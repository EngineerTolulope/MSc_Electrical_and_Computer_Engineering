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1C514A" w14:textId="584558B1" w:rsidR="00764CAD" w:rsidRDefault="008F5ABB" w:rsidP="008C6DC2">
      <w:r>
        <w:fldChar w:fldCharType="begin"/>
      </w:r>
      <w:r>
        <w:instrText xml:space="preserve"> MACROBUTTON MTEditEquationSection2 </w:instrText>
      </w:r>
      <w:r w:rsidRPr="00903E10">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286749CB" w14:textId="48C90329" w:rsidR="00426CEF" w:rsidRDefault="00426CEF" w:rsidP="008C6DC2"/>
    <w:p w14:paraId="1D86B648" w14:textId="0B514C0F" w:rsidR="00B405DF" w:rsidRDefault="00B405DF" w:rsidP="008C6DC2"/>
    <w:p w14:paraId="48DFA0C2" w14:textId="46270CFD" w:rsidR="00A6631D" w:rsidRDefault="00A6631D" w:rsidP="008C6DC2"/>
    <w:p w14:paraId="632A2FEF" w14:textId="647DBE7C" w:rsidR="00A6631D" w:rsidRDefault="00A6631D" w:rsidP="008C6DC2"/>
    <w:p w14:paraId="47019302" w14:textId="22718626" w:rsidR="00A6631D" w:rsidRDefault="00A6631D" w:rsidP="008C6DC2"/>
    <w:p w14:paraId="78343226" w14:textId="0574CD8D" w:rsidR="00A6631D" w:rsidRDefault="00A6631D" w:rsidP="008C6DC2"/>
    <w:p w14:paraId="6CFE4381" w14:textId="7170AF49" w:rsidR="00A6631D" w:rsidRDefault="00A6631D" w:rsidP="008C6DC2"/>
    <w:p w14:paraId="0B017471" w14:textId="51DCBC56" w:rsidR="00A6631D" w:rsidRDefault="00A6631D" w:rsidP="008C6DC2"/>
    <w:p w14:paraId="1C320C4E" w14:textId="77777777" w:rsidR="00A6631D" w:rsidRDefault="00A6631D" w:rsidP="008C6DC2"/>
    <w:p w14:paraId="540BB136" w14:textId="7DADA6BC" w:rsidR="00B405DF" w:rsidRDefault="00A6631D" w:rsidP="008C6DC2">
      <w:r>
        <w:rPr>
          <w:noProof/>
        </w:rPr>
        <w:drawing>
          <wp:anchor distT="0" distB="0" distL="114300" distR="114300" simplePos="0" relativeHeight="251659264" behindDoc="0" locked="0" layoutInCell="1" allowOverlap="1" wp14:anchorId="742063A5" wp14:editId="09E2770E">
            <wp:simplePos x="0" y="0"/>
            <wp:positionH relativeFrom="margin">
              <wp:align>right</wp:align>
            </wp:positionH>
            <wp:positionV relativeFrom="paragraph">
              <wp:posOffset>33020</wp:posOffset>
            </wp:positionV>
            <wp:extent cx="817245" cy="857250"/>
            <wp:effectExtent l="0" t="0" r="1905" b="0"/>
            <wp:wrapNone/>
            <wp:docPr id="1" name="Picture 1" descr="un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b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7245"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9A4247" w14:textId="043EF0EF" w:rsidR="00426CEF" w:rsidRDefault="00426CEF" w:rsidP="008C6DC2"/>
    <w:p w14:paraId="3BED7995" w14:textId="4AC097E5" w:rsidR="00F745E9" w:rsidRDefault="00F745E9" w:rsidP="008C6DC2"/>
    <w:p w14:paraId="205E102A" w14:textId="169923F3" w:rsidR="00F745E9" w:rsidRDefault="00F745E9" w:rsidP="008C6DC2"/>
    <w:p w14:paraId="539ED63A" w14:textId="77777777" w:rsidR="00F745E9" w:rsidRDefault="00F745E9" w:rsidP="008C6DC2"/>
    <w:p w14:paraId="0F8D470A" w14:textId="77777777" w:rsidR="00426CEF" w:rsidRDefault="00426CEF" w:rsidP="008C6DC2"/>
    <w:p w14:paraId="39EB078D" w14:textId="77777777" w:rsidR="00426CEF" w:rsidRPr="005C103F" w:rsidRDefault="001E348F" w:rsidP="00E94918">
      <w:pPr>
        <w:pStyle w:val="Coverpretitle"/>
      </w:pPr>
      <w:r>
        <w:t>Electrical and Computer Engineering</w:t>
      </w:r>
    </w:p>
    <w:p w14:paraId="45C8A9D5" w14:textId="49E6D0B7" w:rsidR="00147ABF" w:rsidRDefault="00147ABF" w:rsidP="00147ABF">
      <w:pPr>
        <w:pStyle w:val="CoverTitle"/>
      </w:pPr>
      <w:r>
        <w:t xml:space="preserve">Comparing Multi-Step </w:t>
      </w:r>
      <w:r w:rsidR="00410F96">
        <w:t xml:space="preserve">Approaches </w:t>
      </w:r>
      <w:r w:rsidR="00933550">
        <w:t>i</w:t>
      </w:r>
      <w:r w:rsidR="00410F96">
        <w:t xml:space="preserve">n </w:t>
      </w:r>
      <w:r>
        <w:t xml:space="preserve">Load Forecasting </w:t>
      </w:r>
    </w:p>
    <w:p w14:paraId="367CDB15" w14:textId="528F7114" w:rsidR="00B135E9" w:rsidRDefault="005156C7" w:rsidP="00B135E9">
      <w:pPr>
        <w:pStyle w:val="CoverSubtitle"/>
        <w:jc w:val="right"/>
      </w:pPr>
      <w:r>
        <w:t>A p</w:t>
      </w:r>
      <w:r w:rsidR="00BF577E">
        <w:t>roposal</w:t>
      </w:r>
      <w:r w:rsidR="001E348F">
        <w:t xml:space="preserve"> in partial fulfilment of the </w:t>
      </w:r>
      <w:r w:rsidR="00147ABF">
        <w:t>MScE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52"/>
        <w:gridCol w:w="3353"/>
        <w:gridCol w:w="3375"/>
      </w:tblGrid>
      <w:tr w:rsidR="005C103F" w14:paraId="5DFD9EC3" w14:textId="77777777" w:rsidTr="005C103F">
        <w:tc>
          <w:tcPr>
            <w:tcW w:w="3432" w:type="dxa"/>
          </w:tcPr>
          <w:p w14:paraId="6EED8BB1" w14:textId="77777777" w:rsidR="005C103F" w:rsidRPr="005C103F" w:rsidRDefault="005C103F" w:rsidP="00B135E9">
            <w:pPr>
              <w:pStyle w:val="authorship"/>
            </w:pPr>
          </w:p>
        </w:tc>
        <w:tc>
          <w:tcPr>
            <w:tcW w:w="3432" w:type="dxa"/>
          </w:tcPr>
          <w:p w14:paraId="2A15080D" w14:textId="77777777" w:rsidR="005C103F" w:rsidRPr="005C103F" w:rsidRDefault="005C103F" w:rsidP="00B135E9">
            <w:pPr>
              <w:pStyle w:val="authorship"/>
            </w:pPr>
          </w:p>
        </w:tc>
        <w:tc>
          <w:tcPr>
            <w:tcW w:w="3432" w:type="dxa"/>
          </w:tcPr>
          <w:p w14:paraId="4B956799" w14:textId="77777777" w:rsidR="00E91D3D" w:rsidRDefault="00E91D3D" w:rsidP="00B135E9">
            <w:pPr>
              <w:pStyle w:val="authorship"/>
            </w:pPr>
          </w:p>
          <w:p w14:paraId="03E2B338" w14:textId="75A4BA8B" w:rsidR="00B135E9" w:rsidRDefault="00B135E9" w:rsidP="00B135E9">
            <w:pPr>
              <w:pStyle w:val="authorship"/>
            </w:pPr>
            <w:r>
              <w:t>Version &lt;</w:t>
            </w:r>
            <w:r w:rsidR="004B1142">
              <w:t>1</w:t>
            </w:r>
            <w:r>
              <w:t>.0&gt;</w:t>
            </w:r>
          </w:p>
          <w:p w14:paraId="2B020C50" w14:textId="70E17673" w:rsidR="005C103F" w:rsidRDefault="005C103F" w:rsidP="00B135E9">
            <w:pPr>
              <w:pStyle w:val="authorship"/>
            </w:pPr>
            <w:r w:rsidRPr="005C103F">
              <w:t xml:space="preserve">Created:  </w:t>
            </w:r>
            <w:r w:rsidR="000676F6">
              <w:fldChar w:fldCharType="begin">
                <w:ffData>
                  <w:name w:val="createDate"/>
                  <w:enabled/>
                  <w:calcOnExit/>
                  <w:textInput>
                    <w:default w:val="2020 Jun-23"/>
                  </w:textInput>
                </w:ffData>
              </w:fldChar>
            </w:r>
            <w:bookmarkStart w:id="0" w:name="createDate"/>
            <w:r w:rsidR="000676F6" w:rsidRPr="00A6631D">
              <w:instrText xml:space="preserve"> FORMTEXT </w:instrText>
            </w:r>
            <w:r w:rsidR="000676F6">
              <w:fldChar w:fldCharType="separate"/>
            </w:r>
            <w:r w:rsidR="000676F6">
              <w:rPr>
                <w:noProof/>
              </w:rPr>
              <w:t>2020 Jun-23</w:t>
            </w:r>
            <w:r w:rsidR="000676F6">
              <w:fldChar w:fldCharType="end"/>
            </w:r>
            <w:bookmarkEnd w:id="0"/>
          </w:p>
          <w:p w14:paraId="089F2FE8" w14:textId="18DB19AF" w:rsidR="00B135E9" w:rsidRPr="005C103F" w:rsidRDefault="00B135E9" w:rsidP="00156D66">
            <w:pPr>
              <w:pStyle w:val="authorship"/>
            </w:pPr>
            <w:r>
              <w:t xml:space="preserve">Updated:  </w:t>
            </w:r>
            <w:r w:rsidR="00FB070B">
              <w:fldChar w:fldCharType="begin">
                <w:ffData>
                  <w:name w:val="updateDate"/>
                  <w:enabled/>
                  <w:calcOnExit w:val="0"/>
                  <w:textInput>
                    <w:default w:val="2020 Sep-02"/>
                  </w:textInput>
                </w:ffData>
              </w:fldChar>
            </w:r>
            <w:bookmarkStart w:id="1" w:name="updateDate"/>
            <w:r w:rsidR="00FB070B" w:rsidRPr="00FB070B">
              <w:instrText xml:space="preserve"> FORMTEXT </w:instrText>
            </w:r>
            <w:r w:rsidR="00FB070B">
              <w:fldChar w:fldCharType="separate"/>
            </w:r>
            <w:r w:rsidR="00FB070B">
              <w:rPr>
                <w:noProof/>
              </w:rPr>
              <w:t>2020 Sep-02</w:t>
            </w:r>
            <w:r w:rsidR="00FB070B">
              <w:fldChar w:fldCharType="end"/>
            </w:r>
            <w:bookmarkEnd w:id="1"/>
            <w:r>
              <w:t xml:space="preserve">  </w:t>
            </w:r>
          </w:p>
        </w:tc>
      </w:tr>
    </w:tbl>
    <w:p w14:paraId="65C0839E" w14:textId="77777777" w:rsidR="005C103F" w:rsidRDefault="005C103F" w:rsidP="00AA0E78">
      <w:pPr>
        <w:pStyle w:val="CoverSubtitle"/>
      </w:pPr>
    </w:p>
    <w:p w14:paraId="25862A01" w14:textId="77777777" w:rsidR="005C103F" w:rsidRDefault="0034281E" w:rsidP="0034281E">
      <w:pPr>
        <w:pStyle w:val="CoverSubtitle"/>
        <w:tabs>
          <w:tab w:val="left" w:pos="3450"/>
        </w:tabs>
        <w:jc w:val="left"/>
      </w:pPr>
      <w:r>
        <w:tab/>
      </w:r>
    </w:p>
    <w:p w14:paraId="27062788" w14:textId="77777777" w:rsidR="005C103F" w:rsidRDefault="005C103F" w:rsidP="00AA0E78">
      <w:pPr>
        <w:pStyle w:val="CoverSubtitle"/>
      </w:pPr>
    </w:p>
    <w:p w14:paraId="3227449B" w14:textId="77777777" w:rsidR="00F745E9" w:rsidRDefault="009E62A1" w:rsidP="009E62A1">
      <w:pPr>
        <w:pStyle w:val="CoverSubtitle"/>
        <w:tabs>
          <w:tab w:val="left" w:pos="8160"/>
        </w:tabs>
        <w:jc w:val="left"/>
      </w:pPr>
      <w:r>
        <w:tab/>
      </w:r>
    </w:p>
    <w:p w14:paraId="277FAAA1" w14:textId="77777777" w:rsidR="00F745E9" w:rsidRDefault="00F745E9" w:rsidP="00AA0E78">
      <w:pPr>
        <w:pStyle w:val="CoverSubtitle"/>
      </w:pPr>
    </w:p>
    <w:p w14:paraId="67C19E6E" w14:textId="77777777" w:rsidR="00F745E9" w:rsidRDefault="00F745E9" w:rsidP="00AA0E78">
      <w:pPr>
        <w:pStyle w:val="CoverSubtitle"/>
      </w:pPr>
    </w:p>
    <w:tbl>
      <w:tblPr>
        <w:tblStyle w:val="TableGrid"/>
        <w:tblpPr w:leftFromText="180" w:rightFromText="180" w:vertAnchor="text" w:horzAnchor="margin" w:tblpY="206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0"/>
        <w:gridCol w:w="4130"/>
        <w:gridCol w:w="2610"/>
      </w:tblGrid>
      <w:tr w:rsidR="00F51794" w14:paraId="44D2558C" w14:textId="77777777" w:rsidTr="00F51794">
        <w:trPr>
          <w:trHeight w:val="71"/>
        </w:trPr>
        <w:tc>
          <w:tcPr>
            <w:tcW w:w="3340" w:type="dxa"/>
          </w:tcPr>
          <w:p w14:paraId="3B47297E" w14:textId="77777777" w:rsidR="00F51794" w:rsidRDefault="00F51794" w:rsidP="00F51794">
            <w:pPr>
              <w:pStyle w:val="authorship"/>
            </w:pPr>
          </w:p>
          <w:p w14:paraId="4723DDBC" w14:textId="5244FA67" w:rsidR="00F51794" w:rsidRPr="005C103F" w:rsidRDefault="00F51794" w:rsidP="00903E10">
            <w:pPr>
              <w:pStyle w:val="authorship"/>
              <w:jc w:val="left"/>
            </w:pPr>
          </w:p>
        </w:tc>
        <w:tc>
          <w:tcPr>
            <w:tcW w:w="4130" w:type="dxa"/>
          </w:tcPr>
          <w:p w14:paraId="45FE40F9" w14:textId="77777777" w:rsidR="00F51794" w:rsidRDefault="00F51794" w:rsidP="00F51794">
            <w:pPr>
              <w:pStyle w:val="authorship"/>
              <w:jc w:val="left"/>
            </w:pPr>
          </w:p>
          <w:p w14:paraId="460F7BD4" w14:textId="77777777" w:rsidR="00F51794" w:rsidRPr="005C103F" w:rsidRDefault="00F51794" w:rsidP="00F51794">
            <w:pPr>
              <w:pStyle w:val="authorship"/>
            </w:pPr>
            <w:r>
              <w:t>Supervised By:</w:t>
            </w:r>
          </w:p>
        </w:tc>
        <w:tc>
          <w:tcPr>
            <w:tcW w:w="2610" w:type="dxa"/>
            <w:tcBorders>
              <w:left w:val="nil"/>
            </w:tcBorders>
          </w:tcPr>
          <w:p w14:paraId="5B0E5905" w14:textId="77777777" w:rsidR="00F51794" w:rsidRDefault="00F51794" w:rsidP="00F51794">
            <w:pPr>
              <w:pStyle w:val="authorship"/>
              <w:jc w:val="center"/>
            </w:pPr>
            <w:r>
              <w:t>Tolulope Olugbenga</w:t>
            </w:r>
          </w:p>
          <w:p w14:paraId="5079E8F6" w14:textId="77777777" w:rsidR="00F51794" w:rsidRDefault="00F51794" w:rsidP="00F51794">
            <w:pPr>
              <w:pStyle w:val="authorship"/>
              <w:jc w:val="both"/>
            </w:pPr>
            <w:r>
              <w:t>Dr. Dawn MacIsaac, PhD</w:t>
            </w:r>
          </w:p>
          <w:p w14:paraId="6FEAFE87" w14:textId="77777777" w:rsidR="00F51794" w:rsidRDefault="00F51794" w:rsidP="00F51794">
            <w:pPr>
              <w:pStyle w:val="authorship"/>
              <w:jc w:val="both"/>
            </w:pPr>
            <w:r>
              <w:t>Dr. Julian Cardenas, PhD</w:t>
            </w:r>
          </w:p>
          <w:p w14:paraId="25338717" w14:textId="77777777" w:rsidR="00F51794" w:rsidRDefault="00F51794" w:rsidP="00F51794">
            <w:pPr>
              <w:pStyle w:val="authorship"/>
              <w:jc w:val="both"/>
            </w:pPr>
          </w:p>
        </w:tc>
      </w:tr>
    </w:tbl>
    <w:p w14:paraId="09E7C7CB" w14:textId="77777777" w:rsidR="00F745E9" w:rsidRDefault="00F745E9" w:rsidP="00AA0E78">
      <w:pPr>
        <w:pStyle w:val="CoverSubtitle"/>
      </w:pPr>
    </w:p>
    <w:p w14:paraId="1BE86474" w14:textId="77777777" w:rsidR="00290E38" w:rsidRDefault="00290E38" w:rsidP="008C6DC2"/>
    <w:p w14:paraId="06917802" w14:textId="77777777" w:rsidR="00290E38" w:rsidRDefault="00290E38" w:rsidP="008C6DC2"/>
    <w:p w14:paraId="15B58BD8" w14:textId="64FBDD26" w:rsidR="00F51794" w:rsidRDefault="00F51794" w:rsidP="00903E10">
      <w:pPr>
        <w:pStyle w:val="CoverTitle"/>
        <w:jc w:val="left"/>
        <w:sectPr w:rsidR="00F51794" w:rsidSect="00B7638D">
          <w:pgSz w:w="12240" w:h="15840"/>
          <w:pgMar w:top="1080" w:right="1080" w:bottom="1080" w:left="1080" w:header="720" w:footer="720" w:gutter="0"/>
          <w:cols w:space="720"/>
          <w:docGrid w:linePitch="360"/>
        </w:sectPr>
      </w:pPr>
    </w:p>
    <w:p w14:paraId="70C289E6" w14:textId="77777777" w:rsidR="00290E38" w:rsidRDefault="00D4789A" w:rsidP="00AA0E78">
      <w:pPr>
        <w:pStyle w:val="ContentsHeading"/>
      </w:pPr>
      <w:bookmarkStart w:id="2" w:name="_Toc44402435"/>
      <w:r w:rsidRPr="003C747B">
        <w:lastRenderedPageBreak/>
        <w:t>Contents</w:t>
      </w:r>
      <w:bookmarkEnd w:id="2"/>
    </w:p>
    <w:p w14:paraId="14B0247C" w14:textId="6994A05E" w:rsidR="004C600F" w:rsidRDefault="00D4789A">
      <w:pPr>
        <w:pStyle w:val="TOC1"/>
        <w:tabs>
          <w:tab w:val="right" w:leader="dot" w:pos="10070"/>
        </w:tabs>
        <w:rPr>
          <w:rFonts w:asciiTheme="minorHAnsi" w:eastAsiaTheme="minorEastAsia" w:hAnsiTheme="minorHAnsi" w:cstheme="minorBidi"/>
          <w:b w:val="0"/>
          <w:noProof/>
          <w:sz w:val="22"/>
          <w:lang w:val="en-US" w:eastAsia="en-US"/>
        </w:rPr>
      </w:pPr>
      <w:r>
        <w:rPr>
          <w:rStyle w:val="Strong"/>
          <w:b/>
        </w:rPr>
        <w:fldChar w:fldCharType="begin"/>
      </w:r>
      <w:r>
        <w:rPr>
          <w:rStyle w:val="Strong"/>
        </w:rPr>
        <w:instrText xml:space="preserve"> TOC \o "1-3" \t "Contents Heading,1" </w:instrText>
      </w:r>
      <w:r>
        <w:rPr>
          <w:rStyle w:val="Strong"/>
          <w:b/>
        </w:rPr>
        <w:fldChar w:fldCharType="separate"/>
      </w:r>
      <w:r w:rsidR="004C600F">
        <w:rPr>
          <w:noProof/>
        </w:rPr>
        <w:t>Contents</w:t>
      </w:r>
      <w:r w:rsidR="004C600F">
        <w:rPr>
          <w:noProof/>
        </w:rPr>
        <w:tab/>
      </w:r>
      <w:r w:rsidR="004C600F">
        <w:rPr>
          <w:noProof/>
        </w:rPr>
        <w:fldChar w:fldCharType="begin"/>
      </w:r>
      <w:r w:rsidR="004C600F">
        <w:rPr>
          <w:noProof/>
        </w:rPr>
        <w:instrText xml:space="preserve"> PAGEREF _Toc44402435 \h </w:instrText>
      </w:r>
      <w:r w:rsidR="004C600F">
        <w:rPr>
          <w:noProof/>
        </w:rPr>
      </w:r>
      <w:r w:rsidR="004C600F">
        <w:rPr>
          <w:noProof/>
        </w:rPr>
        <w:fldChar w:fldCharType="separate"/>
      </w:r>
      <w:r w:rsidR="008F5ABB">
        <w:rPr>
          <w:noProof/>
        </w:rPr>
        <w:t>i</w:t>
      </w:r>
      <w:r w:rsidR="004C600F">
        <w:rPr>
          <w:noProof/>
        </w:rPr>
        <w:fldChar w:fldCharType="end"/>
      </w:r>
    </w:p>
    <w:p w14:paraId="44746823" w14:textId="763E0C70"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Focus</w:t>
      </w:r>
      <w:r>
        <w:rPr>
          <w:noProof/>
        </w:rPr>
        <w:tab/>
      </w:r>
      <w:r>
        <w:rPr>
          <w:noProof/>
        </w:rPr>
        <w:fldChar w:fldCharType="begin"/>
      </w:r>
      <w:r>
        <w:rPr>
          <w:noProof/>
        </w:rPr>
        <w:instrText xml:space="preserve"> PAGEREF _Toc44402436 \h </w:instrText>
      </w:r>
      <w:r>
        <w:rPr>
          <w:noProof/>
        </w:rPr>
      </w:r>
      <w:r>
        <w:rPr>
          <w:noProof/>
        </w:rPr>
        <w:fldChar w:fldCharType="separate"/>
      </w:r>
      <w:r w:rsidR="008F5ABB">
        <w:rPr>
          <w:noProof/>
        </w:rPr>
        <w:t>1</w:t>
      </w:r>
      <w:r>
        <w:rPr>
          <w:noProof/>
        </w:rPr>
        <w:fldChar w:fldCharType="end"/>
      </w:r>
    </w:p>
    <w:p w14:paraId="40CBDE4E" w14:textId="7821E925"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General Overview of Load Forecasting</w:t>
      </w:r>
      <w:r>
        <w:tab/>
      </w:r>
      <w:r>
        <w:fldChar w:fldCharType="begin"/>
      </w:r>
      <w:r>
        <w:instrText xml:space="preserve"> PAGEREF _Toc44402437 \h </w:instrText>
      </w:r>
      <w:r>
        <w:fldChar w:fldCharType="separate"/>
      </w:r>
      <w:r w:rsidR="008F5ABB">
        <w:t>2</w:t>
      </w:r>
      <w:r>
        <w:fldChar w:fldCharType="end"/>
      </w:r>
    </w:p>
    <w:p w14:paraId="681C3D23" w14:textId="61BEF76B"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Literature Review</w:t>
      </w:r>
      <w:r>
        <w:tab/>
      </w:r>
      <w:r>
        <w:fldChar w:fldCharType="begin"/>
      </w:r>
      <w:r>
        <w:instrText xml:space="preserve"> PAGEREF _Toc44402438 \h </w:instrText>
      </w:r>
      <w:r>
        <w:fldChar w:fldCharType="separate"/>
      </w:r>
      <w:r w:rsidR="008F5ABB">
        <w:t>3</w:t>
      </w:r>
      <w:r>
        <w:fldChar w:fldCharType="end"/>
      </w:r>
    </w:p>
    <w:p w14:paraId="1E6249A6" w14:textId="42F8BB3A" w:rsidR="004C600F" w:rsidRDefault="004C600F">
      <w:pPr>
        <w:pStyle w:val="TOC2"/>
        <w:rPr>
          <w:rFonts w:asciiTheme="minorHAnsi" w:eastAsiaTheme="minorEastAsia" w:hAnsiTheme="minorHAnsi" w:cstheme="minorBidi"/>
          <w:sz w:val="22"/>
          <w:lang w:val="en-US" w:eastAsia="en-US"/>
        </w:rPr>
      </w:pPr>
      <w:r>
        <w:t>1.3</w:t>
      </w:r>
      <w:r>
        <w:rPr>
          <w:rFonts w:asciiTheme="minorHAnsi" w:eastAsiaTheme="minorEastAsia" w:hAnsiTheme="minorHAnsi" w:cstheme="minorBidi"/>
          <w:sz w:val="22"/>
          <w:lang w:val="en-US" w:eastAsia="en-US"/>
        </w:rPr>
        <w:tab/>
      </w:r>
      <w:r>
        <w:t>Multi-Step Load Forecasting</w:t>
      </w:r>
      <w:r>
        <w:tab/>
      </w:r>
      <w:r>
        <w:fldChar w:fldCharType="begin"/>
      </w:r>
      <w:r>
        <w:instrText xml:space="preserve"> PAGEREF _Toc44402439 \h </w:instrText>
      </w:r>
      <w:r>
        <w:fldChar w:fldCharType="separate"/>
      </w:r>
      <w:r w:rsidR="008F5ABB">
        <w:t>3</w:t>
      </w:r>
      <w:r>
        <w:fldChar w:fldCharType="end"/>
      </w:r>
    </w:p>
    <w:p w14:paraId="3BB0284B" w14:textId="07CDE6AD" w:rsidR="004C600F" w:rsidRDefault="004C600F">
      <w:pPr>
        <w:pStyle w:val="TOC3"/>
        <w:tabs>
          <w:tab w:val="left" w:pos="1100"/>
          <w:tab w:val="right" w:leader="dot" w:pos="10070"/>
        </w:tabs>
        <w:rPr>
          <w:rFonts w:asciiTheme="minorHAnsi" w:eastAsiaTheme="minorEastAsia" w:hAnsiTheme="minorHAnsi" w:cstheme="minorBidi"/>
          <w:noProof/>
          <w:sz w:val="22"/>
          <w:lang w:val="en-US" w:eastAsia="en-US"/>
        </w:rPr>
      </w:pPr>
      <w:r w:rsidRPr="00F85711">
        <w:rPr>
          <w:noProof/>
        </w:rPr>
        <w:t>1.3-a</w:t>
      </w:r>
      <w:r>
        <w:rPr>
          <w:rFonts w:asciiTheme="minorHAnsi" w:eastAsiaTheme="minorEastAsia" w:hAnsiTheme="minorHAnsi" w:cstheme="minorBidi"/>
          <w:noProof/>
          <w:sz w:val="22"/>
          <w:lang w:val="en-US" w:eastAsia="en-US"/>
        </w:rPr>
        <w:tab/>
      </w:r>
      <w:r>
        <w:rPr>
          <w:noProof/>
        </w:rPr>
        <w:t>Types of Multi-Step Approaches</w:t>
      </w:r>
      <w:r>
        <w:rPr>
          <w:noProof/>
        </w:rPr>
        <w:tab/>
      </w:r>
      <w:r>
        <w:rPr>
          <w:noProof/>
        </w:rPr>
        <w:fldChar w:fldCharType="begin"/>
      </w:r>
      <w:r>
        <w:rPr>
          <w:noProof/>
        </w:rPr>
        <w:instrText xml:space="preserve"> PAGEREF _Toc44402440 \h </w:instrText>
      </w:r>
      <w:r>
        <w:rPr>
          <w:noProof/>
        </w:rPr>
      </w:r>
      <w:r>
        <w:rPr>
          <w:noProof/>
        </w:rPr>
        <w:fldChar w:fldCharType="separate"/>
      </w:r>
      <w:r w:rsidR="008F5ABB">
        <w:rPr>
          <w:noProof/>
        </w:rPr>
        <w:t>5</w:t>
      </w:r>
      <w:r>
        <w:rPr>
          <w:noProof/>
        </w:rPr>
        <w:fldChar w:fldCharType="end"/>
      </w:r>
    </w:p>
    <w:p w14:paraId="7006878E" w14:textId="01171FDE" w:rsidR="004C600F" w:rsidRDefault="004C600F">
      <w:pPr>
        <w:pStyle w:val="TOC2"/>
        <w:rPr>
          <w:rFonts w:asciiTheme="minorHAnsi" w:eastAsiaTheme="minorEastAsia" w:hAnsiTheme="minorHAnsi" w:cstheme="minorBidi"/>
          <w:sz w:val="22"/>
          <w:lang w:val="en-US" w:eastAsia="en-US"/>
        </w:rPr>
      </w:pPr>
      <w:r>
        <w:t>1.4</w:t>
      </w:r>
      <w:r>
        <w:rPr>
          <w:rFonts w:asciiTheme="minorHAnsi" w:eastAsiaTheme="minorEastAsia" w:hAnsiTheme="minorHAnsi" w:cstheme="minorBidi"/>
          <w:sz w:val="22"/>
          <w:lang w:val="en-US" w:eastAsia="en-US"/>
        </w:rPr>
        <w:tab/>
      </w:r>
      <w:r>
        <w:t>Evaluation Metrics</w:t>
      </w:r>
      <w:r>
        <w:tab/>
      </w:r>
      <w:r>
        <w:fldChar w:fldCharType="begin"/>
      </w:r>
      <w:r>
        <w:instrText xml:space="preserve"> PAGEREF _Toc44402441 \h </w:instrText>
      </w:r>
      <w:r>
        <w:fldChar w:fldCharType="separate"/>
      </w:r>
      <w:r w:rsidR="008F5ABB">
        <w:t>6</w:t>
      </w:r>
      <w:r>
        <w:fldChar w:fldCharType="end"/>
      </w:r>
    </w:p>
    <w:p w14:paraId="458B4946" w14:textId="6F2E30C8"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Investigation</w:t>
      </w:r>
      <w:r>
        <w:rPr>
          <w:noProof/>
        </w:rPr>
        <w:tab/>
      </w:r>
      <w:r>
        <w:rPr>
          <w:noProof/>
        </w:rPr>
        <w:fldChar w:fldCharType="begin"/>
      </w:r>
      <w:r>
        <w:rPr>
          <w:noProof/>
        </w:rPr>
        <w:instrText xml:space="preserve"> PAGEREF _Toc44402442 \h </w:instrText>
      </w:r>
      <w:r>
        <w:rPr>
          <w:noProof/>
        </w:rPr>
      </w:r>
      <w:r>
        <w:rPr>
          <w:noProof/>
        </w:rPr>
        <w:fldChar w:fldCharType="separate"/>
      </w:r>
      <w:r w:rsidR="008F5ABB">
        <w:rPr>
          <w:noProof/>
        </w:rPr>
        <w:t>6</w:t>
      </w:r>
      <w:r>
        <w:rPr>
          <w:noProof/>
        </w:rPr>
        <w:fldChar w:fldCharType="end"/>
      </w:r>
    </w:p>
    <w:p w14:paraId="0B86D17C" w14:textId="5A125E25"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Contributions</w:t>
      </w:r>
      <w:r>
        <w:rPr>
          <w:noProof/>
        </w:rPr>
        <w:tab/>
      </w:r>
      <w:r>
        <w:rPr>
          <w:noProof/>
        </w:rPr>
        <w:fldChar w:fldCharType="begin"/>
      </w:r>
      <w:r>
        <w:rPr>
          <w:noProof/>
        </w:rPr>
        <w:instrText xml:space="preserve"> PAGEREF _Toc44402443 \h </w:instrText>
      </w:r>
      <w:r>
        <w:rPr>
          <w:noProof/>
        </w:rPr>
      </w:r>
      <w:r>
        <w:rPr>
          <w:noProof/>
        </w:rPr>
        <w:fldChar w:fldCharType="separate"/>
      </w:r>
      <w:r w:rsidR="008F5ABB">
        <w:rPr>
          <w:noProof/>
        </w:rPr>
        <w:t>7</w:t>
      </w:r>
      <w:r>
        <w:rPr>
          <w:noProof/>
        </w:rPr>
        <w:fldChar w:fldCharType="end"/>
      </w:r>
    </w:p>
    <w:p w14:paraId="4E1F275C" w14:textId="663A958B" w:rsidR="004C600F" w:rsidRDefault="004C600F">
      <w:pPr>
        <w:pStyle w:val="TOC1"/>
        <w:tabs>
          <w:tab w:val="right" w:leader="dot" w:pos="10070"/>
        </w:tabs>
        <w:rPr>
          <w:rFonts w:asciiTheme="minorHAnsi" w:eastAsiaTheme="minorEastAsia" w:hAnsiTheme="minorHAnsi" w:cstheme="minorBidi"/>
          <w:b w:val="0"/>
          <w:noProof/>
          <w:sz w:val="22"/>
          <w:lang w:val="en-US" w:eastAsia="en-US"/>
        </w:rPr>
      </w:pPr>
      <w:r>
        <w:rPr>
          <w:noProof/>
        </w:rPr>
        <w:t>Appendix A:  How to use this Template</w:t>
      </w:r>
      <w:r>
        <w:rPr>
          <w:noProof/>
        </w:rPr>
        <w:tab/>
      </w:r>
      <w:r>
        <w:rPr>
          <w:noProof/>
        </w:rPr>
        <w:fldChar w:fldCharType="begin"/>
      </w:r>
      <w:r>
        <w:rPr>
          <w:noProof/>
        </w:rPr>
        <w:instrText xml:space="preserve"> PAGEREF _Toc44402444 \h </w:instrText>
      </w:r>
      <w:r>
        <w:rPr>
          <w:noProof/>
        </w:rPr>
      </w:r>
      <w:r>
        <w:rPr>
          <w:noProof/>
        </w:rPr>
        <w:fldChar w:fldCharType="separate"/>
      </w:r>
      <w:r w:rsidR="008F5ABB">
        <w:rPr>
          <w:noProof/>
        </w:rPr>
        <w:t>1</w:t>
      </w:r>
      <w:r>
        <w:rPr>
          <w:noProof/>
        </w:rPr>
        <w:fldChar w:fldCharType="end"/>
      </w:r>
    </w:p>
    <w:p w14:paraId="1C35DFCC" w14:textId="2AEC8592"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1</w:t>
      </w:r>
      <w:r>
        <w:rPr>
          <w:rFonts w:asciiTheme="minorHAnsi" w:eastAsiaTheme="minorEastAsia" w:hAnsiTheme="minorHAnsi" w:cstheme="minorBidi"/>
          <w:b w:val="0"/>
          <w:noProof/>
          <w:sz w:val="22"/>
          <w:lang w:val="en-US" w:eastAsia="en-US"/>
        </w:rPr>
        <w:tab/>
      </w:r>
      <w:r>
        <w:rPr>
          <w:noProof/>
        </w:rPr>
        <w:t>Styles</w:t>
      </w:r>
      <w:r>
        <w:rPr>
          <w:noProof/>
        </w:rPr>
        <w:tab/>
      </w:r>
      <w:r>
        <w:rPr>
          <w:noProof/>
        </w:rPr>
        <w:fldChar w:fldCharType="begin"/>
      </w:r>
      <w:r>
        <w:rPr>
          <w:noProof/>
        </w:rPr>
        <w:instrText xml:space="preserve"> PAGEREF _Toc44402445 \h </w:instrText>
      </w:r>
      <w:r>
        <w:rPr>
          <w:noProof/>
        </w:rPr>
      </w:r>
      <w:r>
        <w:rPr>
          <w:noProof/>
        </w:rPr>
        <w:fldChar w:fldCharType="separate"/>
      </w:r>
      <w:r w:rsidR="008F5ABB">
        <w:rPr>
          <w:noProof/>
        </w:rPr>
        <w:t>1</w:t>
      </w:r>
      <w:r>
        <w:rPr>
          <w:noProof/>
        </w:rPr>
        <w:fldChar w:fldCharType="end"/>
      </w:r>
    </w:p>
    <w:p w14:paraId="59D753C0" w14:textId="2AA1102C" w:rsidR="004C600F" w:rsidRDefault="004C600F">
      <w:pPr>
        <w:pStyle w:val="TOC2"/>
        <w:rPr>
          <w:rFonts w:asciiTheme="minorHAnsi" w:eastAsiaTheme="minorEastAsia" w:hAnsiTheme="minorHAnsi" w:cstheme="minorBidi"/>
          <w:sz w:val="22"/>
          <w:lang w:val="en-US" w:eastAsia="en-US"/>
        </w:rPr>
      </w:pPr>
      <w:r>
        <w:t>1.1</w:t>
      </w:r>
      <w:r>
        <w:rPr>
          <w:rFonts w:asciiTheme="minorHAnsi" w:eastAsiaTheme="minorEastAsia" w:hAnsiTheme="minorHAnsi" w:cstheme="minorBidi"/>
          <w:sz w:val="22"/>
          <w:lang w:val="en-US" w:eastAsia="en-US"/>
        </w:rPr>
        <w:tab/>
      </w:r>
      <w:r>
        <w:t>Regularly used styles</w:t>
      </w:r>
      <w:r>
        <w:tab/>
      </w:r>
      <w:r>
        <w:fldChar w:fldCharType="begin"/>
      </w:r>
      <w:r>
        <w:instrText xml:space="preserve"> PAGEREF _Toc44402446 \h </w:instrText>
      </w:r>
      <w:r>
        <w:fldChar w:fldCharType="separate"/>
      </w:r>
      <w:r w:rsidR="008F5ABB">
        <w:t>1</w:t>
      </w:r>
      <w:r>
        <w:fldChar w:fldCharType="end"/>
      </w:r>
    </w:p>
    <w:p w14:paraId="34B4C0E5" w14:textId="220672D5" w:rsidR="004C600F" w:rsidRDefault="004C600F">
      <w:pPr>
        <w:pStyle w:val="TOC2"/>
        <w:rPr>
          <w:rFonts w:asciiTheme="minorHAnsi" w:eastAsiaTheme="minorEastAsia" w:hAnsiTheme="minorHAnsi" w:cstheme="minorBidi"/>
          <w:sz w:val="22"/>
          <w:lang w:val="en-US" w:eastAsia="en-US"/>
        </w:rPr>
      </w:pPr>
      <w:r>
        <w:t>1.2</w:t>
      </w:r>
      <w:r>
        <w:rPr>
          <w:rFonts w:asciiTheme="minorHAnsi" w:eastAsiaTheme="minorEastAsia" w:hAnsiTheme="minorHAnsi" w:cstheme="minorBidi"/>
          <w:sz w:val="22"/>
          <w:lang w:val="en-US" w:eastAsia="en-US"/>
        </w:rPr>
        <w:tab/>
      </w:r>
      <w:r>
        <w:t>Heading and Numbering</w:t>
      </w:r>
      <w:r>
        <w:tab/>
      </w:r>
      <w:r>
        <w:fldChar w:fldCharType="begin"/>
      </w:r>
      <w:r>
        <w:instrText xml:space="preserve"> PAGEREF _Toc44402447 \h </w:instrText>
      </w:r>
      <w:r>
        <w:fldChar w:fldCharType="separate"/>
      </w:r>
      <w:r w:rsidR="008F5ABB">
        <w:t>2</w:t>
      </w:r>
      <w:r>
        <w:fldChar w:fldCharType="end"/>
      </w:r>
    </w:p>
    <w:p w14:paraId="1558EA5C" w14:textId="21DF81EC"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2</w:t>
      </w:r>
      <w:r>
        <w:rPr>
          <w:rFonts w:asciiTheme="minorHAnsi" w:eastAsiaTheme="minorEastAsia" w:hAnsiTheme="minorHAnsi" w:cstheme="minorBidi"/>
          <w:b w:val="0"/>
          <w:noProof/>
          <w:sz w:val="22"/>
          <w:lang w:val="en-US" w:eastAsia="en-US"/>
        </w:rPr>
        <w:tab/>
      </w:r>
      <w:r>
        <w:rPr>
          <w:noProof/>
        </w:rPr>
        <w:t>Inserting Equations and Figures</w:t>
      </w:r>
      <w:r>
        <w:rPr>
          <w:noProof/>
        </w:rPr>
        <w:tab/>
      </w:r>
      <w:r>
        <w:rPr>
          <w:noProof/>
        </w:rPr>
        <w:fldChar w:fldCharType="begin"/>
      </w:r>
      <w:r>
        <w:rPr>
          <w:noProof/>
        </w:rPr>
        <w:instrText xml:space="preserve"> PAGEREF _Toc44402448 \h </w:instrText>
      </w:r>
      <w:r>
        <w:rPr>
          <w:noProof/>
        </w:rPr>
      </w:r>
      <w:r>
        <w:rPr>
          <w:noProof/>
        </w:rPr>
        <w:fldChar w:fldCharType="separate"/>
      </w:r>
      <w:r w:rsidR="008F5ABB">
        <w:rPr>
          <w:noProof/>
        </w:rPr>
        <w:t>3</w:t>
      </w:r>
      <w:r>
        <w:rPr>
          <w:noProof/>
        </w:rPr>
        <w:fldChar w:fldCharType="end"/>
      </w:r>
    </w:p>
    <w:p w14:paraId="0F2384BF" w14:textId="7945CE37"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3</w:t>
      </w:r>
      <w:r>
        <w:rPr>
          <w:rFonts w:asciiTheme="minorHAnsi" w:eastAsiaTheme="minorEastAsia" w:hAnsiTheme="minorHAnsi" w:cstheme="minorBidi"/>
          <w:b w:val="0"/>
          <w:noProof/>
          <w:sz w:val="22"/>
          <w:lang w:val="en-US" w:eastAsia="en-US"/>
        </w:rPr>
        <w:tab/>
      </w:r>
      <w:r>
        <w:rPr>
          <w:noProof/>
        </w:rPr>
        <w:t>Referencing</w:t>
      </w:r>
      <w:r>
        <w:rPr>
          <w:noProof/>
        </w:rPr>
        <w:tab/>
      </w:r>
      <w:r>
        <w:rPr>
          <w:noProof/>
        </w:rPr>
        <w:fldChar w:fldCharType="begin"/>
      </w:r>
      <w:r>
        <w:rPr>
          <w:noProof/>
        </w:rPr>
        <w:instrText xml:space="preserve"> PAGEREF _Toc44402449 \h </w:instrText>
      </w:r>
      <w:r>
        <w:rPr>
          <w:noProof/>
        </w:rPr>
      </w:r>
      <w:r>
        <w:rPr>
          <w:noProof/>
        </w:rPr>
        <w:fldChar w:fldCharType="separate"/>
      </w:r>
      <w:r w:rsidR="008F5ABB">
        <w:rPr>
          <w:noProof/>
        </w:rPr>
        <w:t>3</w:t>
      </w:r>
      <w:r>
        <w:rPr>
          <w:noProof/>
        </w:rPr>
        <w:fldChar w:fldCharType="end"/>
      </w:r>
    </w:p>
    <w:p w14:paraId="60A84523" w14:textId="0ACA6D80" w:rsidR="004C600F" w:rsidRDefault="004C600F">
      <w:pPr>
        <w:pStyle w:val="TOC1"/>
        <w:tabs>
          <w:tab w:val="left" w:pos="450"/>
          <w:tab w:val="right" w:leader="dot" w:pos="10070"/>
        </w:tabs>
        <w:rPr>
          <w:rFonts w:asciiTheme="minorHAnsi" w:eastAsiaTheme="minorEastAsia" w:hAnsiTheme="minorHAnsi" w:cstheme="minorBidi"/>
          <w:b w:val="0"/>
          <w:noProof/>
          <w:sz w:val="22"/>
          <w:lang w:val="en-US" w:eastAsia="en-US"/>
        </w:rPr>
      </w:pPr>
      <w:r>
        <w:rPr>
          <w:noProof/>
        </w:rPr>
        <w:t>4</w:t>
      </w:r>
      <w:r>
        <w:rPr>
          <w:rFonts w:asciiTheme="minorHAnsi" w:eastAsiaTheme="minorEastAsia" w:hAnsiTheme="minorHAnsi" w:cstheme="minorBidi"/>
          <w:b w:val="0"/>
          <w:noProof/>
          <w:sz w:val="22"/>
          <w:lang w:val="en-US" w:eastAsia="en-US"/>
        </w:rPr>
        <w:tab/>
      </w:r>
      <w:r>
        <w:rPr>
          <w:noProof/>
        </w:rPr>
        <w:t>Title Page and Headers and Footers</w:t>
      </w:r>
      <w:r>
        <w:rPr>
          <w:noProof/>
        </w:rPr>
        <w:tab/>
      </w:r>
      <w:r>
        <w:rPr>
          <w:noProof/>
        </w:rPr>
        <w:fldChar w:fldCharType="begin"/>
      </w:r>
      <w:r>
        <w:rPr>
          <w:noProof/>
        </w:rPr>
        <w:instrText xml:space="preserve"> PAGEREF _Toc44402450 \h </w:instrText>
      </w:r>
      <w:r>
        <w:rPr>
          <w:noProof/>
        </w:rPr>
      </w:r>
      <w:r>
        <w:rPr>
          <w:noProof/>
        </w:rPr>
        <w:fldChar w:fldCharType="separate"/>
      </w:r>
      <w:r w:rsidR="008F5ABB">
        <w:rPr>
          <w:noProof/>
        </w:rPr>
        <w:t>4</w:t>
      </w:r>
      <w:r>
        <w:rPr>
          <w:noProof/>
        </w:rPr>
        <w:fldChar w:fldCharType="end"/>
      </w:r>
    </w:p>
    <w:p w14:paraId="651F20B7" w14:textId="327140EF" w:rsidR="00401801" w:rsidRDefault="00D4789A" w:rsidP="004B1142">
      <w:pPr>
        <w:pStyle w:val="ContentsHeading"/>
        <w:rPr>
          <w:rStyle w:val="Strong"/>
        </w:rPr>
        <w:sectPr w:rsidR="00401801" w:rsidSect="00401801">
          <w:headerReference w:type="default" r:id="rId9"/>
          <w:footerReference w:type="default" r:id="rId10"/>
          <w:pgSz w:w="12240" w:h="15840"/>
          <w:pgMar w:top="1080" w:right="1080" w:bottom="1080" w:left="1080" w:header="720" w:footer="720" w:gutter="0"/>
          <w:pgNumType w:fmt="lowerRoman" w:start="1"/>
          <w:cols w:space="720"/>
          <w:docGrid w:linePitch="360"/>
        </w:sectPr>
      </w:pPr>
      <w:r>
        <w:rPr>
          <w:rStyle w:val="Strong"/>
        </w:rPr>
        <w:fldChar w:fldCharType="end"/>
      </w:r>
    </w:p>
    <w:p w14:paraId="2C1E1377" w14:textId="745FDEDD" w:rsidR="002D5F45" w:rsidRDefault="002D5F45" w:rsidP="002D5F45">
      <w:pPr>
        <w:pStyle w:val="Title"/>
        <w:pBdr>
          <w:top w:val="single" w:sz="8" w:space="1" w:color="C00000"/>
          <w:bottom w:val="single" w:sz="8" w:space="1" w:color="C00000"/>
        </w:pBdr>
      </w:pPr>
      <w:r>
        <w:lastRenderedPageBreak/>
        <w:t>Comparing Multi-Step Approaches</w:t>
      </w:r>
      <w:r w:rsidR="00933550">
        <w:t xml:space="preserve"> in Load Forecasting</w:t>
      </w:r>
    </w:p>
    <w:p w14:paraId="379576C4" w14:textId="0DB28FA1" w:rsidR="00DF3C86" w:rsidRDefault="003C747B" w:rsidP="001E348F">
      <w:pPr>
        <w:pStyle w:val="authorship"/>
        <w:jc w:val="left"/>
      </w:pPr>
      <w:r w:rsidRPr="00C11C21">
        <w:t xml:space="preserve">Updated: </w:t>
      </w:r>
      <w:r w:rsidR="002D616C">
        <w:fldChar w:fldCharType="begin"/>
      </w:r>
      <w:r w:rsidR="002D616C">
        <w:instrText xml:space="preserve"> REF updateDate \h </w:instrText>
      </w:r>
      <w:r w:rsidR="002D616C">
        <w:fldChar w:fldCharType="separate"/>
      </w:r>
      <w:r w:rsidR="008F5ABB">
        <w:rPr>
          <w:noProof/>
        </w:rPr>
        <w:t>2020 Sep-02</w:t>
      </w:r>
      <w:r w:rsidR="002D616C">
        <w:fldChar w:fldCharType="end"/>
      </w:r>
      <w:r w:rsidRPr="00C11C21">
        <w:t xml:space="preserve"> by </w:t>
      </w:r>
      <w:r w:rsidR="002D5F45">
        <w:t>Tolulope Olugbenga</w:t>
      </w:r>
    </w:p>
    <w:p w14:paraId="7BFA128B" w14:textId="27089578" w:rsidR="009F5833" w:rsidRDefault="00BF577E" w:rsidP="003E21B7">
      <w:pPr>
        <w:pStyle w:val="Heading1"/>
      </w:pPr>
      <w:bookmarkStart w:id="3" w:name="_Toc44402436"/>
      <w:r>
        <w:t>Focus</w:t>
      </w:r>
      <w:bookmarkEnd w:id="3"/>
    </w:p>
    <w:p w14:paraId="06E35A0A" w14:textId="77777777" w:rsidR="00541D3B" w:rsidRPr="001D272E" w:rsidRDefault="00541D3B">
      <w:pPr>
        <w:pStyle w:val="BodyText"/>
      </w:pPr>
      <w:r>
        <w:t>// Make this as detailed as you can</w:t>
      </w:r>
    </w:p>
    <w:p w14:paraId="5B01E362" w14:textId="77777777" w:rsidR="00541D3B" w:rsidRPr="001D272E" w:rsidRDefault="00541D3B">
      <w:pPr>
        <w:pStyle w:val="BodyText"/>
      </w:pPr>
      <w:r>
        <w:t>// Try to make it about 5 pages</w:t>
      </w:r>
    </w:p>
    <w:p w14:paraId="6F3528A0" w14:textId="36840E10" w:rsidR="00173A79" w:rsidRPr="00BE35A9" w:rsidRDefault="007060D8">
      <w:pPr>
        <w:pStyle w:val="BodyText"/>
        <w:numPr>
          <w:ilvl w:val="0"/>
          <w:numId w:val="45"/>
        </w:numPr>
      </w:pPr>
      <w:r w:rsidRPr="00BE35A9">
        <w:t>Multi-</w:t>
      </w:r>
      <w:r w:rsidR="00541D3B" w:rsidRPr="00BE35A9">
        <w:t xml:space="preserve">step load forecasting in context – What is it, and what makes it important. The difference between it and </w:t>
      </w:r>
      <w:r w:rsidRPr="00BE35A9">
        <w:t>single-</w:t>
      </w:r>
      <w:r w:rsidR="00541D3B" w:rsidRPr="00BE35A9">
        <w:t xml:space="preserve">step forecasting; and when one is more important or needed than the other. </w:t>
      </w:r>
    </w:p>
    <w:p w14:paraId="727D17D1" w14:textId="3B8B6F2F" w:rsidR="00541D3B" w:rsidRPr="00173A79" w:rsidRDefault="00541D3B">
      <w:pPr>
        <w:pStyle w:val="BodyText"/>
        <w:numPr>
          <w:ilvl w:val="0"/>
          <w:numId w:val="45"/>
        </w:numPr>
      </w:pPr>
      <w:r w:rsidRPr="00173A79">
        <w:t>Different load forecasting horizons, and how they differ from one another.</w:t>
      </w:r>
    </w:p>
    <w:p w14:paraId="726D60A1" w14:textId="031C5FC5" w:rsidR="00541D3B" w:rsidRDefault="00541D3B">
      <w:pPr>
        <w:pStyle w:val="BodyText"/>
        <w:numPr>
          <w:ilvl w:val="0"/>
          <w:numId w:val="45"/>
        </w:numPr>
      </w:pPr>
      <w:r>
        <w:t xml:space="preserve">Different </w:t>
      </w:r>
      <w:r w:rsidR="007060D8">
        <w:t>multi-</w:t>
      </w:r>
      <w:r>
        <w:t xml:space="preserve">step forecasting approaches – Shallow </w:t>
      </w:r>
      <w:r>
        <w:fldChar w:fldCharType="begin" w:fldLock="1"/>
      </w:r>
      <w:r w:rsidR="00D14354">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Network","type":"article-journal"},"uris":["http://www.mendeley.com/documents/?uuid=251aaf3c-96d0-4893-b98b-537ea17c2662"]}],"mendeley":{"formattedCitation":"(Jha et al., 2019)","plainTextFormattedCitation":"(Jha et al., 2019)","previouslyFormattedCitation":"(Jha et al., 2019)"},"properties":{"noteIndex":0},"schema":"https://github.com/citation-style-language/schema/raw/master/csl-citation.json"}</w:instrText>
      </w:r>
      <w:r>
        <w:fldChar w:fldCharType="separate"/>
      </w:r>
      <w:r w:rsidR="00F70833" w:rsidRPr="00F70833">
        <w:rPr>
          <w:noProof/>
        </w:rPr>
        <w:t>(Jha et al., 2019)</w:t>
      </w:r>
      <w:r>
        <w:fldChar w:fldCharType="end"/>
      </w:r>
      <w:r>
        <w:t xml:space="preserve"> and deep approaches. </w:t>
      </w:r>
    </w:p>
    <w:p w14:paraId="0F78D77F" w14:textId="7292C7E1" w:rsidR="00613156" w:rsidRDefault="00613156">
      <w:pPr>
        <w:pStyle w:val="BodyText"/>
        <w:numPr>
          <w:ilvl w:val="0"/>
          <w:numId w:val="45"/>
        </w:numPr>
      </w:pPr>
      <w:r>
        <w:t>What makes an approach good and how do we measure it? (Detail the most used metrics (MAPE, MAE, RMSE…)). What are these metrics (Mathematically, …), and what do they tell you? What are the disadvantages or limitations of using each metric?</w:t>
      </w:r>
    </w:p>
    <w:p w14:paraId="12FCCA23" w14:textId="63050435" w:rsidR="00541D3B" w:rsidRPr="00541D3B" w:rsidRDefault="00541D3B">
      <w:pPr>
        <w:pStyle w:val="BodyText"/>
        <w:numPr>
          <w:ilvl w:val="0"/>
          <w:numId w:val="45"/>
        </w:numPr>
      </w:pPr>
      <w:r>
        <w:t>How do you propose to solve the problem?</w:t>
      </w:r>
    </w:p>
    <w:p w14:paraId="43A65A6D" w14:textId="6C0CF597" w:rsidR="00654021" w:rsidRDefault="001D4D50">
      <w:pPr>
        <w:pStyle w:val="BodyText"/>
      </w:pPr>
      <w:r>
        <w:t>&lt;Pose the research problem here – aim for 3 pages.  Provide enough background information for the reader to understand why the problem exists, and why it is useful to solve – make sure you back up all your information with literature references.  Conclude this section with a brief explanation about the approach you are researching to solve the problem.&gt;</w:t>
      </w:r>
    </w:p>
    <w:p w14:paraId="48368656" w14:textId="18840CA6" w:rsidR="00F62B5A" w:rsidRDefault="00F62B5A" w:rsidP="00F866A8">
      <w:pPr>
        <w:pStyle w:val="Heading2"/>
      </w:pPr>
      <w:bookmarkStart w:id="4" w:name="_Toc44402437"/>
      <w:r>
        <w:lastRenderedPageBreak/>
        <w:t>General Ov</w:t>
      </w:r>
      <w:r w:rsidR="00410F96">
        <w:t>erview</w:t>
      </w:r>
      <w:r w:rsidR="00715C98">
        <w:t xml:space="preserve"> of Load Forecasting</w:t>
      </w:r>
      <w:bookmarkEnd w:id="4"/>
    </w:p>
    <w:p w14:paraId="0E0DCBB6" w14:textId="72B3E8DB" w:rsidR="00AD4255" w:rsidRDefault="006F6950" w:rsidP="00903E10">
      <w:pPr>
        <w:pStyle w:val="BodyText"/>
      </w:pPr>
      <w:r>
        <w:t xml:space="preserve">Electricity is one of the driving forces of economic development and is essential to our daily life and wellbeing. Load forecasting is an integral part </w:t>
      </w:r>
      <w:r w:rsidR="007060D8">
        <w:t xml:space="preserve">of </w:t>
      </w:r>
      <w:r>
        <w:t xml:space="preserve">the process of the planning and operation of electric utilities; it has played a vital role in the power industry for over a century. </w:t>
      </w:r>
      <w:r w:rsidRPr="003A5C8F">
        <w:t>In terms</w:t>
      </w:r>
      <w:r>
        <w:t xml:space="preserve"> of power supply and </w:t>
      </w:r>
      <w:proofErr w:type="gramStart"/>
      <w:r>
        <w:t>demand;</w:t>
      </w:r>
      <w:proofErr w:type="gramEnd"/>
      <w:r>
        <w:t xml:space="preserve"> f</w:t>
      </w:r>
      <w:r w:rsidRPr="003A5C8F">
        <w:t>or the stable supply of electricity, the</w:t>
      </w:r>
      <w:r>
        <w:t xml:space="preserve"> reserve power must be </w:t>
      </w:r>
      <w:r w:rsidR="00BF2E44">
        <w:t xml:space="preserve">prepared </w:t>
      </w:r>
      <w:r w:rsidR="00E72080">
        <w:t xml:space="preserve">to serve </w:t>
      </w:r>
      <w:r w:rsidR="00BF2E44">
        <w:t>consumers, e.g. in</w:t>
      </w:r>
      <w:r w:rsidR="00E72080">
        <w:t xml:space="preserve"> case of high demand or failure in the current grid supply</w:t>
      </w:r>
      <w:r>
        <w:t>. Businesses</w:t>
      </w:r>
      <w:r w:rsidR="007060D8">
        <w:t>'</w:t>
      </w:r>
      <w:r>
        <w:t xml:space="preserve"> needs </w:t>
      </w:r>
      <w:r w:rsidR="007060D8">
        <w:t xml:space="preserve">for </w:t>
      </w:r>
      <w:r>
        <w:t xml:space="preserve">load forecasting include power systems planning/operations, revenue projection, rate design, energy trading, and so on. Load forecasting is needed by many business entities other than electric utilities, such as load aggregators, power marketers, independent system operators, regulatory commissions, industrial/commercial companies, banks, trading firms, and insurance companies </w:t>
      </w:r>
      <w:r>
        <w:fldChar w:fldCharType="begin" w:fldLock="1"/>
      </w:r>
      <w:r w:rsidR="00173A7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Forecasting","id":"ITEM-1","issue":"3","issued":{"date-parts":[["2016","7","1"]]},"page":"914-938","publisher":"Elsevier","title":"Probabilistic electric load forecasting: A tutorial review","type":"article-journal","volume":"32"},"uris":["http://www.mendeley.com/documents/?uuid=39c4e8a9-89d6-4bcd-8ee7-4457a8670afb"]}],"mendeley":{"formattedCitation":"(Hong &amp; Fan, 2016b)","plainTextFormattedCitation":"(Hong &amp; Fan, 2016b)","previouslyFormattedCitation":"(Hong &amp; Fan, 2016b)"},"properties":{"noteIndex":0},"schema":"https://github.com/citation-style-language/schema/raw/master/csl-citation.json"}</w:instrText>
      </w:r>
      <w:r>
        <w:fldChar w:fldCharType="separate"/>
      </w:r>
      <w:r w:rsidR="00173A79" w:rsidRPr="00173A79">
        <w:rPr>
          <w:noProof/>
        </w:rPr>
        <w:t>(Hong &amp; Fan, 2016b)</w:t>
      </w:r>
      <w:r>
        <w:fldChar w:fldCharType="end"/>
      </w:r>
      <w:r>
        <w:fldChar w:fldCharType="begin" w:fldLock="1"/>
      </w:r>
      <w:r>
        <w:instrText>ADDIN CSL_CITATION {"citationItems":[{"id":"ITEM-1","itemData":{"ISBN":"9781509067343","abstract":"Short term load forecasting is required for power system planning, operation and control. It is used by utilities, system operators, generators, power marketers. In this paper, load forecasting has been done using ANN (Artificial Neural Network). As load profile is different for weekdays and weekends, so for better forecasting performance, training of neural network has been done separately for weekdays and weekends. Accordingly forecasting is done separately for weekdays and weekends. Neural network toolbox with 20 neurons has been used for forecasting load of NEPOOL region of ISO New England. Hourly temperature (Dry bulb), humidity (Dew point) and electricity load of NEPOOL region has been taken from 2004 to 2008. ANN model is trained on hourly data from 2004 to 2007 and tested on out-of-sample data from 2008. The test set is used only for forecasting to test the performance of the model on out-of-sample data. Simulation results obtained have shown the comparison of actual and forecasted load data. Performance of forecaster is calculated using MAE, MAPE and daily peak forecast error.","author":[{"dropping-particle":"","family":"Saurabh","given":"Singh","non-dropping-particle":"","parse-names":false,"suffix":""},{"dropping-particle":"","family":"Shoeb","given":"Hussain","non-dropping-particle":"","parse-names":false,"suffix":""},{"dropping-particle":"","family":"Mohammad","given":"Abid Bazaz","non-dropping-particle":"","parse-names":false,"suffix":""}],"id":"ITEM-1","issued":{"date-parts":[["2017"]]},"page":"159-163","title":"Short Term Load Forecasting Using Artificial Neural Network","type":"article-journal"},"uris":["http://www.mendeley.com/documents/?uuid=62c3f67e-bc2d-4d5d-a8ad-91aa638d316e"]}],"mendeley":{"formattedCitation":"(Saurabh et al., 2017)","plainTextFormattedCitation":"(Saurabh et al., 2017)","previouslyFormattedCitation":"(Saurabh et al., 2017)"},"properties":{"noteIndex":0},"schema":"https://github.com/citation-style-language/schema/raw/master/csl-citation.json"}</w:instrText>
      </w:r>
      <w:r>
        <w:fldChar w:fldCharType="separate"/>
      </w:r>
      <w:r w:rsidRPr="00F70833">
        <w:rPr>
          <w:noProof/>
        </w:rPr>
        <w:t>(Saurabh et al., 2017)</w:t>
      </w:r>
      <w:r>
        <w:fldChar w:fldCharType="end"/>
      </w:r>
      <w:r>
        <w:t xml:space="preserve">. </w:t>
      </w:r>
      <w:r w:rsidR="00AD4255">
        <w:t xml:space="preserve">Electricity load forecasting still receives attention from researchers </w:t>
      </w:r>
      <w:proofErr w:type="gramStart"/>
      <w:r w:rsidR="00AD4255">
        <w:t>today, because</w:t>
      </w:r>
      <w:proofErr w:type="gramEnd"/>
      <w:r w:rsidR="00AD4255">
        <w:t xml:space="preserve"> the need </w:t>
      </w:r>
      <w:r w:rsidR="007060D8">
        <w:t xml:space="preserve">for </w:t>
      </w:r>
      <w:r w:rsidR="00AD4255">
        <w:t>more accurate forecasts arises, particularly with the advent of new smart grid technologies.</w:t>
      </w:r>
    </w:p>
    <w:p w14:paraId="3AF74BF0" w14:textId="67A8FC11" w:rsidR="00F866A8" w:rsidRDefault="006F6950" w:rsidP="00903E10">
      <w:pPr>
        <w:pStyle w:val="BodyText"/>
      </w:pPr>
      <w:commentRangeStart w:id="5"/>
      <w:r>
        <w:t>The demand pattern is very complex due to the deregulation of energy markets</w:t>
      </w:r>
      <w:r w:rsidR="00D509CC">
        <w:t xml:space="preserve"> and the number of the different random variables that need to be taken into consideration to predict human behavio</w:t>
      </w:r>
      <w:r w:rsidR="007060D8">
        <w:t>u</w:t>
      </w:r>
      <w:r w:rsidR="00D509CC">
        <w:t>r</w:t>
      </w:r>
      <w:r>
        <w:t xml:space="preserve">; therefore finding an appropriate forecasting model for a specific electricity network is not a trivial task </w:t>
      </w:r>
      <w:r>
        <w:fldChar w:fldCharType="begin" w:fldLock="1"/>
      </w:r>
      <w:r>
        <w:instrText>ADDIN CSL_CITATION {"citationItems":[{"id":"ITEM-1","itemData":{"DOI":"10.1016/j.aej.2011.01.015","ISSN":"11100168","abstract":"Electricity demand forecasting is a central and integral process for planning periodical operations and facility expansion in the electricity sector. Demand pattern is almost very complex due to the deregulation of energy markets. Therefore, finding an appropriate forecasting model for a specific electricity network is not an easy task. Although many forecasting methods were developed, none can be generalized for all demand patterns. Therefore, this paper presents a pragmatic methodology that can be used as a guide to construct Electric Power Load Forecasting models. This methodology is mainly based on decomposition and segmentation of the load time series. Several statistical analyses are involved to study the load features and forecasting precision such as moving average and probability plots of load noise. Real daily load data from Kuwaiti electric network are used as a case study. Some results are reported to guide forecasting future needs of this network. © 2011 Faculty of Engineering, Alexandria University. Production and hosting by Elsevier B.V. All rights reserved.","author":[{"dropping-particle":"","family":"Almeshaiei","given":"Eisa","non-dropping-particle":"","parse-names":false,"suffix":""},{"dropping-particle":"","family":"Soltan","given":"Hassan","non-dropping-particle":"","parse-names":false,"suffix":""}],"container-title":"Alexandria Engineering Journal","id":"ITEM-1","issue":"2","issued":{"date-parts":[["2011"]]},"page":"137-144","publisher":"Elsevier B.V.","title":"A methodology for Electric Power Load Forecasting","type":"article-journal","volume":"50"},"uris":["http://www.mendeley.com/documents/?uuid=54658063-3f88-32fa-a073-da43f82e397b"]}],"mendeley":{"formattedCitation":"(Almeshaiei &amp; Soltan, 2011)","plainTextFormattedCitation":"(Almeshaiei &amp; Soltan, 2011)","previouslyFormattedCitation":"(Almeshaiei &amp; Soltan, 2011)"},"properties":{"noteIndex":0},"schema":"https://github.com/citation-style-language/schema/raw/master/csl-citation.json"}</w:instrText>
      </w:r>
      <w:r>
        <w:fldChar w:fldCharType="separate"/>
      </w:r>
      <w:r w:rsidRPr="00F70833">
        <w:rPr>
          <w:noProof/>
        </w:rPr>
        <w:t>(Almeshaiei &amp; Soltan, 2011)</w:t>
      </w:r>
      <w:r>
        <w:fldChar w:fldCharType="end"/>
      </w:r>
      <w:r w:rsidR="00780956">
        <w:fldChar w:fldCharType="begin" w:fldLock="1"/>
      </w:r>
      <w:r w:rsidR="00173A79">
        <w:instrText>ADDIN CSL_CITATION {"citationItems":[{"id":"ITEM-1","itemData":{"author":[{"dropping-particle":"","family":"Hong","given":"Tao","non-dropping-particle":"","parse-names":false,"suffix":""}],"id":"ITEM-1","issued":{"date-parts":[["2010"]]},"publisher":"North Carolina State University","title":"Short Term Electric Load Forecasting","type":"thesis"},"uris":["http://www.mendeley.com/documents/?uuid=51e2c167-e18b-427d-9398-9cd40681d6c8"]}],"mendeley":{"formattedCitation":"(Hong, 2010)","plainTextFormattedCitation":"(Hong, 2010)","previouslyFormattedCitation":"(Hong, 2010)"},"properties":{"noteIndex":0},"schema":"https://github.com/citation-style-language/schema/raw/master/csl-citation.json"}</w:instrText>
      </w:r>
      <w:r w:rsidR="00780956">
        <w:fldChar w:fldCharType="separate"/>
      </w:r>
      <w:r w:rsidR="00EC5E58" w:rsidRPr="00EC5E58">
        <w:rPr>
          <w:noProof/>
        </w:rPr>
        <w:t>(Hong, 2010)</w:t>
      </w:r>
      <w:r w:rsidR="00780956">
        <w:fldChar w:fldCharType="end"/>
      </w:r>
      <w:r w:rsidR="00780956">
        <w:fldChar w:fldCharType="begin" w:fldLock="1"/>
      </w:r>
      <w:r w:rsidR="00780956">
        <w:instrText>ADDIN CSL_CITATION {"citationItems":[{"id":"ITEM-1","itemData":{"DOI":"10.1109/TPWRS.2002.804999","ISSN":"08858950","abstract":"This paper presents a new approach to short-term load forecasting in a deregulated and price-sensitive environment. A real-time pricing type scenario is envisioned where energy prices could change on an hourly basis with the consumer having the ability to react to the price signal through shifting his electricity usage from expensive hours to other times when possible. The load profile under this scenario would have different characteristics compared to that of the regulated, fixed-price era. Consequently, short-term load forecasting models customized on price-insensitive (PIS) historical data of regulated era would no longer be able to perform well. In this work, a price-sensitive (PS) load forecaster is developed. This forecaster consists of two stages, an artificial neural network based PIS load forecaster followed by a fuzzy logic (FL) system that transforms the PIS load forecasts of the first stage into PS forecasts. The first stage forecaster is a widely used forecaster in industry known as ANNSTLF. For the FL system of the second stage, a genetic algorithm based approach is developed to automatically optimize the number of rules and the number and parameters of the fuzzy membership functions. Another FL system is developed to simulate PS load data from the PIS historical data of a utility. This new forecaster termed NFSTLF is tested on three PS database and it is shown that it produces superior results to the PIS ANNSTLF.","author":[{"dropping-particle":"","family":"Khotanzad","given":"Alireza","non-dropping-particle":"","parse-names":false,"suffix":""},{"dropping-particle":"","family":"Zhou","given":"Enwang","non-dropping-particle":"","parse-names":false,"suffix":""},{"dropping-particle":"","family":"Elragal","given":"Hassan","non-dropping-particle":"","parse-names":false,"suffix":""}],"container-title":"IEEE Transactions on Power Systems","id":"ITEM-1","issue":"4","issued":{"date-parts":[["2002","11"]]},"page":"1273-1282","title":"A neuro-fuzzy approach to short-term load forecasting in a price-sensitive environment","type":"article-journal","volume":"17"},"uris":["http://www.mendeley.com/documents/?uuid=8862c29d-4e37-36ff-9a6e-1b87875935b5"]}],"mendeley":{"formattedCitation":"(Khotanzad et al., 2002)","plainTextFormattedCitation":"(Khotanzad et al., 2002)","previouslyFormattedCitation":"(Khotanzad et al., 2002)"},"properties":{"noteIndex":0},"schema":"https://github.com/citation-style-language/schema/raw/master/csl-citation.json"}</w:instrText>
      </w:r>
      <w:r w:rsidR="00780956">
        <w:fldChar w:fldCharType="separate"/>
      </w:r>
      <w:r w:rsidR="00780956" w:rsidRPr="00780956">
        <w:rPr>
          <w:noProof/>
        </w:rPr>
        <w:t>(Khotanzad et al., 2002)</w:t>
      </w:r>
      <w:r w:rsidR="00780956">
        <w:fldChar w:fldCharType="end"/>
      </w:r>
      <w:r>
        <w:t>.</w:t>
      </w:r>
      <w:commentRangeEnd w:id="5"/>
      <w:r w:rsidR="00170036">
        <w:rPr>
          <w:rStyle w:val="CommentReference"/>
        </w:rPr>
        <w:commentReference w:id="5"/>
      </w:r>
      <w:r>
        <w:t xml:space="preserve"> </w:t>
      </w:r>
      <w:r w:rsidR="00F866A8">
        <w:t>People often use electricity at any time that suits their lifestyle and for the most part</w:t>
      </w:r>
      <w:r w:rsidR="007060D8">
        <w:t>,</w:t>
      </w:r>
      <w:r w:rsidR="00F866A8">
        <w:t xml:space="preserve"> we all happen to use electricity at the same time. Most people share a similar lifestyle pattern, from when we wake up, to having a shower, making some breakfast, leaving for work, coming back at night, going to bed, doing our laundry on weekends and so on.</w:t>
      </w:r>
    </w:p>
    <w:p w14:paraId="1021B9A8" w14:textId="783FE854" w:rsidR="00F866A8" w:rsidRDefault="00F866A8" w:rsidP="00903E10">
      <w:pPr>
        <w:pStyle w:val="BodyText"/>
      </w:pPr>
      <w:r>
        <w:lastRenderedPageBreak/>
        <w:t xml:space="preserve">Electricity demand is </w:t>
      </w:r>
      <w:r w:rsidR="003452CF">
        <w:t xml:space="preserve">assessed </w:t>
      </w:r>
      <w:r>
        <w:t>by accumulating the consumption periodically; it can be considered for hourly, daily, weekly, monthly, and yearly periods.</w:t>
      </w:r>
      <w:r w:rsidR="006A6ADA">
        <w:t xml:space="preserve"> </w:t>
      </w:r>
      <w:r>
        <w:t xml:space="preserve">The forecasting processes can be grouped into four categories based on their horizons namely: very short-term load forecasting (VSTLF), short term load forecasting (STLF), </w:t>
      </w:r>
      <w:r w:rsidR="007060D8">
        <w:t>medium-</w:t>
      </w:r>
      <w:r>
        <w:t xml:space="preserve">term load forecasting (MTLF), and </w:t>
      </w:r>
      <w:r w:rsidR="004D5ADD">
        <w:t>long-term</w:t>
      </w:r>
      <w:r>
        <w:t xml:space="preserve"> load forecasting (LTLF). The</w:t>
      </w:r>
      <w:r w:rsidR="004D5ADD">
        <w:t xml:space="preserve"> cut-off</w:t>
      </w:r>
      <w:r>
        <w:t xml:space="preserve"> for these categories are 1 day, 2 weeks, and 3 years respectively</w:t>
      </w:r>
      <w:r w:rsidR="00D14354">
        <w:t xml:space="preserve"> </w:t>
      </w:r>
      <w:r w:rsidR="00D14354">
        <w:fldChar w:fldCharType="begin" w:fldLock="1"/>
      </w:r>
      <w:r w:rsidR="000A0D15">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2019)","previouslyFormattedCitation":"(Deng et al., 2019)"},"properties":{"noteIndex":0},"schema":"https://github.com/citation-style-language/schema/raw/master/csl-citation.json"}</w:instrText>
      </w:r>
      <w:r w:rsidR="00D14354">
        <w:fldChar w:fldCharType="separate"/>
      </w:r>
      <w:r w:rsidR="00D14354" w:rsidRPr="00D14354">
        <w:rPr>
          <w:noProof/>
        </w:rPr>
        <w:t>(Deng et al., 2019)</w:t>
      </w:r>
      <w:r w:rsidR="00D14354">
        <w:fldChar w:fldCharType="end"/>
      </w:r>
      <w:r>
        <w:t xml:space="preserve">. A rougher classification would consider only two categories: STLF and LTLF, with a </w:t>
      </w:r>
      <w:r w:rsidR="004D5ADD">
        <w:t>cut-off</w:t>
      </w:r>
      <w:r>
        <w:t xml:space="preserve"> at two weeks</w:t>
      </w:r>
      <w:commentRangeStart w:id="6"/>
      <w:r>
        <w:t>. Short term load forecasting has been the major point of focus in most literature</w:t>
      </w:r>
      <w:r w:rsidR="003452CF">
        <w:t>; the main focus has been on horizons of less than 2 weeks</w:t>
      </w:r>
      <w:r>
        <w:t xml:space="preserve"> </w:t>
      </w:r>
      <w:r>
        <w:fldChar w:fldCharType="begin" w:fldLock="1"/>
      </w:r>
      <w:r w:rsidR="00D14354">
        <w:instrText>ADDIN CSL_CITATION {"citationItems":[{"id":"ITEM-1","itemData":{"DOI":"10.1109/TSG.2013.2274373","ISSN":"19493053","abstract":"The classical approach to long term load forecasting is often limited to the use of load and weather information occurring with monthly or annual frequency. This low resolution, infrequent data can sometimes lead to inaccurate forecasts. Load forecasters often have a hard time explaining the errors based on the limited information available through the low resolution data. The increasing usage of smart grid and advanced metering infrastructure (AMI) technologies provides the utility load forecasters with high resolution, layered information to improve the load forecasting process. In this paper, we propose a modern approach that takes advantage of hourly information to create more accurate and defensible forecasts. The proposed approach has been deployed across many U.S. utilities, including a recent implementation at North Carolina Electric Membership Corporation (NCEMC), which is used as the case study in this paper. Three key elements of long term load forecasting are being modernized: predictive modeling, scenario analysis, and weather normalization. We first show the superior accuracy of the predictive models attained from hourly data, over the classical methods of forecasting using monthly or annual peak data. We then develop probabilistic forecasts through cross scenario analysis. Finally, we illustrate the concept of load normalization and normalize the load using the proposed hourly models. © 2013 IEEE.","author":[{"dropping-particle":"","family":"Hong","given":"Tao","non-dropping-particle":"","parse-names":false,"suffix":""},{"dropping-particle":"","family":"Wilson","given":"Jason","non-dropping-particle":"","parse-names":false,"suffix":""},{"dropping-particle":"","family":"Xie","given":"Jingrui","non-dropping-particle":"","parse-names":false,"suffix":""}],"container-title":"IEEE Transactions on Smart Grid","id":"ITEM-1","issue":"1","issued":{"date-parts":[["2014"]]},"page":"456-462","publisher":"IEEE","title":"Long term probabilistic load forecasting and normalization with hourly information","type":"article-journal","volume":"5"},"uris":["http://www.mendeley.com/documents/?uuid=3d2f3b02-12fc-417c-a746-0bb1d4ba5f98"]}],"mendeley":{"formattedCitation":"(Hong et al., 2014)","plainTextFormattedCitation":"(Hong et al., 2014)","previouslyFormattedCitation":"(Hong et al., 2014)"},"properties":{"noteIndex":0},"schema":"https://github.com/citation-style-language/schema/raw/master/csl-citation.json"}</w:instrText>
      </w:r>
      <w:r>
        <w:fldChar w:fldCharType="separate"/>
      </w:r>
      <w:r w:rsidR="00F70833" w:rsidRPr="00F70833">
        <w:rPr>
          <w:noProof/>
        </w:rPr>
        <w:t>(Hong et al., 2014)</w:t>
      </w:r>
      <w:r>
        <w:fldChar w:fldCharType="end"/>
      </w:r>
      <w:r w:rsidR="00173A79">
        <w:fldChar w:fldCharType="begin" w:fldLock="1"/>
      </w:r>
      <w:r w:rsidR="00FD7E9D">
        <w:instrText>ADDIN CSL_CITATION {"citationItems":[{"id":"ITEM-1","itemData":{"DOI":"10.1109/ACCESS.2019.2926137","ISSN":"21693536","abstract":"Electric load forecasting has always been a key component of power grids. Many countries have opened up electricity markets and facilitated the participation of multiple agents, which create a competitive environment and reduce costs to consumers. In the electricity market, multi-step short-Term load forecasting becomes increasingly significant for electricity market bidding and spot price calculation, but the performances of traditional algorithms are not robust and unacceptable enough. In recent years, the rise of deep learning gives us the opportunity to improve the accuracy of multi-step forecasting further. In this paper, we propose a novel model multi-scale convolutional neural network with time-cognition (TCMS-CNN). At first, a deep convolutional neural network model based on multi-scale convolutions (MS-CNN) extracts different level features that are fused into our network. In addition, we design an innovative time coding strategy called the periodic coding strengthening the ability of the sequential model for time cognition effectively. At last, we integrate MS-CNN and periodic coding into the proposed TCMS-CNN model with an end-To-end training and inference process. With ablation experiments, the MS-CNN and periodic coding methods had better performances obviously than the most popular methods at present. Specifically, for 48-step point load forecasting, the TCMS-CNN had been improved by 34.73%, 14.22%, and 19.05% on MAPE than the state-of-The-Art methods recursive multi-step LSTM (RM-LSTM), direct multi-step MS-CNN (DM-MS-CNN), and the direct multi-step GCNN (DM-GCNN), respectively. For 48-step probabilistic load forecasting, the TCMS-CNN had been improved by 3.54% and 6.77% on average pinball score than the DM-MS-CNN and the DM-GCNN. These results show a great promising potential applied in practice.","author":[{"dropping-particle":"","family":"Deng","given":"Zhuofu","non-dropping-particle":"","parse-names":false,"suffix":""},{"dropping-particle":"","family":"Wang","given":"Binbin","non-dropping-particle":"","parse-names":false,"suffix":""},{"dropping-particle":"","family":"Xu","given":"Yanlu","non-dropping-particle":"","parse-names":false,"suffix":""},{"dropping-particle":"","family":"Xu","given":"Tengteng","non-dropping-particle":"","parse-names":false,"suffix":""},{"dropping-particle":"","family":"Liu","given":"Chenxu","non-dropping-particle":"","parse-names":false,"suffix":""},{"dropping-particle":"","family":"Zhu","given":"Zhiliang","non-dropping-particle":"","parse-names":false,"suffix":""}],"container-title":"IEEE Access","id":"ITEM-1","issued":{"date-parts":[["2019"]]},"page":"88058-88071","publisher":"Institute of Electrical and Electronics Engineers Inc.","title":"Multi-scale convolutional neural network with time-cognition for multi-step short-Term load forecasting","type":"article-journal","volume":"7"},"uris":["http://www.mendeley.com/documents/?uuid=b118e4ef-f76a-3b31-86ac-5f344b93078b"]}],"mendeley":{"formattedCitation":"(Deng et al., 2019)","plainTextFormattedCitation":"(Deng et al., 2019)","previouslyFormattedCitation":"(Deng et al., 2019)"},"properties":{"noteIndex":0},"schema":"https://github.com/citation-style-language/schema/raw/master/csl-citation.json"}</w:instrText>
      </w:r>
      <w:r w:rsidR="00173A79">
        <w:fldChar w:fldCharType="separate"/>
      </w:r>
      <w:r w:rsidR="00173A79" w:rsidRPr="00173A79">
        <w:rPr>
          <w:noProof/>
        </w:rPr>
        <w:t>(Deng et al., 2019)</w:t>
      </w:r>
      <w:r w:rsidR="00173A79">
        <w:fldChar w:fldCharType="end"/>
      </w:r>
      <w:r w:rsidR="00173A79">
        <w:fldChar w:fldCharType="begin" w:fldLock="1"/>
      </w:r>
      <w:r w:rsidR="00173A79">
        <w:instrText>ADDIN CSL_CITATION {"citationItems":[{"id":"ITEM-1","itemData":{"DOI":"10.1016/j.ijforecast.2015.11.011","ISSN":"01692070","abstract":"Load forecasting has been a fundamental business problem since the inception of the electric power industry. Over the past 100 plus years, both research efforts and industry practices in this area have focused primarily on point load forecasting. In the most recent decade, though, the increased market competition, aging infrastructure and renewable integration requirements mean that probabilistic load forecasting has become more and more important to energy systems planning and operations. This paper offers a tutorial review of probabilistic electric load forecasting, including notable techniques, methodologies and evaluation methods, and common misunderstandings. We also underline the need to invest in additional research, such as reproducible case studies, probabilistic load forecast evaluation and valuation, and a consideration of emerging technologies and energy policies in the probabilistic load forecasting process.","author":[{"dropping-particle":"","family":"Hong","given":"Tao","non-dropping-particle":"","parse-names":false,"suffix":""},{"dropping-particle":"","family":"Fan","given":"Shu","non-dropping-particle":"","parse-names":false,"suffix":""}],"container-title":"International Journal of Forecasting","id":"ITEM-1","issue":"3","issued":{"date-parts":[["2016"]]},"page":"914-938","title":"Probabilistic electric load forecasting: A tutorial review","type":"article-journal","volume":"32"},"uris":["http://www.mendeley.com/documents/?uuid=91cda470-9778-4f49-a8d8-e05029ecce55"]}],"mendeley":{"formattedCitation":"(Hong &amp; Fan, 2016a)","plainTextFormattedCitation":"(Hong &amp; Fan, 2016a)","previouslyFormattedCitation":"(Hong &amp; Fan, 2016a)"},"properties":{"noteIndex":0},"schema":"https://github.com/citation-style-language/schema/raw/master/csl-citation.json"}</w:instrText>
      </w:r>
      <w:r w:rsidR="00173A79">
        <w:fldChar w:fldCharType="separate"/>
      </w:r>
      <w:r w:rsidR="00173A79" w:rsidRPr="00173A79">
        <w:rPr>
          <w:noProof/>
        </w:rPr>
        <w:t>(Hong &amp; Fan, 2016a)</w:t>
      </w:r>
      <w:r w:rsidR="00173A79">
        <w:fldChar w:fldCharType="end"/>
      </w:r>
      <w:r>
        <w:t>.</w:t>
      </w:r>
      <w:commentRangeEnd w:id="6"/>
      <w:r w:rsidR="003452CF">
        <w:rPr>
          <w:rStyle w:val="CommentReference"/>
        </w:rPr>
        <w:commentReference w:id="6"/>
      </w:r>
    </w:p>
    <w:p w14:paraId="57E5011B" w14:textId="70E8C29D" w:rsidR="00AD4255" w:rsidRDefault="00F866A8" w:rsidP="00903E10">
      <w:pPr>
        <w:pStyle w:val="BodyText"/>
      </w:pPr>
      <w:r>
        <w:t>Different factors can affect load forecasting such as</w:t>
      </w:r>
      <w:r w:rsidR="00F70833">
        <w:t>;</w:t>
      </w:r>
      <w:r>
        <w:t xml:space="preserve"> the location of the area, the type of customers in the region, weather factors (temperature, etc.), </w:t>
      </w:r>
      <w:r w:rsidR="007060D8">
        <w:t xml:space="preserve">a </w:t>
      </w:r>
      <w:r>
        <w:t xml:space="preserve">trend in the data, the time of the day, day of the week, and other unpredictable factors (coronavirus outbreak, etc.). </w:t>
      </w:r>
    </w:p>
    <w:p w14:paraId="28BA921C" w14:textId="0FD4F526" w:rsidR="00F866A8" w:rsidRDefault="00FF639E" w:rsidP="00FF639E">
      <w:pPr>
        <w:pStyle w:val="Heading2"/>
      </w:pPr>
      <w:bookmarkStart w:id="7" w:name="_Toc44402438"/>
      <w:bookmarkStart w:id="8" w:name="_Hlk59008203"/>
      <w:r>
        <w:t>Literature Review</w:t>
      </w:r>
      <w:bookmarkEnd w:id="7"/>
    </w:p>
    <w:p w14:paraId="59042A3B" w14:textId="3E22935A" w:rsidR="00FF639E" w:rsidRDefault="00F74F56" w:rsidP="00F74F56">
      <w:pPr>
        <w:pStyle w:val="Heading2"/>
      </w:pPr>
      <w:bookmarkStart w:id="9" w:name="_Toc44402439"/>
      <w:bookmarkStart w:id="10" w:name="_Hlk59008126"/>
      <w:r>
        <w:t>Multi-Step Load Forecasting</w:t>
      </w:r>
      <w:bookmarkEnd w:id="9"/>
    </w:p>
    <w:p w14:paraId="4F7BB3F1" w14:textId="7140FE2C" w:rsidR="00F74F56" w:rsidRDefault="005D0F74">
      <w:pPr>
        <w:pStyle w:val="BodyText"/>
        <w:numPr>
          <w:ilvl w:val="0"/>
          <w:numId w:val="45"/>
        </w:numPr>
      </w:pPr>
      <w:r>
        <w:t>Multi-</w:t>
      </w:r>
      <w:r w:rsidR="00230875">
        <w:t xml:space="preserve">step load forecasting in context – What is it, and what makes it important. The difference between it and </w:t>
      </w:r>
      <w:r>
        <w:t>single-</w:t>
      </w:r>
      <w:r w:rsidR="00230875">
        <w:t xml:space="preserve">step forecasting; and when one is more important or needed than the other. </w:t>
      </w:r>
    </w:p>
    <w:p w14:paraId="1AD4081C" w14:textId="5CA31ADF" w:rsidR="004514C1" w:rsidRDefault="004514C1">
      <w:pPr>
        <w:pStyle w:val="BodyText"/>
      </w:pPr>
      <w:r>
        <w:t>////////////</w:t>
      </w:r>
    </w:p>
    <w:p w14:paraId="31A0864E" w14:textId="59AD974C" w:rsidR="00230875" w:rsidRDefault="00230875" w:rsidP="00903E10">
      <w:pPr>
        <w:pStyle w:val="BodyText"/>
      </w:pPr>
      <w:r>
        <w:t xml:space="preserve">Multi-Step forecasting </w:t>
      </w:r>
      <w:r w:rsidR="00C47481">
        <w:t>is a process</w:t>
      </w:r>
      <w:r>
        <w:t xml:space="preserve"> that predicts a sequence of values in a time </w:t>
      </w:r>
      <w:commentRangeStart w:id="11"/>
      <w:commentRangeStart w:id="12"/>
      <w:r>
        <w:t>series</w:t>
      </w:r>
      <w:commentRangeEnd w:id="11"/>
      <w:r w:rsidR="00C47481">
        <w:rPr>
          <w:rStyle w:val="CommentReference"/>
        </w:rPr>
        <w:commentReference w:id="11"/>
      </w:r>
      <w:commentRangeEnd w:id="12"/>
      <w:r w:rsidR="005660CA">
        <w:rPr>
          <w:rStyle w:val="CommentReference"/>
        </w:rPr>
        <w:commentReference w:id="12"/>
      </w:r>
      <w:r>
        <w:t xml:space="preserve">. In </w:t>
      </w:r>
      <w:r w:rsidR="00C47481">
        <w:t>application to electrical</w:t>
      </w:r>
      <w:r>
        <w:t xml:space="preserve"> load forecasting, the sequence of values refers to future demand values</w:t>
      </w:r>
      <w:r w:rsidR="00C47481">
        <w:t xml:space="preserve"> for </w:t>
      </w:r>
      <w:r>
        <w:t xml:space="preserve">the time horizon </w:t>
      </w:r>
      <w:r w:rsidR="00C47481">
        <w:t>of interest</w:t>
      </w:r>
      <w:r>
        <w:t>. M</w:t>
      </w:r>
      <w:r w:rsidR="00C47481">
        <w:t>uch of the literature</w:t>
      </w:r>
      <w:r>
        <w:t xml:space="preserve"> </w:t>
      </w:r>
      <w:r w:rsidR="00C47481">
        <w:t xml:space="preserve">on </w:t>
      </w:r>
      <w:r>
        <w:t xml:space="preserve">load forecasting </w:t>
      </w:r>
      <w:r w:rsidR="00C47481">
        <w:t xml:space="preserve">focuses </w:t>
      </w:r>
      <w:r>
        <w:t xml:space="preserve">on short term load forecasting, and also on </w:t>
      </w:r>
      <w:proofErr w:type="gramStart"/>
      <w:r w:rsidR="00152B89">
        <w:t>single</w:t>
      </w:r>
      <w:r>
        <w:t>-step</w:t>
      </w:r>
      <w:proofErr w:type="gramEnd"/>
      <w:r>
        <w:t xml:space="preserve"> ahead forecasting. </w:t>
      </w:r>
      <w:commentRangeStart w:id="13"/>
      <w:r>
        <w:t>S</w:t>
      </w:r>
      <w:r w:rsidR="00152B89">
        <w:t xml:space="preserve">ingle-step forecasting is a </w:t>
      </w:r>
      <w:r w:rsidR="00886DE9">
        <w:t xml:space="preserve">process </w:t>
      </w:r>
      <w:r w:rsidR="00152B89">
        <w:lastRenderedPageBreak/>
        <w:t xml:space="preserve">that predicts only one </w:t>
      </w:r>
      <w:r w:rsidR="00E558A4">
        <w:t>v</w:t>
      </w:r>
      <w:r w:rsidR="002027AD">
        <w:t>alue</w:t>
      </w:r>
      <w:r w:rsidR="00E558A4">
        <w:t xml:space="preserve"> </w:t>
      </w:r>
      <w:r w:rsidR="00152B89">
        <w:t>in</w:t>
      </w:r>
      <w:r w:rsidR="002027AD">
        <w:t>to</w:t>
      </w:r>
      <w:r w:rsidR="00152B89">
        <w:t xml:space="preserve"> the future</w:t>
      </w:r>
      <w:commentRangeEnd w:id="13"/>
      <w:r w:rsidR="00886DE9">
        <w:rPr>
          <w:rStyle w:val="CommentReference"/>
        </w:rPr>
        <w:commentReference w:id="13"/>
      </w:r>
      <w:r w:rsidR="002027AD">
        <w:t>; it’s sometimes referred to as a one-step</w:t>
      </w:r>
      <w:r w:rsidR="005D0F74">
        <w:t xml:space="preserve"> </w:t>
      </w:r>
      <w:r w:rsidR="002027AD">
        <w:t>ahead method.</w:t>
      </w:r>
    </w:p>
    <w:p w14:paraId="18968E97" w14:textId="72BA4BEE" w:rsidR="007E3910" w:rsidRDefault="008B63A6" w:rsidP="00903E10">
      <w:pPr>
        <w:pStyle w:val="BodyText"/>
      </w:pPr>
      <w:r>
        <w:t xml:space="preserve">Let’s take an instance where we need to forecast the hourly demand </w:t>
      </w:r>
      <w:r w:rsidR="005D0F74">
        <w:t>for</w:t>
      </w:r>
      <w:r>
        <w:t xml:space="preserve"> the next 24 hours. The single</w:t>
      </w:r>
      <w:r w:rsidR="005D0F74">
        <w:t>-</w:t>
      </w:r>
      <w:r>
        <w:t xml:space="preserve">step approach could </w:t>
      </w:r>
      <w:r w:rsidR="005D0F74">
        <w:t>ru</w:t>
      </w:r>
      <w:r>
        <w:t xml:space="preserve">n 24 times, whereby at each current hour it only needs to forecast the demand of the next hour. The multi-step approach could </w:t>
      </w:r>
      <w:r w:rsidR="005D0F74">
        <w:t>ru</w:t>
      </w:r>
      <w:r>
        <w:t>n 1, 2, or 3 times to forecast horizons of 24 hrs, 12 hrs, or 8 hrs respectively; depending on the method the forecaster would like to use.</w:t>
      </w:r>
      <w:r w:rsidR="004F0DDE">
        <w:t xml:space="preserve"> The errors of the multi-step forecasting approach will be considerably much higher as compared to the single</w:t>
      </w:r>
      <w:r w:rsidR="005D0F74">
        <w:t>-</w:t>
      </w:r>
      <w:r w:rsidR="004F0DDE">
        <w:t>step approach</w:t>
      </w:r>
      <w:r w:rsidR="00BF38B5">
        <w:t>. T</w:t>
      </w:r>
      <w:r w:rsidR="004F0DDE">
        <w:t>he limited information about future circumstances as well as the aggregation of errors in the multi-step approach has a role to play in this.</w:t>
      </w:r>
      <w:r>
        <w:t xml:space="preserve"> </w:t>
      </w:r>
      <w:r w:rsidR="004F0DDE">
        <w:t>This makes multi-step forecasting more difficult as compared to single-step forecasting</w:t>
      </w:r>
      <w:r w:rsidR="00D67F33">
        <w:t xml:space="preserve"> </w:t>
      </w:r>
      <w:r w:rsidR="00D67F33">
        <w:fldChar w:fldCharType="begin" w:fldLock="1"/>
      </w:r>
      <w:r w:rsidR="002635FF">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rsidR="00D67F33">
        <w:fldChar w:fldCharType="separate"/>
      </w:r>
      <w:r w:rsidR="00D67F33" w:rsidRPr="00D67F33">
        <w:rPr>
          <w:noProof/>
        </w:rPr>
        <w:t>(Ben Taieb et al., 2012)</w:t>
      </w:r>
      <w:r w:rsidR="00D67F33">
        <w:fldChar w:fldCharType="end"/>
      </w:r>
      <w:r w:rsidR="00BF38B5">
        <w:t>. Also,</w:t>
      </w:r>
      <w:r w:rsidR="005D0F74">
        <w:t xml:space="preserve"> </w:t>
      </w:r>
      <w:r w:rsidR="004F0DDE">
        <w:t>multi-step forecasting is</w:t>
      </w:r>
      <w:r w:rsidR="005D0F74">
        <w:t xml:space="preserve"> </w:t>
      </w:r>
      <w:r w:rsidR="004F0DDE">
        <w:t>very essential for most utilities.</w:t>
      </w:r>
    </w:p>
    <w:p w14:paraId="4BF704CF" w14:textId="5E1CF2AB" w:rsidR="004C600F" w:rsidRDefault="004C600F" w:rsidP="004C600F">
      <w:pPr>
        <w:pStyle w:val="Heading3"/>
      </w:pPr>
      <w:bookmarkStart w:id="14" w:name="_Toc44402440"/>
      <w:bookmarkEnd w:id="8"/>
      <w:bookmarkEnd w:id="10"/>
      <w:r w:rsidRPr="004C600F">
        <w:t>Types of Multi-Step Approaches</w:t>
      </w:r>
      <w:bookmarkEnd w:id="14"/>
    </w:p>
    <w:p w14:paraId="62824AB4" w14:textId="2BD06E67" w:rsidR="004514C1" w:rsidRDefault="000A0D15" w:rsidP="00903E10">
      <w:pPr>
        <w:pStyle w:val="BodyText"/>
      </w:pPr>
      <w:bookmarkStart w:id="15" w:name="_Hlk59008241"/>
      <w:commentRangeStart w:id="16"/>
      <w:commentRangeStart w:id="17"/>
      <w:r>
        <w:t xml:space="preserve">There are </w:t>
      </w:r>
      <w:r w:rsidR="000838C2">
        <w:t xml:space="preserve">five </w:t>
      </w:r>
      <w:r>
        <w:t>major strategies used for multi-step forecasting namely;</w:t>
      </w:r>
      <w:commentRangeEnd w:id="16"/>
      <w:r w:rsidR="00886DE9">
        <w:rPr>
          <w:rStyle w:val="CommentReference"/>
        </w:rPr>
        <w:commentReference w:id="16"/>
      </w:r>
      <w:commentRangeEnd w:id="17"/>
      <w:r w:rsidR="000838C2">
        <w:rPr>
          <w:rStyle w:val="CommentReference"/>
        </w:rPr>
        <w:commentReference w:id="17"/>
      </w:r>
      <w:r w:rsidR="00A00BFF">
        <w:t xml:space="preserve"> </w:t>
      </w:r>
      <w:r>
        <w:t xml:space="preserve">the recursive approach, </w:t>
      </w:r>
      <w:r w:rsidR="00A00BFF">
        <w:t xml:space="preserve">the direct approach, </w:t>
      </w:r>
      <w:r>
        <w:t>the direct-recursive approach</w:t>
      </w:r>
      <w:r w:rsidR="000838C2">
        <w:t xml:space="preserve"> (DirRec), the multi</w:t>
      </w:r>
      <w:r w:rsidR="005D0F74">
        <w:t>-</w:t>
      </w:r>
      <w:r w:rsidR="000838C2">
        <w:t>input – multi</w:t>
      </w:r>
      <w:r w:rsidR="005D0F74">
        <w:t>-</w:t>
      </w:r>
      <w:r w:rsidR="000838C2">
        <w:t xml:space="preserve">output approach (MIMO), and the </w:t>
      </w:r>
      <w:r w:rsidR="007E3910">
        <w:t xml:space="preserve">combination of the </w:t>
      </w:r>
      <w:r w:rsidR="000838C2">
        <w:t xml:space="preserve">direct </w:t>
      </w:r>
      <w:r w:rsidR="007E3910">
        <w:t>and the MIMO</w:t>
      </w:r>
      <w:r w:rsidR="000838C2">
        <w:t xml:space="preserve"> approach (</w:t>
      </w:r>
      <w:proofErr w:type="spellStart"/>
      <w:r w:rsidR="000838C2">
        <w:t>D</w:t>
      </w:r>
      <w:r w:rsidR="008000B0">
        <w:t>irMO</w:t>
      </w:r>
      <w:proofErr w:type="spellEnd"/>
      <w:r w:rsidR="000838C2">
        <w:t xml:space="preserve">) </w:t>
      </w:r>
      <w:r>
        <w:fldChar w:fldCharType="begin" w:fldLock="1"/>
      </w:r>
      <w:r w:rsidR="00780956">
        <w:instrText>ADDIN CSL_CITATION {"citationItems":[{"id":"ITEM-1","itemData":{"DOI":"10.1109/ISAP48318.2019.9065953","ISBN":"9781728131924","abstract":"The accuracy of load demand forecasting plays a vital role in economic operation and planning in the power sector. Therefore, many techniques and approaches have been proposed in the literature for forecasting. However, there is still an essential need to develop more accurate load forecast method. In this paper, three different strategies of Multi-Step-Ahead Load Forecasting (MSALF), i.e. Direct Strategy (DS), Recursive Strategy (RS) and DirRec Strategy (Direct-Recursive Strategy or DRS) have been used for electricity load demand forecasting by using the Artificial Neural Network (ANN) with Levenberg-Marquardt (LM) training algorithm. The performance evaluation for three different strategies of MSALF has been analysed on two different substations of NE-ISO data sets. Each data sets is analysed for four different cases. The performance of the DRS is better than DS and RS.","author":[{"dropping-particle":"","family":"Jha","given":"Sonu Kumar","non-dropping-particle":"","parse-names":false,"suffix":""},{"dropping-particle":"","family":"Dewangan","given":"Chaman Lal","non-dropping-particle":"","parse-names":false,"suffix":""},{"dropping-particle":"","family":"Verma","given":"Nishchal K.","non-dropping-particle":"","parse-names":false,"suffix":""}],"container-title":"2019 20th International Conference on Intelligent System Application to Power Systems, ISAP 2019","id":"ITEM-1","issued":{"date-parts":[["2019"]]},"publisher":"IEEE","title":"Multi-Step Load Demand Forecasting Using Neural Network","type":"article-journal"},"uris":["http://www.mendeley.com/documents/?uuid=251aaf3c-96d0-4893-b98b-537ea17c2662"]},{"id":"ITEM-2","itemData":{"DOI":"10.1109/SmartGridComm.2016.7778780","ISBN":"9781509040759","abstract":"We consider the problem of power demand forecasting in residential micro-grids. Previous approaches rely on ARMA models and, recently, on neural network architectures that are however solely used to perform one-step ahead predictions. Here, we propose an original forecasting technique based on non-linear, autoregressive (NAR) neural networks. Our architecture allows for parallel and efficient training and is also lightweight at runtime. Time series from real power demand traces are used to validate our technique, assessing its superiority with respect to state-of-the-art ARMA and ARIMA estimators. Besides smaller prediction errors in the mean and the variance, the proposed NAR architecture provides reliable indications of rises in the power demand even when predictions are generated for a time span of 2 hours. In this case, standard ARMA and ARIMA models entirely fail.","author":[{"dropping-particle":"","family":"Bonetto","given":"Riccardo","non-dropping-particle":"","parse-names":false,"suffix":""},{"dropping-particle":"","family":"Rossi","given":"Michele","non-dropping-particle":"","parse-names":false,"suffix":""}],"container-title":"2016 IEEE International Conference on Smart Grid Communications, SmartGridComm 2016","id":"ITEM-2","issued":{"date-parts":[["2016"]]},"page":"314-319","publisher":"IEEE","title":"Parallel multi-step ahead power demand forecasting through NAR neural networks","type":"article-journal"},"uris":["http://www.mendeley.com/documents/?uuid=e8eaf2db-8ea8-47df-97db-24e1ff412c3a"]},{"id":"ITEM-3","itemData":{"DOI":"10.1109/ACOMP.2015.24","ISBN":"9781467382342","abstract":"If the one-step forecasting of a time series is already a challenging task, performing multi-step ahead forecasting is more difficult. Several approaches that deal with this complex problem have been proposed in literature: recursive (or iterated) strategy, direct strategy, combination of both the recursive and direct strategies, called DirREC, the Multi-Input Multi-Output (MIMO) strategy, and the last strategy, called DirMO which aims to preserve the advantageous aspects of both the Direct and MIMO strategies. This paper aims to review existing strategies for multi-step ahead forecasting using neural networks and compare their performances empirically. To attain such an objective, we performed several experiments of these different strategies on three datasets: NN3 competition dataset, the Vietnam composite stock price index (VNINDEX) and the closing prices of the FPT stock. The most consistent findings are that the DirREC strategy is better than all the other strategies for multi-step ahead forecasting using neural network.","author":[{"dropping-particle":"","family":"An","given":"Nguyen Hoang","non-dropping-particle":"","parse-names":false,"suffix":""},{"dropping-particle":"","family":"Anh","given":"Duong Tuan","non-dropping-particle":"","parse-names":false,"suffix":""}],"container-title":"Proceedings - 2015 International Conference on Advanced Computing and Applications, ACOMP 2015","id":"ITEM-3","issued":{"date-parts":[["2016"]]},"page":"142-149","publisher":"IEEE","title":"Comparison of Strategies for Multi-step-Ahead Prediction of Time Series Using Neural Network","type":"article-journal"},"uris":["http://www.mendeley.com/documents/?uuid=8d1685e0-92f6-41ca-896d-75dee2c74073"]},{"id":"ITEM-4","itemData":{"DOI":"10.1016/j.eswa.2012.01.039","ISSN":"09574174","abstract":"Multi-step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Applications","id":"ITEM-4","issue":"8","issued":{"date-parts":[["2012"]]},"page":"7067-7083","title":"A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competition","type":"article-journal","volume":"39"},"uris":["http://www.mendeley.com/documents/?uuid=db8ce5a9-976c-4587-ae60-b287558baefc"]}],"mendeley":{"formattedCitation":"(An &amp; Anh, 2016; Ben Taieb et al., 2012; Bonetto &amp; Rossi, 2016; Jha et al., 2019)","plainTextFormattedCitation":"(An &amp; Anh, 2016; Ben Taieb et al., 2012; Bonetto &amp; Rossi, 2016; Jha et al., 2019)","previouslyFormattedCitation":"(An &amp; Anh, 2016; Ben Taieb et al., 2012; Bonetto &amp; Rossi, 2016; Jha et al., 2019)"},"properties":{"noteIndex":0},"schema":"https://github.com/citation-style-language/schema/raw/master/csl-citation.json"}</w:instrText>
      </w:r>
      <w:r>
        <w:fldChar w:fldCharType="separate"/>
      </w:r>
      <w:r w:rsidR="007E3910" w:rsidRPr="007E3910">
        <w:rPr>
          <w:noProof/>
        </w:rPr>
        <w:t>(An &amp; Anh, 2016; Ben Taieb et al., 2012; Bonetto &amp; Rossi, 2016; Jha et al., 2019)</w:t>
      </w:r>
      <w:r>
        <w:fldChar w:fldCharType="end"/>
      </w:r>
      <w:r>
        <w:t>. Details of each approach would be detailed below.</w:t>
      </w:r>
      <w:r w:rsidR="002F0D72">
        <w:t xml:space="preserve"> The five strategies mentioned above</w:t>
      </w:r>
      <w:r w:rsidR="00655236">
        <w:t xml:space="preserve"> can be used with any underlying prediction models, such as ANN, support vector machine (SVM), ARIMA, etc. </w:t>
      </w:r>
    </w:p>
    <w:bookmarkEnd w:id="15"/>
    <w:p w14:paraId="1B33A261" w14:textId="77777777" w:rsidR="000D140E" w:rsidRDefault="000D140E">
      <w:pPr>
        <w:pStyle w:val="BodyText"/>
      </w:pPr>
    </w:p>
    <w:p w14:paraId="53EEE426" w14:textId="77777777" w:rsidR="00904E42" w:rsidRDefault="00904E42" w:rsidP="00904E42">
      <w:pPr>
        <w:pStyle w:val="BodyText"/>
        <w:ind w:firstLine="0"/>
      </w:pPr>
    </w:p>
    <w:p w14:paraId="01FC9DFC" w14:textId="77777777" w:rsidR="00904E42" w:rsidRDefault="00655236" w:rsidP="00904E42">
      <w:pPr>
        <w:pStyle w:val="BodyText"/>
        <w:numPr>
          <w:ilvl w:val="0"/>
          <w:numId w:val="57"/>
        </w:numPr>
      </w:pPr>
      <w:r w:rsidRPr="00655236">
        <w:t>The Recursive Approach:</w:t>
      </w:r>
      <w:r>
        <w:t xml:space="preserve"> </w:t>
      </w:r>
    </w:p>
    <w:p w14:paraId="00D7C429" w14:textId="4D220CBA" w:rsidR="00655236" w:rsidRDefault="00904E42" w:rsidP="00903E10">
      <w:pPr>
        <w:pStyle w:val="BodyText"/>
        <w:ind w:firstLine="0"/>
      </w:pPr>
      <w:r>
        <w:lastRenderedPageBreak/>
        <w:tab/>
      </w:r>
      <w:r>
        <w:tab/>
      </w:r>
      <w:r w:rsidR="00655236">
        <w:t>Th</w:t>
      </w:r>
      <w:r w:rsidR="00C333A1">
        <w:t>e recursive strategy is the oldest and the most intuitive forecasting strategy</w:t>
      </w:r>
      <w:r w:rsidR="00FD7E9D">
        <w:t xml:space="preserve"> </w:t>
      </w:r>
      <w:r w:rsidR="002635FF">
        <w:fldChar w:fldCharType="begin" w:fldLock="1"/>
      </w:r>
      <w:r w:rsidR="005074F2">
        <w:instrText>ADDIN CSL_CITATION {"citationItems":[{"id":"ITEM-1","itemData":{"DOI":"10.1016/j.eswa.2012.01.039","ISSN":"09574174","abstract":"Multi-step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Applications","id":"ITEM-1","issue":"8","issued":{"date-parts":[["2012"]]},"page":"7067-7083","title":"A review and comparison of strategies for multi-step ahead time series forecasting based on the NN5 forecasting competition","type":"article-journal","volume":"39"},"uris":["http://www.mendeley.com/documents/?uuid=db8ce5a9-976c-4587-ae60-b287558baefc"]}],"mendeley":{"formattedCitation":"(Ben Taieb et al., 2012)","plainTextFormattedCitation":"(Ben Taieb et al., 2012)","previouslyFormattedCitation":"(Ben Taieb et al., 2012)"},"properties":{"noteIndex":0},"schema":"https://github.com/citation-style-language/schema/raw/master/csl-citation.json"}</w:instrText>
      </w:r>
      <w:r w:rsidR="002635FF">
        <w:fldChar w:fldCharType="separate"/>
      </w:r>
      <w:r w:rsidR="002635FF" w:rsidRPr="002635FF">
        <w:rPr>
          <w:noProof/>
        </w:rPr>
        <w:t>(Ben Taieb et al., 2012)</w:t>
      </w:r>
      <w:r w:rsidR="002635FF">
        <w:fldChar w:fldCharType="end"/>
      </w:r>
      <w:r w:rsidR="00FD7E9D">
        <w:fldChar w:fldCharType="begin" w:fldLock="1"/>
      </w:r>
      <w:r w:rsidR="00FD7E9D">
        <w:instrText>ADDIN CSL_CITATION {"citationItems":[{"id":"ITEM-1","itemData":{"DOI":"10.1016/j.eswa.2008.02.042","ISSN":"09574174","abstract":"Artificial neural network is a valuable tool for time series forecasting. In the case of performing multi-periodic forecasting with artificial neural networks, two methods, namely iterative and direct, can be used. In iterative method, first subsequent period information is predicted through past observations. Afterwards, the estimated value is used as an input; thereby the next period is predicted. The process is carried on until the end of the forecast horizon. In the direct forecast method, successive periods can be predicted all at once. Hence, this method is thought to yield better results as only observed data is utilized in order to predict future periods. In this study, forecasting was performed using direct and iterative methods, and results of the methods are compared using grey relational analysis to find the method which gives a better result. © 2008 Elsevier Ltd. All rights reserved.","author":[{"dropping-particle":"","family":"Hamzaçebi","given":"Coşkun","non-dropping-particle":"","parse-names":false,"suffix":""},{"dropping-particle":"","family":"Akay","given":"Diyar","non-dropping-particle":"","parse-names":false,"suffix":""},{"dropping-particle":"","family":"Kutay","given":"Fevzi","non-dropping-particle":"","parse-names":false,"suffix":""}],"container-title":"Expert Systems with Applications","id":"ITEM-1","issue":"2 PART 2","issued":{"date-parts":[["2009"]]},"page":"3839-3844","publisher":"Elsevier Ltd","title":"Comparison of direct and iterative artificial neural network forecast approaches in multi-periodic time series forecasting","type":"article-journal","volume":"36"},"uris":["http://www.mendeley.com/documents/?uuid=db73818d-9455-353f-bf6a-e06354301ebd"]}],"mendeley":{"formattedCitation":"(Hamzaçebi et al., 2009)","plainTextFormattedCitation":"(Hamzaçebi et al., 2009)","previouslyFormattedCitation":"(Hamzaçebi et al., 2009)"},"properties":{"noteIndex":0},"schema":"https://github.com/citation-style-language/schema/raw/master/csl-citation.json"}</w:instrText>
      </w:r>
      <w:r w:rsidR="00FD7E9D">
        <w:fldChar w:fldCharType="separate"/>
      </w:r>
      <w:r w:rsidR="00FD7E9D" w:rsidRPr="00FD7E9D">
        <w:rPr>
          <w:noProof/>
        </w:rPr>
        <w:t>(Hamzaçebi et al., 2009)</w:t>
      </w:r>
      <w:r w:rsidR="00FD7E9D">
        <w:fldChar w:fldCharType="end"/>
      </w:r>
      <w:r w:rsidR="00FD7E9D">
        <w:fldChar w:fldCharType="begin" w:fldLock="1"/>
      </w:r>
      <w:r w:rsidR="00FD7E9D">
        <w:instrText>ADDIN CSL_CITATION {"citationItems":[{"id":"ITEM-1","itemData":{"DOI":"10.4018/978-1-59140-176-6.ch012","abstract":"In this study, we examine two methods for Multi-Step forecasting with neural networks: the Joint Method and the Independent Method. A subset of the M-3 Competition quarterly data series is used for the study. The methods are compared to each other, to a neural network Iterative Method, and to a baseline de-trended de-seasonalized naïve forecast. The operating characteristics of the three methods are also examined. Our findings suggest that for longer forecast horizons the Joint Method performs better, while for short forecast horizons the Independent Method performs better. In addition, the Independent Method always performed at least as well as or better than the baseline naïve and neural network Iterative Methods.","author":[{"dropping-particle":"","family":"Kline","given":"Douglas M.","non-dropping-particle":"","parse-names":false,"suffix":""}],"container-title":"Neural Networks in Business Forecasting","id":"ITEM-1","issued":{"date-parts":[["2011","5","24"]]},"page":"226-250","publisher":"IGI Global","title":"Methods for Multi-Step Time Series Forecasting Neural Networks","type":"chapter"},"uris":["http://www.mendeley.com/documents/?uuid=f84f2170-81ee-3b5d-be84-42e3f09f229a"]}],"mendeley":{"formattedCitation":"(Kline, 2011)","plainTextFormattedCitation":"(Kline, 2011)","previouslyFormattedCitation":"(Kline, 2011)"},"properties":{"noteIndex":0},"schema":"https://github.com/citation-style-language/schema/raw/master/csl-citation.json"}</w:instrText>
      </w:r>
      <w:r w:rsidR="00FD7E9D">
        <w:fldChar w:fldCharType="separate"/>
      </w:r>
      <w:r w:rsidR="00FD7E9D" w:rsidRPr="00FD7E9D">
        <w:rPr>
          <w:noProof/>
        </w:rPr>
        <w:t>(Kline, 2011)</w:t>
      </w:r>
      <w:r w:rsidR="00FD7E9D">
        <w:fldChar w:fldCharType="end"/>
      </w:r>
      <w:r w:rsidR="00FD7E9D">
        <w:fldChar w:fldCharType="begin" w:fldLock="1"/>
      </w:r>
      <w:r w:rsidR="00D67F33">
        <w:instrText>ADDIN CSL_CITATION {"citationItems":[{"id":"ITEM-1","itemData":{"DOI":"10.1016/j.neucom.2006.06.015","abstract":"In this paper, a global methodology for the long-term prediction of time series is proposed. This methodology combines direct prediction strategy and sophisticated input selection criteria: k-nearest neighbors approximation method (k-NN), mutual information (MI) and nonparametric noise estimation (NNE). A global input selection strategy that combines forward selection, backward elimination (or pruning) and forward-backward selection is introduced. This methodology is used to optimize the three input selection criteria (k-NN, MI and NNE). The methodology is successfully applied to a real life benchmark: the Poland Electricity Load dataset.","author":[{"dropping-particle":"","family":"Sorjamaa","given":"Antti","non-dropping-particle":"","parse-names":false,"suffix":""},{"dropping-particle":"","family":"Hao","given":"Jin","non-dropping-particle":"","parse-names":false,"suffix":""},{"dropping-particle":"","family":"Reyhani","given":"Nima","non-dropping-particle":"","parse-names":false,"suffix":""},{"dropping-particle":"","family":"Ji","given":"Yongnan","non-dropping-particle":"","parse-names":false,"suffix":""},{"dropping-particle":"","family":"Lendasse","given":"Amaury","non-dropping-particle":"","parse-names":false,"suffix":""}],"id":"ITEM-1","issued":{"date-parts":[["2007"]]},"title":"Methodology for long-term prediction of time series","type":"article-journal"},"uris":["http://www.mendeley.com/documents/?uuid=776fc159-c879-3865-8103-d5b5d7aba33f"]},{"id":"ITEM-2","itemData":{"ISBN":"2930307064","abstract":"This paper demonstrates how the selection of Prediction Strategy is important in the Long-Term Prediction of Time Series. Two strategies are already used in the prediction purposes called Recursive and Direct. This paper presents a third one, DirRec, which combines the advantages of the two already used ones. A simple k-NN approximation method is used and all three strategies are applied to two benchmarks: Santa Fe and Poland Electricity Load time series.","author":[{"dropping-particle":"","family":"Sorjamaa","given":"Antti","non-dropping-particle":"","parse-names":false,"suffix":""},{"dropping-particle":"","family":"Lendasse","given":"Amaury","non-dropping-particle":"","parse-names":false,"suffix":""}],"id":"ITEM-2","issued":{"date-parts":[["2006"]]},"title":"Time Series Prediction using DirRec Strategy","type":"report"},"uris":["http://www.mendeley.com/documents/?uuid=70ec5f5a-0cb4-38f8-9761-2ae5b87ce09e"]}],"mendeley":{"formattedCitation":"(Sorjamaa et al., 2007; Sorjamaa &amp; Lendasse, 2006)","plainTextFormattedCitation":"(Sorjamaa et al., 2007; Sorjamaa &amp; Lendasse, 2006)","previouslyFormattedCitation":"(Sorjamaa et al., 2007; Sorjamaa &amp; Lendasse, 2006)"},"properties":{"noteIndex":0},"schema":"https://github.com/citation-style-language/schema/raw/master/csl-citation.json"}</w:instrText>
      </w:r>
      <w:r w:rsidR="00FD7E9D">
        <w:fldChar w:fldCharType="separate"/>
      </w:r>
      <w:r w:rsidR="00FD7E9D" w:rsidRPr="00FD7E9D">
        <w:rPr>
          <w:noProof/>
        </w:rPr>
        <w:t>(Sorjamaa et al., 2007; Sorjamaa &amp; Lendasse, 2006)</w:t>
      </w:r>
      <w:r w:rsidR="00FD7E9D">
        <w:fldChar w:fldCharType="end"/>
      </w:r>
      <w:r w:rsidR="00C333A1">
        <w:t xml:space="preserve">. </w:t>
      </w:r>
      <w:r w:rsidR="00513D4C">
        <w:t xml:space="preserve">In the recursive approach; only one model is prepared. The model is trained to perform one-step ahead forecasting. To forecast </w:t>
      </w:r>
      <w:r w:rsidR="00513D4C" w:rsidRPr="008F5ABB">
        <w:rPr>
          <w:position w:val="-4"/>
        </w:rPr>
        <w:object w:dxaOrig="279" w:dyaOrig="260" w14:anchorId="5490E0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4.25pt;height:12.75pt" o:ole="">
            <v:imagedata r:id="rId15" o:title=""/>
          </v:shape>
          <o:OLEObject Type="Embed" ProgID="Equation.DSMT4" ShapeID="_x0000_i1027" DrawAspect="Content" ObjectID="_1691588239" r:id="rId16"/>
        </w:object>
      </w:r>
      <w:r w:rsidR="00513D4C">
        <w:t xml:space="preserve"> steps ahead; the first step is forecasted and then the forecast is used as an input for the next step. </w:t>
      </w:r>
      <w:r w:rsidR="00AC4673">
        <w:t>T</w:t>
      </w:r>
      <w:r w:rsidR="00513D4C">
        <w:t>h</w:t>
      </w:r>
      <w:r w:rsidR="00AC4673">
        <w:t>is</w:t>
      </w:r>
      <w:r w:rsidR="00513D4C">
        <w:t xml:space="preserve"> loop continues until a total </w:t>
      </w:r>
      <w:r w:rsidR="00513D4C" w:rsidRPr="002455F5">
        <w:rPr>
          <w:position w:val="-4"/>
        </w:rPr>
        <w:object w:dxaOrig="279" w:dyaOrig="260" w14:anchorId="465361B3">
          <v:shape id="_x0000_i1028" type="#_x0000_t75" style="width:14.25pt;height:12.75pt" o:ole="">
            <v:imagedata r:id="rId17" o:title=""/>
          </v:shape>
          <o:OLEObject Type="Embed" ProgID="Equation.DSMT4" ShapeID="_x0000_i1028" DrawAspect="Content" ObjectID="_1691588240" r:id="rId18"/>
        </w:object>
      </w:r>
      <w:r w:rsidR="00513D4C">
        <w:t xml:space="preserve"> steps has been forecasted.</w:t>
      </w:r>
      <w:r w:rsidR="00AC4673">
        <w:t xml:space="preserve"> </w:t>
      </w:r>
    </w:p>
    <w:p w14:paraId="72E97566" w14:textId="0149B37C" w:rsidR="008F5ABB" w:rsidRPr="008F5ABB" w:rsidRDefault="00AC4673" w:rsidP="00903E10">
      <w:pPr>
        <w:pStyle w:val="BodyText"/>
      </w:pPr>
      <w:r>
        <w:t xml:space="preserve">Let </w:t>
      </w:r>
      <w:r w:rsidR="009D1CC7" w:rsidRPr="009D1CC7">
        <w:rPr>
          <w:position w:val="-10"/>
        </w:rPr>
        <w:object w:dxaOrig="240" w:dyaOrig="380" w14:anchorId="22BB9E64">
          <v:shape id="_x0000_i1029" type="#_x0000_t75" style="width:12pt;height:18.75pt" o:ole="">
            <v:imagedata r:id="rId19" o:title=""/>
          </v:shape>
          <o:OLEObject Type="Embed" ProgID="Equation.DSMT4" ShapeID="_x0000_i1029" DrawAspect="Content" ObjectID="_1691588241" r:id="rId20"/>
        </w:object>
      </w:r>
      <w:r>
        <w:t xml:space="preserve"> be the </w:t>
      </w:r>
      <w:r w:rsidR="00B2202C">
        <w:t xml:space="preserve">one-step ahead </w:t>
      </w:r>
      <w:r>
        <w:t>model that was prepared; the forecasts are given by:</w:t>
      </w:r>
    </w:p>
    <w:p w14:paraId="229CCA06" w14:textId="5282DF07" w:rsidR="002635FF" w:rsidRDefault="008F5ABB">
      <w:pPr>
        <w:pStyle w:val="MTDisplayEquation"/>
      </w:pPr>
      <w:r w:rsidRPr="008F5ABB">
        <w:rPr>
          <w:position w:val="-62"/>
        </w:rPr>
        <w:object w:dxaOrig="5960" w:dyaOrig="1359" w14:anchorId="11BB941F">
          <v:shape id="_x0000_i1030" type="#_x0000_t75" style="width:358.5pt;height:82.5pt" o:ole="">
            <v:imagedata r:id="rId21" o:title=""/>
          </v:shape>
          <o:OLEObject Type="Embed" ProgID="Equation.DSMT4" ShapeID="_x0000_i1030" DrawAspect="Content" ObjectID="_1691588242" r:id="rId2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1</w:instrText>
        </w:r>
      </w:fldSimple>
      <w:r>
        <w:instrText>)</w:instrText>
      </w:r>
      <w:r>
        <w:fldChar w:fldCharType="end"/>
      </w:r>
    </w:p>
    <w:p w14:paraId="5AF63D60" w14:textId="53844940" w:rsidR="00931E76" w:rsidRDefault="008F5ABB" w:rsidP="00903E10">
      <w:pPr>
        <w:pStyle w:val="MTDisplayEquation"/>
      </w:pPr>
      <w:r>
        <w:t xml:space="preserve">Where, </w:t>
      </w:r>
      <w:r w:rsidRPr="009A7D97">
        <w:rPr>
          <w:position w:val="-10"/>
        </w:rPr>
        <w:object w:dxaOrig="220" w:dyaOrig="320" w14:anchorId="5B87EFBD">
          <v:shape id="_x0000_i1031" type="#_x0000_t75" style="width:11.25pt;height:15.75pt" o:ole="">
            <v:imagedata r:id="rId23" o:title=""/>
          </v:shape>
          <o:OLEObject Type="Embed" ProgID="Equation.DSMT4" ShapeID="_x0000_i1031" DrawAspect="Content" ObjectID="_1691588243" r:id="rId24"/>
        </w:object>
      </w:r>
      <w:r>
        <w:t xml:space="preserve">is the forecast, </w:t>
      </w:r>
      <w:r w:rsidR="00137C6A" w:rsidRPr="009A7D97">
        <w:rPr>
          <w:position w:val="-6"/>
        </w:rPr>
        <w:object w:dxaOrig="220" w:dyaOrig="279" w14:anchorId="46575D3E">
          <v:shape id="_x0000_i1032" type="#_x0000_t75" style="width:11.25pt;height:14.25pt" o:ole="">
            <v:imagedata r:id="rId25" o:title=""/>
          </v:shape>
          <o:OLEObject Type="Embed" ProgID="Equation.DSMT4" ShapeID="_x0000_i1032" DrawAspect="Content" ObjectID="_1691588244" r:id="rId26"/>
        </w:object>
      </w:r>
      <w:r w:rsidR="00137C6A">
        <w:t xml:space="preserve">is the </w:t>
      </w:r>
      <w:proofErr w:type="gramStart"/>
      <w:r w:rsidR="00137C6A">
        <w:t>amount</w:t>
      </w:r>
      <w:proofErr w:type="gramEnd"/>
      <w:r w:rsidR="00137C6A">
        <w:t xml:space="preserve"> of previous values that is used for future forecasts</w:t>
      </w:r>
      <w:r w:rsidR="00544A13">
        <w:t xml:space="preserve">, </w:t>
      </w:r>
      <w:r w:rsidR="00544A13" w:rsidRPr="009A7D97">
        <w:rPr>
          <w:position w:val="-4"/>
        </w:rPr>
        <w:object w:dxaOrig="279" w:dyaOrig="260" w14:anchorId="470AF331">
          <v:shape id="_x0000_i1033" type="#_x0000_t75" style="width:14.25pt;height:12.75pt" o:ole="">
            <v:imagedata r:id="rId27" o:title=""/>
          </v:shape>
          <o:OLEObject Type="Embed" ProgID="Equation.DSMT4" ShapeID="_x0000_i1033" DrawAspect="Content" ObjectID="_1691588245" r:id="rId28"/>
        </w:object>
      </w:r>
      <w:r w:rsidR="00544A13">
        <w:t xml:space="preserve"> is the </w:t>
      </w:r>
      <w:r w:rsidR="00755BA1">
        <w:t xml:space="preserve">total </w:t>
      </w:r>
      <w:r w:rsidR="00544A13">
        <w:t>horizon for prediction.</w:t>
      </w:r>
      <w:r w:rsidR="00BF7BBC">
        <w:t xml:space="preserve"> The larger the horizon gets, the harder it becomes to make multi-step ahead predictions, therefore the accuracy of the predictions suffer. This can be seen when the forecasting horizon </w:t>
      </w:r>
      <w:r w:rsidR="00BF7BBC" w:rsidRPr="009A7D97">
        <w:rPr>
          <w:position w:val="-6"/>
        </w:rPr>
        <w:object w:dxaOrig="200" w:dyaOrig="279" w14:anchorId="403964E7">
          <v:shape id="_x0000_i1034" type="#_x0000_t75" style="width:9.75pt;height:14.25pt" o:ole="">
            <v:imagedata r:id="rId29" o:title=""/>
          </v:shape>
          <o:OLEObject Type="Embed" ProgID="Equation.DSMT4" ShapeID="_x0000_i1034" DrawAspect="Content" ObjectID="_1691588246" r:id="rId30"/>
        </w:object>
      </w:r>
      <w:r w:rsidR="00BF7BBC">
        <w:t xml:space="preserve"> exceeds the variable </w:t>
      </w:r>
      <w:r w:rsidR="00BF7BBC" w:rsidRPr="00BA41FA">
        <w:rPr>
          <w:position w:val="-6"/>
        </w:rPr>
        <w:object w:dxaOrig="220" w:dyaOrig="279" w14:anchorId="365DAA38">
          <v:shape id="_x0000_i1035" type="#_x0000_t75" style="width:11.25pt;height:14.25pt" o:ole="">
            <v:imagedata r:id="rId25" o:title=""/>
          </v:shape>
          <o:OLEObject Type="Embed" ProgID="Equation.DSMT4" ShapeID="_x0000_i1035" DrawAspect="Content" ObjectID="_1691588247" r:id="rId31"/>
        </w:object>
      </w:r>
      <w:r w:rsidR="00BF7BBC">
        <w:t xml:space="preserve">; as all the inputs are forecasted </w:t>
      </w:r>
      <w:r w:rsidR="0023271A">
        <w:t xml:space="preserve">instead of the actual observations. The recursive approach is </w:t>
      </w:r>
      <w:r w:rsidR="0023271A" w:rsidRPr="0023271A">
        <w:t>susceptible</w:t>
      </w:r>
      <w:r w:rsidR="0023271A">
        <w:t xml:space="preserve"> to the aggregation of errors with longer horizons, as the errors in intermediate forecasts are propagated forward.</w:t>
      </w:r>
    </w:p>
    <w:p w14:paraId="1C5212FE" w14:textId="77777777" w:rsidR="00904E42" w:rsidRDefault="00904E42" w:rsidP="00903E10">
      <w:pPr>
        <w:pStyle w:val="MTDisplayEquation"/>
        <w:ind w:firstLine="0"/>
      </w:pPr>
    </w:p>
    <w:p w14:paraId="57DE28C6" w14:textId="59F4B860" w:rsidR="006F522E" w:rsidRDefault="00B03A38" w:rsidP="00903E10">
      <w:pPr>
        <w:pStyle w:val="MTDisplayEquation"/>
        <w:numPr>
          <w:ilvl w:val="0"/>
          <w:numId w:val="57"/>
        </w:numPr>
      </w:pPr>
      <w:r w:rsidRPr="00B62C23">
        <w:t>The Direct Approach:</w:t>
      </w:r>
      <w:r>
        <w:t xml:space="preserve"> </w:t>
      </w:r>
    </w:p>
    <w:p w14:paraId="7B1FEDBB" w14:textId="64B4935E" w:rsidR="0048286B" w:rsidRDefault="0048286B">
      <w:pPr>
        <w:pStyle w:val="MTDisplayEquation"/>
      </w:pPr>
      <w:r>
        <w:lastRenderedPageBreak/>
        <w:t>In the direct approach, separate models need to be developed to forecasting each horizon independently.</w:t>
      </w:r>
      <w:r w:rsidR="00830E09">
        <w:t xml:space="preserve"> This means in a time series </w:t>
      </w:r>
      <w:r w:rsidR="00AA59CC" w:rsidRPr="00903E10">
        <w:rPr>
          <w:position w:val="-12"/>
        </w:rPr>
        <w:object w:dxaOrig="1080" w:dyaOrig="360" w14:anchorId="0F58380C">
          <v:shape id="_x0000_i1036" type="#_x0000_t75" style="width:54pt;height:18pt" o:ole="">
            <v:imagedata r:id="rId32" o:title=""/>
          </v:shape>
          <o:OLEObject Type="Embed" ProgID="Equation.DSMT4" ShapeID="_x0000_i1036" DrawAspect="Content" ObjectID="_1691588248" r:id="rId33"/>
        </w:object>
      </w:r>
      <w:r w:rsidR="00AA59CC">
        <w:t xml:space="preserve">; </w:t>
      </w:r>
      <w:r w:rsidR="00AA59CC" w:rsidRPr="009A7D97">
        <w:rPr>
          <w:position w:val="-4"/>
        </w:rPr>
        <w:object w:dxaOrig="279" w:dyaOrig="260" w14:anchorId="49600302">
          <v:shape id="_x0000_i1037" type="#_x0000_t75" style="width:14.25pt;height:12.75pt" o:ole="">
            <v:imagedata r:id="rId34" o:title=""/>
          </v:shape>
          <o:OLEObject Type="Embed" ProgID="Equation.DSMT4" ShapeID="_x0000_i1037" DrawAspect="Content" ObjectID="_1691588249" r:id="rId35"/>
        </w:object>
      </w:r>
      <w:r w:rsidR="00AA59CC">
        <w:t xml:space="preserve">models </w:t>
      </w:r>
      <w:r w:rsidR="00AA59CC" w:rsidRPr="00903E10">
        <w:rPr>
          <w:position w:val="-12"/>
        </w:rPr>
        <w:object w:dxaOrig="279" w:dyaOrig="360" w14:anchorId="7B931757">
          <v:shape id="_x0000_i1038" type="#_x0000_t75" style="width:14.25pt;height:18pt" o:ole="">
            <v:imagedata r:id="rId36" o:title=""/>
          </v:shape>
          <o:OLEObject Type="Embed" ProgID="Equation.DSMT4" ShapeID="_x0000_i1038" DrawAspect="Content" ObjectID="_1691588250" r:id="rId37"/>
        </w:object>
      </w:r>
      <w:r w:rsidR="00AA59CC">
        <w:t xml:space="preserve"> are </w:t>
      </w:r>
      <w:r w:rsidR="000A3AFB">
        <w:t>trained</w:t>
      </w:r>
      <w:r w:rsidR="00AA59CC">
        <w:t>, with one for each horizon</w:t>
      </w:r>
    </w:p>
    <w:p w14:paraId="178FC212" w14:textId="7F9E2DCB" w:rsidR="0048286B" w:rsidRDefault="00AA59CC">
      <w:pPr>
        <w:pStyle w:val="MTDisplayEquation"/>
      </w:pPr>
      <w:r>
        <w:tab/>
      </w:r>
      <w:r w:rsidRPr="009A7D97">
        <w:rPr>
          <w:position w:val="-12"/>
        </w:rPr>
        <w:object w:dxaOrig="2120" w:dyaOrig="360" w14:anchorId="69496EF7">
          <v:shape id="_x0000_i1039" type="#_x0000_t75" style="width:145.5pt;height:24.75pt" o:ole="">
            <v:imagedata r:id="rId38" o:title=""/>
          </v:shape>
          <o:OLEObject Type="Embed" ProgID="Equation.DSMT4" ShapeID="_x0000_i1039" DrawAspect="Content" ObjectID="_1691588251" r:id="rId3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2</w:instrText>
        </w:r>
      </w:fldSimple>
      <w:r>
        <w:instrText>)</w:instrText>
      </w:r>
      <w:r>
        <w:fldChar w:fldCharType="end"/>
      </w:r>
    </w:p>
    <w:p w14:paraId="745F738D" w14:textId="77777777" w:rsidR="009A7D97" w:rsidRDefault="00AA59CC">
      <w:pPr>
        <w:pStyle w:val="MTDisplayEquation"/>
      </w:pPr>
      <w:r>
        <w:t xml:space="preserve">where </w:t>
      </w:r>
      <w:r w:rsidR="00171BED" w:rsidRPr="00903E10">
        <w:rPr>
          <w:position w:val="-10"/>
        </w:rPr>
        <w:object w:dxaOrig="1660" w:dyaOrig="320" w14:anchorId="6F7216F2">
          <v:shape id="_x0000_i1040" type="#_x0000_t75" style="width:82.5pt;height:16.5pt" o:ole="">
            <v:imagedata r:id="rId40" o:title=""/>
          </v:shape>
          <o:OLEObject Type="Embed" ProgID="Equation.DSMT4" ShapeID="_x0000_i1040" DrawAspect="Content" ObjectID="_1691588252" r:id="rId41"/>
        </w:object>
      </w:r>
      <w:r w:rsidR="00171BED">
        <w:t xml:space="preserve"> and </w:t>
      </w:r>
      <w:r w:rsidR="00171BED" w:rsidRPr="00903E10">
        <w:rPr>
          <w:position w:val="-10"/>
        </w:rPr>
        <w:object w:dxaOrig="1300" w:dyaOrig="320" w14:anchorId="553F11E7">
          <v:shape id="_x0000_i1041" type="#_x0000_t75" style="width:65.25pt;height:16.5pt" o:ole="">
            <v:imagedata r:id="rId42" o:title=""/>
          </v:shape>
          <o:OLEObject Type="Embed" ProgID="Equation.DSMT4" ShapeID="_x0000_i1041" DrawAspect="Content" ObjectID="_1691588253" r:id="rId43"/>
        </w:object>
      </w:r>
      <w:r w:rsidR="00171BED">
        <w:t xml:space="preserve"> </w:t>
      </w:r>
      <w:r w:rsidR="009A7D97">
        <w:t xml:space="preserve">Let </w:t>
      </w:r>
      <w:r w:rsidR="009A7D97" w:rsidRPr="009A7D97">
        <w:rPr>
          <w:position w:val="-12"/>
        </w:rPr>
        <w:object w:dxaOrig="279" w:dyaOrig="400" w14:anchorId="2D34DF16">
          <v:shape id="_x0000_i1042" type="#_x0000_t75" style="width:14.25pt;height:19.5pt" o:ole="">
            <v:imagedata r:id="rId44" o:title=""/>
          </v:shape>
          <o:OLEObject Type="Embed" ProgID="Equation.DSMT4" ShapeID="_x0000_i1042" DrawAspect="Content" ObjectID="_1691588254" r:id="rId45"/>
        </w:object>
      </w:r>
      <w:r w:rsidR="009A7D97">
        <w:t xml:space="preserve"> be the </w:t>
      </w:r>
      <w:r w:rsidR="009A7D97" w:rsidRPr="00060984">
        <w:rPr>
          <w:position w:val="-4"/>
        </w:rPr>
        <w:object w:dxaOrig="279" w:dyaOrig="260" w14:anchorId="6960B0E0">
          <v:shape id="_x0000_i1043" type="#_x0000_t75" style="width:14.25pt;height:12.75pt" o:ole="">
            <v:imagedata r:id="rId34" o:title=""/>
          </v:shape>
          <o:OLEObject Type="Embed" ProgID="Equation.DSMT4" ShapeID="_x0000_i1043" DrawAspect="Content" ObjectID="_1691588255" r:id="rId46"/>
        </w:object>
      </w:r>
      <w:r w:rsidR="009A7D97">
        <w:t>learned models, then the forecast is calculated as:</w:t>
      </w:r>
    </w:p>
    <w:p w14:paraId="4689C04A" w14:textId="6B09DC90" w:rsidR="009A7D97" w:rsidRDefault="009A7D97">
      <w:pPr>
        <w:pStyle w:val="MTDisplayEquation"/>
      </w:pPr>
      <w:r>
        <w:tab/>
      </w:r>
      <w:r w:rsidRPr="00E753E5">
        <w:rPr>
          <w:position w:val="-12"/>
        </w:rPr>
        <w:object w:dxaOrig="2340" w:dyaOrig="400" w14:anchorId="41A681F5">
          <v:shape id="_x0000_i1044" type="#_x0000_t75" style="width:175.5pt;height:30.75pt" o:ole="">
            <v:imagedata r:id="rId47" o:title=""/>
          </v:shape>
          <o:OLEObject Type="Embed" ProgID="Equation.DSMT4" ShapeID="_x0000_i1044" DrawAspect="Content" ObjectID="_1691588256"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3</w:instrText>
        </w:r>
      </w:fldSimple>
      <w:r>
        <w:instrText>)</w:instrText>
      </w:r>
      <w:r>
        <w:fldChar w:fldCharType="end"/>
      </w:r>
    </w:p>
    <w:p w14:paraId="1500B0D2" w14:textId="13AF6521" w:rsidR="009A7D97" w:rsidRDefault="009A7D97" w:rsidP="00904E42">
      <w:pPr>
        <w:pStyle w:val="MTDisplayEquation"/>
      </w:pPr>
      <w:r>
        <w:t xml:space="preserve">The direct approach is immune to the aggregation of errors because it doesn’t use any forecasted values for </w:t>
      </w:r>
      <w:r w:rsidR="00824232">
        <w:t>its</w:t>
      </w:r>
      <w:r>
        <w:t xml:space="preserve"> computation</w:t>
      </w:r>
      <w:r w:rsidR="00B6269A">
        <w:t xml:space="preserve"> of forecasts</w:t>
      </w:r>
      <w:r>
        <w:t>.</w:t>
      </w:r>
      <w:r w:rsidR="00824232">
        <w:t xml:space="preserve"> This however prevents the model from considering complex relations in the forecasted values (</w:t>
      </w:r>
      <w:r w:rsidR="00824232" w:rsidRPr="00060984">
        <w:rPr>
          <w:position w:val="-12"/>
        </w:rPr>
        <w:object w:dxaOrig="480" w:dyaOrig="360" w14:anchorId="213387D3">
          <v:shape id="_x0000_i1045" type="#_x0000_t75" style="width:24pt;height:18pt" o:ole="">
            <v:imagedata r:id="rId49" o:title=""/>
          </v:shape>
          <o:OLEObject Type="Embed" ProgID="Equation.DSMT4" ShapeID="_x0000_i1045" DrawAspect="Content" ObjectID="_1691588257" r:id="rId50"/>
        </w:object>
      </w:r>
      <w:r w:rsidR="00824232">
        <w:t>)</w:t>
      </w:r>
      <w:r w:rsidR="00270681">
        <w:t>; which in turn affects the accuracy.</w:t>
      </w:r>
      <w:r w:rsidR="00BB2F8A">
        <w:t xml:space="preserve"> The direct strategy uses large computational time because we have to create models in relation to the size of the horizon for prediction.</w:t>
      </w:r>
    </w:p>
    <w:p w14:paraId="4AC76812" w14:textId="77777777" w:rsidR="00904E42" w:rsidRDefault="00904E42" w:rsidP="00903E10">
      <w:pPr>
        <w:pStyle w:val="MTDisplayEquation"/>
        <w:ind w:firstLine="0"/>
      </w:pPr>
    </w:p>
    <w:p w14:paraId="626FA969" w14:textId="30842E65" w:rsidR="00AA746A" w:rsidRDefault="00296B93" w:rsidP="00903E10">
      <w:pPr>
        <w:pStyle w:val="MTDisplayEquation"/>
        <w:numPr>
          <w:ilvl w:val="0"/>
          <w:numId w:val="57"/>
        </w:numPr>
      </w:pPr>
      <w:r w:rsidRPr="00296B93">
        <w:t>The Direct Recursive Approach (DirRec)</w:t>
      </w:r>
      <w:r>
        <w:t>:</w:t>
      </w:r>
    </w:p>
    <w:p w14:paraId="73F24D77" w14:textId="2C898500" w:rsidR="008306D0" w:rsidRDefault="00A14646">
      <w:pPr>
        <w:pStyle w:val="MTDisplayEquation"/>
      </w:pPr>
      <w:r>
        <w:t>This strategy is a combination of the Direct and Recursive strategy, which means that different models are created for each horizon (like in the Direct) and at each time step</w:t>
      </w:r>
      <w:r w:rsidR="00FB6D82">
        <w:t xml:space="preserve"> (</w:t>
      </w:r>
      <w:r w:rsidR="00FB6D82" w:rsidRPr="00903E10">
        <w:rPr>
          <w:position w:val="-6"/>
        </w:rPr>
        <w:object w:dxaOrig="880" w:dyaOrig="279" w14:anchorId="7C02B1A8">
          <v:shape id="_x0000_i1046" type="#_x0000_t75" style="width:44.25pt;height:14.25pt" o:ole="">
            <v:imagedata r:id="rId51" o:title=""/>
          </v:shape>
          <o:OLEObject Type="Embed" ProgID="Equation.DSMT4" ShapeID="_x0000_i1046" DrawAspect="Content" ObjectID="_1691588258" r:id="rId52"/>
        </w:object>
      </w:r>
      <w:r w:rsidR="00FB6D82">
        <w:t>)</w:t>
      </w:r>
      <w:r>
        <w:t xml:space="preserve">, the forecast of the previous hour is used as input for forecasting </w:t>
      </w:r>
      <w:r w:rsidR="00FB6D82">
        <w:t>this</w:t>
      </w:r>
      <w:r>
        <w:t xml:space="preserve"> new step</w:t>
      </w:r>
      <w:r w:rsidR="00FB6D82">
        <w:t xml:space="preserve"> (like in the Recursive).</w:t>
      </w:r>
      <w:r w:rsidR="008306D0">
        <w:t xml:space="preserve"> In this strategy, </w:t>
      </w:r>
      <w:r w:rsidR="008306D0" w:rsidRPr="009A7D97">
        <w:rPr>
          <w:position w:val="-4"/>
        </w:rPr>
        <w:object w:dxaOrig="279" w:dyaOrig="260" w14:anchorId="4E4BF18C">
          <v:shape id="_x0000_i1047" type="#_x0000_t75" style="width:14.25pt;height:12.75pt" o:ole="">
            <v:imagedata r:id="rId34" o:title=""/>
          </v:shape>
          <o:OLEObject Type="Embed" ProgID="Equation.DSMT4" ShapeID="_x0000_i1047" DrawAspect="Content" ObjectID="_1691588259" r:id="rId53"/>
        </w:object>
      </w:r>
      <w:r w:rsidR="008306D0">
        <w:t xml:space="preserve"> models </w:t>
      </w:r>
      <w:r w:rsidR="008306D0" w:rsidRPr="00060984">
        <w:rPr>
          <w:position w:val="-12"/>
        </w:rPr>
        <w:object w:dxaOrig="279" w:dyaOrig="360" w14:anchorId="0EC90963">
          <v:shape id="_x0000_i1048" type="#_x0000_t75" style="width:14.25pt;height:18pt" o:ole="">
            <v:imagedata r:id="rId36" o:title=""/>
          </v:shape>
          <o:OLEObject Type="Embed" ProgID="Equation.DSMT4" ShapeID="_x0000_i1048" DrawAspect="Content" ObjectID="_1691588260" r:id="rId54"/>
        </w:object>
      </w:r>
      <w:r w:rsidR="008306D0">
        <w:t xml:space="preserve"> are </w:t>
      </w:r>
      <w:r w:rsidR="000A3AFB">
        <w:t>trained</w:t>
      </w:r>
      <w:r w:rsidR="008306D0">
        <w:t xml:space="preserve"> from the time series </w:t>
      </w:r>
      <w:r w:rsidR="008306D0" w:rsidRPr="00060984">
        <w:rPr>
          <w:position w:val="-12"/>
        </w:rPr>
        <w:object w:dxaOrig="1080" w:dyaOrig="360" w14:anchorId="0119EC1F">
          <v:shape id="_x0000_i1049" type="#_x0000_t75" style="width:54pt;height:18pt" o:ole="">
            <v:imagedata r:id="rId32" o:title=""/>
          </v:shape>
          <o:OLEObject Type="Embed" ProgID="Equation.DSMT4" ShapeID="_x0000_i1049" DrawAspect="Content" ObjectID="_1691588261" r:id="rId55"/>
        </w:object>
      </w:r>
      <w:r w:rsidR="008306D0">
        <w:t>,</w:t>
      </w:r>
    </w:p>
    <w:p w14:paraId="7CCE5C7E" w14:textId="6E3044B6" w:rsidR="009A7D97" w:rsidRDefault="00E753E5">
      <w:pPr>
        <w:pStyle w:val="MTDisplayEquation"/>
      </w:pPr>
      <w:r>
        <w:tab/>
      </w:r>
      <w:r w:rsidRPr="006801FA">
        <w:rPr>
          <w:position w:val="-12"/>
        </w:rPr>
        <w:object w:dxaOrig="2420" w:dyaOrig="360" w14:anchorId="73D0B182">
          <v:shape id="_x0000_i1050" type="#_x0000_t75" style="width:176.25pt;height:26.25pt" o:ole="">
            <v:imagedata r:id="rId56" o:title=""/>
          </v:shape>
          <o:OLEObject Type="Embed" ProgID="Equation.DSMT4" ShapeID="_x0000_i1050" DrawAspect="Content" ObjectID="_1691588262" r:id="rId5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4</w:instrText>
        </w:r>
      </w:fldSimple>
      <w:r>
        <w:instrText>)</w:instrText>
      </w:r>
      <w:r>
        <w:fldChar w:fldCharType="end"/>
      </w:r>
    </w:p>
    <w:p w14:paraId="4CC8EF14" w14:textId="6BC5661E" w:rsidR="00AA579B" w:rsidRDefault="00AA579B">
      <w:pPr>
        <w:pStyle w:val="MTDisplayEquation"/>
      </w:pPr>
      <w:r>
        <w:lastRenderedPageBreak/>
        <w:t xml:space="preserve">where </w:t>
      </w:r>
      <w:r w:rsidRPr="00060984">
        <w:rPr>
          <w:position w:val="-10"/>
        </w:rPr>
        <w:object w:dxaOrig="1660" w:dyaOrig="320" w14:anchorId="25D295F6">
          <v:shape id="_x0000_i1051" type="#_x0000_t75" style="width:82.5pt;height:16.5pt" o:ole="">
            <v:imagedata r:id="rId40" o:title=""/>
          </v:shape>
          <o:OLEObject Type="Embed" ProgID="Equation.DSMT4" ShapeID="_x0000_i1051" DrawAspect="Content" ObjectID="_1691588263" r:id="rId58"/>
        </w:object>
      </w:r>
      <w:r>
        <w:t xml:space="preserve"> and </w:t>
      </w:r>
      <w:r w:rsidRPr="00060984">
        <w:rPr>
          <w:position w:val="-10"/>
        </w:rPr>
        <w:object w:dxaOrig="1300" w:dyaOrig="320" w14:anchorId="1ACFD31D">
          <v:shape id="_x0000_i1052" type="#_x0000_t75" style="width:65.25pt;height:16.5pt" o:ole="">
            <v:imagedata r:id="rId42" o:title=""/>
          </v:shape>
          <o:OLEObject Type="Embed" ProgID="Equation.DSMT4" ShapeID="_x0000_i1052" DrawAspect="Content" ObjectID="_1691588264" r:id="rId59"/>
        </w:object>
      </w:r>
      <w:r w:rsidR="001069E1">
        <w:t xml:space="preserve"> Let </w:t>
      </w:r>
      <w:r w:rsidR="001069E1" w:rsidRPr="009A7D97">
        <w:rPr>
          <w:position w:val="-12"/>
        </w:rPr>
        <w:object w:dxaOrig="279" w:dyaOrig="400" w14:anchorId="0E5983D8">
          <v:shape id="_x0000_i1053" type="#_x0000_t75" style="width:14.25pt;height:19.5pt" o:ole="">
            <v:imagedata r:id="rId44" o:title=""/>
          </v:shape>
          <o:OLEObject Type="Embed" ProgID="Equation.DSMT4" ShapeID="_x0000_i1053" DrawAspect="Content" ObjectID="_1691588265" r:id="rId60"/>
        </w:object>
      </w:r>
      <w:r w:rsidR="001069E1">
        <w:t xml:space="preserve"> be the </w:t>
      </w:r>
      <w:r w:rsidR="001069E1" w:rsidRPr="00060984">
        <w:rPr>
          <w:position w:val="-4"/>
        </w:rPr>
        <w:object w:dxaOrig="279" w:dyaOrig="260" w14:anchorId="1B239E62">
          <v:shape id="_x0000_i1054" type="#_x0000_t75" style="width:14.25pt;height:12.75pt" o:ole="">
            <v:imagedata r:id="rId34" o:title=""/>
          </v:shape>
          <o:OLEObject Type="Embed" ProgID="Equation.DSMT4" ShapeID="_x0000_i1054" DrawAspect="Content" ObjectID="_1691588266" r:id="rId61"/>
        </w:object>
      </w:r>
      <w:r w:rsidR="001069E1">
        <w:t>learned models, then the forecast are calculated as:</w:t>
      </w:r>
    </w:p>
    <w:p w14:paraId="0C60F2B5" w14:textId="3C6A9DCD" w:rsidR="006801FA" w:rsidRDefault="006801FA">
      <w:pPr>
        <w:pStyle w:val="MTDisplayEquation"/>
      </w:pPr>
      <w:r>
        <w:tab/>
      </w:r>
      <w:r w:rsidRPr="005074F2">
        <w:rPr>
          <w:position w:val="-38"/>
        </w:rPr>
        <w:object w:dxaOrig="5640" w:dyaOrig="880" w14:anchorId="09769B3B">
          <v:shape id="_x0000_i1055" type="#_x0000_t75" style="width:5in;height:56.25pt" o:ole="">
            <v:imagedata r:id="rId62" o:title=""/>
          </v:shape>
          <o:OLEObject Type="Embed" ProgID="Equation.DSMT4" ShapeID="_x0000_i1055" DrawAspect="Content" ObjectID="_1691588267" r:id="rId6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Pr>
            <w:noProof/>
          </w:rPr>
          <w:instrText>1</w:instrText>
        </w:r>
      </w:fldSimple>
      <w:r>
        <w:instrText>.</w:instrText>
      </w:r>
      <w:fldSimple w:instr=" SEQ MTEqn \c \* Arabic \* MERGEFORMAT ">
        <w:r>
          <w:rPr>
            <w:noProof/>
          </w:rPr>
          <w:instrText>5</w:instrText>
        </w:r>
      </w:fldSimple>
      <w:r>
        <w:instrText>)</w:instrText>
      </w:r>
      <w:r>
        <w:fldChar w:fldCharType="end"/>
      </w:r>
    </w:p>
    <w:p w14:paraId="6134A01B" w14:textId="4F6BD31E" w:rsidR="006801FA" w:rsidRDefault="005074F2">
      <w:pPr>
        <w:pStyle w:val="MTDisplayEquation"/>
      </w:pPr>
      <w:r w:rsidRPr="00903E10">
        <w:rPr>
          <w:rStyle w:val="BodyTextChar"/>
        </w:rPr>
        <w:t>The DirRec strategy was tested against the Direct and Recursive strategies and it was found to outperform both of them, on two real-world time series; Santa Fe and Poland Electricity Load datasets</w:t>
      </w:r>
      <w:r>
        <w:t xml:space="preserve"> </w:t>
      </w:r>
      <w:r>
        <w:fldChar w:fldCharType="begin" w:fldLock="1"/>
      </w:r>
      <w:r>
        <w:instrText>ADDIN CSL_CITATION {"citationItems":[{"id":"ITEM-1","itemData":{"ISBN":"2930307064","abstract":"This paper demonstrates how the selection of Prediction Strategy is important in the Long-Term Prediction of Time Series. Two strategies are already used in the prediction purposes called Recursive and Direct. This paper presents a third one, DirRec, which combines the advantages of the two already used ones. A simple k-NN approximation method is used and all three strategies are applied to two benchmarks: Santa Fe and Poland Electricity Load time series.","author":[{"dropping-particle":"","family":"Sorjamaa","given":"Antti","non-dropping-particle":"","parse-names":false,"suffix":""},{"dropping-particle":"","family":"Lendasse","given":"Amaury","non-dropping-particle":"","parse-names":false,"suffix":""}],"id":"ITEM-1","issued":{"date-parts":[["2006"]]},"title":"Time Series Prediction using DirRec Strategy","type":"report"},"uris":["http://www.mendeley.com/documents/?uuid=70ec5f5a-0cb4-38f8-9761-2ae5b87ce09e"]},{"id":"ITEM-2","itemData":{"DOI":"10.1016/j.eswa.2012.01.039","ISSN":"09574174","abstract":"Multi-step ahead forecasting is still an open challenge in time series forecasting. Several approaches that deal with this complex problem have been proposed in the literature but an extensive comparison on a large number of tasks is still missing. This paper aims to fill this gap by reviewing existing strategies for multi-step ahead forecasting and comparing them in theoretical and practical terms. To attain such an objective, we performed a large scale comparison of these different strategies using a large experimental benchmark (namely the 111 series from the NN5 forecasting competition). In addition, we considered the effects of deseasonalization, input variable selection, and forecast combination on these strategies and on multi-step ahead forecasting at large. The following three findings appear to be consistently supported by the experimental results: Multiple-Output strategies are the best performing approaches, deseasonalization leads to uniformly improved forecast accuracy, and input selection is more effective when performed in conjunction with deseasonalization. © 2011 Elsevier Ltd. All rights reserved.","author":[{"dropping-particle":"","family":"Taieb","given":"Souhaib","non-dropping-particle":"Ben","parse-names":false,"suffix":""},{"dropping-particle":"","family":"Bontempi","given":"Gianluca","non-dropping-particle":"","parse-names":false,"suffix":""},{"dropping-particle":"","family":"Atiya","given":"Amir F.","non-dropping-particle":"","parse-names":false,"suffix":""},{"dropping-particle":"","family":"Sorjamaa","given":"Antti","non-dropping-particle":"","parse-names":false,"suffix":""}],"container-title":"Expert Systems with Applications","id":"ITEM-2","issue":"8","issued":{"date-parts":[["2012"]]},"page":"7067-7083","title":"A review and comparison of strategies for multi-step ahead time series forecasting based on the NN5 forecasting competition","type":"article-journal","volume":"39"},"uris":["http://www.mendeley.com/documents/?uuid=6bb9d412-873a-4212-a340-b225629889a5"]}],"mendeley":{"formattedCitation":"(Ben Taieb et al., 2012; Sorjamaa &amp; Lendasse, 2006)","plainTextFormattedCitation":"(Ben Taieb et al., 2012; Sorjamaa &amp; Lendasse, 2006)"},"properties":{"noteIndex":0},"schema":"https://github.com/citation-style-language/schema/raw/master/csl-citation.json"}</w:instrText>
      </w:r>
      <w:r>
        <w:fldChar w:fldCharType="separate"/>
      </w:r>
      <w:r w:rsidRPr="005074F2">
        <w:rPr>
          <w:noProof/>
        </w:rPr>
        <w:t>(Ben Taieb et al., 2012; Sorjamaa &amp; Lendasse, 2006)</w:t>
      </w:r>
      <w:r>
        <w:fldChar w:fldCharType="end"/>
      </w:r>
      <w:r>
        <w:t>.</w:t>
      </w:r>
    </w:p>
    <w:p w14:paraId="38B851AC" w14:textId="77777777" w:rsidR="00160230" w:rsidRDefault="00160230" w:rsidP="00160230">
      <w:pPr>
        <w:pStyle w:val="MTDisplayEquation"/>
        <w:ind w:firstLine="0"/>
      </w:pPr>
    </w:p>
    <w:p w14:paraId="65A9FB97" w14:textId="0DDB96B5" w:rsidR="008A1918" w:rsidRDefault="00CE3443" w:rsidP="008A1918">
      <w:pPr>
        <w:pStyle w:val="MTDisplayEquation"/>
        <w:numPr>
          <w:ilvl w:val="0"/>
          <w:numId w:val="57"/>
        </w:numPr>
      </w:pPr>
      <w:r w:rsidRPr="00CE3443">
        <w:t>The Multi-input Multi-Output</w:t>
      </w:r>
      <w:r w:rsidR="00FD0449">
        <w:t xml:space="preserve"> (MIMO)</w:t>
      </w:r>
      <w:r w:rsidRPr="00CE3443">
        <w:t xml:space="preserve"> Approach</w:t>
      </w:r>
      <w:r>
        <w:t>:</w:t>
      </w:r>
    </w:p>
    <w:p w14:paraId="3C314731" w14:textId="6B734E4F" w:rsidR="008A1918" w:rsidRDefault="008A1918" w:rsidP="00903E10">
      <w:pPr>
        <w:pStyle w:val="MTDisplayEquation"/>
        <w:tabs>
          <w:tab w:val="clear" w:pos="288"/>
          <w:tab w:val="clear" w:pos="4680"/>
          <w:tab w:val="clear" w:pos="9360"/>
        </w:tabs>
      </w:pPr>
      <w:r>
        <w:t>The previous three strategies can be referred to as single-output strategies as they model the data using a multiple-input single-output approach</w:t>
      </w:r>
      <w:r w:rsidR="00081545">
        <w:t xml:space="preserve">; this however, pays no regard </w:t>
      </w:r>
      <w:r w:rsidR="00A45AB7">
        <w:t xml:space="preserve">to the existence of stochastic dependencies between the future values, which therefore could affect the forecasting accuracy. This led to the invention of the MIMO strategy. In this strategy, one multiple-output model </w:t>
      </w:r>
      <w:r w:rsidR="00A45AB7" w:rsidRPr="00903E10">
        <w:rPr>
          <w:position w:val="-4"/>
        </w:rPr>
        <w:object w:dxaOrig="260" w:dyaOrig="260" w14:anchorId="7C744863">
          <v:shape id="_x0000_i1056" type="#_x0000_t75" style="width:12.75pt;height:12.75pt" o:ole="">
            <v:imagedata r:id="rId64" o:title=""/>
          </v:shape>
          <o:OLEObject Type="Embed" ProgID="Equation.DSMT4" ShapeID="_x0000_i1056" DrawAspect="Content" ObjectID="_1691588268" r:id="rId65"/>
        </w:object>
      </w:r>
      <w:r w:rsidR="00A45AB7">
        <w:t xml:space="preserve">is trained from the time series </w:t>
      </w:r>
      <w:r w:rsidR="00A45AB7" w:rsidRPr="00060984">
        <w:rPr>
          <w:position w:val="-12"/>
        </w:rPr>
        <w:object w:dxaOrig="1080" w:dyaOrig="360" w14:anchorId="5E801972">
          <v:shape id="_x0000_i1057" type="#_x0000_t75" style="width:54pt;height:18pt" o:ole="">
            <v:imagedata r:id="rId32" o:title=""/>
          </v:shape>
          <o:OLEObject Type="Embed" ProgID="Equation.DSMT4" ShapeID="_x0000_i1057" DrawAspect="Content" ObjectID="_1691588269" r:id="rId66"/>
        </w:object>
      </w:r>
      <w:r w:rsidR="00F86343">
        <w:t xml:space="preserve">. The forecasts are gotten in a single step using a multiple-output model </w:t>
      </w:r>
      <w:r w:rsidR="00F86343" w:rsidRPr="005D06E5">
        <w:rPr>
          <w:position w:val="-4"/>
        </w:rPr>
        <w:object w:dxaOrig="260" w:dyaOrig="320" w14:anchorId="03BEA9F2">
          <v:shape id="_x0000_i1058" type="#_x0000_t75" style="width:12.75pt;height:16.5pt" o:ole="">
            <v:imagedata r:id="rId67" o:title=""/>
          </v:shape>
          <o:OLEObject Type="Embed" ProgID="Equation.DSMT4" ShapeID="_x0000_i1058" DrawAspect="Content" ObjectID="_1691588270" r:id="rId68"/>
        </w:object>
      </w:r>
    </w:p>
    <w:p w14:paraId="40768E87" w14:textId="3EED3B3F" w:rsidR="00FB2D27" w:rsidRDefault="008A1918" w:rsidP="00FB2D27">
      <w:pPr>
        <w:pStyle w:val="MTDisplayEquation"/>
        <w:ind w:left="360" w:firstLine="0"/>
      </w:pPr>
      <w:r>
        <w:t xml:space="preserve"> </w:t>
      </w:r>
      <w:r w:rsidR="00FB2D27">
        <w:tab/>
      </w:r>
      <w:r w:rsidR="00F86343" w:rsidRPr="00903E10">
        <w:rPr>
          <w:position w:val="-12"/>
        </w:rPr>
        <w:object w:dxaOrig="3100" w:dyaOrig="400" w14:anchorId="2F41C361">
          <v:shape id="_x0000_i1059" type="#_x0000_t75" style="width:236.25pt;height:30.75pt" o:ole="">
            <v:imagedata r:id="rId69" o:title=""/>
          </v:shape>
          <o:OLEObject Type="Embed" ProgID="Equation.DSMT4" ShapeID="_x0000_i1059" DrawAspect="Content" ObjectID="_1691588271" r:id="rId70"/>
        </w:object>
      </w:r>
      <w:r w:rsidR="00FB2D27">
        <w:tab/>
      </w:r>
      <w:r w:rsidR="00FB2D27">
        <w:fldChar w:fldCharType="begin"/>
      </w:r>
      <w:r w:rsidR="00FB2D27">
        <w:instrText xml:space="preserve"> MACROBUTTON MTPlaceRef \* MERGEFORMAT </w:instrText>
      </w:r>
      <w:r w:rsidR="00FB2D27">
        <w:fldChar w:fldCharType="begin"/>
      </w:r>
      <w:r w:rsidR="00FB2D27">
        <w:instrText xml:space="preserve"> SEQ MTEqn \h \* MERGEFORMAT </w:instrText>
      </w:r>
      <w:r w:rsidR="00FB2D27">
        <w:fldChar w:fldCharType="end"/>
      </w:r>
      <w:r w:rsidR="00FB2D27">
        <w:instrText>(</w:instrText>
      </w:r>
      <w:fldSimple w:instr=" SEQ MTSec \c \* Arabic \* MERGEFORMAT ">
        <w:r w:rsidR="00FB2D27">
          <w:rPr>
            <w:noProof/>
          </w:rPr>
          <w:instrText>1</w:instrText>
        </w:r>
      </w:fldSimple>
      <w:r w:rsidR="00FB2D27">
        <w:instrText>.</w:instrText>
      </w:r>
      <w:fldSimple w:instr=" SEQ MTEqn \c \* Arabic \* MERGEFORMAT ">
        <w:r w:rsidR="00FB2D27">
          <w:rPr>
            <w:noProof/>
          </w:rPr>
          <w:instrText>6</w:instrText>
        </w:r>
      </w:fldSimple>
      <w:r w:rsidR="00FB2D27">
        <w:instrText>)</w:instrText>
      </w:r>
      <w:r w:rsidR="00FB2D27">
        <w:fldChar w:fldCharType="end"/>
      </w:r>
    </w:p>
    <w:p w14:paraId="3E12ED4B" w14:textId="14D5BEA4" w:rsidR="00FB2D27" w:rsidRDefault="000459EC" w:rsidP="00F86343">
      <w:pPr>
        <w:pStyle w:val="MTDisplayEquation"/>
      </w:pPr>
      <w:r>
        <w:t xml:space="preserve">where </w:t>
      </w:r>
      <w:r w:rsidRPr="00060984">
        <w:rPr>
          <w:position w:val="-10"/>
        </w:rPr>
        <w:object w:dxaOrig="1660" w:dyaOrig="320" w14:anchorId="7E9BA848">
          <v:shape id="_x0000_i1060" type="#_x0000_t75" style="width:82.5pt;height:16.5pt" o:ole="">
            <v:imagedata r:id="rId40" o:title=""/>
          </v:shape>
          <o:OLEObject Type="Embed" ProgID="Equation.DSMT4" ShapeID="_x0000_i1060" DrawAspect="Content" ObjectID="_1691588272" r:id="rId71"/>
        </w:object>
      </w:r>
      <w:r>
        <w:t xml:space="preserve">, and </w:t>
      </w:r>
      <w:r w:rsidR="00F86343" w:rsidRPr="00903E10">
        <w:rPr>
          <w:position w:val="-6"/>
        </w:rPr>
        <w:object w:dxaOrig="1340" w:dyaOrig="340" w14:anchorId="13D65EFE">
          <v:shape id="_x0000_i1061" type="#_x0000_t75" style="width:67.5pt;height:17.25pt" o:ole="">
            <v:imagedata r:id="rId72" o:title=""/>
          </v:shape>
          <o:OLEObject Type="Embed" ProgID="Equation.DSMT4" ShapeID="_x0000_i1061" DrawAspect="Content" ObjectID="_1691588273" r:id="rId73"/>
        </w:object>
      </w:r>
      <w:r>
        <w:t>is a vector-valued function.</w:t>
      </w:r>
      <w:r w:rsidR="00F86343">
        <w:t xml:space="preserve"> The MIMO method preserves the stochastic dependency in the time series for the forecasted values.</w:t>
      </w:r>
      <w:r w:rsidR="00E01F52">
        <w:t xml:space="preserve"> The MIMO doesn’t have the conditional independence assumption that was seen in the direct strategy, and </w:t>
      </w:r>
      <w:r w:rsidR="00E01F52">
        <w:lastRenderedPageBreak/>
        <w:t>also the aggregation of errors that was noticed in the recursive strategy.</w:t>
      </w:r>
      <w:r w:rsidR="00507018">
        <w:t xml:space="preserve"> The major drawback of the MIMO strategy is the flexibility, as all horizons are forecasted at once by a single model.</w:t>
      </w:r>
    </w:p>
    <w:p w14:paraId="308D1129" w14:textId="2C3EA2F9" w:rsidR="00BC2217" w:rsidRDefault="00BC2217" w:rsidP="00BC2217">
      <w:pPr>
        <w:pStyle w:val="MTDisplayEquation"/>
        <w:ind w:firstLine="0"/>
      </w:pPr>
    </w:p>
    <w:p w14:paraId="18130A64" w14:textId="74825F42" w:rsidR="00BC2217" w:rsidRDefault="00BC2217" w:rsidP="00BC2217">
      <w:pPr>
        <w:pStyle w:val="MTDisplayEquation"/>
        <w:numPr>
          <w:ilvl w:val="0"/>
          <w:numId w:val="57"/>
        </w:numPr>
      </w:pPr>
      <w:r>
        <w:t>The Direct and Multi-Input Multi-Output Approach (DIRMO):</w:t>
      </w:r>
    </w:p>
    <w:p w14:paraId="1649838E" w14:textId="1E7A7AA9" w:rsidR="00DC656E" w:rsidRDefault="00686ED0" w:rsidP="00DC656E">
      <w:pPr>
        <w:pStyle w:val="MTDisplayEquation"/>
        <w:ind w:firstLine="0"/>
      </w:pPr>
      <w:r>
        <w:tab/>
      </w:r>
      <w:r>
        <w:tab/>
      </w:r>
      <w:r w:rsidR="007C4D52">
        <w:t xml:space="preserve">The DIRMO approach is a combination of the </w:t>
      </w:r>
      <w:proofErr w:type="spellStart"/>
      <w:r w:rsidR="007C4D52">
        <w:t>DIRect</w:t>
      </w:r>
      <w:proofErr w:type="spellEnd"/>
      <w:r w:rsidR="007C4D52">
        <w:t xml:space="preserve"> and </w:t>
      </w:r>
      <w:proofErr w:type="spellStart"/>
      <w:r w:rsidR="007C4D52">
        <w:t>miMO</w:t>
      </w:r>
      <w:proofErr w:type="spellEnd"/>
      <w:r w:rsidR="007C4D52">
        <w:t xml:space="preserve"> approaches. </w:t>
      </w:r>
      <w:r w:rsidR="00F33C10">
        <w:t xml:space="preserve">The </w:t>
      </w:r>
      <w:r>
        <w:t xml:space="preserve">DIRMO strategy forecasts the horizon </w:t>
      </w:r>
      <w:r w:rsidRPr="00A00A61">
        <w:rPr>
          <w:position w:val="-4"/>
        </w:rPr>
        <w:object w:dxaOrig="279" w:dyaOrig="260" w14:anchorId="37294855">
          <v:shape id="_x0000_i1062" type="#_x0000_t75" style="width:14.25pt;height:12.75pt" o:ole="">
            <v:imagedata r:id="rId74" o:title=""/>
          </v:shape>
          <o:OLEObject Type="Embed" ProgID="Equation.DSMT4" ShapeID="_x0000_i1062" DrawAspect="Content" ObjectID="_1691588274" r:id="rId75"/>
        </w:object>
      </w:r>
      <w:r>
        <w:t xml:space="preserve"> in blocks, and each of these blocks are forecasted in a MIMO fashion. The forecasting horizon </w:t>
      </w:r>
      <w:r w:rsidRPr="00A00A61">
        <w:rPr>
          <w:position w:val="-4"/>
        </w:rPr>
        <w:object w:dxaOrig="279" w:dyaOrig="260" w14:anchorId="38E9F235">
          <v:shape id="_x0000_i1063" type="#_x0000_t75" style="width:14.25pt;height:12.75pt" o:ole="">
            <v:imagedata r:id="rId76" o:title=""/>
          </v:shape>
          <o:OLEObject Type="Embed" ProgID="Equation.DSMT4" ShapeID="_x0000_i1063" DrawAspect="Content" ObjectID="_1691588275" r:id="rId77"/>
        </w:object>
      </w:r>
      <w:r>
        <w:t xml:space="preserve"> is segmented into </w:t>
      </w:r>
      <w:r w:rsidRPr="00903E10">
        <w:rPr>
          <w:position w:val="-6"/>
        </w:rPr>
        <w:object w:dxaOrig="200" w:dyaOrig="220" w14:anchorId="5843D8E5">
          <v:shape id="_x0000_i1064" type="#_x0000_t75" style="width:9.75pt;height:11.25pt" o:ole="">
            <v:imagedata r:id="rId78" o:title=""/>
          </v:shape>
          <o:OLEObject Type="Embed" ProgID="Equation.DSMT4" ShapeID="_x0000_i1064" DrawAspect="Content" ObjectID="_1691588276" r:id="rId79"/>
        </w:object>
      </w:r>
      <w:r>
        <w:t xml:space="preserve"> multiple-output tasks using </w:t>
      </w:r>
      <w:r w:rsidRPr="00903E10">
        <w:rPr>
          <w:position w:val="-28"/>
        </w:rPr>
        <w:object w:dxaOrig="920" w:dyaOrig="680" w14:anchorId="51D86102">
          <v:shape id="_x0000_i1065" type="#_x0000_t75" style="width:45.75pt;height:33.75pt" o:ole="">
            <v:imagedata r:id="rId80" o:title=""/>
          </v:shape>
          <o:OLEObject Type="Embed" ProgID="Equation.DSMT4" ShapeID="_x0000_i1065" DrawAspect="Content" ObjectID="_1691588277" r:id="rId81"/>
        </w:object>
      </w:r>
      <w:r>
        <w:t xml:space="preserve">, the size of the blocks are denoted by </w:t>
      </w:r>
      <w:r w:rsidRPr="00903E10">
        <w:rPr>
          <w:position w:val="-14"/>
        </w:rPr>
        <w:object w:dxaOrig="1579" w:dyaOrig="400" w14:anchorId="4595548D">
          <v:shape id="_x0000_i1066" type="#_x0000_t75" style="width:78.75pt;height:20.25pt" o:ole="">
            <v:imagedata r:id="rId82" o:title=""/>
          </v:shape>
          <o:OLEObject Type="Embed" ProgID="Equation.DSMT4" ShapeID="_x0000_i1066" DrawAspect="Content" ObjectID="_1691588278" r:id="rId83"/>
        </w:object>
      </w:r>
      <w:r>
        <w:t xml:space="preserve">. </w:t>
      </w:r>
    </w:p>
    <w:p w14:paraId="5AC32AC4" w14:textId="5DBC6F80" w:rsidR="00F33C10" w:rsidRDefault="00DC656E" w:rsidP="00C35B80">
      <w:pPr>
        <w:pStyle w:val="MTDisplayEquation"/>
      </w:pPr>
      <w:r>
        <w:t xml:space="preserve">Therefore, when the value of </w:t>
      </w:r>
      <w:r w:rsidRPr="00903E10">
        <w:rPr>
          <w:position w:val="-6"/>
        </w:rPr>
        <w:object w:dxaOrig="180" w:dyaOrig="220" w14:anchorId="775A95F6">
          <v:shape id="_x0000_i1067" type="#_x0000_t75" style="width:9pt;height:11.25pt" o:ole="">
            <v:imagedata r:id="rId84" o:title=""/>
          </v:shape>
          <o:OLEObject Type="Embed" ProgID="Equation.DSMT4" ShapeID="_x0000_i1067" DrawAspect="Content" ObjectID="_1691588279" r:id="rId85"/>
        </w:object>
      </w:r>
      <w:r>
        <w:t xml:space="preserve"> is 1, the number of forecasting tasks </w:t>
      </w:r>
      <w:r w:rsidRPr="00903E10">
        <w:rPr>
          <w:position w:val="-6"/>
        </w:rPr>
        <w:object w:dxaOrig="200" w:dyaOrig="220" w14:anchorId="0CCC3116">
          <v:shape id="_x0000_i1068" type="#_x0000_t75" style="width:9.75pt;height:11.25pt" o:ole="">
            <v:imagedata r:id="rId86" o:title=""/>
          </v:shape>
          <o:OLEObject Type="Embed" ProgID="Equation.DSMT4" ShapeID="_x0000_i1068" DrawAspect="Content" ObjectID="_1691588280" r:id="rId87"/>
        </w:object>
      </w:r>
      <w:r>
        <w:t xml:space="preserve"> is equal with </w:t>
      </w:r>
      <w:r w:rsidRPr="00A00A61">
        <w:rPr>
          <w:position w:val="-4"/>
        </w:rPr>
        <w:object w:dxaOrig="279" w:dyaOrig="260" w14:anchorId="5AC0DE29">
          <v:shape id="_x0000_i1069" type="#_x0000_t75" style="width:14.25pt;height:12.75pt" o:ole="">
            <v:imagedata r:id="rId88" o:title=""/>
          </v:shape>
          <o:OLEObject Type="Embed" ProgID="Equation.DSMT4" ShapeID="_x0000_i1069" DrawAspect="Content" ObjectID="_1691588281" r:id="rId89"/>
        </w:object>
      </w:r>
      <w:r>
        <w:t xml:space="preserve">, which means only the direct strategy will be implemented. But when the value of </w:t>
      </w:r>
      <w:r w:rsidRPr="00E67306">
        <w:rPr>
          <w:position w:val="-6"/>
        </w:rPr>
        <w:object w:dxaOrig="180" w:dyaOrig="220" w14:anchorId="5D6D4603">
          <v:shape id="_x0000_i1070" type="#_x0000_t75" style="width:9pt;height:11.25pt" o:ole="">
            <v:imagedata r:id="rId90" o:title=""/>
          </v:shape>
          <o:OLEObject Type="Embed" ProgID="Equation.DSMT4" ShapeID="_x0000_i1070" DrawAspect="Content" ObjectID="_1691588282" r:id="rId91"/>
        </w:object>
      </w:r>
      <w:r>
        <w:t xml:space="preserve"> is </w:t>
      </w:r>
      <w:r w:rsidRPr="00E67306">
        <w:rPr>
          <w:position w:val="-4"/>
        </w:rPr>
        <w:object w:dxaOrig="279" w:dyaOrig="260" w14:anchorId="65FC0FAA">
          <v:shape id="_x0000_i1071" type="#_x0000_t75" style="width:14.25pt;height:12.75pt" o:ole="">
            <v:imagedata r:id="rId88" o:title=""/>
          </v:shape>
          <o:OLEObject Type="Embed" ProgID="Equation.DSMT4" ShapeID="_x0000_i1071" DrawAspect="Content" ObjectID="_1691588283" r:id="rId92"/>
        </w:object>
      </w:r>
      <w:r>
        <w:t xml:space="preserve">, the number of forecasting tasks </w:t>
      </w:r>
      <m:oMath>
        <m:r>
          <w:rPr>
            <w:rFonts w:ascii="Cambria Math" w:hAnsi="Cambria Math"/>
          </w:rPr>
          <m:t>n</m:t>
        </m:r>
      </m:oMath>
      <w:r>
        <w:t xml:space="preserve"> will be equal to 1, which means only the MIMO strategy will be implemented. Adjustment of the parameter </w:t>
      </w:r>
      <m:oMath>
        <m:r>
          <w:rPr>
            <w:rFonts w:ascii="Cambria Math" w:hAnsi="Cambria Math"/>
          </w:rPr>
          <m:t>s</m:t>
        </m:r>
      </m:oMath>
      <w:r w:rsidR="00C35B80">
        <w:t xml:space="preserve"> gives a trade off between the preservation of a large degree of the stochastic dependency between future values and having better flexibility of the predictor.</w:t>
      </w:r>
    </w:p>
    <w:p w14:paraId="210E7B43" w14:textId="250661F8" w:rsidR="00B5376C" w:rsidRDefault="00A00A61" w:rsidP="00C35B80">
      <w:pPr>
        <w:pStyle w:val="MTDisplayEquation"/>
      </w:pPr>
      <w:r>
        <w:t xml:space="preserve">From the time series </w:t>
      </w:r>
      <w:r w:rsidRPr="00060984">
        <w:rPr>
          <w:position w:val="-12"/>
        </w:rPr>
        <w:object w:dxaOrig="1080" w:dyaOrig="360" w14:anchorId="5EFE8BA2">
          <v:shape id="_x0000_i1072" type="#_x0000_t75" style="width:54pt;height:18pt" o:ole="">
            <v:imagedata r:id="rId32" o:title=""/>
          </v:shape>
          <o:OLEObject Type="Embed" ProgID="Equation.DSMT4" ShapeID="_x0000_i1072" DrawAspect="Content" ObjectID="_1691588284" r:id="rId93"/>
        </w:object>
      </w:r>
      <w:r>
        <w:t>, t</w:t>
      </w:r>
      <w:r w:rsidR="00B5376C">
        <w:t xml:space="preserve">his strategy learns </w:t>
      </w:r>
      <m:oMath>
        <m:r>
          <w:rPr>
            <w:rFonts w:ascii="Cambria Math" w:hAnsi="Cambria Math"/>
          </w:rPr>
          <m:t>n</m:t>
        </m:r>
      </m:oMath>
      <w:r w:rsidR="00B5376C">
        <w:t xml:space="preserve"> models </w:t>
      </w:r>
      <w:r w:rsidRPr="00903E10">
        <w:rPr>
          <w:position w:val="-14"/>
        </w:rPr>
        <w:object w:dxaOrig="300" w:dyaOrig="380" w14:anchorId="40BC8501">
          <v:shape id="_x0000_i1073" type="#_x0000_t75" style="width:15pt;height:18.75pt" o:ole="">
            <v:imagedata r:id="rId94" o:title=""/>
          </v:shape>
          <o:OLEObject Type="Embed" ProgID="Equation.DSMT4" ShapeID="_x0000_i1073" DrawAspect="Content" ObjectID="_1691588285" r:id="rId95"/>
        </w:object>
      </w:r>
      <w:r>
        <w:t>;</w:t>
      </w:r>
    </w:p>
    <w:p w14:paraId="00E9340D" w14:textId="0C378B42" w:rsidR="00A00A61" w:rsidRPr="00903E10" w:rsidRDefault="00A00A61" w:rsidP="00903E10">
      <w:pPr>
        <w:pStyle w:val="MTDisplayEquation"/>
      </w:pPr>
    </w:p>
    <w:p w14:paraId="75E05472" w14:textId="59F1A716" w:rsidR="00F74F56" w:rsidRDefault="00F74F56" w:rsidP="00F74F56">
      <w:pPr>
        <w:pStyle w:val="Heading2"/>
      </w:pPr>
      <w:bookmarkStart w:id="18" w:name="_Toc44402441"/>
      <w:r>
        <w:t>Evaluation Metrics</w:t>
      </w:r>
      <w:bookmarkEnd w:id="18"/>
    </w:p>
    <w:p w14:paraId="26A3CCDD" w14:textId="77777777" w:rsidR="00904E42" w:rsidRPr="00A00A61" w:rsidRDefault="00904E42" w:rsidP="00903E10">
      <w:pPr>
        <w:pStyle w:val="BodyText"/>
      </w:pPr>
    </w:p>
    <w:p w14:paraId="5FE7F238" w14:textId="77777777" w:rsidR="001D4D50" w:rsidRDefault="001D4D50" w:rsidP="001D4D50">
      <w:pPr>
        <w:pStyle w:val="Heading1"/>
      </w:pPr>
      <w:bookmarkStart w:id="19" w:name="_Toc44402442"/>
      <w:r>
        <w:lastRenderedPageBreak/>
        <w:t>Investigation</w:t>
      </w:r>
      <w:bookmarkEnd w:id="19"/>
    </w:p>
    <w:p w14:paraId="60443A64" w14:textId="77777777" w:rsidR="001D4D50" w:rsidRDefault="001D4D50">
      <w:pPr>
        <w:pStyle w:val="BodyText"/>
      </w:pPr>
      <w:r>
        <w:t>&lt;Describe in some detail how you plan to investigate your approach to solving the problem – aim for 4 pages.  Be specific about exactly what aspects of the approach are under examination, and provide as many details as you can about the approach.  Include any details you can provide about planned simulations or experiments, including the factors which are being evaluated, and performance metrics used for evaluation.  If you borrow simulation/experimental data or methods from previous research, be sure to reference them.&gt;</w:t>
      </w:r>
    </w:p>
    <w:p w14:paraId="3480E552" w14:textId="77777777" w:rsidR="001D4D50" w:rsidRDefault="001D4D50" w:rsidP="001D4D50">
      <w:pPr>
        <w:pStyle w:val="Heading1"/>
      </w:pPr>
      <w:bookmarkStart w:id="20" w:name="_Toc44402443"/>
      <w:r>
        <w:t>Contributions</w:t>
      </w:r>
      <w:bookmarkEnd w:id="20"/>
    </w:p>
    <w:p w14:paraId="4FEA5035" w14:textId="77777777" w:rsidR="003E21B7" w:rsidRDefault="001D4D50">
      <w:pPr>
        <w:pStyle w:val="BodyText"/>
      </w:pPr>
      <w:r>
        <w:t>&lt;Briefly list what contributions are made by completing this work – aim for 1 page.  Don’t focus on what you learn by completing the work; instead, focus on what researchers will learn by reading the work.&gt;</w:t>
      </w:r>
    </w:p>
    <w:p w14:paraId="6B13DDCA" w14:textId="77777777" w:rsidR="001D4D50" w:rsidRDefault="001D4D50">
      <w:pPr>
        <w:pStyle w:val="BodyText"/>
      </w:pPr>
    </w:p>
    <w:p w14:paraId="743074BB" w14:textId="77777777" w:rsidR="001D4D50" w:rsidRDefault="001D4D50">
      <w:pPr>
        <w:pStyle w:val="BodyText"/>
        <w:sectPr w:rsidR="001D4D50" w:rsidSect="00BF577E">
          <w:footerReference w:type="default" r:id="rId96"/>
          <w:pgSz w:w="12240" w:h="15840"/>
          <w:pgMar w:top="1440" w:right="1440" w:bottom="1440" w:left="1440" w:header="720" w:footer="720" w:gutter="0"/>
          <w:pgNumType w:start="1"/>
          <w:cols w:space="720"/>
          <w:docGrid w:linePitch="360"/>
        </w:sectPr>
      </w:pPr>
    </w:p>
    <w:p w14:paraId="01FB2EEF" w14:textId="77777777" w:rsidR="001D4D50" w:rsidRPr="001D4D50" w:rsidRDefault="001D4D50" w:rsidP="001B6E75">
      <w:pPr>
        <w:pStyle w:val="ContentsHeading"/>
      </w:pPr>
      <w:bookmarkStart w:id="21" w:name="_Toc44402444"/>
      <w:r>
        <w:lastRenderedPageBreak/>
        <w:t>Appendix A:  How to use this Template</w:t>
      </w:r>
      <w:bookmarkEnd w:id="21"/>
    </w:p>
    <w:p w14:paraId="1C444A30" w14:textId="77777777" w:rsidR="00991DCC" w:rsidRDefault="00991DCC" w:rsidP="00991DCC">
      <w:pPr>
        <w:pStyle w:val="Heading1"/>
        <w:numPr>
          <w:ilvl w:val="0"/>
          <w:numId w:val="41"/>
        </w:numPr>
      </w:pPr>
      <w:bookmarkStart w:id="22" w:name="_Toc44402445"/>
      <w:r>
        <w:t>Styles</w:t>
      </w:r>
      <w:bookmarkEnd w:id="22"/>
    </w:p>
    <w:p w14:paraId="02DED23C" w14:textId="77777777" w:rsidR="003E607E" w:rsidRDefault="003E607E">
      <w:pPr>
        <w:pStyle w:val="BodyText"/>
      </w:pPr>
      <w:r>
        <w:t xml:space="preserve">Use this template to handle all of your formatting issues.  They will ensure consistent fonts, spacing between sections etc.  To select a particular style, open the </w:t>
      </w:r>
      <w:r w:rsidRPr="003E607E">
        <w:rPr>
          <w:i/>
        </w:rPr>
        <w:t>styles</w:t>
      </w:r>
      <w:r>
        <w:t xml:space="preserve"> pain as depicted below:</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3E607E" w14:paraId="192A6A64" w14:textId="77777777" w:rsidTr="003E607E">
        <w:tc>
          <w:tcPr>
            <w:tcW w:w="10296" w:type="dxa"/>
            <w:vAlign w:val="bottom"/>
          </w:tcPr>
          <w:p w14:paraId="3933F428" w14:textId="77777777" w:rsidR="003E607E" w:rsidRDefault="00E77416" w:rsidP="00903E10">
            <w:pPr>
              <w:pStyle w:val="BodyText"/>
            </w:pPr>
            <w:r>
              <w:rPr>
                <w:noProof/>
              </w:rPr>
              <mc:AlternateContent>
                <mc:Choice Requires="wps">
                  <w:drawing>
                    <wp:anchor distT="0" distB="0" distL="114300" distR="114300" simplePos="0" relativeHeight="251661824" behindDoc="0" locked="0" layoutInCell="1" allowOverlap="1" wp14:anchorId="01B74EEC" wp14:editId="705B5AD8">
                      <wp:simplePos x="0" y="0"/>
                      <wp:positionH relativeFrom="column">
                        <wp:posOffset>1317625</wp:posOffset>
                      </wp:positionH>
                      <wp:positionV relativeFrom="paragraph">
                        <wp:posOffset>335915</wp:posOffset>
                      </wp:positionV>
                      <wp:extent cx="169545" cy="434975"/>
                      <wp:effectExtent l="76200" t="38100" r="59055" b="22225"/>
                      <wp:wrapNone/>
                      <wp:docPr id="6" name="Straight Arrow Connector 6"/>
                      <wp:cNvGraphicFramePr/>
                      <a:graphic xmlns:a="http://schemas.openxmlformats.org/drawingml/2006/main">
                        <a:graphicData uri="http://schemas.microsoft.com/office/word/2010/wordprocessingShape">
                          <wps:wsp>
                            <wps:cNvCnPr/>
                            <wps:spPr>
                              <a:xfrm rot="10800000" flipH="1">
                                <a:off x="0" y="0"/>
                                <a:ext cx="169545" cy="434975"/>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CE984B3" id="_x0000_t32" coordsize="21600,21600" o:spt="32" o:oned="t" path="m,l21600,21600e" filled="f">
                      <v:path arrowok="t" fillok="f" o:connecttype="none"/>
                      <o:lock v:ext="edit" shapetype="t"/>
                    </v:shapetype>
                    <v:shape id="Straight Arrow Connector 6" o:spid="_x0000_s1026" type="#_x0000_t32" style="position:absolute;margin-left:103.75pt;margin-top:26.45pt;width:13.35pt;height:34.25pt;rotation:18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" strokecolor="#c00000" strokeweight="4.5pt">
                      <v:stroke endarrow="open"/>
                    </v:shape>
                  </w:pict>
                </mc:Fallback>
              </mc:AlternateContent>
            </w:r>
            <w:r w:rsidR="003E607E">
              <w:rPr>
                <w:noProof/>
              </w:rPr>
              <mc:AlternateContent>
                <mc:Choice Requires="wps">
                  <w:drawing>
                    <wp:anchor distT="0" distB="0" distL="114300" distR="114300" simplePos="0" relativeHeight="251655680" behindDoc="0" locked="0" layoutInCell="1" allowOverlap="1" wp14:anchorId="7BB909A0" wp14:editId="04B34B52">
                      <wp:simplePos x="0" y="0"/>
                      <wp:positionH relativeFrom="column">
                        <wp:posOffset>5324168</wp:posOffset>
                      </wp:positionH>
                      <wp:positionV relativeFrom="paragraph">
                        <wp:posOffset>221758</wp:posOffset>
                      </wp:positionV>
                      <wp:extent cx="169606" cy="435078"/>
                      <wp:effectExtent l="76200" t="19050" r="78105" b="60325"/>
                      <wp:wrapNone/>
                      <wp:docPr id="4" name="Straight Arrow Connector 4"/>
                      <wp:cNvGraphicFramePr/>
                      <a:graphic xmlns:a="http://schemas.openxmlformats.org/drawingml/2006/main">
                        <a:graphicData uri="http://schemas.microsoft.com/office/word/2010/wordprocessingShape">
                          <wps:wsp>
                            <wps:cNvCnPr/>
                            <wps:spPr>
                              <a:xfrm flipH="1">
                                <a:off x="0" y="0"/>
                                <a:ext cx="169606" cy="435078"/>
                              </a:xfrm>
                              <a:prstGeom prst="straightConnector1">
                                <a:avLst/>
                              </a:prstGeom>
                              <a:ln w="57150">
                                <a:solidFill>
                                  <a:srgbClr val="C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6598B0" id="Straight Arrow Connector 4" o:spid="_x0000_s1026" type="#_x0000_t32" style="position:absolute;margin-left:419.25pt;margin-top:17.45pt;width:13.35pt;height:34.25pt;flip:x;z-index:251655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" strokecolor="#c00000" strokeweight="4.5pt">
                      <v:stroke endarrow="open"/>
                    </v:shape>
                  </w:pict>
                </mc:Fallback>
              </mc:AlternateContent>
            </w:r>
            <w:r w:rsidR="003E607E">
              <w:rPr>
                <w:noProof/>
              </w:rPr>
              <w:drawing>
                <wp:inline distT="0" distB="0" distL="0" distR="0" wp14:anchorId="6D5D3691" wp14:editId="2C035835">
                  <wp:extent cx="5943600" cy="78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7"/>
                          <a:stretch>
                            <a:fillRect/>
                          </a:stretch>
                        </pic:blipFill>
                        <pic:spPr>
                          <a:xfrm>
                            <a:off x="0" y="0"/>
                            <a:ext cx="5943600" cy="787400"/>
                          </a:xfrm>
                          <a:prstGeom prst="rect">
                            <a:avLst/>
                          </a:prstGeom>
                        </pic:spPr>
                      </pic:pic>
                    </a:graphicData>
                  </a:graphic>
                </wp:inline>
              </w:drawing>
            </w:r>
          </w:p>
        </w:tc>
      </w:tr>
      <w:tr w:rsidR="003E607E" w14:paraId="3D528901" w14:textId="77777777" w:rsidTr="003E607E">
        <w:tc>
          <w:tcPr>
            <w:tcW w:w="10296" w:type="dxa"/>
          </w:tcPr>
          <w:p w14:paraId="0B40503A" w14:textId="5D0FD8B1" w:rsidR="003E607E" w:rsidRDefault="003E607E" w:rsidP="003E607E">
            <w:pPr>
              <w:pStyle w:val="Caption"/>
              <w:jc w:val="center"/>
            </w:pPr>
            <w:r>
              <w:t xml:space="preserve">Figure </w:t>
            </w:r>
            <w:r w:rsidR="00A70509">
              <w:fldChar w:fldCharType="begin"/>
            </w:r>
            <w:r w:rsidR="00A70509">
              <w:instrText xml:space="preserve"> SEQ Figure \* ARABIC </w:instrText>
            </w:r>
            <w:r w:rsidR="00A70509">
              <w:fldChar w:fldCharType="separate"/>
            </w:r>
            <w:r w:rsidR="008F5ABB">
              <w:rPr>
                <w:noProof/>
              </w:rPr>
              <w:t>1</w:t>
            </w:r>
            <w:r w:rsidR="00A70509">
              <w:rPr>
                <w:noProof/>
              </w:rPr>
              <w:fldChar w:fldCharType="end"/>
            </w:r>
            <w:r>
              <w:t xml:space="preserve">:  </w:t>
            </w:r>
            <w:r w:rsidR="00660DC5">
              <w:t xml:space="preserve">a) </w:t>
            </w:r>
            <w:r>
              <w:t xml:space="preserve">Where to find the Formatting </w:t>
            </w:r>
            <w:proofErr w:type="gramStart"/>
            <w:r>
              <w:t>Styles</w:t>
            </w:r>
            <w:r w:rsidR="00660DC5">
              <w:t xml:space="preserve">  b</w:t>
            </w:r>
            <w:proofErr w:type="gramEnd"/>
            <w:r w:rsidR="00660DC5">
              <w:t xml:space="preserve">) where to find ‘references’ to insert captions </w:t>
            </w:r>
          </w:p>
        </w:tc>
      </w:tr>
    </w:tbl>
    <w:p w14:paraId="225EAD3A" w14:textId="77777777" w:rsidR="00991DCC" w:rsidRDefault="00991DCC" w:rsidP="00991DCC">
      <w:pPr>
        <w:pStyle w:val="Heading2"/>
      </w:pPr>
      <w:bookmarkStart w:id="23" w:name="_Toc44402446"/>
      <w:r>
        <w:t>Regularly used styles</w:t>
      </w:r>
      <w:bookmarkEnd w:id="23"/>
    </w:p>
    <w:p w14:paraId="252856F3" w14:textId="77777777" w:rsidR="003E607E" w:rsidRDefault="00692720">
      <w:pPr>
        <w:pStyle w:val="BodyText"/>
      </w:pPr>
      <w:r>
        <w:t xml:space="preserve">Avoid using the Normal style.  It is in place as a reference for other styles.  </w:t>
      </w:r>
      <w:r w:rsidR="003E607E">
        <w:t>Here is a list of regularly used text styles:</w:t>
      </w:r>
    </w:p>
    <w:p w14:paraId="179C69B1" w14:textId="77777777" w:rsidR="003E607E" w:rsidRDefault="003E607E" w:rsidP="003E607E">
      <w:r>
        <w:t>Body Text:  your main text should be formatted with this style</w:t>
      </w:r>
    </w:p>
    <w:p w14:paraId="668F74BA" w14:textId="77777777" w:rsidR="003E607E" w:rsidRDefault="003E607E" w:rsidP="003E607E">
      <w:r>
        <w:t>Block Text:  used to indent content from the left and right</w:t>
      </w:r>
    </w:p>
    <w:p w14:paraId="287E0413" w14:textId="77777777" w:rsidR="003E607E" w:rsidRDefault="003E607E" w:rsidP="003E607E">
      <w:r>
        <w:t>Captions:  Use Figure Captions, Table Captions and Equation Captions by navigating to</w:t>
      </w:r>
      <w:r w:rsidR="00660DC5">
        <w:t>:</w:t>
      </w:r>
      <w:r>
        <w:t xml:space="preserve"> &gt;references&gt;insert caption</w:t>
      </w:r>
      <w:r w:rsidR="00660DC5">
        <w:t>&gt;…</w:t>
      </w:r>
    </w:p>
    <w:p w14:paraId="056F1417" w14:textId="77777777" w:rsidR="00692720" w:rsidRDefault="00654021" w:rsidP="003E607E">
      <w:proofErr w:type="spellStart"/>
      <w:proofErr w:type="gramStart"/>
      <w:r>
        <w:t>Nlists</w:t>
      </w:r>
      <w:proofErr w:type="spellEnd"/>
      <w:r>
        <w:t xml:space="preserve">  and</w:t>
      </w:r>
      <w:proofErr w:type="gramEnd"/>
      <w:r>
        <w:t xml:space="preserve"> </w:t>
      </w:r>
      <w:proofErr w:type="spellStart"/>
      <w:r>
        <w:t>BLists</w:t>
      </w:r>
      <w:proofErr w:type="spellEnd"/>
      <w:r>
        <w:t xml:space="preserve"> </w:t>
      </w:r>
      <w:r w:rsidR="00692720">
        <w:t xml:space="preserve"> (</w:t>
      </w:r>
      <w:r>
        <w:t>for numbered and bulleted lists</w:t>
      </w:r>
      <w:r w:rsidR="00692720">
        <w:t>)</w:t>
      </w:r>
    </w:p>
    <w:p w14:paraId="116258E7" w14:textId="77777777" w:rsidR="003E607E" w:rsidRDefault="003E607E" w:rsidP="003E607E">
      <w:r>
        <w:t>Heading 1</w:t>
      </w:r>
      <w:r w:rsidR="003E21B7">
        <w:t xml:space="preserve"> </w:t>
      </w:r>
    </w:p>
    <w:p w14:paraId="04F93F48" w14:textId="77777777" w:rsidR="003E607E" w:rsidRDefault="003E607E" w:rsidP="003E607E">
      <w:r>
        <w:t>Heading 2</w:t>
      </w:r>
    </w:p>
    <w:p w14:paraId="68FD6AD2" w14:textId="77777777" w:rsidR="003E607E" w:rsidRDefault="003E607E" w:rsidP="003E607E">
      <w:r>
        <w:t>Heading 3</w:t>
      </w:r>
    </w:p>
    <w:p w14:paraId="5CF7E6EF" w14:textId="77777777" w:rsidR="00692720" w:rsidRDefault="00692720" w:rsidP="003E607E">
      <w:r>
        <w:t>Specialty formats:  Strong, Emphasis, Subtle Emphasis, Intense Emphasis</w:t>
      </w:r>
    </w:p>
    <w:p w14:paraId="2D634733" w14:textId="77777777" w:rsidR="003E607E" w:rsidRDefault="00692720">
      <w:pPr>
        <w:pStyle w:val="BodyText"/>
      </w:pPr>
      <w:r>
        <w:t>There are also a set of styles included in the list for one-time use:</w:t>
      </w:r>
    </w:p>
    <w:p w14:paraId="54AF4A57" w14:textId="77777777" w:rsidR="00692720" w:rsidRDefault="00692720" w:rsidP="00692720">
      <w:r>
        <w:t xml:space="preserve">Cover styles:  </w:t>
      </w:r>
      <w:proofErr w:type="spellStart"/>
      <w:r>
        <w:t>Pretitle</w:t>
      </w:r>
      <w:proofErr w:type="spellEnd"/>
      <w:r>
        <w:t>, Title, Subtitle, authorship…</w:t>
      </w:r>
    </w:p>
    <w:p w14:paraId="63C3CB23" w14:textId="77777777" w:rsidR="00692720" w:rsidRDefault="00692720" w:rsidP="00692720">
      <w:r>
        <w:t>Header and Footer</w:t>
      </w:r>
    </w:p>
    <w:p w14:paraId="6954EE41" w14:textId="77777777" w:rsidR="00692720" w:rsidRDefault="00692720" w:rsidP="00692720">
      <w:r>
        <w:t xml:space="preserve">Table of Contents styles, TOC1, TOC2, and TOC3 (These are linked to Sections to automate </w:t>
      </w:r>
      <w:proofErr w:type="gramStart"/>
      <w:r>
        <w:t>your  table</w:t>
      </w:r>
      <w:proofErr w:type="gramEnd"/>
      <w:r>
        <w:t xml:space="preserve"> of contents)</w:t>
      </w:r>
    </w:p>
    <w:p w14:paraId="7A452D12" w14:textId="77777777" w:rsidR="00991DCC" w:rsidRDefault="00991DCC" w:rsidP="00991DCC">
      <w:pPr>
        <w:ind w:left="630" w:hanging="270"/>
      </w:pPr>
    </w:p>
    <w:p w14:paraId="4ADEF63D" w14:textId="77777777" w:rsidR="00991DCC" w:rsidRDefault="00991DCC" w:rsidP="00991DCC">
      <w:pPr>
        <w:pStyle w:val="Heading2"/>
      </w:pPr>
      <w:bookmarkStart w:id="24" w:name="_Toc44402447"/>
      <w:r>
        <w:t>Heading and Numbering</w:t>
      </w:r>
      <w:bookmarkEnd w:id="24"/>
    </w:p>
    <w:p w14:paraId="66994ECF" w14:textId="77777777" w:rsidR="00E77416" w:rsidRDefault="00991DCC">
      <w:pPr>
        <w:pStyle w:val="BodyText"/>
      </w:pPr>
      <w:r>
        <w:t xml:space="preserve">This is a bit tricky, but here is a brief explanation.  Section Headings should be formatted according to Heading 1, Heading 2 and Heading 3 (Heading 2 and 3 are sub-heading formats).  </w:t>
      </w:r>
      <w:r>
        <w:lastRenderedPageBreak/>
        <w:t xml:space="preserve">These styles are linked to the </w:t>
      </w:r>
      <w:r w:rsidR="00E77416">
        <w:t>‘</w:t>
      </w:r>
      <w:r>
        <w:t>list style</w:t>
      </w:r>
      <w:r w:rsidR="00E77416">
        <w:t>’</w:t>
      </w:r>
      <w:r>
        <w:t xml:space="preserve"> called Headings</w:t>
      </w:r>
      <w:r w:rsidR="00E77416">
        <w:t xml:space="preserve"> s</w:t>
      </w:r>
      <w:r>
        <w:t xml:space="preserve">o when you use a Heading style </w:t>
      </w:r>
      <w:r w:rsidR="00E77416">
        <w:t>they are properly numbered.</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D53C97" w14:paraId="70C0FC1D" w14:textId="77777777" w:rsidTr="00D53C97">
        <w:tc>
          <w:tcPr>
            <w:tcW w:w="9576" w:type="dxa"/>
            <w:vAlign w:val="bottom"/>
          </w:tcPr>
          <w:p w14:paraId="2271546F" w14:textId="77777777" w:rsidR="00D53C97" w:rsidRDefault="00D53C97" w:rsidP="00903E10">
            <w:pPr>
              <w:pStyle w:val="BodyText"/>
            </w:pPr>
            <w:r w:rsidRPr="00D53C97">
              <w:rPr>
                <w:noProof/>
              </w:rPr>
              <w:drawing>
                <wp:inline distT="0" distB="0" distL="0" distR="0" wp14:anchorId="175BA2BA" wp14:editId="317E7943">
                  <wp:extent cx="2342857" cy="1285714"/>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8"/>
                          <a:stretch>
                            <a:fillRect/>
                          </a:stretch>
                        </pic:blipFill>
                        <pic:spPr>
                          <a:xfrm>
                            <a:off x="0" y="0"/>
                            <a:ext cx="2342857" cy="1285714"/>
                          </a:xfrm>
                          <a:prstGeom prst="rect">
                            <a:avLst/>
                          </a:prstGeom>
                        </pic:spPr>
                      </pic:pic>
                    </a:graphicData>
                  </a:graphic>
                </wp:inline>
              </w:drawing>
            </w:r>
          </w:p>
        </w:tc>
      </w:tr>
      <w:tr w:rsidR="00D53C97" w14:paraId="08F859C2" w14:textId="77777777" w:rsidTr="00D53C97">
        <w:tc>
          <w:tcPr>
            <w:tcW w:w="9576" w:type="dxa"/>
          </w:tcPr>
          <w:p w14:paraId="3694E3EA" w14:textId="1F6277F0" w:rsidR="00D53C97" w:rsidRDefault="00D53C97" w:rsidP="00D53C97">
            <w:pPr>
              <w:pStyle w:val="Caption"/>
              <w:jc w:val="center"/>
            </w:pPr>
            <w:r>
              <w:t xml:space="preserve">Figure </w:t>
            </w:r>
            <w:r w:rsidR="00A70509">
              <w:fldChar w:fldCharType="begin"/>
            </w:r>
            <w:r w:rsidR="00A70509">
              <w:instrText xml:space="preserve"> SEQ Figure \* ARABIC </w:instrText>
            </w:r>
            <w:r w:rsidR="00A70509">
              <w:fldChar w:fldCharType="separate"/>
            </w:r>
            <w:r w:rsidR="008F5ABB">
              <w:rPr>
                <w:noProof/>
              </w:rPr>
              <w:t>2</w:t>
            </w:r>
            <w:r w:rsidR="00A70509">
              <w:rPr>
                <w:noProof/>
              </w:rPr>
              <w:fldChar w:fldCharType="end"/>
            </w:r>
            <w:r>
              <w:t>:  Example of Properly formatted 5</w:t>
            </w:r>
            <w:r w:rsidRPr="00D53C97">
              <w:rPr>
                <w:vertAlign w:val="superscript"/>
              </w:rPr>
              <w:t>th</w:t>
            </w:r>
            <w:r>
              <w:t xml:space="preserve"> section headings</w:t>
            </w:r>
          </w:p>
        </w:tc>
      </w:tr>
    </w:tbl>
    <w:p w14:paraId="115934A7" w14:textId="26459CA6" w:rsidR="000676F6" w:rsidRDefault="00D53C97">
      <w:pPr>
        <w:pStyle w:val="BodyText"/>
      </w:pPr>
      <w:r>
        <w:t>T</w:t>
      </w:r>
      <w:r w:rsidR="00991DCC">
        <w:t xml:space="preserve">he template </w:t>
      </w:r>
      <w:r>
        <w:t xml:space="preserve">should apply the list style automatically, but if it doesn’t, when you select your first heading, go to the list style menu and select the Headings list style to apply it.  </w:t>
      </w: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E77416" w14:paraId="7D21D6F0" w14:textId="77777777" w:rsidTr="00E77416">
        <w:tc>
          <w:tcPr>
            <w:tcW w:w="9576" w:type="dxa"/>
            <w:vAlign w:val="bottom"/>
          </w:tcPr>
          <w:p w14:paraId="7948E90F" w14:textId="77777777" w:rsidR="00E77416" w:rsidRDefault="00E77416" w:rsidP="00903E10">
            <w:pPr>
              <w:pStyle w:val="BodyText"/>
            </w:pPr>
            <w:r>
              <w:rPr>
                <w:noProof/>
              </w:rPr>
              <mc:AlternateContent>
                <mc:Choice Requires="wps">
                  <w:drawing>
                    <wp:anchor distT="0" distB="0" distL="114300" distR="114300" simplePos="0" relativeHeight="251658752" behindDoc="0" locked="0" layoutInCell="1" allowOverlap="1" wp14:anchorId="5BFEC1F3" wp14:editId="57637379">
                      <wp:simplePos x="0" y="0"/>
                      <wp:positionH relativeFrom="column">
                        <wp:posOffset>2373630</wp:posOffset>
                      </wp:positionH>
                      <wp:positionV relativeFrom="paragraph">
                        <wp:posOffset>274320</wp:posOffset>
                      </wp:positionV>
                      <wp:extent cx="657225" cy="523240"/>
                      <wp:effectExtent l="19050" t="19050" r="28575" b="10160"/>
                      <wp:wrapNone/>
                      <wp:docPr id="5" name="Oval 5"/>
                      <wp:cNvGraphicFramePr/>
                      <a:graphic xmlns:a="http://schemas.openxmlformats.org/drawingml/2006/main">
                        <a:graphicData uri="http://schemas.microsoft.com/office/word/2010/wordprocessingShape">
                          <wps:wsp>
                            <wps:cNvSpPr/>
                            <wps:spPr>
                              <a:xfrm>
                                <a:off x="0" y="0"/>
                                <a:ext cx="657225" cy="523240"/>
                              </a:xfrm>
                              <a:prstGeom prst="ellipse">
                                <a:avLst/>
                              </a:prstGeom>
                              <a:noFill/>
                              <a:ln w="3810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6C4C63" id="Oval 5" o:spid="_x0000_s1026" style="position:absolute;margin-left:186.9pt;margin-top:21.6pt;width:51.75pt;height:41.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" filled="f" strokecolor="#c00000" strokeweight="3pt"/>
                  </w:pict>
                </mc:Fallback>
              </mc:AlternateContent>
            </w:r>
            <w:r w:rsidRPr="00E77416">
              <w:rPr>
                <w:noProof/>
              </w:rPr>
              <w:drawing>
                <wp:inline distT="0" distB="0" distL="0" distR="0" wp14:anchorId="1D51CDE3" wp14:editId="66544AA4">
                  <wp:extent cx="2542540" cy="13042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9">
                            <a:extLst>
                              <a:ext uri="{28A0092B-C50C-407E-A947-70E740481C1C}">
                                <a14:useLocalDpi xmlns:a14="http://schemas.microsoft.com/office/drawing/2010/main" val="0"/>
                              </a:ext>
                            </a:extLst>
                          </a:blip>
                          <a:stretch>
                            <a:fillRect/>
                          </a:stretch>
                        </pic:blipFill>
                        <pic:spPr>
                          <a:xfrm>
                            <a:off x="0" y="0"/>
                            <a:ext cx="2542540" cy="1304290"/>
                          </a:xfrm>
                          <a:prstGeom prst="rect">
                            <a:avLst/>
                          </a:prstGeom>
                        </pic:spPr>
                      </pic:pic>
                    </a:graphicData>
                  </a:graphic>
                </wp:inline>
              </w:drawing>
            </w:r>
          </w:p>
        </w:tc>
      </w:tr>
      <w:tr w:rsidR="00E77416" w14:paraId="2283AD15" w14:textId="77777777" w:rsidTr="00E77416">
        <w:tc>
          <w:tcPr>
            <w:tcW w:w="9576" w:type="dxa"/>
          </w:tcPr>
          <w:p w14:paraId="163FA402" w14:textId="2B50D00D" w:rsidR="00E77416" w:rsidRDefault="00E77416" w:rsidP="00E77416">
            <w:pPr>
              <w:pStyle w:val="Caption"/>
              <w:jc w:val="center"/>
            </w:pPr>
            <w:r>
              <w:t xml:space="preserve">Figure </w:t>
            </w:r>
            <w:r w:rsidR="00A70509">
              <w:fldChar w:fldCharType="begin"/>
            </w:r>
            <w:r w:rsidR="00A70509">
              <w:instrText xml:space="preserve"> SEQ Figure \* ARABIC </w:instrText>
            </w:r>
            <w:r w:rsidR="00A70509">
              <w:fldChar w:fldCharType="separate"/>
            </w:r>
            <w:r w:rsidR="008F5ABB">
              <w:rPr>
                <w:noProof/>
              </w:rPr>
              <w:t>3</w:t>
            </w:r>
            <w:r w:rsidR="00A70509">
              <w:rPr>
                <w:noProof/>
              </w:rPr>
              <w:fldChar w:fldCharType="end"/>
            </w:r>
            <w:r>
              <w:t>:  Where to find the List Style menu</w:t>
            </w:r>
          </w:p>
        </w:tc>
      </w:tr>
    </w:tbl>
    <w:p w14:paraId="3093B5A1" w14:textId="77777777" w:rsidR="00991DCC" w:rsidRDefault="00991DCC">
      <w:pPr>
        <w:pStyle w:val="BodyText"/>
      </w:pPr>
    </w:p>
    <w:p w14:paraId="2DABA167" w14:textId="77777777" w:rsidR="00991DCC" w:rsidRDefault="00991DCC">
      <w:pPr>
        <w:pStyle w:val="BodyText"/>
      </w:pPr>
    </w:p>
    <w:p w14:paraId="2C5BC3F0" w14:textId="77777777" w:rsidR="00692720" w:rsidRDefault="00D53C97" w:rsidP="00991DCC">
      <w:pPr>
        <w:pStyle w:val="Heading1"/>
        <w:numPr>
          <w:ilvl w:val="0"/>
          <w:numId w:val="41"/>
        </w:numPr>
      </w:pPr>
      <w:bookmarkStart w:id="25" w:name="_Toc44402448"/>
      <w:r>
        <w:t>I</w:t>
      </w:r>
      <w:r w:rsidR="00692720">
        <w:t>nserting Equations and Figures</w:t>
      </w:r>
      <w:bookmarkEnd w:id="25"/>
    </w:p>
    <w:p w14:paraId="577887A8" w14:textId="77777777" w:rsidR="00692720" w:rsidRPr="00692720" w:rsidRDefault="00692720">
      <w:pPr>
        <w:pStyle w:val="BodyText"/>
      </w:pPr>
      <w:r>
        <w:t xml:space="preserve">Use the quick part tables to insert an equation or a figure.  You can access these from the short cut icon indicated in Figure 1.  When you navigate to this icon, it provides a list of tables.  Use the Equation Table and the Figure Table as in the examples below: </w:t>
      </w:r>
      <w:r w:rsidR="000F7391">
        <w:t xml:space="preserve">  The first table is an equation </w:t>
      </w:r>
      <w:r w:rsidR="000F7391">
        <w:lastRenderedPageBreak/>
        <w:t>table.  The last column is an equation number, inserted by navigating to &gt;references&gt;captions&gt;equation.  The second table is a figure table.  The last row is a combination of figure number with text describing the figure.  To insert the number, navigate to &gt;references&gt;captions&gt;Figure.  Then add your text.</w:t>
      </w:r>
    </w:p>
    <w:tbl>
      <w:tblPr>
        <w:tblW w:w="0" w:type="auto"/>
        <w:tblCellMar>
          <w:top w:w="144" w:type="dxa"/>
          <w:left w:w="115" w:type="dxa"/>
          <w:bottom w:w="288" w:type="dxa"/>
          <w:right w:w="115" w:type="dxa"/>
        </w:tblCellMar>
        <w:tblLook w:val="0000" w:firstRow="0" w:lastRow="0" w:firstColumn="0" w:lastColumn="0" w:noHBand="0" w:noVBand="0"/>
      </w:tblPr>
      <w:tblGrid>
        <w:gridCol w:w="1907"/>
        <w:gridCol w:w="6343"/>
        <w:gridCol w:w="1110"/>
      </w:tblGrid>
      <w:tr w:rsidR="00F26B88" w14:paraId="1264DE03" w14:textId="77777777" w:rsidTr="000F7391">
        <w:tc>
          <w:tcPr>
            <w:tcW w:w="2114" w:type="dxa"/>
            <w:vAlign w:val="center"/>
          </w:tcPr>
          <w:p w14:paraId="45F91E15" w14:textId="77777777" w:rsidR="00F26B88" w:rsidRDefault="00F26B88" w:rsidP="00903E10">
            <w:pPr>
              <w:pStyle w:val="BodyText"/>
            </w:pPr>
          </w:p>
        </w:tc>
        <w:tc>
          <w:tcPr>
            <w:tcW w:w="6990" w:type="dxa"/>
            <w:vAlign w:val="center"/>
          </w:tcPr>
          <w:p w14:paraId="0103F49C" w14:textId="77777777" w:rsidR="00F26B88" w:rsidRDefault="00F26B88" w:rsidP="00903E10">
            <w:pPr>
              <w:pStyle w:val="BodyText"/>
            </w:pPr>
            <w:r>
              <w:t>[use equation tool to place equation here]</w:t>
            </w:r>
          </w:p>
        </w:tc>
        <w:tc>
          <w:tcPr>
            <w:tcW w:w="1206" w:type="dxa"/>
            <w:vAlign w:val="center"/>
          </w:tcPr>
          <w:p w14:paraId="0FCBA425" w14:textId="3D36DC33" w:rsidR="00F26B88" w:rsidRDefault="00F26B88" w:rsidP="0077672F">
            <w:pPr>
              <w:pStyle w:val="Caption"/>
            </w:pPr>
            <w:r w:rsidRPr="002E3DAC">
              <w:t xml:space="preserve">( </w:t>
            </w:r>
            <w:r w:rsidR="00A70509">
              <w:fldChar w:fldCharType="begin"/>
            </w:r>
            <w:r w:rsidR="00A70509">
              <w:instrText xml:space="preserve"> SEQ ( \* ARABIC </w:instrText>
            </w:r>
            <w:r w:rsidR="00A70509">
              <w:fldChar w:fldCharType="separate"/>
            </w:r>
            <w:r w:rsidR="008F5ABB">
              <w:rPr>
                <w:noProof/>
              </w:rPr>
              <w:t>1</w:t>
            </w:r>
            <w:r w:rsidR="00A70509">
              <w:rPr>
                <w:noProof/>
              </w:rPr>
              <w:fldChar w:fldCharType="end"/>
            </w:r>
            <w:r>
              <w:t xml:space="preserve"> ) </w:t>
            </w:r>
          </w:p>
        </w:tc>
      </w:tr>
    </w:tbl>
    <w:p w14:paraId="42A5CB68" w14:textId="77777777" w:rsidR="00F26B88" w:rsidRDefault="00F26B88">
      <w:pPr>
        <w:pStyle w:val="BodyText"/>
      </w:pPr>
    </w:p>
    <w:tbl>
      <w:tblPr>
        <w:tblpPr w:leftFromText="187" w:rightFromText="187" w:bottomFromText="288" w:vertAnchor="text" w:tblpXSpec="center" w:tblpY="145"/>
        <w:tblOverlap w:val="never"/>
        <w:tblW w:w="0" w:type="auto"/>
        <w:tblLook w:val="0000" w:firstRow="0" w:lastRow="0" w:firstColumn="0" w:lastColumn="0" w:noHBand="0" w:noVBand="0"/>
      </w:tblPr>
      <w:tblGrid>
        <w:gridCol w:w="9360"/>
      </w:tblGrid>
      <w:tr w:rsidR="00F26B88" w14:paraId="59F4CE74" w14:textId="77777777" w:rsidTr="0077672F">
        <w:tc>
          <w:tcPr>
            <w:tcW w:w="11016" w:type="dxa"/>
            <w:vAlign w:val="bottom"/>
          </w:tcPr>
          <w:p w14:paraId="6D791A5A" w14:textId="77777777" w:rsidR="00F26B88" w:rsidRDefault="00F26B88" w:rsidP="00903E10">
            <w:pPr>
              <w:pStyle w:val="BodyText"/>
            </w:pPr>
            <w:r>
              <w:t>[place figure here]</w:t>
            </w:r>
          </w:p>
        </w:tc>
      </w:tr>
      <w:tr w:rsidR="00F26B88" w14:paraId="020A928C" w14:textId="77777777" w:rsidTr="0077672F">
        <w:tc>
          <w:tcPr>
            <w:tcW w:w="11016" w:type="dxa"/>
          </w:tcPr>
          <w:p w14:paraId="1FA11760" w14:textId="77777777" w:rsidR="00F26B88" w:rsidRDefault="003E607E" w:rsidP="0077672F">
            <w:pPr>
              <w:pStyle w:val="Caption-Figure"/>
            </w:pPr>
            <w:r>
              <w:t xml:space="preserve"> </w:t>
            </w:r>
            <w:r w:rsidR="00F26B88">
              <w:t>[place caption here…if it is less than 1 line, center it]</w:t>
            </w:r>
          </w:p>
        </w:tc>
      </w:tr>
    </w:tbl>
    <w:p w14:paraId="6AA4C213" w14:textId="77777777" w:rsidR="00F26B88" w:rsidRDefault="000F7391" w:rsidP="00991DCC">
      <w:pPr>
        <w:pStyle w:val="Heading1"/>
      </w:pPr>
      <w:bookmarkStart w:id="26" w:name="_Toc44402449"/>
      <w:r>
        <w:t>Referencing</w:t>
      </w:r>
      <w:bookmarkEnd w:id="26"/>
    </w:p>
    <w:p w14:paraId="4DB63C1A" w14:textId="0C91532B" w:rsidR="000F7391" w:rsidRDefault="000F7391">
      <w:pPr>
        <w:pStyle w:val="BodyText"/>
      </w:pPr>
      <w:r>
        <w:t>Use inline referencing according to IEEE referencing style [</w:t>
      </w:r>
      <w:r w:rsidR="001137B8">
        <w:fldChar w:fldCharType="begin"/>
      </w:r>
      <w:r w:rsidR="001137B8">
        <w:instrText xml:space="preserve"> REF _Ref414010148 \r \h </w:instrText>
      </w:r>
      <w:r w:rsidR="001137B8">
        <w:fldChar w:fldCharType="separate"/>
      </w:r>
      <w:r w:rsidR="008F5ABB">
        <w:t>1</w:t>
      </w:r>
      <w:r w:rsidR="001137B8">
        <w:fldChar w:fldCharType="end"/>
      </w:r>
      <w:r w:rsidR="001137B8">
        <w:t xml:space="preserve">, </w:t>
      </w:r>
      <w:r w:rsidR="001137B8">
        <w:fldChar w:fldCharType="begin"/>
      </w:r>
      <w:r w:rsidR="001137B8">
        <w:instrText xml:space="preserve"> REF _Ref414010151 \r \h </w:instrText>
      </w:r>
      <w:r w:rsidR="001137B8">
        <w:fldChar w:fldCharType="separate"/>
      </w:r>
      <w:r w:rsidR="008F5ABB">
        <w:t>2</w:t>
      </w:r>
      <w:r w:rsidR="001137B8">
        <w:fldChar w:fldCharType="end"/>
      </w:r>
      <w:r>
        <w:t>].  For instance, I have included the reference number</w:t>
      </w:r>
      <w:r w:rsidR="00BF577E">
        <w:t>s</w:t>
      </w:r>
      <w:r>
        <w:t xml:space="preserve"> after ‘IEEE referencing style’ and I will include a separate referencing section where I will list the sources in the order which I cite them.  </w:t>
      </w:r>
      <w:r w:rsidR="001137B8">
        <w:t xml:space="preserve">Use the </w:t>
      </w:r>
      <w:proofErr w:type="spellStart"/>
      <w:r w:rsidR="001137B8" w:rsidRPr="001137B8">
        <w:rPr>
          <w:i/>
        </w:rPr>
        <w:t>Rlist</w:t>
      </w:r>
      <w:proofErr w:type="spellEnd"/>
      <w:r w:rsidR="001137B8">
        <w:t xml:space="preserve"> style to create your reference list.  If you want, you can automate their links with the inline citation by navigating to &gt;references&gt;cross-reference and choosing ‘Numbered Item’.  Make sure you set ‘Insert Reference to’ paragraph number.      </w:t>
      </w:r>
      <w:r>
        <w:t>The following are typical examples of items in a references list</w:t>
      </w:r>
      <w:r w:rsidR="001137B8">
        <w:t xml:space="preserve"> (I am not too particular about the detailed formatting in the citations, but include the standard information, and be </w:t>
      </w:r>
      <w:proofErr w:type="spellStart"/>
      <w:r w:rsidR="001137B8">
        <w:t>consisten</w:t>
      </w:r>
      <w:proofErr w:type="spellEnd"/>
      <w:r w:rsidR="001137B8">
        <w:t>)</w:t>
      </w:r>
      <w:r>
        <w:t>:</w:t>
      </w:r>
    </w:p>
    <w:p w14:paraId="632CA32F" w14:textId="0A869F4D" w:rsidR="000F7391" w:rsidRPr="000F7391" w:rsidRDefault="000F7391">
      <w:pPr>
        <w:pStyle w:val="Rlist"/>
      </w:pPr>
      <w:bookmarkStart w:id="27" w:name="_Ref414010148"/>
      <w:r>
        <w:t xml:space="preserve">D </w:t>
      </w:r>
      <w:proofErr w:type="spellStart"/>
      <w:r>
        <w:t>Graffox</w:t>
      </w:r>
      <w:proofErr w:type="spellEnd"/>
      <w:r>
        <w:t xml:space="preserve"> (Sep-2009)</w:t>
      </w:r>
      <w:r w:rsidR="001137B8">
        <w:t>,</w:t>
      </w:r>
      <w:r>
        <w:t xml:space="preserve"> IEEE Citation Reference, </w:t>
      </w:r>
      <w:hyperlink r:id="rId100" w:history="1">
        <w:r w:rsidRPr="002C76A3">
          <w:rPr>
            <w:rStyle w:val="Hyperlink"/>
          </w:rPr>
          <w:t>http://www.ieee.org/documents/ieeecitationref.pdf</w:t>
        </w:r>
      </w:hyperlink>
      <w:r>
        <w:t>, last accessed, 2015-MAR-13.</w:t>
      </w:r>
      <w:bookmarkEnd w:id="27"/>
    </w:p>
    <w:p w14:paraId="427D37F0" w14:textId="32592731" w:rsidR="00F26B88" w:rsidRDefault="001137B8">
      <w:pPr>
        <w:pStyle w:val="Rlist"/>
      </w:pPr>
      <w:bookmarkStart w:id="28" w:name="_Ref414010151"/>
      <w:r>
        <w:t xml:space="preserve">(no author/date available), IEEE Citation Style, </w:t>
      </w:r>
      <w:hyperlink r:id="rId101" w:history="1">
        <w:r w:rsidRPr="002C76A3">
          <w:rPr>
            <w:rStyle w:val="Hyperlink"/>
          </w:rPr>
          <w:t>http://library.queensu.ca/book/export/html/5846</w:t>
        </w:r>
      </w:hyperlink>
      <w:r>
        <w:t>, last accessed, 2015-MAR-13.</w:t>
      </w:r>
      <w:bookmarkEnd w:id="28"/>
      <w:r>
        <w:t xml:space="preserve"> </w:t>
      </w:r>
    </w:p>
    <w:p w14:paraId="58D7C150" w14:textId="77777777" w:rsidR="001137B8" w:rsidRPr="001137B8" w:rsidRDefault="001137B8">
      <w:pPr>
        <w:pStyle w:val="Rlist"/>
      </w:pPr>
      <w:r>
        <w:lastRenderedPageBreak/>
        <w:t xml:space="preserve">D MacIsaac, C </w:t>
      </w:r>
      <w:proofErr w:type="spellStart"/>
      <w:r>
        <w:t>Hrabi</w:t>
      </w:r>
      <w:proofErr w:type="spellEnd"/>
      <w:r>
        <w:t>, “Our Favorite Topics”, Journal of Interesting Information, 1(24), 2010.</w:t>
      </w:r>
    </w:p>
    <w:p w14:paraId="681FECB5" w14:textId="77777777" w:rsidR="00F16659" w:rsidRDefault="00F16659" w:rsidP="00991DCC">
      <w:pPr>
        <w:pStyle w:val="Heading1"/>
      </w:pPr>
      <w:bookmarkStart w:id="29" w:name="_Toc44402450"/>
      <w:r>
        <w:t>Title Page and Headers and Footers</w:t>
      </w:r>
      <w:bookmarkEnd w:id="29"/>
    </w:p>
    <w:p w14:paraId="2BC8C302" w14:textId="77777777" w:rsidR="00F16659" w:rsidRDefault="00F16659">
      <w:pPr>
        <w:pStyle w:val="BodyText"/>
      </w:pPr>
      <w:r>
        <w:t xml:space="preserve">Don’t forget to update the standard content of each of these sections.  Of special note is the #-of-pages field in the footer which should be updated manually at the completion of the document so that the </w:t>
      </w:r>
      <w:proofErr w:type="spellStart"/>
      <w:r>
        <w:t>Tite</w:t>
      </w:r>
      <w:proofErr w:type="spellEnd"/>
      <w:r>
        <w:t xml:space="preserve"> and Contents pages are not included.  The Reference page should be included (even though it is NOT included in the page count of 10 pages).  Also of special note are the ‘created’ and ‘updated’ fields on Title page AND in the footer.  In the title page, these fields can be edited by double clicking them.  In the footer they are linked to the title page fields through a cross-reference.  To update them, simply double click them.</w:t>
      </w:r>
    </w:p>
    <w:p w14:paraId="4FEDE2BE" w14:textId="77777777" w:rsidR="00D53C97" w:rsidRPr="00F16659" w:rsidRDefault="00D53C97">
      <w:pPr>
        <w:pStyle w:val="BodyText"/>
      </w:pPr>
      <w:r>
        <w:t>One final note – take a close look at the footer in this appendix compared to the footer in the main body.  The paging is different in the appendix.  This is because the appendix is a NEW SECTION and the footer for this section has been unlinked to the previous section.  Be careful not to mess sections up, but if you do, you can reinstate them using &gt;Page Layout&gt;Breaks</w:t>
      </w:r>
      <w:proofErr w:type="gramStart"/>
      <w:r>
        <w:t>&gt;(</w:t>
      </w:r>
      <w:proofErr w:type="gramEnd"/>
      <w:r>
        <w:t>Section Break) next page.  Another interesting thing about this Appendix is that its title uses the stye ‘Contents Heading’.  If you don’t do this, it won’t show up in the table of contents properly.</w:t>
      </w:r>
    </w:p>
    <w:sectPr w:rsidR="00D53C97" w:rsidRPr="00F16659" w:rsidSect="00BF577E">
      <w:footerReference w:type="default" r:id="rId102"/>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Tolulope Olugbenga" w:date="2020-06-30T09:05:00Z" w:initials="TO">
    <w:p w14:paraId="320C1D9F" w14:textId="1B8A3F1B" w:rsidR="00A737EB" w:rsidRPr="003452CF" w:rsidRDefault="00A737EB" w:rsidP="003452CF">
      <w:pPr>
        <w:pStyle w:val="CommentText"/>
      </w:pPr>
      <w:r>
        <w:rPr>
          <w:rStyle w:val="CommentReference"/>
        </w:rPr>
        <w:annotationRef/>
      </w:r>
      <w:r>
        <w:t xml:space="preserve">JC, </w:t>
      </w:r>
      <w:r w:rsidRPr="003452CF">
        <w:t>Pleas add other, more recent references.</w:t>
      </w:r>
    </w:p>
    <w:p w14:paraId="15D929F1" w14:textId="77777777" w:rsidR="00A737EB" w:rsidRPr="003452CF" w:rsidRDefault="00A737EB" w:rsidP="003452CF">
      <w:pPr>
        <w:pStyle w:val="CommentText"/>
      </w:pPr>
    </w:p>
    <w:p w14:paraId="3B00EB95" w14:textId="472AB979" w:rsidR="00A737EB" w:rsidRDefault="00A737EB" w:rsidP="003452CF">
      <w:pPr>
        <w:pStyle w:val="CommentText"/>
      </w:pPr>
      <w:r w:rsidRPr="003452CF">
        <w:t>DM:  agreed…and more than 1.  We want to show that there is consensus that this isn’t a trivial problem.</w:t>
      </w:r>
      <w:r>
        <w:t>cent references</w:t>
      </w:r>
    </w:p>
  </w:comment>
  <w:comment w:id="6" w:author="Tolulope Olugbenga" w:date="2020-07-17T15:07:00Z" w:initials="TO">
    <w:p w14:paraId="71F8FB11" w14:textId="77777777" w:rsidR="00A737EB" w:rsidRDefault="00A737EB">
      <w:pPr>
        <w:pStyle w:val="CommentText"/>
      </w:pPr>
      <w:r>
        <w:rPr>
          <w:rStyle w:val="CommentReference"/>
        </w:rPr>
        <w:annotationRef/>
      </w:r>
    </w:p>
    <w:p w14:paraId="1F5624F2" w14:textId="1202DE91" w:rsidR="00A737EB" w:rsidRDefault="00A737EB">
      <w:pPr>
        <w:pStyle w:val="CommentText"/>
      </w:pPr>
      <w:r>
        <w:t>More references are needed to backup this statement.</w:t>
      </w:r>
    </w:p>
  </w:comment>
  <w:comment w:id="11" w:author="Dawn MacIsaac" w:date="2020-07-06T09:13:00Z" w:initials="DM">
    <w:p w14:paraId="0AA8742B" w14:textId="0407635B" w:rsidR="00A737EB" w:rsidRDefault="00A737EB">
      <w:pPr>
        <w:pStyle w:val="CommentText"/>
      </w:pPr>
      <w:r>
        <w:rPr>
          <w:rStyle w:val="CommentReference"/>
        </w:rPr>
        <w:annotationRef/>
      </w:r>
      <w:r>
        <w:t>Technically I think it’s a time sequence unless its continuous valued.</w:t>
      </w:r>
    </w:p>
  </w:comment>
  <w:comment w:id="12" w:author="Tolulope Olugbenga" w:date="2020-07-17T15:16:00Z" w:initials="TO">
    <w:p w14:paraId="7F034A56" w14:textId="736E687E" w:rsidR="00A737EB" w:rsidRDefault="00A737EB">
      <w:pPr>
        <w:pStyle w:val="CommentText"/>
      </w:pPr>
      <w:r>
        <w:rPr>
          <w:rStyle w:val="CommentReference"/>
        </w:rPr>
        <w:annotationRef/>
      </w:r>
      <w:r>
        <w:t>I have found many literatures that refers to multi-step forecasting as a time series.</w:t>
      </w:r>
    </w:p>
  </w:comment>
  <w:comment w:id="13" w:author="Dawn MacIsaac" w:date="2020-07-06T09:18:00Z" w:initials="DM">
    <w:p w14:paraId="55A448FF" w14:textId="0EAF325B" w:rsidR="00A737EB" w:rsidRDefault="00A737EB">
      <w:pPr>
        <w:pStyle w:val="CommentText"/>
      </w:pPr>
      <w:r>
        <w:rPr>
          <w:rStyle w:val="CommentReference"/>
        </w:rPr>
        <w:annotationRef/>
      </w:r>
      <w:r>
        <w:t>Do you mean only one value in a sequence?  You should describe single step using the descriptors that you have already set up (sequence of values).</w:t>
      </w:r>
    </w:p>
  </w:comment>
  <w:comment w:id="16" w:author="Dawn MacIsaac" w:date="2020-07-06T09:27:00Z" w:initials="DM">
    <w:p w14:paraId="3858611B" w14:textId="57DE8A73" w:rsidR="00A737EB" w:rsidRDefault="00A737EB">
      <w:pPr>
        <w:pStyle w:val="CommentText"/>
      </w:pPr>
      <w:r>
        <w:rPr>
          <w:rStyle w:val="CommentReference"/>
        </w:rPr>
        <w:annotationRef/>
      </w:r>
      <w:r>
        <w:t xml:space="preserve">I am not convinced that there are only 3 approaches.  </w:t>
      </w:r>
    </w:p>
  </w:comment>
  <w:comment w:id="17" w:author="Tolulope Olugbenga" w:date="2020-07-17T15:57:00Z" w:initials="TO">
    <w:p w14:paraId="313EF69B" w14:textId="43F29E29" w:rsidR="00A737EB" w:rsidRDefault="00A737EB">
      <w:pPr>
        <w:pStyle w:val="CommentText"/>
      </w:pPr>
      <w:r>
        <w:rPr>
          <w:rStyle w:val="CommentReference"/>
        </w:rPr>
        <w:annotationRef/>
      </w:r>
      <w:r>
        <w:t>There are five approaches that I have currently found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00EB95" w15:done="1"/>
  <w15:commentEx w15:paraId="1F5624F2" w15:done="1"/>
  <w15:commentEx w15:paraId="0AA8742B" w15:done="0"/>
  <w15:commentEx w15:paraId="7F034A56" w15:paraIdParent="0AA8742B" w15:done="0"/>
  <w15:commentEx w15:paraId="55A448FF" w15:done="1"/>
  <w15:commentEx w15:paraId="3858611B" w15:done="0"/>
  <w15:commentEx w15:paraId="313EF69B" w15:paraIdParent="385861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2A57EE1" w16cex:dateUtc="2020-06-30T12:05:00Z"/>
  <w16cex:commentExtensible w16cex:durableId="22BC3D25" w16cex:dateUtc="2020-07-17T18:07:00Z"/>
  <w16cex:commentExtensible w16cex:durableId="22AD69CC" w16cex:dateUtc="2020-07-06T12:13:00Z"/>
  <w16cex:commentExtensible w16cex:durableId="22BC3F53" w16cex:dateUtc="2020-07-17T18:16:00Z"/>
  <w16cex:commentExtensible w16cex:durableId="22AD6AC9" w16cex:dateUtc="2020-07-06T12:18:00Z"/>
  <w16cex:commentExtensible w16cex:durableId="22AD6CF1" w16cex:dateUtc="2020-07-06T12:27:00Z"/>
  <w16cex:commentExtensible w16cex:durableId="22BC48E5" w16cex:dateUtc="2020-07-17T18: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00EB95" w16cid:durableId="22A57EE1"/>
  <w16cid:commentId w16cid:paraId="1F5624F2" w16cid:durableId="22BC3D25"/>
  <w16cid:commentId w16cid:paraId="0AA8742B" w16cid:durableId="22AD69CC"/>
  <w16cid:commentId w16cid:paraId="7F034A56" w16cid:durableId="22BC3F53"/>
  <w16cid:commentId w16cid:paraId="55A448FF" w16cid:durableId="22AD6AC9"/>
  <w16cid:commentId w16cid:paraId="3858611B" w16cid:durableId="22AD6CF1"/>
  <w16cid:commentId w16cid:paraId="313EF69B" w16cid:durableId="22BC48E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42F9" w14:textId="77777777" w:rsidR="00A70509" w:rsidRDefault="00A70509" w:rsidP="00B7638D">
      <w:r>
        <w:separator/>
      </w:r>
    </w:p>
  </w:endnote>
  <w:endnote w:type="continuationSeparator" w:id="0">
    <w:p w14:paraId="7099518E" w14:textId="77777777" w:rsidR="00A70509" w:rsidRDefault="00A70509" w:rsidP="00B76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FFD04" w14:textId="77777777" w:rsidR="00A737EB" w:rsidRDefault="00A737EB" w:rsidP="00F16659">
    <w:pPr>
      <w:pStyle w:val="Footer"/>
      <w:jc w:val="center"/>
    </w:pPr>
    <w:r>
      <w:t xml:space="preserve">- </w:t>
    </w:r>
    <w:r>
      <w:fldChar w:fldCharType="begin"/>
    </w:r>
    <w:r>
      <w:instrText xml:space="preserve"> PAGE   \* MERGEFORMAT </w:instrText>
    </w:r>
    <w:r>
      <w:fldChar w:fldCharType="separate"/>
    </w:r>
    <w:r>
      <w:rPr>
        <w:noProof/>
      </w:rPr>
      <w:t>i</w:t>
    </w:r>
    <w:r>
      <w:rPr>
        <w:noProof/>
      </w:rPr>
      <w:fldChar w:fldCharType="end"/>
    </w:r>
    <w:r>
      <w:rPr>
        <w:noProo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AAB8B" w14:textId="5620BE25" w:rsidR="00A737EB" w:rsidRDefault="00A737EB" w:rsidP="00BF577E">
    <w:pPr>
      <w:pStyle w:val="Footer"/>
      <w:tabs>
        <w:tab w:val="clear" w:pos="10080"/>
        <w:tab w:val="right" w:pos="9360"/>
      </w:tabs>
      <w:rPr>
        <w:noProof/>
      </w:rPr>
    </w:pPr>
    <w:r>
      <w:t>MScE - Olugbenga</w:t>
    </w:r>
    <w:r>
      <w:tab/>
      <w:t xml:space="preserve">page </w:t>
    </w:r>
    <w:r w:rsidRPr="00EC2153">
      <w:fldChar w:fldCharType="begin"/>
    </w:r>
    <w:r w:rsidRPr="00EC2153">
      <w:instrText xml:space="preserve"> PAGE   \* MERGEFORMAT </w:instrText>
    </w:r>
    <w:r w:rsidRPr="00EC2153">
      <w:fldChar w:fldCharType="separate"/>
    </w:r>
    <w:r>
      <w:rPr>
        <w:noProof/>
      </w:rPr>
      <w:t>1</w:t>
    </w:r>
    <w:r w:rsidRPr="00EC2153">
      <w:rPr>
        <w:noProof/>
      </w:rPr>
      <w:fldChar w:fldCharType="end"/>
    </w:r>
    <w:r>
      <w:rPr>
        <w:noProof/>
      </w:rPr>
      <w:t xml:space="preserve"> of n</w:t>
    </w:r>
  </w:p>
  <w:p w14:paraId="73D3DBDE" w14:textId="57033F29" w:rsidR="00A737EB" w:rsidRPr="00401801" w:rsidRDefault="00A737EB"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903E10">
      <w:rPr>
        <w:noProof/>
      </w:rPr>
      <w:t>2021-Aug-27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903E10">
      <w:rPr>
        <w:noProof/>
      </w:rPr>
      <w:t>4:24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Jun-23</w:t>
    </w:r>
    <w:r>
      <w:fldChar w:fldCharType="end"/>
    </w:r>
  </w:p>
  <w:p w14:paraId="21A6D4D4" w14:textId="3DBDDC28" w:rsidR="00A737EB" w:rsidRPr="00401801" w:rsidRDefault="00A737EB"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 Sep-02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359E" w14:textId="77777777" w:rsidR="00A737EB" w:rsidRDefault="00A737EB" w:rsidP="00BF577E">
    <w:pPr>
      <w:pStyle w:val="Footer"/>
      <w:tabs>
        <w:tab w:val="clear" w:pos="10080"/>
        <w:tab w:val="right" w:pos="9360"/>
      </w:tabs>
      <w:rPr>
        <w:noProof/>
      </w:rPr>
    </w:pPr>
    <w:r>
      <w:t>EE6000 Proposal Appendix- &lt;Author&gt;</w:t>
    </w:r>
    <w:r>
      <w:tab/>
      <w:t>page A</w:t>
    </w:r>
    <w:r w:rsidRPr="00EC2153">
      <w:fldChar w:fldCharType="begin"/>
    </w:r>
    <w:r w:rsidRPr="00EC2153">
      <w:instrText xml:space="preserve"> PAGE   \* MERGEFORMAT </w:instrText>
    </w:r>
    <w:r w:rsidRPr="00EC2153">
      <w:fldChar w:fldCharType="separate"/>
    </w:r>
    <w:r>
      <w:rPr>
        <w:noProof/>
      </w:rPr>
      <w:t>4</w:t>
    </w:r>
    <w:r w:rsidRPr="00EC2153">
      <w:rPr>
        <w:noProof/>
      </w:rPr>
      <w:fldChar w:fldCharType="end"/>
    </w:r>
    <w:r>
      <w:rPr>
        <w:noProof/>
      </w:rPr>
      <w:t xml:space="preserve"> of n</w:t>
    </w:r>
  </w:p>
  <w:p w14:paraId="537FC17E" w14:textId="12983731" w:rsidR="00A737EB" w:rsidRPr="00401801" w:rsidRDefault="00A737EB" w:rsidP="00BF577E">
    <w:pPr>
      <w:pStyle w:val="Footer"/>
      <w:tabs>
        <w:tab w:val="clear" w:pos="10080"/>
        <w:tab w:val="right" w:pos="9360"/>
      </w:tabs>
    </w:pPr>
    <w:r w:rsidRPr="00401801">
      <w:t xml:space="preserve">printed </w:t>
    </w:r>
    <w:r w:rsidRPr="00401801">
      <w:fldChar w:fldCharType="begin"/>
    </w:r>
    <w:r w:rsidRPr="00401801">
      <w:instrText xml:space="preserve"> DATE  \@ "yyyy-MMM-dd" </w:instrText>
    </w:r>
    <w:r w:rsidRPr="00401801">
      <w:fldChar w:fldCharType="separate"/>
    </w:r>
    <w:r w:rsidR="00903E10">
      <w:rPr>
        <w:noProof/>
      </w:rPr>
      <w:t>2021-Aug-27</w:t>
    </w:r>
    <w:r w:rsidRPr="00401801">
      <w:fldChar w:fldCharType="end"/>
    </w:r>
    <w:r w:rsidRPr="00401801">
      <w:t xml:space="preserve">, </w:t>
    </w:r>
    <w:r w:rsidRPr="00401801">
      <w:fldChar w:fldCharType="begin"/>
    </w:r>
    <w:r w:rsidRPr="00401801">
      <w:instrText xml:space="preserve"> DATE \@ "h:mm am/pm" </w:instrText>
    </w:r>
    <w:r w:rsidRPr="00401801">
      <w:fldChar w:fldCharType="separate"/>
    </w:r>
    <w:r w:rsidR="00903E10">
      <w:rPr>
        <w:noProof/>
      </w:rPr>
      <w:t>4:24 PM</w:t>
    </w:r>
    <w:r w:rsidRPr="00401801">
      <w:fldChar w:fldCharType="end"/>
    </w:r>
    <w:r>
      <w:tab/>
    </w:r>
    <w:r w:rsidRPr="00401801">
      <w:t xml:space="preserve">Created:  </w:t>
    </w:r>
    <w:r>
      <w:fldChar w:fldCharType="begin"/>
    </w:r>
    <w:r>
      <w:instrText xml:space="preserve"> REF createDate \h </w:instrText>
    </w:r>
    <w:r>
      <w:fldChar w:fldCharType="separate"/>
    </w:r>
    <w:r>
      <w:rPr>
        <w:noProof/>
      </w:rPr>
      <w:t>2020 Jun-23</w:t>
    </w:r>
    <w:r>
      <w:fldChar w:fldCharType="end"/>
    </w:r>
  </w:p>
  <w:p w14:paraId="672EE978" w14:textId="77E33CBE" w:rsidR="00A737EB" w:rsidRPr="00401801" w:rsidRDefault="00A737EB" w:rsidP="00BF577E">
    <w:pPr>
      <w:pStyle w:val="Footer"/>
      <w:tabs>
        <w:tab w:val="clear" w:pos="10080"/>
        <w:tab w:val="right" w:pos="9360"/>
      </w:tabs>
    </w:pPr>
    <w:r>
      <w:tab/>
    </w:r>
    <w:r w:rsidRPr="00401801">
      <w:t>Updated:</w:t>
    </w:r>
    <w:r>
      <w:t xml:space="preserve">  </w:t>
    </w:r>
    <w:r>
      <w:fldChar w:fldCharType="begin"/>
    </w:r>
    <w:r>
      <w:instrText xml:space="preserve"> REF updateDate \h </w:instrText>
    </w:r>
    <w:r>
      <w:fldChar w:fldCharType="separate"/>
    </w:r>
    <w:r>
      <w:rPr>
        <w:noProof/>
      </w:rPr>
      <w:t>2020 Sep-02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093016" w14:textId="77777777" w:rsidR="00A70509" w:rsidRDefault="00A70509" w:rsidP="00B7638D">
      <w:r>
        <w:separator/>
      </w:r>
    </w:p>
  </w:footnote>
  <w:footnote w:type="continuationSeparator" w:id="0">
    <w:p w14:paraId="556B66D8" w14:textId="77777777" w:rsidR="00A70509" w:rsidRDefault="00A70509" w:rsidP="00B763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8A29D" w14:textId="77777777" w:rsidR="00A737EB" w:rsidRPr="00D4789A" w:rsidRDefault="00A737EB" w:rsidP="00D478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160873AC"/>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96384CF8"/>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7608962C"/>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692C379A"/>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BFF0CA22"/>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1FD07C5"/>
    <w:multiLevelType w:val="hybridMultilevel"/>
    <w:tmpl w:val="968E37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3A34620"/>
    <w:multiLevelType w:val="multilevel"/>
    <w:tmpl w:val="7160FECA"/>
    <w:numStyleLink w:val="ListNumbersMulti"/>
  </w:abstractNum>
  <w:abstractNum w:abstractNumId="7" w15:restartNumberingAfterBreak="0">
    <w:nsid w:val="051B080A"/>
    <w:multiLevelType w:val="multilevel"/>
    <w:tmpl w:val="F1306A7C"/>
    <w:styleLink w:val="ListBulletsSQb"/>
    <w:lvl w:ilvl="0">
      <w:start w:val="1"/>
      <w:numFmt w:val="bullet"/>
      <w:lvlText w:val=""/>
      <w:lvlJc w:val="left"/>
      <w:pPr>
        <w:ind w:left="360" w:hanging="360"/>
      </w:pPr>
      <w:rPr>
        <w:rFonts w:ascii="Wingdings 2" w:hAnsi="Wingdings 2" w:hint="default"/>
      </w:rPr>
    </w:lvl>
    <w:lvl w:ilvl="1">
      <w:start w:val="1"/>
      <w:numFmt w:val="bullet"/>
      <w:pStyle w:val="ListBullet2"/>
      <w:lvlText w:val=""/>
      <w:lvlJc w:val="left"/>
      <w:pPr>
        <w:ind w:left="720" w:hanging="360"/>
      </w:pPr>
      <w:rPr>
        <w:rFonts w:ascii="Wingdings 2" w:hAnsi="Wingdings 2" w:hint="default"/>
      </w:rPr>
    </w:lvl>
    <w:lvl w:ilvl="2">
      <w:start w:val="1"/>
      <w:numFmt w:val="bullet"/>
      <w:pStyle w:val="ListBullet3"/>
      <w:lvlText w:val=""/>
      <w:lvlJc w:val="left"/>
      <w:pPr>
        <w:ind w:left="1080" w:hanging="360"/>
      </w:pPr>
      <w:rPr>
        <w:rFonts w:ascii="Wingdings 2" w:hAnsi="Wingdings 2" w:hint="default"/>
      </w:rPr>
    </w:lvl>
    <w:lvl w:ilvl="3">
      <w:start w:val="1"/>
      <w:numFmt w:val="bullet"/>
      <w:pStyle w:val="ListBullet4"/>
      <w:lvlText w:val=""/>
      <w:lvlJc w:val="left"/>
      <w:pPr>
        <w:ind w:left="1440" w:hanging="360"/>
      </w:pPr>
      <w:rPr>
        <w:rFonts w:ascii="Wingdings 2" w:hAnsi="Wingdings 2" w:hint="default"/>
      </w:rPr>
    </w:lvl>
    <w:lvl w:ilvl="4">
      <w:start w:val="1"/>
      <w:numFmt w:val="bullet"/>
      <w:pStyle w:val="ListBullet5"/>
      <w:lvlText w:val=""/>
      <w:lvlJc w:val="left"/>
      <w:pPr>
        <w:ind w:left="1800" w:hanging="360"/>
      </w:pPr>
      <w:rPr>
        <w:rFonts w:ascii="Wingdings 2" w:hAnsi="Wingdings 2"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240"/>
      </w:pPr>
      <w:rPr>
        <w:rFonts w:hint="default"/>
      </w:rPr>
    </w:lvl>
  </w:abstractNum>
  <w:abstractNum w:abstractNumId="8" w15:restartNumberingAfterBreak="0">
    <w:nsid w:val="065D48F4"/>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06C71F42"/>
    <w:multiLevelType w:val="multilevel"/>
    <w:tmpl w:val="7160FECA"/>
    <w:numStyleLink w:val="ListNumbersMulti"/>
  </w:abstractNum>
  <w:abstractNum w:abstractNumId="10" w15:restartNumberingAfterBreak="0">
    <w:nsid w:val="06F47382"/>
    <w:multiLevelType w:val="hybridMultilevel"/>
    <w:tmpl w:val="316A1290"/>
    <w:lvl w:ilvl="0" w:tplc="1009000B">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0820772D"/>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5D2B26"/>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3" w15:restartNumberingAfterBreak="0">
    <w:nsid w:val="0D714766"/>
    <w:multiLevelType w:val="multilevel"/>
    <w:tmpl w:val="7160FE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14" w15:restartNumberingAfterBreak="0">
    <w:nsid w:val="0DF8145E"/>
    <w:multiLevelType w:val="multilevel"/>
    <w:tmpl w:val="7160FECA"/>
    <w:numStyleLink w:val="ListNumbersMulti"/>
  </w:abstractNum>
  <w:abstractNum w:abstractNumId="15" w15:restartNumberingAfterBreak="0">
    <w:nsid w:val="0EB31371"/>
    <w:multiLevelType w:val="hybridMultilevel"/>
    <w:tmpl w:val="EE143D7C"/>
    <w:lvl w:ilvl="0" w:tplc="48F8E00C">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122D7BE8"/>
    <w:multiLevelType w:val="multilevel"/>
    <w:tmpl w:val="A8A428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432" w:hanging="432"/>
      </w:pPr>
      <w:rPr>
        <w:rFonts w:hint="default"/>
      </w:rPr>
    </w:lvl>
    <w:lvl w:ilvl="2">
      <w:start w:val="1"/>
      <w:numFmt w:val="lowerLetter"/>
      <w:pStyle w:val="Heading3"/>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7" w15:restartNumberingAfterBreak="0">
    <w:nsid w:val="14AC36D3"/>
    <w:multiLevelType w:val="hybridMultilevel"/>
    <w:tmpl w:val="07AC9A88"/>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156F08D5"/>
    <w:multiLevelType w:val="hybridMultilevel"/>
    <w:tmpl w:val="E7E8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5A765FE"/>
    <w:multiLevelType w:val="multilevel"/>
    <w:tmpl w:val="D7BA8E5E"/>
    <w:styleLink w:val="Headings"/>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lowerLetter"/>
      <w:lvlText w:val="%1.%2-%3"/>
      <w:lvlJc w:val="left"/>
      <w:pPr>
        <w:ind w:left="720" w:hanging="720"/>
      </w:pPr>
      <w:rPr>
        <w:rFonts w:hint="default"/>
      </w:rPr>
    </w:lvl>
    <w:lvl w:ilvl="3">
      <w:start w:val="1"/>
      <w:numFmt w:val="none"/>
      <w:lvlText w:val=""/>
      <w:lvlJc w:val="left"/>
      <w:pPr>
        <w:ind w:left="1080" w:firstLine="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20" w15:restartNumberingAfterBreak="0">
    <w:nsid w:val="183613D1"/>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1A8E7A84"/>
    <w:multiLevelType w:val="multilevel"/>
    <w:tmpl w:val="A656E24C"/>
    <w:numStyleLink w:val="NLists"/>
  </w:abstractNum>
  <w:abstractNum w:abstractNumId="22" w15:restartNumberingAfterBreak="0">
    <w:nsid w:val="1F704DA3"/>
    <w:multiLevelType w:val="multilevel"/>
    <w:tmpl w:val="05C80F48"/>
    <w:lvl w:ilvl="0">
      <w:start w:val="1"/>
      <w:numFmt w:val="decimal"/>
      <w:lvlText w:val="%1"/>
      <w:lvlJc w:val="left"/>
      <w:pPr>
        <w:ind w:left="360" w:hanging="360"/>
      </w:pPr>
      <w:rPr>
        <w:rFonts w:hint="default"/>
      </w:rPr>
    </w:lvl>
    <w:lvl w:ilvl="1">
      <w:start w:val="1"/>
      <w:numFmt w:val="decimal"/>
      <w:lvlText w:val="%1.%2"/>
      <w:lvlJc w:val="left"/>
      <w:pPr>
        <w:ind w:left="504" w:hanging="504"/>
      </w:pPr>
      <w:rPr>
        <w:rFonts w:hint="default"/>
      </w:rPr>
    </w:lvl>
    <w:lvl w:ilvl="2">
      <w:start w:val="1"/>
      <w:numFmt w:val="lowerLetter"/>
      <w:lvlText w:val="%1.%2-%3"/>
      <w:lvlJc w:val="left"/>
      <w:pPr>
        <w:ind w:left="720" w:hanging="720"/>
      </w:pPr>
      <w:rPr>
        <w:rFonts w:ascii="Cambria" w:hAnsi="Cambria" w:hint="default"/>
        <w:sz w:val="22"/>
      </w:rPr>
    </w:lvl>
    <w:lvl w:ilvl="3">
      <w:start w:val="1"/>
      <w:numFmt w:val="decimal"/>
      <w:lvlText w:val="(%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23" w15:restartNumberingAfterBreak="0">
    <w:nsid w:val="22666543"/>
    <w:multiLevelType w:val="multilevel"/>
    <w:tmpl w:val="7160FECA"/>
    <w:styleLink w:val="ListNumbersMulti"/>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4" w15:restartNumberingAfterBreak="0">
    <w:nsid w:val="25E041C9"/>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25" w15:restartNumberingAfterBreak="0">
    <w:nsid w:val="2E8D1FF9"/>
    <w:multiLevelType w:val="multilevel"/>
    <w:tmpl w:val="7160FECA"/>
    <w:numStyleLink w:val="ListNumbersMulti"/>
  </w:abstractNum>
  <w:abstractNum w:abstractNumId="26" w15:restartNumberingAfterBreak="0">
    <w:nsid w:val="30AF7325"/>
    <w:multiLevelType w:val="hybridMultilevel"/>
    <w:tmpl w:val="D93C76FA"/>
    <w:lvl w:ilvl="0" w:tplc="D9EE36F0">
      <w:start w:val="1"/>
      <w:numFmt w:val="decimal"/>
      <w:pStyle w:val="Rlist"/>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5217EFE"/>
    <w:multiLevelType w:val="multilevel"/>
    <w:tmpl w:val="7160FECA"/>
    <w:numStyleLink w:val="ListNumbersMulti"/>
  </w:abstractNum>
  <w:abstractNum w:abstractNumId="28" w15:restartNumberingAfterBreak="0">
    <w:nsid w:val="39EC4FB0"/>
    <w:multiLevelType w:val="hybridMultilevel"/>
    <w:tmpl w:val="AC527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A149EF"/>
    <w:multiLevelType w:val="multilevel"/>
    <w:tmpl w:val="A656E24C"/>
    <w:styleLink w:val="NLists"/>
    <w:lvl w:ilvl="0">
      <w:start w:val="1"/>
      <w:numFmt w:val="decimal"/>
      <w:pStyle w:val="Nlist1"/>
      <w:lvlText w:val="%1)"/>
      <w:lvlJc w:val="left"/>
      <w:pPr>
        <w:ind w:left="360" w:hanging="360"/>
      </w:pPr>
      <w:rPr>
        <w:rFonts w:hint="default"/>
      </w:rPr>
    </w:lvl>
    <w:lvl w:ilvl="1">
      <w:start w:val="1"/>
      <w:numFmt w:val="lowerLetter"/>
      <w:pStyle w:val="Nlist2"/>
      <w:lvlText w:val="%2)"/>
      <w:lvlJc w:val="left"/>
      <w:pPr>
        <w:ind w:left="720" w:hanging="360"/>
      </w:pPr>
      <w:rPr>
        <w:rFonts w:hint="default"/>
      </w:rPr>
    </w:lvl>
    <w:lvl w:ilvl="2">
      <w:start w:val="1"/>
      <w:numFmt w:val="lowerRoman"/>
      <w:pStyle w:val="NLis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4AC439D"/>
    <w:multiLevelType w:val="hybridMultilevel"/>
    <w:tmpl w:val="93468610"/>
    <w:lvl w:ilvl="0" w:tplc="0B041E08">
      <w:start w:val="1"/>
      <w:numFmt w:val="decimal"/>
      <w:lvlText w:val="%1."/>
      <w:lvlJc w:val="left"/>
      <w:pPr>
        <w:ind w:left="720" w:hanging="360"/>
      </w:pPr>
      <w:rPr>
        <w:rFonts w:ascii="Calibri" w:hAnsi="Calibr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6655B81"/>
    <w:multiLevelType w:val="multilevel"/>
    <w:tmpl w:val="D7BA8E5E"/>
    <w:numStyleLink w:val="Headings"/>
  </w:abstractNum>
  <w:abstractNum w:abstractNumId="32" w15:restartNumberingAfterBreak="0">
    <w:nsid w:val="48F06BA6"/>
    <w:multiLevelType w:val="hybridMultilevel"/>
    <w:tmpl w:val="32D21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94470B4"/>
    <w:multiLevelType w:val="multilevel"/>
    <w:tmpl w:val="F1306A7C"/>
    <w:numStyleLink w:val="ListBulletsSQb"/>
  </w:abstractNum>
  <w:abstractNum w:abstractNumId="34" w15:restartNumberingAfterBreak="0">
    <w:nsid w:val="532C0197"/>
    <w:multiLevelType w:val="hybridMultilevel"/>
    <w:tmpl w:val="C6AEA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6F7888"/>
    <w:multiLevelType w:val="hybridMultilevel"/>
    <w:tmpl w:val="9A4E4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AC5CEA"/>
    <w:multiLevelType w:val="multilevel"/>
    <w:tmpl w:val="5888F42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37" w15:restartNumberingAfterBreak="0">
    <w:nsid w:val="57093B44"/>
    <w:multiLevelType w:val="hybridMultilevel"/>
    <w:tmpl w:val="B2BC5C0A"/>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8" w15:restartNumberingAfterBreak="0">
    <w:nsid w:val="595733CD"/>
    <w:multiLevelType w:val="multilevel"/>
    <w:tmpl w:val="D7BA8E5E"/>
    <w:numStyleLink w:val="Headings"/>
  </w:abstractNum>
  <w:abstractNum w:abstractNumId="39" w15:restartNumberingAfterBreak="0">
    <w:nsid w:val="5AB069BC"/>
    <w:multiLevelType w:val="multilevel"/>
    <w:tmpl w:val="7160FECA"/>
    <w:numStyleLink w:val="ListNumbersMulti"/>
  </w:abstractNum>
  <w:abstractNum w:abstractNumId="40" w15:restartNumberingAfterBreak="0">
    <w:nsid w:val="5D3F141F"/>
    <w:multiLevelType w:val="hybridMultilevel"/>
    <w:tmpl w:val="46B602D8"/>
    <w:lvl w:ilvl="0" w:tplc="B030C1CA">
      <w:start w:val="1"/>
      <w:numFmt w:val="bullet"/>
      <w:lvlText w:val=""/>
      <w:lvlJc w:val="left"/>
      <w:pPr>
        <w:ind w:left="720" w:hanging="360"/>
      </w:pPr>
      <w:rPr>
        <w:rFonts w:ascii="Wingdings 2" w:hAnsi="Wingdings 2"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15E128F"/>
    <w:multiLevelType w:val="multilevel"/>
    <w:tmpl w:val="7160FECA"/>
    <w:numStyleLink w:val="ListNumbersMulti"/>
  </w:abstractNum>
  <w:abstractNum w:abstractNumId="42" w15:restartNumberingAfterBreak="0">
    <w:nsid w:val="648214A6"/>
    <w:multiLevelType w:val="multilevel"/>
    <w:tmpl w:val="F1306A7C"/>
    <w:numStyleLink w:val="ListBulletsSQb"/>
  </w:abstractNum>
  <w:abstractNum w:abstractNumId="43" w15:restartNumberingAfterBreak="0">
    <w:nsid w:val="64AF5262"/>
    <w:multiLevelType w:val="hybridMultilevel"/>
    <w:tmpl w:val="6576C580"/>
    <w:lvl w:ilvl="0" w:tplc="04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66B9012C"/>
    <w:multiLevelType w:val="multilevel"/>
    <w:tmpl w:val="040EF13E"/>
    <w:styleLink w:val="Blists"/>
    <w:lvl w:ilvl="0">
      <w:start w:val="1"/>
      <w:numFmt w:val="bullet"/>
      <w:pStyle w:val="BList1"/>
      <w:lvlText w:val=""/>
      <w:lvlJc w:val="left"/>
      <w:pPr>
        <w:ind w:left="216" w:hanging="216"/>
      </w:pPr>
      <w:rPr>
        <w:rFonts w:ascii="Wingdings 3" w:hAnsi="Wingdings 3" w:hint="default"/>
        <w:sz w:val="24"/>
      </w:rPr>
    </w:lvl>
    <w:lvl w:ilvl="1">
      <w:start w:val="1"/>
      <w:numFmt w:val="bullet"/>
      <w:pStyle w:val="BList2"/>
      <w:lvlText w:val=""/>
      <w:lvlJc w:val="left"/>
      <w:pPr>
        <w:ind w:left="432" w:hanging="216"/>
      </w:pPr>
      <w:rPr>
        <w:rFonts w:ascii="Wingdings" w:hAnsi="Wingdings" w:hint="default"/>
        <w:sz w:val="24"/>
      </w:rPr>
    </w:lvl>
    <w:lvl w:ilvl="2">
      <w:start w:val="1"/>
      <w:numFmt w:val="bullet"/>
      <w:pStyle w:val="BList3"/>
      <w:lvlText w:val=""/>
      <w:lvlJc w:val="left"/>
      <w:pPr>
        <w:ind w:left="648" w:hanging="216"/>
      </w:pPr>
      <w:rPr>
        <w:rFonts w:ascii="Wingdings" w:hAnsi="Wingdings" w:hint="default"/>
        <w:sz w:val="24"/>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lef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left"/>
      <w:pPr>
        <w:ind w:left="1944" w:hanging="216"/>
      </w:pPr>
      <w:rPr>
        <w:rFonts w:hint="default"/>
      </w:rPr>
    </w:lvl>
  </w:abstractNum>
  <w:abstractNum w:abstractNumId="45" w15:restartNumberingAfterBreak="0">
    <w:nsid w:val="66FA55FD"/>
    <w:multiLevelType w:val="hybridMultilevel"/>
    <w:tmpl w:val="4B22CF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15:restartNumberingAfterBreak="0">
    <w:nsid w:val="6B2830A7"/>
    <w:multiLevelType w:val="multilevel"/>
    <w:tmpl w:val="67C6A7E0"/>
    <w:numStyleLink w:val="ListBulletsMulti"/>
  </w:abstractNum>
  <w:abstractNum w:abstractNumId="47" w15:restartNumberingAfterBreak="0">
    <w:nsid w:val="6C216C6A"/>
    <w:multiLevelType w:val="multilevel"/>
    <w:tmpl w:val="D7BA8E5E"/>
    <w:numStyleLink w:val="Headings"/>
  </w:abstractNum>
  <w:abstractNum w:abstractNumId="48" w15:restartNumberingAfterBreak="0">
    <w:nsid w:val="6DD96A43"/>
    <w:multiLevelType w:val="multilevel"/>
    <w:tmpl w:val="7160FECA"/>
    <w:numStyleLink w:val="ListNumbersMulti"/>
  </w:abstractNum>
  <w:abstractNum w:abstractNumId="49" w15:restartNumberingAfterBreak="0">
    <w:nsid w:val="6F36285E"/>
    <w:multiLevelType w:val="multilevel"/>
    <w:tmpl w:val="E24E637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0" w15:restartNumberingAfterBreak="0">
    <w:nsid w:val="6F9A3B6E"/>
    <w:multiLevelType w:val="multilevel"/>
    <w:tmpl w:val="21B476C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1" w15:restartNumberingAfterBreak="0">
    <w:nsid w:val="71FD3D1C"/>
    <w:multiLevelType w:val="hybridMultilevel"/>
    <w:tmpl w:val="59B2892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2" w15:restartNumberingAfterBreak="0">
    <w:nsid w:val="74D60FB0"/>
    <w:multiLevelType w:val="multilevel"/>
    <w:tmpl w:val="67C6A7E0"/>
    <w:styleLink w:val="ListBulletsMulti"/>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Calibri" w:hAnsi="Calibri"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7"/>
      <w:lvlJc w:val="left"/>
      <w:pPr>
        <w:ind w:left="2520" w:hanging="360"/>
      </w:pPr>
      <w:rPr>
        <w:rFonts w:hint="default"/>
      </w:rPr>
    </w:lvl>
    <w:lvl w:ilvl="7">
      <w:start w:val="1"/>
      <w:numFmt w:val="none"/>
      <w:lvlText w:val="%8"/>
      <w:lvlJc w:val="left"/>
      <w:pPr>
        <w:ind w:left="2880" w:hanging="360"/>
      </w:pPr>
      <w:rPr>
        <w:rFonts w:hint="default"/>
      </w:rPr>
    </w:lvl>
    <w:lvl w:ilvl="8">
      <w:start w:val="1"/>
      <w:numFmt w:val="none"/>
      <w:lvlText w:val="%9"/>
      <w:lvlJc w:val="left"/>
      <w:pPr>
        <w:ind w:left="3240" w:hanging="360"/>
      </w:pPr>
      <w:rPr>
        <w:rFonts w:hint="default"/>
      </w:rPr>
    </w:lvl>
  </w:abstractNum>
  <w:abstractNum w:abstractNumId="53" w15:restartNumberingAfterBreak="0">
    <w:nsid w:val="76DA661D"/>
    <w:multiLevelType w:val="multilevel"/>
    <w:tmpl w:val="67C6A7E0"/>
    <w:numStyleLink w:val="ListBulletsMulti"/>
  </w:abstractNum>
  <w:num w:numId="1">
    <w:abstractNumId w:val="49"/>
  </w:num>
  <w:num w:numId="2">
    <w:abstractNumId w:val="22"/>
  </w:num>
  <w:num w:numId="3">
    <w:abstractNumId w:val="40"/>
  </w:num>
  <w:num w:numId="4">
    <w:abstractNumId w:val="4"/>
  </w:num>
  <w:num w:numId="5">
    <w:abstractNumId w:val="7"/>
  </w:num>
  <w:num w:numId="6">
    <w:abstractNumId w:val="3"/>
  </w:num>
  <w:num w:numId="7">
    <w:abstractNumId w:val="2"/>
  </w:num>
  <w:num w:numId="8">
    <w:abstractNumId w:val="1"/>
  </w:num>
  <w:num w:numId="9">
    <w:abstractNumId w:val="0"/>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2"/>
  </w:num>
  <w:num w:numId="12">
    <w:abstractNumId w:val="11"/>
  </w:num>
  <w:num w:numId="13">
    <w:abstractNumId w:val="52"/>
  </w:num>
  <w:num w:numId="14">
    <w:abstractNumId w:val="46"/>
  </w:num>
  <w:num w:numId="15">
    <w:abstractNumId w:val="53"/>
  </w:num>
  <w:num w:numId="16">
    <w:abstractNumId w:val="10"/>
  </w:num>
  <w:num w:numId="17">
    <w:abstractNumId w:val="12"/>
  </w:num>
  <w:num w:numId="18">
    <w:abstractNumId w:val="23"/>
  </w:num>
  <w:num w:numId="19">
    <w:abstractNumId w:val="48"/>
  </w:num>
  <w:num w:numId="20">
    <w:abstractNumId w:val="41"/>
  </w:num>
  <w:num w:numId="21">
    <w:abstractNumId w:val="36"/>
  </w:num>
  <w:num w:numId="22">
    <w:abstractNumId w:val="24"/>
  </w:num>
  <w:num w:numId="23">
    <w:abstractNumId w:val="39"/>
  </w:num>
  <w:num w:numId="24">
    <w:abstractNumId w:val="19"/>
  </w:num>
  <w:num w:numId="25">
    <w:abstractNumId w:val="27"/>
  </w:num>
  <w:num w:numId="26">
    <w:abstractNumId w:val="14"/>
  </w:num>
  <w:num w:numId="27">
    <w:abstractNumId w:val="8"/>
  </w:num>
  <w:num w:numId="28">
    <w:abstractNumId w:val="25"/>
  </w:num>
  <w:num w:numId="29">
    <w:abstractNumId w:val="6"/>
  </w:num>
  <w:num w:numId="30">
    <w:abstractNumId w:val="9"/>
  </w:num>
  <w:num w:numId="31">
    <w:abstractNumId w:val="13"/>
  </w:num>
  <w:num w:numId="32">
    <w:abstractNumId w:val="33"/>
  </w:num>
  <w:num w:numId="33">
    <w:abstractNumId w:val="26"/>
  </w:num>
  <w:num w:numId="34">
    <w:abstractNumId w:val="38"/>
  </w:num>
  <w:num w:numId="35">
    <w:abstractNumId w:val="20"/>
  </w:num>
  <w:num w:numId="36">
    <w:abstractNumId w:val="50"/>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7"/>
  </w:num>
  <w:num w:numId="39">
    <w:abstractNumId w:val="31"/>
  </w:num>
  <w:num w:numId="40">
    <w:abstractNumId w:val="16"/>
  </w:num>
  <w:num w:numId="4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44"/>
  </w:num>
  <w:num w:numId="43">
    <w:abstractNumId w:val="29"/>
  </w:num>
  <w:num w:numId="44">
    <w:abstractNumId w:val="21"/>
  </w:num>
  <w:num w:numId="45">
    <w:abstractNumId w:val="28"/>
  </w:num>
  <w:num w:numId="46">
    <w:abstractNumId w:val="34"/>
  </w:num>
  <w:num w:numId="47">
    <w:abstractNumId w:val="32"/>
  </w:num>
  <w:num w:numId="48">
    <w:abstractNumId w:val="35"/>
  </w:num>
  <w:num w:numId="49">
    <w:abstractNumId w:val="18"/>
  </w:num>
  <w:num w:numId="50">
    <w:abstractNumId w:val="37"/>
  </w:num>
  <w:num w:numId="51">
    <w:abstractNumId w:val="30"/>
  </w:num>
  <w:num w:numId="52">
    <w:abstractNumId w:val="45"/>
  </w:num>
  <w:num w:numId="53">
    <w:abstractNumId w:val="43"/>
  </w:num>
  <w:num w:numId="54">
    <w:abstractNumId w:val="5"/>
  </w:num>
  <w:num w:numId="55">
    <w:abstractNumId w:val="51"/>
  </w:num>
  <w:num w:numId="56">
    <w:abstractNumId w:val="17"/>
  </w:num>
  <w:num w:numId="57">
    <w:abstractNumId w:val="15"/>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olulope Olugbenga">
    <w15:presenceInfo w15:providerId="Windows Live" w15:userId="2b6513319c3ec8db"/>
  </w15:person>
  <w15:person w15:author="Dawn MacIsaac">
    <w15:presenceInfo w15:providerId="None" w15:userId="Dawn MacIsa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SortMethod w:val="0000"/>
  <w:defaultTabStop w:val="288"/>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cztzAxMTIwNrIwtrRU0lEKTi0uzszPAykwrQUATelZLCwAAAA="/>
  </w:docVars>
  <w:rsids>
    <w:rsidRoot w:val="000676F6"/>
    <w:rsid w:val="000274F4"/>
    <w:rsid w:val="00041382"/>
    <w:rsid w:val="000459EC"/>
    <w:rsid w:val="00047A5D"/>
    <w:rsid w:val="00061F53"/>
    <w:rsid w:val="000676F6"/>
    <w:rsid w:val="00080B3B"/>
    <w:rsid w:val="00081545"/>
    <w:rsid w:val="000838C2"/>
    <w:rsid w:val="000A0D15"/>
    <w:rsid w:val="000A2ED1"/>
    <w:rsid w:val="000A3AFB"/>
    <w:rsid w:val="000A5EBB"/>
    <w:rsid w:val="000B6D3F"/>
    <w:rsid w:val="000D140E"/>
    <w:rsid w:val="000E1F7E"/>
    <w:rsid w:val="000F4F20"/>
    <w:rsid w:val="000F7391"/>
    <w:rsid w:val="00106709"/>
    <w:rsid w:val="001069E1"/>
    <w:rsid w:val="001137B8"/>
    <w:rsid w:val="00137C6A"/>
    <w:rsid w:val="00147ABF"/>
    <w:rsid w:val="00152B89"/>
    <w:rsid w:val="00156D66"/>
    <w:rsid w:val="00160230"/>
    <w:rsid w:val="00163EC7"/>
    <w:rsid w:val="00170036"/>
    <w:rsid w:val="00171BED"/>
    <w:rsid w:val="00173A79"/>
    <w:rsid w:val="00190E09"/>
    <w:rsid w:val="001A1274"/>
    <w:rsid w:val="001B6E75"/>
    <w:rsid w:val="001D4D50"/>
    <w:rsid w:val="001E1CE2"/>
    <w:rsid w:val="001E348F"/>
    <w:rsid w:val="001F6CA5"/>
    <w:rsid w:val="002027AD"/>
    <w:rsid w:val="002302F6"/>
    <w:rsid w:val="00230875"/>
    <w:rsid w:val="00232710"/>
    <w:rsid w:val="0023271A"/>
    <w:rsid w:val="00241055"/>
    <w:rsid w:val="00244EF1"/>
    <w:rsid w:val="002547B6"/>
    <w:rsid w:val="002552D2"/>
    <w:rsid w:val="002635FF"/>
    <w:rsid w:val="00270681"/>
    <w:rsid w:val="00275576"/>
    <w:rsid w:val="00290E38"/>
    <w:rsid w:val="00292881"/>
    <w:rsid w:val="00296B93"/>
    <w:rsid w:val="002A77B6"/>
    <w:rsid w:val="002D04AD"/>
    <w:rsid w:val="002D0620"/>
    <w:rsid w:val="002D5F45"/>
    <w:rsid w:val="002D616C"/>
    <w:rsid w:val="002F08DA"/>
    <w:rsid w:val="002F0D72"/>
    <w:rsid w:val="00307201"/>
    <w:rsid w:val="00315743"/>
    <w:rsid w:val="0032359D"/>
    <w:rsid w:val="00326A8D"/>
    <w:rsid w:val="00331BC2"/>
    <w:rsid w:val="00334EE0"/>
    <w:rsid w:val="003405E5"/>
    <w:rsid w:val="0034281E"/>
    <w:rsid w:val="003452CF"/>
    <w:rsid w:val="0035538D"/>
    <w:rsid w:val="0036175F"/>
    <w:rsid w:val="00392277"/>
    <w:rsid w:val="003B190A"/>
    <w:rsid w:val="003B1BC6"/>
    <w:rsid w:val="003B5F31"/>
    <w:rsid w:val="003C2788"/>
    <w:rsid w:val="003C428D"/>
    <w:rsid w:val="003C747B"/>
    <w:rsid w:val="003E21B7"/>
    <w:rsid w:val="003E607E"/>
    <w:rsid w:val="003F26A3"/>
    <w:rsid w:val="00401801"/>
    <w:rsid w:val="00405290"/>
    <w:rsid w:val="00410F96"/>
    <w:rsid w:val="00412CE9"/>
    <w:rsid w:val="0041571F"/>
    <w:rsid w:val="00426CEF"/>
    <w:rsid w:val="00431E0E"/>
    <w:rsid w:val="004514C1"/>
    <w:rsid w:val="004803CD"/>
    <w:rsid w:val="0048286B"/>
    <w:rsid w:val="00497FB9"/>
    <w:rsid w:val="004A48D1"/>
    <w:rsid w:val="004B1142"/>
    <w:rsid w:val="004B1CB6"/>
    <w:rsid w:val="004B6AAC"/>
    <w:rsid w:val="004C600F"/>
    <w:rsid w:val="004D5ADD"/>
    <w:rsid w:val="004E6492"/>
    <w:rsid w:val="004F0DDE"/>
    <w:rsid w:val="00507018"/>
    <w:rsid w:val="005074F2"/>
    <w:rsid w:val="00510444"/>
    <w:rsid w:val="00513D4C"/>
    <w:rsid w:val="00514243"/>
    <w:rsid w:val="005156C7"/>
    <w:rsid w:val="00532A3F"/>
    <w:rsid w:val="00541D3B"/>
    <w:rsid w:val="00544A13"/>
    <w:rsid w:val="00560C8A"/>
    <w:rsid w:val="005660CA"/>
    <w:rsid w:val="00574D38"/>
    <w:rsid w:val="0057586C"/>
    <w:rsid w:val="005B2298"/>
    <w:rsid w:val="005C103F"/>
    <w:rsid w:val="005D0F74"/>
    <w:rsid w:val="005F684C"/>
    <w:rsid w:val="00602AEF"/>
    <w:rsid w:val="006077B4"/>
    <w:rsid w:val="00613156"/>
    <w:rsid w:val="006222BB"/>
    <w:rsid w:val="0063742B"/>
    <w:rsid w:val="00640F7A"/>
    <w:rsid w:val="00642C06"/>
    <w:rsid w:val="00654021"/>
    <w:rsid w:val="00655236"/>
    <w:rsid w:val="00660DC5"/>
    <w:rsid w:val="00677FE2"/>
    <w:rsid w:val="006801FA"/>
    <w:rsid w:val="00686ED0"/>
    <w:rsid w:val="00690DEB"/>
    <w:rsid w:val="00692720"/>
    <w:rsid w:val="0069552C"/>
    <w:rsid w:val="006A6ADA"/>
    <w:rsid w:val="006D2619"/>
    <w:rsid w:val="006D2E84"/>
    <w:rsid w:val="006E75BD"/>
    <w:rsid w:val="006F4213"/>
    <w:rsid w:val="006F496F"/>
    <w:rsid w:val="006F522E"/>
    <w:rsid w:val="006F6950"/>
    <w:rsid w:val="007060D8"/>
    <w:rsid w:val="00715C98"/>
    <w:rsid w:val="00717317"/>
    <w:rsid w:val="00755BA1"/>
    <w:rsid w:val="00757D55"/>
    <w:rsid w:val="00764CAD"/>
    <w:rsid w:val="0077672F"/>
    <w:rsid w:val="00780956"/>
    <w:rsid w:val="00780D40"/>
    <w:rsid w:val="007900AB"/>
    <w:rsid w:val="007A53E4"/>
    <w:rsid w:val="007B08B7"/>
    <w:rsid w:val="007C4D52"/>
    <w:rsid w:val="007E3910"/>
    <w:rsid w:val="007E6F53"/>
    <w:rsid w:val="007F2ECB"/>
    <w:rsid w:val="008000B0"/>
    <w:rsid w:val="00805AC9"/>
    <w:rsid w:val="00822DF2"/>
    <w:rsid w:val="00824232"/>
    <w:rsid w:val="008306D0"/>
    <w:rsid w:val="00830E09"/>
    <w:rsid w:val="0087345B"/>
    <w:rsid w:val="00875A19"/>
    <w:rsid w:val="00886DE9"/>
    <w:rsid w:val="008A1918"/>
    <w:rsid w:val="008A3E61"/>
    <w:rsid w:val="008B63A6"/>
    <w:rsid w:val="008C6DC2"/>
    <w:rsid w:val="008F5ABB"/>
    <w:rsid w:val="00903E10"/>
    <w:rsid w:val="00904E42"/>
    <w:rsid w:val="00931E76"/>
    <w:rsid w:val="00933550"/>
    <w:rsid w:val="00937F5C"/>
    <w:rsid w:val="009400A8"/>
    <w:rsid w:val="0094362D"/>
    <w:rsid w:val="00957161"/>
    <w:rsid w:val="00975A54"/>
    <w:rsid w:val="00991DCC"/>
    <w:rsid w:val="009A7D97"/>
    <w:rsid w:val="009B203E"/>
    <w:rsid w:val="009B286C"/>
    <w:rsid w:val="009B367C"/>
    <w:rsid w:val="009B6E91"/>
    <w:rsid w:val="009D1CC7"/>
    <w:rsid w:val="009D37E8"/>
    <w:rsid w:val="009E62A1"/>
    <w:rsid w:val="009F5833"/>
    <w:rsid w:val="009F6D7E"/>
    <w:rsid w:val="00A00A61"/>
    <w:rsid w:val="00A00BFF"/>
    <w:rsid w:val="00A03810"/>
    <w:rsid w:val="00A14646"/>
    <w:rsid w:val="00A14B2B"/>
    <w:rsid w:val="00A2763B"/>
    <w:rsid w:val="00A45AB7"/>
    <w:rsid w:val="00A57E65"/>
    <w:rsid w:val="00A6231A"/>
    <w:rsid w:val="00A6631D"/>
    <w:rsid w:val="00A70509"/>
    <w:rsid w:val="00A737EB"/>
    <w:rsid w:val="00A83B96"/>
    <w:rsid w:val="00A84CA0"/>
    <w:rsid w:val="00A860FC"/>
    <w:rsid w:val="00AA0E78"/>
    <w:rsid w:val="00AA2417"/>
    <w:rsid w:val="00AA2E18"/>
    <w:rsid w:val="00AA579B"/>
    <w:rsid w:val="00AA59CC"/>
    <w:rsid w:val="00AA746A"/>
    <w:rsid w:val="00AB16DA"/>
    <w:rsid w:val="00AC4673"/>
    <w:rsid w:val="00AC6EE2"/>
    <w:rsid w:val="00AD4255"/>
    <w:rsid w:val="00AE6AAC"/>
    <w:rsid w:val="00AF629C"/>
    <w:rsid w:val="00B03A38"/>
    <w:rsid w:val="00B12A15"/>
    <w:rsid w:val="00B135E9"/>
    <w:rsid w:val="00B2202C"/>
    <w:rsid w:val="00B37811"/>
    <w:rsid w:val="00B405DF"/>
    <w:rsid w:val="00B456FC"/>
    <w:rsid w:val="00B504A5"/>
    <w:rsid w:val="00B51FC8"/>
    <w:rsid w:val="00B5376C"/>
    <w:rsid w:val="00B6269A"/>
    <w:rsid w:val="00B62C23"/>
    <w:rsid w:val="00B653C0"/>
    <w:rsid w:val="00B76141"/>
    <w:rsid w:val="00B7638D"/>
    <w:rsid w:val="00BA0F03"/>
    <w:rsid w:val="00BB2F8A"/>
    <w:rsid w:val="00BC2217"/>
    <w:rsid w:val="00BE35A9"/>
    <w:rsid w:val="00BF0D70"/>
    <w:rsid w:val="00BF2E44"/>
    <w:rsid w:val="00BF38B5"/>
    <w:rsid w:val="00BF3F18"/>
    <w:rsid w:val="00BF577E"/>
    <w:rsid w:val="00BF7BBC"/>
    <w:rsid w:val="00BF7FF9"/>
    <w:rsid w:val="00C11C21"/>
    <w:rsid w:val="00C333A1"/>
    <w:rsid w:val="00C35B80"/>
    <w:rsid w:val="00C47481"/>
    <w:rsid w:val="00C525E6"/>
    <w:rsid w:val="00C52805"/>
    <w:rsid w:val="00C809FF"/>
    <w:rsid w:val="00CA4EE7"/>
    <w:rsid w:val="00CB40BD"/>
    <w:rsid w:val="00CC6777"/>
    <w:rsid w:val="00CD1159"/>
    <w:rsid w:val="00CD5C2F"/>
    <w:rsid w:val="00CE3443"/>
    <w:rsid w:val="00CF369E"/>
    <w:rsid w:val="00D14354"/>
    <w:rsid w:val="00D173B7"/>
    <w:rsid w:val="00D304B6"/>
    <w:rsid w:val="00D3789D"/>
    <w:rsid w:val="00D4789A"/>
    <w:rsid w:val="00D509CC"/>
    <w:rsid w:val="00D52AD6"/>
    <w:rsid w:val="00D53C97"/>
    <w:rsid w:val="00D67F33"/>
    <w:rsid w:val="00D77628"/>
    <w:rsid w:val="00D96033"/>
    <w:rsid w:val="00DA2063"/>
    <w:rsid w:val="00DC656E"/>
    <w:rsid w:val="00DC7A07"/>
    <w:rsid w:val="00DF1C34"/>
    <w:rsid w:val="00DF3C86"/>
    <w:rsid w:val="00DF56F8"/>
    <w:rsid w:val="00E01F52"/>
    <w:rsid w:val="00E33D94"/>
    <w:rsid w:val="00E534CC"/>
    <w:rsid w:val="00E558A4"/>
    <w:rsid w:val="00E62317"/>
    <w:rsid w:val="00E62CBC"/>
    <w:rsid w:val="00E72080"/>
    <w:rsid w:val="00E753E5"/>
    <w:rsid w:val="00E75D2D"/>
    <w:rsid w:val="00E7651A"/>
    <w:rsid w:val="00E77416"/>
    <w:rsid w:val="00E91D3D"/>
    <w:rsid w:val="00E94918"/>
    <w:rsid w:val="00EB3D59"/>
    <w:rsid w:val="00EB6575"/>
    <w:rsid w:val="00EC2153"/>
    <w:rsid w:val="00EC252F"/>
    <w:rsid w:val="00EC34BA"/>
    <w:rsid w:val="00EC53DA"/>
    <w:rsid w:val="00EC5E58"/>
    <w:rsid w:val="00EE4E88"/>
    <w:rsid w:val="00EF21B4"/>
    <w:rsid w:val="00EF2E74"/>
    <w:rsid w:val="00EF5B0D"/>
    <w:rsid w:val="00EF6FBC"/>
    <w:rsid w:val="00F10FDC"/>
    <w:rsid w:val="00F1102C"/>
    <w:rsid w:val="00F16659"/>
    <w:rsid w:val="00F26B88"/>
    <w:rsid w:val="00F33C10"/>
    <w:rsid w:val="00F51794"/>
    <w:rsid w:val="00F5398C"/>
    <w:rsid w:val="00F54793"/>
    <w:rsid w:val="00F5569A"/>
    <w:rsid w:val="00F62B5A"/>
    <w:rsid w:val="00F70833"/>
    <w:rsid w:val="00F73323"/>
    <w:rsid w:val="00F745E9"/>
    <w:rsid w:val="00F74F56"/>
    <w:rsid w:val="00F86343"/>
    <w:rsid w:val="00F866A8"/>
    <w:rsid w:val="00F871CB"/>
    <w:rsid w:val="00F92EC9"/>
    <w:rsid w:val="00F94F05"/>
    <w:rsid w:val="00F97949"/>
    <w:rsid w:val="00FA04CC"/>
    <w:rsid w:val="00FB070B"/>
    <w:rsid w:val="00FB2D27"/>
    <w:rsid w:val="00FB6D82"/>
    <w:rsid w:val="00FD0449"/>
    <w:rsid w:val="00FD7001"/>
    <w:rsid w:val="00FD7E9D"/>
    <w:rsid w:val="00FE4DCC"/>
    <w:rsid w:val="00FF143A"/>
    <w:rsid w:val="00FF4C53"/>
    <w:rsid w:val="00FF63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79BE6"/>
  <w15:docId w15:val="{F1BF1C3E-6590-48C5-AB98-BB1960C1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4" w:unhideWhenUsed="1"/>
    <w:lsdException w:name="footer" w:semiHidden="1" w:uiPriority="4"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021"/>
    <w:rPr>
      <w:sz w:val="24"/>
      <w:szCs w:val="22"/>
    </w:rPr>
  </w:style>
  <w:style w:type="paragraph" w:styleId="Heading1">
    <w:name w:val="heading 1"/>
    <w:basedOn w:val="Normal"/>
    <w:next w:val="BodyText"/>
    <w:link w:val="Heading1Char"/>
    <w:uiPriority w:val="9"/>
    <w:qFormat/>
    <w:rsid w:val="003E21B7"/>
    <w:pPr>
      <w:keepNext/>
      <w:keepLines/>
      <w:numPr>
        <w:numId w:val="40"/>
      </w:numPr>
      <w:spacing w:before="480"/>
      <w:contextualSpacing/>
      <w:outlineLvl w:val="0"/>
    </w:pPr>
    <w:rPr>
      <w:rFonts w:asciiTheme="minorHAnsi" w:hAnsiTheme="minorHAnsi"/>
      <w:b/>
      <w:bCs/>
      <w:sz w:val="28"/>
      <w:szCs w:val="28"/>
    </w:rPr>
  </w:style>
  <w:style w:type="paragraph" w:styleId="Heading2">
    <w:name w:val="heading 2"/>
    <w:basedOn w:val="Normal"/>
    <w:next w:val="BodyText"/>
    <w:link w:val="Heading2Char"/>
    <w:uiPriority w:val="9"/>
    <w:unhideWhenUsed/>
    <w:qFormat/>
    <w:rsid w:val="003E21B7"/>
    <w:pPr>
      <w:keepNext/>
      <w:keepLines/>
      <w:numPr>
        <w:ilvl w:val="1"/>
        <w:numId w:val="40"/>
      </w:numPr>
      <w:spacing w:before="240"/>
      <w:outlineLvl w:val="1"/>
    </w:pPr>
    <w:rPr>
      <w:rFonts w:asciiTheme="minorHAnsi" w:hAnsiTheme="minorHAnsi"/>
      <w:b/>
      <w:bCs/>
      <w:szCs w:val="26"/>
    </w:rPr>
  </w:style>
  <w:style w:type="paragraph" w:styleId="Heading3">
    <w:name w:val="heading 3"/>
    <w:basedOn w:val="Normal"/>
    <w:next w:val="BodyText"/>
    <w:link w:val="Heading3Char"/>
    <w:uiPriority w:val="9"/>
    <w:qFormat/>
    <w:rsid w:val="003E21B7"/>
    <w:pPr>
      <w:keepNext/>
      <w:keepLines/>
      <w:numPr>
        <w:ilvl w:val="2"/>
        <w:numId w:val="40"/>
      </w:numPr>
      <w:spacing w:before="240" w:after="120"/>
      <w:outlineLvl w:val="2"/>
    </w:pPr>
    <w:rPr>
      <w:rFonts w:asciiTheme="minorHAnsi" w:hAnsiTheme="minorHAnsi"/>
      <w:bCs/>
      <w:u w:val="single"/>
    </w:rPr>
  </w:style>
  <w:style w:type="paragraph" w:styleId="Heading4">
    <w:name w:val="heading 4"/>
    <w:basedOn w:val="Normal"/>
    <w:next w:val="Normal"/>
    <w:link w:val="Heading4Char"/>
    <w:uiPriority w:val="9"/>
    <w:semiHidden/>
    <w:qFormat/>
    <w:rsid w:val="00DF3C86"/>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qFormat/>
    <w:rsid w:val="00392277"/>
    <w:pPr>
      <w:keepNext/>
      <w:keepLines/>
      <w:spacing w:before="200"/>
      <w:outlineLvl w:val="4"/>
    </w:pPr>
    <w:rPr>
      <w:rFonts w:ascii="Cambria"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4"/>
    <w:unhideWhenUsed/>
    <w:rsid w:val="00B7638D"/>
    <w:pPr>
      <w:tabs>
        <w:tab w:val="center" w:pos="4680"/>
        <w:tab w:val="right" w:pos="9360"/>
      </w:tabs>
    </w:pPr>
  </w:style>
  <w:style w:type="character" w:customStyle="1" w:styleId="HeaderChar">
    <w:name w:val="Header Char"/>
    <w:link w:val="Header"/>
    <w:uiPriority w:val="4"/>
    <w:rsid w:val="00B7638D"/>
    <w:rPr>
      <w:sz w:val="22"/>
      <w:szCs w:val="22"/>
    </w:rPr>
  </w:style>
  <w:style w:type="paragraph" w:styleId="Footer">
    <w:name w:val="footer"/>
    <w:basedOn w:val="Normal"/>
    <w:link w:val="FooterChar"/>
    <w:uiPriority w:val="4"/>
    <w:unhideWhenUsed/>
    <w:rsid w:val="005B2298"/>
    <w:pPr>
      <w:pBdr>
        <w:top w:val="single" w:sz="8" w:space="1" w:color="C00000"/>
      </w:pBdr>
      <w:tabs>
        <w:tab w:val="right" w:pos="10080"/>
      </w:tabs>
    </w:pPr>
    <w:rPr>
      <w:color w:val="595959" w:themeColor="text1" w:themeTint="A6"/>
      <w:sz w:val="16"/>
      <w:szCs w:val="16"/>
    </w:rPr>
  </w:style>
  <w:style w:type="character" w:customStyle="1" w:styleId="FooterChar">
    <w:name w:val="Footer Char"/>
    <w:link w:val="Footer"/>
    <w:uiPriority w:val="4"/>
    <w:rsid w:val="005B2298"/>
    <w:rPr>
      <w:color w:val="595959" w:themeColor="text1" w:themeTint="A6"/>
      <w:sz w:val="16"/>
      <w:szCs w:val="16"/>
    </w:rPr>
  </w:style>
  <w:style w:type="paragraph" w:customStyle="1" w:styleId="CoverTitle">
    <w:name w:val="Cover Title"/>
    <w:basedOn w:val="Normal"/>
    <w:qFormat/>
    <w:rsid w:val="001D4D50"/>
    <w:pPr>
      <w:pBdr>
        <w:top w:val="single" w:sz="12" w:space="1" w:color="C00000"/>
      </w:pBdr>
      <w:spacing w:after="480"/>
      <w:contextualSpacing/>
      <w:jc w:val="right"/>
    </w:pPr>
    <w:rPr>
      <w:b/>
      <w:sz w:val="40"/>
      <w:szCs w:val="40"/>
    </w:rPr>
  </w:style>
  <w:style w:type="paragraph" w:customStyle="1" w:styleId="CoverSubtitle">
    <w:name w:val="Cover Subtitle"/>
    <w:basedOn w:val="Normal"/>
    <w:qFormat/>
    <w:rsid w:val="00AA0E78"/>
    <w:pPr>
      <w:jc w:val="center"/>
    </w:pPr>
    <w:rPr>
      <w:color w:val="595959" w:themeColor="text1" w:themeTint="A6"/>
      <w:sz w:val="28"/>
    </w:rPr>
  </w:style>
  <w:style w:type="paragraph" w:customStyle="1" w:styleId="CoverInfo">
    <w:name w:val="Cover Info"/>
    <w:basedOn w:val="CoverSubtitle"/>
    <w:qFormat/>
    <w:rsid w:val="00AA0E78"/>
    <w:pPr>
      <w:spacing w:before="240"/>
      <w:contextualSpacing/>
    </w:pPr>
    <w:rPr>
      <w:sz w:val="24"/>
      <w:szCs w:val="24"/>
    </w:rPr>
  </w:style>
  <w:style w:type="table" w:styleId="TableGrid">
    <w:name w:val="Table Grid"/>
    <w:basedOn w:val="TableNormal"/>
    <w:uiPriority w:val="59"/>
    <w:rsid w:val="00290E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Authorship">
    <w:name w:val="Cover Authorship"/>
    <w:basedOn w:val="CoverInfo"/>
    <w:qFormat/>
    <w:rsid w:val="00D173B7"/>
    <w:pPr>
      <w:spacing w:before="0"/>
      <w:jc w:val="right"/>
    </w:pPr>
    <w:rPr>
      <w:color w:val="auto"/>
    </w:rPr>
  </w:style>
  <w:style w:type="paragraph" w:customStyle="1" w:styleId="ContentsHeading">
    <w:name w:val="Contents Heading"/>
    <w:basedOn w:val="CoverSubtitle"/>
    <w:qFormat/>
    <w:rsid w:val="003C747B"/>
    <w:rPr>
      <w:b/>
    </w:rPr>
  </w:style>
  <w:style w:type="character" w:styleId="Strong">
    <w:name w:val="Strong"/>
    <w:uiPriority w:val="22"/>
    <w:qFormat/>
    <w:rsid w:val="00D4789A"/>
    <w:rPr>
      <w:b/>
      <w:bCs/>
    </w:rPr>
  </w:style>
  <w:style w:type="character" w:styleId="Emphasis">
    <w:name w:val="Emphasis"/>
    <w:uiPriority w:val="20"/>
    <w:qFormat/>
    <w:rsid w:val="00D4789A"/>
    <w:rPr>
      <w:i/>
      <w:iCs/>
    </w:rPr>
  </w:style>
  <w:style w:type="character" w:customStyle="1" w:styleId="Heading1Char">
    <w:name w:val="Heading 1 Char"/>
    <w:link w:val="Heading1"/>
    <w:uiPriority w:val="9"/>
    <w:rsid w:val="003E21B7"/>
    <w:rPr>
      <w:rFonts w:asciiTheme="minorHAnsi" w:hAnsiTheme="minorHAnsi"/>
      <w:b/>
      <w:bCs/>
      <w:sz w:val="28"/>
      <w:szCs w:val="28"/>
    </w:rPr>
  </w:style>
  <w:style w:type="paragraph" w:styleId="TOCHeading">
    <w:name w:val="TOC Heading"/>
    <w:basedOn w:val="Heading1"/>
    <w:next w:val="Normal"/>
    <w:uiPriority w:val="39"/>
    <w:unhideWhenUsed/>
    <w:qFormat/>
    <w:rsid w:val="00D4789A"/>
    <w:pPr>
      <w:outlineLvl w:val="9"/>
    </w:pPr>
    <w:rPr>
      <w:lang w:val="en-US" w:eastAsia="ja-JP"/>
    </w:rPr>
  </w:style>
  <w:style w:type="paragraph" w:styleId="BalloonText">
    <w:name w:val="Balloon Text"/>
    <w:basedOn w:val="Normal"/>
    <w:link w:val="BalloonTextChar"/>
    <w:uiPriority w:val="99"/>
    <w:semiHidden/>
    <w:unhideWhenUsed/>
    <w:rsid w:val="00D4789A"/>
    <w:rPr>
      <w:rFonts w:ascii="Tahoma" w:hAnsi="Tahoma" w:cs="Tahoma"/>
      <w:sz w:val="16"/>
      <w:szCs w:val="16"/>
    </w:rPr>
  </w:style>
  <w:style w:type="character" w:customStyle="1" w:styleId="BalloonTextChar">
    <w:name w:val="Balloon Text Char"/>
    <w:link w:val="BalloonText"/>
    <w:uiPriority w:val="99"/>
    <w:semiHidden/>
    <w:rsid w:val="00D4789A"/>
    <w:rPr>
      <w:rFonts w:ascii="Tahoma" w:hAnsi="Tahoma" w:cs="Tahoma"/>
      <w:sz w:val="16"/>
      <w:szCs w:val="16"/>
    </w:rPr>
  </w:style>
  <w:style w:type="paragraph" w:styleId="Title">
    <w:name w:val="Title"/>
    <w:basedOn w:val="Normal"/>
    <w:link w:val="TitleChar"/>
    <w:uiPriority w:val="10"/>
    <w:qFormat/>
    <w:rsid w:val="00805AC9"/>
    <w:pPr>
      <w:pBdr>
        <w:top w:val="single" w:sz="8" w:space="1" w:color="595959" w:themeColor="text1" w:themeTint="A6"/>
        <w:bottom w:val="single" w:sz="8" w:space="1" w:color="595959" w:themeColor="text1" w:themeTint="A6"/>
      </w:pBdr>
    </w:pPr>
    <w:rPr>
      <w:rFonts w:ascii="Cambria" w:hAnsi="Cambria"/>
      <w:b/>
      <w:spacing w:val="5"/>
      <w:kern w:val="28"/>
      <w:sz w:val="28"/>
      <w:szCs w:val="28"/>
    </w:rPr>
  </w:style>
  <w:style w:type="paragraph" w:styleId="TOC1">
    <w:name w:val="toc 1"/>
    <w:basedOn w:val="Normal"/>
    <w:next w:val="Normal"/>
    <w:autoRedefine/>
    <w:uiPriority w:val="39"/>
    <w:rsid w:val="000E1F7E"/>
    <w:pPr>
      <w:spacing w:after="100"/>
    </w:pPr>
    <w:rPr>
      <w:b/>
    </w:rPr>
  </w:style>
  <w:style w:type="paragraph" w:styleId="TOC2">
    <w:name w:val="toc 2"/>
    <w:basedOn w:val="Normal"/>
    <w:next w:val="Normal"/>
    <w:autoRedefine/>
    <w:uiPriority w:val="39"/>
    <w:rsid w:val="001B6E75"/>
    <w:pPr>
      <w:tabs>
        <w:tab w:val="left" w:pos="990"/>
        <w:tab w:val="right" w:leader="dot" w:pos="10070"/>
      </w:tabs>
      <w:spacing w:after="100"/>
      <w:ind w:left="450"/>
    </w:pPr>
    <w:rPr>
      <w:noProof/>
    </w:rPr>
  </w:style>
  <w:style w:type="paragraph" w:styleId="TOC3">
    <w:name w:val="toc 3"/>
    <w:basedOn w:val="Normal"/>
    <w:next w:val="Normal"/>
    <w:autoRedefine/>
    <w:uiPriority w:val="39"/>
    <w:rsid w:val="00D4789A"/>
    <w:pPr>
      <w:spacing w:after="100"/>
      <w:ind w:left="440"/>
    </w:pPr>
    <w:rPr>
      <w:sz w:val="20"/>
    </w:rPr>
  </w:style>
  <w:style w:type="character" w:customStyle="1" w:styleId="TitleChar">
    <w:name w:val="Title Char"/>
    <w:link w:val="Title"/>
    <w:uiPriority w:val="10"/>
    <w:rsid w:val="00805AC9"/>
    <w:rPr>
      <w:rFonts w:ascii="Cambria" w:hAnsi="Cambria"/>
      <w:b/>
      <w:spacing w:val="5"/>
      <w:kern w:val="28"/>
      <w:sz w:val="28"/>
      <w:szCs w:val="28"/>
    </w:rPr>
  </w:style>
  <w:style w:type="paragraph" w:customStyle="1" w:styleId="authorship">
    <w:name w:val="authorship"/>
    <w:basedOn w:val="Normal"/>
    <w:qFormat/>
    <w:rsid w:val="00B135E9"/>
    <w:pPr>
      <w:spacing w:after="360"/>
      <w:contextualSpacing/>
      <w:jc w:val="right"/>
    </w:pPr>
    <w:rPr>
      <w:color w:val="595959" w:themeColor="text1" w:themeTint="A6"/>
      <w:szCs w:val="20"/>
    </w:rPr>
  </w:style>
  <w:style w:type="character" w:customStyle="1" w:styleId="Heading2Char">
    <w:name w:val="Heading 2 Char"/>
    <w:link w:val="Heading2"/>
    <w:uiPriority w:val="9"/>
    <w:rsid w:val="003E21B7"/>
    <w:rPr>
      <w:rFonts w:asciiTheme="minorHAnsi" w:hAnsiTheme="minorHAnsi"/>
      <w:b/>
      <w:bCs/>
      <w:sz w:val="24"/>
      <w:szCs w:val="26"/>
    </w:rPr>
  </w:style>
  <w:style w:type="paragraph" w:styleId="BodyText">
    <w:name w:val="Body Text"/>
    <w:basedOn w:val="Normal"/>
    <w:link w:val="BodyTextChar"/>
    <w:uiPriority w:val="99"/>
    <w:qFormat/>
    <w:rsid w:val="00904E42"/>
    <w:pPr>
      <w:tabs>
        <w:tab w:val="center" w:pos="288"/>
        <w:tab w:val="center" w:pos="4680"/>
        <w:tab w:val="right" w:pos="9360"/>
      </w:tabs>
      <w:spacing w:after="120" w:line="480" w:lineRule="auto"/>
      <w:ind w:firstLine="288"/>
      <w:jc w:val="both"/>
    </w:pPr>
    <w:rPr>
      <w:rFonts w:asciiTheme="minorHAnsi" w:hAnsiTheme="minorHAnsi"/>
      <w:szCs w:val="26"/>
    </w:rPr>
  </w:style>
  <w:style w:type="character" w:customStyle="1" w:styleId="BodyTextChar">
    <w:name w:val="Body Text Char"/>
    <w:link w:val="BodyText"/>
    <w:uiPriority w:val="99"/>
    <w:rsid w:val="00904E42"/>
    <w:rPr>
      <w:rFonts w:asciiTheme="minorHAnsi" w:hAnsiTheme="minorHAnsi"/>
      <w:sz w:val="24"/>
      <w:szCs w:val="26"/>
    </w:rPr>
  </w:style>
  <w:style w:type="character" w:customStyle="1" w:styleId="Heading3Char">
    <w:name w:val="Heading 3 Char"/>
    <w:link w:val="Heading3"/>
    <w:uiPriority w:val="9"/>
    <w:rsid w:val="003E21B7"/>
    <w:rPr>
      <w:rFonts w:asciiTheme="minorHAnsi" w:hAnsiTheme="minorHAnsi"/>
      <w:bCs/>
      <w:sz w:val="24"/>
      <w:szCs w:val="22"/>
      <w:u w:val="single"/>
    </w:rPr>
  </w:style>
  <w:style w:type="paragraph" w:styleId="BlockText">
    <w:name w:val="Block Text"/>
    <w:basedOn w:val="BodyText"/>
    <w:uiPriority w:val="99"/>
    <w:rsid w:val="006077B4"/>
    <w:pPr>
      <w:spacing w:before="240" w:after="240"/>
      <w:ind w:left="720" w:right="1080"/>
    </w:pPr>
  </w:style>
  <w:style w:type="numbering" w:customStyle="1" w:styleId="Blists">
    <w:name w:val="Blists"/>
    <w:uiPriority w:val="99"/>
    <w:rsid w:val="007900AB"/>
    <w:pPr>
      <w:numPr>
        <w:numId w:val="42"/>
      </w:numPr>
    </w:pPr>
  </w:style>
  <w:style w:type="numbering" w:customStyle="1" w:styleId="ListBulletsSQb">
    <w:name w:val="ListBullets_SQb"/>
    <w:uiPriority w:val="99"/>
    <w:rsid w:val="00560C8A"/>
    <w:pPr>
      <w:numPr>
        <w:numId w:val="5"/>
      </w:numPr>
    </w:pPr>
  </w:style>
  <w:style w:type="paragraph" w:styleId="Subtitle">
    <w:name w:val="Subtitle"/>
    <w:basedOn w:val="Normal"/>
    <w:next w:val="Normal"/>
    <w:link w:val="SubtitleChar"/>
    <w:uiPriority w:val="11"/>
    <w:qFormat/>
    <w:rsid w:val="00315743"/>
    <w:pPr>
      <w:numPr>
        <w:ilvl w:val="1"/>
      </w:numPr>
    </w:pPr>
    <w:rPr>
      <w:rFonts w:ascii="Cambria" w:hAnsi="Cambria"/>
      <w:i/>
      <w:iCs/>
      <w:color w:val="4F81BD"/>
      <w:spacing w:val="15"/>
      <w:szCs w:val="24"/>
    </w:rPr>
  </w:style>
  <w:style w:type="paragraph" w:styleId="ListBullet2">
    <w:name w:val="List Bullet 2"/>
    <w:basedOn w:val="Normal"/>
    <w:uiPriority w:val="99"/>
    <w:semiHidden/>
    <w:rsid w:val="00F26B88"/>
    <w:pPr>
      <w:numPr>
        <w:ilvl w:val="1"/>
        <w:numId w:val="32"/>
      </w:numPr>
      <w:ind w:left="900" w:hanging="270"/>
      <w:contextualSpacing/>
    </w:pPr>
  </w:style>
  <w:style w:type="paragraph" w:styleId="ListBullet3">
    <w:name w:val="List Bullet 3"/>
    <w:basedOn w:val="Normal"/>
    <w:uiPriority w:val="99"/>
    <w:semiHidden/>
    <w:rsid w:val="00F26B88"/>
    <w:pPr>
      <w:numPr>
        <w:ilvl w:val="2"/>
        <w:numId w:val="32"/>
      </w:numPr>
      <w:ind w:left="1170" w:hanging="270"/>
      <w:contextualSpacing/>
    </w:pPr>
  </w:style>
  <w:style w:type="paragraph" w:styleId="ListBullet4">
    <w:name w:val="List Bullet 4"/>
    <w:basedOn w:val="Normal"/>
    <w:uiPriority w:val="99"/>
    <w:semiHidden/>
    <w:unhideWhenUsed/>
    <w:rsid w:val="00560C8A"/>
    <w:pPr>
      <w:numPr>
        <w:ilvl w:val="3"/>
        <w:numId w:val="32"/>
      </w:numPr>
      <w:contextualSpacing/>
    </w:pPr>
  </w:style>
  <w:style w:type="paragraph" w:styleId="ListBullet5">
    <w:name w:val="List Bullet 5"/>
    <w:basedOn w:val="Normal"/>
    <w:uiPriority w:val="99"/>
    <w:semiHidden/>
    <w:unhideWhenUsed/>
    <w:rsid w:val="00560C8A"/>
    <w:pPr>
      <w:numPr>
        <w:ilvl w:val="4"/>
        <w:numId w:val="32"/>
      </w:numPr>
      <w:contextualSpacing/>
    </w:pPr>
  </w:style>
  <w:style w:type="character" w:customStyle="1" w:styleId="SubtitleChar">
    <w:name w:val="Subtitle Char"/>
    <w:link w:val="Subtitle"/>
    <w:uiPriority w:val="11"/>
    <w:rsid w:val="00315743"/>
    <w:rPr>
      <w:rFonts w:ascii="Cambria" w:eastAsia="Times New Roman" w:hAnsi="Cambria" w:cs="Times New Roman"/>
      <w:i/>
      <w:iCs/>
      <w:color w:val="4F81BD"/>
      <w:spacing w:val="15"/>
      <w:sz w:val="24"/>
      <w:szCs w:val="24"/>
    </w:rPr>
  </w:style>
  <w:style w:type="numbering" w:customStyle="1" w:styleId="ListBulletsMulti">
    <w:name w:val="ListBullets_Multi"/>
    <w:uiPriority w:val="99"/>
    <w:rsid w:val="00315743"/>
    <w:pPr>
      <w:numPr>
        <w:numId w:val="13"/>
      </w:numPr>
    </w:pPr>
  </w:style>
  <w:style w:type="numbering" w:customStyle="1" w:styleId="ListNumbersMulti">
    <w:name w:val="ListNumbers_Multi"/>
    <w:uiPriority w:val="99"/>
    <w:rsid w:val="00677FE2"/>
    <w:pPr>
      <w:numPr>
        <w:numId w:val="18"/>
      </w:numPr>
    </w:pPr>
  </w:style>
  <w:style w:type="paragraph" w:customStyle="1" w:styleId="ListTop">
    <w:name w:val="List Top"/>
    <w:basedOn w:val="Normal"/>
    <w:next w:val="ListBullet2"/>
    <w:semiHidden/>
    <w:qFormat/>
    <w:rsid w:val="007900AB"/>
    <w:pPr>
      <w:spacing w:before="240"/>
      <w:ind w:left="360" w:hanging="360"/>
    </w:pPr>
  </w:style>
  <w:style w:type="paragraph" w:styleId="ListParagraph">
    <w:name w:val="List Paragraph"/>
    <w:basedOn w:val="Normal"/>
    <w:uiPriority w:val="34"/>
    <w:semiHidden/>
    <w:qFormat/>
    <w:rsid w:val="00677FE2"/>
    <w:pPr>
      <w:spacing w:before="240"/>
      <w:contextualSpacing/>
    </w:pPr>
  </w:style>
  <w:style w:type="numbering" w:customStyle="1" w:styleId="Headings">
    <w:name w:val="Headings"/>
    <w:uiPriority w:val="99"/>
    <w:rsid w:val="003E21B7"/>
    <w:pPr>
      <w:numPr>
        <w:numId w:val="24"/>
      </w:numPr>
    </w:pPr>
  </w:style>
  <w:style w:type="character" w:customStyle="1" w:styleId="Heading4Char">
    <w:name w:val="Heading 4 Char"/>
    <w:link w:val="Heading4"/>
    <w:uiPriority w:val="9"/>
    <w:semiHidden/>
    <w:rsid w:val="005B2298"/>
    <w:rPr>
      <w:rFonts w:ascii="Cambria" w:hAnsi="Cambria"/>
      <w:b/>
      <w:bCs/>
      <w:i/>
      <w:iCs/>
      <w:color w:val="4F81BD"/>
      <w:sz w:val="22"/>
      <w:szCs w:val="22"/>
    </w:rPr>
  </w:style>
  <w:style w:type="paragraph" w:styleId="NormalIndent">
    <w:name w:val="Normal Indent"/>
    <w:basedOn w:val="Normal"/>
    <w:uiPriority w:val="99"/>
    <w:semiHidden/>
    <w:rsid w:val="00677FE2"/>
  </w:style>
  <w:style w:type="character" w:styleId="IntenseReference">
    <w:name w:val="Intense Reference"/>
    <w:uiPriority w:val="32"/>
    <w:qFormat/>
    <w:rsid w:val="00F26B88"/>
    <w:rPr>
      <w:b/>
      <w:bCs/>
      <w:caps w:val="0"/>
      <w:smallCaps w:val="0"/>
      <w:color w:val="C00000"/>
      <w:spacing w:val="5"/>
      <w:u w:val="single"/>
    </w:rPr>
  </w:style>
  <w:style w:type="character" w:styleId="IntenseEmphasis">
    <w:name w:val="Intense Emphasis"/>
    <w:uiPriority w:val="21"/>
    <w:qFormat/>
    <w:rsid w:val="00392277"/>
    <w:rPr>
      <w:b/>
      <w:bCs/>
      <w:i/>
      <w:iCs/>
      <w:color w:val="4F81BD"/>
    </w:rPr>
  </w:style>
  <w:style w:type="character" w:customStyle="1" w:styleId="Heading5Char">
    <w:name w:val="Heading 5 Char"/>
    <w:link w:val="Heading5"/>
    <w:uiPriority w:val="9"/>
    <w:semiHidden/>
    <w:rsid w:val="005B2298"/>
    <w:rPr>
      <w:rFonts w:ascii="Cambria" w:hAnsi="Cambria"/>
      <w:color w:val="243F60"/>
      <w:sz w:val="22"/>
      <w:szCs w:val="22"/>
    </w:rPr>
  </w:style>
  <w:style w:type="character" w:styleId="PlaceholderText">
    <w:name w:val="Placeholder Text"/>
    <w:basedOn w:val="DefaultParagraphFont"/>
    <w:uiPriority w:val="99"/>
    <w:semiHidden/>
    <w:rsid w:val="00B135E9"/>
    <w:rPr>
      <w:color w:val="808080"/>
    </w:rPr>
  </w:style>
  <w:style w:type="paragraph" w:customStyle="1" w:styleId="Coverpretitle">
    <w:name w:val="Cover pretitle"/>
    <w:basedOn w:val="Normal"/>
    <w:next w:val="CoverTitle"/>
    <w:qFormat/>
    <w:rsid w:val="00E94918"/>
    <w:pPr>
      <w:jc w:val="right"/>
    </w:pPr>
    <w:rPr>
      <w:szCs w:val="24"/>
    </w:rPr>
  </w:style>
  <w:style w:type="paragraph" w:styleId="Quote">
    <w:name w:val="Quote"/>
    <w:basedOn w:val="Normal"/>
    <w:next w:val="Normal"/>
    <w:link w:val="QuoteChar"/>
    <w:uiPriority w:val="29"/>
    <w:semiHidden/>
    <w:qFormat/>
    <w:rsid w:val="00F26B88"/>
    <w:rPr>
      <w:i/>
      <w:iCs/>
      <w:color w:val="000000" w:themeColor="text1"/>
    </w:rPr>
  </w:style>
  <w:style w:type="character" w:customStyle="1" w:styleId="QuoteChar">
    <w:name w:val="Quote Char"/>
    <w:basedOn w:val="DefaultParagraphFont"/>
    <w:link w:val="Quote"/>
    <w:uiPriority w:val="29"/>
    <w:semiHidden/>
    <w:rsid w:val="00F26B88"/>
    <w:rPr>
      <w:i/>
      <w:iCs/>
      <w:color w:val="000000" w:themeColor="text1"/>
      <w:sz w:val="22"/>
      <w:szCs w:val="22"/>
    </w:rPr>
  </w:style>
  <w:style w:type="character" w:styleId="SubtleEmphasis">
    <w:name w:val="Subtle Emphasis"/>
    <w:basedOn w:val="DefaultParagraphFont"/>
    <w:uiPriority w:val="19"/>
    <w:qFormat/>
    <w:rsid w:val="00F26B88"/>
    <w:rPr>
      <w:i/>
      <w:iCs/>
      <w:color w:val="808080" w:themeColor="text1" w:themeTint="7F"/>
    </w:rPr>
  </w:style>
  <w:style w:type="character" w:styleId="SubtleReference">
    <w:name w:val="Subtle Reference"/>
    <w:basedOn w:val="DefaultParagraphFont"/>
    <w:uiPriority w:val="31"/>
    <w:qFormat/>
    <w:rsid w:val="00F26B88"/>
    <w:rPr>
      <w:caps w:val="0"/>
      <w:smallCaps w:val="0"/>
      <w:color w:val="C00000"/>
      <w:u w:val="single"/>
    </w:rPr>
  </w:style>
  <w:style w:type="paragraph" w:customStyle="1" w:styleId="Caption-Figure">
    <w:name w:val="Caption - Figure"/>
    <w:basedOn w:val="Caption"/>
    <w:qFormat/>
    <w:rsid w:val="00F26B88"/>
    <w:rPr>
      <w:rFonts w:eastAsia="Calibri"/>
      <w:b w:val="0"/>
      <w:color w:val="595959" w:themeColor="text1" w:themeTint="A6"/>
      <w:szCs w:val="22"/>
      <w:lang w:eastAsia="en-US"/>
    </w:rPr>
  </w:style>
  <w:style w:type="paragraph" w:styleId="Caption">
    <w:name w:val="caption"/>
    <w:basedOn w:val="Normal"/>
    <w:next w:val="Normal"/>
    <w:uiPriority w:val="35"/>
    <w:unhideWhenUsed/>
    <w:qFormat/>
    <w:rsid w:val="00BF577E"/>
    <w:rPr>
      <w:b/>
      <w:bCs/>
      <w:color w:val="000000" w:themeColor="text1"/>
      <w:sz w:val="20"/>
      <w:szCs w:val="18"/>
    </w:rPr>
  </w:style>
  <w:style w:type="character" w:styleId="Hyperlink">
    <w:name w:val="Hyperlink"/>
    <w:basedOn w:val="DefaultParagraphFont"/>
    <w:uiPriority w:val="99"/>
    <w:unhideWhenUsed/>
    <w:rsid w:val="000F7391"/>
    <w:rPr>
      <w:color w:val="0000FF" w:themeColor="hyperlink"/>
      <w:u w:val="single"/>
    </w:rPr>
  </w:style>
  <w:style w:type="paragraph" w:customStyle="1" w:styleId="Rlist">
    <w:name w:val="Rlist"/>
    <w:basedOn w:val="BodyText"/>
    <w:qFormat/>
    <w:rsid w:val="001137B8"/>
    <w:pPr>
      <w:numPr>
        <w:numId w:val="33"/>
      </w:numPr>
      <w:spacing w:after="240" w:line="240" w:lineRule="auto"/>
      <w:ind w:left="446" w:hanging="446"/>
      <w:jc w:val="left"/>
    </w:pPr>
  </w:style>
  <w:style w:type="paragraph" w:customStyle="1" w:styleId="BList1">
    <w:name w:val="BList 1"/>
    <w:basedOn w:val="Normal"/>
    <w:link w:val="BList1Char"/>
    <w:qFormat/>
    <w:rsid w:val="007900AB"/>
    <w:pPr>
      <w:numPr>
        <w:numId w:val="42"/>
      </w:numPr>
    </w:pPr>
  </w:style>
  <w:style w:type="character" w:customStyle="1" w:styleId="BList1Char">
    <w:name w:val="BList 1 Char"/>
    <w:basedOn w:val="DefaultParagraphFont"/>
    <w:link w:val="BList1"/>
    <w:rsid w:val="007900AB"/>
    <w:rPr>
      <w:sz w:val="24"/>
      <w:szCs w:val="22"/>
    </w:rPr>
  </w:style>
  <w:style w:type="paragraph" w:customStyle="1" w:styleId="BList2">
    <w:name w:val="BList 2"/>
    <w:basedOn w:val="Normal"/>
    <w:link w:val="BList2Char"/>
    <w:qFormat/>
    <w:rsid w:val="007900AB"/>
    <w:pPr>
      <w:numPr>
        <w:ilvl w:val="1"/>
        <w:numId w:val="42"/>
      </w:numPr>
    </w:pPr>
  </w:style>
  <w:style w:type="character" w:customStyle="1" w:styleId="BList2Char">
    <w:name w:val="BList 2 Char"/>
    <w:basedOn w:val="DefaultParagraphFont"/>
    <w:link w:val="BList2"/>
    <w:rsid w:val="007900AB"/>
    <w:rPr>
      <w:sz w:val="24"/>
      <w:szCs w:val="22"/>
    </w:rPr>
  </w:style>
  <w:style w:type="paragraph" w:customStyle="1" w:styleId="BList3">
    <w:name w:val="BList 3"/>
    <w:basedOn w:val="Normal"/>
    <w:link w:val="BList3Char"/>
    <w:qFormat/>
    <w:rsid w:val="007900AB"/>
    <w:pPr>
      <w:numPr>
        <w:ilvl w:val="2"/>
        <w:numId w:val="42"/>
      </w:numPr>
    </w:pPr>
  </w:style>
  <w:style w:type="character" w:customStyle="1" w:styleId="BList3Char">
    <w:name w:val="BList 3 Char"/>
    <w:basedOn w:val="DefaultParagraphFont"/>
    <w:link w:val="BList3"/>
    <w:rsid w:val="007900AB"/>
    <w:rPr>
      <w:sz w:val="24"/>
      <w:szCs w:val="22"/>
    </w:rPr>
  </w:style>
  <w:style w:type="numbering" w:customStyle="1" w:styleId="NLists">
    <w:name w:val="NLists"/>
    <w:uiPriority w:val="99"/>
    <w:rsid w:val="00654021"/>
    <w:pPr>
      <w:numPr>
        <w:numId w:val="43"/>
      </w:numPr>
    </w:pPr>
  </w:style>
  <w:style w:type="paragraph" w:customStyle="1" w:styleId="Nlist1">
    <w:name w:val="Nlist 1"/>
    <w:basedOn w:val="Normal"/>
    <w:link w:val="Nlist1Char"/>
    <w:qFormat/>
    <w:rsid w:val="00654021"/>
    <w:pPr>
      <w:numPr>
        <w:numId w:val="44"/>
      </w:numPr>
    </w:pPr>
  </w:style>
  <w:style w:type="character" w:customStyle="1" w:styleId="Nlist1Char">
    <w:name w:val="Nlist 1 Char"/>
    <w:basedOn w:val="DefaultParagraphFont"/>
    <w:link w:val="Nlist1"/>
    <w:rsid w:val="00654021"/>
    <w:rPr>
      <w:sz w:val="24"/>
      <w:szCs w:val="22"/>
    </w:rPr>
  </w:style>
  <w:style w:type="paragraph" w:customStyle="1" w:styleId="Nlist2">
    <w:name w:val="Nlist 2"/>
    <w:basedOn w:val="Normal"/>
    <w:link w:val="Nlist2Char"/>
    <w:qFormat/>
    <w:rsid w:val="00654021"/>
    <w:pPr>
      <w:numPr>
        <w:ilvl w:val="1"/>
        <w:numId w:val="44"/>
      </w:numPr>
    </w:pPr>
  </w:style>
  <w:style w:type="character" w:customStyle="1" w:styleId="Nlist2Char">
    <w:name w:val="Nlist 2 Char"/>
    <w:basedOn w:val="DefaultParagraphFont"/>
    <w:link w:val="Nlist2"/>
    <w:rsid w:val="00654021"/>
    <w:rPr>
      <w:sz w:val="24"/>
      <w:szCs w:val="22"/>
    </w:rPr>
  </w:style>
  <w:style w:type="paragraph" w:customStyle="1" w:styleId="NList3">
    <w:name w:val="NList 3"/>
    <w:basedOn w:val="Normal"/>
    <w:link w:val="NList3Char"/>
    <w:qFormat/>
    <w:rsid w:val="00654021"/>
    <w:pPr>
      <w:numPr>
        <w:ilvl w:val="2"/>
        <w:numId w:val="44"/>
      </w:numPr>
    </w:pPr>
  </w:style>
  <w:style w:type="character" w:customStyle="1" w:styleId="NList3Char">
    <w:name w:val="NList 3 Char"/>
    <w:basedOn w:val="DefaultParagraphFont"/>
    <w:link w:val="NList3"/>
    <w:rsid w:val="00654021"/>
    <w:rPr>
      <w:sz w:val="24"/>
      <w:szCs w:val="22"/>
    </w:rPr>
  </w:style>
  <w:style w:type="character" w:styleId="CommentReference">
    <w:name w:val="annotation reference"/>
    <w:basedOn w:val="DefaultParagraphFont"/>
    <w:uiPriority w:val="99"/>
    <w:semiHidden/>
    <w:unhideWhenUsed/>
    <w:rsid w:val="00170036"/>
    <w:rPr>
      <w:sz w:val="16"/>
      <w:szCs w:val="16"/>
    </w:rPr>
  </w:style>
  <w:style w:type="paragraph" w:styleId="CommentText">
    <w:name w:val="annotation text"/>
    <w:basedOn w:val="Normal"/>
    <w:link w:val="CommentTextChar"/>
    <w:uiPriority w:val="99"/>
    <w:semiHidden/>
    <w:unhideWhenUsed/>
    <w:rsid w:val="00170036"/>
    <w:rPr>
      <w:sz w:val="20"/>
      <w:szCs w:val="20"/>
    </w:rPr>
  </w:style>
  <w:style w:type="character" w:customStyle="1" w:styleId="CommentTextChar">
    <w:name w:val="Comment Text Char"/>
    <w:basedOn w:val="DefaultParagraphFont"/>
    <w:link w:val="CommentText"/>
    <w:uiPriority w:val="99"/>
    <w:semiHidden/>
    <w:rsid w:val="00170036"/>
  </w:style>
  <w:style w:type="paragraph" w:styleId="CommentSubject">
    <w:name w:val="annotation subject"/>
    <w:basedOn w:val="CommentText"/>
    <w:next w:val="CommentText"/>
    <w:link w:val="CommentSubjectChar"/>
    <w:uiPriority w:val="99"/>
    <w:semiHidden/>
    <w:unhideWhenUsed/>
    <w:rsid w:val="00170036"/>
    <w:rPr>
      <w:b/>
      <w:bCs/>
    </w:rPr>
  </w:style>
  <w:style w:type="character" w:customStyle="1" w:styleId="CommentSubjectChar">
    <w:name w:val="Comment Subject Char"/>
    <w:basedOn w:val="CommentTextChar"/>
    <w:link w:val="CommentSubject"/>
    <w:uiPriority w:val="99"/>
    <w:semiHidden/>
    <w:rsid w:val="00170036"/>
    <w:rPr>
      <w:b/>
      <w:bCs/>
    </w:rPr>
  </w:style>
  <w:style w:type="paragraph" w:customStyle="1" w:styleId="MTDisplayEquation">
    <w:name w:val="MTDisplayEquation"/>
    <w:basedOn w:val="BodyText"/>
    <w:link w:val="MTDisplayEquationChar"/>
    <w:rsid w:val="00AC4673"/>
  </w:style>
  <w:style w:type="character" w:customStyle="1" w:styleId="MTDisplayEquationChar">
    <w:name w:val="MTDisplayEquation Char"/>
    <w:basedOn w:val="BodyTextChar"/>
    <w:link w:val="MTDisplayEquation"/>
    <w:rsid w:val="00AC4673"/>
    <w:rPr>
      <w:rFonts w:asciiTheme="minorHAnsi" w:hAnsiTheme="minorHAnsi"/>
      <w:sz w:val="24"/>
      <w:szCs w:val="26"/>
    </w:rPr>
  </w:style>
  <w:style w:type="character" w:customStyle="1" w:styleId="MTEquationSection">
    <w:name w:val="MTEquationSection"/>
    <w:basedOn w:val="DefaultParagraphFont"/>
    <w:rsid w:val="008F5ABB"/>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5.wmf"/><Relationship Id="rId42" Type="http://schemas.openxmlformats.org/officeDocument/2006/relationships/image" Target="media/image15.wmf"/><Relationship Id="rId47" Type="http://schemas.openxmlformats.org/officeDocument/2006/relationships/image" Target="media/image17.wmf"/><Relationship Id="rId63" Type="http://schemas.openxmlformats.org/officeDocument/2006/relationships/oleObject" Target="embeddings/oleObject29.bin"/><Relationship Id="rId68" Type="http://schemas.openxmlformats.org/officeDocument/2006/relationships/oleObject" Target="embeddings/oleObject32.bin"/><Relationship Id="rId84" Type="http://schemas.openxmlformats.org/officeDocument/2006/relationships/image" Target="media/image31.wmf"/><Relationship Id="rId89" Type="http://schemas.openxmlformats.org/officeDocument/2006/relationships/oleObject" Target="embeddings/oleObject43.bin"/><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oleObject" Target="embeddings/oleObject45.bin"/><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9.wmf"/><Relationship Id="rId11" Type="http://schemas.openxmlformats.org/officeDocument/2006/relationships/comments" Target="comments.xml"/><Relationship Id="rId24" Type="http://schemas.openxmlformats.org/officeDocument/2006/relationships/oleObject" Target="embeddings/oleObject5.bin"/><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oleObject" Target="embeddings/oleObject16.bin"/><Relationship Id="rId53" Type="http://schemas.openxmlformats.org/officeDocument/2006/relationships/oleObject" Target="embeddings/oleObject21.bin"/><Relationship Id="rId58" Type="http://schemas.openxmlformats.org/officeDocument/2006/relationships/oleObject" Target="embeddings/oleObject25.bin"/><Relationship Id="rId66" Type="http://schemas.openxmlformats.org/officeDocument/2006/relationships/oleObject" Target="embeddings/oleObject31.bin"/><Relationship Id="rId74" Type="http://schemas.openxmlformats.org/officeDocument/2006/relationships/image" Target="media/image26.wmf"/><Relationship Id="rId79" Type="http://schemas.openxmlformats.org/officeDocument/2006/relationships/oleObject" Target="embeddings/oleObject38.bin"/><Relationship Id="rId87" Type="http://schemas.openxmlformats.org/officeDocument/2006/relationships/oleObject" Target="embeddings/oleObject42.bin"/><Relationship Id="rId102" Type="http://schemas.openxmlformats.org/officeDocument/2006/relationships/footer" Target="footer3.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0.wmf"/><Relationship Id="rId90" Type="http://schemas.openxmlformats.org/officeDocument/2006/relationships/image" Target="media/image34.wmf"/><Relationship Id="rId95" Type="http://schemas.openxmlformats.org/officeDocument/2006/relationships/oleObject" Target="embeddings/oleObject47.bin"/><Relationship Id="rId19" Type="http://schemas.openxmlformats.org/officeDocument/2006/relationships/image" Target="media/image4.wmf"/><Relationship Id="rId14" Type="http://schemas.microsoft.com/office/2018/08/relationships/commentsExtensible" Target="commentsExtensible.xml"/><Relationship Id="rId22" Type="http://schemas.openxmlformats.org/officeDocument/2006/relationships/oleObject" Target="embeddings/oleObject4.bin"/><Relationship Id="rId27" Type="http://schemas.openxmlformats.org/officeDocument/2006/relationships/image" Target="media/image8.wmf"/><Relationship Id="rId30" Type="http://schemas.openxmlformats.org/officeDocument/2006/relationships/oleObject" Target="embeddings/oleObject8.bin"/><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oleObject" Target="embeddings/oleObject18.bin"/><Relationship Id="rId56" Type="http://schemas.openxmlformats.org/officeDocument/2006/relationships/image" Target="media/image20.wmf"/><Relationship Id="rId64" Type="http://schemas.openxmlformats.org/officeDocument/2006/relationships/image" Target="media/image22.wmf"/><Relationship Id="rId69" Type="http://schemas.openxmlformats.org/officeDocument/2006/relationships/image" Target="media/image24.wmf"/><Relationship Id="rId77" Type="http://schemas.openxmlformats.org/officeDocument/2006/relationships/oleObject" Target="embeddings/oleObject37.bin"/><Relationship Id="rId100" Type="http://schemas.openxmlformats.org/officeDocument/2006/relationships/hyperlink" Target="http://www.ieee.org/documents/ieeecitationref.pdf" TargetMode="External"/><Relationship Id="rId105"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19.wmf"/><Relationship Id="rId72" Type="http://schemas.openxmlformats.org/officeDocument/2006/relationships/image" Target="media/image25.wmf"/><Relationship Id="rId80" Type="http://schemas.openxmlformats.org/officeDocument/2006/relationships/image" Target="media/image29.wmf"/><Relationship Id="rId85" Type="http://schemas.openxmlformats.org/officeDocument/2006/relationships/oleObject" Target="embeddings/oleObject41.bin"/><Relationship Id="rId93" Type="http://schemas.openxmlformats.org/officeDocument/2006/relationships/oleObject" Target="embeddings/oleObject46.bin"/><Relationship Id="rId98" Type="http://schemas.openxmlformats.org/officeDocument/2006/relationships/image" Target="media/image37.png"/><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oleObject" Target="embeddings/oleObject17.bin"/><Relationship Id="rId59" Type="http://schemas.openxmlformats.org/officeDocument/2006/relationships/oleObject" Target="embeddings/oleObject26.bin"/><Relationship Id="rId67" Type="http://schemas.openxmlformats.org/officeDocument/2006/relationships/image" Target="media/image23.wmf"/><Relationship Id="rId103" Type="http://schemas.openxmlformats.org/officeDocument/2006/relationships/fontTable" Target="fontTable.xml"/><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1.wmf"/><Relationship Id="rId70" Type="http://schemas.openxmlformats.org/officeDocument/2006/relationships/oleObject" Target="embeddings/oleObject33.bin"/><Relationship Id="rId75" Type="http://schemas.openxmlformats.org/officeDocument/2006/relationships/oleObject" Target="embeddings/oleObject36.bin"/><Relationship Id="rId83" Type="http://schemas.openxmlformats.org/officeDocument/2006/relationships/oleObject" Target="embeddings/oleObject40.bin"/><Relationship Id="rId88" Type="http://schemas.openxmlformats.org/officeDocument/2006/relationships/image" Target="media/image33.wmf"/><Relationship Id="rId91" Type="http://schemas.openxmlformats.org/officeDocument/2006/relationships/oleObject" Target="embeddings/oleObject44.bin"/><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7.bin"/><Relationship Id="rId36" Type="http://schemas.openxmlformats.org/officeDocument/2006/relationships/image" Target="media/image12.wmf"/><Relationship Id="rId49" Type="http://schemas.openxmlformats.org/officeDocument/2006/relationships/image" Target="media/image18.wmf"/><Relationship Id="rId57" Type="http://schemas.openxmlformats.org/officeDocument/2006/relationships/oleObject" Target="embeddings/oleObject24.bin"/><Relationship Id="rId10" Type="http://schemas.openxmlformats.org/officeDocument/2006/relationships/footer" Target="footer1.xml"/><Relationship Id="rId31" Type="http://schemas.openxmlformats.org/officeDocument/2006/relationships/oleObject" Target="embeddings/oleObject9.bin"/><Relationship Id="rId44" Type="http://schemas.openxmlformats.org/officeDocument/2006/relationships/image" Target="media/image16.wmf"/><Relationship Id="rId52" Type="http://schemas.openxmlformats.org/officeDocument/2006/relationships/oleObject" Target="embeddings/oleObject20.bin"/><Relationship Id="rId60" Type="http://schemas.openxmlformats.org/officeDocument/2006/relationships/oleObject" Target="embeddings/oleObject27.bin"/><Relationship Id="rId65" Type="http://schemas.openxmlformats.org/officeDocument/2006/relationships/oleObject" Target="embeddings/oleObject30.bin"/><Relationship Id="rId73" Type="http://schemas.openxmlformats.org/officeDocument/2006/relationships/oleObject" Target="embeddings/oleObject35.bin"/><Relationship Id="rId78" Type="http://schemas.openxmlformats.org/officeDocument/2006/relationships/image" Target="media/image28.wmf"/><Relationship Id="rId81" Type="http://schemas.openxmlformats.org/officeDocument/2006/relationships/oleObject" Target="embeddings/oleObject39.bin"/><Relationship Id="rId86" Type="http://schemas.openxmlformats.org/officeDocument/2006/relationships/image" Target="media/image32.wmf"/><Relationship Id="rId94" Type="http://schemas.openxmlformats.org/officeDocument/2006/relationships/image" Target="media/image35.wmf"/><Relationship Id="rId99" Type="http://schemas.openxmlformats.org/officeDocument/2006/relationships/image" Target="media/image38.png"/><Relationship Id="rId101" Type="http://schemas.openxmlformats.org/officeDocument/2006/relationships/hyperlink" Target="http://library.queensu.ca/book/export/html/5846" TargetMode="External"/><Relationship Id="rId4" Type="http://schemas.openxmlformats.org/officeDocument/2006/relationships/settings" Target="settings.xml"/><Relationship Id="rId9" Type="http://schemas.openxmlformats.org/officeDocument/2006/relationships/header" Target="header1.xml"/><Relationship Id="rId13" Type="http://schemas.microsoft.com/office/2016/09/relationships/commentsIds" Target="commentsIds.xml"/><Relationship Id="rId18" Type="http://schemas.openxmlformats.org/officeDocument/2006/relationships/oleObject" Target="embeddings/oleObject2.bin"/><Relationship Id="rId39" Type="http://schemas.openxmlformats.org/officeDocument/2006/relationships/oleObject" Target="embeddings/oleObject13.bin"/><Relationship Id="rId34" Type="http://schemas.openxmlformats.org/officeDocument/2006/relationships/image" Target="media/image11.wmf"/><Relationship Id="rId50" Type="http://schemas.openxmlformats.org/officeDocument/2006/relationships/oleObject" Target="embeddings/oleObject19.bin"/><Relationship Id="rId55" Type="http://schemas.openxmlformats.org/officeDocument/2006/relationships/oleObject" Target="embeddings/oleObject23.bin"/><Relationship Id="rId76" Type="http://schemas.openxmlformats.org/officeDocument/2006/relationships/image" Target="media/image27.wmf"/><Relationship Id="rId97" Type="http://schemas.openxmlformats.org/officeDocument/2006/relationships/image" Target="media/image36.png"/><Relationship Id="rId10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lul\Sync\000%20Common%20Resources\Proposal%20201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4BC4DB-5ED8-4750-BE00-15769326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2016.dotx</Template>
  <TotalTime>24866</TotalTime>
  <Pages>15</Pages>
  <Words>9840</Words>
  <Characters>56090</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Integrated Technology Services</Company>
  <LinksUpToDate>false</LinksUpToDate>
  <CharactersWithSpaces>65799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Tolulope Olugbenga</dc:creator>
  <cp:keywords/>
  <dc:description/>
  <cp:lastModifiedBy>Tolulope Olugbenga</cp:lastModifiedBy>
  <cp:revision>7</cp:revision>
  <cp:lastPrinted>2013-05-03T14:51:00Z</cp:lastPrinted>
  <dcterms:created xsi:type="dcterms:W3CDTF">2020-07-06T12:13:00Z</dcterms:created>
  <dcterms:modified xsi:type="dcterms:W3CDTF">2021-08-27T20:43:00Z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e46c1570-92dc-3c24-b68d-7f3cfdad2f38</vt:lpwstr>
  </property>
  <property fmtid="{D5CDD505-2E9C-101B-9397-08002B2CF9AE}" pid="24" name="Mendeley Citation Style_1">
    <vt:lpwstr>http://www.zotero.org/styles/apa</vt:lpwstr>
  </property>
  <property fmtid="{D5CDD505-2E9C-101B-9397-08002B2CF9AE}" pid="25" name="MTWinEqns">
    <vt:bool>true</vt:bool>
  </property>
  <property fmtid="{D5CDD505-2E9C-101B-9397-08002B2CF9AE}" pid="26" name="MTEquationNumber2">
    <vt:lpwstr>(#S1.#E1)</vt:lpwstr>
  </property>
  <property fmtid="{D5CDD505-2E9C-101B-9397-08002B2CF9AE}" pid="27" name="MTEquationSection">
    <vt:lpwstr>1</vt:lpwstr>
  </property>
  <property fmtid="{D5CDD505-2E9C-101B-9397-08002B2CF9AE}" pid="28" name="MTEqnNumsOnRight">
    <vt:bool>true</vt:bool>
  </property>
</Properties>
</file>