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369EB" w14:textId="77777777" w:rsidR="00764CAD" w:rsidRDefault="00764CAD" w:rsidP="008C6DC2"/>
    <w:p w14:paraId="07932DBF" w14:textId="77777777" w:rsidR="00426CEF" w:rsidRDefault="00426CEF" w:rsidP="008C6DC2"/>
    <w:p w14:paraId="344EB5E7" w14:textId="77777777" w:rsidR="00B405DF" w:rsidRDefault="00B405DF" w:rsidP="008C6DC2"/>
    <w:p w14:paraId="4AA53DA1" w14:textId="77777777" w:rsidR="00B405DF" w:rsidRDefault="00B405DF" w:rsidP="008C6DC2"/>
    <w:p w14:paraId="403A13BE" w14:textId="77777777" w:rsidR="00426CEF" w:rsidRDefault="00426CEF" w:rsidP="008C6DC2"/>
    <w:p w14:paraId="0F143A17" w14:textId="77777777" w:rsidR="00F745E9" w:rsidRDefault="00F745E9" w:rsidP="008C6DC2">
      <w:r>
        <w:rPr>
          <w:noProof/>
        </w:rPr>
        <w:drawing>
          <wp:anchor distT="0" distB="0" distL="114300" distR="114300" simplePos="0" relativeHeight="251659264" behindDoc="0" locked="0" layoutInCell="1" allowOverlap="1" wp14:anchorId="20ADF01A" wp14:editId="4BE0E086">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54492" w14:textId="77777777" w:rsidR="00F745E9" w:rsidRDefault="00F745E9" w:rsidP="008C6DC2"/>
    <w:p w14:paraId="63246210" w14:textId="77777777" w:rsidR="00F745E9" w:rsidRDefault="00F745E9" w:rsidP="008C6DC2"/>
    <w:p w14:paraId="05D2F587" w14:textId="77777777" w:rsidR="00426CEF" w:rsidRDefault="00426CEF" w:rsidP="008C6DC2"/>
    <w:p w14:paraId="0921FD3C" w14:textId="77777777" w:rsidR="00426CEF" w:rsidRPr="005C103F" w:rsidRDefault="001E348F" w:rsidP="00E94918">
      <w:pPr>
        <w:pStyle w:val="Coverpretitle"/>
      </w:pPr>
      <w:r>
        <w:t>Electrical and Computer Engineering</w:t>
      </w:r>
    </w:p>
    <w:p w14:paraId="77FC9B52" w14:textId="3DE838B2" w:rsidR="008C6DC2" w:rsidRDefault="00B7328E" w:rsidP="001D4D50">
      <w:pPr>
        <w:pStyle w:val="CoverTitle"/>
      </w:pPr>
      <w:r>
        <w:t>Comparing Multi-Step Load Forecasting Approaches</w:t>
      </w:r>
    </w:p>
    <w:p w14:paraId="30DF7F4B" w14:textId="6640C94E" w:rsidR="00B135E9" w:rsidRDefault="00BF577E" w:rsidP="00B135E9">
      <w:pPr>
        <w:pStyle w:val="CoverSubtitle"/>
        <w:jc w:val="right"/>
      </w:pPr>
      <w:r>
        <w:t>Proposal</w:t>
      </w:r>
      <w:r w:rsidR="001E348F">
        <w:t xml:space="preserve"> in partial fulfilment of the </w:t>
      </w:r>
      <w:proofErr w:type="spellStart"/>
      <w:r w:rsidR="001E348F">
        <w:t>M</w:t>
      </w:r>
      <w:r w:rsidR="00F06848">
        <w:t>Sc</w:t>
      </w:r>
      <w:r w:rsidR="001E348F">
        <w:t>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91FE413" w14:textId="77777777" w:rsidTr="005C103F">
        <w:tc>
          <w:tcPr>
            <w:tcW w:w="3432" w:type="dxa"/>
          </w:tcPr>
          <w:p w14:paraId="0923264F" w14:textId="77777777" w:rsidR="005C103F" w:rsidRPr="005C103F" w:rsidRDefault="005C103F" w:rsidP="00B135E9">
            <w:pPr>
              <w:pStyle w:val="authorship"/>
            </w:pPr>
          </w:p>
        </w:tc>
        <w:tc>
          <w:tcPr>
            <w:tcW w:w="3432" w:type="dxa"/>
          </w:tcPr>
          <w:p w14:paraId="248151CF" w14:textId="77777777" w:rsidR="005C103F" w:rsidRPr="005C103F" w:rsidRDefault="005C103F" w:rsidP="00B135E9">
            <w:pPr>
              <w:pStyle w:val="authorship"/>
            </w:pPr>
          </w:p>
        </w:tc>
        <w:tc>
          <w:tcPr>
            <w:tcW w:w="3432" w:type="dxa"/>
          </w:tcPr>
          <w:p w14:paraId="102C3304" w14:textId="396F3543" w:rsidR="00B135E9" w:rsidRDefault="00B135E9" w:rsidP="00B135E9">
            <w:pPr>
              <w:pStyle w:val="authorship"/>
            </w:pPr>
            <w:r>
              <w:t>Version &lt;</w:t>
            </w:r>
            <w:r w:rsidR="00B7328E">
              <w:t>1</w:t>
            </w:r>
            <w:r>
              <w:t>.0&gt;</w:t>
            </w:r>
          </w:p>
          <w:p w14:paraId="0CBAF1E6" w14:textId="085B4C6D" w:rsidR="00F06848" w:rsidRDefault="00F06848" w:rsidP="00F06848">
            <w:pPr>
              <w:pStyle w:val="authorship"/>
            </w:pPr>
            <w:r w:rsidRPr="005C103F">
              <w:t xml:space="preserve">Created:  </w:t>
            </w:r>
            <w:r>
              <w:fldChar w:fldCharType="begin">
                <w:ffData>
                  <w:name w:val="createDate"/>
                  <w:enabled/>
                  <w:calcOnExit/>
                  <w:entryMacro w:val="MTEditEquationInPlace"/>
                  <w:textInput>
                    <w:default w:val="2020 Jun-23"/>
                  </w:textInput>
                </w:ffData>
              </w:fldChar>
            </w:r>
            <w:bookmarkStart w:id="0" w:name="createDate"/>
            <w:r w:rsidRPr="00F06848">
              <w:instrText xml:space="preserve"> FORMTEXT </w:instrText>
            </w:r>
            <w:r>
              <w:fldChar w:fldCharType="separate"/>
            </w:r>
            <w:r>
              <w:rPr>
                <w:noProof/>
              </w:rPr>
              <w:t>2020 Jun-23</w:t>
            </w:r>
            <w:r>
              <w:fldChar w:fldCharType="end"/>
            </w:r>
            <w:bookmarkEnd w:id="0"/>
          </w:p>
          <w:p w14:paraId="4A577B3E" w14:textId="3D38A51B" w:rsidR="00B135E9" w:rsidRPr="005C103F" w:rsidRDefault="00F06848" w:rsidP="00F06848">
            <w:pPr>
              <w:pStyle w:val="authorship"/>
            </w:pPr>
            <w:r>
              <w:t xml:space="preserve">Updated:  </w:t>
            </w:r>
            <w:bookmarkStart w:id="1" w:name="_Hlk43978386"/>
            <w:r>
              <w:fldChar w:fldCharType="begin">
                <w:ffData>
                  <w:name w:val="updateDate"/>
                  <w:enabled/>
                  <w:calcOnExit w:val="0"/>
                  <w:entryMacro w:val="MTEditEquationInPlace"/>
                  <w:textInput>
                    <w:default w:val="2020 Jun-25"/>
                  </w:textInput>
                </w:ffData>
              </w:fldChar>
            </w:r>
            <w:bookmarkStart w:id="2" w:name="updateDate"/>
            <w:r w:rsidRPr="001D5CD9">
              <w:instrText xml:space="preserve"> FORMTEXT </w:instrText>
            </w:r>
            <w:r>
              <w:fldChar w:fldCharType="separate"/>
            </w:r>
            <w:r>
              <w:rPr>
                <w:noProof/>
              </w:rPr>
              <w:t>2020 Jun-25</w:t>
            </w:r>
            <w:r>
              <w:fldChar w:fldCharType="end"/>
            </w:r>
            <w:bookmarkEnd w:id="1"/>
            <w:bookmarkEnd w:id="2"/>
            <w:r>
              <w:t xml:space="preserve">  </w:t>
            </w:r>
          </w:p>
        </w:tc>
      </w:tr>
    </w:tbl>
    <w:p w14:paraId="777D6B9D" w14:textId="77777777" w:rsidR="005C103F" w:rsidRDefault="005C103F" w:rsidP="00AA0E78">
      <w:pPr>
        <w:pStyle w:val="CoverSubtitle"/>
      </w:pPr>
    </w:p>
    <w:p w14:paraId="21966783" w14:textId="77777777" w:rsidR="005C103F" w:rsidRDefault="0034281E" w:rsidP="0034281E">
      <w:pPr>
        <w:pStyle w:val="CoverSubtitle"/>
        <w:tabs>
          <w:tab w:val="left" w:pos="3450"/>
        </w:tabs>
        <w:jc w:val="left"/>
      </w:pPr>
      <w:r>
        <w:tab/>
      </w:r>
    </w:p>
    <w:p w14:paraId="220DE1A3" w14:textId="77777777" w:rsidR="005C103F" w:rsidRDefault="005C103F" w:rsidP="00AA0E78">
      <w:pPr>
        <w:pStyle w:val="CoverSubtitle"/>
      </w:pPr>
    </w:p>
    <w:p w14:paraId="0995E3EA" w14:textId="77777777" w:rsidR="00F745E9" w:rsidRDefault="009E62A1" w:rsidP="009E62A1">
      <w:pPr>
        <w:pStyle w:val="CoverSubtitle"/>
        <w:tabs>
          <w:tab w:val="left" w:pos="8160"/>
        </w:tabs>
        <w:jc w:val="left"/>
      </w:pPr>
      <w:r>
        <w:tab/>
      </w:r>
    </w:p>
    <w:p w14:paraId="5655363D" w14:textId="77777777" w:rsidR="00F745E9" w:rsidRDefault="00F745E9" w:rsidP="00AA0E78">
      <w:pPr>
        <w:pStyle w:val="CoverSubtitle"/>
      </w:pPr>
    </w:p>
    <w:p w14:paraId="1E0E9EC6" w14:textId="77777777" w:rsidR="00F745E9" w:rsidRDefault="00F745E9" w:rsidP="00AA0E78">
      <w:pPr>
        <w:pStyle w:val="CoverSubtitle"/>
      </w:pPr>
    </w:p>
    <w:p w14:paraId="31EDD8E3" w14:textId="77777777" w:rsidR="00F745E9" w:rsidRDefault="00F745E9" w:rsidP="00AA0E78">
      <w:pPr>
        <w:pStyle w:val="CoverSubtitle"/>
      </w:pPr>
    </w:p>
    <w:p w14:paraId="0CA656D5"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501"/>
        <w:gridCol w:w="2239"/>
      </w:tblGrid>
      <w:tr w:rsidR="00F745E9" w14:paraId="6C6FFE1C" w14:textId="77777777" w:rsidTr="009E62A1">
        <w:tc>
          <w:tcPr>
            <w:tcW w:w="3432" w:type="dxa"/>
          </w:tcPr>
          <w:p w14:paraId="645DDF1A" w14:textId="77777777" w:rsidR="00F745E9" w:rsidRPr="005C103F" w:rsidRDefault="00F745E9" w:rsidP="00150AA4">
            <w:pPr>
              <w:pStyle w:val="authorship"/>
            </w:pPr>
          </w:p>
        </w:tc>
        <w:tc>
          <w:tcPr>
            <w:tcW w:w="4596" w:type="dxa"/>
          </w:tcPr>
          <w:p w14:paraId="0044CB5B" w14:textId="77777777" w:rsidR="00F745E9" w:rsidRDefault="00F745E9" w:rsidP="00150AA4">
            <w:pPr>
              <w:pStyle w:val="authorship"/>
            </w:pPr>
          </w:p>
          <w:p w14:paraId="6A3A0C8A" w14:textId="77777777" w:rsidR="009E62A1" w:rsidRPr="005C103F" w:rsidRDefault="009E62A1" w:rsidP="00150AA4">
            <w:pPr>
              <w:pStyle w:val="authorship"/>
            </w:pPr>
            <w:r>
              <w:t>Supervised By:</w:t>
            </w:r>
          </w:p>
        </w:tc>
        <w:tc>
          <w:tcPr>
            <w:tcW w:w="2268" w:type="dxa"/>
          </w:tcPr>
          <w:p w14:paraId="500009F6" w14:textId="45E0331A" w:rsidR="00F745E9" w:rsidRDefault="00B7328E" w:rsidP="0034281E">
            <w:pPr>
              <w:pStyle w:val="authorship"/>
            </w:pPr>
            <w:r>
              <w:t>Tolulope Olugbenga</w:t>
            </w:r>
          </w:p>
          <w:p w14:paraId="2C8B05F3" w14:textId="77777777" w:rsidR="009E62A1" w:rsidRDefault="009E62A1" w:rsidP="0034281E">
            <w:pPr>
              <w:pStyle w:val="authorship"/>
            </w:pPr>
            <w:r>
              <w:t>D MacIsaac, PhD</w:t>
            </w:r>
          </w:p>
        </w:tc>
      </w:tr>
    </w:tbl>
    <w:p w14:paraId="1F747947" w14:textId="77777777" w:rsidR="00290E38" w:rsidRDefault="00290E38" w:rsidP="008C6DC2"/>
    <w:p w14:paraId="525D4B12" w14:textId="77777777" w:rsidR="00D4789A" w:rsidRDefault="00D4789A" w:rsidP="001D4D50">
      <w:pPr>
        <w:pStyle w:val="CoverTitle"/>
        <w:sectPr w:rsidR="00D4789A" w:rsidSect="00B7638D">
          <w:pgSz w:w="12240" w:h="15840"/>
          <w:pgMar w:top="1080" w:right="1080" w:bottom="1080" w:left="1080" w:header="720" w:footer="720" w:gutter="0"/>
          <w:cols w:space="720"/>
          <w:docGrid w:linePitch="360"/>
        </w:sectPr>
      </w:pPr>
    </w:p>
    <w:sdt>
      <w:sdtPr>
        <w:id w:val="-682896282"/>
        <w:docPartObj>
          <w:docPartGallery w:val="Table of Contents"/>
          <w:docPartUnique/>
        </w:docPartObj>
      </w:sdtPr>
      <w:sdtEndPr>
        <w:rPr>
          <w:rFonts w:ascii="Calibri" w:hAnsi="Calibri"/>
          <w:noProof/>
          <w:sz w:val="24"/>
          <w:szCs w:val="22"/>
          <w:lang w:val="en-CA" w:eastAsia="en-CA"/>
        </w:rPr>
      </w:sdtEndPr>
      <w:sdtContent>
        <w:p w14:paraId="68B2547C" w14:textId="66DEB8EE" w:rsidR="00F06848" w:rsidRDefault="00F06848" w:rsidP="00F06848">
          <w:pPr>
            <w:pStyle w:val="TOCHeading"/>
            <w:numPr>
              <w:ilvl w:val="0"/>
              <w:numId w:val="0"/>
            </w:numPr>
            <w:ind w:left="432" w:hanging="432"/>
          </w:pPr>
          <w:r>
            <w:t>Table of Contents</w:t>
          </w:r>
        </w:p>
        <w:p w14:paraId="2C6D0EA5" w14:textId="0B244C6F"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43977951" w:history="1">
            <w:r w:rsidRPr="00964E43">
              <w:rPr>
                <w:rStyle w:val="Hyperlink"/>
                <w:noProof/>
              </w:rPr>
              <w:t>1</w:t>
            </w:r>
            <w:r>
              <w:rPr>
                <w:rFonts w:asciiTheme="minorHAnsi" w:eastAsiaTheme="minorEastAsia" w:hAnsiTheme="minorHAnsi" w:cstheme="minorBidi"/>
                <w:b w:val="0"/>
                <w:noProof/>
                <w:sz w:val="22"/>
                <w:lang w:val="en-US" w:eastAsia="en-US"/>
              </w:rPr>
              <w:tab/>
            </w:r>
            <w:r w:rsidRPr="00964E43">
              <w:rPr>
                <w:rStyle w:val="Hyperlink"/>
                <w:noProof/>
              </w:rPr>
              <w:t>Focus</w:t>
            </w:r>
            <w:r>
              <w:rPr>
                <w:noProof/>
                <w:webHidden/>
              </w:rPr>
              <w:tab/>
            </w:r>
            <w:r>
              <w:rPr>
                <w:noProof/>
                <w:webHidden/>
              </w:rPr>
              <w:fldChar w:fldCharType="begin"/>
            </w:r>
            <w:r>
              <w:rPr>
                <w:noProof/>
                <w:webHidden/>
              </w:rPr>
              <w:instrText xml:space="preserve"> PAGEREF _Toc43977951 \h </w:instrText>
            </w:r>
            <w:r>
              <w:rPr>
                <w:noProof/>
                <w:webHidden/>
              </w:rPr>
            </w:r>
            <w:r>
              <w:rPr>
                <w:noProof/>
                <w:webHidden/>
              </w:rPr>
              <w:fldChar w:fldCharType="separate"/>
            </w:r>
            <w:r>
              <w:rPr>
                <w:noProof/>
                <w:webHidden/>
              </w:rPr>
              <w:t>1</w:t>
            </w:r>
            <w:r>
              <w:rPr>
                <w:noProof/>
                <w:webHidden/>
              </w:rPr>
              <w:fldChar w:fldCharType="end"/>
            </w:r>
          </w:hyperlink>
        </w:p>
        <w:p w14:paraId="6ED7903A" w14:textId="7784AFF1"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2" w:history="1">
            <w:r w:rsidRPr="00964E43">
              <w:rPr>
                <w:rStyle w:val="Hyperlink"/>
                <w:noProof/>
              </w:rPr>
              <w:t>2</w:t>
            </w:r>
            <w:r>
              <w:rPr>
                <w:rFonts w:asciiTheme="minorHAnsi" w:eastAsiaTheme="minorEastAsia" w:hAnsiTheme="minorHAnsi" w:cstheme="minorBidi"/>
                <w:b w:val="0"/>
                <w:noProof/>
                <w:sz w:val="22"/>
                <w:lang w:val="en-US" w:eastAsia="en-US"/>
              </w:rPr>
              <w:tab/>
            </w:r>
            <w:r w:rsidRPr="00964E43">
              <w:rPr>
                <w:rStyle w:val="Hyperlink"/>
                <w:noProof/>
              </w:rPr>
              <w:t>Investigation</w:t>
            </w:r>
            <w:r>
              <w:rPr>
                <w:noProof/>
                <w:webHidden/>
              </w:rPr>
              <w:tab/>
            </w:r>
            <w:r>
              <w:rPr>
                <w:noProof/>
                <w:webHidden/>
              </w:rPr>
              <w:fldChar w:fldCharType="begin"/>
            </w:r>
            <w:r>
              <w:rPr>
                <w:noProof/>
                <w:webHidden/>
              </w:rPr>
              <w:instrText xml:space="preserve"> PAGEREF _Toc43977952 \h </w:instrText>
            </w:r>
            <w:r>
              <w:rPr>
                <w:noProof/>
                <w:webHidden/>
              </w:rPr>
            </w:r>
            <w:r>
              <w:rPr>
                <w:noProof/>
                <w:webHidden/>
              </w:rPr>
              <w:fldChar w:fldCharType="separate"/>
            </w:r>
            <w:r>
              <w:rPr>
                <w:noProof/>
                <w:webHidden/>
              </w:rPr>
              <w:t>2</w:t>
            </w:r>
            <w:r>
              <w:rPr>
                <w:noProof/>
                <w:webHidden/>
              </w:rPr>
              <w:fldChar w:fldCharType="end"/>
            </w:r>
          </w:hyperlink>
        </w:p>
        <w:p w14:paraId="5EC4FB6D" w14:textId="16158B64"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3" w:history="1">
            <w:r w:rsidRPr="00964E43">
              <w:rPr>
                <w:rStyle w:val="Hyperlink"/>
                <w:noProof/>
              </w:rPr>
              <w:t>3</w:t>
            </w:r>
            <w:r>
              <w:rPr>
                <w:rFonts w:asciiTheme="minorHAnsi" w:eastAsiaTheme="minorEastAsia" w:hAnsiTheme="minorHAnsi" w:cstheme="minorBidi"/>
                <w:b w:val="0"/>
                <w:noProof/>
                <w:sz w:val="22"/>
                <w:lang w:val="en-US" w:eastAsia="en-US"/>
              </w:rPr>
              <w:tab/>
            </w:r>
            <w:r w:rsidRPr="00964E43">
              <w:rPr>
                <w:rStyle w:val="Hyperlink"/>
                <w:noProof/>
              </w:rPr>
              <w:t>Contributions</w:t>
            </w:r>
            <w:r>
              <w:rPr>
                <w:noProof/>
                <w:webHidden/>
              </w:rPr>
              <w:tab/>
            </w:r>
            <w:r>
              <w:rPr>
                <w:noProof/>
                <w:webHidden/>
              </w:rPr>
              <w:fldChar w:fldCharType="begin"/>
            </w:r>
            <w:r>
              <w:rPr>
                <w:noProof/>
                <w:webHidden/>
              </w:rPr>
              <w:instrText xml:space="preserve"> PAGEREF _Toc43977953 \h </w:instrText>
            </w:r>
            <w:r>
              <w:rPr>
                <w:noProof/>
                <w:webHidden/>
              </w:rPr>
            </w:r>
            <w:r>
              <w:rPr>
                <w:noProof/>
                <w:webHidden/>
              </w:rPr>
              <w:fldChar w:fldCharType="separate"/>
            </w:r>
            <w:r>
              <w:rPr>
                <w:noProof/>
                <w:webHidden/>
              </w:rPr>
              <w:t>2</w:t>
            </w:r>
            <w:r>
              <w:rPr>
                <w:noProof/>
                <w:webHidden/>
              </w:rPr>
              <w:fldChar w:fldCharType="end"/>
            </w:r>
          </w:hyperlink>
        </w:p>
        <w:p w14:paraId="45EE7644" w14:textId="4332A52E"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4" w:history="1">
            <w:r w:rsidRPr="00964E43">
              <w:rPr>
                <w:rStyle w:val="Hyperlink"/>
                <w:noProof/>
              </w:rPr>
              <w:t>1</w:t>
            </w:r>
            <w:r>
              <w:rPr>
                <w:rFonts w:asciiTheme="minorHAnsi" w:eastAsiaTheme="minorEastAsia" w:hAnsiTheme="minorHAnsi" w:cstheme="minorBidi"/>
                <w:b w:val="0"/>
                <w:noProof/>
                <w:sz w:val="22"/>
                <w:lang w:val="en-US" w:eastAsia="en-US"/>
              </w:rPr>
              <w:tab/>
            </w:r>
            <w:r w:rsidRPr="00964E43">
              <w:rPr>
                <w:rStyle w:val="Hyperlink"/>
                <w:noProof/>
              </w:rPr>
              <w:t>Styles</w:t>
            </w:r>
            <w:r>
              <w:rPr>
                <w:noProof/>
                <w:webHidden/>
              </w:rPr>
              <w:tab/>
            </w:r>
            <w:r>
              <w:rPr>
                <w:noProof/>
                <w:webHidden/>
              </w:rPr>
              <w:fldChar w:fldCharType="begin"/>
            </w:r>
            <w:r>
              <w:rPr>
                <w:noProof/>
                <w:webHidden/>
              </w:rPr>
              <w:instrText xml:space="preserve"> PAGEREF _Toc43977954 \h </w:instrText>
            </w:r>
            <w:r>
              <w:rPr>
                <w:noProof/>
                <w:webHidden/>
              </w:rPr>
            </w:r>
            <w:r>
              <w:rPr>
                <w:noProof/>
                <w:webHidden/>
              </w:rPr>
              <w:fldChar w:fldCharType="separate"/>
            </w:r>
            <w:r>
              <w:rPr>
                <w:noProof/>
                <w:webHidden/>
              </w:rPr>
              <w:t>1</w:t>
            </w:r>
            <w:r>
              <w:rPr>
                <w:noProof/>
                <w:webHidden/>
              </w:rPr>
              <w:fldChar w:fldCharType="end"/>
            </w:r>
          </w:hyperlink>
        </w:p>
        <w:p w14:paraId="683BD73B" w14:textId="7E5D0F46" w:rsidR="00F06848" w:rsidRDefault="00F06848">
          <w:pPr>
            <w:pStyle w:val="TOC2"/>
            <w:rPr>
              <w:rFonts w:asciiTheme="minorHAnsi" w:eastAsiaTheme="minorEastAsia" w:hAnsiTheme="minorHAnsi" w:cstheme="minorBidi"/>
              <w:sz w:val="22"/>
              <w:lang w:val="en-US" w:eastAsia="en-US"/>
            </w:rPr>
          </w:pPr>
          <w:hyperlink w:anchor="_Toc43977955" w:history="1">
            <w:r w:rsidRPr="00964E43">
              <w:rPr>
                <w:rStyle w:val="Hyperlink"/>
              </w:rPr>
              <w:t>1.1</w:t>
            </w:r>
            <w:r>
              <w:rPr>
                <w:rFonts w:asciiTheme="minorHAnsi" w:eastAsiaTheme="minorEastAsia" w:hAnsiTheme="minorHAnsi" w:cstheme="minorBidi"/>
                <w:sz w:val="22"/>
                <w:lang w:val="en-US" w:eastAsia="en-US"/>
              </w:rPr>
              <w:tab/>
            </w:r>
            <w:r w:rsidRPr="00964E43">
              <w:rPr>
                <w:rStyle w:val="Hyperlink"/>
              </w:rPr>
              <w:t>Regularly used styles</w:t>
            </w:r>
            <w:r>
              <w:rPr>
                <w:webHidden/>
              </w:rPr>
              <w:tab/>
            </w:r>
            <w:r>
              <w:rPr>
                <w:webHidden/>
              </w:rPr>
              <w:fldChar w:fldCharType="begin"/>
            </w:r>
            <w:r>
              <w:rPr>
                <w:webHidden/>
              </w:rPr>
              <w:instrText xml:space="preserve"> PAGEREF _Toc43977955 \h </w:instrText>
            </w:r>
            <w:r>
              <w:rPr>
                <w:webHidden/>
              </w:rPr>
            </w:r>
            <w:r>
              <w:rPr>
                <w:webHidden/>
              </w:rPr>
              <w:fldChar w:fldCharType="separate"/>
            </w:r>
            <w:r>
              <w:rPr>
                <w:webHidden/>
              </w:rPr>
              <w:t>1</w:t>
            </w:r>
            <w:r>
              <w:rPr>
                <w:webHidden/>
              </w:rPr>
              <w:fldChar w:fldCharType="end"/>
            </w:r>
          </w:hyperlink>
        </w:p>
        <w:p w14:paraId="5ABCEC0A" w14:textId="575FC6B3" w:rsidR="00F06848" w:rsidRDefault="00F06848">
          <w:pPr>
            <w:pStyle w:val="TOC2"/>
            <w:rPr>
              <w:rFonts w:asciiTheme="minorHAnsi" w:eastAsiaTheme="minorEastAsia" w:hAnsiTheme="minorHAnsi" w:cstheme="minorBidi"/>
              <w:sz w:val="22"/>
              <w:lang w:val="en-US" w:eastAsia="en-US"/>
            </w:rPr>
          </w:pPr>
          <w:hyperlink w:anchor="_Toc43977956" w:history="1">
            <w:r w:rsidRPr="00964E43">
              <w:rPr>
                <w:rStyle w:val="Hyperlink"/>
              </w:rPr>
              <w:t>1.2</w:t>
            </w:r>
            <w:r>
              <w:rPr>
                <w:rFonts w:asciiTheme="minorHAnsi" w:eastAsiaTheme="minorEastAsia" w:hAnsiTheme="minorHAnsi" w:cstheme="minorBidi"/>
                <w:sz w:val="22"/>
                <w:lang w:val="en-US" w:eastAsia="en-US"/>
              </w:rPr>
              <w:tab/>
            </w:r>
            <w:r w:rsidRPr="00964E43">
              <w:rPr>
                <w:rStyle w:val="Hyperlink"/>
              </w:rPr>
              <w:t>Heading and Numbering</w:t>
            </w:r>
            <w:r>
              <w:rPr>
                <w:webHidden/>
              </w:rPr>
              <w:tab/>
            </w:r>
            <w:r>
              <w:rPr>
                <w:webHidden/>
              </w:rPr>
              <w:fldChar w:fldCharType="begin"/>
            </w:r>
            <w:r>
              <w:rPr>
                <w:webHidden/>
              </w:rPr>
              <w:instrText xml:space="preserve"> PAGEREF _Toc43977956 \h </w:instrText>
            </w:r>
            <w:r>
              <w:rPr>
                <w:webHidden/>
              </w:rPr>
            </w:r>
            <w:r>
              <w:rPr>
                <w:webHidden/>
              </w:rPr>
              <w:fldChar w:fldCharType="separate"/>
            </w:r>
            <w:r>
              <w:rPr>
                <w:webHidden/>
              </w:rPr>
              <w:t>2</w:t>
            </w:r>
            <w:r>
              <w:rPr>
                <w:webHidden/>
              </w:rPr>
              <w:fldChar w:fldCharType="end"/>
            </w:r>
          </w:hyperlink>
        </w:p>
        <w:p w14:paraId="1CB83445" w14:textId="284071A7"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7" w:history="1">
            <w:r w:rsidRPr="00964E43">
              <w:rPr>
                <w:rStyle w:val="Hyperlink"/>
                <w:noProof/>
              </w:rPr>
              <w:t>2</w:t>
            </w:r>
            <w:r>
              <w:rPr>
                <w:rFonts w:asciiTheme="minorHAnsi" w:eastAsiaTheme="minorEastAsia" w:hAnsiTheme="minorHAnsi" w:cstheme="minorBidi"/>
                <w:b w:val="0"/>
                <w:noProof/>
                <w:sz w:val="22"/>
                <w:lang w:val="en-US" w:eastAsia="en-US"/>
              </w:rPr>
              <w:tab/>
            </w:r>
            <w:r w:rsidRPr="00964E43">
              <w:rPr>
                <w:rStyle w:val="Hyperlink"/>
                <w:noProof/>
              </w:rPr>
              <w:t>Inserting Equations and Figures</w:t>
            </w:r>
            <w:r>
              <w:rPr>
                <w:noProof/>
                <w:webHidden/>
              </w:rPr>
              <w:tab/>
            </w:r>
            <w:r>
              <w:rPr>
                <w:noProof/>
                <w:webHidden/>
              </w:rPr>
              <w:fldChar w:fldCharType="begin"/>
            </w:r>
            <w:r>
              <w:rPr>
                <w:noProof/>
                <w:webHidden/>
              </w:rPr>
              <w:instrText xml:space="preserve"> PAGEREF _Toc43977957 \h </w:instrText>
            </w:r>
            <w:r>
              <w:rPr>
                <w:noProof/>
                <w:webHidden/>
              </w:rPr>
            </w:r>
            <w:r>
              <w:rPr>
                <w:noProof/>
                <w:webHidden/>
              </w:rPr>
              <w:fldChar w:fldCharType="separate"/>
            </w:r>
            <w:r>
              <w:rPr>
                <w:noProof/>
                <w:webHidden/>
              </w:rPr>
              <w:t>3</w:t>
            </w:r>
            <w:r>
              <w:rPr>
                <w:noProof/>
                <w:webHidden/>
              </w:rPr>
              <w:fldChar w:fldCharType="end"/>
            </w:r>
          </w:hyperlink>
        </w:p>
        <w:p w14:paraId="61B9FF79" w14:textId="103CF144"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8" w:history="1">
            <w:r w:rsidRPr="00964E43">
              <w:rPr>
                <w:rStyle w:val="Hyperlink"/>
                <w:noProof/>
              </w:rPr>
              <w:t>3</w:t>
            </w:r>
            <w:r>
              <w:rPr>
                <w:rFonts w:asciiTheme="minorHAnsi" w:eastAsiaTheme="minorEastAsia" w:hAnsiTheme="minorHAnsi" w:cstheme="minorBidi"/>
                <w:b w:val="0"/>
                <w:noProof/>
                <w:sz w:val="22"/>
                <w:lang w:val="en-US" w:eastAsia="en-US"/>
              </w:rPr>
              <w:tab/>
            </w:r>
            <w:r w:rsidRPr="00964E43">
              <w:rPr>
                <w:rStyle w:val="Hyperlink"/>
                <w:noProof/>
              </w:rPr>
              <w:t>Referencing</w:t>
            </w:r>
            <w:r>
              <w:rPr>
                <w:noProof/>
                <w:webHidden/>
              </w:rPr>
              <w:tab/>
            </w:r>
            <w:r>
              <w:rPr>
                <w:noProof/>
                <w:webHidden/>
              </w:rPr>
              <w:fldChar w:fldCharType="begin"/>
            </w:r>
            <w:r>
              <w:rPr>
                <w:noProof/>
                <w:webHidden/>
              </w:rPr>
              <w:instrText xml:space="preserve"> PAGEREF _Toc43977958 \h </w:instrText>
            </w:r>
            <w:r>
              <w:rPr>
                <w:noProof/>
                <w:webHidden/>
              </w:rPr>
            </w:r>
            <w:r>
              <w:rPr>
                <w:noProof/>
                <w:webHidden/>
              </w:rPr>
              <w:fldChar w:fldCharType="separate"/>
            </w:r>
            <w:r>
              <w:rPr>
                <w:noProof/>
                <w:webHidden/>
              </w:rPr>
              <w:t>3</w:t>
            </w:r>
            <w:r>
              <w:rPr>
                <w:noProof/>
                <w:webHidden/>
              </w:rPr>
              <w:fldChar w:fldCharType="end"/>
            </w:r>
          </w:hyperlink>
        </w:p>
        <w:p w14:paraId="378ABEF1" w14:textId="15DFFAED" w:rsidR="00F06848" w:rsidRDefault="00F0684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43977959" w:history="1">
            <w:r w:rsidRPr="00964E43">
              <w:rPr>
                <w:rStyle w:val="Hyperlink"/>
                <w:noProof/>
              </w:rPr>
              <w:t>4</w:t>
            </w:r>
            <w:r>
              <w:rPr>
                <w:rFonts w:asciiTheme="minorHAnsi" w:eastAsiaTheme="minorEastAsia" w:hAnsiTheme="minorHAnsi" w:cstheme="minorBidi"/>
                <w:b w:val="0"/>
                <w:noProof/>
                <w:sz w:val="22"/>
                <w:lang w:val="en-US" w:eastAsia="en-US"/>
              </w:rPr>
              <w:tab/>
            </w:r>
            <w:r w:rsidRPr="00964E43">
              <w:rPr>
                <w:rStyle w:val="Hyperlink"/>
                <w:noProof/>
              </w:rPr>
              <w:t>Title Page and Headers and Footers</w:t>
            </w:r>
            <w:r>
              <w:rPr>
                <w:noProof/>
                <w:webHidden/>
              </w:rPr>
              <w:tab/>
            </w:r>
            <w:r>
              <w:rPr>
                <w:noProof/>
                <w:webHidden/>
              </w:rPr>
              <w:fldChar w:fldCharType="begin"/>
            </w:r>
            <w:r>
              <w:rPr>
                <w:noProof/>
                <w:webHidden/>
              </w:rPr>
              <w:instrText xml:space="preserve"> PAGEREF _Toc43977959 \h </w:instrText>
            </w:r>
            <w:r>
              <w:rPr>
                <w:noProof/>
                <w:webHidden/>
              </w:rPr>
            </w:r>
            <w:r>
              <w:rPr>
                <w:noProof/>
                <w:webHidden/>
              </w:rPr>
              <w:fldChar w:fldCharType="separate"/>
            </w:r>
            <w:r>
              <w:rPr>
                <w:noProof/>
                <w:webHidden/>
              </w:rPr>
              <w:t>4</w:t>
            </w:r>
            <w:r>
              <w:rPr>
                <w:noProof/>
                <w:webHidden/>
              </w:rPr>
              <w:fldChar w:fldCharType="end"/>
            </w:r>
          </w:hyperlink>
        </w:p>
        <w:p w14:paraId="19C14195" w14:textId="1AC89678" w:rsidR="00401801" w:rsidRPr="00F06848" w:rsidRDefault="00F06848" w:rsidP="00F06848">
          <w:pPr>
            <w:rPr>
              <w:rStyle w:val="Strong"/>
              <w:b w:val="0"/>
              <w:bCs w:val="0"/>
            </w:rPr>
            <w:sectPr w:rsidR="00401801" w:rsidRPr="00F06848"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b/>
              <w:bCs/>
              <w:noProof/>
            </w:rPr>
            <w:fldChar w:fldCharType="end"/>
          </w:r>
        </w:p>
      </w:sdtContent>
    </w:sdt>
    <w:p w14:paraId="25FDA428" w14:textId="5033579A" w:rsidR="00401801" w:rsidRDefault="003F7ED9" w:rsidP="00975A54">
      <w:pPr>
        <w:pStyle w:val="Title"/>
        <w:pBdr>
          <w:top w:val="single" w:sz="8" w:space="1" w:color="C00000"/>
          <w:bottom w:val="single" w:sz="8" w:space="1" w:color="C00000"/>
        </w:pBdr>
      </w:pPr>
      <w:r>
        <w:lastRenderedPageBreak/>
        <w:t>Comparing Multi-Step Load Forecasting Approaches</w:t>
      </w:r>
    </w:p>
    <w:p w14:paraId="0E8F60C2" w14:textId="4CF79EE7" w:rsidR="00DF3C86" w:rsidRDefault="00F06848" w:rsidP="001E348F">
      <w:pPr>
        <w:pStyle w:val="authorship"/>
        <w:jc w:val="left"/>
      </w:pPr>
      <w:r>
        <w:t xml:space="preserve">Updated:  </w:t>
      </w:r>
      <w:r w:rsidR="001D5CD9">
        <w:fldChar w:fldCharType="begin">
          <w:ffData>
            <w:name w:val="updateDate"/>
            <w:enabled/>
            <w:calcOnExit w:val="0"/>
            <w:entryMacro w:val="MTEditEquationInPlace"/>
            <w:textInput>
              <w:default w:val="2020 Jun-25"/>
            </w:textInput>
          </w:ffData>
        </w:fldChar>
      </w:r>
      <w:r w:rsidR="001D5CD9" w:rsidRPr="001D5CD9">
        <w:instrText xml:space="preserve"> FORMTEXT </w:instrText>
      </w:r>
      <w:r w:rsidR="001D5CD9">
        <w:fldChar w:fldCharType="separate"/>
      </w:r>
      <w:r w:rsidR="001D5CD9">
        <w:rPr>
          <w:noProof/>
        </w:rPr>
        <w:t>2020 Jun-25</w:t>
      </w:r>
      <w:r w:rsidR="001D5CD9">
        <w:fldChar w:fldCharType="end"/>
      </w:r>
      <w:r>
        <w:t xml:space="preserve"> </w:t>
      </w:r>
      <w:r w:rsidR="003C747B" w:rsidRPr="00C11C21">
        <w:t>by</w:t>
      </w:r>
      <w:r>
        <w:t xml:space="preserve"> Tolulope Olugbenga</w:t>
      </w:r>
    </w:p>
    <w:p w14:paraId="2D7FBE3B" w14:textId="3F0F4FB7" w:rsidR="009F5833" w:rsidRDefault="00BF577E" w:rsidP="00F06848">
      <w:pPr>
        <w:pStyle w:val="Heading1"/>
        <w:numPr>
          <w:ilvl w:val="0"/>
          <w:numId w:val="46"/>
        </w:numPr>
      </w:pPr>
      <w:bookmarkStart w:id="3" w:name="_Toc43977774"/>
      <w:bookmarkStart w:id="4" w:name="_Toc43977951"/>
      <w:r>
        <w:t>Focus</w:t>
      </w:r>
      <w:bookmarkEnd w:id="3"/>
      <w:bookmarkEnd w:id="4"/>
    </w:p>
    <w:p w14:paraId="65E46039" w14:textId="31D0C496" w:rsidR="001D272E" w:rsidRPr="001D272E" w:rsidRDefault="001D272E" w:rsidP="001D272E">
      <w:pPr>
        <w:pStyle w:val="BodyText"/>
      </w:pPr>
      <w:r>
        <w:t>// Make this as detailed as you can</w:t>
      </w:r>
    </w:p>
    <w:p w14:paraId="3C238621" w14:textId="0A202CF7" w:rsidR="001D272E" w:rsidRPr="001D272E" w:rsidRDefault="001D272E" w:rsidP="001D272E">
      <w:pPr>
        <w:pStyle w:val="BodyText"/>
      </w:pPr>
      <w:r>
        <w:t>// Try to make it about 5 pages</w:t>
      </w:r>
    </w:p>
    <w:p w14:paraId="63EDEEBE" w14:textId="4271DE3A" w:rsidR="003F7ED9" w:rsidRDefault="003F7ED9" w:rsidP="003F7ED9">
      <w:pPr>
        <w:pStyle w:val="BodyText"/>
        <w:numPr>
          <w:ilvl w:val="0"/>
          <w:numId w:val="45"/>
        </w:numPr>
      </w:pPr>
      <w:r>
        <w:t>Multi step load forecasting in context – What is it, and what makes it important. The difference between it and single step forecasting; and when one is more important or needed than the other. Different load forecasting horizons, and how they differ from one another.</w:t>
      </w:r>
    </w:p>
    <w:p w14:paraId="25672F43" w14:textId="616E08E3" w:rsidR="00DA2C35" w:rsidRDefault="00DA2C35" w:rsidP="003F7ED9">
      <w:pPr>
        <w:pStyle w:val="BodyText"/>
        <w:numPr>
          <w:ilvl w:val="0"/>
          <w:numId w:val="45"/>
        </w:numPr>
      </w:pPr>
      <w:r>
        <w:t>What makes an approach good and how do we measure it? (Detail the most used metrics (MAPE, MAE, RMSE…)). What are these metrics (Mathematically, …), and what do they tell you? What are the disadvantages or the limitations of using each metric?</w:t>
      </w:r>
    </w:p>
    <w:p w14:paraId="3F7134EE" w14:textId="5557DC08" w:rsidR="003F7ED9" w:rsidRDefault="003F7ED9" w:rsidP="003F7ED9">
      <w:pPr>
        <w:pStyle w:val="BodyText"/>
        <w:numPr>
          <w:ilvl w:val="0"/>
          <w:numId w:val="45"/>
        </w:numPr>
      </w:pPr>
      <w:r>
        <w:t xml:space="preserve">Different multi step forecasting approaches – Shallow </w:t>
      </w:r>
      <w:r>
        <w:fldChar w:fldCharType="begin" w:fldLock="1"/>
      </w:r>
      <w:r>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2019)"},"properties":{"noteIndex":0},"schema":"https://github.com/citation-style-language/schema/raw/master/csl-citation.json"}</w:instrText>
      </w:r>
      <w:r>
        <w:fldChar w:fldCharType="separate"/>
      </w:r>
      <w:r w:rsidRPr="003F7ED9">
        <w:rPr>
          <w:noProof/>
        </w:rPr>
        <w:t>(Jha et al., 2019)</w:t>
      </w:r>
      <w:r>
        <w:fldChar w:fldCharType="end"/>
      </w:r>
      <w:r>
        <w:t xml:space="preserve"> and deep approaches. </w:t>
      </w:r>
    </w:p>
    <w:p w14:paraId="26A10A81" w14:textId="0D4874CA" w:rsidR="00DA2C35" w:rsidRPr="003F7ED9" w:rsidRDefault="00DA2C35" w:rsidP="003F7ED9">
      <w:pPr>
        <w:pStyle w:val="BodyText"/>
        <w:numPr>
          <w:ilvl w:val="0"/>
          <w:numId w:val="45"/>
        </w:numPr>
      </w:pPr>
      <w:r>
        <w:t>How do you propose to solve the problem?</w:t>
      </w:r>
    </w:p>
    <w:p w14:paraId="18B1A96A" w14:textId="0C9012FF" w:rsidR="00654021" w:rsidRDefault="001D4D50" w:rsidP="00654021">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0E358234" w14:textId="77777777" w:rsidR="003F7ED9" w:rsidRPr="00654021" w:rsidRDefault="003F7ED9" w:rsidP="00654021">
      <w:pPr>
        <w:pStyle w:val="BodyText"/>
      </w:pPr>
    </w:p>
    <w:p w14:paraId="72BD0206" w14:textId="77777777" w:rsidR="001D4D50" w:rsidRDefault="001D4D50" w:rsidP="001D4D50">
      <w:pPr>
        <w:pStyle w:val="Heading1"/>
      </w:pPr>
      <w:bookmarkStart w:id="5" w:name="_Toc43977775"/>
      <w:bookmarkStart w:id="6" w:name="_Toc43977952"/>
      <w:r>
        <w:lastRenderedPageBreak/>
        <w:t>Investigation</w:t>
      </w:r>
      <w:bookmarkEnd w:id="5"/>
      <w:bookmarkEnd w:id="6"/>
    </w:p>
    <w:p w14:paraId="58039B10" w14:textId="77777777" w:rsidR="001D4D50" w:rsidRDefault="001D4D50" w:rsidP="001D4D50">
      <w:pPr>
        <w:pStyle w:val="BodyText"/>
      </w:pPr>
      <w:r>
        <w:t>&lt;Describe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1D608A75" w14:textId="77777777" w:rsidR="001D4D50" w:rsidRDefault="001D4D50" w:rsidP="001D4D50">
      <w:pPr>
        <w:pStyle w:val="Heading1"/>
      </w:pPr>
      <w:bookmarkStart w:id="7" w:name="_Toc43977776"/>
      <w:bookmarkStart w:id="8" w:name="_Toc43977953"/>
      <w:r>
        <w:t>Contributions</w:t>
      </w:r>
      <w:bookmarkEnd w:id="7"/>
      <w:bookmarkEnd w:id="8"/>
    </w:p>
    <w:p w14:paraId="1BAC7596" w14:textId="77777777"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work.&gt;</w:t>
      </w:r>
    </w:p>
    <w:p w14:paraId="4227AF1E" w14:textId="77777777" w:rsidR="001D4D50" w:rsidRDefault="001D4D50" w:rsidP="001D4D50">
      <w:pPr>
        <w:pStyle w:val="BodyText"/>
      </w:pPr>
    </w:p>
    <w:p w14:paraId="0775F183" w14:textId="77777777" w:rsidR="001D4D50" w:rsidRDefault="001D4D50" w:rsidP="001D4D50">
      <w:pPr>
        <w:pStyle w:val="BodyText"/>
        <w:sectPr w:rsidR="001D4D50" w:rsidSect="00BF577E">
          <w:footerReference w:type="default" r:id="rId11"/>
          <w:pgSz w:w="12240" w:h="15840"/>
          <w:pgMar w:top="1440" w:right="1440" w:bottom="1440" w:left="1440" w:header="720" w:footer="720" w:gutter="0"/>
          <w:pgNumType w:start="1"/>
          <w:cols w:space="720"/>
          <w:docGrid w:linePitch="360"/>
        </w:sectPr>
      </w:pPr>
    </w:p>
    <w:p w14:paraId="52BED960" w14:textId="77777777" w:rsidR="001D4D50" w:rsidRPr="001D4D50" w:rsidRDefault="001D4D50" w:rsidP="001B6E75">
      <w:pPr>
        <w:pStyle w:val="ContentsHeading"/>
      </w:pPr>
      <w:bookmarkStart w:id="9" w:name="_Toc43977777"/>
      <w:r>
        <w:lastRenderedPageBreak/>
        <w:t>Appendix A:  How to use this Template</w:t>
      </w:r>
      <w:bookmarkEnd w:id="9"/>
    </w:p>
    <w:p w14:paraId="7EA606D9" w14:textId="77777777" w:rsidR="00991DCC" w:rsidRDefault="00991DCC" w:rsidP="00991DCC">
      <w:pPr>
        <w:pStyle w:val="Heading1"/>
        <w:numPr>
          <w:ilvl w:val="0"/>
          <w:numId w:val="41"/>
        </w:numPr>
      </w:pPr>
      <w:bookmarkStart w:id="10" w:name="_Toc43977778"/>
      <w:bookmarkStart w:id="11" w:name="_Toc43977954"/>
      <w:r>
        <w:t>Styles</w:t>
      </w:r>
      <w:bookmarkEnd w:id="10"/>
      <w:bookmarkEnd w:id="11"/>
    </w:p>
    <w:p w14:paraId="42619DE8"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5CE0FEA4" w14:textId="77777777" w:rsidTr="003E607E">
        <w:tc>
          <w:tcPr>
            <w:tcW w:w="10296" w:type="dxa"/>
            <w:vAlign w:val="bottom"/>
          </w:tcPr>
          <w:p w14:paraId="35F3967D" w14:textId="77777777" w:rsidR="003E607E"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7456" behindDoc="0" locked="0" layoutInCell="1" allowOverlap="1" wp14:anchorId="0D124EAC" wp14:editId="1260D5BC">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7A9A7"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60288" behindDoc="0" locked="0" layoutInCell="1" allowOverlap="1" wp14:anchorId="27F43815" wp14:editId="5F184C9A">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5D16" id="Straight Arrow Connector 4" o:spid="_x0000_s1026" type="#_x0000_t32" style="position:absolute;margin-left:419.25pt;margin-top:17.45pt;width:13.35pt;height: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423F9B05" wp14:editId="1D2AD7F3">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87400"/>
                          </a:xfrm>
                          <a:prstGeom prst="rect">
                            <a:avLst/>
                          </a:prstGeom>
                        </pic:spPr>
                      </pic:pic>
                    </a:graphicData>
                  </a:graphic>
                </wp:inline>
              </w:drawing>
            </w:r>
          </w:p>
        </w:tc>
      </w:tr>
      <w:tr w:rsidR="003E607E" w14:paraId="14DF2A32" w14:textId="77777777" w:rsidTr="003E607E">
        <w:tc>
          <w:tcPr>
            <w:tcW w:w="10296" w:type="dxa"/>
          </w:tcPr>
          <w:p w14:paraId="3E95D37D" w14:textId="77777777" w:rsidR="003E607E" w:rsidRDefault="003E607E" w:rsidP="003E607E">
            <w:pPr>
              <w:pStyle w:val="Caption"/>
              <w:jc w:val="center"/>
            </w:pPr>
            <w:r>
              <w:t xml:space="preserve">Figure </w:t>
            </w:r>
            <w:r w:rsidR="00CF5B98">
              <w:fldChar w:fldCharType="begin"/>
            </w:r>
            <w:r w:rsidR="00CF5B98">
              <w:instrText xml:space="preserve"> SEQ Figure \* ARABIC </w:instrText>
            </w:r>
            <w:r w:rsidR="00CF5B98">
              <w:fldChar w:fldCharType="separate"/>
            </w:r>
            <w:r w:rsidR="003F7ED9">
              <w:rPr>
                <w:noProof/>
              </w:rPr>
              <w:t>1</w:t>
            </w:r>
            <w:r w:rsidR="00CF5B98">
              <w:rPr>
                <w:noProof/>
              </w:rPr>
              <w:fldChar w:fldCharType="end"/>
            </w:r>
            <w:r>
              <w:t xml:space="preserve">:  </w:t>
            </w:r>
            <w:r w:rsidR="00660DC5">
              <w:t xml:space="preserve">a) </w:t>
            </w:r>
            <w:r>
              <w:t>Where to find the Formatting Styles</w:t>
            </w:r>
            <w:r w:rsidR="00660DC5">
              <w:t xml:space="preserve">  b) where to find ‘references’ to insert captions </w:t>
            </w:r>
          </w:p>
        </w:tc>
      </w:tr>
    </w:tbl>
    <w:p w14:paraId="50627417" w14:textId="77777777" w:rsidR="00991DCC" w:rsidRDefault="00991DCC" w:rsidP="00991DCC">
      <w:pPr>
        <w:pStyle w:val="Heading2"/>
      </w:pPr>
      <w:bookmarkStart w:id="12" w:name="_Toc43977779"/>
      <w:bookmarkStart w:id="13" w:name="_Toc43977955"/>
      <w:r>
        <w:t>Regularly used styles</w:t>
      </w:r>
      <w:bookmarkEnd w:id="12"/>
      <w:bookmarkEnd w:id="13"/>
    </w:p>
    <w:p w14:paraId="6C0C6B79"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3383E7FC" w14:textId="77777777" w:rsidR="003E607E" w:rsidRDefault="003E607E" w:rsidP="003E607E">
      <w:r>
        <w:t>Body Text:  your main text should be formatted with this style</w:t>
      </w:r>
    </w:p>
    <w:p w14:paraId="66677F18" w14:textId="77777777" w:rsidR="003E607E" w:rsidRDefault="003E607E" w:rsidP="003E607E">
      <w:r>
        <w:t>Block Text:  used to indent content from the left and right</w:t>
      </w:r>
    </w:p>
    <w:p w14:paraId="2B839FAD"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73916F29" w14:textId="77777777" w:rsidR="00692720" w:rsidRDefault="00654021" w:rsidP="003E607E">
      <w:proofErr w:type="spellStart"/>
      <w:r>
        <w:t>Nlists</w:t>
      </w:r>
      <w:proofErr w:type="spellEnd"/>
      <w:r>
        <w:t xml:space="preserve">  and </w:t>
      </w:r>
      <w:proofErr w:type="spellStart"/>
      <w:r>
        <w:t>BLists</w:t>
      </w:r>
      <w:proofErr w:type="spellEnd"/>
      <w:r>
        <w:t xml:space="preserve"> </w:t>
      </w:r>
      <w:r w:rsidR="00692720">
        <w:t xml:space="preserve"> (</w:t>
      </w:r>
      <w:r>
        <w:t>for numbered and bulleted lists</w:t>
      </w:r>
      <w:r w:rsidR="00692720">
        <w:t>)</w:t>
      </w:r>
    </w:p>
    <w:p w14:paraId="2D626464" w14:textId="77777777" w:rsidR="003E607E" w:rsidRDefault="003E607E" w:rsidP="003E607E">
      <w:r>
        <w:t>Heading 1</w:t>
      </w:r>
      <w:r w:rsidR="003E21B7">
        <w:t xml:space="preserve"> </w:t>
      </w:r>
    </w:p>
    <w:p w14:paraId="32B22AC5" w14:textId="77777777" w:rsidR="003E607E" w:rsidRDefault="003E607E" w:rsidP="003E607E">
      <w:r>
        <w:t>Heading 2</w:t>
      </w:r>
    </w:p>
    <w:p w14:paraId="781F8441" w14:textId="77777777" w:rsidR="003E607E" w:rsidRDefault="003E607E" w:rsidP="003E607E">
      <w:r>
        <w:t>Heading 3</w:t>
      </w:r>
    </w:p>
    <w:p w14:paraId="6C21B6C2" w14:textId="77777777" w:rsidR="00692720" w:rsidRDefault="00692720" w:rsidP="003E607E">
      <w:r>
        <w:t>Specialty formats:  Strong, Emphasis, Subtle Emphasis, Intense Emphasis</w:t>
      </w:r>
    </w:p>
    <w:p w14:paraId="646D2823" w14:textId="77777777" w:rsidR="003E607E" w:rsidRDefault="00692720" w:rsidP="009F5833">
      <w:pPr>
        <w:pStyle w:val="BodyText"/>
      </w:pPr>
      <w:r>
        <w:t>There are also a set of styles included in the list for one-time use:</w:t>
      </w:r>
    </w:p>
    <w:p w14:paraId="4AA9A3B3" w14:textId="77777777" w:rsidR="00692720" w:rsidRDefault="00692720" w:rsidP="00692720">
      <w:r>
        <w:t xml:space="preserve">Cover styles:  </w:t>
      </w:r>
      <w:proofErr w:type="spellStart"/>
      <w:r>
        <w:t>Pretitle</w:t>
      </w:r>
      <w:proofErr w:type="spellEnd"/>
      <w:r>
        <w:t>, Title, Subtitle, authorship…</w:t>
      </w:r>
    </w:p>
    <w:p w14:paraId="68F9F3D3" w14:textId="77777777" w:rsidR="00692720" w:rsidRDefault="00692720" w:rsidP="00692720">
      <w:r>
        <w:lastRenderedPageBreak/>
        <w:t>Header and Footer</w:t>
      </w:r>
    </w:p>
    <w:p w14:paraId="580BD1C6" w14:textId="77777777" w:rsidR="00692720" w:rsidRDefault="00692720" w:rsidP="00692720">
      <w:r>
        <w:t>Table of Contents styles, TOC1, TOC2, and TOC3 (These are linked to Sections to automate your  table of contents)</w:t>
      </w:r>
    </w:p>
    <w:p w14:paraId="587B76E3" w14:textId="77777777" w:rsidR="00991DCC" w:rsidRDefault="00991DCC" w:rsidP="00991DCC">
      <w:pPr>
        <w:ind w:left="630" w:hanging="270"/>
      </w:pPr>
    </w:p>
    <w:p w14:paraId="138CDA21" w14:textId="77777777" w:rsidR="00991DCC" w:rsidRDefault="00991DCC" w:rsidP="00991DCC">
      <w:pPr>
        <w:pStyle w:val="Heading2"/>
      </w:pPr>
      <w:bookmarkStart w:id="14" w:name="_Toc43977780"/>
      <w:bookmarkStart w:id="15" w:name="_Toc43977956"/>
      <w:r>
        <w:t>Heading and Numbering</w:t>
      </w:r>
      <w:bookmarkEnd w:id="14"/>
      <w:bookmarkEnd w:id="15"/>
    </w:p>
    <w:p w14:paraId="1D98DA8A"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27F889D4" w14:textId="77777777" w:rsidTr="00D53C97">
        <w:tc>
          <w:tcPr>
            <w:tcW w:w="9576" w:type="dxa"/>
            <w:vAlign w:val="bottom"/>
          </w:tcPr>
          <w:p w14:paraId="0C049C9A" w14:textId="77777777" w:rsidR="00D53C97" w:rsidRDefault="00D53C97" w:rsidP="00FD0890">
            <w:pPr>
              <w:pStyle w:val="BodyText"/>
              <w:tabs>
                <w:tab w:val="left" w:pos="4320"/>
                <w:tab w:val="left" w:pos="9360"/>
              </w:tabs>
              <w:spacing w:after="0"/>
              <w:jc w:val="center"/>
            </w:pPr>
            <w:r w:rsidRPr="00D53C97">
              <w:rPr>
                <w:noProof/>
              </w:rPr>
              <w:drawing>
                <wp:inline distT="0" distB="0" distL="0" distR="0" wp14:anchorId="0FAB438C" wp14:editId="384B032A">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42857" cy="1285714"/>
                          </a:xfrm>
                          <a:prstGeom prst="rect">
                            <a:avLst/>
                          </a:prstGeom>
                        </pic:spPr>
                      </pic:pic>
                    </a:graphicData>
                  </a:graphic>
                </wp:inline>
              </w:drawing>
            </w:r>
          </w:p>
        </w:tc>
      </w:tr>
      <w:tr w:rsidR="00D53C97" w14:paraId="2AEF95FB" w14:textId="77777777" w:rsidTr="00D53C97">
        <w:tc>
          <w:tcPr>
            <w:tcW w:w="9576" w:type="dxa"/>
          </w:tcPr>
          <w:p w14:paraId="04CC413E" w14:textId="77777777" w:rsidR="00D53C97" w:rsidRDefault="00D53C97" w:rsidP="00D53C97">
            <w:pPr>
              <w:pStyle w:val="Caption"/>
              <w:jc w:val="center"/>
            </w:pPr>
            <w:r>
              <w:t xml:space="preserve">Figure </w:t>
            </w:r>
            <w:r w:rsidR="00CF5B98">
              <w:fldChar w:fldCharType="begin"/>
            </w:r>
            <w:r w:rsidR="00CF5B98">
              <w:instrText xml:space="preserve"> SEQ Figure \* ARABIC </w:instrText>
            </w:r>
            <w:r w:rsidR="00CF5B98">
              <w:fldChar w:fldCharType="separate"/>
            </w:r>
            <w:r w:rsidR="003F7ED9">
              <w:rPr>
                <w:noProof/>
              </w:rPr>
              <w:t>2</w:t>
            </w:r>
            <w:r w:rsidR="00CF5B98">
              <w:rPr>
                <w:noProof/>
              </w:rPr>
              <w:fldChar w:fldCharType="end"/>
            </w:r>
            <w:r>
              <w:t>:  Example of Properly formatted 5</w:t>
            </w:r>
            <w:r w:rsidRPr="00D53C97">
              <w:rPr>
                <w:vertAlign w:val="superscript"/>
              </w:rPr>
              <w:t>th</w:t>
            </w:r>
            <w:r>
              <w:t xml:space="preserve"> section headings</w:t>
            </w:r>
          </w:p>
        </w:tc>
      </w:tr>
    </w:tbl>
    <w:p w14:paraId="44598956" w14:textId="77777777" w:rsidR="00991DCC"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41FA4504" w14:textId="77777777" w:rsidTr="00E77416">
        <w:tc>
          <w:tcPr>
            <w:tcW w:w="9576" w:type="dxa"/>
            <w:vAlign w:val="bottom"/>
          </w:tcPr>
          <w:p w14:paraId="39F68933" w14:textId="77777777" w:rsidR="00E77416"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5408" behindDoc="0" locked="0" layoutInCell="1" allowOverlap="1" wp14:anchorId="30C529AA" wp14:editId="16DC3C92">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DD8DF" id="Oval 5" o:spid="_x0000_s1026" style="position:absolute;margin-left:186.9pt;margin-top:21.6pt;width:51.75pt;height:4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A0C7067" wp14:editId="6A40DE35">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7A3EF145" w14:textId="77777777" w:rsidTr="00E77416">
        <w:tc>
          <w:tcPr>
            <w:tcW w:w="9576" w:type="dxa"/>
          </w:tcPr>
          <w:p w14:paraId="39367BFA" w14:textId="77777777" w:rsidR="00E77416" w:rsidRDefault="00E77416" w:rsidP="00E77416">
            <w:pPr>
              <w:pStyle w:val="Caption"/>
              <w:jc w:val="center"/>
            </w:pPr>
            <w:r>
              <w:t xml:space="preserve">Figure </w:t>
            </w:r>
            <w:r w:rsidR="00CF5B98">
              <w:fldChar w:fldCharType="begin"/>
            </w:r>
            <w:r w:rsidR="00CF5B98">
              <w:instrText xml:space="preserve"> SEQ Figure \* ARABIC </w:instrText>
            </w:r>
            <w:r w:rsidR="00CF5B98">
              <w:fldChar w:fldCharType="separate"/>
            </w:r>
            <w:r w:rsidR="003F7ED9">
              <w:rPr>
                <w:noProof/>
              </w:rPr>
              <w:t>3</w:t>
            </w:r>
            <w:r w:rsidR="00CF5B98">
              <w:rPr>
                <w:noProof/>
              </w:rPr>
              <w:fldChar w:fldCharType="end"/>
            </w:r>
            <w:r>
              <w:t>:  Where to find the List Style menu</w:t>
            </w:r>
          </w:p>
        </w:tc>
      </w:tr>
    </w:tbl>
    <w:p w14:paraId="5BBAE0E5" w14:textId="77777777" w:rsidR="00991DCC" w:rsidRDefault="00991DCC" w:rsidP="00991DCC">
      <w:pPr>
        <w:pStyle w:val="BodyText"/>
      </w:pPr>
    </w:p>
    <w:p w14:paraId="2B52A2B6" w14:textId="77777777" w:rsidR="00991DCC" w:rsidRDefault="00991DCC" w:rsidP="00991DCC">
      <w:pPr>
        <w:pStyle w:val="BodyText"/>
      </w:pPr>
    </w:p>
    <w:p w14:paraId="1C38DAB7" w14:textId="77777777" w:rsidR="00692720" w:rsidRDefault="00D53C97" w:rsidP="00991DCC">
      <w:pPr>
        <w:pStyle w:val="Heading1"/>
        <w:numPr>
          <w:ilvl w:val="0"/>
          <w:numId w:val="41"/>
        </w:numPr>
      </w:pPr>
      <w:bookmarkStart w:id="16" w:name="_Toc43977781"/>
      <w:bookmarkStart w:id="17" w:name="_Toc43977957"/>
      <w:r>
        <w:t>I</w:t>
      </w:r>
      <w:r w:rsidR="00692720">
        <w:t>nserting Equations and Figures</w:t>
      </w:r>
      <w:bookmarkEnd w:id="16"/>
      <w:bookmarkEnd w:id="17"/>
    </w:p>
    <w:p w14:paraId="4C2B539B"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009E4CD7" w14:textId="77777777" w:rsidTr="000F7391">
        <w:tc>
          <w:tcPr>
            <w:tcW w:w="2114" w:type="dxa"/>
            <w:vAlign w:val="center"/>
          </w:tcPr>
          <w:p w14:paraId="353332D5" w14:textId="77777777" w:rsidR="00F26B88" w:rsidRDefault="00F26B88" w:rsidP="007D1D8F">
            <w:pPr>
              <w:pStyle w:val="BodyText"/>
              <w:spacing w:after="0"/>
            </w:pPr>
          </w:p>
        </w:tc>
        <w:tc>
          <w:tcPr>
            <w:tcW w:w="6990" w:type="dxa"/>
            <w:vAlign w:val="center"/>
          </w:tcPr>
          <w:p w14:paraId="0831E0D6"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7C8B21D8" w14:textId="77777777" w:rsidR="00F26B88" w:rsidRDefault="00F26B88" w:rsidP="007D1D8F">
            <w:pPr>
              <w:pStyle w:val="Caption"/>
            </w:pPr>
            <w:r w:rsidRPr="002E3DAC">
              <w:t xml:space="preserve">( </w:t>
            </w:r>
            <w:r w:rsidR="00CF5B98">
              <w:fldChar w:fldCharType="begin"/>
            </w:r>
            <w:r w:rsidR="00CF5B98">
              <w:instrText xml:space="preserve"> SEQ ( \* ARABIC </w:instrText>
            </w:r>
            <w:r w:rsidR="00CF5B98">
              <w:fldChar w:fldCharType="separate"/>
            </w:r>
            <w:r w:rsidR="003F7ED9">
              <w:rPr>
                <w:noProof/>
              </w:rPr>
              <w:t>1</w:t>
            </w:r>
            <w:r w:rsidR="00CF5B98">
              <w:rPr>
                <w:noProof/>
              </w:rPr>
              <w:fldChar w:fldCharType="end"/>
            </w:r>
            <w:r>
              <w:t xml:space="preserve"> ) </w:t>
            </w:r>
          </w:p>
        </w:tc>
      </w:tr>
    </w:tbl>
    <w:p w14:paraId="53F680D6"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10E7D32B" w14:textId="77777777" w:rsidTr="00FD0890">
        <w:tc>
          <w:tcPr>
            <w:tcW w:w="11016" w:type="dxa"/>
            <w:vAlign w:val="bottom"/>
          </w:tcPr>
          <w:p w14:paraId="32B97C71" w14:textId="77777777" w:rsidR="00F26B88" w:rsidRDefault="00F26B88" w:rsidP="00FD0890">
            <w:pPr>
              <w:pStyle w:val="BodyText"/>
              <w:tabs>
                <w:tab w:val="left" w:pos="4320"/>
                <w:tab w:val="left" w:pos="9360"/>
              </w:tabs>
              <w:spacing w:after="0"/>
              <w:jc w:val="center"/>
            </w:pPr>
            <w:r>
              <w:t>[place figure here]</w:t>
            </w:r>
          </w:p>
        </w:tc>
      </w:tr>
      <w:tr w:rsidR="00F26B88" w14:paraId="25CF8468" w14:textId="77777777" w:rsidTr="00FD0890">
        <w:tc>
          <w:tcPr>
            <w:tcW w:w="11016" w:type="dxa"/>
          </w:tcPr>
          <w:p w14:paraId="289CE37A" w14:textId="77777777" w:rsidR="00F26B88" w:rsidRDefault="003E607E" w:rsidP="00FD0890">
            <w:pPr>
              <w:pStyle w:val="Caption-Figure"/>
            </w:pPr>
            <w:r>
              <w:t xml:space="preserve"> </w:t>
            </w:r>
            <w:r w:rsidR="00F26B88">
              <w:t>[place caption here…if it is less than 1 line, center it]</w:t>
            </w:r>
          </w:p>
        </w:tc>
      </w:tr>
    </w:tbl>
    <w:p w14:paraId="25174F64" w14:textId="77777777" w:rsidR="00F26B88" w:rsidRDefault="000F7391" w:rsidP="00991DCC">
      <w:pPr>
        <w:pStyle w:val="Heading1"/>
      </w:pPr>
      <w:bookmarkStart w:id="18" w:name="_Toc43977782"/>
      <w:bookmarkStart w:id="19" w:name="_Toc43977958"/>
      <w:r>
        <w:t>Referencing</w:t>
      </w:r>
      <w:bookmarkEnd w:id="18"/>
      <w:bookmarkEnd w:id="19"/>
    </w:p>
    <w:p w14:paraId="0A4D7F5B" w14:textId="77777777"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3F7ED9">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3F7ED9">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5A1B793C" w14:textId="77777777" w:rsidR="000F7391" w:rsidRPr="000F7391" w:rsidRDefault="000F7391" w:rsidP="001137B8">
      <w:pPr>
        <w:pStyle w:val="Rlist"/>
      </w:pPr>
      <w:bookmarkStart w:id="20" w:name="_Ref414010148"/>
      <w:r>
        <w:t xml:space="preserve">D </w:t>
      </w:r>
      <w:proofErr w:type="spellStart"/>
      <w:r>
        <w:t>Graffox</w:t>
      </w:r>
      <w:proofErr w:type="spellEnd"/>
      <w:r>
        <w:t xml:space="preserve"> (Sep-2009)</w:t>
      </w:r>
      <w:r w:rsidR="001137B8">
        <w:t>,</w:t>
      </w:r>
      <w:r>
        <w:t xml:space="preserve"> IEEE Citation Reference, </w:t>
      </w:r>
      <w:hyperlink r:id="rId15" w:history="1">
        <w:r w:rsidRPr="002C76A3">
          <w:rPr>
            <w:rStyle w:val="Hyperlink"/>
          </w:rPr>
          <w:t>http://www.ieee.org/documents/ieeecitationref.pdf</w:t>
        </w:r>
      </w:hyperlink>
      <w:r>
        <w:t>, last accessed, 2015-MAR-13.</w:t>
      </w:r>
      <w:bookmarkEnd w:id="20"/>
    </w:p>
    <w:p w14:paraId="6B06CEF5" w14:textId="77777777" w:rsidR="00F26B88" w:rsidRDefault="001137B8" w:rsidP="001137B8">
      <w:pPr>
        <w:pStyle w:val="Rlist"/>
      </w:pPr>
      <w:bookmarkStart w:id="21" w:name="_Ref414010151"/>
      <w:r>
        <w:t xml:space="preserve">(no author/date available), IEEE Citation Style, </w:t>
      </w:r>
      <w:hyperlink r:id="rId16" w:history="1">
        <w:r w:rsidRPr="002C76A3">
          <w:rPr>
            <w:rStyle w:val="Hyperlink"/>
          </w:rPr>
          <w:t>http://library.queensu.ca/book/export/html/5846</w:t>
        </w:r>
      </w:hyperlink>
      <w:r>
        <w:t>, last accessed, 2015-MAR-13.</w:t>
      </w:r>
      <w:bookmarkEnd w:id="21"/>
      <w:r>
        <w:t xml:space="preserve"> </w:t>
      </w:r>
    </w:p>
    <w:p w14:paraId="7F3E76E0"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1A63628B" w14:textId="77777777" w:rsidR="00F16659" w:rsidRDefault="00F16659" w:rsidP="00991DCC">
      <w:pPr>
        <w:pStyle w:val="Heading1"/>
      </w:pPr>
      <w:bookmarkStart w:id="22" w:name="_Toc43977783"/>
      <w:bookmarkStart w:id="23" w:name="_Toc43977959"/>
      <w:r>
        <w:t>Title Page and Headers and Footers</w:t>
      </w:r>
      <w:bookmarkEnd w:id="22"/>
      <w:bookmarkEnd w:id="23"/>
    </w:p>
    <w:p w14:paraId="71C82903"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26DA52F9" w14:textId="77777777" w:rsidR="00D53C97" w:rsidRPr="00F16659" w:rsidRDefault="00D53C97" w:rsidP="00F16659">
      <w:pPr>
        <w:pStyle w:val="BodyText"/>
      </w:pPr>
      <w:r>
        <w:t xml:space="preserve">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w:t>
      </w:r>
      <w:proofErr w:type="spellStart"/>
      <w:r>
        <w:t>stye</w:t>
      </w:r>
      <w:proofErr w:type="spellEnd"/>
      <w:r>
        <w:t xml:space="preserve"> ‘Contents Heading’.  If you don’t do this, it won’t show up in the table of contents properly.</w:t>
      </w:r>
    </w:p>
    <w:sectPr w:rsidR="00D53C97" w:rsidRPr="00F16659" w:rsidSect="00BF577E">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574B6" w14:textId="77777777" w:rsidR="00CF5B98" w:rsidRDefault="00CF5B98" w:rsidP="00B7638D">
      <w:pPr>
        <w:spacing w:after="0"/>
      </w:pPr>
      <w:r>
        <w:separator/>
      </w:r>
    </w:p>
  </w:endnote>
  <w:endnote w:type="continuationSeparator" w:id="0">
    <w:p w14:paraId="689AC91E" w14:textId="77777777" w:rsidR="00CF5B98" w:rsidRDefault="00CF5B98"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CB2B" w14:textId="77777777" w:rsidR="00F16659" w:rsidRDefault="00F16659" w:rsidP="00F16659">
    <w:pPr>
      <w:pStyle w:val="Footer"/>
      <w:jc w:val="center"/>
    </w:pPr>
    <w:r>
      <w:t xml:space="preserve">- </w:t>
    </w:r>
    <w:r>
      <w:fldChar w:fldCharType="begin"/>
    </w:r>
    <w:r>
      <w:instrText xml:space="preserve"> PAGE   \* MERGEFORMAT </w:instrText>
    </w:r>
    <w:r>
      <w:fldChar w:fldCharType="separate"/>
    </w:r>
    <w:r w:rsidR="006222BB">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5C66D" w14:textId="77777777" w:rsidR="00EC2153" w:rsidRDefault="0034281E" w:rsidP="00BF577E">
    <w:pPr>
      <w:pStyle w:val="Footer"/>
      <w:tabs>
        <w:tab w:val="clear" w:pos="10080"/>
        <w:tab w:val="right" w:pos="9360"/>
      </w:tabs>
      <w:rPr>
        <w:noProof/>
      </w:rPr>
    </w:pPr>
    <w:proofErr w:type="spellStart"/>
    <w:r>
      <w:t>MScE</w:t>
    </w:r>
    <w:proofErr w:type="spellEnd"/>
    <w:r>
      <w:t xml:space="preserve">/PhD </w:t>
    </w:r>
    <w:r w:rsidR="00BF577E">
      <w:t xml:space="preserve"> Proposal - </w:t>
    </w:r>
    <w:r w:rsidR="009B203E">
      <w:t>&lt;</w:t>
    </w:r>
    <w:r w:rsidR="00BF577E">
      <w:t>Author</w:t>
    </w:r>
    <w:r>
      <w:t>’s Last name</w:t>
    </w:r>
    <w:r w:rsidR="009B203E">
      <w:t>&gt;</w:t>
    </w:r>
    <w:r w:rsidR="00EC2153">
      <w:tab/>
      <w:t xml:space="preserve">page </w:t>
    </w:r>
    <w:r w:rsidR="00EC2153" w:rsidRPr="00EC2153">
      <w:fldChar w:fldCharType="begin"/>
    </w:r>
    <w:r w:rsidR="00EC2153" w:rsidRPr="00EC2153">
      <w:instrText xml:space="preserve"> PAGE   \* MERGEFORMAT </w:instrText>
    </w:r>
    <w:r w:rsidR="00EC2153" w:rsidRPr="00EC2153">
      <w:fldChar w:fldCharType="separate"/>
    </w:r>
    <w:r w:rsidR="006222BB">
      <w:rPr>
        <w:noProof/>
      </w:rPr>
      <w:t>1</w:t>
    </w:r>
    <w:r w:rsidR="00EC2153" w:rsidRPr="00EC2153">
      <w:rPr>
        <w:noProof/>
      </w:rPr>
      <w:fldChar w:fldCharType="end"/>
    </w:r>
    <w:r w:rsidR="00EC2153">
      <w:rPr>
        <w:noProof/>
      </w:rPr>
      <w:t xml:space="preserve"> of n</w:t>
    </w:r>
  </w:p>
  <w:p w14:paraId="5229ED8F" w14:textId="532AC0AA" w:rsidR="00401801" w:rsidRPr="00401801" w:rsidRDefault="00401801"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B7328E">
      <w:rPr>
        <w:noProof/>
      </w:rPr>
      <w:t>2020-Jun-23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B7328E">
      <w:rPr>
        <w:noProof/>
      </w:rPr>
      <w:t>11:03 AM</w:t>
    </w:r>
    <w:r w:rsidRPr="00401801">
      <w:fldChar w:fldCharType="end"/>
    </w:r>
    <w:r w:rsidR="00EC2153">
      <w:tab/>
    </w:r>
    <w:r w:rsidRPr="00401801">
      <w:t xml:space="preserve">Created:  </w:t>
    </w:r>
    <w:r w:rsidR="005B2298">
      <w:fldChar w:fldCharType="begin"/>
    </w:r>
    <w:r w:rsidR="005B2298">
      <w:instrText xml:space="preserve"> REF createDate \h </w:instrText>
    </w:r>
    <w:r w:rsidR="005B2298">
      <w:fldChar w:fldCharType="separate"/>
    </w:r>
    <w:r w:rsidR="003F7ED9">
      <w:rPr>
        <w:noProof/>
      </w:rPr>
      <w:t>YYYY MMM-DD</w:t>
    </w:r>
    <w:r w:rsidR="005B2298">
      <w:fldChar w:fldCharType="end"/>
    </w:r>
  </w:p>
  <w:p w14:paraId="2D8B5600" w14:textId="77777777" w:rsidR="00401801" w:rsidRPr="00401801" w:rsidRDefault="00EC2153" w:rsidP="00BF577E">
    <w:pPr>
      <w:pStyle w:val="Footer"/>
      <w:tabs>
        <w:tab w:val="clear" w:pos="10080"/>
        <w:tab w:val="right" w:pos="9360"/>
      </w:tabs>
    </w:pPr>
    <w:r>
      <w:tab/>
    </w:r>
    <w:r w:rsidR="00401801" w:rsidRPr="00401801">
      <w:t>Updated:</w:t>
    </w:r>
    <w:r w:rsidR="005B2298">
      <w:t xml:space="preserve">  </w:t>
    </w:r>
    <w:r w:rsidR="005B2298">
      <w:fldChar w:fldCharType="begin"/>
    </w:r>
    <w:r w:rsidR="005B2298">
      <w:instrText xml:space="preserve"> REF updateDate \h </w:instrText>
    </w:r>
    <w:r w:rsidR="005B2298">
      <w:fldChar w:fldCharType="separate"/>
    </w:r>
    <w:r w:rsidR="003F7ED9">
      <w:rPr>
        <w:noProof/>
      </w:rPr>
      <w:t>YYYY MMM-DD</w:t>
    </w:r>
    <w:r w:rsidR="005B22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1D39" w14:textId="77777777" w:rsidR="001D4D50" w:rsidRDefault="001D4D50"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sidR="006222BB">
      <w:rPr>
        <w:noProof/>
      </w:rPr>
      <w:t>4</w:t>
    </w:r>
    <w:r w:rsidRPr="00EC2153">
      <w:rPr>
        <w:noProof/>
      </w:rPr>
      <w:fldChar w:fldCharType="end"/>
    </w:r>
    <w:r>
      <w:rPr>
        <w:noProof/>
      </w:rPr>
      <w:t xml:space="preserve"> of n</w:t>
    </w:r>
  </w:p>
  <w:p w14:paraId="0114D25A" w14:textId="4D4A3F73" w:rsidR="001D4D50" w:rsidRPr="00401801" w:rsidRDefault="001D4D50"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B7328E">
      <w:rPr>
        <w:noProof/>
      </w:rPr>
      <w:t>2020-Jun-23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B7328E">
      <w:rPr>
        <w:noProof/>
      </w:rPr>
      <w:t>11:03 AM</w:t>
    </w:r>
    <w:r w:rsidRPr="00401801">
      <w:fldChar w:fldCharType="end"/>
    </w:r>
    <w:r>
      <w:tab/>
    </w:r>
    <w:r w:rsidRPr="00401801">
      <w:t xml:space="preserve">Created:  </w:t>
    </w:r>
    <w:r>
      <w:fldChar w:fldCharType="begin"/>
    </w:r>
    <w:r>
      <w:instrText xml:space="preserve"> REF createDate \h </w:instrText>
    </w:r>
    <w:r>
      <w:fldChar w:fldCharType="separate"/>
    </w:r>
    <w:r w:rsidR="003F7ED9">
      <w:rPr>
        <w:noProof/>
      </w:rPr>
      <w:t>YYYY MMM-DD</w:t>
    </w:r>
    <w:r>
      <w:fldChar w:fldCharType="end"/>
    </w:r>
  </w:p>
  <w:p w14:paraId="16D6747B" w14:textId="77777777" w:rsidR="001D4D50" w:rsidRPr="00401801" w:rsidRDefault="001D4D50"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3F7ED9">
      <w:rPr>
        <w:noProof/>
      </w:rPr>
      <w:t>YYYY MMM-DD</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C29FE" w14:textId="77777777" w:rsidR="00CF5B98" w:rsidRDefault="00CF5B98" w:rsidP="00B7638D">
      <w:pPr>
        <w:spacing w:after="0"/>
      </w:pPr>
      <w:r>
        <w:separator/>
      </w:r>
    </w:p>
  </w:footnote>
  <w:footnote w:type="continuationSeparator" w:id="0">
    <w:p w14:paraId="57E8411A" w14:textId="77777777" w:rsidR="00CF5B98" w:rsidRDefault="00CF5B98" w:rsidP="00B76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02543" w14:textId="77777777" w:rsidR="00D4789A" w:rsidRPr="00D4789A" w:rsidRDefault="00D4789A"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0DF8145E"/>
    <w:multiLevelType w:val="multilevel"/>
    <w:tmpl w:val="7160FECA"/>
    <w:numStyleLink w:val="ListNumbersMulti"/>
  </w:abstractNum>
  <w:abstractNum w:abstractNumId="14"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A8E7A84"/>
    <w:multiLevelType w:val="multilevel"/>
    <w:tmpl w:val="A656E24C"/>
    <w:numStyleLink w:val="NLists"/>
  </w:abstractNum>
  <w:abstractNum w:abstractNumId="18"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9"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E8D1FF9"/>
    <w:multiLevelType w:val="multilevel"/>
    <w:tmpl w:val="7160FECA"/>
    <w:numStyleLink w:val="ListNumbersMulti"/>
  </w:abstractNum>
  <w:abstractNum w:abstractNumId="22"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217EFE"/>
    <w:multiLevelType w:val="multilevel"/>
    <w:tmpl w:val="7160FECA"/>
    <w:numStyleLink w:val="ListNumbersMulti"/>
  </w:abstractNum>
  <w:abstractNum w:abstractNumId="24"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655B81"/>
    <w:multiLevelType w:val="multilevel"/>
    <w:tmpl w:val="D7BA8E5E"/>
    <w:numStyleLink w:val="Headings"/>
  </w:abstractNum>
  <w:abstractNum w:abstractNumId="27" w15:restartNumberingAfterBreak="0">
    <w:nsid w:val="494470B4"/>
    <w:multiLevelType w:val="multilevel"/>
    <w:tmpl w:val="F1306A7C"/>
    <w:numStyleLink w:val="ListBulletsSQb"/>
  </w:abstractNum>
  <w:abstractNum w:abstractNumId="28"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9" w15:restartNumberingAfterBreak="0">
    <w:nsid w:val="595733CD"/>
    <w:multiLevelType w:val="multilevel"/>
    <w:tmpl w:val="D7BA8E5E"/>
    <w:numStyleLink w:val="Headings"/>
  </w:abstractNum>
  <w:abstractNum w:abstractNumId="30" w15:restartNumberingAfterBreak="0">
    <w:nsid w:val="5AB069BC"/>
    <w:multiLevelType w:val="multilevel"/>
    <w:tmpl w:val="7160FECA"/>
    <w:numStyleLink w:val="ListNumbersMulti"/>
  </w:abstractNum>
  <w:abstractNum w:abstractNumId="31"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5E128F"/>
    <w:multiLevelType w:val="multilevel"/>
    <w:tmpl w:val="7160FECA"/>
    <w:numStyleLink w:val="ListNumbersMulti"/>
  </w:abstractNum>
  <w:abstractNum w:abstractNumId="33" w15:restartNumberingAfterBreak="0">
    <w:nsid w:val="648214A6"/>
    <w:multiLevelType w:val="multilevel"/>
    <w:tmpl w:val="F1306A7C"/>
    <w:numStyleLink w:val="ListBulletsSQb"/>
  </w:abstractNum>
  <w:abstractNum w:abstractNumId="34"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5" w15:restartNumberingAfterBreak="0">
    <w:nsid w:val="6B2830A7"/>
    <w:multiLevelType w:val="multilevel"/>
    <w:tmpl w:val="67C6A7E0"/>
    <w:numStyleLink w:val="ListBulletsMulti"/>
  </w:abstractNum>
  <w:abstractNum w:abstractNumId="36" w15:restartNumberingAfterBreak="0">
    <w:nsid w:val="6C216C6A"/>
    <w:multiLevelType w:val="multilevel"/>
    <w:tmpl w:val="D7BA8E5E"/>
    <w:numStyleLink w:val="Headings"/>
  </w:abstractNum>
  <w:abstractNum w:abstractNumId="37" w15:restartNumberingAfterBreak="0">
    <w:nsid w:val="6DD96A43"/>
    <w:multiLevelType w:val="multilevel"/>
    <w:tmpl w:val="7160FECA"/>
    <w:numStyleLink w:val="ListNumbersMulti"/>
  </w:abstractNum>
  <w:abstractNum w:abstractNumId="38"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1" w15:restartNumberingAfterBreak="0">
    <w:nsid w:val="76DA661D"/>
    <w:multiLevelType w:val="multilevel"/>
    <w:tmpl w:val="67C6A7E0"/>
    <w:numStyleLink w:val="ListBulletsMulti"/>
  </w:abstractNum>
  <w:num w:numId="1">
    <w:abstractNumId w:val="38"/>
  </w:num>
  <w:num w:numId="2">
    <w:abstractNumId w:val="18"/>
  </w:num>
  <w:num w:numId="3">
    <w:abstractNumId w:val="31"/>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10"/>
  </w:num>
  <w:num w:numId="13">
    <w:abstractNumId w:val="40"/>
  </w:num>
  <w:num w:numId="14">
    <w:abstractNumId w:val="35"/>
  </w:num>
  <w:num w:numId="15">
    <w:abstractNumId w:val="41"/>
  </w:num>
  <w:num w:numId="16">
    <w:abstractNumId w:val="9"/>
  </w:num>
  <w:num w:numId="17">
    <w:abstractNumId w:val="11"/>
  </w:num>
  <w:num w:numId="18">
    <w:abstractNumId w:val="19"/>
  </w:num>
  <w:num w:numId="19">
    <w:abstractNumId w:val="37"/>
  </w:num>
  <w:num w:numId="20">
    <w:abstractNumId w:val="32"/>
  </w:num>
  <w:num w:numId="21">
    <w:abstractNumId w:val="28"/>
  </w:num>
  <w:num w:numId="22">
    <w:abstractNumId w:val="20"/>
  </w:num>
  <w:num w:numId="23">
    <w:abstractNumId w:val="30"/>
  </w:num>
  <w:num w:numId="24">
    <w:abstractNumId w:val="15"/>
  </w:num>
  <w:num w:numId="25">
    <w:abstractNumId w:val="23"/>
  </w:num>
  <w:num w:numId="26">
    <w:abstractNumId w:val="13"/>
  </w:num>
  <w:num w:numId="27">
    <w:abstractNumId w:val="7"/>
  </w:num>
  <w:num w:numId="28">
    <w:abstractNumId w:val="21"/>
  </w:num>
  <w:num w:numId="29">
    <w:abstractNumId w:val="5"/>
  </w:num>
  <w:num w:numId="30">
    <w:abstractNumId w:val="8"/>
  </w:num>
  <w:num w:numId="31">
    <w:abstractNumId w:val="12"/>
  </w:num>
  <w:num w:numId="32">
    <w:abstractNumId w:val="27"/>
  </w:num>
  <w:num w:numId="33">
    <w:abstractNumId w:val="22"/>
  </w:num>
  <w:num w:numId="34">
    <w:abstractNumId w:val="29"/>
  </w:num>
  <w:num w:numId="35">
    <w:abstractNumId w:val="16"/>
  </w:num>
  <w:num w:numId="36">
    <w:abstractNumId w:val="39"/>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6"/>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5"/>
  </w:num>
  <w:num w:numId="44">
    <w:abstractNumId w:val="17"/>
  </w:num>
  <w:num w:numId="45">
    <w:abstractNumId w:val="24"/>
  </w:num>
  <w:num w:numId="46">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SortMethod w:val="00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D9"/>
    <w:rsid w:val="00047A5D"/>
    <w:rsid w:val="000A5EBB"/>
    <w:rsid w:val="000E1F7E"/>
    <w:rsid w:val="000F7391"/>
    <w:rsid w:val="001137B8"/>
    <w:rsid w:val="00156D66"/>
    <w:rsid w:val="00163EC7"/>
    <w:rsid w:val="001B6E75"/>
    <w:rsid w:val="001D272E"/>
    <w:rsid w:val="001D4D50"/>
    <w:rsid w:val="001D5CD9"/>
    <w:rsid w:val="001E1CE2"/>
    <w:rsid w:val="001E348F"/>
    <w:rsid w:val="00241055"/>
    <w:rsid w:val="00244EF1"/>
    <w:rsid w:val="002547B6"/>
    <w:rsid w:val="00264E1D"/>
    <w:rsid w:val="00290E38"/>
    <w:rsid w:val="002D616C"/>
    <w:rsid w:val="002F08DA"/>
    <w:rsid w:val="00315743"/>
    <w:rsid w:val="00326A8D"/>
    <w:rsid w:val="0034281E"/>
    <w:rsid w:val="0035538D"/>
    <w:rsid w:val="00392277"/>
    <w:rsid w:val="003B190A"/>
    <w:rsid w:val="003C747B"/>
    <w:rsid w:val="003E21B7"/>
    <w:rsid w:val="003E607E"/>
    <w:rsid w:val="003F7ED9"/>
    <w:rsid w:val="00401801"/>
    <w:rsid w:val="00426CEF"/>
    <w:rsid w:val="00431E0E"/>
    <w:rsid w:val="004803CD"/>
    <w:rsid w:val="00497FB9"/>
    <w:rsid w:val="00560C8A"/>
    <w:rsid w:val="00574D38"/>
    <w:rsid w:val="005B2298"/>
    <w:rsid w:val="005C103F"/>
    <w:rsid w:val="005F684C"/>
    <w:rsid w:val="006077B4"/>
    <w:rsid w:val="006222BB"/>
    <w:rsid w:val="00642C06"/>
    <w:rsid w:val="00654021"/>
    <w:rsid w:val="00660DC5"/>
    <w:rsid w:val="00677FE2"/>
    <w:rsid w:val="00692720"/>
    <w:rsid w:val="0069552C"/>
    <w:rsid w:val="006D2E84"/>
    <w:rsid w:val="006F4213"/>
    <w:rsid w:val="00764CAD"/>
    <w:rsid w:val="00780D40"/>
    <w:rsid w:val="007900AB"/>
    <w:rsid w:val="00805AC9"/>
    <w:rsid w:val="00822DF2"/>
    <w:rsid w:val="0087345B"/>
    <w:rsid w:val="008C6DC2"/>
    <w:rsid w:val="00957161"/>
    <w:rsid w:val="00975A54"/>
    <w:rsid w:val="00991DCC"/>
    <w:rsid w:val="009B203E"/>
    <w:rsid w:val="009E62A1"/>
    <w:rsid w:val="009F5833"/>
    <w:rsid w:val="009F6D7E"/>
    <w:rsid w:val="00A03810"/>
    <w:rsid w:val="00A14B2B"/>
    <w:rsid w:val="00A2763B"/>
    <w:rsid w:val="00A6231A"/>
    <w:rsid w:val="00AA0E78"/>
    <w:rsid w:val="00AA2E18"/>
    <w:rsid w:val="00AB16DA"/>
    <w:rsid w:val="00AF629C"/>
    <w:rsid w:val="00B135E9"/>
    <w:rsid w:val="00B37811"/>
    <w:rsid w:val="00B405DF"/>
    <w:rsid w:val="00B504A5"/>
    <w:rsid w:val="00B51FC8"/>
    <w:rsid w:val="00B7328E"/>
    <w:rsid w:val="00B76141"/>
    <w:rsid w:val="00B7638D"/>
    <w:rsid w:val="00BA0F03"/>
    <w:rsid w:val="00BF577E"/>
    <w:rsid w:val="00C11C21"/>
    <w:rsid w:val="00CD5C2F"/>
    <w:rsid w:val="00CF5B98"/>
    <w:rsid w:val="00D173B7"/>
    <w:rsid w:val="00D4789A"/>
    <w:rsid w:val="00D53C97"/>
    <w:rsid w:val="00DA2C35"/>
    <w:rsid w:val="00DF3C86"/>
    <w:rsid w:val="00DF56F8"/>
    <w:rsid w:val="00E7651A"/>
    <w:rsid w:val="00E77416"/>
    <w:rsid w:val="00E94918"/>
    <w:rsid w:val="00EC2153"/>
    <w:rsid w:val="00EC34BA"/>
    <w:rsid w:val="00EC53DA"/>
    <w:rsid w:val="00EF5B0D"/>
    <w:rsid w:val="00F06848"/>
    <w:rsid w:val="00F1102C"/>
    <w:rsid w:val="00F16659"/>
    <w:rsid w:val="00F26B88"/>
    <w:rsid w:val="00F5398C"/>
    <w:rsid w:val="00F745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FBEBB"/>
  <w15:docId w15:val="{C5B4DA3C-4DAE-4212-B394-78CF961A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library.queensu.ca/book/export/html/5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eee.org/documents/ieeecitationref.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Template>
  <TotalTime>2951</TotalTime>
  <Pages>9</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Tolulope Olugbenga</dc:creator>
  <cp:lastModifiedBy>Tolulope Olugbenga</cp:lastModifiedBy>
  <cp:revision>4</cp:revision>
  <cp:lastPrinted>2013-05-03T14:51:00Z</cp:lastPrinted>
  <dcterms:created xsi:type="dcterms:W3CDTF">2020-06-23T13:18:00Z</dcterms:created>
  <dcterms:modified xsi:type="dcterms:W3CDTF">2020-06-25T14:52:00Z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e46c1570-92dc-3c24-b68d-7f3cfdad2f38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