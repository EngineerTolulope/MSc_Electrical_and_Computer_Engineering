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AA870" w14:textId="4C5B7430"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77777777" w:rsidR="00426CEF" w:rsidRDefault="00426CEF" w:rsidP="008C6DC2"/>
    <w:p w14:paraId="4CAD9F92" w14:textId="77777777" w:rsidR="00F745E9" w:rsidRDefault="00F745E9" w:rsidP="008C6DC2">
      <w:r>
        <w:rPr>
          <w:noProof/>
        </w:rPr>
        <w:drawing>
          <wp:anchor distT="0" distB="0" distL="114300" distR="114300" simplePos="0" relativeHeight="251659264" behindDoc="0" locked="0" layoutInCell="1" allowOverlap="1" wp14:anchorId="0CD42AEE" wp14:editId="427F9BBE">
            <wp:simplePos x="0" y="0"/>
            <wp:positionH relativeFrom="column">
              <wp:posOffset>5567045</wp:posOffset>
            </wp:positionH>
            <wp:positionV relativeFrom="paragraph">
              <wp:posOffset>299085</wp:posOffset>
            </wp:positionV>
            <wp:extent cx="817245" cy="857250"/>
            <wp:effectExtent l="0" t="0" r="1905" b="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724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5C103F" w:rsidRDefault="001E348F" w:rsidP="00E94918">
      <w:pPr>
        <w:pStyle w:val="Coverpretitle"/>
      </w:pPr>
      <w:r>
        <w:t>Electrical and Computer Engineering</w:t>
      </w:r>
    </w:p>
    <w:p w14:paraId="159E9327" w14:textId="77777777" w:rsidR="008C6DC2" w:rsidRDefault="009B203E" w:rsidP="001D4D50">
      <w:pPr>
        <w:pStyle w:val="CoverTitle"/>
      </w:pPr>
      <w:r>
        <w:t>&lt;</w:t>
      </w:r>
      <w:r w:rsidR="001D4D50">
        <w:t>Title</w:t>
      </w:r>
      <w:r>
        <w:t>&gt;</w:t>
      </w:r>
    </w:p>
    <w:p w14:paraId="7F800E10" w14:textId="0EF3E707" w:rsidR="00B135E9" w:rsidRDefault="005A3EA6" w:rsidP="00B135E9">
      <w:pPr>
        <w:pStyle w:val="CoverSubtitle"/>
        <w:jc w:val="right"/>
      </w:pPr>
      <w:r>
        <w:t>A p</w:t>
      </w:r>
      <w:r w:rsidR="00BF577E">
        <w:t>roposal</w:t>
      </w:r>
      <w:r w:rsidR="001E348F">
        <w:t xml:space="preserve"> in partial fulfilment of the </w:t>
      </w:r>
      <w:proofErr w:type="spellStart"/>
      <w:r w:rsidR="001E348F">
        <w:t>M</w:t>
      </w:r>
      <w:r w:rsidR="00B61089">
        <w:t>S</w:t>
      </w:r>
      <w:r w:rsidR="001E348F">
        <w:t>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06EBD600" w:rsidR="00B135E9" w:rsidRDefault="00B135E9" w:rsidP="00B135E9">
            <w:pPr>
              <w:pStyle w:val="authorship"/>
            </w:pPr>
            <w:r>
              <w:t>Version &lt;</w:t>
            </w:r>
            <w:r w:rsidR="007948B5">
              <w:t>2</w:t>
            </w:r>
            <w:r>
              <w:t>.0&gt;</w:t>
            </w:r>
          </w:p>
          <w:p w14:paraId="4B809354" w14:textId="4717E2B6"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instrText xml:space="preserve"> FORMTEXT </w:instrText>
            </w:r>
            <w:r w:rsidR="007948B5">
              <w:fldChar w:fldCharType="separate"/>
            </w:r>
            <w:r w:rsidR="00A40178">
              <w:rPr>
                <w:noProof/>
              </w:rPr>
              <w:t>2020 Dec-14</w:t>
            </w:r>
            <w:r w:rsidR="007948B5">
              <w:fldChar w:fldCharType="end"/>
            </w:r>
            <w:bookmarkEnd w:id="0"/>
          </w:p>
          <w:p w14:paraId="1EA0D569" w14:textId="135E5B13" w:rsidR="00B135E9" w:rsidRPr="005C103F" w:rsidRDefault="00B135E9" w:rsidP="00156D66">
            <w:pPr>
              <w:pStyle w:val="authorship"/>
            </w:pPr>
            <w:r>
              <w:t xml:space="preserve">Updated:  </w:t>
            </w:r>
            <w:r w:rsidR="007948B5">
              <w:fldChar w:fldCharType="begin">
                <w:ffData>
                  <w:name w:val="updateDate"/>
                  <w:enabled/>
                  <w:calcOnExit w:val="0"/>
                  <w:textInput>
                    <w:default w:val="2020-Dec-14"/>
                  </w:textInput>
                </w:ffData>
              </w:fldChar>
            </w:r>
            <w:bookmarkStart w:id="1" w:name="updateDate"/>
            <w:r w:rsidR="007948B5">
              <w:instrText xml:space="preserve"> FORMTEXT </w:instrText>
            </w:r>
            <w:r w:rsidR="007948B5">
              <w:fldChar w:fldCharType="separate"/>
            </w:r>
            <w:r w:rsidR="00A40178">
              <w:rPr>
                <w:noProof/>
              </w:rPr>
              <w:t>2020-Dec-14</w:t>
            </w:r>
            <w:r w:rsidR="007948B5">
              <w:fldChar w:fldCharType="end"/>
            </w:r>
            <w:bookmarkEnd w:id="1"/>
            <w:r>
              <w:t xml:space="preserve">  </w:t>
            </w:r>
          </w:p>
        </w:tc>
      </w:tr>
    </w:tbl>
    <w:p w14:paraId="61DA112A" w14:textId="77777777" w:rsidR="005C103F" w:rsidRDefault="005C103F" w:rsidP="00AA0E78">
      <w:pPr>
        <w:pStyle w:val="CoverSubtitle"/>
      </w:pPr>
    </w:p>
    <w:p w14:paraId="05D1631C" w14:textId="77777777" w:rsidR="005C103F"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77777777"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207F5CF2" w14:textId="77777777" w:rsidR="00F745E9" w:rsidRDefault="00F745E9" w:rsidP="00AA0E78">
      <w:pPr>
        <w:pStyle w:val="CoverSubtitle"/>
      </w:pPr>
    </w:p>
    <w:p w14:paraId="511D85C8" w14:textId="77777777" w:rsidR="00F745E9" w:rsidRDefault="00F745E9" w:rsidP="00AA0E78">
      <w:pPr>
        <w:pStyle w:val="CoverSubtitle"/>
      </w:pPr>
    </w:p>
    <w:tbl>
      <w:tblPr>
        <w:tblStyle w:val="TableGrid"/>
        <w:tblpPr w:leftFromText="180" w:rightFromText="180" w:vertAnchor="text" w:horzAnchor="margin"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A24C06">
        <w:trPr>
          <w:trHeight w:val="71"/>
        </w:trPr>
        <w:tc>
          <w:tcPr>
            <w:tcW w:w="3340" w:type="dxa"/>
          </w:tcPr>
          <w:p w14:paraId="2E8CBC4F" w14:textId="77777777" w:rsidR="00A24C06" w:rsidRDefault="00A24C06" w:rsidP="00A24C06">
            <w:pPr>
              <w:pStyle w:val="authorship"/>
              <w:jc w:val="both"/>
            </w:pPr>
          </w:p>
          <w:p w14:paraId="6820E11D" w14:textId="77777777" w:rsidR="00A24C06" w:rsidRPr="005C103F" w:rsidRDefault="00A24C06" w:rsidP="00A24C06">
            <w:pPr>
              <w:pStyle w:val="authorship"/>
              <w:jc w:val="left"/>
            </w:pPr>
          </w:p>
        </w:tc>
        <w:tc>
          <w:tcPr>
            <w:tcW w:w="4130" w:type="dxa"/>
          </w:tcPr>
          <w:p w14:paraId="5068FB23" w14:textId="77777777" w:rsidR="00A24C06" w:rsidRDefault="00A24C06" w:rsidP="00A24C06">
            <w:pPr>
              <w:pStyle w:val="authorship"/>
              <w:jc w:val="left"/>
            </w:pPr>
          </w:p>
          <w:p w14:paraId="6677533E" w14:textId="77777777" w:rsidR="00A24C06" w:rsidRPr="005C103F" w:rsidRDefault="00A24C06" w:rsidP="00A24C06">
            <w:pPr>
              <w:pStyle w:val="authorship"/>
            </w:pPr>
            <w:r>
              <w:t>Supervised By:</w:t>
            </w:r>
          </w:p>
        </w:tc>
        <w:tc>
          <w:tcPr>
            <w:tcW w:w="2610" w:type="dxa"/>
            <w:tcBorders>
              <w:left w:val="nil"/>
            </w:tcBorders>
          </w:tcPr>
          <w:p w14:paraId="0AC15016" w14:textId="77777777" w:rsidR="00A24C06" w:rsidRDefault="00A24C06" w:rsidP="00A24C06">
            <w:pPr>
              <w:pStyle w:val="authorship"/>
              <w:jc w:val="center"/>
            </w:pPr>
            <w:proofErr w:type="spellStart"/>
            <w:r>
              <w:t>Tolulope</w:t>
            </w:r>
            <w:proofErr w:type="spellEnd"/>
            <w:r>
              <w:t xml:space="preserve"> Olugbenga</w:t>
            </w:r>
          </w:p>
          <w:p w14:paraId="352A184F" w14:textId="77777777" w:rsidR="00A24C06" w:rsidRDefault="00A24C06" w:rsidP="00A24C06">
            <w:pPr>
              <w:pStyle w:val="authorship"/>
              <w:jc w:val="both"/>
            </w:pPr>
            <w:r>
              <w:t>Dr. Dawn MacIsaac, PhD</w:t>
            </w:r>
          </w:p>
          <w:p w14:paraId="2AF37102" w14:textId="77777777" w:rsidR="00A24C06" w:rsidRDefault="00A24C06" w:rsidP="00A24C06">
            <w:pPr>
              <w:pStyle w:val="authorship"/>
              <w:jc w:val="both"/>
            </w:pPr>
            <w:r>
              <w:t>Dr. Julian Cardenas, PhD</w:t>
            </w:r>
          </w:p>
          <w:p w14:paraId="58431931" w14:textId="77777777" w:rsidR="00A24C06" w:rsidRDefault="00A24C06" w:rsidP="00A24C06">
            <w:pPr>
              <w:pStyle w:val="authorship"/>
              <w:jc w:val="both"/>
            </w:pPr>
          </w:p>
        </w:tc>
      </w:tr>
    </w:tbl>
    <w:p w14:paraId="74A229A3" w14:textId="77777777" w:rsidR="00290E38" w:rsidRDefault="00290E38" w:rsidP="008C6DC2"/>
    <w:p w14:paraId="3DBFFA90" w14:textId="77777777" w:rsidR="00290E38" w:rsidRDefault="00D4789A" w:rsidP="00AA0E78">
      <w:pPr>
        <w:pStyle w:val="ContentsHeading"/>
      </w:pPr>
      <w:bookmarkStart w:id="2" w:name="_Toc60746869"/>
      <w:r w:rsidRPr="003C747B">
        <w:t>Contents</w:t>
      </w:r>
      <w:bookmarkEnd w:id="2"/>
    </w:p>
    <w:p w14:paraId="3352F9D5" w14:textId="65DE3041" w:rsidR="005A3EA6" w:rsidRDefault="00D4789A">
      <w:pPr>
        <w:pStyle w:val="TOC1"/>
        <w:tabs>
          <w:tab w:val="right" w:leader="dot" w:pos="10070"/>
        </w:tabs>
        <w:rPr>
          <w:rFonts w:asciiTheme="minorHAnsi" w:eastAsiaTheme="minorEastAsia" w:hAnsiTheme="minorHAnsi" w:cstheme="minorBidi"/>
          <w:b w:val="0"/>
          <w:noProof/>
          <w:sz w:val="22"/>
          <w:lang w:val="en-US" w:eastAsia="en-US"/>
        </w:rPr>
      </w:pPr>
      <w:r>
        <w:rPr>
          <w:rStyle w:val="Strong"/>
          <w:b/>
        </w:rPr>
        <w:fldChar w:fldCharType="begin"/>
      </w:r>
      <w:r>
        <w:rPr>
          <w:rStyle w:val="Strong"/>
        </w:rPr>
        <w:instrText xml:space="preserve"> TOC \o "1-3" \t "Contents Heading,1" </w:instrText>
      </w:r>
      <w:r>
        <w:rPr>
          <w:rStyle w:val="Strong"/>
          <w:b/>
        </w:rPr>
        <w:fldChar w:fldCharType="separate"/>
      </w:r>
      <w:r w:rsidR="005A3EA6">
        <w:rPr>
          <w:noProof/>
        </w:rPr>
        <w:t>Contents</w:t>
      </w:r>
      <w:r w:rsidR="005A3EA6">
        <w:rPr>
          <w:noProof/>
        </w:rPr>
        <w:tab/>
      </w:r>
      <w:r w:rsidR="005A3EA6">
        <w:rPr>
          <w:noProof/>
        </w:rPr>
        <w:fldChar w:fldCharType="begin"/>
      </w:r>
      <w:r w:rsidR="005A3EA6">
        <w:rPr>
          <w:noProof/>
        </w:rPr>
        <w:instrText xml:space="preserve"> PAGEREF _Toc60746869 \h </w:instrText>
      </w:r>
      <w:r w:rsidR="005A3EA6">
        <w:rPr>
          <w:noProof/>
        </w:rPr>
      </w:r>
      <w:r w:rsidR="005A3EA6">
        <w:rPr>
          <w:noProof/>
        </w:rPr>
        <w:fldChar w:fldCharType="separate"/>
      </w:r>
      <w:r w:rsidR="005A3EA6">
        <w:rPr>
          <w:noProof/>
        </w:rPr>
        <w:t>ii</w:t>
      </w:r>
      <w:r w:rsidR="005A3EA6">
        <w:rPr>
          <w:noProof/>
        </w:rPr>
        <w:fldChar w:fldCharType="end"/>
      </w:r>
    </w:p>
    <w:p w14:paraId="114738B9" w14:textId="15128D45" w:rsidR="005A3EA6" w:rsidRDefault="005A3EA6">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Focus (Example of Heading 1)</w:t>
      </w:r>
      <w:r>
        <w:rPr>
          <w:noProof/>
        </w:rPr>
        <w:tab/>
      </w:r>
      <w:r>
        <w:rPr>
          <w:noProof/>
        </w:rPr>
        <w:fldChar w:fldCharType="begin"/>
      </w:r>
      <w:r>
        <w:rPr>
          <w:noProof/>
        </w:rPr>
        <w:instrText xml:space="preserve"> PAGEREF _Toc60746870 \h </w:instrText>
      </w:r>
      <w:r>
        <w:rPr>
          <w:noProof/>
        </w:rPr>
      </w:r>
      <w:r>
        <w:rPr>
          <w:noProof/>
        </w:rPr>
        <w:fldChar w:fldCharType="separate"/>
      </w:r>
      <w:r>
        <w:rPr>
          <w:noProof/>
        </w:rPr>
        <w:t>1</w:t>
      </w:r>
      <w:r>
        <w:rPr>
          <w:noProof/>
        </w:rPr>
        <w:fldChar w:fldCharType="end"/>
      </w:r>
    </w:p>
    <w:p w14:paraId="7457CA99" w14:textId="0BCFA289" w:rsidR="005A3EA6" w:rsidRDefault="005A3EA6">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General Overview of Load Forecasting</w:t>
      </w:r>
      <w:r>
        <w:tab/>
      </w:r>
      <w:r>
        <w:fldChar w:fldCharType="begin"/>
      </w:r>
      <w:r>
        <w:instrText xml:space="preserve"> PAGEREF _Toc60746871 \h </w:instrText>
      </w:r>
      <w:r>
        <w:fldChar w:fldCharType="separate"/>
      </w:r>
      <w:r>
        <w:t>1</w:t>
      </w:r>
      <w:r>
        <w:fldChar w:fldCharType="end"/>
      </w:r>
    </w:p>
    <w:p w14:paraId="67045507" w14:textId="673A01DD" w:rsidR="005A3EA6" w:rsidRDefault="005A3EA6">
      <w:pPr>
        <w:pStyle w:val="TOC2"/>
        <w:rPr>
          <w:rFonts w:asciiTheme="minorHAnsi" w:eastAsiaTheme="minorEastAsia" w:hAnsiTheme="minorHAnsi" w:cstheme="minorBidi"/>
          <w:sz w:val="22"/>
          <w:lang w:val="en-US" w:eastAsia="en-US"/>
        </w:rPr>
      </w:pPr>
      <w:r>
        <w:t>1.2</w:t>
      </w:r>
      <w:r>
        <w:rPr>
          <w:rFonts w:asciiTheme="minorHAnsi" w:eastAsiaTheme="minorEastAsia" w:hAnsiTheme="minorHAnsi" w:cstheme="minorBidi"/>
          <w:sz w:val="22"/>
          <w:lang w:val="en-US" w:eastAsia="en-US"/>
        </w:rPr>
        <w:tab/>
      </w:r>
      <w:r>
        <w:t>Load Forecasting Techniques</w:t>
      </w:r>
      <w:r>
        <w:tab/>
      </w:r>
      <w:r>
        <w:fldChar w:fldCharType="begin"/>
      </w:r>
      <w:r>
        <w:instrText xml:space="preserve"> PAGEREF _Toc60746872 \h </w:instrText>
      </w:r>
      <w:r>
        <w:fldChar w:fldCharType="separate"/>
      </w:r>
      <w:r>
        <w:t>3</w:t>
      </w:r>
      <w:r>
        <w:fldChar w:fldCharType="end"/>
      </w:r>
    </w:p>
    <w:p w14:paraId="2C3EDAB7" w14:textId="02A1C79E" w:rsidR="005A3EA6" w:rsidRDefault="005A3EA6">
      <w:pPr>
        <w:pStyle w:val="TOC3"/>
        <w:tabs>
          <w:tab w:val="left" w:pos="1100"/>
          <w:tab w:val="right" w:leader="dot" w:pos="10070"/>
        </w:tabs>
        <w:rPr>
          <w:rFonts w:asciiTheme="minorHAnsi" w:eastAsiaTheme="minorEastAsia" w:hAnsiTheme="minorHAnsi" w:cstheme="minorBidi"/>
          <w:noProof/>
          <w:sz w:val="22"/>
          <w:lang w:val="en-US" w:eastAsia="en-US"/>
        </w:rPr>
      </w:pPr>
      <w:r w:rsidRPr="002B4CD7">
        <w:rPr>
          <w:noProof/>
        </w:rPr>
        <w:t>1.2-a</w:t>
      </w:r>
      <w:r>
        <w:rPr>
          <w:rFonts w:asciiTheme="minorHAnsi" w:eastAsiaTheme="minorEastAsia" w:hAnsiTheme="minorHAnsi" w:cstheme="minorBidi"/>
          <w:noProof/>
          <w:sz w:val="22"/>
          <w:lang w:val="en-US" w:eastAsia="en-US"/>
        </w:rPr>
        <w:tab/>
      </w:r>
      <w:r>
        <w:rPr>
          <w:noProof/>
        </w:rPr>
        <w:t>Statistical Techniques</w:t>
      </w:r>
      <w:r>
        <w:rPr>
          <w:noProof/>
        </w:rPr>
        <w:tab/>
      </w:r>
      <w:r>
        <w:rPr>
          <w:noProof/>
        </w:rPr>
        <w:fldChar w:fldCharType="begin"/>
      </w:r>
      <w:r>
        <w:rPr>
          <w:noProof/>
        </w:rPr>
        <w:instrText xml:space="preserve"> PAGEREF _Toc60746873 \h </w:instrText>
      </w:r>
      <w:r>
        <w:rPr>
          <w:noProof/>
        </w:rPr>
      </w:r>
      <w:r>
        <w:rPr>
          <w:noProof/>
        </w:rPr>
        <w:fldChar w:fldCharType="separate"/>
      </w:r>
      <w:r>
        <w:rPr>
          <w:noProof/>
        </w:rPr>
        <w:t>3</w:t>
      </w:r>
      <w:r>
        <w:rPr>
          <w:noProof/>
        </w:rPr>
        <w:fldChar w:fldCharType="end"/>
      </w:r>
    </w:p>
    <w:p w14:paraId="02596AE9" w14:textId="40DFE8C2" w:rsidR="005A3EA6" w:rsidRDefault="005A3EA6">
      <w:pPr>
        <w:pStyle w:val="TOC3"/>
        <w:tabs>
          <w:tab w:val="left" w:pos="1100"/>
          <w:tab w:val="right" w:leader="dot" w:pos="10070"/>
        </w:tabs>
        <w:rPr>
          <w:rFonts w:asciiTheme="minorHAnsi" w:eastAsiaTheme="minorEastAsia" w:hAnsiTheme="minorHAnsi" w:cstheme="minorBidi"/>
          <w:noProof/>
          <w:sz w:val="22"/>
          <w:lang w:val="en-US" w:eastAsia="en-US"/>
        </w:rPr>
      </w:pPr>
      <w:r w:rsidRPr="002B4CD7">
        <w:rPr>
          <w:noProof/>
          <w:lang w:val="en-US"/>
        </w:rPr>
        <w:t>1.2-b</w:t>
      </w:r>
      <w:r>
        <w:rPr>
          <w:rFonts w:asciiTheme="minorHAnsi" w:eastAsiaTheme="minorEastAsia" w:hAnsiTheme="minorHAnsi" w:cstheme="minorBidi"/>
          <w:noProof/>
          <w:sz w:val="22"/>
          <w:lang w:val="en-US" w:eastAsia="en-US"/>
        </w:rPr>
        <w:tab/>
      </w:r>
      <w:r w:rsidRPr="002B4CD7">
        <w:rPr>
          <w:noProof/>
          <w:lang w:val="en-US"/>
        </w:rPr>
        <w:t>Artificial Intelligence Techniques</w:t>
      </w:r>
      <w:r>
        <w:rPr>
          <w:noProof/>
        </w:rPr>
        <w:tab/>
      </w:r>
      <w:r>
        <w:rPr>
          <w:noProof/>
        </w:rPr>
        <w:fldChar w:fldCharType="begin"/>
      </w:r>
      <w:r>
        <w:rPr>
          <w:noProof/>
        </w:rPr>
        <w:instrText xml:space="preserve"> PAGEREF _Toc60746874 \h </w:instrText>
      </w:r>
      <w:r>
        <w:rPr>
          <w:noProof/>
        </w:rPr>
      </w:r>
      <w:r>
        <w:rPr>
          <w:noProof/>
        </w:rPr>
        <w:fldChar w:fldCharType="separate"/>
      </w:r>
      <w:r>
        <w:rPr>
          <w:noProof/>
        </w:rPr>
        <w:t>4</w:t>
      </w:r>
      <w:r>
        <w:rPr>
          <w:noProof/>
        </w:rPr>
        <w:fldChar w:fldCharType="end"/>
      </w:r>
    </w:p>
    <w:p w14:paraId="3B672A9C" w14:textId="2B9035A8" w:rsidR="005A3EA6" w:rsidRDefault="005A3EA6">
      <w:pPr>
        <w:pStyle w:val="TOC3"/>
        <w:tabs>
          <w:tab w:val="left" w:pos="1100"/>
          <w:tab w:val="right" w:leader="dot" w:pos="10070"/>
        </w:tabs>
        <w:rPr>
          <w:rFonts w:asciiTheme="minorHAnsi" w:eastAsiaTheme="minorEastAsia" w:hAnsiTheme="minorHAnsi" w:cstheme="minorBidi"/>
          <w:noProof/>
          <w:sz w:val="22"/>
          <w:lang w:val="en-US" w:eastAsia="en-US"/>
        </w:rPr>
      </w:pPr>
      <w:r w:rsidRPr="002B4CD7">
        <w:rPr>
          <w:noProof/>
          <w:lang w:val="en-US"/>
        </w:rPr>
        <w:t>1.2-c</w:t>
      </w:r>
      <w:r>
        <w:rPr>
          <w:rFonts w:asciiTheme="minorHAnsi" w:eastAsiaTheme="minorEastAsia" w:hAnsiTheme="minorHAnsi" w:cstheme="minorBidi"/>
          <w:noProof/>
          <w:sz w:val="22"/>
          <w:lang w:val="en-US" w:eastAsia="en-US"/>
        </w:rPr>
        <w:tab/>
      </w:r>
      <w:r w:rsidRPr="002B4CD7">
        <w:rPr>
          <w:noProof/>
          <w:lang w:val="en-US"/>
        </w:rPr>
        <w:t>Finding the One Size Fits All Technique</w:t>
      </w:r>
      <w:r>
        <w:rPr>
          <w:noProof/>
        </w:rPr>
        <w:tab/>
      </w:r>
      <w:r>
        <w:rPr>
          <w:noProof/>
        </w:rPr>
        <w:fldChar w:fldCharType="begin"/>
      </w:r>
      <w:r>
        <w:rPr>
          <w:noProof/>
        </w:rPr>
        <w:instrText xml:space="preserve"> PAGEREF _Toc60746875 \h </w:instrText>
      </w:r>
      <w:r>
        <w:rPr>
          <w:noProof/>
        </w:rPr>
      </w:r>
      <w:r>
        <w:rPr>
          <w:noProof/>
        </w:rPr>
        <w:fldChar w:fldCharType="separate"/>
      </w:r>
      <w:r>
        <w:rPr>
          <w:noProof/>
        </w:rPr>
        <w:t>4</w:t>
      </w:r>
      <w:r>
        <w:rPr>
          <w:noProof/>
        </w:rPr>
        <w:fldChar w:fldCharType="end"/>
      </w:r>
    </w:p>
    <w:p w14:paraId="7FDA84D4" w14:textId="6C0431D6" w:rsidR="005A3EA6" w:rsidRDefault="005A3EA6">
      <w:pPr>
        <w:pStyle w:val="TOC2"/>
        <w:rPr>
          <w:rFonts w:asciiTheme="minorHAnsi" w:eastAsiaTheme="minorEastAsia" w:hAnsiTheme="minorHAnsi" w:cstheme="minorBidi"/>
          <w:sz w:val="22"/>
          <w:lang w:val="en-US" w:eastAsia="en-US"/>
        </w:rPr>
      </w:pPr>
      <w:r>
        <w:t>1.3</w:t>
      </w:r>
      <w:r>
        <w:rPr>
          <w:rFonts w:asciiTheme="minorHAnsi" w:eastAsiaTheme="minorEastAsia" w:hAnsiTheme="minorHAnsi" w:cstheme="minorBidi"/>
          <w:sz w:val="22"/>
          <w:lang w:val="en-US" w:eastAsia="en-US"/>
        </w:rPr>
        <w:tab/>
      </w:r>
      <w:r>
        <w:t>Multi-Step Load Forecasting</w:t>
      </w:r>
      <w:r>
        <w:tab/>
      </w:r>
      <w:r>
        <w:fldChar w:fldCharType="begin"/>
      </w:r>
      <w:r>
        <w:instrText xml:space="preserve"> PAGEREF _Toc60746876 \h </w:instrText>
      </w:r>
      <w:r>
        <w:fldChar w:fldCharType="separate"/>
      </w:r>
      <w:r>
        <w:t>4</w:t>
      </w:r>
      <w:r>
        <w:fldChar w:fldCharType="end"/>
      </w:r>
    </w:p>
    <w:p w14:paraId="7D26A7E8" w14:textId="5B58093B" w:rsidR="005A3EA6" w:rsidRDefault="005A3EA6">
      <w:pPr>
        <w:pStyle w:val="TOC2"/>
        <w:rPr>
          <w:rFonts w:asciiTheme="minorHAnsi" w:eastAsiaTheme="minorEastAsia" w:hAnsiTheme="minorHAnsi" w:cstheme="minorBidi"/>
          <w:sz w:val="22"/>
          <w:lang w:val="en-US" w:eastAsia="en-US"/>
        </w:rPr>
      </w:pPr>
      <w:r>
        <w:t>1.4</w:t>
      </w:r>
      <w:r>
        <w:rPr>
          <w:rFonts w:asciiTheme="minorHAnsi" w:eastAsiaTheme="minorEastAsia" w:hAnsiTheme="minorHAnsi" w:cstheme="minorBidi"/>
          <w:sz w:val="22"/>
          <w:lang w:val="en-US" w:eastAsia="en-US"/>
        </w:rPr>
        <w:tab/>
      </w:r>
      <w:r>
        <w:t>Research Focus</w:t>
      </w:r>
      <w:r>
        <w:tab/>
      </w:r>
      <w:r>
        <w:fldChar w:fldCharType="begin"/>
      </w:r>
      <w:r>
        <w:instrText xml:space="preserve"> PAGEREF _Toc60746877 \h </w:instrText>
      </w:r>
      <w:r>
        <w:fldChar w:fldCharType="separate"/>
      </w:r>
      <w:r>
        <w:t>5</w:t>
      </w:r>
      <w:r>
        <w:fldChar w:fldCharType="end"/>
      </w:r>
    </w:p>
    <w:p w14:paraId="4F0468E4" w14:textId="7E1B7AAC" w:rsidR="005A3EA6" w:rsidRDefault="005A3EA6">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Investigation</w:t>
      </w:r>
      <w:r>
        <w:rPr>
          <w:noProof/>
        </w:rPr>
        <w:tab/>
      </w:r>
      <w:r>
        <w:rPr>
          <w:noProof/>
        </w:rPr>
        <w:fldChar w:fldCharType="begin"/>
      </w:r>
      <w:r>
        <w:rPr>
          <w:noProof/>
        </w:rPr>
        <w:instrText xml:space="preserve"> PAGEREF _Toc60746878 \h </w:instrText>
      </w:r>
      <w:r>
        <w:rPr>
          <w:noProof/>
        </w:rPr>
      </w:r>
      <w:r>
        <w:rPr>
          <w:noProof/>
        </w:rPr>
        <w:fldChar w:fldCharType="separate"/>
      </w:r>
      <w:r>
        <w:rPr>
          <w:noProof/>
        </w:rPr>
        <w:t>6</w:t>
      </w:r>
      <w:r>
        <w:rPr>
          <w:noProof/>
        </w:rPr>
        <w:fldChar w:fldCharType="end"/>
      </w:r>
    </w:p>
    <w:p w14:paraId="7738C52C" w14:textId="5BF8B817" w:rsidR="005A3EA6" w:rsidRDefault="005A3EA6">
      <w:pPr>
        <w:pStyle w:val="TOC2"/>
        <w:rPr>
          <w:rFonts w:asciiTheme="minorHAnsi" w:eastAsiaTheme="minorEastAsia" w:hAnsiTheme="minorHAnsi" w:cstheme="minorBidi"/>
          <w:sz w:val="22"/>
          <w:lang w:val="en-US" w:eastAsia="en-US"/>
        </w:rPr>
      </w:pPr>
      <w:r>
        <w:t>2.1</w:t>
      </w:r>
      <w:r>
        <w:rPr>
          <w:rFonts w:asciiTheme="minorHAnsi" w:eastAsiaTheme="minorEastAsia" w:hAnsiTheme="minorHAnsi" w:cstheme="minorBidi"/>
          <w:sz w:val="22"/>
          <w:lang w:val="en-US" w:eastAsia="en-US"/>
        </w:rPr>
        <w:tab/>
      </w:r>
      <w:r>
        <w:t>Benchmark Algorithms (3 pages)</w:t>
      </w:r>
      <w:r>
        <w:tab/>
      </w:r>
      <w:r>
        <w:fldChar w:fldCharType="begin"/>
      </w:r>
      <w:r>
        <w:instrText xml:space="preserve"> PAGEREF _Toc60746879 \h </w:instrText>
      </w:r>
      <w:r>
        <w:fldChar w:fldCharType="separate"/>
      </w:r>
      <w:r>
        <w:t>6</w:t>
      </w:r>
      <w:r>
        <w:fldChar w:fldCharType="end"/>
      </w:r>
    </w:p>
    <w:p w14:paraId="57F11AB9" w14:textId="0B45B27B" w:rsidR="005A3EA6" w:rsidRDefault="005A3EA6">
      <w:pPr>
        <w:pStyle w:val="TOC3"/>
        <w:tabs>
          <w:tab w:val="left" w:pos="1100"/>
          <w:tab w:val="right" w:leader="dot" w:pos="10070"/>
        </w:tabs>
        <w:rPr>
          <w:rFonts w:asciiTheme="minorHAnsi" w:eastAsiaTheme="minorEastAsia" w:hAnsiTheme="minorHAnsi" w:cstheme="minorBidi"/>
          <w:noProof/>
          <w:sz w:val="22"/>
          <w:lang w:val="en-US" w:eastAsia="en-US"/>
        </w:rPr>
      </w:pPr>
      <w:r w:rsidRPr="002B4CD7">
        <w:rPr>
          <w:noProof/>
        </w:rPr>
        <w:t>2.1-a</w:t>
      </w:r>
      <w:r>
        <w:rPr>
          <w:rFonts w:asciiTheme="minorHAnsi" w:eastAsiaTheme="minorEastAsia" w:hAnsiTheme="minorHAnsi" w:cstheme="minorBidi"/>
          <w:noProof/>
          <w:sz w:val="22"/>
          <w:lang w:val="en-US" w:eastAsia="en-US"/>
        </w:rPr>
        <w:tab/>
      </w:r>
      <w:r>
        <w:rPr>
          <w:noProof/>
        </w:rPr>
        <w:t>Seasonal Naïve Approach</w:t>
      </w:r>
      <w:r>
        <w:rPr>
          <w:noProof/>
        </w:rPr>
        <w:tab/>
      </w:r>
      <w:r>
        <w:rPr>
          <w:noProof/>
        </w:rPr>
        <w:fldChar w:fldCharType="begin"/>
      </w:r>
      <w:r>
        <w:rPr>
          <w:noProof/>
        </w:rPr>
        <w:instrText xml:space="preserve"> PAGEREF _Toc60746880 \h </w:instrText>
      </w:r>
      <w:r>
        <w:rPr>
          <w:noProof/>
        </w:rPr>
      </w:r>
      <w:r>
        <w:rPr>
          <w:noProof/>
        </w:rPr>
        <w:fldChar w:fldCharType="separate"/>
      </w:r>
      <w:r>
        <w:rPr>
          <w:noProof/>
        </w:rPr>
        <w:t>7</w:t>
      </w:r>
      <w:r>
        <w:rPr>
          <w:noProof/>
        </w:rPr>
        <w:fldChar w:fldCharType="end"/>
      </w:r>
    </w:p>
    <w:p w14:paraId="579B2138" w14:textId="254D2C10" w:rsidR="005A3EA6" w:rsidRDefault="005A3EA6">
      <w:pPr>
        <w:pStyle w:val="TOC3"/>
        <w:tabs>
          <w:tab w:val="left" w:pos="1100"/>
          <w:tab w:val="right" w:leader="dot" w:pos="10070"/>
        </w:tabs>
        <w:rPr>
          <w:rFonts w:asciiTheme="minorHAnsi" w:eastAsiaTheme="minorEastAsia" w:hAnsiTheme="minorHAnsi" w:cstheme="minorBidi"/>
          <w:noProof/>
          <w:sz w:val="22"/>
          <w:lang w:val="en-US" w:eastAsia="en-US"/>
        </w:rPr>
      </w:pPr>
      <w:r w:rsidRPr="002B4CD7">
        <w:rPr>
          <w:noProof/>
        </w:rPr>
        <w:t>2.1-b</w:t>
      </w:r>
      <w:r>
        <w:rPr>
          <w:rFonts w:asciiTheme="minorHAnsi" w:eastAsiaTheme="minorEastAsia" w:hAnsiTheme="minorHAnsi" w:cstheme="minorBidi"/>
          <w:noProof/>
          <w:sz w:val="22"/>
          <w:lang w:val="en-US" w:eastAsia="en-US"/>
        </w:rPr>
        <w:tab/>
      </w:r>
      <w:r>
        <w:rPr>
          <w:noProof/>
        </w:rPr>
        <w:t>Auto Regressive Integrated Moving Average with Exogenous Variables (ARIMAX)</w:t>
      </w:r>
      <w:r>
        <w:rPr>
          <w:noProof/>
        </w:rPr>
        <w:tab/>
      </w:r>
      <w:r>
        <w:rPr>
          <w:noProof/>
        </w:rPr>
        <w:fldChar w:fldCharType="begin"/>
      </w:r>
      <w:r>
        <w:rPr>
          <w:noProof/>
        </w:rPr>
        <w:instrText xml:space="preserve"> PAGEREF _Toc60746881 \h </w:instrText>
      </w:r>
      <w:r>
        <w:rPr>
          <w:noProof/>
        </w:rPr>
      </w:r>
      <w:r>
        <w:rPr>
          <w:noProof/>
        </w:rPr>
        <w:fldChar w:fldCharType="separate"/>
      </w:r>
      <w:r>
        <w:rPr>
          <w:noProof/>
        </w:rPr>
        <w:t>8</w:t>
      </w:r>
      <w:r>
        <w:rPr>
          <w:noProof/>
        </w:rPr>
        <w:fldChar w:fldCharType="end"/>
      </w:r>
    </w:p>
    <w:p w14:paraId="75563E67" w14:textId="786F9EEF" w:rsidR="005A3EA6" w:rsidRDefault="005A3EA6">
      <w:pPr>
        <w:pStyle w:val="TOC3"/>
        <w:tabs>
          <w:tab w:val="left" w:pos="1100"/>
          <w:tab w:val="right" w:leader="dot" w:pos="10070"/>
        </w:tabs>
        <w:rPr>
          <w:rFonts w:asciiTheme="minorHAnsi" w:eastAsiaTheme="minorEastAsia" w:hAnsiTheme="minorHAnsi" w:cstheme="minorBidi"/>
          <w:noProof/>
          <w:sz w:val="22"/>
          <w:lang w:val="en-US" w:eastAsia="en-US"/>
        </w:rPr>
      </w:pPr>
      <w:r w:rsidRPr="002B4CD7">
        <w:rPr>
          <w:noProof/>
        </w:rPr>
        <w:t>2.1-c</w:t>
      </w:r>
      <w:r>
        <w:rPr>
          <w:rFonts w:asciiTheme="minorHAnsi" w:eastAsiaTheme="minorEastAsia" w:hAnsiTheme="minorHAnsi" w:cstheme="minorBidi"/>
          <w:noProof/>
          <w:sz w:val="22"/>
          <w:lang w:val="en-US" w:eastAsia="en-US"/>
        </w:rPr>
        <w:tab/>
      </w:r>
      <w:r>
        <w:rPr>
          <w:noProof/>
        </w:rPr>
        <w:t>Multiple Linear Regression</w:t>
      </w:r>
      <w:r>
        <w:rPr>
          <w:noProof/>
        </w:rPr>
        <w:tab/>
      </w:r>
      <w:r>
        <w:rPr>
          <w:noProof/>
        </w:rPr>
        <w:fldChar w:fldCharType="begin"/>
      </w:r>
      <w:r>
        <w:rPr>
          <w:noProof/>
        </w:rPr>
        <w:instrText xml:space="preserve"> PAGEREF _Toc60746882 \h </w:instrText>
      </w:r>
      <w:r>
        <w:rPr>
          <w:noProof/>
        </w:rPr>
      </w:r>
      <w:r>
        <w:rPr>
          <w:noProof/>
        </w:rPr>
        <w:fldChar w:fldCharType="separate"/>
      </w:r>
      <w:r>
        <w:rPr>
          <w:noProof/>
        </w:rPr>
        <w:t>9</w:t>
      </w:r>
      <w:r>
        <w:rPr>
          <w:noProof/>
        </w:rPr>
        <w:fldChar w:fldCharType="end"/>
      </w:r>
    </w:p>
    <w:p w14:paraId="08A4E630" w14:textId="72FABC08" w:rsidR="005A3EA6" w:rsidRDefault="005A3EA6">
      <w:pPr>
        <w:pStyle w:val="TOC3"/>
        <w:tabs>
          <w:tab w:val="left" w:pos="1100"/>
          <w:tab w:val="right" w:leader="dot" w:pos="10070"/>
        </w:tabs>
        <w:rPr>
          <w:rFonts w:asciiTheme="minorHAnsi" w:eastAsiaTheme="minorEastAsia" w:hAnsiTheme="minorHAnsi" w:cstheme="minorBidi"/>
          <w:noProof/>
          <w:sz w:val="22"/>
          <w:lang w:val="en-US" w:eastAsia="en-US"/>
        </w:rPr>
      </w:pPr>
      <w:r w:rsidRPr="002B4CD7">
        <w:rPr>
          <w:noProof/>
        </w:rPr>
        <w:t>2.1-d</w:t>
      </w:r>
      <w:r>
        <w:rPr>
          <w:rFonts w:asciiTheme="minorHAnsi" w:eastAsiaTheme="minorEastAsia" w:hAnsiTheme="minorHAnsi" w:cstheme="minorBidi"/>
          <w:noProof/>
          <w:sz w:val="22"/>
          <w:lang w:val="en-US" w:eastAsia="en-US"/>
        </w:rPr>
        <w:tab/>
      </w:r>
      <w:r>
        <w:rPr>
          <w:noProof/>
        </w:rPr>
        <w:t>Artificial Neural Network Short Term Load Forecaster (ANNSTLF) – Generation Three</w:t>
      </w:r>
      <w:r>
        <w:rPr>
          <w:noProof/>
        </w:rPr>
        <w:tab/>
      </w:r>
      <w:r>
        <w:rPr>
          <w:noProof/>
        </w:rPr>
        <w:fldChar w:fldCharType="begin"/>
      </w:r>
      <w:r>
        <w:rPr>
          <w:noProof/>
        </w:rPr>
        <w:instrText xml:space="preserve"> PAGEREF _Toc60746883 \h </w:instrText>
      </w:r>
      <w:r>
        <w:rPr>
          <w:noProof/>
        </w:rPr>
      </w:r>
      <w:r>
        <w:rPr>
          <w:noProof/>
        </w:rPr>
        <w:fldChar w:fldCharType="separate"/>
      </w:r>
      <w:r>
        <w:rPr>
          <w:noProof/>
        </w:rPr>
        <w:t>10</w:t>
      </w:r>
      <w:r>
        <w:rPr>
          <w:noProof/>
        </w:rPr>
        <w:fldChar w:fldCharType="end"/>
      </w:r>
    </w:p>
    <w:p w14:paraId="391F8126" w14:textId="326F4F3D" w:rsidR="005A3EA6" w:rsidRDefault="005A3EA6">
      <w:pPr>
        <w:pStyle w:val="TOC2"/>
        <w:rPr>
          <w:rFonts w:asciiTheme="minorHAnsi" w:eastAsiaTheme="minorEastAsia" w:hAnsiTheme="minorHAnsi" w:cstheme="minorBidi"/>
          <w:sz w:val="22"/>
          <w:lang w:val="en-US" w:eastAsia="en-US"/>
        </w:rPr>
      </w:pPr>
      <w:r>
        <w:t>2.2</w:t>
      </w:r>
      <w:r>
        <w:rPr>
          <w:rFonts w:asciiTheme="minorHAnsi" w:eastAsiaTheme="minorEastAsia" w:hAnsiTheme="minorHAnsi" w:cstheme="minorBidi"/>
          <w:sz w:val="22"/>
          <w:lang w:val="en-US" w:eastAsia="en-US"/>
        </w:rPr>
        <w:tab/>
      </w:r>
      <w:r>
        <w:t>Data Sets and Metrics for Evaluation (1 page)</w:t>
      </w:r>
      <w:r>
        <w:tab/>
      </w:r>
      <w:r>
        <w:fldChar w:fldCharType="begin"/>
      </w:r>
      <w:r>
        <w:instrText xml:space="preserve"> PAGEREF _Toc60746884 \h </w:instrText>
      </w:r>
      <w:r>
        <w:fldChar w:fldCharType="separate"/>
      </w:r>
      <w:r>
        <w:t>11</w:t>
      </w:r>
      <w:r>
        <w:fldChar w:fldCharType="end"/>
      </w:r>
    </w:p>
    <w:p w14:paraId="08AA741D" w14:textId="24A92FC8" w:rsidR="005A3EA6" w:rsidRDefault="005A3EA6">
      <w:pPr>
        <w:pStyle w:val="TOC2"/>
        <w:rPr>
          <w:rFonts w:asciiTheme="minorHAnsi" w:eastAsiaTheme="minorEastAsia" w:hAnsiTheme="minorHAnsi" w:cstheme="minorBidi"/>
          <w:sz w:val="22"/>
          <w:lang w:val="en-US" w:eastAsia="en-US"/>
        </w:rPr>
      </w:pPr>
      <w:r>
        <w:t>2.3</w:t>
      </w:r>
      <w:r>
        <w:rPr>
          <w:rFonts w:asciiTheme="minorHAnsi" w:eastAsiaTheme="minorEastAsia" w:hAnsiTheme="minorHAnsi" w:cstheme="minorBidi"/>
          <w:sz w:val="22"/>
          <w:lang w:val="en-US" w:eastAsia="en-US"/>
        </w:rPr>
        <w:tab/>
      </w:r>
      <w:r>
        <w:t>Approache(s) for Improvement (1 page)</w:t>
      </w:r>
      <w:r>
        <w:tab/>
      </w:r>
      <w:r>
        <w:fldChar w:fldCharType="begin"/>
      </w:r>
      <w:r>
        <w:instrText xml:space="preserve"> PAGEREF _Toc60746885 \h </w:instrText>
      </w:r>
      <w:r>
        <w:fldChar w:fldCharType="separate"/>
      </w:r>
      <w:r>
        <w:t>12</w:t>
      </w:r>
      <w:r>
        <w:fldChar w:fldCharType="end"/>
      </w:r>
    </w:p>
    <w:p w14:paraId="0E351FD4" w14:textId="4C031EF2" w:rsidR="005A3EA6" w:rsidRDefault="005A3EA6">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Contributions</w:t>
      </w:r>
      <w:r>
        <w:rPr>
          <w:noProof/>
        </w:rPr>
        <w:tab/>
      </w:r>
      <w:r>
        <w:rPr>
          <w:noProof/>
        </w:rPr>
        <w:fldChar w:fldCharType="begin"/>
      </w:r>
      <w:r>
        <w:rPr>
          <w:noProof/>
        </w:rPr>
        <w:instrText xml:space="preserve"> PAGEREF _Toc60746886 \h </w:instrText>
      </w:r>
      <w:r>
        <w:rPr>
          <w:noProof/>
        </w:rPr>
      </w:r>
      <w:r>
        <w:rPr>
          <w:noProof/>
        </w:rPr>
        <w:fldChar w:fldCharType="separate"/>
      </w:r>
      <w:r>
        <w:rPr>
          <w:noProof/>
        </w:rPr>
        <w:t>12</w:t>
      </w:r>
      <w:r>
        <w:rPr>
          <w:noProof/>
        </w:rPr>
        <w:fldChar w:fldCharType="end"/>
      </w:r>
    </w:p>
    <w:p w14:paraId="2712D0B3" w14:textId="543EDF3F" w:rsidR="005A3EA6" w:rsidRDefault="005A3EA6">
      <w:pPr>
        <w:pStyle w:val="TOC1"/>
        <w:tabs>
          <w:tab w:val="right" w:leader="dot" w:pos="10070"/>
        </w:tabs>
        <w:rPr>
          <w:rFonts w:asciiTheme="minorHAnsi" w:eastAsiaTheme="minorEastAsia" w:hAnsiTheme="minorHAnsi" w:cstheme="minorBidi"/>
          <w:b w:val="0"/>
          <w:noProof/>
          <w:sz w:val="22"/>
          <w:lang w:val="en-US" w:eastAsia="en-US"/>
        </w:rPr>
      </w:pPr>
      <w:r>
        <w:rPr>
          <w:noProof/>
        </w:rPr>
        <w:t>Appendix A:  How to use this Template</w:t>
      </w:r>
      <w:r>
        <w:rPr>
          <w:noProof/>
        </w:rPr>
        <w:tab/>
      </w:r>
      <w:r>
        <w:rPr>
          <w:noProof/>
        </w:rPr>
        <w:fldChar w:fldCharType="begin"/>
      </w:r>
      <w:r>
        <w:rPr>
          <w:noProof/>
        </w:rPr>
        <w:instrText xml:space="preserve"> PAGEREF _Toc60746887 \h </w:instrText>
      </w:r>
      <w:r>
        <w:rPr>
          <w:noProof/>
        </w:rPr>
      </w:r>
      <w:r>
        <w:rPr>
          <w:noProof/>
        </w:rPr>
        <w:fldChar w:fldCharType="separate"/>
      </w:r>
      <w:r>
        <w:rPr>
          <w:noProof/>
        </w:rPr>
        <w:t>1</w:t>
      </w:r>
      <w:r>
        <w:rPr>
          <w:noProof/>
        </w:rPr>
        <w:fldChar w:fldCharType="end"/>
      </w:r>
    </w:p>
    <w:p w14:paraId="17DD1DD9" w14:textId="7A62A703" w:rsidR="005A3EA6" w:rsidRDefault="005A3EA6">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Styles</w:t>
      </w:r>
      <w:r>
        <w:rPr>
          <w:noProof/>
        </w:rPr>
        <w:tab/>
      </w:r>
      <w:r>
        <w:rPr>
          <w:noProof/>
        </w:rPr>
        <w:fldChar w:fldCharType="begin"/>
      </w:r>
      <w:r>
        <w:rPr>
          <w:noProof/>
        </w:rPr>
        <w:instrText xml:space="preserve"> PAGEREF _Toc60746888 \h </w:instrText>
      </w:r>
      <w:r>
        <w:rPr>
          <w:noProof/>
        </w:rPr>
      </w:r>
      <w:r>
        <w:rPr>
          <w:noProof/>
        </w:rPr>
        <w:fldChar w:fldCharType="separate"/>
      </w:r>
      <w:r>
        <w:rPr>
          <w:noProof/>
        </w:rPr>
        <w:t>1</w:t>
      </w:r>
      <w:r>
        <w:rPr>
          <w:noProof/>
        </w:rPr>
        <w:fldChar w:fldCharType="end"/>
      </w:r>
    </w:p>
    <w:p w14:paraId="18CED7DD" w14:textId="10E98CEE" w:rsidR="005A3EA6" w:rsidRDefault="005A3EA6">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Regularly used styles</w:t>
      </w:r>
      <w:r>
        <w:tab/>
      </w:r>
      <w:r>
        <w:fldChar w:fldCharType="begin"/>
      </w:r>
      <w:r>
        <w:instrText xml:space="preserve"> PAGEREF _Toc60746889 \h </w:instrText>
      </w:r>
      <w:r>
        <w:fldChar w:fldCharType="separate"/>
      </w:r>
      <w:r>
        <w:t>1</w:t>
      </w:r>
      <w:r>
        <w:fldChar w:fldCharType="end"/>
      </w:r>
    </w:p>
    <w:p w14:paraId="523BFE71" w14:textId="65F4EB55" w:rsidR="005A3EA6" w:rsidRDefault="005A3EA6">
      <w:pPr>
        <w:pStyle w:val="TOC2"/>
        <w:rPr>
          <w:rFonts w:asciiTheme="minorHAnsi" w:eastAsiaTheme="minorEastAsia" w:hAnsiTheme="minorHAnsi" w:cstheme="minorBidi"/>
          <w:sz w:val="22"/>
          <w:lang w:val="en-US" w:eastAsia="en-US"/>
        </w:rPr>
      </w:pPr>
      <w:r>
        <w:t>1.2</w:t>
      </w:r>
      <w:r>
        <w:rPr>
          <w:rFonts w:asciiTheme="minorHAnsi" w:eastAsiaTheme="minorEastAsia" w:hAnsiTheme="minorHAnsi" w:cstheme="minorBidi"/>
          <w:sz w:val="22"/>
          <w:lang w:val="en-US" w:eastAsia="en-US"/>
        </w:rPr>
        <w:tab/>
      </w:r>
      <w:r>
        <w:t>Heading and Numbering</w:t>
      </w:r>
      <w:r>
        <w:tab/>
      </w:r>
      <w:r>
        <w:fldChar w:fldCharType="begin"/>
      </w:r>
      <w:r>
        <w:instrText xml:space="preserve"> PAGEREF _Toc60746890 \h </w:instrText>
      </w:r>
      <w:r>
        <w:fldChar w:fldCharType="separate"/>
      </w:r>
      <w:r>
        <w:t>2</w:t>
      </w:r>
      <w:r>
        <w:fldChar w:fldCharType="end"/>
      </w:r>
    </w:p>
    <w:p w14:paraId="629D27FD" w14:textId="3F34616C" w:rsidR="005A3EA6" w:rsidRDefault="005A3EA6">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Inserting Equations and Figures</w:t>
      </w:r>
      <w:r>
        <w:rPr>
          <w:noProof/>
        </w:rPr>
        <w:tab/>
      </w:r>
      <w:r>
        <w:rPr>
          <w:noProof/>
        </w:rPr>
        <w:fldChar w:fldCharType="begin"/>
      </w:r>
      <w:r>
        <w:rPr>
          <w:noProof/>
        </w:rPr>
        <w:instrText xml:space="preserve"> PAGEREF _Toc60746891 \h </w:instrText>
      </w:r>
      <w:r>
        <w:rPr>
          <w:noProof/>
        </w:rPr>
      </w:r>
      <w:r>
        <w:rPr>
          <w:noProof/>
        </w:rPr>
        <w:fldChar w:fldCharType="separate"/>
      </w:r>
      <w:r>
        <w:rPr>
          <w:noProof/>
        </w:rPr>
        <w:t>3</w:t>
      </w:r>
      <w:r>
        <w:rPr>
          <w:noProof/>
        </w:rPr>
        <w:fldChar w:fldCharType="end"/>
      </w:r>
    </w:p>
    <w:p w14:paraId="4214072D" w14:textId="2526C062" w:rsidR="005A3EA6" w:rsidRDefault="005A3EA6">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Referencing</w:t>
      </w:r>
      <w:r>
        <w:rPr>
          <w:noProof/>
        </w:rPr>
        <w:tab/>
      </w:r>
      <w:r>
        <w:rPr>
          <w:noProof/>
        </w:rPr>
        <w:fldChar w:fldCharType="begin"/>
      </w:r>
      <w:r>
        <w:rPr>
          <w:noProof/>
        </w:rPr>
        <w:instrText xml:space="preserve"> PAGEREF _Toc60746892 \h </w:instrText>
      </w:r>
      <w:r>
        <w:rPr>
          <w:noProof/>
        </w:rPr>
      </w:r>
      <w:r>
        <w:rPr>
          <w:noProof/>
        </w:rPr>
        <w:fldChar w:fldCharType="separate"/>
      </w:r>
      <w:r>
        <w:rPr>
          <w:noProof/>
        </w:rPr>
        <w:t>3</w:t>
      </w:r>
      <w:r>
        <w:rPr>
          <w:noProof/>
        </w:rPr>
        <w:fldChar w:fldCharType="end"/>
      </w:r>
    </w:p>
    <w:p w14:paraId="15642344" w14:textId="5BAD7E67" w:rsidR="005A3EA6" w:rsidRDefault="005A3EA6">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4</w:t>
      </w:r>
      <w:r>
        <w:rPr>
          <w:rFonts w:asciiTheme="minorHAnsi" w:eastAsiaTheme="minorEastAsia" w:hAnsiTheme="minorHAnsi" w:cstheme="minorBidi"/>
          <w:b w:val="0"/>
          <w:noProof/>
          <w:sz w:val="22"/>
          <w:lang w:val="en-US" w:eastAsia="en-US"/>
        </w:rPr>
        <w:tab/>
      </w:r>
      <w:r>
        <w:rPr>
          <w:noProof/>
        </w:rPr>
        <w:t>Title Page and Headers and Footers</w:t>
      </w:r>
      <w:r>
        <w:rPr>
          <w:noProof/>
        </w:rPr>
        <w:tab/>
      </w:r>
      <w:r>
        <w:rPr>
          <w:noProof/>
        </w:rPr>
        <w:fldChar w:fldCharType="begin"/>
      </w:r>
      <w:r>
        <w:rPr>
          <w:noProof/>
        </w:rPr>
        <w:instrText xml:space="preserve"> PAGEREF _Toc60746893 \h </w:instrText>
      </w:r>
      <w:r>
        <w:rPr>
          <w:noProof/>
        </w:rPr>
      </w:r>
      <w:r>
        <w:rPr>
          <w:noProof/>
        </w:rPr>
        <w:fldChar w:fldCharType="separate"/>
      </w:r>
      <w:r>
        <w:rPr>
          <w:noProof/>
        </w:rPr>
        <w:t>4</w:t>
      </w:r>
      <w:r>
        <w:rPr>
          <w:noProof/>
        </w:rPr>
        <w:fldChar w:fldCharType="end"/>
      </w:r>
    </w:p>
    <w:p w14:paraId="55DBFE8C" w14:textId="3DA999FB" w:rsidR="00D4789A" w:rsidRDefault="00D4789A" w:rsidP="00AA0E78">
      <w:pPr>
        <w:pStyle w:val="ContentsHeading"/>
        <w:rPr>
          <w:rStyle w:val="Strong"/>
        </w:rPr>
      </w:pPr>
      <w:r>
        <w:rPr>
          <w:rStyle w:val="Strong"/>
        </w:rPr>
        <w:fldChar w:fldCharType="end"/>
      </w:r>
    </w:p>
    <w:p w14:paraId="73C12FC0" w14:textId="77777777" w:rsidR="00401801" w:rsidRDefault="00401801" w:rsidP="00AA0E78">
      <w:pPr>
        <w:pStyle w:val="ContentsHeading"/>
        <w:rPr>
          <w:rStyle w:val="Strong"/>
        </w:rPr>
      </w:pPr>
    </w:p>
    <w:p w14:paraId="5551D25C" w14:textId="77777777" w:rsidR="00401801" w:rsidRDefault="00401801" w:rsidP="00AA0E78">
      <w:pPr>
        <w:pStyle w:val="ContentsHeading"/>
        <w:rPr>
          <w:rStyle w:val="Strong"/>
        </w:rPr>
        <w:sectPr w:rsidR="00401801"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7A1E81F1" w14:textId="320CB6C5" w:rsidR="00DF3C86" w:rsidRDefault="003C747B" w:rsidP="001E348F">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A40178">
        <w:rPr>
          <w:noProof/>
        </w:rPr>
        <w:t>2020-Dec-14</w:t>
      </w:r>
      <w:r w:rsidR="002D616C">
        <w:fldChar w:fldCharType="end"/>
      </w:r>
      <w:r w:rsidRPr="00C11C21">
        <w:t xml:space="preserve"> by </w:t>
      </w:r>
      <w:r w:rsidR="009B203E">
        <w:t>&lt;Author&gt;</w:t>
      </w:r>
    </w:p>
    <w:p w14:paraId="4012EB85" w14:textId="5CBD0686" w:rsidR="00C904B7" w:rsidRDefault="00C904B7" w:rsidP="001E348F">
      <w:pPr>
        <w:pStyle w:val="authorship"/>
        <w:jc w:val="left"/>
      </w:pPr>
    </w:p>
    <w:p w14:paraId="5AB01BC5" w14:textId="5838BE73" w:rsidR="00C904B7" w:rsidRPr="00C904B7" w:rsidRDefault="00C904B7" w:rsidP="00C904B7">
      <w:pPr>
        <w:pStyle w:val="authorship"/>
        <w:jc w:val="center"/>
        <w:rPr>
          <w:b/>
          <w:bCs/>
          <w:color w:val="FF0000"/>
        </w:rPr>
      </w:pPr>
      <w:r w:rsidRPr="00C904B7">
        <w:rPr>
          <w:b/>
          <w:bCs/>
          <w:color w:val="FF0000"/>
        </w:rPr>
        <w:t>BE SURE TO INCLUDE MANY REFERENCES TO SUPPORT YOU IDEAS/EXPLANATIONS</w:t>
      </w:r>
    </w:p>
    <w:p w14:paraId="7F6BF069" w14:textId="77777777" w:rsidR="009F5833" w:rsidRDefault="00BF577E" w:rsidP="003E21B7">
      <w:pPr>
        <w:pStyle w:val="Heading1"/>
      </w:pPr>
      <w:bookmarkStart w:id="3" w:name="_Toc60746870"/>
      <w:r>
        <w:t>Focus</w:t>
      </w:r>
      <w:r w:rsidR="00692720">
        <w:t xml:space="preserve"> (Example of Heading 1)</w:t>
      </w:r>
      <w:bookmarkEnd w:id="3"/>
    </w:p>
    <w:p w14:paraId="6AF2E1B4" w14:textId="6C14AD04" w:rsidR="00654021" w:rsidRDefault="001D4D50" w:rsidP="00654021">
      <w:pPr>
        <w:pStyle w:val="BodyText"/>
      </w:pPr>
      <w:r>
        <w:t xml:space="preserve">&lt;Pose the research problem here – aim for </w:t>
      </w:r>
      <w:r w:rsidR="00474369">
        <w:t>2</w:t>
      </w:r>
      <w:r>
        <w:t xml:space="preserve"> pages.  Provide enough background information for the reader to understand why the problem exists, and why it is useful to solve – make sure you back up all your information with literature references.  Conclude this section with a brief explanation about the approach you are researching to solve the problem.&gt;</w:t>
      </w:r>
    </w:p>
    <w:p w14:paraId="06DDF1FE" w14:textId="29D70FEF" w:rsidR="00474369" w:rsidRPr="00D91163" w:rsidRDefault="00474369" w:rsidP="00474369">
      <w:pPr>
        <w:pStyle w:val="BodyText"/>
        <w:numPr>
          <w:ilvl w:val="0"/>
          <w:numId w:val="45"/>
        </w:numPr>
        <w:rPr>
          <w:strike/>
        </w:rPr>
      </w:pPr>
      <w:r w:rsidRPr="00D91163">
        <w:rPr>
          <w:strike/>
        </w:rPr>
        <w:t>Explain what load forecasting is and why it</w:t>
      </w:r>
      <w:r w:rsidR="005A3EA6">
        <w:rPr>
          <w:strike/>
        </w:rPr>
        <w:t xml:space="preserve"> i</w:t>
      </w:r>
      <w:r w:rsidRPr="00D91163">
        <w:rPr>
          <w:strike/>
        </w:rPr>
        <w:t>s useful to do.</w:t>
      </w:r>
    </w:p>
    <w:p w14:paraId="08EA96A4" w14:textId="02AAFAB7" w:rsidR="00474369" w:rsidRDefault="00474369" w:rsidP="00474369">
      <w:pPr>
        <w:pStyle w:val="BodyText"/>
        <w:numPr>
          <w:ilvl w:val="0"/>
          <w:numId w:val="45"/>
        </w:numPr>
      </w:pPr>
      <w:r w:rsidRPr="00653C45">
        <w:rPr>
          <w:strike/>
        </w:rPr>
        <w:t>Provide a general overview of the different approaches to load forecasting.  Be sure to include many different approaches;</w:t>
      </w:r>
      <w:r>
        <w:t xml:space="preserve"> </w:t>
      </w:r>
      <w:r w:rsidRPr="00A773E6">
        <w:rPr>
          <w:strike/>
        </w:rPr>
        <w:t xml:space="preserve">Explain terms like </w:t>
      </w:r>
      <w:proofErr w:type="gramStart"/>
      <w:r w:rsidRPr="00A773E6">
        <w:rPr>
          <w:strike/>
        </w:rPr>
        <w:t>Horizon, and</w:t>
      </w:r>
      <w:proofErr w:type="gramEnd"/>
      <w:r w:rsidRPr="00A773E6">
        <w:rPr>
          <w:strike/>
        </w:rPr>
        <w:t xml:space="preserve"> differentiate between single</w:t>
      </w:r>
      <w:r w:rsidR="005A3EA6">
        <w:rPr>
          <w:strike/>
        </w:rPr>
        <w:t>-</w:t>
      </w:r>
      <w:r w:rsidRPr="00A773E6">
        <w:rPr>
          <w:strike/>
        </w:rPr>
        <w:t>step and multistep</w:t>
      </w:r>
      <w:r>
        <w:t>.</w:t>
      </w:r>
    </w:p>
    <w:p w14:paraId="3B6EE758" w14:textId="298E4674" w:rsidR="00474369" w:rsidRPr="008D430D" w:rsidRDefault="00474369" w:rsidP="00474369">
      <w:pPr>
        <w:pStyle w:val="BodyText"/>
        <w:numPr>
          <w:ilvl w:val="0"/>
          <w:numId w:val="45"/>
        </w:numPr>
        <w:rPr>
          <w:strike/>
        </w:rPr>
      </w:pPr>
      <w:r w:rsidRPr="008D430D">
        <w:rPr>
          <w:strike/>
        </w:rPr>
        <w:t>Explain what multistep load forecasting is in a bit of detail.  Provide some commentary on the current state of</w:t>
      </w:r>
      <w:r w:rsidR="005A3EA6">
        <w:rPr>
          <w:strike/>
        </w:rPr>
        <w:t xml:space="preserve"> </w:t>
      </w:r>
      <w:r w:rsidRPr="008D430D">
        <w:rPr>
          <w:strike/>
        </w:rPr>
        <w:t xml:space="preserve">art.  </w:t>
      </w:r>
      <w:r w:rsidR="005F2806" w:rsidRPr="008D430D">
        <w:rPr>
          <w:strike/>
        </w:rPr>
        <w:t xml:space="preserve">  </w:t>
      </w:r>
    </w:p>
    <w:p w14:paraId="7F727F69" w14:textId="77777777" w:rsidR="00223951" w:rsidRDefault="00474369" w:rsidP="00C904B7">
      <w:pPr>
        <w:pStyle w:val="BodyText"/>
        <w:numPr>
          <w:ilvl w:val="0"/>
          <w:numId w:val="45"/>
        </w:numPr>
      </w:pPr>
      <w:r>
        <w:t xml:space="preserve">  Explain what you intend to do, and why you think it needs to be done (don’t provide any details about how here…they will fall into the next part).</w:t>
      </w:r>
    </w:p>
    <w:p w14:paraId="5BFC2476" w14:textId="5B8E5C29" w:rsidR="00C904B7" w:rsidRDefault="00474369" w:rsidP="00223951">
      <w:pPr>
        <w:pStyle w:val="BodyText"/>
        <w:ind w:left="720"/>
      </w:pPr>
      <w:r>
        <w:t xml:space="preserve">  </w:t>
      </w:r>
    </w:p>
    <w:p w14:paraId="277B2A22" w14:textId="6957F925" w:rsidR="002F30FB" w:rsidRDefault="002F30FB" w:rsidP="00223951">
      <w:pPr>
        <w:pStyle w:val="Heading2"/>
      </w:pPr>
      <w:bookmarkStart w:id="4" w:name="_Toc44402437"/>
      <w:bookmarkStart w:id="5" w:name="_Toc60746871"/>
      <w:r>
        <w:t>General Overview of Load Forecasting</w:t>
      </w:r>
      <w:bookmarkEnd w:id="4"/>
      <w:bookmarkEnd w:id="5"/>
    </w:p>
    <w:p w14:paraId="207FD638" w14:textId="77777777" w:rsidR="00D17695" w:rsidRPr="00D91163" w:rsidRDefault="00D17695" w:rsidP="00D17695">
      <w:pPr>
        <w:pStyle w:val="BodyText"/>
        <w:numPr>
          <w:ilvl w:val="0"/>
          <w:numId w:val="45"/>
        </w:numPr>
        <w:rPr>
          <w:strike/>
        </w:rPr>
      </w:pPr>
      <w:r w:rsidRPr="00D91163">
        <w:rPr>
          <w:strike/>
        </w:rPr>
        <w:t xml:space="preserve">Explain what load forecasting is and why </w:t>
      </w:r>
      <w:proofErr w:type="spellStart"/>
      <w:r w:rsidRPr="00D91163">
        <w:rPr>
          <w:strike/>
        </w:rPr>
        <w:t>its</w:t>
      </w:r>
      <w:proofErr w:type="spellEnd"/>
      <w:r w:rsidRPr="00D91163">
        <w:rPr>
          <w:strike/>
        </w:rPr>
        <w:t xml:space="preserve"> useful to do.</w:t>
      </w:r>
    </w:p>
    <w:p w14:paraId="3B0C1A0B" w14:textId="2A0605F9" w:rsidR="002F30FB" w:rsidRDefault="002F30FB" w:rsidP="002F30FB">
      <w:pPr>
        <w:pStyle w:val="BodyText"/>
        <w:ind w:firstLine="288"/>
      </w:pPr>
      <w:r>
        <w:t xml:space="preserve">Electricity is one of the driving forces of economic development and is essential to our daily life and wellbeing. Load forecasting is an integral part of the process of the planning and </w:t>
      </w:r>
      <w:r>
        <w:lastRenderedPageBreak/>
        <w:t xml:space="preserve">operation of electric utilities; it has played a vital role in the power industry for over a century. </w:t>
      </w:r>
      <w:r w:rsidRPr="003A5C8F">
        <w:t>In terms</w:t>
      </w:r>
      <w:r>
        <w:t xml:space="preserve"> of power supply and </w:t>
      </w:r>
      <w:proofErr w:type="gramStart"/>
      <w:r>
        <w:t>demand;</w:t>
      </w:r>
      <w:proofErr w:type="gramEnd"/>
      <w:r>
        <w:t xml:space="preserve"> f</w:t>
      </w:r>
      <w:r w:rsidRPr="003A5C8F">
        <w:t>or the stable supply of electricity, the</w:t>
      </w:r>
      <w:r>
        <w:t xml:space="preserve"> reserve power must be prepared to serve consumers, e.g. in case of high demand or failure in the current grid supply. Businesses' needs for load forecasting include power systems planning/operations, revenue projection, rate design, energy trading, and so on. Load forecasting is needed by many business entities other than electric utilities, such as load aggregators, power marketers, independent system operators, regulatory commissions, industrial/commercial companies, banks, trading firms, and insurance companies </w:t>
      </w:r>
      <w:r>
        <w:fldChar w:fldCharType="begin" w:fldLock="1"/>
      </w:r>
      <w:r w:rsidR="0040606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Forecasting","id":"ITEM-1","issue":"3","issued":{"date-parts":[["2016","7","1"]]},"page":"914-938","publisher":"Elsevier","title":"Probabilistic electric load forecasting: A tutorial review","type":"article-journal","volume":"32"},"uris":["http://www.mendeley.com/documents/?uuid=39c4e8a9-89d6-4bcd-8ee7-4457a8670afb"]}],"mendeley":{"formattedCitation":"(Hong and Fan 2016a)","plainTextFormattedCitation":"(Hong and Fan 2016a)","previouslyFormattedCitation":"(Hong and Fan 2016a)"},"properties":{"noteIndex":0},"schema":"https://github.com/citation-style-language/schema/raw/master/csl-citation.json"}</w:instrText>
      </w:r>
      <w:r>
        <w:fldChar w:fldCharType="separate"/>
      </w:r>
      <w:r w:rsidR="0040606D" w:rsidRPr="0040606D">
        <w:rPr>
          <w:noProof/>
        </w:rPr>
        <w:t>(Hong and Fan 2016a)</w:t>
      </w:r>
      <w:r>
        <w:fldChar w:fldCharType="end"/>
      </w:r>
      <w:r>
        <w:fldChar w:fldCharType="begin" w:fldLock="1"/>
      </w:r>
      <w:r w:rsidR="0040606D">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Network","type":"article-journal"},"uris":["http://www.mendeley.com/documents/?uuid=62c3f67e-bc2d-4d5d-a8ad-91aa638d316e"]}],"mendeley":{"formattedCitation":"(Saurabh, Shoeb, and Mohammad 2017)","plainTextFormattedCitation":"(Saurabh, Shoeb, and Mohammad 2017)","previouslyFormattedCitation":"(Saurabh, Shoeb, and Mohammad 2017)"},"properties":{"noteIndex":0},"schema":"https://github.com/citation-style-language/schema/raw/master/csl-citation.json"}</w:instrText>
      </w:r>
      <w:r>
        <w:fldChar w:fldCharType="separate"/>
      </w:r>
      <w:r w:rsidR="0040606D" w:rsidRPr="0040606D">
        <w:rPr>
          <w:noProof/>
        </w:rPr>
        <w:t>(Saurabh, Shoeb, and Mohammad 2017)</w:t>
      </w:r>
      <w:r>
        <w:fldChar w:fldCharType="end"/>
      </w:r>
      <w:r>
        <w:t>. Electric load forecasting still receives attention from researchers today, because the need for more accurate forecasts arises, particularly with the advent of new smart grid technologies.</w:t>
      </w:r>
    </w:p>
    <w:p w14:paraId="5A4FDA9B" w14:textId="2D918C88" w:rsidR="002F30FB" w:rsidRDefault="002F30FB" w:rsidP="002F30FB">
      <w:pPr>
        <w:pStyle w:val="BodyText"/>
        <w:ind w:firstLine="288"/>
      </w:pPr>
      <w:r>
        <w:t xml:space="preserve">The demand pattern is very complex due to the deregulation of energy markets and the number of the different random variables that need to be taken into consideration to predict human behaviour; therefore finding an appropriate forecasting model for a specific electricity network is not a trivial task </w:t>
      </w:r>
      <w:commentRangeStart w:id="6"/>
      <w:r>
        <w:fldChar w:fldCharType="begin" w:fldLock="1"/>
      </w:r>
      <w:r w:rsidR="0040606D">
        <w:instrText>ADDIN CSL_CITATION {"citationItems":[{"id":"ITEM-1","itemData":{"DOI":"10.1016/j.aej.2011.01.015","ISSN":"11100168","abstract":"Electricity demand forecasting is a central and integral process for planning periodical operations and facility expansion in the electricity sector. Demand pattern is almost very complex due to the deregulation of energy markets. Therefore, finding an appropriate forecasting model for a specific electricity network is not an easy task. Although many forecasting methods were developed, none can be generalized for all demand patterns. Therefore, this paper presents a pragmatic methodology that can be used as a guide to construct Electric Power Load Forecasting models. This methodology is mainly based on decomposition and segmentation of the load time series. Several statistical analyses are involved to study the load features and forecasting precision such as moving average and probability plots of load noise. Real daily load data from Kuwaiti electric network are used as a case study. Some results are reported to guide forecasting future needs of this network. © 2011 Faculty of Engineering, Alexandria University. Production and hosting by Elsevier B.V. All rights reserved.","author":[{"dropping-particle":"","family":"Almeshaiei","given":"Eisa","non-dropping-particle":"","parse-names":false,"suffix":""},{"dropping-particle":"","family":"Soltan","given":"Hassan","non-dropping-particle":"","parse-names":false,"suffix":""}],"container-title":"Alexandria Engineering Journal","id":"ITEM-1","issue":"2","issued":{"date-parts":[["2011"]]},"page":"137-144","publisher":"Elsevier B.V.","title":"A methodology for Electric Power Load Forecasting","type":"article-journal","volume":"50"},"uris":["http://www.mendeley.com/documents/?uuid=54658063-3f88-32fa-a073-da43f82e397b"]}],"mendeley":{"formattedCitation":"(Almeshaiei and Soltan 2011)","plainTextFormattedCitation":"(Almeshaiei and Soltan 2011)","previouslyFormattedCitation":"(Almeshaiei and Soltan 2011)"},"properties":{"noteIndex":0},"schema":"https://github.com/citation-style-language/schema/raw/master/csl-citation.json"}</w:instrText>
      </w:r>
      <w:r>
        <w:fldChar w:fldCharType="separate"/>
      </w:r>
      <w:r w:rsidR="0040606D" w:rsidRPr="0040606D">
        <w:rPr>
          <w:noProof/>
        </w:rPr>
        <w:t>(Almeshaiei and Soltan 2011)</w:t>
      </w:r>
      <w:r>
        <w:fldChar w:fldCharType="end"/>
      </w:r>
      <w:r>
        <w:fldChar w:fldCharType="begin" w:fldLock="1"/>
      </w:r>
      <w:r w:rsidR="0040606D">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Forecasting","type":"thesis"},"uris":["http://www.mendeley.com/documents/?uuid=51e2c167-e18b-427d-9398-9cd40681d6c8"]}],"mendeley":{"formattedCitation":"(Hong 2010)","plainTextFormattedCitation":"(Hong 2010)","previouslyFormattedCitation":"(Hong 2010)"},"properties":{"noteIndex":0},"schema":"https://github.com/citation-style-language/schema/raw/master/csl-citation.json"}</w:instrText>
      </w:r>
      <w:r>
        <w:fldChar w:fldCharType="separate"/>
      </w:r>
      <w:r w:rsidR="0040606D" w:rsidRPr="0040606D">
        <w:rPr>
          <w:noProof/>
        </w:rPr>
        <w:t>(Hong 2010)</w:t>
      </w:r>
      <w:r>
        <w:fldChar w:fldCharType="end"/>
      </w:r>
      <w:r>
        <w:fldChar w:fldCharType="begin" w:fldLock="1"/>
      </w:r>
      <w:r w:rsidR="0040606D">
        <w:instrText>ADDIN CSL_CITATION {"citationItems":[{"id":"ITEM-1","itemData":{"DOI":"10.1109/TPWRS.2002.804999","ISSN":"08858950","abstract":"This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Systems","id":"ITEM-1","issue":"4","issued":{"date-parts":[["2002","11"]]},"page":"1273-1282","title":"A neuro-fuzzy approach to short-term load forecasting in a price-sensitive environment","type":"article-journal","volume":"17"},"uris":["http://www.mendeley.com/documents/?uuid=8862c29d-4e37-36ff-9a6e-1b87875935b5"]}],"mendeley":{"formattedCitation":"(Khotanzad, Zhou, and Elragal 2002)","plainTextFormattedCitation":"(Khotanzad, Zhou, and Elragal 2002)","previouslyFormattedCitation":"(Khotanzad, Zhou, and Elragal 2002)"},"properties":{"noteIndex":0},"schema":"https://github.com/citation-style-language/schema/raw/master/csl-citation.json"}</w:instrText>
      </w:r>
      <w:r>
        <w:fldChar w:fldCharType="separate"/>
      </w:r>
      <w:r w:rsidR="0040606D" w:rsidRPr="0040606D">
        <w:rPr>
          <w:noProof/>
        </w:rPr>
        <w:t>(Khotanzad, Zhou, and Elragal 2002)</w:t>
      </w:r>
      <w:r>
        <w:fldChar w:fldCharType="end"/>
      </w:r>
      <w:r>
        <w:t>.</w:t>
      </w:r>
      <w:commentRangeEnd w:id="6"/>
      <w:r w:rsidR="00103205">
        <w:rPr>
          <w:rStyle w:val="CommentReference"/>
        </w:rPr>
        <w:commentReference w:id="6"/>
      </w:r>
      <w:r>
        <w:t xml:space="preserve"> People often use electricity at any time that suits their lifestyle and for the most part, we all happen to use electricity at the same time. </w:t>
      </w:r>
      <w:commentRangeStart w:id="7"/>
      <w:r>
        <w:t>Most people share a similar lifestyle pattern, from when we wake up, to having a shower, making some breakfast, leaving for work, coming back at night, going to bed, doing our laundry on weekends and so on</w:t>
      </w:r>
      <w:commentRangeEnd w:id="7"/>
      <w:r w:rsidR="00103205">
        <w:rPr>
          <w:rStyle w:val="CommentReference"/>
        </w:rPr>
        <w:commentReference w:id="7"/>
      </w:r>
      <w:r>
        <w:t>.</w:t>
      </w:r>
    </w:p>
    <w:p w14:paraId="44825881" w14:textId="5DEE6799" w:rsidR="002F30FB" w:rsidRDefault="002F30FB" w:rsidP="002F30FB">
      <w:pPr>
        <w:pStyle w:val="BodyText"/>
        <w:ind w:firstLine="288"/>
      </w:pPr>
      <w:commentRangeStart w:id="8"/>
      <w:r>
        <w:t>Electricity demand is assessed by accumulating the consumption periodically</w:t>
      </w:r>
      <w:commentRangeEnd w:id="8"/>
      <w:r w:rsidR="00103205">
        <w:rPr>
          <w:rStyle w:val="CommentReference"/>
        </w:rPr>
        <w:commentReference w:id="8"/>
      </w:r>
      <w:r>
        <w:t>; it can be considered for hourly, daily, weekly, monthly, and yearly periods. The forecasting processes can be grouped into four categories based on their horizons namely: very short-term load forecasting (VSTLF), short</w:t>
      </w:r>
      <w:r w:rsidR="0004030A">
        <w:t>-</w:t>
      </w:r>
      <w:r>
        <w:t xml:space="preserve">term load forecasting (STLF), medium-term load forecasting (MTLF), and long-term </w:t>
      </w:r>
      <w:r>
        <w:lastRenderedPageBreak/>
        <w:t xml:space="preserve">load forecasting (LTLF). The cut-off for these categories are 1 day, 2 weeks, and 3 years respectively </w:t>
      </w:r>
      <w:r>
        <w:fldChar w:fldCharType="begin" w:fldLock="1"/>
      </w:r>
      <w:r w:rsidR="0040606D">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forecasting","type":"article-journal","volume":"7"},"uris":["http://www.mendeley.com/documents/?uuid=b118e4ef-f76a-3b31-86ac-5f344b93078b"]}],"mendeley":{"formattedCitation":"(Deng et al. 2019a)","plainTextFormattedCitation":"(Deng et al. 2019a)","previouslyFormattedCitation":"(Deng et al. 2019a)"},"properties":{"noteIndex":0},"schema":"https://github.com/citation-style-language/schema/raw/master/csl-citation.json"}</w:instrText>
      </w:r>
      <w:r>
        <w:fldChar w:fldCharType="separate"/>
      </w:r>
      <w:r w:rsidR="0040606D" w:rsidRPr="0040606D">
        <w:rPr>
          <w:noProof/>
        </w:rPr>
        <w:t>(Deng et al. 2019a)</w:t>
      </w:r>
      <w:r>
        <w:fldChar w:fldCharType="end"/>
      </w:r>
      <w:r>
        <w:t>. A rougher classification would consider only two categories: STLF and LTLF, with a cut-off at two weeks. Short</w:t>
      </w:r>
      <w:r w:rsidR="0004030A">
        <w:t>-</w:t>
      </w:r>
      <w:r>
        <w:t xml:space="preserve">term load forecasting has been the major point of focus in most literature; the main focus has been on horizons of less than 2 weeks </w:t>
      </w:r>
      <w:r>
        <w:fldChar w:fldCharType="begin" w:fldLock="1"/>
      </w:r>
      <w:r w:rsidR="0040606D">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information","type":"article-journal","volume":"5"},"uris":["http://www.mendeley.com/documents/?uuid=3d2f3b02-12fc-417c-a746-0bb1d4ba5f98"]}],"mendeley":{"formattedCitation":"(Hong, Wilson, and Xie 2014)","plainTextFormattedCitation":"(Hong, Wilson, and Xie 2014)","previouslyFormattedCitation":"(Hong, Wilson, and Xie 2014)"},"properties":{"noteIndex":0},"schema":"https://github.com/citation-style-language/schema/raw/master/csl-citation.json"}</w:instrText>
      </w:r>
      <w:r>
        <w:fldChar w:fldCharType="separate"/>
      </w:r>
      <w:r w:rsidR="0040606D" w:rsidRPr="0040606D">
        <w:rPr>
          <w:noProof/>
        </w:rPr>
        <w:t>(Hong, Wilson, and Xie 2014)</w:t>
      </w:r>
      <w:r>
        <w:fldChar w:fldCharType="end"/>
      </w:r>
      <w:r>
        <w:fldChar w:fldCharType="begin" w:fldLock="1"/>
      </w:r>
      <w:r w:rsidR="0040606D">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forecasting","type":"article-journal","volume":"7"},"uris":["http://www.mendeley.com/documents/?uuid=b118e4ef-f76a-3b31-86ac-5f344b93078b"]}],"mendeley":{"formattedCitation":"(Deng et al. 2019a)","plainTextFormattedCitation":"(Deng et al. 2019a)","previouslyFormattedCitation":"(Deng et al. 2019a)"},"properties":{"noteIndex":0},"schema":"https://github.com/citation-style-language/schema/raw/master/csl-citation.json"}</w:instrText>
      </w:r>
      <w:r>
        <w:fldChar w:fldCharType="separate"/>
      </w:r>
      <w:r w:rsidR="0040606D" w:rsidRPr="0040606D">
        <w:rPr>
          <w:noProof/>
        </w:rPr>
        <w:t>(Deng et al. 2019a)</w:t>
      </w:r>
      <w:r>
        <w:fldChar w:fldCharType="end"/>
      </w:r>
      <w:r>
        <w:fldChar w:fldCharType="begin" w:fldLock="1"/>
      </w:r>
      <w:r w:rsidR="0040606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review","type":"article-journal","volume":"32"},"uris":["http://www.mendeley.com/documents/?uuid=91cda470-9778-4f49-a8d8-e05029ecce55"]}],"mendeley":{"formattedCitation":"(Hong and Fan 2016b)","plainTextFormattedCitation":"(Hong and Fan 2016b)","previouslyFormattedCitation":"(Hong and Fan 2016b)"},"properties":{"noteIndex":0},"schema":"https://github.com/citation-style-language/schema/raw/master/csl-citation.json"}</w:instrText>
      </w:r>
      <w:r>
        <w:fldChar w:fldCharType="separate"/>
      </w:r>
      <w:r w:rsidR="0040606D" w:rsidRPr="0040606D">
        <w:rPr>
          <w:noProof/>
        </w:rPr>
        <w:t>(Hong and Fan 2016b)</w:t>
      </w:r>
      <w:r>
        <w:fldChar w:fldCharType="end"/>
      </w:r>
      <w:r>
        <w:t>.</w:t>
      </w:r>
    </w:p>
    <w:p w14:paraId="578A31CA" w14:textId="77777777" w:rsidR="002F30FB" w:rsidRDefault="002F30FB" w:rsidP="002F30FB">
      <w:pPr>
        <w:pStyle w:val="BodyText"/>
        <w:ind w:firstLine="288"/>
      </w:pPr>
      <w:r>
        <w:t xml:space="preserve">Different factors can affect load forecasting such </w:t>
      </w:r>
      <w:proofErr w:type="gramStart"/>
      <w:r>
        <w:t>as;</w:t>
      </w:r>
      <w:proofErr w:type="gramEnd"/>
      <w:r>
        <w:t xml:space="preserve"> the location of the area, the type of customers in the region, weather factors (temperature, etc.), </w:t>
      </w:r>
      <w:commentRangeStart w:id="9"/>
      <w:r>
        <w:t>a trend in the data</w:t>
      </w:r>
      <w:commentRangeEnd w:id="9"/>
      <w:r w:rsidR="00103205">
        <w:rPr>
          <w:rStyle w:val="CommentReference"/>
        </w:rPr>
        <w:commentReference w:id="9"/>
      </w:r>
      <w:r>
        <w:t xml:space="preserve">, the time of the day, day of the week, and other unpredictable factors (coronavirus outbreak, etc.). </w:t>
      </w:r>
    </w:p>
    <w:p w14:paraId="3E547694" w14:textId="4A2D83B9" w:rsidR="0083640A" w:rsidRDefault="008D430D" w:rsidP="0083640A">
      <w:pPr>
        <w:pStyle w:val="Heading2"/>
      </w:pPr>
      <w:bookmarkStart w:id="10" w:name="_Toc60746872"/>
      <w:r>
        <w:t xml:space="preserve">Load Forecasting </w:t>
      </w:r>
      <w:r w:rsidR="00427763">
        <w:t>Techniques</w:t>
      </w:r>
      <w:bookmarkEnd w:id="10"/>
    </w:p>
    <w:p w14:paraId="0AA9DDC6" w14:textId="64A90AD5" w:rsidR="00131B30" w:rsidRDefault="00131B30" w:rsidP="00131B30">
      <w:pPr>
        <w:pStyle w:val="BodyText"/>
        <w:numPr>
          <w:ilvl w:val="0"/>
          <w:numId w:val="45"/>
        </w:numPr>
      </w:pPr>
      <w:r w:rsidRPr="009D6FF9">
        <w:rPr>
          <w:strike/>
        </w:rPr>
        <w:t>Provide a general overview of the different approaches to load forecasting.  Be sure to include many different approaches;</w:t>
      </w:r>
      <w:r>
        <w:t xml:space="preserve"> </w:t>
      </w:r>
      <w:r w:rsidRPr="00A773E6">
        <w:rPr>
          <w:strike/>
        </w:rPr>
        <w:t xml:space="preserve">Explain terms like </w:t>
      </w:r>
      <w:proofErr w:type="gramStart"/>
      <w:r w:rsidRPr="00A773E6">
        <w:rPr>
          <w:strike/>
        </w:rPr>
        <w:t>Horizon, and</w:t>
      </w:r>
      <w:proofErr w:type="gramEnd"/>
      <w:r w:rsidRPr="00A773E6">
        <w:rPr>
          <w:strike/>
        </w:rPr>
        <w:t xml:space="preserve"> differentiate between single</w:t>
      </w:r>
      <w:r w:rsidR="0004030A">
        <w:rPr>
          <w:strike/>
        </w:rPr>
        <w:t>-</w:t>
      </w:r>
      <w:r w:rsidRPr="00A773E6">
        <w:rPr>
          <w:strike/>
        </w:rPr>
        <w:t>step and multistep</w:t>
      </w:r>
      <w:r>
        <w:t>.</w:t>
      </w:r>
    </w:p>
    <w:p w14:paraId="535E86A9" w14:textId="1806EAB6" w:rsidR="00A773E6" w:rsidRDefault="00427763" w:rsidP="00427763">
      <w:pPr>
        <w:pStyle w:val="BodyText"/>
        <w:ind w:firstLine="360"/>
      </w:pPr>
      <w:r>
        <w:t xml:space="preserve">Different techniques have been used for load forecasting; these techniques can be categorized into two major categories namely, statistical and artificial intelligence (AI) techniques. </w:t>
      </w:r>
      <w:r w:rsidR="007C1F0C">
        <w:t xml:space="preserve">The boundary between the two categories is becoming more and more equivocal as time goes by; this is due to the multidisciplinary collaborations in the scientific community </w:t>
      </w:r>
      <w:r w:rsidR="007C1F0C">
        <w:fldChar w:fldCharType="begin" w:fldLock="1"/>
      </w:r>
      <w:r w:rsidR="0040606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review","type":"article-journal","volume":"32"},"uris":["http://www.mendeley.com/documents/?uuid=91cda470-9778-4f49-a8d8-e05029ecce55"]}],"mendeley":{"formattedCitation":"(Hong and Fan 2016b)","plainTextFormattedCitation":"(Hong and Fan 2016b)","previouslyFormattedCitation":"(Hong and Fan 2016b)"},"properties":{"noteIndex":0},"schema":"https://github.com/citation-style-language/schema/raw/master/csl-citation.json"}</w:instrText>
      </w:r>
      <w:r w:rsidR="007C1F0C">
        <w:fldChar w:fldCharType="separate"/>
      </w:r>
      <w:r w:rsidR="0040606D" w:rsidRPr="0040606D">
        <w:rPr>
          <w:noProof/>
        </w:rPr>
        <w:t>(Hong and Fan 2016b)</w:t>
      </w:r>
      <w:r w:rsidR="007C1F0C">
        <w:fldChar w:fldCharType="end"/>
      </w:r>
      <w:r w:rsidR="007C1F0C">
        <w:t>.</w:t>
      </w:r>
    </w:p>
    <w:p w14:paraId="0B811FBA" w14:textId="0E9AB362" w:rsidR="00427763" w:rsidRDefault="00427763" w:rsidP="00427763">
      <w:pPr>
        <w:pStyle w:val="Heading3"/>
      </w:pPr>
      <w:bookmarkStart w:id="11" w:name="_Toc60746873"/>
      <w:r>
        <w:t>Statistical Techniques</w:t>
      </w:r>
      <w:bookmarkEnd w:id="11"/>
    </w:p>
    <w:p w14:paraId="6E4CF474" w14:textId="68709061" w:rsidR="00922F60" w:rsidRDefault="00922F60" w:rsidP="00922F60">
      <w:pPr>
        <w:pStyle w:val="BodyText"/>
        <w:ind w:firstLine="432"/>
        <w:rPr>
          <w:lang w:val="en-US"/>
        </w:rPr>
      </w:pPr>
      <w:commentRangeStart w:id="12"/>
      <w:r w:rsidRPr="00922F60">
        <w:rPr>
          <w:lang w:val="en-US"/>
        </w:rPr>
        <w:t xml:space="preserve">Statistics can be defined as a branch of mathematics that deals with the collection of data, organization, analysis, interpretation and presentation. Statistics can also refer to numbers that can be used to describe data or relationships. </w:t>
      </w:r>
      <w:commentRangeEnd w:id="12"/>
      <w:r w:rsidR="00103205">
        <w:rPr>
          <w:rStyle w:val="CommentReference"/>
        </w:rPr>
        <w:commentReference w:id="12"/>
      </w:r>
      <w:r w:rsidRPr="00922F60">
        <w:rPr>
          <w:lang w:val="en-US"/>
        </w:rPr>
        <w:t xml:space="preserve">Statistical approaches can forecast the current </w:t>
      </w:r>
      <w:r w:rsidRPr="00922F60">
        <w:rPr>
          <w:lang w:val="en-US"/>
        </w:rPr>
        <w:lastRenderedPageBreak/>
        <w:t xml:space="preserve">value of a variable through the use of </w:t>
      </w:r>
      <w:r w:rsidR="0004030A">
        <w:rPr>
          <w:lang w:val="en-US"/>
        </w:rPr>
        <w:t xml:space="preserve">a </w:t>
      </w:r>
      <w:r w:rsidRPr="00922F60">
        <w:rPr>
          <w:lang w:val="en-US"/>
        </w:rPr>
        <w:t xml:space="preserve">mathematical combination of past historical values of the variable, and previous or current values of other variables </w:t>
      </w:r>
      <w:r w:rsidRPr="00922F60">
        <w:rPr>
          <w:lang w:val="en-US"/>
        </w:rPr>
        <w:fldChar w:fldCharType="begin" w:fldLock="1"/>
      </w:r>
      <w:r w:rsidR="0040606D">
        <w:rPr>
          <w:lang w:val="en-US"/>
        </w:rPr>
        <w:instrText>ADDIN CSL_CITATION {"citationItems":[{"id":"ITEM-1","itemData":{"DOI":"10.1109/59.962429","ISSN":"08858950","abstract":"This paper presents a new time series modeling for short term load forecasting, which can model the valuable experiences of the expert operators. This approach can accurately forecast the hourly loads of weekdays, as well as, of weekends and public holidays. It is shown that the proposed method can provide more accurate results than the conventional techniques, such as artificial neural networks or Box-Jenkins models. In addition to hourly loads, daily peak load is an important problem for dispatching centers of a power network. Most of the common load forecasting approaches do not consider this problem. It is shown that the proposed method can exactly forecast the daily peak load of a power system. Obtained results from extensive testing on the Iran's power system network confirm the validity of the developed approach.","author":[{"dropping-particle":"","family":"Amjady","given":"Nima","non-dropping-particle":"","parse-names":false,"suffix":""}],"container-title":"IEEE Transactions on Power Systems","id":"ITEM-1","issue":"4","issued":{"date-parts":[["2001"]]},"page":"798-805","title":"Short-term hourly load forecasting using time-series modeling with peak load estimation capability","type":"article-journal","volume":"16"},"uris":["http://www.mendeley.com/documents/?uuid=604f5a34-211d-49c3-ada5-a85d840c27db"]}],"mendeley":{"formattedCitation":"(Amjady 2001)","plainTextFormattedCitation":"(Amjady 2001)","previouslyFormattedCitation":"(Amjady 2001)"},"properties":{"noteIndex":0},"schema":"https://github.com/citation-style-language/schema/raw/master/csl-citation.json"}</w:instrText>
      </w:r>
      <w:r w:rsidRPr="00922F60">
        <w:rPr>
          <w:lang w:val="en-US"/>
        </w:rPr>
        <w:fldChar w:fldCharType="separate"/>
      </w:r>
      <w:r w:rsidR="0040606D" w:rsidRPr="0040606D">
        <w:rPr>
          <w:noProof/>
          <w:lang w:val="en-US"/>
        </w:rPr>
        <w:t>(Amjady 2001)</w:t>
      </w:r>
      <w:r w:rsidRPr="00922F60">
        <w:rPr>
          <w:lang w:val="en-US"/>
        </w:rPr>
        <w:fldChar w:fldCharType="end"/>
      </w:r>
      <w:r w:rsidRPr="00922F60">
        <w:rPr>
          <w:lang w:val="en-US"/>
        </w:rPr>
        <w:t>.</w:t>
      </w:r>
      <w:r w:rsidR="002C4098">
        <w:rPr>
          <w:lang w:val="en-US"/>
        </w:rPr>
        <w:t xml:space="preserve"> Examples of statistical techniques </w:t>
      </w:r>
      <w:proofErr w:type="gramStart"/>
      <w:r w:rsidR="002C4098">
        <w:rPr>
          <w:lang w:val="en-US"/>
        </w:rPr>
        <w:t>include;</w:t>
      </w:r>
      <w:proofErr w:type="gramEnd"/>
      <w:r w:rsidR="002C4098">
        <w:rPr>
          <w:lang w:val="en-US"/>
        </w:rPr>
        <w:t xml:space="preserve"> </w:t>
      </w:r>
      <w:r w:rsidR="009A4A94">
        <w:rPr>
          <w:lang w:val="en-US"/>
        </w:rPr>
        <w:t>Multiple Linear Regression, Exponential Smoothing, Auto</w:t>
      </w:r>
      <w:r w:rsidR="0004030A">
        <w:rPr>
          <w:lang w:val="en-US"/>
        </w:rPr>
        <w:t>-</w:t>
      </w:r>
      <w:r w:rsidR="009A4A94">
        <w:rPr>
          <w:lang w:val="en-US"/>
        </w:rPr>
        <w:t xml:space="preserve">Regressive Integrated Moving Average (ARIMA), etc. </w:t>
      </w:r>
    </w:p>
    <w:p w14:paraId="29ABCB88" w14:textId="5F392854" w:rsidR="009A4A94" w:rsidRDefault="009A4A94" w:rsidP="009A4A94">
      <w:pPr>
        <w:pStyle w:val="Heading3"/>
        <w:rPr>
          <w:lang w:val="en-US"/>
        </w:rPr>
      </w:pPr>
      <w:bookmarkStart w:id="13" w:name="_Toc60746874"/>
      <w:r>
        <w:rPr>
          <w:lang w:val="en-US"/>
        </w:rPr>
        <w:t>Artificial Intelligence Techniques</w:t>
      </w:r>
      <w:bookmarkEnd w:id="13"/>
    </w:p>
    <w:p w14:paraId="2ECCF80E" w14:textId="26AC4669" w:rsidR="009A4A94" w:rsidRDefault="006E1298" w:rsidP="006E1298">
      <w:pPr>
        <w:pStyle w:val="BodyText"/>
        <w:ind w:firstLine="432"/>
        <w:rPr>
          <w:lang w:val="en-US"/>
        </w:rPr>
      </w:pPr>
      <w:r>
        <w:rPr>
          <w:lang w:val="en-US"/>
        </w:rPr>
        <w:t xml:space="preserve">Artificial Intelligence algorithms are considered to be smarter and better, as they </w:t>
      </w:r>
      <w:r w:rsidR="0004030A">
        <w:rPr>
          <w:lang w:val="en-US"/>
        </w:rPr>
        <w:t>can</w:t>
      </w:r>
      <w:r w:rsidR="004D2A88">
        <w:rPr>
          <w:lang w:val="en-US"/>
        </w:rPr>
        <w:t xml:space="preserve"> easily</w:t>
      </w:r>
      <w:r>
        <w:rPr>
          <w:lang w:val="en-US"/>
        </w:rPr>
        <w:t xml:space="preserve"> learn and adapt to the non-linear and complex relationships between the load and other influencing factors (i.e., weather, time of day) automatically </w:t>
      </w:r>
      <w:r>
        <w:rPr>
          <w:lang w:val="en-US"/>
        </w:rPr>
        <w:fldChar w:fldCharType="begin" w:fldLock="1"/>
      </w:r>
      <w:r w:rsidR="0040606D">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forecasting","type":"article-journal","volume":"7"},"uris":["http://www.mendeley.com/documents/?uuid=f6e1827b-b4d9-4a57-9647-bdc1ace6bafd"]}],"mendeley":{"formattedCitation":"(Deng et al. 2019b)","plainTextFormattedCitation":"(Deng et al. 2019b)","previouslyFormattedCitation":"(Deng et al. 2019b)"},"properties":{"noteIndex":0},"schema":"https://github.com/citation-style-language/schema/raw/master/csl-citation.json"}</w:instrText>
      </w:r>
      <w:r>
        <w:rPr>
          <w:lang w:val="en-US"/>
        </w:rPr>
        <w:fldChar w:fldCharType="separate"/>
      </w:r>
      <w:r w:rsidR="0040606D" w:rsidRPr="0040606D">
        <w:rPr>
          <w:noProof/>
          <w:lang w:val="en-US"/>
        </w:rPr>
        <w:t>(Deng et al. 2019b)</w:t>
      </w:r>
      <w:r>
        <w:rPr>
          <w:lang w:val="en-US"/>
        </w:rPr>
        <w:fldChar w:fldCharType="end"/>
      </w:r>
      <w:r>
        <w:rPr>
          <w:lang w:val="en-US"/>
        </w:rPr>
        <w:t xml:space="preserve">. </w:t>
      </w:r>
      <w:r w:rsidR="0057768D">
        <w:rPr>
          <w:lang w:val="en-US"/>
        </w:rPr>
        <w:t xml:space="preserve">Examples of these algorithms are Artificial Neural Networks, Fuzzy Regression Models, Support Vector Machines, Gradient Boosting Machines, and so on. </w:t>
      </w:r>
    </w:p>
    <w:p w14:paraId="06CAC956" w14:textId="6C4C1E00" w:rsidR="0057768D" w:rsidRDefault="000007D4" w:rsidP="000007D4">
      <w:pPr>
        <w:pStyle w:val="Heading3"/>
        <w:rPr>
          <w:lang w:val="en-US"/>
        </w:rPr>
      </w:pPr>
      <w:bookmarkStart w:id="14" w:name="_Toc60746875"/>
      <w:r>
        <w:rPr>
          <w:lang w:val="en-US"/>
        </w:rPr>
        <w:t>Finding the One Size Fits All Technique</w:t>
      </w:r>
      <w:bookmarkEnd w:id="14"/>
      <w:r w:rsidR="003636D0">
        <w:rPr>
          <w:lang w:val="en-US"/>
        </w:rPr>
        <w:t xml:space="preserve"> </w:t>
      </w:r>
    </w:p>
    <w:p w14:paraId="107B65CF" w14:textId="0BD57C81" w:rsidR="000007D4" w:rsidRPr="009D6FF9" w:rsidRDefault="00354F12" w:rsidP="00354F12">
      <w:pPr>
        <w:pStyle w:val="BodyText"/>
        <w:rPr>
          <w:i/>
          <w:iCs/>
          <w:lang w:val="en-US"/>
        </w:rPr>
      </w:pPr>
      <w:r w:rsidRPr="009D6FF9">
        <w:rPr>
          <w:i/>
          <w:iCs/>
          <w:lang w:val="en-US"/>
        </w:rPr>
        <w:t>// The myth of finding the best technique. It doesn’t exist, and the technique used should be chosen based on business needs and the dataset in question. Different algorithms perform better or worse with different datasets.  // Could be expanded on.</w:t>
      </w:r>
      <w:r w:rsidR="003636D0">
        <w:rPr>
          <w:i/>
          <w:iCs/>
          <w:lang w:val="en-US"/>
        </w:rPr>
        <w:t xml:space="preserve"> //Might not be included</w:t>
      </w:r>
    </w:p>
    <w:p w14:paraId="4955EEAC" w14:textId="0471229A" w:rsidR="0083640A" w:rsidRDefault="0083640A" w:rsidP="0083640A">
      <w:pPr>
        <w:pStyle w:val="Heading2"/>
      </w:pPr>
      <w:bookmarkStart w:id="15" w:name="_Toc44402439"/>
      <w:bookmarkStart w:id="16" w:name="_Toc60746876"/>
      <w:bookmarkStart w:id="17" w:name="_Hlk59008126"/>
      <w:r>
        <w:t>Multi-Step Load Forecasting</w:t>
      </w:r>
      <w:bookmarkEnd w:id="15"/>
      <w:bookmarkEnd w:id="16"/>
    </w:p>
    <w:p w14:paraId="2931EB49" w14:textId="77777777" w:rsidR="00CC6218" w:rsidRPr="008D430D" w:rsidRDefault="00CC6218" w:rsidP="00CC6218">
      <w:pPr>
        <w:pStyle w:val="BodyText"/>
        <w:numPr>
          <w:ilvl w:val="0"/>
          <w:numId w:val="45"/>
        </w:numPr>
        <w:rPr>
          <w:strike/>
        </w:rPr>
      </w:pPr>
      <w:r w:rsidRPr="008D430D">
        <w:rPr>
          <w:strike/>
        </w:rPr>
        <w:t xml:space="preserve">Explain what multistep load forecasting is in a bit of detail.  Provide some commentary on the current state of art.    </w:t>
      </w:r>
    </w:p>
    <w:p w14:paraId="720EB829" w14:textId="499056B7" w:rsidR="0083640A" w:rsidRDefault="0083640A" w:rsidP="0083640A">
      <w:pPr>
        <w:pStyle w:val="BodyText"/>
        <w:ind w:firstLine="288"/>
      </w:pPr>
      <w:r>
        <w:t>Multi-Step forecasting is a process that predicts a sequence of values in a time series. In application to electrical load forecasting, the sequence of values refers to future demand values for the time horizon of interest. Much of the literature on load forecasting focuses on short</w:t>
      </w:r>
      <w:r w:rsidR="0004030A">
        <w:t>-</w:t>
      </w:r>
      <w:r>
        <w:t>term load forecasting, and also on single-step ahead forecasting</w:t>
      </w:r>
      <w:r w:rsidR="006E1298">
        <w:t xml:space="preserve"> </w:t>
      </w:r>
      <w:r w:rsidR="006E1298">
        <w:fldChar w:fldCharType="begin" w:fldLock="1"/>
      </w:r>
      <w:r w:rsidR="0040606D">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forecasting","type":"article-journal","volume":"7"},"uris":["http://www.mendeley.com/documents/?uuid=f6e1827b-b4d9-4a57-9647-bdc1ace6bafd"]}],"mendeley":{"formattedCitation":"(Deng et al. 2019b)","plainTextFormattedCitation":"(Deng et al. 2019b)","previouslyFormattedCitation":"(Deng et al. 2019b)"},"properties":{"noteIndex":0},"schema":"https://github.com/citation-style-language/schema/raw/master/csl-citation.json"}</w:instrText>
      </w:r>
      <w:r w:rsidR="006E1298">
        <w:fldChar w:fldCharType="separate"/>
      </w:r>
      <w:r w:rsidR="0040606D" w:rsidRPr="0040606D">
        <w:rPr>
          <w:noProof/>
        </w:rPr>
        <w:t>(Deng et al. 2019b)</w:t>
      </w:r>
      <w:r w:rsidR="006E1298">
        <w:fldChar w:fldCharType="end"/>
      </w:r>
      <w:r>
        <w:t xml:space="preserve">. Single-step </w:t>
      </w:r>
      <w:r>
        <w:lastRenderedPageBreak/>
        <w:t>forecasting is a process that predicts only one value into the future; it’s sometimes referred to as a one-step</w:t>
      </w:r>
      <w:r w:rsidR="0004030A">
        <w:t xml:space="preserve"> </w:t>
      </w:r>
      <w:r>
        <w:t>ahead method.</w:t>
      </w:r>
    </w:p>
    <w:p w14:paraId="39BBF65B" w14:textId="136E144D" w:rsidR="0083640A" w:rsidRDefault="0083640A" w:rsidP="0083640A">
      <w:pPr>
        <w:pStyle w:val="BodyText"/>
        <w:ind w:firstLine="288"/>
      </w:pPr>
      <w:r>
        <w:t xml:space="preserve">Let’s take an instance where we need to forecast the hourly demand for the next 24 hours. The single-step approach could run 24 times, whereby at each current hour it only needs to forecast the demand of the next hour. The multi-step approach could run 1, 2, or 3 times to forecast horizons of 24 hrs, 12 hrs, or 8 hrs respectively; depending on the method the forecaster would like to use. </w:t>
      </w:r>
      <w:commentRangeStart w:id="18"/>
      <w:r>
        <w:t>The errors of the multi-step forecasting approach will be considerably much higher as compared to the single-step approach.</w:t>
      </w:r>
      <w:commentRangeEnd w:id="18"/>
      <w:r w:rsidR="00B14CEF">
        <w:rPr>
          <w:rStyle w:val="CommentReference"/>
        </w:rPr>
        <w:commentReference w:id="18"/>
      </w:r>
      <w:r>
        <w:t xml:space="preserve"> The limited information about future circumstances as well as the aggregation of errors in the multi-step approach has a role to play in this. This makes multi-step forecasting more difficult as compared to single-step forecasting </w:t>
      </w:r>
      <w:r>
        <w:fldChar w:fldCharType="begin" w:fldLock="1"/>
      </w:r>
      <w:r w:rsidR="0040606D">
        <w:instrText>ADDIN CSL_CITATION {"citationItems":[{"id":"ITEM-1","itemData":{"DOI":"10.1016/j.eswa.2012.01.039","ISSN":"09574174","abstract":"Multi-step ahead forecasting is still an open challenge in time series forecasting. Several approaches that deal with this complex problem have been proposed in the literature but an extensive comparison on a large number of tasks is still missing. This paper aims to fill this gap by reviewing existing strategies for multi-step ahead forecasting and comparing them in theoretical and practical terms. To attain such an objective, we performed a large scale comparison of these different strategies using a large experimental benchmark (namely the 111 series from the NN5 forecasting competition). In addition, we considered the effects of deseasonalization, input variable selection, and forecast combination on these strategies and on multi-step ahead forecasting at large. The following three findings appear to be consistently supported by the experimental results: Multiple-Output strategies are the best performing approaches, deseasonalization leads to uniformly improved forecast accuracy, and input selection is more effective when performed in conjunction with deseasonalization. © 2011 Elsevier Ltd. All rights reserved.","author":[{"dropping-particle":"","family":"Taieb","given":"Souhaib","non-dropping-particle":"Ben","parse-names":false,"suffix":""},{"dropping-particle":"","family":"Bontempi","given":"Gianluca","non-dropping-particle":"","parse-names":false,"suffix":""},{"dropping-particle":"","family":"Atiya","given":"Amir F.","non-dropping-particle":"","parse-names":false,"suffix":""},{"dropping-particle":"","family":"Sorjamaa","given":"Antti","non-dropping-particle":"","parse-names":false,"suffix":""}],"container-title":"Expert Systems with Applications","id":"ITEM-1","issue":"8","issued":{"date-parts":[["2012"]]},"page":"7067-7083","title":"A review and comparison of strategies for multi-step ahead time series forecasting based on the NN5 forecasting competition","type":"article-journal","volume":"39"},"uris":["http://www.mendeley.com/documents/?uuid=db8ce5a9-976c-4587-ae60-b287558baefc"]}],"mendeley":{"formattedCitation":"(Ben Taieb et al. 2012)","plainTextFormattedCitation":"(Ben Taieb et al. 2012)","previouslyFormattedCitation":"(Ben Taieb et al. 2012)"},"properties":{"noteIndex":0},"schema":"https://github.com/citation-style-language/schema/raw/master/csl-citation.json"}</w:instrText>
      </w:r>
      <w:r>
        <w:fldChar w:fldCharType="separate"/>
      </w:r>
      <w:r w:rsidR="0040606D" w:rsidRPr="0040606D">
        <w:rPr>
          <w:noProof/>
        </w:rPr>
        <w:t>(Ben Taieb et al. 2012)</w:t>
      </w:r>
      <w:r>
        <w:fldChar w:fldCharType="end"/>
      </w:r>
      <w:r>
        <w:t>. Also, multi-step forecasting is very essential for most utilities.</w:t>
      </w:r>
    </w:p>
    <w:p w14:paraId="53012285" w14:textId="07A94FA0" w:rsidR="0083640A" w:rsidRDefault="0083640A" w:rsidP="0083640A">
      <w:pPr>
        <w:pStyle w:val="BodyText"/>
        <w:ind w:firstLine="288"/>
      </w:pPr>
      <w:r>
        <w:t>There are five major strategies used for multi-step forecasting namely; the recursive approach, the direct approach, the direct-recursive approach (</w:t>
      </w:r>
      <w:proofErr w:type="spellStart"/>
      <w:r>
        <w:t>DirRec</w:t>
      </w:r>
      <w:proofErr w:type="spellEnd"/>
      <w:r>
        <w:t>), the multi-input – multi-output approach (MIMO), and the combination of the direct and the MIMO approach (</w:t>
      </w:r>
      <w:proofErr w:type="spellStart"/>
      <w:r>
        <w:t>DirMO</w:t>
      </w:r>
      <w:proofErr w:type="spellEnd"/>
      <w:r>
        <w:t xml:space="preserve">) </w:t>
      </w:r>
      <w:r>
        <w:fldChar w:fldCharType="begin" w:fldLock="1"/>
      </w:r>
      <w:r w:rsidR="00A279D1">
        <w:instrText>ADDIN CSL_CITATION {"citationItems":[{"id":"ITEM-1","itemData":{"DOI":"10.1109/ISAP48318.2019.9065953","ISBN":"9781728131924","abstract":"The accuracy of load demand forecasting plays a vital role in economic operation and planning in the power sector. Therefore, many techniques and approaches have been proposed in the literature for forecasting. However, there is still an essential need to develop more accurate load forecast method. In this paper, three different strategies of Multi-Step-Ahead Load Forecasting (MSALF), i.e. Direct Strategy (DS), Recursive Strategy (RS) and DirRec Strategy (Direct-Recursive Strategy or DRS) have been used for electricity load demand forecasting by using the Artificial Neural Network (ANN) with Levenberg-Marquardt (LM) training algorithm. The performance evaluation for three different strategies of MSALF has been analysed on two different substations of NE-ISO data sets. Each data sets is analysed for four different cases. The performance of the DRS is better than DS and RS.","author":[{"dropping-particle":"","family":"Jha","given":"Sonu Kumar","non-dropping-particle":"","parse-names":false,"suffix":""},{"dropping-particle":"","family":"Dewangan","given":"Chaman Lal","non-dropping-particle":"","parse-names":false,"suffix":""},{"dropping-particle":"","family":"Verma","given":"Nishchal K.","non-dropping-particle":"","parse-names":false,"suffix":""}],"container-title":"2019 20th International Conference on Intelligent System Application to Power Systems, ISAP 2019","id":"ITEM-1","issued":{"date-parts":[["2019"]]},"publisher":"IEEE","title":"Multi-Step Load Demand Forecasting Using Neural Network","type":"article-journal"},"uris":["http://www.mendeley.com/documents/?uuid=251aaf3c-96d0-4893-b98b-537ea17c2662"]},{"id":"ITEM-2","itemData":{"DOI":"10.1109/SmartGridComm.2016.7778780","ISBN":"9781509040759","abstract":"We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2016","id":"ITEM-2","issued":{"date-parts":[["2016"]]},"page":"314-319","publisher":"IEEE","title":"Parallel multi-step ahead power demand forecasting through NAR neural networks","type":"article-journal"},"uris":["http://www.mendeley.com/documents/?uuid=e8eaf2db-8ea8-47df-97db-24e1ff412c3a"]},{"id":"ITEM-3","itemData":{"DOI":"10.1109/ACOMP.2015.24","ISBN":"9781467382342","abstract":"If the one-step forecasting of a time series is already a challenging task, performing multi-step ahead forecasting is more difficult. Several approaches that deal with this complex problem have been proposed in literature: recursive (or iterated) strategy, direct strategy, combination of both the recursive and direct strategies, called DirREC, the Multi-Input Multi-Output (MIMO) strategy, and the last strategy, called DirMO which aims to preserve the advantageous aspects of both the Direct and MIMO strategies. This paper aims to review existing strategies for multi-step ahead forecasting using neural networks and compare their performances empirically. To attain such an objective, we performed several experiments of these different strategies on three datasets: NN3 competition dataset, the Vietnam composite stock price index (VNINDEX) and the closing prices of the FPT stock. The most consistent findings are that the DirREC strategy is better than all the other strategies for multi-step ahead forecasting using neural network.","author":[{"dropping-particle":"","family":"An","given":"Nguyen Hoang","non-dropping-particle":"","parse-names":false,"suffix":""},{"dropping-particle":"","family":"Anh","given":"Duong Tuan","non-dropping-particle":"","parse-names":false,"suffix":""}],"container-title":"Proceedings - 2015 International Conference on Advanced Computing and Applications, ACOMP 2015","id":"ITEM-3","issued":{"date-parts":[["2016"]]},"page":"142-149","publisher":"IEEE","title":"Comparison of Strategies for Multi-step-Ahead Prediction of Time Series Using Neural Network","type":"article-journal"},"uris":["http://www.mendeley.com/documents/?uuid=8d1685e0-92f6-41ca-896d-75dee2c74073"]},{"id":"ITEM-4","itemData":{"DOI":"10.1016/j.eswa.2012.01.039","ISSN":"09574174","abstract":"Multi-step ahead forecasting is still an open challenge in time series forecasting. Several approaches that deal with this complex problem have been proposed in the literature but an extensive comparison on a large number of tasks is still missing. This paper aims to fill this gap by reviewing existing strategies for multi-step ahead forecasting and comparing them in theoretical and practical terms. To attain such an objective, we performed a large scale comparison of these different strategies using a large experimental benchmark (namely the 111 series from the NN5 forecasting competition). In addition, we considered the effects of deseasonalization, input variable selection, and forecast combination on these strategies and on multi-step ahead forecasting at large. The following three findings appear to be consistently supported by the experimental results: Multiple-Output strategies are the best performing approaches, deseasonalization leads to uniformly improved forecast accuracy, and input selection is more effective when performed in conjunction with deseasonalization. © 2011 Elsevier Ltd. All rights reserved.","author":[{"dropping-particle":"","family":"Taieb","given":"Souhaib","non-dropping-particle":"Ben","parse-names":false,"suffix":""},{"dropping-particle":"","family":"Bontempi","given":"Gianluca","non-dropping-particle":"","parse-names":false,"suffix":""},{"dropping-particle":"","family":"Atiya","given":"Amir F.","non-dropping-particle":"","parse-names":false,"suffix":""},{"dropping-particle":"","family":"Sorjamaa","given":"Antti","non-dropping-particle":"","parse-names":false,"suffix":""}],"container-title":"Expert Systems with Applications","id":"ITEM-4","issue":"8","issued":{"date-parts":[["2012"]]},"page":"7067-7083","title":"A review and comparison of strategies for multi-step ahead time series forecasting based on the NN5 forecasting competition","type":"article-journal","volume":"39"},"uris":["http://www.mendeley.com/documents/?uuid=db8ce5a9-976c-4587-ae60-b287558baefc"]}],"mendeley":{"formattedCitation":"(An and Anh 2016; Bonetto and Rossi 2016a; Jha, Dewangan, and Verma 2019; Ben Taieb et al. 2012)","plainTextFormattedCitation":"(An and Anh 2016; Bonetto and Rossi 2016a; Jha, Dewangan, and Verma 2019; Ben Taieb et al. 2012)","previouslyFormattedCitation":"(An and Anh 2016; Bonetto and Rossi 2016a; Jha, Dewangan, and Verma 2019; Ben Taieb et al. 2012)"},"properties":{"noteIndex":0},"schema":"https://github.com/citation-style-language/schema/raw/master/csl-citation.json"}</w:instrText>
      </w:r>
      <w:r>
        <w:fldChar w:fldCharType="separate"/>
      </w:r>
      <w:r w:rsidR="00A279D1" w:rsidRPr="00A279D1">
        <w:rPr>
          <w:noProof/>
        </w:rPr>
        <w:t>(An and Anh 2016; Bonetto and Rossi 2016a; Jha, Dewangan, and Verma 2019; Ben Taieb et al. 2012)</w:t>
      </w:r>
      <w:r>
        <w:fldChar w:fldCharType="end"/>
      </w:r>
      <w:r>
        <w:t>. The</w:t>
      </w:r>
      <w:r w:rsidR="006B2CC3">
        <w:t xml:space="preserve"> </w:t>
      </w:r>
      <w:r>
        <w:t xml:space="preserve">strategies mentioned above can be used with any underlying prediction models such as ANN, support vector machine (SVM), </w:t>
      </w:r>
      <w:r w:rsidR="00C2232A">
        <w:t>ARIMA, Linear</w:t>
      </w:r>
      <w:r w:rsidR="006B2CC3">
        <w:t xml:space="preserve"> Regression, </w:t>
      </w:r>
      <w:r>
        <w:t xml:space="preserve">etc. </w:t>
      </w:r>
    </w:p>
    <w:p w14:paraId="5A6CF709" w14:textId="31C4C70D" w:rsidR="00283D82" w:rsidRDefault="00283D82" w:rsidP="00283D82">
      <w:pPr>
        <w:pStyle w:val="Heading2"/>
      </w:pPr>
      <w:bookmarkStart w:id="19" w:name="_Toc60746877"/>
      <w:r>
        <w:t>Research Focus</w:t>
      </w:r>
      <w:bookmarkEnd w:id="19"/>
    </w:p>
    <w:p w14:paraId="26162FB5" w14:textId="3BEDC435" w:rsidR="0083640A" w:rsidRDefault="00D17695" w:rsidP="0083640A">
      <w:pPr>
        <w:pStyle w:val="BodyText"/>
        <w:ind w:firstLine="288"/>
      </w:pPr>
      <w:r w:rsidRPr="00D17695">
        <w:t>Explain what you intend to do, and why you think it needs to be done (don’t provide any details about how here…they will fall into the next part).</w:t>
      </w:r>
    </w:p>
    <w:p w14:paraId="46C5F342" w14:textId="77777777" w:rsidR="006231CB" w:rsidRPr="00F129DC" w:rsidRDefault="006231CB" w:rsidP="006231CB">
      <w:pPr>
        <w:pStyle w:val="BodyText"/>
      </w:pPr>
      <w:r>
        <w:t>// Work on improving the ANNSTLF. Better Combiner, More Inputs, etc.</w:t>
      </w:r>
    </w:p>
    <w:p w14:paraId="0BBB8309" w14:textId="0C6B4F3A" w:rsidR="006231CB" w:rsidRDefault="006231CB" w:rsidP="006231CB">
      <w:pPr>
        <w:pStyle w:val="BodyText"/>
      </w:pPr>
      <w:r>
        <w:lastRenderedPageBreak/>
        <w:t xml:space="preserve">// Compare algorithms build a better one. Take the best parts of every algorithm and combine them. </w:t>
      </w:r>
    </w:p>
    <w:p w14:paraId="0BCB24D0" w14:textId="2F0DE02B" w:rsidR="006231CB" w:rsidRDefault="006231CB" w:rsidP="006231CB">
      <w:pPr>
        <w:pStyle w:val="BodyText"/>
      </w:pPr>
      <w:r>
        <w:t>// Build a better algorithm than all four</w:t>
      </w:r>
      <w:r w:rsidR="00331090">
        <w:t xml:space="preserve"> //Not the best approach</w:t>
      </w:r>
      <w:r w:rsidR="003C4CCF">
        <w:t xml:space="preserve"> maybe</w:t>
      </w:r>
    </w:p>
    <w:bookmarkEnd w:id="17"/>
    <w:p w14:paraId="011C6C06" w14:textId="77777777" w:rsidR="002F30FB" w:rsidRDefault="002F30FB" w:rsidP="002F30FB">
      <w:pPr>
        <w:pStyle w:val="BodyText"/>
      </w:pPr>
    </w:p>
    <w:p w14:paraId="02C9B672" w14:textId="77777777" w:rsidR="001D4D50" w:rsidRDefault="001D4D50" w:rsidP="001D4D50">
      <w:pPr>
        <w:pStyle w:val="Heading1"/>
      </w:pPr>
      <w:bookmarkStart w:id="20" w:name="_Toc60746878"/>
      <w:r>
        <w:t>Investigation</w:t>
      </w:r>
      <w:bookmarkEnd w:id="20"/>
    </w:p>
    <w:p w14:paraId="0F68F73A" w14:textId="50E93A1B" w:rsidR="001D4D50" w:rsidRDefault="001D4D50" w:rsidP="001D4D50">
      <w:pPr>
        <w:pStyle w:val="BodyText"/>
      </w:pPr>
      <w:r>
        <w:t xml:space="preserve">&lt;Describe in some detail how you plan to </w:t>
      </w:r>
      <w:r w:rsidR="00474369">
        <w:t xml:space="preserve">try to </w:t>
      </w:r>
      <w:r>
        <w:t>solv</w:t>
      </w:r>
      <w:r w:rsidR="00474369">
        <w:t>e</w:t>
      </w:r>
      <w:r>
        <w:t xml:space="preserve"> the problem – aim for </w:t>
      </w:r>
      <w:r w:rsidR="00474369">
        <w:t>5</w:t>
      </w:r>
      <w:r>
        <w:t xml:space="preserve"> pages.  Be specific about exactly what aspects of the approach are under </w:t>
      </w:r>
      <w:proofErr w:type="gramStart"/>
      <w:r>
        <w:t>examination, and</w:t>
      </w:r>
      <w:proofErr w:type="gramEnd"/>
      <w:r>
        <w:t xml:space="preserve"> provide as many details as you can about the approach.  Include any details you can provide about planned simulations or experiments, including the factors which are being evaluated, and performance metrics used for evaluation.  If you borrow simulation/experimental data or methods from previous research, be sure to reference them.&gt;</w:t>
      </w:r>
    </w:p>
    <w:p w14:paraId="023DB65B" w14:textId="77777777" w:rsidR="000E6695" w:rsidRDefault="000E6695" w:rsidP="00474369">
      <w:pPr>
        <w:pStyle w:val="BodyText"/>
        <w:numPr>
          <w:ilvl w:val="0"/>
          <w:numId w:val="46"/>
        </w:numPr>
      </w:pPr>
      <w:r>
        <w:t>Restate the problem</w:t>
      </w:r>
    </w:p>
    <w:p w14:paraId="78BCE2D0" w14:textId="4F8B7EAB" w:rsidR="000E6695" w:rsidRDefault="00474369" w:rsidP="000E6695">
      <w:pPr>
        <w:pStyle w:val="BodyText"/>
        <w:numPr>
          <w:ilvl w:val="0"/>
          <w:numId w:val="46"/>
        </w:numPr>
      </w:pPr>
      <w:r>
        <w:t>Describe the general approach we have to solving the problem</w:t>
      </w:r>
      <w:r w:rsidR="000E6695">
        <w:t xml:space="preserve"> – it could be useful to state this in a set of objectives 1) implement benchmark algorithms, 2) compare performance on X data sets 3) glean some information to try to make an improvement</w:t>
      </w:r>
    </w:p>
    <w:p w14:paraId="358757CA" w14:textId="221D1C6F" w:rsidR="00F508A5" w:rsidRDefault="00F508A5" w:rsidP="00F508A5">
      <w:pPr>
        <w:pStyle w:val="BodyText"/>
      </w:pPr>
      <w:r>
        <w:t>// To be Filled Up</w:t>
      </w:r>
    </w:p>
    <w:p w14:paraId="71E0785C" w14:textId="2A16145D" w:rsidR="000E6695" w:rsidRDefault="000E6695" w:rsidP="000E6695">
      <w:pPr>
        <w:pStyle w:val="Heading2"/>
      </w:pPr>
      <w:bookmarkStart w:id="21" w:name="_Toc60746879"/>
      <w:r>
        <w:t>Benchmark Algorithms (3 pages)</w:t>
      </w:r>
      <w:bookmarkEnd w:id="21"/>
    </w:p>
    <w:p w14:paraId="0B3E22ED" w14:textId="052033F3" w:rsidR="000E6695" w:rsidRPr="00DD4F28" w:rsidRDefault="000E6695" w:rsidP="000E6695">
      <w:pPr>
        <w:pStyle w:val="BodyText"/>
        <w:numPr>
          <w:ilvl w:val="0"/>
          <w:numId w:val="46"/>
        </w:numPr>
        <w:rPr>
          <w:strike/>
        </w:rPr>
      </w:pPr>
      <w:r w:rsidRPr="00DD4F28">
        <w:rPr>
          <w:strike/>
        </w:rPr>
        <w:t xml:space="preserve">Identify which </w:t>
      </w:r>
      <w:r w:rsidR="00522F00" w:rsidRPr="00DD4F28">
        <w:rPr>
          <w:strike/>
        </w:rPr>
        <w:t>ones</w:t>
      </w:r>
      <w:r w:rsidRPr="00DD4F28">
        <w:rPr>
          <w:strike/>
        </w:rPr>
        <w:t>, and explain why we chose them</w:t>
      </w:r>
    </w:p>
    <w:p w14:paraId="4581A979" w14:textId="48DFE136" w:rsidR="00606DAE" w:rsidRDefault="006A01E9" w:rsidP="00905F85">
      <w:pPr>
        <w:pStyle w:val="BodyText"/>
        <w:ind w:firstLine="288"/>
      </w:pPr>
      <w:commentRangeStart w:id="22"/>
      <w:r>
        <w:t xml:space="preserve">The chosen benchmark algorithms </w:t>
      </w:r>
      <w:commentRangeEnd w:id="22"/>
      <w:r w:rsidR="00B14CEF">
        <w:rPr>
          <w:rStyle w:val="CommentReference"/>
        </w:rPr>
        <w:commentReference w:id="22"/>
      </w:r>
      <w:r>
        <w:t xml:space="preserve">are the seasonal naïve approach, </w:t>
      </w:r>
      <w:r w:rsidR="00C85C99">
        <w:t>autoregressive integrated moving average with exogenous variables (</w:t>
      </w:r>
      <w:r>
        <w:t>ARIMAX</w:t>
      </w:r>
      <w:r w:rsidR="00C85C99">
        <w:t>)</w:t>
      </w:r>
      <w:r>
        <w:t>, multiple linear regression</w:t>
      </w:r>
      <w:r w:rsidR="00C85C99">
        <w:t xml:space="preserve"> (MLR)</w:t>
      </w:r>
      <w:r>
        <w:t>,</w:t>
      </w:r>
      <w:r w:rsidR="00C85C99">
        <w:t xml:space="preserve"> and the</w:t>
      </w:r>
      <w:r>
        <w:t xml:space="preserve"> </w:t>
      </w:r>
      <w:r>
        <w:lastRenderedPageBreak/>
        <w:t xml:space="preserve">artificial neural network </w:t>
      </w:r>
      <w:r w:rsidR="00B574B8">
        <w:t xml:space="preserve">short term load forecaster </w:t>
      </w:r>
      <w:r>
        <w:t xml:space="preserve">technique (ANNSTLF). </w:t>
      </w:r>
      <w:r w:rsidR="00785EC4">
        <w:t xml:space="preserve">The seasonal naïve is simple but it still performs </w:t>
      </w:r>
      <w:r w:rsidR="0004030A">
        <w:t>well</w:t>
      </w:r>
      <w:r w:rsidR="00785EC4">
        <w:t xml:space="preserve"> enough to be a benchmark for other sophisticated models.</w:t>
      </w:r>
      <w:r w:rsidR="00A279D1">
        <w:t xml:space="preserve"> ARIMAX is a classical model, it has been used for many years and has been proven to be quite good for load forecasting </w:t>
      </w:r>
      <w:r w:rsidR="00A279D1">
        <w:fldChar w:fldCharType="begin" w:fldLock="1"/>
      </w:r>
      <w:r w:rsidR="00A279D1">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2016","id":"ITEM-2","issued":{"date-parts":[["2016","12","8"]]},"page":"314-319","publisher":"Institute of Electrical and Electronics Engineers Inc.","title":"Parallel multi-step ahead power demand forecasting through NAR neural networks","type":"paper-conference"},"uris":["http://www.mendeley.com/documents/?uuid=920bfa4a-8a05-3a16-a9eb-0486d34b8f83"]}],"mendeley":{"formattedCitation":"(Bonetto and Rossi 2016b; Goswami, Ganguly, and Sil 2018)","plainTextFormattedCitation":"(Bonetto and Rossi 2016b; Goswami, Ganguly, and Sil 2018)","previouslyFormattedCitation":"(Bonetto and Rossi 2016b; Goswami, Ganguly, and Sil 2018)"},"properties":{"noteIndex":0},"schema":"https://github.com/citation-style-language/schema/raw/master/csl-citation.json"}</w:instrText>
      </w:r>
      <w:r w:rsidR="00A279D1">
        <w:fldChar w:fldCharType="separate"/>
      </w:r>
      <w:r w:rsidR="00A279D1" w:rsidRPr="00A279D1">
        <w:rPr>
          <w:noProof/>
        </w:rPr>
        <w:t>(Bonetto and Rossi 2016b; Goswami, Ganguly, and Sil 2018)</w:t>
      </w:r>
      <w:r w:rsidR="00A279D1">
        <w:fldChar w:fldCharType="end"/>
      </w:r>
      <w:r w:rsidR="00606DAE">
        <w:t xml:space="preserve">. The MLR method is still used today for load forecasting; it </w:t>
      </w:r>
      <w:r w:rsidR="0004030A">
        <w:t>can</w:t>
      </w:r>
      <w:r w:rsidR="00606DAE">
        <w:t xml:space="preserve"> model non-linear relationships with the specification of independent variables to the dataset.</w:t>
      </w:r>
      <w:r w:rsidR="00DF5181">
        <w:t xml:space="preserve"> ANNSTLF has been identified as the best forecaster in short term load forecasting, therefore it serves as a good benchmark</w:t>
      </w:r>
      <w:r w:rsidR="00F508A5">
        <w:t xml:space="preserve"> </w:t>
      </w:r>
      <w:r w:rsidR="00F508A5">
        <w:fldChar w:fldCharType="begin" w:fldLock="1"/>
      </w:r>
      <w:r w:rsidR="00F508A5">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approach","type":"book"},"uris":["http://www.mendeley.com/documents/?uuid=250e5707-461b-4997-b893-92830cf2db47"]}],"mendeley":{"formattedCitation":"(Hong and Fan 2016b; Weron 2006)","plainTextFormattedCitation":"(Hong and Fan 2016b; Weron 2006)"},"properties":{"noteIndex":0},"schema":"https://github.com/citation-style-language/schema/raw/master/csl-citation.json"}</w:instrText>
      </w:r>
      <w:r w:rsidR="00F508A5">
        <w:fldChar w:fldCharType="separate"/>
      </w:r>
      <w:r w:rsidR="00F508A5" w:rsidRPr="00F508A5">
        <w:rPr>
          <w:noProof/>
        </w:rPr>
        <w:t>(Hong and Fan 2016b; Weron 2006)</w:t>
      </w:r>
      <w:r w:rsidR="00F508A5">
        <w:fldChar w:fldCharType="end"/>
      </w:r>
      <w:r w:rsidR="00DF5181">
        <w:t>.</w:t>
      </w:r>
      <w:r w:rsidR="00606DAE">
        <w:t xml:space="preserve"> </w:t>
      </w:r>
    </w:p>
    <w:p w14:paraId="4B7ACE3F" w14:textId="2D704B18" w:rsidR="009B19B7" w:rsidRPr="001E2B36" w:rsidRDefault="000E6695" w:rsidP="009B19B7">
      <w:pPr>
        <w:pStyle w:val="BodyText"/>
        <w:numPr>
          <w:ilvl w:val="0"/>
          <w:numId w:val="46"/>
        </w:numPr>
        <w:rPr>
          <w:strike/>
        </w:rPr>
      </w:pPr>
      <w:r w:rsidRPr="001E2B36">
        <w:rPr>
          <w:strike/>
        </w:rPr>
        <w:t>Describe each of the benchmarks</w:t>
      </w:r>
    </w:p>
    <w:p w14:paraId="631707D8" w14:textId="2382C79E" w:rsidR="009B19B7" w:rsidRDefault="009B19B7" w:rsidP="009B19B7">
      <w:pPr>
        <w:pStyle w:val="Heading3"/>
      </w:pPr>
      <w:bookmarkStart w:id="23" w:name="_Toc60746880"/>
      <w:r>
        <w:t>Seasonal Naïve Approach</w:t>
      </w:r>
      <w:bookmarkEnd w:id="23"/>
    </w:p>
    <w:p w14:paraId="32F8A34D" w14:textId="658B02D2" w:rsidR="0074525D" w:rsidRDefault="0074525D" w:rsidP="0074525D">
      <w:pPr>
        <w:pStyle w:val="BodyText"/>
        <w:ind w:firstLine="288"/>
      </w:pPr>
      <w:r>
        <w:t xml:space="preserve">The naïve approach is considered to be the most cost-effective forecasting model; it </w:t>
      </w:r>
      <w:r w:rsidR="00522F00">
        <w:t>often</w:t>
      </w:r>
      <w:r>
        <w:t xml:space="preserve"> </w:t>
      </w:r>
      <w:commentRangeStart w:id="24"/>
      <w:r>
        <w:t xml:space="preserve">serves as a benchmark </w:t>
      </w:r>
      <w:commentRangeEnd w:id="24"/>
      <w:r w:rsidR="009B786A">
        <w:rPr>
          <w:rStyle w:val="CommentReference"/>
        </w:rPr>
        <w:commentReference w:id="24"/>
      </w:r>
      <w:r>
        <w:t xml:space="preserve">for developing much more sophisticated models. In the naïve approach, the forecast is taken as the previously observed value; this type of forecast is only suitable for time series data. This approach works best if the previous observation has a high similarity with the current; it is sometimes called </w:t>
      </w:r>
      <w:r w:rsidR="0004030A">
        <w:t>a</w:t>
      </w:r>
      <w:r>
        <w:t xml:space="preserve"> similar day approach. If there is seasonality in the time series; the seasonal naïve approach is preferable, because forecasts will be equal to the value from the last season. The seasonal naïve approach is most useful when there is </w:t>
      </w:r>
      <w:r w:rsidR="0004030A">
        <w:t xml:space="preserve">a </w:t>
      </w:r>
      <w:r>
        <w:t>very high level of seasonality in the dataset.</w:t>
      </w:r>
    </w:p>
    <w:p w14:paraId="401B9F58" w14:textId="054416DD" w:rsidR="0074525D" w:rsidRDefault="0074525D" w:rsidP="0035799E">
      <w:pPr>
        <w:pStyle w:val="BodyText"/>
        <w:ind w:firstLine="288"/>
      </w:pPr>
      <w:r>
        <w:t xml:space="preserve">The naïve approach, when used as a baseline for other methods; it gives us an understanding </w:t>
      </w:r>
      <w:r w:rsidR="0004030A">
        <w:t>of</w:t>
      </w:r>
      <w:r>
        <w:t xml:space="preserve"> how much value is being added to the current forecasting process. </w:t>
      </w:r>
      <w:commentRangeStart w:id="25"/>
      <w:r>
        <w:t xml:space="preserve">The reason for the benchmarking is because thou the naïve approach is very simple and straightforward; it performs </w:t>
      </w:r>
      <w:r>
        <w:lastRenderedPageBreak/>
        <w:t xml:space="preserve">very well in time series when there is a very high similarity in the data. </w:t>
      </w:r>
      <w:commentRangeEnd w:id="25"/>
      <w:r w:rsidR="009B786A">
        <w:rPr>
          <w:rStyle w:val="CommentReference"/>
        </w:rPr>
        <w:commentReference w:id="25"/>
      </w:r>
      <w:r>
        <w:t xml:space="preserve">The formula for the naïve approach and the seasonal naïve approach </w:t>
      </w:r>
      <w:r w:rsidR="0004030A">
        <w:t>is</w:t>
      </w:r>
      <w:r>
        <w:t xml:space="preserve"> shown below </w:t>
      </w:r>
      <w:proofErr w:type="gramStart"/>
      <w:r>
        <w:t>respectively;</w:t>
      </w:r>
      <w:proofErr w:type="gramEnd"/>
    </w:p>
    <w:commentRangeStart w:id="26"/>
    <w:p w14:paraId="3F1E9A9A" w14:textId="1447E2C8" w:rsidR="0035799E" w:rsidRDefault="00141E5D" w:rsidP="0035799E">
      <w:pPr>
        <w:pStyle w:val="MTDisplayEquation"/>
        <w:jc w:val="center"/>
      </w:pPr>
      <w:r w:rsidRPr="0035799E">
        <w:rPr>
          <w:noProof/>
          <w:position w:val="-30"/>
        </w:rPr>
        <w:object w:dxaOrig="880" w:dyaOrig="720" w14:anchorId="2C74B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 style="width:71.4pt;height:57.6pt;mso-width-percent:0;mso-height-percent:0;mso-width-percent:0;mso-height-percent:0" o:ole="">
            <v:imagedata r:id="rId14" o:title=""/>
          </v:shape>
          <o:OLEObject Type="Embed" ProgID="Equation.DSMT4" ShapeID="_x0000_i1040" DrawAspect="Content" ObjectID="_1672469286" r:id="rId15"/>
        </w:object>
      </w:r>
      <w:commentRangeEnd w:id="26"/>
      <w:r w:rsidR="009B786A">
        <w:rPr>
          <w:rStyle w:val="CommentReference"/>
          <w:rFonts w:ascii="Calibri" w:eastAsia="Times New Roman" w:hAnsi="Calibri"/>
          <w:lang w:val="en-CA" w:eastAsia="en-CA"/>
        </w:rPr>
        <w:commentReference w:id="26"/>
      </w:r>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fldSimple w:instr=" SEQ MTEqn \c \* Arabic \* MERGEFORMAT ">
        <w:r w:rsidR="00A40178">
          <w:rPr>
            <w:noProof/>
          </w:rPr>
          <w:instrText>1</w:instrText>
        </w:r>
      </w:fldSimple>
      <w:r w:rsidR="002118B9">
        <w:instrText>)</w:instrText>
      </w:r>
      <w:r w:rsidR="002118B9">
        <w:fldChar w:fldCharType="end"/>
      </w:r>
    </w:p>
    <w:p w14:paraId="7EBCCADB" w14:textId="5660F8F7" w:rsidR="0074525D" w:rsidRDefault="0074525D" w:rsidP="0074525D">
      <w:pPr>
        <w:pStyle w:val="BodyText"/>
        <w:ind w:firstLine="288"/>
      </w:pPr>
      <w:r>
        <w:t xml:space="preserve">Where; </w:t>
      </w:r>
      <w:r w:rsidR="00141E5D" w:rsidRPr="005B159F">
        <w:rPr>
          <w:noProof/>
          <w:position w:val="-10"/>
        </w:rPr>
        <w:object w:dxaOrig="220" w:dyaOrig="260" w14:anchorId="3956B89D">
          <v:shape id="_x0000_i1039" type="#_x0000_t75" alt="" style="width:10.2pt;height:12.6pt;mso-width-percent:0;mso-height-percent:0;mso-width-percent:0;mso-height-percent:0" o:ole="">
            <v:imagedata r:id="rId16" o:title=""/>
          </v:shape>
          <o:OLEObject Type="Embed" ProgID="Equation.DSMT4" ShapeID="_x0000_i1039" DrawAspect="Content" ObjectID="_1672469287" r:id="rId17"/>
        </w:object>
      </w:r>
      <w:r>
        <w:t xml:space="preserve"> is the time series</w:t>
      </w:r>
      <w:r w:rsidR="008D4F14">
        <w:t xml:space="preserve"> and</w:t>
      </w:r>
      <w:r>
        <w:t xml:space="preserve"> </w:t>
      </w:r>
      <m:oMath>
        <m:r>
          <w:rPr>
            <w:rFonts w:ascii="Cambria Math" w:hAnsi="Cambria Math"/>
          </w:rPr>
          <m:t>m</m:t>
        </m:r>
      </m:oMath>
      <w:r>
        <w:rPr>
          <w:rFonts w:eastAsiaTheme="minorEastAsia"/>
        </w:rPr>
        <w:t xml:space="preserve"> is the seasonal period. In summary, the </w:t>
      </w:r>
      <w:r>
        <w:t>naive formula takes the last observed value as the future value, while the seasonal naive formula takes the value from the previous season.</w:t>
      </w:r>
    </w:p>
    <w:p w14:paraId="6B30C007" w14:textId="1A2ECA81" w:rsidR="009B19B7" w:rsidRDefault="008F2941" w:rsidP="008F2941">
      <w:pPr>
        <w:pStyle w:val="Heading3"/>
      </w:pPr>
      <w:bookmarkStart w:id="27" w:name="_Toc60746881"/>
      <w:commentRangeStart w:id="28"/>
      <w:r>
        <w:t>Auto</w:t>
      </w:r>
      <w:r w:rsidR="0004030A">
        <w:t>-</w:t>
      </w:r>
      <w:r>
        <w:t>Regressive Integrated Moving Average with Exogenous Variables</w:t>
      </w:r>
      <w:r w:rsidR="009426B9">
        <w:t xml:space="preserve"> (ARIMAX)</w:t>
      </w:r>
      <w:bookmarkEnd w:id="27"/>
      <w:commentRangeEnd w:id="28"/>
      <w:r w:rsidR="004F0E12">
        <w:rPr>
          <w:rStyle w:val="CommentReference"/>
          <w:rFonts w:ascii="Calibri" w:hAnsi="Calibri"/>
          <w:bCs w:val="0"/>
          <w:u w:val="none"/>
        </w:rPr>
        <w:commentReference w:id="28"/>
      </w:r>
    </w:p>
    <w:p w14:paraId="13C9D2C3" w14:textId="0A5418FF" w:rsidR="008F2941" w:rsidRDefault="0040606D" w:rsidP="0040606D">
      <w:pPr>
        <w:pStyle w:val="BodyText"/>
        <w:ind w:firstLine="288"/>
      </w:pPr>
      <w:r>
        <w:t xml:space="preserve">ARIMA is a statistical technique that describes a given time series distribution based on its past values (its lags and the lagged forecast error); the final equation can then be used to forecast future values. </w:t>
      </w:r>
      <w:commentRangeStart w:id="29"/>
      <w:r>
        <w:t xml:space="preserve">An ARIMA model is characterized by p, d, q; </w:t>
      </w:r>
      <w:commentRangeEnd w:id="29"/>
      <w:r w:rsidR="009B786A">
        <w:rPr>
          <w:rStyle w:val="CommentReference"/>
        </w:rPr>
        <w:commentReference w:id="29"/>
      </w:r>
      <w:r>
        <w:t>where p is the order of the AR term, q is the order of the MA term, and d is the number of differenc</w:t>
      </w:r>
      <w:r w:rsidR="0004030A">
        <w:t>es</w:t>
      </w:r>
      <w:r>
        <w:t xml:space="preserve"> required to make the time series stationary. </w:t>
      </w:r>
      <w:r w:rsidRPr="002609B6">
        <w:t>An ARIMA model is one where the time series was differenced at least once to make it stationary and you combine the AR and the MA terms</w:t>
      </w:r>
      <w:r>
        <w:t xml:space="preserve"> </w:t>
      </w:r>
      <w:r>
        <w:fldChar w:fldCharType="begin" w:fldLock="1"/>
      </w:r>
      <w:r w:rsidR="00524BCE">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Prices","type":"book"},"uris":["http://www.mendeley.com/documents/?uuid=59e9b1ab-dcbf-4877-b313-7652d566ad4d"]}],"mendeley":{"formattedCitation":"(Weron 2013)","plainTextFormattedCitation":"(Weron 2013)","previouslyFormattedCitation":"(Weron 2013)"},"properties":{"noteIndex":0},"schema":"https://github.com/citation-style-language/schema/raw/master/csl-citation.json"}</w:instrText>
      </w:r>
      <w:r>
        <w:fldChar w:fldCharType="separate"/>
      </w:r>
      <w:r w:rsidRPr="0040606D">
        <w:rPr>
          <w:noProof/>
        </w:rPr>
        <w:t>(Weron 2013)</w:t>
      </w:r>
      <w:r>
        <w:fldChar w:fldCharType="end"/>
      </w:r>
      <w:r w:rsidRPr="002609B6">
        <w:t>.</w:t>
      </w:r>
    </w:p>
    <w:p w14:paraId="2DFFC1EA" w14:textId="63988BF8" w:rsidR="00013CAA" w:rsidRDefault="00880359" w:rsidP="00013CAA">
      <w:pPr>
        <w:pStyle w:val="BodyText"/>
        <w:ind w:firstLine="288"/>
      </w:pPr>
      <w:r>
        <w:t>Building an ARIMA model requires the time series to be stationary because the term “Auto</w:t>
      </w:r>
      <w:r w:rsidR="0004030A">
        <w:t>-</w:t>
      </w:r>
      <w:r>
        <w:t>Regressive” in ARIMA means we are dealing with a linear regression model that uses its lags as predictors. Also, linear regression models work better in situations where the predictors are not correlated and independent from one another. Integration is the approach used for creating stationarity in the dataset; the value of d is the minimum rounds of differencing needed. The Auto</w:t>
      </w:r>
      <w:r w:rsidR="0004030A">
        <w:t>-</w:t>
      </w:r>
      <w:r>
        <w:t xml:space="preserve">Regressive order p refers to the number of lags of the data that are used as predictors. While the </w:t>
      </w:r>
      <w:r w:rsidR="00C66397">
        <w:t xml:space="preserve">Moving Average order q refers to the number of lagged forecast errors that go into the </w:t>
      </w:r>
      <w:r w:rsidR="00C66397">
        <w:lastRenderedPageBreak/>
        <w:t>creation of the ARIMA Model</w:t>
      </w:r>
      <w:r w:rsidR="000817C2">
        <w:t xml:space="preserve"> </w:t>
      </w:r>
      <w:r w:rsidR="000817C2">
        <w:fldChar w:fldCharType="begin" w:fldLock="1"/>
      </w:r>
      <w:r w:rsidR="00A279D1">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2016","id":"ITEM-1","issued":{"date-parts":[["2016"]]},"page":"314-319","publisher":"IEEE","title":"Parallel multi-step ahead power demand forecasting through NAR neural networks","type":"article-journal"},"uris":["http://www.mendeley.com/documents/?uuid=88f5aad9-bc66-4b06-baa2-11f07e644b7b"]}],"mendeley":{"formattedCitation":"(Bonetto and Rossi 2016a)","plainTextFormattedCitation":"(Bonetto and Rossi 2016a)","previouslyFormattedCitation":"(Bonetto and Rossi 2016a)"},"properties":{"noteIndex":0},"schema":"https://github.com/citation-style-language/schema/raw/master/csl-citation.json"}</w:instrText>
      </w:r>
      <w:r w:rsidR="000817C2">
        <w:fldChar w:fldCharType="separate"/>
      </w:r>
      <w:r w:rsidR="00A279D1" w:rsidRPr="00A279D1">
        <w:rPr>
          <w:noProof/>
        </w:rPr>
        <w:t>(Bonetto and Rossi 2016a)</w:t>
      </w:r>
      <w:r w:rsidR="000817C2">
        <w:fldChar w:fldCharType="end"/>
      </w:r>
      <w:r w:rsidR="00C66397">
        <w:t>.</w:t>
      </w:r>
      <w:r w:rsidR="00013CAA">
        <w:t xml:space="preserve"> The formula of the ARIMA can be seen </w:t>
      </w:r>
      <w:proofErr w:type="gramStart"/>
      <w:r w:rsidR="00013CAA">
        <w:t>below;</w:t>
      </w:r>
      <w:proofErr w:type="gramEnd"/>
      <w:r w:rsidR="00013CAA">
        <w:t xml:space="preserve"> </w:t>
      </w:r>
    </w:p>
    <w:p w14:paraId="58D4BC7C" w14:textId="1745EC28" w:rsidR="002118B9" w:rsidRDefault="0035799E" w:rsidP="002118B9">
      <w:pPr>
        <w:pStyle w:val="MTDisplayEquation"/>
      </w:pPr>
      <w:r>
        <w:tab/>
      </w:r>
      <w:r w:rsidR="00141E5D" w:rsidRPr="0035799E">
        <w:rPr>
          <w:noProof/>
          <w:position w:val="-14"/>
        </w:rPr>
        <w:object w:dxaOrig="5920" w:dyaOrig="380" w14:anchorId="18DF7C0C">
          <v:shape id="_x0000_i1038" type="#_x0000_t75" alt="" style="width:415.2pt;height:28.2pt;mso-width-percent:0;mso-height-percent:0;mso-width-percent:0;mso-height-percent:0" o:ole="">
            <v:imagedata r:id="rId18" o:title=""/>
          </v:shape>
          <o:OLEObject Type="Embed" ProgID="Equation.DSMT4" ShapeID="_x0000_i1038" DrawAspect="Content" ObjectID="_1672469288" r:id="rId19"/>
        </w:object>
      </w:r>
      <w:r>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fldSimple w:instr=" SEQ MTEqn \c \* Arabic \* MERGEFORMAT ">
        <w:r w:rsidR="00A40178">
          <w:rPr>
            <w:noProof/>
          </w:rPr>
          <w:instrText>2</w:instrText>
        </w:r>
      </w:fldSimple>
      <w:r w:rsidR="002118B9">
        <w:instrText>)</w:instrText>
      </w:r>
      <w:r w:rsidR="002118B9">
        <w:fldChar w:fldCharType="end"/>
      </w:r>
    </w:p>
    <w:p w14:paraId="25C9D19D" w14:textId="52C7A180" w:rsidR="002118B9" w:rsidRDefault="002118B9" w:rsidP="002118B9">
      <w:pPr>
        <w:pStyle w:val="BodyText"/>
      </w:pPr>
      <w:r>
        <w:tab/>
      </w:r>
      <w:r w:rsidR="00654149">
        <w:t xml:space="preserve">Where </w:t>
      </w:r>
      <w:r w:rsidR="00141E5D" w:rsidRPr="00654149">
        <w:rPr>
          <w:noProof/>
          <w:position w:val="-12"/>
        </w:rPr>
        <w:object w:dxaOrig="380" w:dyaOrig="360" w14:anchorId="04D987B9">
          <v:shape id="_x0000_i1037" type="#_x0000_t75" alt="" style="width:19.2pt;height:18pt;mso-width-percent:0;mso-height-percent:0;mso-width-percent:0;mso-height-percent:0" o:ole="">
            <v:imagedata r:id="rId20" o:title=""/>
          </v:shape>
          <o:OLEObject Type="Embed" ProgID="Equation.DSMT4" ShapeID="_x0000_i1037" DrawAspect="Content" ObjectID="_1672469289" r:id="rId21"/>
        </w:object>
      </w:r>
      <w:r w:rsidR="00654149">
        <w:t xml:space="preserve"> is the lag1 of the time series, </w:t>
      </w:r>
      <w:r w:rsidR="00141E5D" w:rsidRPr="00654149">
        <w:rPr>
          <w:noProof/>
          <w:position w:val="-12"/>
        </w:rPr>
        <w:object w:dxaOrig="260" w:dyaOrig="360" w14:anchorId="31B5B7F0">
          <v:shape id="_x0000_i1036" type="#_x0000_t75" alt="" style="width:12.6pt;height:18pt;mso-width-percent:0;mso-height-percent:0;mso-width-percent:0;mso-height-percent:0" o:ole="">
            <v:imagedata r:id="rId22" o:title=""/>
          </v:shape>
          <o:OLEObject Type="Embed" ProgID="Equation.DSMT4" ShapeID="_x0000_i1036" DrawAspect="Content" ObjectID="_1672469290" r:id="rId23"/>
        </w:object>
      </w:r>
      <w:r w:rsidR="00654149">
        <w:t xml:space="preserve"> is </w:t>
      </w:r>
      <w:r w:rsidR="0004030A">
        <w:t xml:space="preserve">the </w:t>
      </w:r>
      <w:r w:rsidR="00654149">
        <w:t xml:space="preserve">coefficient of lag1 estimated by the model, </w:t>
      </w:r>
      <w:r w:rsidR="00141E5D" w:rsidRPr="00654149">
        <w:rPr>
          <w:noProof/>
          <w:position w:val="-6"/>
        </w:rPr>
        <w:object w:dxaOrig="240" w:dyaOrig="220" w14:anchorId="7A96F2F3">
          <v:shape id="_x0000_i1035" type="#_x0000_t75" alt="" style="width:12pt;height:11.4pt;mso-width-percent:0;mso-height-percent:0;mso-width-percent:0;mso-height-percent:0" o:ole="">
            <v:imagedata r:id="rId24" o:title=""/>
          </v:shape>
          <o:OLEObject Type="Embed" ProgID="Equation.DSMT4" ShapeID="_x0000_i1035" DrawAspect="Content" ObjectID="_1672469291" r:id="rId25"/>
        </w:object>
      </w:r>
      <w:r w:rsidR="00654149">
        <w:t xml:space="preserve"> is the intercept that has been estimated by the model</w:t>
      </w:r>
      <w:r w:rsidR="0080293D">
        <w:t xml:space="preserve">, </w:t>
      </w:r>
      <w:r w:rsidR="00141E5D" w:rsidRPr="0080293D">
        <w:rPr>
          <w:noProof/>
          <w:position w:val="-6"/>
        </w:rPr>
        <w:object w:dxaOrig="180" w:dyaOrig="220" w14:anchorId="77B13BA4">
          <v:shape id="_x0000_i1034" type="#_x0000_t75" alt="" style="width:9pt;height:11.4pt;mso-width-percent:0;mso-height-percent:0;mso-width-percent:0;mso-height-percent:0" o:ole="">
            <v:imagedata r:id="rId26" o:title=""/>
          </v:shape>
          <o:OLEObject Type="Embed" ProgID="Equation.DSMT4" ShapeID="_x0000_i1034" DrawAspect="Content" ObjectID="_1672469292" r:id="rId27"/>
        </w:object>
      </w:r>
      <w:r w:rsidR="0080293D">
        <w:t xml:space="preserve"> are the error terms from respective lags.</w:t>
      </w:r>
      <w:r w:rsidR="00524BCE">
        <w:t xml:space="preserve"> ARIMA in </w:t>
      </w:r>
      <w:r w:rsidR="00D70769">
        <w:t>its</w:t>
      </w:r>
      <w:r w:rsidR="00524BCE">
        <w:t xml:space="preserve"> basic form </w:t>
      </w:r>
      <w:proofErr w:type="gramStart"/>
      <w:r w:rsidR="00F508A5">
        <w:t>is;</w:t>
      </w:r>
      <w:proofErr w:type="gramEnd"/>
      <w:r w:rsidR="00F508A5">
        <w:t xml:space="preserve"> the forecast</w:t>
      </w:r>
      <w:r w:rsidR="00524BCE">
        <w:t xml:space="preserve"> </w:t>
      </w:r>
      <w:r w:rsidR="00141E5D" w:rsidRPr="00524BCE">
        <w:rPr>
          <w:noProof/>
          <w:position w:val="-12"/>
        </w:rPr>
        <w:object w:dxaOrig="260" w:dyaOrig="360" w14:anchorId="6E38B248">
          <v:shape id="_x0000_i1033" type="#_x0000_t75" alt="" style="width:12.6pt;height:18pt;mso-width-percent:0;mso-height-percent:0;mso-width-percent:0;mso-height-percent:0" o:ole="">
            <v:imagedata r:id="rId28" o:title=""/>
          </v:shape>
          <o:OLEObject Type="Embed" ProgID="Equation.DSMT4" ShapeID="_x0000_i1033" DrawAspect="Content" ObjectID="_1672469293" r:id="rId29"/>
        </w:object>
      </w:r>
      <w:r w:rsidR="00524BCE">
        <w:t xml:space="preserve"> is the sum of</w:t>
      </w:r>
      <w:r w:rsidR="00F508A5">
        <w:t xml:space="preserve"> </w:t>
      </w:r>
      <w:r w:rsidR="00524BCE">
        <w:t xml:space="preserve">a constant, the linear combination lags of </w:t>
      </w:r>
      <w:r w:rsidR="00141E5D" w:rsidRPr="00524BCE">
        <w:rPr>
          <w:noProof/>
          <w:position w:val="-10"/>
        </w:rPr>
        <w:object w:dxaOrig="220" w:dyaOrig="260" w14:anchorId="29C5FB76">
          <v:shape id="_x0000_i1032" type="#_x0000_t75" alt="" style="width:11.4pt;height:12.6pt;mso-width-percent:0;mso-height-percent:0;mso-width-percent:0;mso-height-percent:0" o:ole="">
            <v:imagedata r:id="rId30" o:title=""/>
          </v:shape>
          <o:OLEObject Type="Embed" ProgID="Equation.DSMT4" ShapeID="_x0000_i1032" DrawAspect="Content" ObjectID="_1672469294" r:id="rId31"/>
        </w:object>
      </w:r>
      <w:r w:rsidR="00524BCE">
        <w:t xml:space="preserve">(up to p lags), and the linear combination of lagged forecast errors (up to q lags). If we would love to take into consideration exogenous variables like temperature, day of </w:t>
      </w:r>
      <w:r w:rsidR="0004030A">
        <w:t xml:space="preserve">the </w:t>
      </w:r>
      <w:r w:rsidR="00524BCE">
        <w:t xml:space="preserve">week, </w:t>
      </w:r>
      <w:r w:rsidR="00D70769">
        <w:t>etc.</w:t>
      </w:r>
      <w:r w:rsidR="00524BCE">
        <w:t xml:space="preserve">; the ARIMAX model would have to be taken into consideration </w:t>
      </w:r>
      <w:r w:rsidR="00524BCE">
        <w:fldChar w:fldCharType="begin" w:fldLock="1"/>
      </w:r>
      <w:r w:rsidR="00A279D1">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technique","type":"article-journal"},"uris":["http://www.mendeley.com/documents/?uuid=519b108a-99dc-4e2b-97ea-3e6176f85966"]}],"mendeley":{"formattedCitation":"(Goswami et al. 2018)","plainTextFormattedCitation":"(Goswami et al. 2018)","previouslyFormattedCitation":"(Goswami et al. 2018)"},"properties":{"noteIndex":0},"schema":"https://github.com/citation-style-language/schema/raw/master/csl-citation.json"}</w:instrText>
      </w:r>
      <w:r w:rsidR="00524BCE">
        <w:fldChar w:fldCharType="separate"/>
      </w:r>
      <w:r w:rsidR="00A279D1" w:rsidRPr="00A279D1">
        <w:rPr>
          <w:noProof/>
        </w:rPr>
        <w:t>(Goswami et al. 2018)</w:t>
      </w:r>
      <w:r w:rsidR="00524BCE">
        <w:fldChar w:fldCharType="end"/>
      </w:r>
      <w:r w:rsidR="00524BCE">
        <w:t>.</w:t>
      </w:r>
    </w:p>
    <w:p w14:paraId="0347FFA5" w14:textId="0B11C506" w:rsidR="00086D5B" w:rsidRDefault="003658EE" w:rsidP="00086D5B">
      <w:pPr>
        <w:pStyle w:val="Heading3"/>
      </w:pPr>
      <w:bookmarkStart w:id="30" w:name="_Toc60746882"/>
      <w:r>
        <w:t>Multiple Linear Regression</w:t>
      </w:r>
      <w:bookmarkEnd w:id="30"/>
    </w:p>
    <w:p w14:paraId="43C023E9" w14:textId="1C14EE42" w:rsidR="00BA2D46" w:rsidRDefault="00C76076" w:rsidP="00C76076">
      <w:pPr>
        <w:pStyle w:val="BodyText"/>
        <w:ind w:firstLine="288"/>
      </w:pPr>
      <w:r>
        <w:t>Multiple linear regression is one of the most used statistical technique</w:t>
      </w:r>
      <w:r w:rsidR="0004030A">
        <w:t>s</w:t>
      </w:r>
      <w:r>
        <w:t xml:space="preserve"> for load forecasting </w:t>
      </w:r>
      <w:r>
        <w:fldChar w:fldCharType="begin" w:fldLock="1"/>
      </w:r>
      <w:r>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interactions","type":"article-journal"},"uris":["http://www.mendeley.com/documents/?uuid=6ef7c379-9e81-42e3-a9cf-558e20e55e8f"]}],"mendeley":{"formattedCitation":"(Hong et al. 2010)","plainTextFormattedCitation":"(Hong et al. 2010)","previouslyFormattedCitation":"(Hong et al. 2010)"},"properties":{"noteIndex":0},"schema":"https://github.com/citation-style-language/schema/raw/master/csl-citation.json"}</w:instrText>
      </w:r>
      <w:r>
        <w:fldChar w:fldCharType="separate"/>
      </w:r>
      <w:r w:rsidRPr="00C76076">
        <w:rPr>
          <w:noProof/>
        </w:rPr>
        <w:t>(Hong et al. 2010)</w:t>
      </w:r>
      <w:r>
        <w:fldChar w:fldCharType="end"/>
      </w:r>
      <w:r w:rsidR="00C03F0B">
        <w:t xml:space="preserve"> </w:t>
      </w:r>
      <w:r w:rsidR="00C03F0B">
        <w:fldChar w:fldCharType="begin" w:fldLock="1"/>
      </w:r>
      <w:r w:rsidR="00B10003">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data","type":"article-journal","volume":"2018-Janua"},"uris":["http://www.mendeley.com/documents/?uuid=3dedc393-6528-4e37-8c9f-c6f79840e1fe"]}],"mendeley":{"formattedCitation":"(Saber and Alam 2018)","plainTextFormattedCitation":"(Saber and Alam 2018)","previouslyFormattedCitation":"(Saber and Alam 2018)"},"properties":{"noteIndex":0},"schema":"https://github.com/citation-style-language/schema/raw/master/csl-citation.json"}</w:instrText>
      </w:r>
      <w:r w:rsidR="00C03F0B">
        <w:fldChar w:fldCharType="separate"/>
      </w:r>
      <w:r w:rsidR="00C03F0B" w:rsidRPr="00C03F0B">
        <w:rPr>
          <w:noProof/>
        </w:rPr>
        <w:t>(Saber and Alam 2018)</w:t>
      </w:r>
      <w:r w:rsidR="00C03F0B">
        <w:fldChar w:fldCharType="end"/>
      </w:r>
      <w:r>
        <w:t>. The idea of MLR is to model the relationships between a</w:t>
      </w:r>
      <w:r w:rsidR="00870212">
        <w:t xml:space="preserve"> continuous</w:t>
      </w:r>
      <w:r>
        <w:t xml:space="preserve"> dependent variable (electricity demand) and </w:t>
      </w:r>
      <w:r w:rsidR="00870212">
        <w:t>one or more</w:t>
      </w:r>
      <w:r>
        <w:t xml:space="preserve"> independent variables (i.e., temperature, </w:t>
      </w:r>
      <w:r w:rsidR="0004030A">
        <w:t xml:space="preserve">the </w:t>
      </w:r>
      <w:r>
        <w:t xml:space="preserve">hour of </w:t>
      </w:r>
      <w:r w:rsidR="0004030A">
        <w:t xml:space="preserve">the </w:t>
      </w:r>
      <w:r>
        <w:t xml:space="preserve">day, etc.) A common misunderstanding is that MLR models cannot model the nonlinear relationships between the electrical load and weather variables, which turns out to be false </w:t>
      </w:r>
      <w:r>
        <w:fldChar w:fldCharType="begin" w:fldLock="1"/>
      </w:r>
      <w:r w:rsidR="00C03F0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review","type":"article-journal","volume":"32"},"uris":["http://www.mendeley.com/documents/?uuid=91cda470-9778-4f49-a8d8-e05029ecce55"]}],"mendeley":{"formattedCitation":"(Hong and Fan 2016b)","plainTextFormattedCitation":"(Hong and Fan 2016b)","previouslyFormattedCitation":"(Hong and Fan 2016b)"},"properties":{"noteIndex":0},"schema":"https://github.com/citation-style-language/schema/raw/master/csl-citation.json"}</w:instrText>
      </w:r>
      <w:r>
        <w:fldChar w:fldCharType="separate"/>
      </w:r>
      <w:r w:rsidRPr="00C76076">
        <w:rPr>
          <w:noProof/>
        </w:rPr>
        <w:t>(Hong and Fan 2016b)</w:t>
      </w:r>
      <w:r>
        <w:fldChar w:fldCharType="end"/>
      </w:r>
      <w:r w:rsidR="00A40178">
        <w:t xml:space="preserve"> </w:t>
      </w:r>
      <w:r w:rsidR="00A40178">
        <w:fldChar w:fldCharType="begin" w:fldLock="1"/>
      </w:r>
      <w:r w:rsidR="00AF3452">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approach","type":"book"},"uris":["http://www.mendeley.com/documents/?uuid=250e5707-461b-4997-b893-92830cf2db47"]}],"mendeley":{"formattedCitation":"(Weron 2006)","plainTextFormattedCitation":"(Weron 2006)","previouslyFormattedCitation":"(Weron 2006)"},"properties":{"noteIndex":0},"schema":"https://github.com/citation-style-language/schema/raw/master/csl-citation.json"}</w:instrText>
      </w:r>
      <w:r w:rsidR="00A40178">
        <w:fldChar w:fldCharType="separate"/>
      </w:r>
      <w:r w:rsidR="00A40178" w:rsidRPr="00A40178">
        <w:rPr>
          <w:noProof/>
        </w:rPr>
        <w:t>(Weron 2006)</w:t>
      </w:r>
      <w:r w:rsidR="00A40178">
        <w:fldChar w:fldCharType="end"/>
      </w:r>
      <w:r w:rsidR="0042268C">
        <w:t xml:space="preserve">. </w:t>
      </w:r>
      <w:r w:rsidR="00870212">
        <w:t xml:space="preserve">For example, polynomial regression models can describe nonlinear relationships between dependent and independent variables using polynomials. </w:t>
      </w:r>
      <w:r w:rsidR="0042268C">
        <w:t>The equation below shows a</w:t>
      </w:r>
      <w:r w:rsidR="0004030A">
        <w:t>n</w:t>
      </w:r>
      <w:r w:rsidR="0042268C">
        <w:t xml:space="preserve"> MLR with two independent variables</w:t>
      </w:r>
      <w:r w:rsidR="00A40178">
        <w:t>:</w:t>
      </w:r>
    </w:p>
    <w:p w14:paraId="6786E166" w14:textId="213D7833" w:rsidR="00A40178" w:rsidRDefault="00141E5D" w:rsidP="00A40178">
      <w:pPr>
        <w:pStyle w:val="MTDisplayEquation"/>
        <w:jc w:val="center"/>
      </w:pPr>
      <w:r w:rsidRPr="00A40178">
        <w:rPr>
          <w:noProof/>
          <w:position w:val="-12"/>
        </w:rPr>
        <w:object w:dxaOrig="2260" w:dyaOrig="360" w14:anchorId="4E2F03DC">
          <v:shape id="_x0000_i1031" type="#_x0000_t75" alt="" style="width:183.6pt;height:29.4pt;mso-width-percent:0;mso-height-percent:0;mso-width-percent:0;mso-height-percent:0" o:ole="">
            <v:imagedata r:id="rId32" o:title=""/>
          </v:shape>
          <o:OLEObject Type="Embed" ProgID="Equation.DSMT4" ShapeID="_x0000_i1031" DrawAspect="Content" ObjectID="_1672469295" r:id="rId33"/>
        </w:object>
      </w:r>
      <w:r w:rsidR="00A40178">
        <w:tab/>
      </w:r>
      <w:r w:rsidR="00A40178">
        <w:fldChar w:fldCharType="begin"/>
      </w:r>
      <w:r w:rsidR="00A40178">
        <w:instrText xml:space="preserve"> MACROBUTTON MTPlaceRef \* MERGEFORMAT </w:instrText>
      </w:r>
      <w:r w:rsidR="00A40178">
        <w:fldChar w:fldCharType="begin"/>
      </w:r>
      <w:r w:rsidR="00A40178">
        <w:instrText xml:space="preserve"> SEQ MTEqn \h \* MERGEFORMAT </w:instrText>
      </w:r>
      <w:r w:rsidR="00A40178">
        <w:fldChar w:fldCharType="end"/>
      </w:r>
      <w:r w:rsidR="00A40178">
        <w:instrText>(</w:instrText>
      </w:r>
      <w:fldSimple w:instr=" SEQ MTEqn \c \* Arabic \* MERGEFORMAT ">
        <w:r w:rsidR="00A40178">
          <w:rPr>
            <w:noProof/>
          </w:rPr>
          <w:instrText>3</w:instrText>
        </w:r>
      </w:fldSimple>
      <w:r w:rsidR="00A40178">
        <w:instrText>)</w:instrText>
      </w:r>
      <w:r w:rsidR="00A40178">
        <w:fldChar w:fldCharType="end"/>
      </w:r>
    </w:p>
    <w:p w14:paraId="1F4605EA" w14:textId="7282E7C9" w:rsidR="00B10003" w:rsidRDefault="00A40178" w:rsidP="00A40178">
      <w:pPr>
        <w:pStyle w:val="BodyText"/>
      </w:pPr>
      <w:r>
        <w:lastRenderedPageBreak/>
        <w:tab/>
        <w:t xml:space="preserve">where </w:t>
      </w:r>
      <w:r w:rsidR="00141E5D" w:rsidRPr="00A40178">
        <w:rPr>
          <w:noProof/>
          <w:position w:val="-10"/>
        </w:rPr>
        <w:object w:dxaOrig="220" w:dyaOrig="260" w14:anchorId="444BCA2A">
          <v:shape id="_x0000_i1030" type="#_x0000_t75" alt="" style="width:11.4pt;height:12.6pt;mso-width-percent:0;mso-height-percent:0;mso-width-percent:0;mso-height-percent:0" o:ole="">
            <v:imagedata r:id="rId34" o:title=""/>
          </v:shape>
          <o:OLEObject Type="Embed" ProgID="Equation.DSMT4" ShapeID="_x0000_i1030" DrawAspect="Content" ObjectID="_1672469296" r:id="rId35"/>
        </w:object>
      </w:r>
      <w:r>
        <w:t xml:space="preserve">is the dependent variable, </w:t>
      </w:r>
      <w:r w:rsidR="00141E5D" w:rsidRPr="00A40178">
        <w:rPr>
          <w:noProof/>
          <w:position w:val="-12"/>
        </w:rPr>
        <w:object w:dxaOrig="240" w:dyaOrig="360" w14:anchorId="55D30703">
          <v:shape id="_x0000_i1029" type="#_x0000_t75" alt="" style="width:12pt;height:18pt;mso-width-percent:0;mso-height-percent:0;mso-width-percent:0;mso-height-percent:0" o:ole="">
            <v:imagedata r:id="rId36" o:title=""/>
          </v:shape>
          <o:OLEObject Type="Embed" ProgID="Equation.DSMT4" ShapeID="_x0000_i1029" DrawAspect="Content" ObjectID="_1672469297" r:id="rId37"/>
        </w:object>
      </w:r>
      <w:r>
        <w:t xml:space="preserve">and </w:t>
      </w:r>
      <w:r w:rsidR="00141E5D" w:rsidRPr="00A40178">
        <w:rPr>
          <w:noProof/>
          <w:position w:val="-12"/>
        </w:rPr>
        <w:object w:dxaOrig="260" w:dyaOrig="360" w14:anchorId="7D77CDFA">
          <v:shape id="_x0000_i1028" type="#_x0000_t75" alt="" style="width:12.6pt;height:18pt;mso-width-percent:0;mso-height-percent:0;mso-width-percent:0;mso-height-percent:0" o:ole="">
            <v:imagedata r:id="rId38" o:title=""/>
          </v:shape>
          <o:OLEObject Type="Embed" ProgID="Equation.DSMT4" ShapeID="_x0000_i1028" DrawAspect="Content" ObjectID="_1672469298" r:id="rId39"/>
        </w:object>
      </w:r>
      <w:r>
        <w:t xml:space="preserve"> are the independent variables, </w:t>
      </w:r>
      <w:r w:rsidR="00141E5D" w:rsidRPr="00A40178">
        <w:rPr>
          <w:noProof/>
          <w:position w:val="-10"/>
        </w:rPr>
        <w:object w:dxaOrig="240" w:dyaOrig="320" w14:anchorId="3619BB21">
          <v:shape id="_x0000_i1027" type="#_x0000_t75" alt="" style="width:12pt;height:15.6pt;mso-width-percent:0;mso-height-percent:0;mso-width-percent:0;mso-height-percent:0" o:ole="">
            <v:imagedata r:id="rId40" o:title=""/>
          </v:shape>
          <o:OLEObject Type="Embed" ProgID="Equation.DSMT4" ShapeID="_x0000_i1027" DrawAspect="Content" ObjectID="_1672469299" r:id="rId41"/>
        </w:object>
      </w:r>
      <w:r>
        <w:t xml:space="preserve">’s are parameters to be estimated, and </w:t>
      </w:r>
      <w:r w:rsidR="00141E5D" w:rsidRPr="00A40178">
        <w:rPr>
          <w:noProof/>
          <w:position w:val="-6"/>
        </w:rPr>
        <w:object w:dxaOrig="180" w:dyaOrig="220" w14:anchorId="39F20E70">
          <v:shape id="_x0000_i1026" type="#_x0000_t75" alt="" style="width:9pt;height:11.4pt;mso-width-percent:0;mso-height-percent:0;mso-width-percent:0;mso-height-percent:0" o:ole="">
            <v:imagedata r:id="rId42" o:title=""/>
          </v:shape>
          <o:OLEObject Type="Embed" ProgID="Equation.DSMT4" ShapeID="_x0000_i1026" DrawAspect="Content" ObjectID="_1672469300" r:id="rId43"/>
        </w:object>
      </w:r>
      <w:r>
        <w:t>is the error</w:t>
      </w:r>
      <w:r w:rsidR="0004030A">
        <w:t>.</w:t>
      </w:r>
      <w:r>
        <w:t xml:space="preserve"> The error term </w:t>
      </w:r>
      <w:r w:rsidR="00141E5D" w:rsidRPr="00A40178">
        <w:rPr>
          <w:noProof/>
          <w:position w:val="-6"/>
        </w:rPr>
        <w:object w:dxaOrig="180" w:dyaOrig="220" w14:anchorId="4CFA92A6">
          <v:shape id="_x0000_i1025" type="#_x0000_t75" alt="" style="width:9pt;height:11.4pt;mso-width-percent:0;mso-height-percent:0;mso-width-percent:0;mso-height-percent:0" o:ole="">
            <v:imagedata r:id="rId42" o:title=""/>
          </v:shape>
          <o:OLEObject Type="Embed" ProgID="Equation.DSMT4" ShapeID="_x0000_i1025" DrawAspect="Content" ObjectID="_1672469301" r:id="rId44"/>
        </w:object>
      </w:r>
      <w:r>
        <w:t xml:space="preserve"> is a representation of a set of random variables that are independent and identically distributed and having a mean of zero.  </w:t>
      </w:r>
      <w:r w:rsidR="00870212">
        <w:t xml:space="preserve">MLR models are fitted such that the sum-of-squares of differences </w:t>
      </w:r>
      <w:r w:rsidR="000B2EFD">
        <w:t xml:space="preserve">of actual and forecasted values are minimized. </w:t>
      </w:r>
      <w:r w:rsidR="00542589">
        <w:t>Although a large number of alternatives are currently available, linear regression models are still quite popular</w:t>
      </w:r>
      <w:r w:rsidR="00AF3452">
        <w:t xml:space="preserve"> </w:t>
      </w:r>
      <w:r w:rsidR="00AF3452">
        <w:fldChar w:fldCharType="begin" w:fldLock="1"/>
      </w:r>
      <w:r w:rsidR="00AF3452">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approach","type":"book"},"uris":["http://www.mendeley.com/documents/?uuid=250e5707-461b-4997-b893-92830cf2db47"]}],"mendeley":{"formattedCitation":"(Weron 2006)","plainTextFormattedCitation":"(Weron 2006)","previouslyFormattedCitation":"(Weron 2006)"},"properties":{"noteIndex":0},"schema":"https://github.com/citation-style-language/schema/raw/master/csl-citation.json"}</w:instrText>
      </w:r>
      <w:r w:rsidR="00AF3452">
        <w:fldChar w:fldCharType="separate"/>
      </w:r>
      <w:r w:rsidR="00AF3452" w:rsidRPr="00AF3452">
        <w:rPr>
          <w:noProof/>
        </w:rPr>
        <w:t>(Weron 2006)</w:t>
      </w:r>
      <w:r w:rsidR="00AF3452">
        <w:fldChar w:fldCharType="end"/>
      </w:r>
      <w:r w:rsidR="00AF3452">
        <w:fldChar w:fldCharType="begin" w:fldLock="1"/>
      </w:r>
      <w:r w:rsidR="00AF3452">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information","type":"article-journal","volume":"5"},"uris":["http://www.mendeley.com/documents/?uuid=3d2f3b02-12fc-417c-a746-0bb1d4ba5f98"]}],"mendeley":{"formattedCitation":"(Hong et al. 2014)","plainTextFormattedCitation":"(Hong et al. 2014)","previouslyFormattedCitation":"(Hong et al. 2014)"},"properties":{"noteIndex":0},"schema":"https://github.com/citation-style-language/schema/raw/master/csl-citation.json"}</w:instrText>
      </w:r>
      <w:r w:rsidR="00AF3452">
        <w:fldChar w:fldCharType="separate"/>
      </w:r>
      <w:r w:rsidR="00AF3452" w:rsidRPr="00AF3452">
        <w:rPr>
          <w:noProof/>
        </w:rPr>
        <w:t>(Hong et al. 2014)</w:t>
      </w:r>
      <w:r w:rsidR="00AF3452">
        <w:fldChar w:fldCharType="end"/>
      </w:r>
      <w:r w:rsidR="00AF3452">
        <w:fldChar w:fldCharType="begin" w:fldLock="1"/>
      </w:r>
      <w:r w:rsidR="00EF221D">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data","type":"article-journal","volume":"2018-Janua"},"uris":["http://www.mendeley.com/documents/?uuid=3dedc393-6528-4e37-8c9f-c6f79840e1fe"]}],"mendeley":{"formattedCitation":"(Saber and Alam 2018)","plainTextFormattedCitation":"(Saber and Alam 2018)","previouslyFormattedCitation":"(Saber and Alam 2018)"},"properties":{"noteIndex":0},"schema":"https://github.com/citation-style-language/schema/raw/master/csl-citation.json"}</w:instrText>
      </w:r>
      <w:r w:rsidR="00AF3452">
        <w:fldChar w:fldCharType="separate"/>
      </w:r>
      <w:r w:rsidR="00AF3452" w:rsidRPr="00AF3452">
        <w:rPr>
          <w:noProof/>
        </w:rPr>
        <w:t>(Saber and Alam 2018)</w:t>
      </w:r>
      <w:r w:rsidR="00AF3452">
        <w:fldChar w:fldCharType="end"/>
      </w:r>
      <w:r w:rsidR="00542589">
        <w:t>.</w:t>
      </w:r>
    </w:p>
    <w:p w14:paraId="63970A60" w14:textId="21F6E3DE" w:rsidR="00EF221D" w:rsidRDefault="002D61E1" w:rsidP="00EF221D">
      <w:pPr>
        <w:pStyle w:val="Heading3"/>
      </w:pPr>
      <w:bookmarkStart w:id="31" w:name="_Toc60746883"/>
      <w:r>
        <w:t xml:space="preserve">Artificial Neural Network Short Term Load Forecaster </w:t>
      </w:r>
      <w:r w:rsidR="00FE00F7">
        <w:t>(ANNSTLF) – Generation Three</w:t>
      </w:r>
      <w:bookmarkEnd w:id="31"/>
    </w:p>
    <w:p w14:paraId="2D26B387" w14:textId="6B7AFC5A" w:rsidR="00EF221D" w:rsidRDefault="002079F9" w:rsidP="002079F9">
      <w:pPr>
        <w:pStyle w:val="BodyText"/>
        <w:ind w:firstLine="288"/>
      </w:pPr>
      <w:r>
        <w:t xml:space="preserve">The ANNSTLF model is built as a multi-layer feed-forward Artificial Neural Network (ANN) as identified by the creators in this paper </w:t>
      </w:r>
      <w:r>
        <w:fldChar w:fldCharType="begin" w:fldLock="1"/>
      </w:r>
      <w:r w:rsidR="00F96BDC">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three","type":"article-journal","volume":"13"},"uris":["http://www.mendeley.com/documents/?uuid=270ad857-6e07-445e-bb09-bd63ce2e6a0a"]}],"mendeley":{"formattedCitation":"(Khotanzad and Afkhami-Rohani 1998)","plainTextFormattedCitation":"(Khotanzad and Afkhami-Rohani 1998)","previouslyFormattedCitation":"(Khotanzad and Afkhami-Rohani 1998)"},"properties":{"noteIndex":0},"schema":"https://github.com/citation-style-language/schema/raw/master/csl-citation.json"}</w:instrText>
      </w:r>
      <w:r>
        <w:fldChar w:fldCharType="separate"/>
      </w:r>
      <w:r w:rsidRPr="002079F9">
        <w:rPr>
          <w:noProof/>
        </w:rPr>
        <w:t>(Khotanzad and Afkhami-Rohani 1998)</w:t>
      </w:r>
      <w:r>
        <w:fldChar w:fldCharType="end"/>
      </w:r>
      <w:r>
        <w:t>. The ANN models are still being used today due to their ability to learn complex and non-linear relationships in the data on their own.</w:t>
      </w:r>
      <w:r w:rsidR="00F96BDC">
        <w:t xml:space="preserve"> ANN models do not require the specification of independent variables explicitly</w:t>
      </w:r>
      <w:r w:rsidR="004767FD">
        <w:t>, like in the case of MLR models</w:t>
      </w:r>
      <w:r w:rsidR="00F96BDC">
        <w:t>.</w:t>
      </w:r>
      <w:r>
        <w:t xml:space="preserve"> </w:t>
      </w:r>
      <w:r w:rsidR="00950F79">
        <w:t xml:space="preserve">The ANNSTLF model created by </w:t>
      </w:r>
      <w:proofErr w:type="spellStart"/>
      <w:r w:rsidR="00950F79">
        <w:t>Khotanzad</w:t>
      </w:r>
      <w:proofErr w:type="spellEnd"/>
      <w:r w:rsidR="00950F79">
        <w:t xml:space="preserve"> has been identified as the best-known ANN implementation for STLF </w:t>
      </w:r>
      <w:r w:rsidR="00950F79">
        <w:fldChar w:fldCharType="begin" w:fldLock="1"/>
      </w:r>
      <w:r w:rsidR="00677788">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approach","type":"book"},"uris":["http://www.mendeley.com/documents/?uuid=250e5707-461b-4997-b893-92830cf2db47"]}],"mendeley":{"formattedCitation":"(Hong and Fan 2016b; Weron 2006)","plainTextFormattedCitation":"(Hong and Fan 2016b; Weron 2006)","previouslyFormattedCitation":"(Hong and Fan 2016b; Weron 2006)"},"properties":{"noteIndex":0},"schema":"https://github.com/citation-style-language/schema/raw/master/csl-citation.json"}</w:instrText>
      </w:r>
      <w:r w:rsidR="00950F79">
        <w:fldChar w:fldCharType="separate"/>
      </w:r>
      <w:r w:rsidR="00950F79" w:rsidRPr="00950F79">
        <w:rPr>
          <w:noProof/>
        </w:rPr>
        <w:t>(Hong and Fan 2016b; Weron 2006)</w:t>
      </w:r>
      <w:r w:rsidR="00950F79">
        <w:fldChar w:fldCharType="end"/>
      </w:r>
      <w:r w:rsidR="00867DB9">
        <w:t>.</w:t>
      </w:r>
      <w:r w:rsidR="00D84B2E">
        <w:t xml:space="preserve"> The ANNSTLF and </w:t>
      </w:r>
      <w:r w:rsidR="004D2A88">
        <w:t xml:space="preserve">its </w:t>
      </w:r>
      <w:r w:rsidR="00D84B2E">
        <w:t>improvements of it ha</w:t>
      </w:r>
      <w:r w:rsidR="004D2A88">
        <w:t>ve</w:t>
      </w:r>
      <w:r w:rsidR="00D84B2E">
        <w:t xml:space="preserve"> been used by </w:t>
      </w:r>
      <w:r w:rsidR="004D2A88">
        <w:t>several</w:t>
      </w:r>
      <w:r w:rsidR="00D84B2E">
        <w:t xml:space="preserve"> utilities </w:t>
      </w:r>
      <w:r w:rsidR="00701D0B">
        <w:t>in</w:t>
      </w:r>
      <w:r w:rsidR="00D84B2E">
        <w:t xml:space="preserve"> Canada and the US.</w:t>
      </w:r>
    </w:p>
    <w:p w14:paraId="2FC6A47D" w14:textId="75AACAC5" w:rsidR="00D84B2E" w:rsidRDefault="00D84B2E" w:rsidP="00DC6183">
      <w:pPr>
        <w:pStyle w:val="BodyText"/>
        <w:ind w:firstLine="288"/>
      </w:pPr>
      <w:r>
        <w:t xml:space="preserve">ANNSTLF is a multilayer perceptron that is trained with the error backpropagation algorithm. </w:t>
      </w:r>
      <w:r w:rsidR="003C57A2">
        <w:t xml:space="preserve">The third generation of ANNSTLF has three </w:t>
      </w:r>
      <w:proofErr w:type="gramStart"/>
      <w:r w:rsidR="003C57A2">
        <w:t>models;</w:t>
      </w:r>
      <w:proofErr w:type="gramEnd"/>
      <w:r w:rsidR="003C57A2">
        <w:t xml:space="preserve"> a baseload forecaster (BLF), a change in load forecaster (CLF), and a </w:t>
      </w:r>
      <w:r w:rsidR="00BE6FB0">
        <w:t>recursive least squares (RLS)</w:t>
      </w:r>
      <w:r w:rsidR="003C57A2">
        <w:t xml:space="preserve"> combiner</w:t>
      </w:r>
      <w:r w:rsidR="00744AF7">
        <w:t xml:space="preserve">. The two forecasters are created the same and given the same inputs; the difference can be found in their output. The BLF is trained to forecast the regular load of the next day, while the CLF is trained to forecast the change in the hourly load between yesterday and today. </w:t>
      </w:r>
      <w:r w:rsidR="004C668D">
        <w:t>The final CLF forecast is the addition of the change in load forecast and the actual load of yesterday</w:t>
      </w:r>
      <w:r w:rsidR="00E058EB">
        <w:t>.</w:t>
      </w:r>
      <w:r w:rsidR="00DC6183">
        <w:t xml:space="preserve"> </w:t>
      </w:r>
      <w:r w:rsidR="00744AF7">
        <w:t xml:space="preserve">The RLS combiner takes the outputs </w:t>
      </w:r>
      <w:r w:rsidR="00744AF7">
        <w:lastRenderedPageBreak/>
        <w:t>from these forecasts and combines them adaptively using the recursive least squares algorithm.</w:t>
      </w:r>
      <w:r w:rsidR="008E122A">
        <w:t xml:space="preserve"> It is </w:t>
      </w:r>
      <w:r w:rsidR="003620F1">
        <w:t xml:space="preserve">also </w:t>
      </w:r>
      <w:r w:rsidR="008E122A">
        <w:t>argued that the CLF forecaster allows the model to rapidly adapt to abrupt changes in temperature</w:t>
      </w:r>
      <w:r w:rsidR="001B497E">
        <w:t xml:space="preserve"> </w:t>
      </w:r>
      <w:r w:rsidR="001B497E">
        <w:fldChar w:fldCharType="begin" w:fldLock="1"/>
      </w:r>
      <w:r w:rsidR="00A2795C">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approach","type":"book"},"uris":["http://www.mendeley.com/documents/?uuid=250e5707-461b-4997-b893-92830cf2db47"]}],"mendeley":{"formattedCitation":"(Weron 2006)","plainTextFormattedCitation":"(Weron 2006)","previouslyFormattedCitation":"(Weron 2006)"},"properties":{"noteIndex":0},"schema":"https://github.com/citation-style-language/schema/raw/master/csl-citation.json"}</w:instrText>
      </w:r>
      <w:r w:rsidR="001B497E">
        <w:fldChar w:fldCharType="separate"/>
      </w:r>
      <w:r w:rsidR="001B497E" w:rsidRPr="001B497E">
        <w:rPr>
          <w:noProof/>
        </w:rPr>
        <w:t>(Weron 2006)</w:t>
      </w:r>
      <w:r w:rsidR="001B497E">
        <w:fldChar w:fldCharType="end"/>
      </w:r>
      <w:r w:rsidR="008E122A">
        <w:t>.</w:t>
      </w:r>
      <w:r w:rsidR="003E5AB5">
        <w:t xml:space="preserve"> The figure below shows the block diagram of the system:</w:t>
      </w:r>
    </w:p>
    <w:p w14:paraId="0E92202C" w14:textId="77777777" w:rsidR="00A2795C" w:rsidRDefault="00A2795C" w:rsidP="00A2795C">
      <w:pPr>
        <w:pStyle w:val="BodyText"/>
        <w:keepNext/>
        <w:ind w:firstLine="288"/>
        <w:jc w:val="center"/>
      </w:pPr>
      <w:r>
        <w:rPr>
          <w:noProof/>
        </w:rPr>
        <w:drawing>
          <wp:inline distT="0" distB="0" distL="0" distR="0" wp14:anchorId="18D104F7" wp14:editId="3034B9D7">
            <wp:extent cx="3662045" cy="2728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45">
                      <a:extLst>
                        <a:ext uri="{28A0092B-C50C-407E-A947-70E740481C1C}">
                          <a14:useLocalDpi xmlns:a14="http://schemas.microsoft.com/office/drawing/2010/main" val="0"/>
                        </a:ext>
                      </a:extLst>
                    </a:blip>
                    <a:srcRect t="7051" r="2659" b="5555"/>
                    <a:stretch/>
                  </pic:blipFill>
                  <pic:spPr bwMode="auto">
                    <a:xfrm>
                      <a:off x="0" y="0"/>
                      <a:ext cx="3725487" cy="2775454"/>
                    </a:xfrm>
                    <a:prstGeom prst="rect">
                      <a:avLst/>
                    </a:prstGeom>
                    <a:ln>
                      <a:noFill/>
                    </a:ln>
                    <a:extLst>
                      <a:ext uri="{53640926-AAD7-44D8-BBD7-CCE9431645EC}">
                        <a14:shadowObscured xmlns:a14="http://schemas.microsoft.com/office/drawing/2010/main"/>
                      </a:ext>
                    </a:extLst>
                  </pic:spPr>
                </pic:pic>
              </a:graphicData>
            </a:graphic>
          </wp:inline>
        </w:drawing>
      </w:r>
    </w:p>
    <w:p w14:paraId="25E493B1" w14:textId="156CDF65" w:rsidR="00A2795C" w:rsidRDefault="00A2795C" w:rsidP="00A2795C">
      <w:pPr>
        <w:pStyle w:val="Caption"/>
        <w:jc w:val="center"/>
      </w:pPr>
      <w:r>
        <w:t xml:space="preserve">Figure </w:t>
      </w:r>
      <w:fldSimple w:instr=" SEQ Figure \* ARABIC ">
        <w:r>
          <w:rPr>
            <w:noProof/>
          </w:rPr>
          <w:t>1</w:t>
        </w:r>
      </w:fldSimple>
      <w:r>
        <w:t xml:space="preserve">:- The Block Diagram of the third generation ANNSTLF </w:t>
      </w:r>
      <w:r>
        <w:fldChar w:fldCharType="begin" w:fldLock="1"/>
      </w:r>
      <w:r w:rsidR="00A279D1">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three","type":"article-journal","volume":"13"},"uris":["http://www.mendeley.com/documents/?uuid=270ad857-6e07-445e-bb09-bd63ce2e6a0a"]}],"mendeley":{"formattedCitation":"(Khotanzad and Afkhami-Rohani 1998)","plainTextFormattedCitation":"(Khotanzad and Afkhami-Rohani 1998)","previouslyFormattedCitation":"(Khotanzad and Afkhami-Rohani 1998)"},"properties":{"noteIndex":0},"schema":"https://github.com/citation-style-language/schema/raw/master/csl-citation.json"}</w:instrText>
      </w:r>
      <w:r>
        <w:fldChar w:fldCharType="separate"/>
      </w:r>
      <w:r w:rsidRPr="00A2795C">
        <w:rPr>
          <w:b w:val="0"/>
          <w:noProof/>
        </w:rPr>
        <w:t>(Khotanzad and Afkhami-Rohani 1998)</w:t>
      </w:r>
      <w:r>
        <w:fldChar w:fldCharType="end"/>
      </w:r>
    </w:p>
    <w:p w14:paraId="746D447D" w14:textId="77777777" w:rsidR="00751101" w:rsidRPr="00751101" w:rsidRDefault="00751101" w:rsidP="00751101"/>
    <w:p w14:paraId="40B4E433" w14:textId="03DD0AA9" w:rsidR="000E6695" w:rsidRDefault="000E6695" w:rsidP="000E6695">
      <w:pPr>
        <w:pStyle w:val="Heading2"/>
      </w:pPr>
      <w:bookmarkStart w:id="32" w:name="_Toc60746884"/>
      <w:r>
        <w:t>Data Sets and Metrics for Evaluation (1 page)</w:t>
      </w:r>
      <w:bookmarkEnd w:id="32"/>
    </w:p>
    <w:p w14:paraId="25638347" w14:textId="71E01110" w:rsidR="00E15D92" w:rsidRDefault="000E6695" w:rsidP="00E15D92">
      <w:pPr>
        <w:pStyle w:val="BodyText"/>
        <w:numPr>
          <w:ilvl w:val="0"/>
          <w:numId w:val="46"/>
        </w:numPr>
      </w:pPr>
      <w:r w:rsidRPr="00A9053B">
        <w:rPr>
          <w:strike/>
        </w:rPr>
        <w:t>Characteristics of a data set that our solution could be applied</w:t>
      </w:r>
      <w:r>
        <w:t xml:space="preserve"> to</w:t>
      </w:r>
    </w:p>
    <w:p w14:paraId="3BFB84EE" w14:textId="3431CCA5" w:rsidR="00B2512C" w:rsidRPr="00A9053B" w:rsidRDefault="00B2512C" w:rsidP="00B2512C">
      <w:pPr>
        <w:pStyle w:val="BodyText"/>
        <w:numPr>
          <w:ilvl w:val="0"/>
          <w:numId w:val="46"/>
        </w:numPr>
        <w:rPr>
          <w:strike/>
        </w:rPr>
      </w:pPr>
      <w:r w:rsidRPr="00A9053B">
        <w:rPr>
          <w:strike/>
        </w:rPr>
        <w:t xml:space="preserve">Based on that, our search and what we came up with for data sets to be used in </w:t>
      </w:r>
      <w:r w:rsidR="004D2A88">
        <w:rPr>
          <w:strike/>
        </w:rPr>
        <w:t xml:space="preserve">the </w:t>
      </w:r>
      <w:r w:rsidRPr="00A9053B">
        <w:rPr>
          <w:strike/>
        </w:rPr>
        <w:t>evaluation of benchmarks and improvement</w:t>
      </w:r>
    </w:p>
    <w:p w14:paraId="449A1C6B" w14:textId="54DFDA9D" w:rsidR="00E15D92" w:rsidRDefault="00E15D92" w:rsidP="00ED3937">
      <w:pPr>
        <w:pStyle w:val="BodyText"/>
        <w:ind w:firstLine="288"/>
      </w:pPr>
      <w:r>
        <w:t xml:space="preserve">The datasets to be used are time series </w:t>
      </w:r>
      <w:r w:rsidR="00C1406A">
        <w:t xml:space="preserve">sampled on </w:t>
      </w:r>
      <w:r w:rsidR="00ED3937">
        <w:t>an</w:t>
      </w:r>
      <w:r w:rsidR="00C1406A">
        <w:t xml:space="preserve"> hourly </w:t>
      </w:r>
      <w:proofErr w:type="gramStart"/>
      <w:r w:rsidR="00C1406A">
        <w:t>horizon</w:t>
      </w:r>
      <w:r w:rsidR="008C1897">
        <w:t>, and</w:t>
      </w:r>
      <w:proofErr w:type="gramEnd"/>
      <w:r w:rsidR="00D563AD">
        <w:t xml:space="preserve"> containing the temperature as it plays a huge role in</w:t>
      </w:r>
      <w:r w:rsidR="000B2B5E">
        <w:t xml:space="preserve"> power demand</w:t>
      </w:r>
      <w:r w:rsidR="00C1406A">
        <w:t>.</w:t>
      </w:r>
      <w:r w:rsidR="00ED3937">
        <w:t xml:space="preserve"> The more data we could get the better the algorithms perform.  The authors of the ANNSTLF algorithm mentioned that the algorithm works optimally when trained with at least 3 years of data.</w:t>
      </w:r>
      <w:r w:rsidR="00B2512C">
        <w:t xml:space="preserve"> For this reason, the first dataset selected was gotten from the </w:t>
      </w:r>
      <w:r w:rsidR="00F57927">
        <w:t>Ontario independent system operator</w:t>
      </w:r>
      <w:r w:rsidR="009C26F2">
        <w:t xml:space="preserve"> </w:t>
      </w:r>
      <w:r w:rsidR="009C26F2">
        <w:fldChar w:fldCharType="begin" w:fldLock="1"/>
      </w:r>
      <w:r w:rsidR="00905695">
        <w:instrText>ADDIN CSL_CITATION {"citationItems":[{"id":"ITEM-1","itemData":{"URL":"http://reports.ieso.ca/public/DemandZonal/","accessed":{"date-parts":[["2021","1","5"]]},"id":"ITEM-1","issued":{"date-parts":[["0"]]},"title":"Independent Electricity System Operator Demand - Toronto, ON","type":"webpage"},"uris":["http://www.mendeley.com/documents/?uuid=bd645618-0a89-36f3-9d6d-fd55405dcf33"]}],"mendeley":{"formattedCitation":"(Anon n.d.)","plainTextFormattedCitation":"(Anon n.d.)","previouslyFormattedCitation":"(Anon n.d.)"},"properties":{"noteIndex":0},"schema":"https://github.com/citation-style-language/schema/raw/master/csl-citation.json"}</w:instrText>
      </w:r>
      <w:r w:rsidR="009C26F2">
        <w:fldChar w:fldCharType="separate"/>
      </w:r>
      <w:r w:rsidR="009C26F2" w:rsidRPr="009C26F2">
        <w:rPr>
          <w:noProof/>
        </w:rPr>
        <w:t>(Anon n.d.)</w:t>
      </w:r>
      <w:r w:rsidR="009C26F2">
        <w:fldChar w:fldCharType="end"/>
      </w:r>
      <w:r w:rsidR="00F57927">
        <w:t xml:space="preserve">. The demand for the city </w:t>
      </w:r>
      <w:r w:rsidR="00F57927">
        <w:lastRenderedPageBreak/>
        <w:t>of Toronto was used</w:t>
      </w:r>
      <w:r w:rsidR="00905695">
        <w:t>.</w:t>
      </w:r>
      <w:r w:rsidR="00AB3EA8">
        <w:t xml:space="preserve"> The second dataset was gotten from Saint John Energy </w:t>
      </w:r>
      <w:r w:rsidR="00AB3EA8">
        <w:fldChar w:fldCharType="begin" w:fldLock="1"/>
      </w:r>
      <w:r w:rsidR="00F508A5">
        <w:instrText>ADDIN CSL_CITATION {"citationItems":[{"id":"ITEM-1","itemData":{"URL":"https://www.sjenergy.com/","accessed":{"date-parts":[["2021","1","5"]]},"id":"ITEM-1","issued":{"date-parts":[["0"]]},"title":"Saint John Energy","type":"webpage"},"uris":["http://www.mendeley.com/documents/?uuid=2d66098b-17f1-3789-a9c4-e2d5277e9551"]}],"mendeley":{"formattedCitation":"(Anon n.d.)","plainTextFormattedCitation":"(Anon n.d.)","previouslyFormattedCitation":"(Anon n.d.)"},"properties":{"noteIndex":0},"schema":"https://github.com/citation-style-language/schema/raw/master/csl-citation.json"}</w:instrText>
      </w:r>
      <w:r w:rsidR="00AB3EA8">
        <w:fldChar w:fldCharType="separate"/>
      </w:r>
      <w:r w:rsidR="00AB3EA8" w:rsidRPr="00AB3EA8">
        <w:rPr>
          <w:noProof/>
        </w:rPr>
        <w:t>(Anon n.d.)</w:t>
      </w:r>
      <w:r w:rsidR="00AB3EA8">
        <w:fldChar w:fldCharType="end"/>
      </w:r>
      <w:r w:rsidR="00AB3EA8">
        <w:t xml:space="preserve">; this isn’t a publicly available dataset but I believe it would be useful for my research work as it would help us </w:t>
      </w:r>
      <w:r w:rsidR="00496FDC">
        <w:t>see</w:t>
      </w:r>
      <w:r w:rsidR="00AB3EA8">
        <w:t xml:space="preserve"> how</w:t>
      </w:r>
      <w:r w:rsidR="00496FDC">
        <w:t xml:space="preserve"> well</w:t>
      </w:r>
      <w:r w:rsidR="00AB3EA8">
        <w:t xml:space="preserve"> the algorithms perform, in </w:t>
      </w:r>
      <w:r w:rsidR="004D2A88">
        <w:t xml:space="preserve">a </w:t>
      </w:r>
      <w:r w:rsidR="00AB3EA8">
        <w:t xml:space="preserve">comparison </w:t>
      </w:r>
      <w:r w:rsidR="00496FDC">
        <w:t>between</w:t>
      </w:r>
      <w:r w:rsidR="00AB3EA8">
        <w:t xml:space="preserve"> bigger and smaller cities (i.e. Toronto and Saint John).</w:t>
      </w:r>
      <w:r w:rsidR="00496FDC">
        <w:t xml:space="preserve"> The weather variables for both datasets were gotten from the government of Canada website </w:t>
      </w:r>
      <w:r w:rsidR="00496FDC">
        <w:fldChar w:fldCharType="begin" w:fldLock="1"/>
      </w:r>
      <w:r w:rsidR="00496FDC">
        <w:instrText>ADDIN CSL_CITATION {"citationItems":[{"id":"ITEM-1","itemData":{"URL":"https://climate.weather.gc.ca/","accessed":{"date-parts":[["2021","1","5"]]},"id":"ITEM-1","issued":{"date-parts":[["0"]]},"title":"Historical Climate Data - Climate - Environment and Climate Change Canada","type":"webpage"},"uris":["http://www.mendeley.com/documents/?uuid=88423cd0-2f91-353a-957e-f22bfddcfae6"]}],"mendeley":{"formattedCitation":"(Anon n.d.)","plainTextFormattedCitation":"(Anon n.d.)","previouslyFormattedCitation":"(Anon n.d.)"},"properties":{"noteIndex":0},"schema":"https://github.com/citation-style-language/schema/raw/master/csl-citation.json"}</w:instrText>
      </w:r>
      <w:r w:rsidR="00496FDC">
        <w:fldChar w:fldCharType="separate"/>
      </w:r>
      <w:r w:rsidR="00496FDC" w:rsidRPr="00905695">
        <w:rPr>
          <w:noProof/>
        </w:rPr>
        <w:t>(Anon n.d.)</w:t>
      </w:r>
      <w:r w:rsidR="00496FDC">
        <w:fldChar w:fldCharType="end"/>
      </w:r>
    </w:p>
    <w:p w14:paraId="375B8B35" w14:textId="444926D7" w:rsidR="00A9053B" w:rsidRPr="007C75B6" w:rsidRDefault="000E6695" w:rsidP="00A9053B">
      <w:pPr>
        <w:pStyle w:val="BodyText"/>
        <w:numPr>
          <w:ilvl w:val="0"/>
          <w:numId w:val="46"/>
        </w:numPr>
        <w:rPr>
          <w:strike/>
        </w:rPr>
      </w:pPr>
      <w:r w:rsidRPr="007C75B6">
        <w:rPr>
          <w:strike/>
        </w:rPr>
        <w:t>Metrics we plan to use to evaluate – list them, and explain what can be ascertained from them</w:t>
      </w:r>
    </w:p>
    <w:p w14:paraId="4563D5C1" w14:textId="095906BC" w:rsidR="00615C51" w:rsidRDefault="00615C51" w:rsidP="00615C51">
      <w:pPr>
        <w:pStyle w:val="BodyText"/>
        <w:ind w:firstLine="288"/>
      </w:pPr>
      <w:r>
        <w:t>The global metrics being used are: Mean Absolute Percent Error (MAPE), Mean Error (ME), Mean Absolute Error (MAE), Mean Squared Error (MSE), Root Mean Squared Error (RMSE)</w:t>
      </w:r>
      <w:r w:rsidR="00AB7C14">
        <w:t>, and Standard Deviation</w:t>
      </w:r>
      <w:r>
        <w:t>.</w:t>
      </w:r>
      <w:r w:rsidR="00464732">
        <w:t xml:space="preserve"> The MAPE tells us the size of the error of the forecasted values in terms of percentage. MAPE is the most common measure </w:t>
      </w:r>
      <w:r w:rsidR="00E000E7">
        <w:t>used for</w:t>
      </w:r>
      <w:r w:rsidR="00464732">
        <w:t xml:space="preserve"> load forecasting; it works best when there are no near zeros or extreme values.</w:t>
      </w:r>
      <w:r w:rsidR="00E000E7">
        <w:t xml:space="preserve"> ME </w:t>
      </w:r>
      <w:r w:rsidR="009E49B5">
        <w:t>is</w:t>
      </w:r>
      <w:r w:rsidR="00E000E7">
        <w:t xml:space="preserve"> the mean error of the forecasts across the entire horizon.</w:t>
      </w:r>
      <w:r w:rsidR="00940D86">
        <w:t xml:space="preserve"> MAE </w:t>
      </w:r>
      <w:r w:rsidR="009E49B5">
        <w:t xml:space="preserve">is </w:t>
      </w:r>
      <w:r w:rsidR="004D2A88">
        <w:t xml:space="preserve">a </w:t>
      </w:r>
      <w:r w:rsidR="009E49B5">
        <w:t>measure of the average magnitude of the forecast errors without the consideration of their direction.</w:t>
      </w:r>
      <w:r w:rsidR="0074377A">
        <w:t xml:space="preserve"> RMSE shows the absolute fit of the </w:t>
      </w:r>
      <w:proofErr w:type="gramStart"/>
      <w:r w:rsidR="0074377A">
        <w:t>model;</w:t>
      </w:r>
      <w:proofErr w:type="gramEnd"/>
      <w:r w:rsidR="0074377A">
        <w:t xml:space="preserve"> the closeness of the actual values to the predicted ones.</w:t>
      </w:r>
      <w:r w:rsidR="00EF2F73">
        <w:t xml:space="preserve"> Standard deviation tells how spread the error</w:t>
      </w:r>
      <w:r w:rsidR="00F36A2D">
        <w:t>s</w:t>
      </w:r>
      <w:r w:rsidR="00EF2F73">
        <w:t xml:space="preserve"> are; it’s a measure of how far each error is from the mean error.</w:t>
      </w:r>
    </w:p>
    <w:p w14:paraId="1DADCA90" w14:textId="36235D34" w:rsidR="00E577BC" w:rsidRDefault="000F0111" w:rsidP="00615C51">
      <w:pPr>
        <w:pStyle w:val="BodyText"/>
        <w:ind w:firstLine="288"/>
      </w:pPr>
      <w:r>
        <w:t xml:space="preserve">Because the global metrics only show one value about the errors of the entire dataset. We felt the need to </w:t>
      </w:r>
      <w:r w:rsidR="003314C7">
        <w:t>classify</w:t>
      </w:r>
      <w:r>
        <w:t xml:space="preserve"> the errors on hourly, daily, and monthly horizons. This shows us the distribution of error </w:t>
      </w:r>
      <w:r w:rsidR="003314C7">
        <w:t xml:space="preserve">for </w:t>
      </w:r>
      <w:r>
        <w:t xml:space="preserve">each hour, month, and day; </w:t>
      </w:r>
      <w:r w:rsidR="005860EB">
        <w:t>therefore,</w:t>
      </w:r>
      <w:r>
        <w:t xml:space="preserve"> </w:t>
      </w:r>
      <w:r w:rsidR="005860EB">
        <w:t xml:space="preserve">it </w:t>
      </w:r>
      <w:r>
        <w:t>helps us to identify situations where the algorithms perform better or worse.</w:t>
      </w:r>
    </w:p>
    <w:p w14:paraId="546F1A74" w14:textId="12D669A9" w:rsidR="000E6695" w:rsidRDefault="000E6695" w:rsidP="000E6695">
      <w:pPr>
        <w:pStyle w:val="Heading2"/>
      </w:pPr>
      <w:bookmarkStart w:id="33" w:name="_Toc60746885"/>
      <w:proofErr w:type="spellStart"/>
      <w:r>
        <w:lastRenderedPageBreak/>
        <w:t>Approache</w:t>
      </w:r>
      <w:proofErr w:type="spellEnd"/>
      <w:r>
        <w:t>(s) for Improvement (1 page)</w:t>
      </w:r>
      <w:bookmarkEnd w:id="33"/>
    </w:p>
    <w:p w14:paraId="126B9188" w14:textId="31DD57BC" w:rsidR="000E6695" w:rsidRPr="000E6695" w:rsidRDefault="005D7AB2" w:rsidP="000E6695">
      <w:pPr>
        <w:pStyle w:val="BodyText"/>
      </w:pPr>
      <w:r>
        <w:t>// To be filled</w:t>
      </w:r>
    </w:p>
    <w:p w14:paraId="130E3C9B" w14:textId="77777777" w:rsidR="000E6695" w:rsidRPr="000E6695" w:rsidRDefault="000E6695" w:rsidP="000E6695">
      <w:pPr>
        <w:pStyle w:val="BodyText"/>
      </w:pPr>
    </w:p>
    <w:p w14:paraId="48E12E4F" w14:textId="1529049D" w:rsidR="001D4D50" w:rsidRDefault="000E6695" w:rsidP="000E6695">
      <w:pPr>
        <w:pStyle w:val="Heading1"/>
      </w:pPr>
      <w:r>
        <w:t xml:space="preserve"> </w:t>
      </w:r>
      <w:bookmarkStart w:id="34" w:name="_Toc60746886"/>
      <w:r w:rsidR="001D4D50">
        <w:t>Contributions</w:t>
      </w:r>
      <w:bookmarkEnd w:id="34"/>
    </w:p>
    <w:p w14:paraId="01BA6D10" w14:textId="6B1C4AFD" w:rsidR="003E21B7" w:rsidRDefault="001D4D50" w:rsidP="003E21B7">
      <w:pPr>
        <w:pStyle w:val="BodyText"/>
      </w:pPr>
      <w:r>
        <w:t>&lt;Briefly list what contributions are made by completing this work – aim for 1 page.  Don’t focus on what you learn by completing the work; instead, focus on what researchers will learn by reading the work</w:t>
      </w:r>
      <w:r w:rsidR="000E6695">
        <w:t>, or what users will have as a result of this work.</w:t>
      </w:r>
      <w:r>
        <w:t>&gt;</w:t>
      </w:r>
    </w:p>
    <w:p w14:paraId="3775BE07" w14:textId="07B9A3DF" w:rsidR="006231CB" w:rsidRDefault="006231CB" w:rsidP="003E21B7">
      <w:pPr>
        <w:pStyle w:val="BodyText"/>
      </w:pPr>
      <w:r>
        <w:t>//</w:t>
      </w:r>
      <w:r w:rsidR="00245686">
        <w:t xml:space="preserve"> A new improvement for the ANNSTLF gen 3. No improvement is publicly available right now.</w:t>
      </w:r>
    </w:p>
    <w:p w14:paraId="77D06345" w14:textId="7F51CD60" w:rsidR="00193FEC" w:rsidRDefault="00193FEC" w:rsidP="003E21B7">
      <w:pPr>
        <w:pStyle w:val="BodyText"/>
      </w:pPr>
      <w:r>
        <w:t>// A much better algorithm/ method for load forecasting</w:t>
      </w:r>
    </w:p>
    <w:p w14:paraId="0040E6CC" w14:textId="28651353" w:rsidR="00A663CD" w:rsidRDefault="00A663CD" w:rsidP="003E21B7">
      <w:pPr>
        <w:pStyle w:val="BodyText"/>
      </w:pPr>
      <w:r>
        <w:t>// Predictions in bigger vs smaller cities. In terms of aggregation</w:t>
      </w:r>
    </w:p>
    <w:p w14:paraId="67F6A28D" w14:textId="77777777" w:rsidR="001D4D50" w:rsidRDefault="001D4D50" w:rsidP="001D4D50">
      <w:pPr>
        <w:pStyle w:val="BodyText"/>
      </w:pPr>
    </w:p>
    <w:p w14:paraId="7BC6EDB6" w14:textId="77777777" w:rsidR="001D4D50" w:rsidRDefault="001D4D50" w:rsidP="001D4D50">
      <w:pPr>
        <w:pStyle w:val="BodyText"/>
        <w:sectPr w:rsidR="001D4D50" w:rsidSect="00BF577E">
          <w:footerReference w:type="default" r:id="rId46"/>
          <w:pgSz w:w="12240" w:h="15840"/>
          <w:pgMar w:top="1440" w:right="1440" w:bottom="1440" w:left="1440" w:header="720" w:footer="720" w:gutter="0"/>
          <w:pgNumType w:start="1"/>
          <w:cols w:space="720"/>
          <w:docGrid w:linePitch="360"/>
        </w:sectPr>
      </w:pPr>
    </w:p>
    <w:p w14:paraId="199A64F1" w14:textId="7FE1BA96" w:rsidR="001D4D50" w:rsidRPr="001D4D50" w:rsidRDefault="001D4D50" w:rsidP="001B6E75">
      <w:pPr>
        <w:pStyle w:val="ContentsHeading"/>
      </w:pPr>
      <w:bookmarkStart w:id="35" w:name="_Toc60746887"/>
      <w:r>
        <w:lastRenderedPageBreak/>
        <w:t>Appendix A:  How to use this Template</w:t>
      </w:r>
      <w:bookmarkEnd w:id="35"/>
    </w:p>
    <w:p w14:paraId="531F34E9" w14:textId="77777777" w:rsidR="00991DCC" w:rsidRDefault="00991DCC" w:rsidP="00991DCC">
      <w:pPr>
        <w:pStyle w:val="Heading1"/>
        <w:numPr>
          <w:ilvl w:val="0"/>
          <w:numId w:val="41"/>
        </w:numPr>
      </w:pPr>
      <w:bookmarkStart w:id="36" w:name="_Toc60746888"/>
      <w:r>
        <w:t>Styles</w:t>
      </w:r>
      <w:bookmarkEnd w:id="36"/>
    </w:p>
    <w:p w14:paraId="6F3DB3CC" w14:textId="77777777" w:rsidR="003E607E" w:rsidRDefault="003E607E" w:rsidP="009F5833">
      <w:pPr>
        <w:pStyle w:val="BodyText"/>
      </w:pPr>
      <w:r>
        <w:t xml:space="preserve">Use this template to handle all of your formatting issues.  They will ensure consistent fonts, spacing between sections etc.  To select a particular style, open the </w:t>
      </w:r>
      <w:r w:rsidRPr="003E607E">
        <w:rPr>
          <w:i/>
        </w:rPr>
        <w:t>styles</w:t>
      </w:r>
      <w:r>
        <w:t xml:space="preserve"> pain as depicted below:</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3E607E" w14:paraId="5EADD7CC" w14:textId="77777777" w:rsidTr="003E607E">
        <w:tc>
          <w:tcPr>
            <w:tcW w:w="10296" w:type="dxa"/>
            <w:vAlign w:val="bottom"/>
          </w:tcPr>
          <w:p w14:paraId="2D277B31" w14:textId="77777777" w:rsidR="003E607E" w:rsidRDefault="00E77416" w:rsidP="00A2795C">
            <w:pPr>
              <w:pStyle w:val="BodyText"/>
              <w:tabs>
                <w:tab w:val="left" w:pos="4320"/>
                <w:tab w:val="left" w:pos="9360"/>
              </w:tabs>
              <w:spacing w:after="0"/>
              <w:jc w:val="center"/>
            </w:pPr>
            <w:r>
              <w:rPr>
                <w:noProof/>
              </w:rPr>
              <mc:AlternateContent>
                <mc:Choice Requires="wps">
                  <w:drawing>
                    <wp:anchor distT="0" distB="0" distL="114300" distR="114300" simplePos="0" relativeHeight="251667456" behindDoc="0" locked="0" layoutInCell="1" allowOverlap="1" wp14:anchorId="3486931A" wp14:editId="29C62670">
                      <wp:simplePos x="0" y="0"/>
                      <wp:positionH relativeFrom="column">
                        <wp:posOffset>1317625</wp:posOffset>
                      </wp:positionH>
                      <wp:positionV relativeFrom="paragraph">
                        <wp:posOffset>335915</wp:posOffset>
                      </wp:positionV>
                      <wp:extent cx="169545" cy="434975"/>
                      <wp:effectExtent l="76200" t="38100" r="59055" b="22225"/>
                      <wp:wrapNone/>
                      <wp:docPr id="6" name="Straight Arrow Connector 6"/>
                      <wp:cNvGraphicFramePr/>
                      <a:graphic xmlns:a="http://schemas.openxmlformats.org/drawingml/2006/main">
                        <a:graphicData uri="http://schemas.microsoft.com/office/word/2010/wordprocessingShape">
                          <wps:wsp>
                            <wps:cNvCnPr/>
                            <wps:spPr>
                              <a:xfrm rot="10800000" flipH="1">
                                <a:off x="0" y="0"/>
                                <a:ext cx="169545" cy="434975"/>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B1C602" id="_x0000_t32" coordsize="21600,21600" o:spt="32" o:oned="t" path="m,l21600,21600e" filled="f">
                      <v:path arrowok="t" fillok="f" o:connecttype="none"/>
                      <o:lock v:ext="edit" shapetype="t"/>
                    </v:shapetype>
                    <v:shape id="Straight Arrow Connector 6" o:spid="_x0000_s1026" type="#_x0000_t32" style="position:absolute;margin-left:103.75pt;margin-top:26.45pt;width:13.35pt;height:34.25pt;rotation:18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" strokecolor="#c00000" strokeweight="4.5pt">
                      <v:stroke endarrow="open"/>
                    </v:shape>
                  </w:pict>
                </mc:Fallback>
              </mc:AlternateContent>
            </w:r>
            <w:r w:rsidR="003E607E">
              <w:rPr>
                <w:noProof/>
              </w:rPr>
              <mc:AlternateContent>
                <mc:Choice Requires="wps">
                  <w:drawing>
                    <wp:anchor distT="0" distB="0" distL="114300" distR="114300" simplePos="0" relativeHeight="251660288" behindDoc="0" locked="0" layoutInCell="1" allowOverlap="1" wp14:anchorId="31BD4FEF" wp14:editId="46B054F9">
                      <wp:simplePos x="0" y="0"/>
                      <wp:positionH relativeFrom="column">
                        <wp:posOffset>5324168</wp:posOffset>
                      </wp:positionH>
                      <wp:positionV relativeFrom="paragraph">
                        <wp:posOffset>221758</wp:posOffset>
                      </wp:positionV>
                      <wp:extent cx="169606" cy="435078"/>
                      <wp:effectExtent l="76200" t="19050" r="78105" b="60325"/>
                      <wp:wrapNone/>
                      <wp:docPr id="4" name="Straight Arrow Connector 4"/>
                      <wp:cNvGraphicFramePr/>
                      <a:graphic xmlns:a="http://schemas.openxmlformats.org/drawingml/2006/main">
                        <a:graphicData uri="http://schemas.microsoft.com/office/word/2010/wordprocessingShape">
                          <wps:wsp>
                            <wps:cNvCnPr/>
                            <wps:spPr>
                              <a:xfrm flipH="1">
                                <a:off x="0" y="0"/>
                                <a:ext cx="169606" cy="435078"/>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BF568" id="Straight Arrow Connector 4" o:spid="_x0000_s1026" type="#_x0000_t32" style="position:absolute;margin-left:419.25pt;margin-top:17.45pt;width:13.35pt;height:3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" strokecolor="#c00000" strokeweight="4.5pt">
                      <v:stroke endarrow="open"/>
                    </v:shape>
                  </w:pict>
                </mc:Fallback>
              </mc:AlternateContent>
            </w:r>
            <w:r w:rsidR="003E607E">
              <w:rPr>
                <w:noProof/>
              </w:rPr>
              <w:drawing>
                <wp:inline distT="0" distB="0" distL="0" distR="0" wp14:anchorId="75B8A36E" wp14:editId="47629E09">
                  <wp:extent cx="5943600"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787400"/>
                          </a:xfrm>
                          <a:prstGeom prst="rect">
                            <a:avLst/>
                          </a:prstGeom>
                        </pic:spPr>
                      </pic:pic>
                    </a:graphicData>
                  </a:graphic>
                </wp:inline>
              </w:drawing>
            </w:r>
          </w:p>
        </w:tc>
      </w:tr>
      <w:tr w:rsidR="003E607E" w14:paraId="051A328C" w14:textId="77777777" w:rsidTr="003E607E">
        <w:tc>
          <w:tcPr>
            <w:tcW w:w="10296" w:type="dxa"/>
          </w:tcPr>
          <w:p w14:paraId="4E3C9483" w14:textId="6794B812" w:rsidR="003E607E" w:rsidRDefault="003E607E" w:rsidP="003E607E">
            <w:pPr>
              <w:pStyle w:val="Caption"/>
              <w:jc w:val="center"/>
            </w:pPr>
            <w:r>
              <w:t xml:space="preserve">Figure </w:t>
            </w:r>
            <w:fldSimple w:instr=" SEQ Figure \* ARABIC ">
              <w:r w:rsidR="00A2795C">
                <w:rPr>
                  <w:noProof/>
                </w:rPr>
                <w:t>2</w:t>
              </w:r>
            </w:fldSimple>
            <w:r>
              <w:t xml:space="preserve">:  </w:t>
            </w:r>
            <w:r w:rsidR="00660DC5">
              <w:t xml:space="preserve">a) </w:t>
            </w:r>
            <w:r>
              <w:t xml:space="preserve">Where to find the Formatting </w:t>
            </w:r>
            <w:proofErr w:type="gramStart"/>
            <w:r>
              <w:t>Styles</w:t>
            </w:r>
            <w:r w:rsidR="00660DC5">
              <w:t xml:space="preserve">  b</w:t>
            </w:r>
            <w:proofErr w:type="gramEnd"/>
            <w:r w:rsidR="00660DC5">
              <w:t xml:space="preserve">) where to find ‘references’ to insert captions </w:t>
            </w:r>
          </w:p>
        </w:tc>
      </w:tr>
    </w:tbl>
    <w:p w14:paraId="5911C6E0" w14:textId="77777777" w:rsidR="00991DCC" w:rsidRDefault="00991DCC" w:rsidP="00991DCC">
      <w:pPr>
        <w:pStyle w:val="Heading2"/>
      </w:pPr>
      <w:bookmarkStart w:id="37" w:name="_Toc60746889"/>
      <w:r>
        <w:t>Regularly used styles</w:t>
      </w:r>
      <w:bookmarkEnd w:id="37"/>
    </w:p>
    <w:p w14:paraId="1A076B0D" w14:textId="77777777" w:rsidR="003E607E" w:rsidRDefault="00692720" w:rsidP="003E607E">
      <w:pPr>
        <w:pStyle w:val="BodyText"/>
      </w:pPr>
      <w:r>
        <w:t xml:space="preserve">Avoid using the Normal style.  It is in place as a reference for other styles.  </w:t>
      </w:r>
      <w:r w:rsidR="003E607E">
        <w:t>Here is a list of regularly used text styles:</w:t>
      </w:r>
    </w:p>
    <w:p w14:paraId="29A285E0" w14:textId="77777777" w:rsidR="003E607E" w:rsidRDefault="003E607E" w:rsidP="003E607E">
      <w:r>
        <w:t>Body Text:  your main text should be formatted with this style</w:t>
      </w:r>
    </w:p>
    <w:p w14:paraId="5AF6A609" w14:textId="77777777" w:rsidR="003E607E" w:rsidRDefault="003E607E" w:rsidP="003E607E">
      <w:r>
        <w:t>Block Text:  used to indent content from the left and right</w:t>
      </w:r>
    </w:p>
    <w:p w14:paraId="434C81EF" w14:textId="77777777" w:rsidR="003E607E" w:rsidRDefault="003E607E" w:rsidP="003E607E">
      <w:r>
        <w:t>Captions:  Use Figure Captions, Table Captions and Equation Captions by navigating to</w:t>
      </w:r>
      <w:r w:rsidR="00660DC5">
        <w:t>:</w:t>
      </w:r>
      <w:r>
        <w:t xml:space="preserve"> &gt;references&gt;insert caption</w:t>
      </w:r>
      <w:r w:rsidR="00660DC5">
        <w:t>&gt;…</w:t>
      </w:r>
    </w:p>
    <w:p w14:paraId="69217F6B" w14:textId="77777777" w:rsidR="00692720" w:rsidRDefault="00654021" w:rsidP="003E607E">
      <w:proofErr w:type="spellStart"/>
      <w:proofErr w:type="gramStart"/>
      <w:r>
        <w:t>Nlists</w:t>
      </w:r>
      <w:proofErr w:type="spellEnd"/>
      <w:r>
        <w:t xml:space="preserve">  and</w:t>
      </w:r>
      <w:proofErr w:type="gramEnd"/>
      <w:r>
        <w:t xml:space="preserve"> </w:t>
      </w:r>
      <w:proofErr w:type="spellStart"/>
      <w:r>
        <w:t>BLists</w:t>
      </w:r>
      <w:proofErr w:type="spellEnd"/>
      <w:r>
        <w:t xml:space="preserve"> </w:t>
      </w:r>
      <w:r w:rsidR="00692720">
        <w:t xml:space="preserve"> (</w:t>
      </w:r>
      <w:r>
        <w:t>for numbered and bulleted lists</w:t>
      </w:r>
      <w:r w:rsidR="00692720">
        <w:t>)</w:t>
      </w:r>
    </w:p>
    <w:p w14:paraId="452224A8" w14:textId="77777777" w:rsidR="003E607E" w:rsidRDefault="003E607E" w:rsidP="003E607E">
      <w:r>
        <w:t>Heading 1</w:t>
      </w:r>
      <w:r w:rsidR="003E21B7">
        <w:t xml:space="preserve"> </w:t>
      </w:r>
    </w:p>
    <w:p w14:paraId="49E51361" w14:textId="77777777" w:rsidR="003E607E" w:rsidRDefault="003E607E" w:rsidP="003E607E">
      <w:r>
        <w:t>Heading 2</w:t>
      </w:r>
    </w:p>
    <w:p w14:paraId="74253B9D" w14:textId="77777777" w:rsidR="003E607E" w:rsidRDefault="003E607E" w:rsidP="003E607E">
      <w:r>
        <w:t>Heading 3</w:t>
      </w:r>
    </w:p>
    <w:p w14:paraId="536CEBE6" w14:textId="77777777" w:rsidR="00692720" w:rsidRDefault="00692720" w:rsidP="003E607E">
      <w:r>
        <w:t>Specialty formats:  Strong, Emphasis, Subtle Emphasis, Intense Emphasis</w:t>
      </w:r>
    </w:p>
    <w:p w14:paraId="14A2A5C2" w14:textId="77777777" w:rsidR="003E607E" w:rsidRDefault="00692720" w:rsidP="009F5833">
      <w:pPr>
        <w:pStyle w:val="BodyText"/>
      </w:pPr>
      <w:r>
        <w:t>There are also a set of styles included in the list for one-time use:</w:t>
      </w:r>
    </w:p>
    <w:p w14:paraId="3EBDB6BA" w14:textId="77777777" w:rsidR="00692720" w:rsidRDefault="00692720" w:rsidP="00692720">
      <w:r>
        <w:t xml:space="preserve">Cover styles:  </w:t>
      </w:r>
      <w:proofErr w:type="spellStart"/>
      <w:r>
        <w:t>Pretitle</w:t>
      </w:r>
      <w:proofErr w:type="spellEnd"/>
      <w:r>
        <w:t>, Title, Subtitle, authorship…</w:t>
      </w:r>
    </w:p>
    <w:p w14:paraId="0F17E0B4" w14:textId="77777777" w:rsidR="00692720" w:rsidRDefault="00692720" w:rsidP="00692720">
      <w:r>
        <w:lastRenderedPageBreak/>
        <w:t>Header and Footer</w:t>
      </w:r>
    </w:p>
    <w:p w14:paraId="221418C8" w14:textId="77777777" w:rsidR="00692720" w:rsidRDefault="00692720" w:rsidP="00692720">
      <w:r>
        <w:t xml:space="preserve">Table of Contents styles, TOC1, TOC2, and TOC3 (These are linked to Sections to automate </w:t>
      </w:r>
      <w:proofErr w:type="gramStart"/>
      <w:r>
        <w:t>your  table</w:t>
      </w:r>
      <w:proofErr w:type="gramEnd"/>
      <w:r>
        <w:t xml:space="preserve"> of contents)</w:t>
      </w:r>
    </w:p>
    <w:p w14:paraId="78077DC1" w14:textId="77777777" w:rsidR="00991DCC" w:rsidRDefault="00991DCC" w:rsidP="00991DCC">
      <w:pPr>
        <w:ind w:left="630" w:hanging="270"/>
      </w:pPr>
    </w:p>
    <w:p w14:paraId="527051CB" w14:textId="77777777" w:rsidR="00991DCC" w:rsidRDefault="00991DCC" w:rsidP="00991DCC">
      <w:pPr>
        <w:pStyle w:val="Heading2"/>
      </w:pPr>
      <w:bookmarkStart w:id="38" w:name="_Toc60746890"/>
      <w:r>
        <w:t>Heading and Numbering</w:t>
      </w:r>
      <w:bookmarkEnd w:id="38"/>
    </w:p>
    <w:p w14:paraId="39FEBC2D" w14:textId="77777777" w:rsidR="00E77416" w:rsidRDefault="00991DCC" w:rsidP="00991DCC">
      <w:pPr>
        <w:pStyle w:val="BodyText"/>
      </w:pPr>
      <w:r>
        <w:t xml:space="preserve">This is a bit tricky, but here is a brief explanation.  Section Headings should be formatted according to Heading 1, Heading 2 and Heading 3 (Heading 2 and 3 are sub-heading formats).  These styles are linked to the </w:t>
      </w:r>
      <w:r w:rsidR="00E77416">
        <w:t>‘</w:t>
      </w:r>
      <w:r>
        <w:t>list style</w:t>
      </w:r>
      <w:r w:rsidR="00E77416">
        <w:t>’</w:t>
      </w:r>
      <w:r>
        <w:t xml:space="preserve"> called Headings</w:t>
      </w:r>
      <w:r w:rsidR="00E77416">
        <w:t xml:space="preserve"> s</w:t>
      </w:r>
      <w:r>
        <w:t xml:space="preserve">o when you use a Heading </w:t>
      </w:r>
      <w:proofErr w:type="gramStart"/>
      <w:r>
        <w:t>style</w:t>
      </w:r>
      <w:proofErr w:type="gramEnd"/>
      <w:r>
        <w:t xml:space="preserve"> </w:t>
      </w:r>
      <w:r w:rsidR="00E77416">
        <w:t>they are properly numbered.</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D53C97" w14:paraId="37C674A7" w14:textId="77777777" w:rsidTr="00D53C97">
        <w:tc>
          <w:tcPr>
            <w:tcW w:w="9576" w:type="dxa"/>
            <w:vAlign w:val="bottom"/>
          </w:tcPr>
          <w:p w14:paraId="7C85E59B" w14:textId="77777777" w:rsidR="00D53C97" w:rsidRDefault="00D53C97" w:rsidP="00A2795C">
            <w:pPr>
              <w:pStyle w:val="BodyText"/>
              <w:tabs>
                <w:tab w:val="left" w:pos="4320"/>
                <w:tab w:val="left" w:pos="9360"/>
              </w:tabs>
              <w:spacing w:after="0"/>
              <w:jc w:val="center"/>
            </w:pPr>
            <w:r w:rsidRPr="00D53C97">
              <w:rPr>
                <w:noProof/>
              </w:rPr>
              <w:drawing>
                <wp:inline distT="0" distB="0" distL="0" distR="0" wp14:anchorId="2D55887A" wp14:editId="4561758E">
                  <wp:extent cx="2342857" cy="128571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342857" cy="1285714"/>
                          </a:xfrm>
                          <a:prstGeom prst="rect">
                            <a:avLst/>
                          </a:prstGeom>
                        </pic:spPr>
                      </pic:pic>
                    </a:graphicData>
                  </a:graphic>
                </wp:inline>
              </w:drawing>
            </w:r>
          </w:p>
        </w:tc>
      </w:tr>
      <w:tr w:rsidR="00D53C97" w14:paraId="714D0442" w14:textId="77777777" w:rsidTr="00D53C97">
        <w:tc>
          <w:tcPr>
            <w:tcW w:w="9576" w:type="dxa"/>
          </w:tcPr>
          <w:p w14:paraId="5376028F" w14:textId="3EE0111C" w:rsidR="00D53C97" w:rsidRDefault="00D53C97" w:rsidP="00D53C97">
            <w:pPr>
              <w:pStyle w:val="Caption"/>
              <w:jc w:val="center"/>
            </w:pPr>
            <w:r>
              <w:t xml:space="preserve">Figure </w:t>
            </w:r>
            <w:fldSimple w:instr=" SEQ Figure \* ARABIC ">
              <w:r w:rsidR="00A2795C">
                <w:rPr>
                  <w:noProof/>
                </w:rPr>
                <w:t>3</w:t>
              </w:r>
            </w:fldSimple>
            <w:r>
              <w:t>:  Example of Properly formatted 5</w:t>
            </w:r>
            <w:r w:rsidRPr="00D53C97">
              <w:rPr>
                <w:vertAlign w:val="superscript"/>
              </w:rPr>
              <w:t>th</w:t>
            </w:r>
            <w:r>
              <w:t xml:space="preserve"> section headings</w:t>
            </w:r>
          </w:p>
        </w:tc>
      </w:tr>
    </w:tbl>
    <w:p w14:paraId="32A94FCA" w14:textId="77777777" w:rsidR="00991DCC" w:rsidRDefault="00D53C97" w:rsidP="00991DCC">
      <w:pPr>
        <w:pStyle w:val="BodyText"/>
      </w:pPr>
      <w:r>
        <w:t>T</w:t>
      </w:r>
      <w:r w:rsidR="00991DCC">
        <w:t xml:space="preserve">he template </w:t>
      </w:r>
      <w:r>
        <w:t xml:space="preserve">should apply the list style automatically, but if it doesn’t, when you select your first heading, go to the list style menu and select the Headings list style to apply it.  </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E77416" w14:paraId="146B4B1C" w14:textId="77777777" w:rsidTr="00E77416">
        <w:tc>
          <w:tcPr>
            <w:tcW w:w="9576" w:type="dxa"/>
            <w:vAlign w:val="bottom"/>
          </w:tcPr>
          <w:p w14:paraId="2466BCF2" w14:textId="77777777" w:rsidR="00E77416" w:rsidRDefault="00E77416" w:rsidP="00A2795C">
            <w:pPr>
              <w:pStyle w:val="BodyText"/>
              <w:tabs>
                <w:tab w:val="left" w:pos="4320"/>
                <w:tab w:val="left" w:pos="9360"/>
              </w:tabs>
              <w:spacing w:after="0"/>
              <w:jc w:val="center"/>
            </w:pPr>
            <w:r>
              <w:rPr>
                <w:noProof/>
              </w:rPr>
              <mc:AlternateContent>
                <mc:Choice Requires="wps">
                  <w:drawing>
                    <wp:anchor distT="0" distB="0" distL="114300" distR="114300" simplePos="0" relativeHeight="251665408" behindDoc="0" locked="0" layoutInCell="1" allowOverlap="1" wp14:anchorId="46E79C22" wp14:editId="3E5D8C22">
                      <wp:simplePos x="0" y="0"/>
                      <wp:positionH relativeFrom="column">
                        <wp:posOffset>2373630</wp:posOffset>
                      </wp:positionH>
                      <wp:positionV relativeFrom="paragraph">
                        <wp:posOffset>274320</wp:posOffset>
                      </wp:positionV>
                      <wp:extent cx="657225" cy="523240"/>
                      <wp:effectExtent l="19050" t="19050" r="28575" b="10160"/>
                      <wp:wrapNone/>
                      <wp:docPr id="5" name="Oval 5"/>
                      <wp:cNvGraphicFramePr/>
                      <a:graphic xmlns:a="http://schemas.openxmlformats.org/drawingml/2006/main">
                        <a:graphicData uri="http://schemas.microsoft.com/office/word/2010/wordprocessingShape">
                          <wps:wsp>
                            <wps:cNvSpPr/>
                            <wps:spPr>
                              <a:xfrm>
                                <a:off x="0" y="0"/>
                                <a:ext cx="657225" cy="523240"/>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65BD3" id="Oval 5" o:spid="_x0000_s1026" style="position:absolute;margin-left:186.9pt;margin-top:21.6pt;width:51.75pt;height:4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" filled="f" strokecolor="#c00000" strokeweight="3pt"/>
                  </w:pict>
                </mc:Fallback>
              </mc:AlternateContent>
            </w:r>
            <w:r w:rsidRPr="00E77416">
              <w:rPr>
                <w:noProof/>
              </w:rPr>
              <w:drawing>
                <wp:inline distT="0" distB="0" distL="0" distR="0" wp14:anchorId="25D5CEA4" wp14:editId="16653EB3">
                  <wp:extent cx="2542540" cy="130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2542540" cy="1304290"/>
                          </a:xfrm>
                          <a:prstGeom prst="rect">
                            <a:avLst/>
                          </a:prstGeom>
                        </pic:spPr>
                      </pic:pic>
                    </a:graphicData>
                  </a:graphic>
                </wp:inline>
              </w:drawing>
            </w:r>
          </w:p>
        </w:tc>
      </w:tr>
      <w:tr w:rsidR="00E77416" w14:paraId="28BDE521" w14:textId="77777777" w:rsidTr="00E77416">
        <w:tc>
          <w:tcPr>
            <w:tcW w:w="9576" w:type="dxa"/>
          </w:tcPr>
          <w:p w14:paraId="732D37AD" w14:textId="041A8413" w:rsidR="00E77416" w:rsidRDefault="00E77416" w:rsidP="00E77416">
            <w:pPr>
              <w:pStyle w:val="Caption"/>
              <w:jc w:val="center"/>
            </w:pPr>
            <w:r>
              <w:t xml:space="preserve">Figure </w:t>
            </w:r>
            <w:fldSimple w:instr=" SEQ Figure \* ARABIC ">
              <w:r w:rsidR="00A2795C">
                <w:rPr>
                  <w:noProof/>
                </w:rPr>
                <w:t>4</w:t>
              </w:r>
            </w:fldSimple>
            <w:r>
              <w:t>:  Where to find the List Style menu</w:t>
            </w:r>
          </w:p>
        </w:tc>
      </w:tr>
    </w:tbl>
    <w:p w14:paraId="180BF171" w14:textId="77777777" w:rsidR="00991DCC" w:rsidRDefault="00991DCC" w:rsidP="00991DCC">
      <w:pPr>
        <w:pStyle w:val="BodyText"/>
      </w:pPr>
    </w:p>
    <w:p w14:paraId="1D3A3659" w14:textId="77777777" w:rsidR="00991DCC" w:rsidRDefault="00991DCC" w:rsidP="00991DCC">
      <w:pPr>
        <w:pStyle w:val="BodyText"/>
      </w:pPr>
    </w:p>
    <w:p w14:paraId="5D43B3F2" w14:textId="7CA4F375" w:rsidR="00692720" w:rsidRDefault="00D53C97" w:rsidP="00991DCC">
      <w:pPr>
        <w:pStyle w:val="Heading1"/>
        <w:numPr>
          <w:ilvl w:val="0"/>
          <w:numId w:val="41"/>
        </w:numPr>
      </w:pPr>
      <w:bookmarkStart w:id="39" w:name="_Toc60746891"/>
      <w:r>
        <w:t>I</w:t>
      </w:r>
      <w:r w:rsidR="00692720">
        <w:t>nserting Equations and Figures</w:t>
      </w:r>
      <w:bookmarkEnd w:id="39"/>
    </w:p>
    <w:p w14:paraId="095B2CED" w14:textId="77777777" w:rsidR="00692720" w:rsidRPr="00692720" w:rsidRDefault="00692720" w:rsidP="00692720">
      <w:pPr>
        <w:pStyle w:val="BodyText"/>
      </w:pPr>
      <w:r>
        <w:t xml:space="preserve">Use the quick part tables to insert an equation or a figure.  You can access these from the short cut icon indicated in Figure 1.  When you navigate to this icon, it provides a list of tables.  Use the Equation Table and the Figure Table as in the examples below: </w:t>
      </w:r>
      <w:r w:rsidR="000F7391">
        <w:t xml:space="preserve">  The first table is an equation table.  The last column is an equation number, inserted by navigating to &gt;references&gt;captions&gt;equation.  The second table is a figure table.  The last row is a combination of figure number with text describing the figure.  To insert the number, navigate to &gt;references&gt;captions&gt;Figure.  Then add your text.</w:t>
      </w:r>
    </w:p>
    <w:tbl>
      <w:tblPr>
        <w:tblW w:w="0" w:type="auto"/>
        <w:tblCellMar>
          <w:top w:w="144" w:type="dxa"/>
          <w:left w:w="115" w:type="dxa"/>
          <w:bottom w:w="288" w:type="dxa"/>
          <w:right w:w="115" w:type="dxa"/>
        </w:tblCellMar>
        <w:tblLook w:val="0000" w:firstRow="0" w:lastRow="0" w:firstColumn="0" w:lastColumn="0" w:noHBand="0" w:noVBand="0"/>
      </w:tblPr>
      <w:tblGrid>
        <w:gridCol w:w="1907"/>
        <w:gridCol w:w="6343"/>
        <w:gridCol w:w="1110"/>
      </w:tblGrid>
      <w:tr w:rsidR="00F26B88" w14:paraId="52A2AA7C" w14:textId="77777777" w:rsidTr="000F7391">
        <w:tc>
          <w:tcPr>
            <w:tcW w:w="2114" w:type="dxa"/>
            <w:vAlign w:val="center"/>
          </w:tcPr>
          <w:p w14:paraId="09D723B1" w14:textId="77777777" w:rsidR="00F26B88" w:rsidRDefault="00F26B88" w:rsidP="00A2795C">
            <w:pPr>
              <w:pStyle w:val="BodyText"/>
              <w:spacing w:after="0"/>
            </w:pPr>
          </w:p>
        </w:tc>
        <w:tc>
          <w:tcPr>
            <w:tcW w:w="6990" w:type="dxa"/>
            <w:vAlign w:val="center"/>
          </w:tcPr>
          <w:p w14:paraId="1D80FB7E" w14:textId="77777777" w:rsidR="00F26B88" w:rsidRDefault="00F26B88" w:rsidP="00F26B88">
            <w:pPr>
              <w:pStyle w:val="BodyText"/>
              <w:tabs>
                <w:tab w:val="left" w:pos="3420"/>
              </w:tabs>
              <w:spacing w:after="0"/>
              <w:jc w:val="center"/>
            </w:pPr>
            <w:r>
              <w:t>[use equation tool to place equation here]</w:t>
            </w:r>
          </w:p>
        </w:tc>
        <w:tc>
          <w:tcPr>
            <w:tcW w:w="1206" w:type="dxa"/>
            <w:vAlign w:val="center"/>
          </w:tcPr>
          <w:p w14:paraId="783CE178" w14:textId="4480F634" w:rsidR="00F26B88" w:rsidRDefault="00F26B88" w:rsidP="00A2795C">
            <w:pPr>
              <w:pStyle w:val="Caption"/>
            </w:pPr>
            <w:r w:rsidRPr="002E3DAC">
              <w:t xml:space="preserve">( </w:t>
            </w:r>
            <w:fldSimple w:instr=" SEQ ( \* ARABIC ">
              <w:r w:rsidR="00A40178">
                <w:rPr>
                  <w:noProof/>
                </w:rPr>
                <w:t>1</w:t>
              </w:r>
            </w:fldSimple>
            <w:r>
              <w:t xml:space="preserve"> ) </w:t>
            </w:r>
          </w:p>
        </w:tc>
      </w:tr>
    </w:tbl>
    <w:p w14:paraId="4573347C" w14:textId="77777777" w:rsidR="00F26B88" w:rsidRDefault="00F26B88" w:rsidP="00F26B88">
      <w:pPr>
        <w:pStyle w:val="BodyText"/>
      </w:pP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F26B88" w14:paraId="7DEE60DA" w14:textId="77777777" w:rsidTr="00A2795C">
        <w:tc>
          <w:tcPr>
            <w:tcW w:w="11016" w:type="dxa"/>
            <w:vAlign w:val="bottom"/>
          </w:tcPr>
          <w:p w14:paraId="6FB13FED" w14:textId="77777777" w:rsidR="00F26B88" w:rsidRDefault="00F26B88" w:rsidP="00A2795C">
            <w:pPr>
              <w:pStyle w:val="BodyText"/>
              <w:tabs>
                <w:tab w:val="left" w:pos="4320"/>
                <w:tab w:val="left" w:pos="9360"/>
              </w:tabs>
              <w:spacing w:after="0"/>
              <w:jc w:val="center"/>
            </w:pPr>
            <w:r>
              <w:t>[place figure here]</w:t>
            </w:r>
          </w:p>
        </w:tc>
      </w:tr>
      <w:tr w:rsidR="00F26B88" w14:paraId="4015CEAE" w14:textId="77777777" w:rsidTr="00A2795C">
        <w:tc>
          <w:tcPr>
            <w:tcW w:w="11016" w:type="dxa"/>
          </w:tcPr>
          <w:p w14:paraId="3D0691D8" w14:textId="77777777" w:rsidR="00F26B88" w:rsidRDefault="003E607E" w:rsidP="00A2795C">
            <w:pPr>
              <w:pStyle w:val="Caption-Figure"/>
            </w:pPr>
            <w:r>
              <w:t xml:space="preserve"> </w:t>
            </w:r>
            <w:r w:rsidR="00F26B88">
              <w:t>[place caption here…if it is less than 1 line, center it]</w:t>
            </w:r>
          </w:p>
        </w:tc>
      </w:tr>
    </w:tbl>
    <w:p w14:paraId="1FA6C06E" w14:textId="77777777" w:rsidR="00F26B88" w:rsidRDefault="000F7391" w:rsidP="00991DCC">
      <w:pPr>
        <w:pStyle w:val="Heading1"/>
      </w:pPr>
      <w:bookmarkStart w:id="40" w:name="_Toc60746892"/>
      <w:r>
        <w:t>Referencing</w:t>
      </w:r>
      <w:bookmarkEnd w:id="40"/>
    </w:p>
    <w:p w14:paraId="5B30FFEB" w14:textId="2E904DA3" w:rsidR="000F7391" w:rsidRDefault="000F7391" w:rsidP="000F7391">
      <w:pPr>
        <w:pStyle w:val="BodyText"/>
      </w:pPr>
      <w:r>
        <w:t>Use inline referencing according to IEEE referencing style [</w:t>
      </w:r>
      <w:r w:rsidR="001137B8">
        <w:fldChar w:fldCharType="begin"/>
      </w:r>
      <w:r w:rsidR="001137B8">
        <w:instrText xml:space="preserve"> REF _Ref414010148 \r \h </w:instrText>
      </w:r>
      <w:r w:rsidR="001137B8">
        <w:fldChar w:fldCharType="separate"/>
      </w:r>
      <w:r w:rsidR="00A40178">
        <w:t>1</w:t>
      </w:r>
      <w:r w:rsidR="001137B8">
        <w:fldChar w:fldCharType="end"/>
      </w:r>
      <w:r w:rsidR="001137B8">
        <w:t xml:space="preserve">, </w:t>
      </w:r>
      <w:r w:rsidR="001137B8">
        <w:fldChar w:fldCharType="begin"/>
      </w:r>
      <w:r w:rsidR="001137B8">
        <w:instrText xml:space="preserve"> REF _Ref414010151 \r \h </w:instrText>
      </w:r>
      <w:r w:rsidR="001137B8">
        <w:fldChar w:fldCharType="separate"/>
      </w:r>
      <w:r w:rsidR="00A40178">
        <w:t>2</w:t>
      </w:r>
      <w:r w:rsidR="001137B8">
        <w:fldChar w:fldCharType="end"/>
      </w:r>
      <w:r>
        <w:t>].  For instance, I have included the reference number</w:t>
      </w:r>
      <w:r w:rsidR="00BF577E">
        <w:t>s</w:t>
      </w:r>
      <w:r>
        <w:t xml:space="preserve"> after ‘IEEE referencing style’ and I will include a separate referencing section where I will list the sources in the order which I cite them.  </w:t>
      </w:r>
      <w:r w:rsidR="001137B8">
        <w:t xml:space="preserve">Use the </w:t>
      </w:r>
      <w:proofErr w:type="spellStart"/>
      <w:r w:rsidR="001137B8" w:rsidRPr="001137B8">
        <w:rPr>
          <w:i/>
        </w:rPr>
        <w:t>Rlist</w:t>
      </w:r>
      <w:proofErr w:type="spellEnd"/>
      <w:r w:rsidR="001137B8">
        <w:t xml:space="preserve"> style to create your reference list.  If you want, you can automate their links with the inline citation by navigating to </w:t>
      </w:r>
      <w:r w:rsidR="001137B8">
        <w:lastRenderedPageBreak/>
        <w:t xml:space="preserve">&gt;references&gt;cross-reference and choosing ‘Numbered Item’.  Make sure you set ‘Insert Reference to’ paragraph number.      </w:t>
      </w:r>
      <w:r>
        <w:t>The following are typical examples of items in a references list</w:t>
      </w:r>
      <w:r w:rsidR="001137B8">
        <w:t xml:space="preserve"> (I am not too particular about the detailed formatting in the citations, but include the standard information, and be </w:t>
      </w:r>
      <w:proofErr w:type="spellStart"/>
      <w:r w:rsidR="001137B8">
        <w:t>consisten</w:t>
      </w:r>
      <w:proofErr w:type="spellEnd"/>
      <w:r w:rsidR="001137B8">
        <w:t>)</w:t>
      </w:r>
      <w:r>
        <w:t>:</w:t>
      </w:r>
    </w:p>
    <w:p w14:paraId="01D6D0E9" w14:textId="75AD7A58" w:rsidR="000F7391" w:rsidRPr="000F7391" w:rsidRDefault="000F7391" w:rsidP="001137B8">
      <w:pPr>
        <w:pStyle w:val="Rlist"/>
      </w:pPr>
      <w:bookmarkStart w:id="41" w:name="_Ref414010148"/>
      <w:r>
        <w:t xml:space="preserve">D </w:t>
      </w:r>
      <w:proofErr w:type="spellStart"/>
      <w:r>
        <w:t>Graffox</w:t>
      </w:r>
      <w:proofErr w:type="spellEnd"/>
      <w:r>
        <w:t xml:space="preserve"> (Sep-2009)</w:t>
      </w:r>
      <w:r w:rsidR="001137B8">
        <w:t>,</w:t>
      </w:r>
      <w:r>
        <w:t xml:space="preserve"> IEEE Citation Reference, </w:t>
      </w:r>
      <w:hyperlink r:id="rId50" w:history="1">
        <w:r w:rsidRPr="002C76A3">
          <w:rPr>
            <w:rStyle w:val="Hyperlink"/>
          </w:rPr>
          <w:t>http://www.ieee.org/documents/ieeecitationref.pdf</w:t>
        </w:r>
      </w:hyperlink>
      <w:r>
        <w:t>, last accessed, 2015-MAR-13.</w:t>
      </w:r>
      <w:bookmarkEnd w:id="41"/>
    </w:p>
    <w:p w14:paraId="29193BC2" w14:textId="39B96754" w:rsidR="00F26B88" w:rsidRDefault="001137B8" w:rsidP="001137B8">
      <w:pPr>
        <w:pStyle w:val="Rlist"/>
      </w:pPr>
      <w:bookmarkStart w:id="42" w:name="_Ref414010151"/>
      <w:r>
        <w:t xml:space="preserve">(no author/date available), IEEE Citation Style, </w:t>
      </w:r>
      <w:hyperlink r:id="rId51" w:history="1">
        <w:r w:rsidRPr="002C76A3">
          <w:rPr>
            <w:rStyle w:val="Hyperlink"/>
          </w:rPr>
          <w:t>http://library.queensu.ca/book/export/html/5846</w:t>
        </w:r>
      </w:hyperlink>
      <w:r>
        <w:t>, last accessed, 2015-MAR-13.</w:t>
      </w:r>
      <w:bookmarkEnd w:id="42"/>
      <w:r>
        <w:t xml:space="preserve"> </w:t>
      </w:r>
    </w:p>
    <w:p w14:paraId="48165566" w14:textId="77777777" w:rsidR="001137B8" w:rsidRPr="001137B8" w:rsidRDefault="001137B8" w:rsidP="001137B8">
      <w:pPr>
        <w:pStyle w:val="Rlist"/>
      </w:pPr>
      <w:r>
        <w:t xml:space="preserve">D MacIsaac, C </w:t>
      </w:r>
      <w:proofErr w:type="spellStart"/>
      <w:r>
        <w:t>Hrabi</w:t>
      </w:r>
      <w:proofErr w:type="spellEnd"/>
      <w:r>
        <w:t>, “Our Favorite Topics”, Journal of Interesting Information, 1(24), 2010.</w:t>
      </w:r>
    </w:p>
    <w:p w14:paraId="1BD70552" w14:textId="5C86AE2B" w:rsidR="00F16659" w:rsidRDefault="00F16659" w:rsidP="00991DCC">
      <w:pPr>
        <w:pStyle w:val="Heading1"/>
      </w:pPr>
      <w:bookmarkStart w:id="43" w:name="_Toc60746893"/>
      <w:r>
        <w:t>Title Page and Headers and Footers</w:t>
      </w:r>
      <w:bookmarkEnd w:id="43"/>
    </w:p>
    <w:p w14:paraId="22F3D768" w14:textId="77777777" w:rsidR="00F16659" w:rsidRDefault="00F16659" w:rsidP="00F16659">
      <w:pPr>
        <w:pStyle w:val="BodyText"/>
      </w:pPr>
      <w:r>
        <w:t xml:space="preserve">Don’t forget to update the standard content of each of these sections.  Of special note is the #-of-pages field in the footer which should be updated manually at the completion of the document so that the </w:t>
      </w:r>
      <w:proofErr w:type="spellStart"/>
      <w:r>
        <w:t>Tite</w:t>
      </w:r>
      <w:proofErr w:type="spellEnd"/>
      <w:r>
        <w:t xml:space="preserve"> and Contents pages are not included.  The Reference page should be included (even though it is NOT included in the page count of 10 pages).  </w:t>
      </w:r>
      <w:proofErr w:type="gramStart"/>
      <w:r>
        <w:t>Also</w:t>
      </w:r>
      <w:proofErr w:type="gramEnd"/>
      <w:r>
        <w:t xml:space="preserve"> of special note are the ‘created’ and ‘updated’ fields on Title page AND in the footer.  In the title page, these fields can be edited by double clicking them.  In the footer they are linked to the title page fields through a cross-reference.  To update them, simply double click them.</w:t>
      </w:r>
    </w:p>
    <w:p w14:paraId="7F9B8898" w14:textId="77777777" w:rsidR="00D53C97" w:rsidRPr="00F16659" w:rsidRDefault="00D53C97" w:rsidP="00F16659">
      <w:pPr>
        <w:pStyle w:val="BodyText"/>
      </w:pPr>
      <w:r>
        <w:t>One final note – take a close look at the footer in this appendix compared to the footer in the main body.  The paging is different in the appendix.  This is because the appendix is a NEW SECTION and the footer for this section has been unlinked to the previous section.  Be careful not to mess sections up, but if you do, you can reinstate them using &gt;Page Layout&gt;Breaks</w:t>
      </w:r>
      <w:proofErr w:type="gramStart"/>
      <w:r>
        <w:t>&gt;(</w:t>
      </w:r>
      <w:proofErr w:type="gramEnd"/>
      <w:r>
        <w:t>Section Break) next page.  Another interesting thing about this Appendix is that its title uses the stye ‘Contents Heading’.  If you don’t do this, it won’t show up in the table of contents properly.</w:t>
      </w:r>
    </w:p>
    <w:sectPr w:rsidR="00D53C97" w:rsidRPr="00F16659" w:rsidSect="00BF577E">
      <w:footerReference w:type="default" r:id="rId5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Julian L Cardenas Barrera" w:date="2021-01-18T09:19:00Z" w:initials="JLCB">
    <w:p w14:paraId="5217A1F9" w14:textId="49E7E44A" w:rsidR="009B786A" w:rsidRDefault="009B786A">
      <w:pPr>
        <w:pStyle w:val="CommentText"/>
      </w:pPr>
      <w:r>
        <w:rPr>
          <w:rStyle w:val="CommentReference"/>
        </w:rPr>
        <w:annotationRef/>
      </w:r>
      <w:r>
        <w:t>References too old to sustain the statement.</w:t>
      </w:r>
    </w:p>
  </w:comment>
  <w:comment w:id="7" w:author="Julian L Cardenas Barrera" w:date="2021-01-18T09:21:00Z" w:initials="JLCB">
    <w:p w14:paraId="602DD7E7" w14:textId="1B050F5F" w:rsidR="009B786A" w:rsidRDefault="009B786A">
      <w:pPr>
        <w:pStyle w:val="CommentText"/>
      </w:pPr>
      <w:r>
        <w:rPr>
          <w:rStyle w:val="CommentReference"/>
        </w:rPr>
        <w:annotationRef/>
      </w:r>
      <w:r>
        <w:t>Does this contradict the first sentence of this paragraph?</w:t>
      </w:r>
    </w:p>
  </w:comment>
  <w:comment w:id="8" w:author="Julian L Cardenas Barrera" w:date="2021-01-18T09:24:00Z" w:initials="JLCB">
    <w:p w14:paraId="343707E6" w14:textId="341A11DE" w:rsidR="009B786A" w:rsidRDefault="009B786A">
      <w:pPr>
        <w:pStyle w:val="CommentText"/>
      </w:pPr>
      <w:r>
        <w:rPr>
          <w:rStyle w:val="CommentReference"/>
        </w:rPr>
        <w:annotationRef/>
      </w:r>
      <w:r>
        <w:t>Please change. Demand (W) and consumption (</w:t>
      </w:r>
      <w:proofErr w:type="spellStart"/>
      <w:r>
        <w:t>Wh</w:t>
      </w:r>
      <w:proofErr w:type="spellEnd"/>
      <w:r>
        <w:t>) are two different concepts.</w:t>
      </w:r>
    </w:p>
  </w:comment>
  <w:comment w:id="9" w:author="Julian L Cardenas Barrera" w:date="2021-01-18T09:27:00Z" w:initials="JLCB">
    <w:p w14:paraId="672C41D2" w14:textId="70D4BB41" w:rsidR="009B786A" w:rsidRDefault="009B786A">
      <w:pPr>
        <w:pStyle w:val="CommentText"/>
      </w:pPr>
      <w:r>
        <w:rPr>
          <w:rStyle w:val="CommentReference"/>
        </w:rPr>
        <w:annotationRef/>
      </w:r>
      <w:r>
        <w:t>What type of data?</w:t>
      </w:r>
    </w:p>
  </w:comment>
  <w:comment w:id="12" w:author="Julian L Cardenas Barrera" w:date="2021-01-18T09:28:00Z" w:initials="JLCB">
    <w:p w14:paraId="2C20A759" w14:textId="6C97518D" w:rsidR="009B786A" w:rsidRDefault="009B786A">
      <w:pPr>
        <w:pStyle w:val="CommentText"/>
      </w:pPr>
      <w:r>
        <w:rPr>
          <w:rStyle w:val="CommentReference"/>
        </w:rPr>
        <w:annotationRef/>
      </w:r>
      <w:r>
        <w:t xml:space="preserve">No need for this, very general, introduction. You should focus on the main topics of your proposal. </w:t>
      </w:r>
    </w:p>
  </w:comment>
  <w:comment w:id="18" w:author="Julian L Cardenas Barrera" w:date="2021-01-18T09:33:00Z" w:initials="JLCB">
    <w:p w14:paraId="04207F25" w14:textId="5040B491" w:rsidR="009B786A" w:rsidRDefault="009B786A">
      <w:pPr>
        <w:pStyle w:val="CommentText"/>
      </w:pPr>
      <w:r>
        <w:rPr>
          <w:rStyle w:val="CommentReference"/>
        </w:rPr>
        <w:annotationRef/>
      </w:r>
      <w:r>
        <w:t>Why? Do you want to say that making predictions farther into the future are less accurate? If that is the case, then this sentence should be changed.</w:t>
      </w:r>
    </w:p>
  </w:comment>
  <w:comment w:id="22" w:author="Julian L Cardenas Barrera" w:date="2021-01-18T09:38:00Z" w:initials="JLCB">
    <w:p w14:paraId="5D5BF452" w14:textId="5C0D35ED" w:rsidR="009B786A" w:rsidRDefault="009B786A">
      <w:pPr>
        <w:pStyle w:val="CommentText"/>
      </w:pPr>
      <w:r>
        <w:rPr>
          <w:rStyle w:val="CommentReference"/>
        </w:rPr>
        <w:annotationRef/>
      </w:r>
      <w:r>
        <w:t>I would add a sentence to mention why using benchmark algorithms.  I also would state why these are good candidates as benchmark algorithms. It is important to state if they have been used by others or if you are proposing them here., in which case you it is advisable to elaborate a bit more on the reason for this selection.</w:t>
      </w:r>
    </w:p>
  </w:comment>
  <w:comment w:id="24" w:author="Julian L Cardenas Barrera" w:date="2021-01-18T09:42:00Z" w:initials="JLCB">
    <w:p w14:paraId="0BED7120" w14:textId="6D624324" w:rsidR="009B786A" w:rsidRDefault="009B786A">
      <w:pPr>
        <w:pStyle w:val="CommentText"/>
      </w:pPr>
      <w:r>
        <w:rPr>
          <w:rStyle w:val="CommentReference"/>
        </w:rPr>
        <w:annotationRef/>
      </w:r>
      <w:r>
        <w:t>Please add references</w:t>
      </w:r>
    </w:p>
  </w:comment>
  <w:comment w:id="25" w:author="Julian L Cardenas Barrera" w:date="2021-01-18T09:45:00Z" w:initials="JLCB">
    <w:p w14:paraId="1822B410" w14:textId="189F88DD" w:rsidR="009B786A" w:rsidRDefault="009B786A">
      <w:pPr>
        <w:pStyle w:val="CommentText"/>
      </w:pPr>
      <w:r>
        <w:rPr>
          <w:rStyle w:val="CommentReference"/>
        </w:rPr>
        <w:annotationRef/>
      </w:r>
      <w:r>
        <w:t>Already said, right?</w:t>
      </w:r>
    </w:p>
  </w:comment>
  <w:comment w:id="26" w:author="Julian L Cardenas Barrera" w:date="2021-01-18T09:44:00Z" w:initials="JLCB">
    <w:p w14:paraId="11FFE56F" w14:textId="297F6A6E" w:rsidR="009B786A" w:rsidRDefault="009B786A">
      <w:pPr>
        <w:pStyle w:val="CommentText"/>
      </w:pPr>
      <w:r>
        <w:rPr>
          <w:rStyle w:val="CommentReference"/>
        </w:rPr>
        <w:annotationRef/>
      </w:r>
      <w:r>
        <w:t xml:space="preserve">These two equations can be converted into one. </w:t>
      </w:r>
    </w:p>
  </w:comment>
  <w:comment w:id="28" w:author="Julian L Cardenas Barrera" w:date="2021-01-18T09:55:00Z" w:initials="JLCB">
    <w:p w14:paraId="72F493CF" w14:textId="4C194A4B" w:rsidR="004F0E12" w:rsidRDefault="004F0E12">
      <w:pPr>
        <w:pStyle w:val="CommentText"/>
      </w:pPr>
      <w:r>
        <w:rPr>
          <w:rStyle w:val="CommentReference"/>
        </w:rPr>
        <w:annotationRef/>
      </w:r>
      <w:r>
        <w:t xml:space="preserve">Consider providing ideas or examples of the accuracy achieved by  methods </w:t>
      </w:r>
      <w:proofErr w:type="spellStart"/>
      <w:r>
        <w:t>udsing</w:t>
      </w:r>
      <w:proofErr w:type="spellEnd"/>
      <w:r>
        <w:t xml:space="preserve"> this model</w:t>
      </w:r>
    </w:p>
  </w:comment>
  <w:comment w:id="29" w:author="Julian L Cardenas Barrera" w:date="2021-01-18T09:46:00Z" w:initials="JLCB">
    <w:p w14:paraId="3B5252DD" w14:textId="35A7DFD4" w:rsidR="009B786A" w:rsidRDefault="009B786A">
      <w:pPr>
        <w:pStyle w:val="CommentText"/>
      </w:pPr>
      <w:r>
        <w:rPr>
          <w:rStyle w:val="CommentReference"/>
        </w:rPr>
        <w:annotationRef/>
      </w:r>
      <w:r>
        <w:t>I’d preferred using the equation first and then reference the hyperparameters.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17A1F9" w15:done="0"/>
  <w15:commentEx w15:paraId="602DD7E7" w15:done="0"/>
  <w15:commentEx w15:paraId="343707E6" w15:done="0"/>
  <w15:commentEx w15:paraId="672C41D2" w15:done="0"/>
  <w15:commentEx w15:paraId="2C20A759" w15:done="0"/>
  <w15:commentEx w15:paraId="04207F25" w15:done="0"/>
  <w15:commentEx w15:paraId="5D5BF452" w15:done="0"/>
  <w15:commentEx w15:paraId="0BED7120" w15:done="0"/>
  <w15:commentEx w15:paraId="1822B410" w15:done="0"/>
  <w15:commentEx w15:paraId="11FFE56F" w15:done="0"/>
  <w15:commentEx w15:paraId="72F493CF" w15:done="0"/>
  <w15:commentEx w15:paraId="3B5252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FD13E" w16cex:dateUtc="2021-01-18T13:19:00Z"/>
  <w16cex:commentExtensible w16cex:durableId="23AFD194" w16cex:dateUtc="2021-01-18T13:21:00Z"/>
  <w16cex:commentExtensible w16cex:durableId="23AFD258" w16cex:dateUtc="2021-01-18T13:24:00Z"/>
  <w16cex:commentExtensible w16cex:durableId="23AFD2F6" w16cex:dateUtc="2021-01-18T13:27:00Z"/>
  <w16cex:commentExtensible w16cex:durableId="23AFD338" w16cex:dateUtc="2021-01-18T13:28:00Z"/>
  <w16cex:commentExtensible w16cex:durableId="23AFD474" w16cex:dateUtc="2021-01-18T13:33:00Z"/>
  <w16cex:commentExtensible w16cex:durableId="23AFD59E" w16cex:dateUtc="2021-01-18T13:38:00Z"/>
  <w16cex:commentExtensible w16cex:durableId="23AFD67D" w16cex:dateUtc="2021-01-18T13:42:00Z"/>
  <w16cex:commentExtensible w16cex:durableId="23AFD74E" w16cex:dateUtc="2021-01-18T13:45:00Z"/>
  <w16cex:commentExtensible w16cex:durableId="23AFD6F6" w16cex:dateUtc="2021-01-18T13:44:00Z"/>
  <w16cex:commentExtensible w16cex:durableId="23AFD9A0" w16cex:dateUtc="2021-01-18T13:55:00Z"/>
  <w16cex:commentExtensible w16cex:durableId="23AFD78C" w16cex:dateUtc="2021-01-18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17A1F9" w16cid:durableId="23AFD13E"/>
  <w16cid:commentId w16cid:paraId="602DD7E7" w16cid:durableId="23AFD194"/>
  <w16cid:commentId w16cid:paraId="343707E6" w16cid:durableId="23AFD258"/>
  <w16cid:commentId w16cid:paraId="672C41D2" w16cid:durableId="23AFD2F6"/>
  <w16cid:commentId w16cid:paraId="2C20A759" w16cid:durableId="23AFD338"/>
  <w16cid:commentId w16cid:paraId="04207F25" w16cid:durableId="23AFD474"/>
  <w16cid:commentId w16cid:paraId="5D5BF452" w16cid:durableId="23AFD59E"/>
  <w16cid:commentId w16cid:paraId="0BED7120" w16cid:durableId="23AFD67D"/>
  <w16cid:commentId w16cid:paraId="1822B410" w16cid:durableId="23AFD74E"/>
  <w16cid:commentId w16cid:paraId="11FFE56F" w16cid:durableId="23AFD6F6"/>
  <w16cid:commentId w16cid:paraId="72F493CF" w16cid:durableId="23AFD9A0"/>
  <w16cid:commentId w16cid:paraId="3B5252DD" w16cid:durableId="23AFD7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31A9B" w14:textId="77777777" w:rsidR="00141E5D" w:rsidRDefault="00141E5D" w:rsidP="00B7638D">
      <w:pPr>
        <w:spacing w:after="0"/>
      </w:pPr>
      <w:r>
        <w:separator/>
      </w:r>
    </w:p>
  </w:endnote>
  <w:endnote w:type="continuationSeparator" w:id="0">
    <w:p w14:paraId="14F16D7D" w14:textId="77777777" w:rsidR="00141E5D" w:rsidRDefault="00141E5D"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4D"/>
    <w:family w:val="decorative"/>
    <w:pitch w:val="variable"/>
    <w:sig w:usb0="00000003" w:usb1="00000000" w:usb2="00000000" w:usb3="00000000" w:csb0="80000001"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1CCCD" w14:textId="2E26FAC7" w:rsidR="009B786A" w:rsidRDefault="009B786A"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54403" w14:textId="60A031E0" w:rsidR="009B786A" w:rsidRDefault="009B786A" w:rsidP="00BF577E">
    <w:pPr>
      <w:pStyle w:val="Footer"/>
      <w:tabs>
        <w:tab w:val="clear" w:pos="10080"/>
        <w:tab w:val="right" w:pos="9360"/>
      </w:tabs>
      <w:rPr>
        <w:noProof/>
      </w:rPr>
    </w:pPr>
    <w:proofErr w:type="spellStart"/>
    <w:r>
      <w:t>MScE</w:t>
    </w:r>
    <w:proofErr w:type="spellEnd"/>
    <w:r>
      <w:t>/</w:t>
    </w:r>
    <w:proofErr w:type="gramStart"/>
    <w:r>
      <w:t>PhD  Proposal</w:t>
    </w:r>
    <w:proofErr w:type="gramEnd"/>
    <w:r>
      <w:t xml:space="preserve"> - &lt;Author’s Last name&gt;</w:t>
    </w:r>
    <w:r>
      <w:tab/>
      <w:t xml:space="preserve">page </w:t>
    </w:r>
    <w:r w:rsidRPr="00EC2153">
      <w:fldChar w:fldCharType="begin"/>
    </w:r>
    <w:r w:rsidRPr="00EC2153">
      <w:instrText xml:space="preserve"> PAGE   \* MERGEFORMAT </w:instrText>
    </w:r>
    <w:r w:rsidRPr="00EC2153">
      <w:fldChar w:fldCharType="separate"/>
    </w:r>
    <w:r>
      <w:rPr>
        <w:noProof/>
      </w:rPr>
      <w:t>1</w:t>
    </w:r>
    <w:r w:rsidRPr="00EC2153">
      <w:rPr>
        <w:noProof/>
      </w:rPr>
      <w:fldChar w:fldCharType="end"/>
    </w:r>
    <w:r>
      <w:rPr>
        <w:noProof/>
      </w:rPr>
      <w:t xml:space="preserve"> of n</w:t>
    </w:r>
  </w:p>
  <w:p w14:paraId="4B6F2006" w14:textId="141238DF" w:rsidR="009B786A" w:rsidRPr="00401801" w:rsidRDefault="009B786A"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Pr>
        <w:noProof/>
      </w:rPr>
      <w:t>2021-Jan-13</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Pr>
        <w:noProof/>
      </w:rPr>
      <w:t>12:35 PM</w:t>
    </w:r>
    <w:r w:rsidRPr="00401801">
      <w:fldChar w:fldCharType="end"/>
    </w:r>
    <w:r>
      <w:tab/>
    </w:r>
    <w:r w:rsidRPr="00401801">
      <w:t xml:space="preserve">Created:  </w:t>
    </w:r>
    <w:r>
      <w:fldChar w:fldCharType="begin"/>
    </w:r>
    <w:r>
      <w:instrText xml:space="preserve"> REF createDate \h </w:instrText>
    </w:r>
    <w:r>
      <w:fldChar w:fldCharType="separate"/>
    </w:r>
    <w:r>
      <w:rPr>
        <w:noProof/>
      </w:rPr>
      <w:t>2020 Dec-14</w:t>
    </w:r>
    <w:r>
      <w:fldChar w:fldCharType="end"/>
    </w:r>
  </w:p>
  <w:p w14:paraId="012C6677" w14:textId="7B56F981" w:rsidR="009B786A" w:rsidRPr="00401801" w:rsidRDefault="009B786A"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Pr>
        <w:noProof/>
      </w:rPr>
      <w:t>2020-Dec-14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23466" w14:textId="317A849C" w:rsidR="009B786A" w:rsidRDefault="009B786A"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n</w:t>
    </w:r>
  </w:p>
  <w:p w14:paraId="02D100A4" w14:textId="0BCE7ACA" w:rsidR="009B786A" w:rsidRPr="00401801" w:rsidRDefault="009B786A"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Pr>
        <w:noProof/>
      </w:rPr>
      <w:t>2021-Jan-13</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Pr>
        <w:noProof/>
      </w:rPr>
      <w:t>12:35 PM</w:t>
    </w:r>
    <w:r w:rsidRPr="00401801">
      <w:fldChar w:fldCharType="end"/>
    </w:r>
    <w:r>
      <w:tab/>
    </w:r>
    <w:r w:rsidRPr="00401801">
      <w:t xml:space="preserve">Created:  </w:t>
    </w:r>
    <w:r>
      <w:fldChar w:fldCharType="begin"/>
    </w:r>
    <w:r>
      <w:instrText xml:space="preserve"> REF createDate \h </w:instrText>
    </w:r>
    <w:r>
      <w:fldChar w:fldCharType="separate"/>
    </w:r>
    <w:r>
      <w:rPr>
        <w:noProof/>
      </w:rPr>
      <w:t>2020 Dec-14</w:t>
    </w:r>
    <w:r>
      <w:fldChar w:fldCharType="end"/>
    </w:r>
  </w:p>
  <w:p w14:paraId="27124BA0" w14:textId="1D6D42A6" w:rsidR="009B786A" w:rsidRPr="00401801" w:rsidRDefault="009B786A"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Pr>
        <w:noProof/>
      </w:rPr>
      <w:t>2020-Dec-14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420AA" w14:textId="77777777" w:rsidR="00141E5D" w:rsidRDefault="00141E5D" w:rsidP="00B7638D">
      <w:pPr>
        <w:spacing w:after="0"/>
      </w:pPr>
      <w:r>
        <w:separator/>
      </w:r>
    </w:p>
  </w:footnote>
  <w:footnote w:type="continuationSeparator" w:id="0">
    <w:p w14:paraId="23DDA1AC" w14:textId="77777777" w:rsidR="00141E5D" w:rsidRDefault="00141E5D"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A34620"/>
    <w:multiLevelType w:val="multilevel"/>
    <w:tmpl w:val="7160FECA"/>
    <w:numStyleLink w:val="ListNumbersMulti"/>
  </w:abstractNum>
  <w:abstractNum w:abstractNumId="6"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7"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6C71F42"/>
    <w:multiLevelType w:val="multilevel"/>
    <w:tmpl w:val="7160FECA"/>
    <w:numStyleLink w:val="ListNumbersMulti"/>
  </w:abstractNum>
  <w:abstractNum w:abstractNumId="10"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4" w15:restartNumberingAfterBreak="0">
    <w:nsid w:val="0DF8145E"/>
    <w:multiLevelType w:val="multilevel"/>
    <w:tmpl w:val="7160FECA"/>
    <w:numStyleLink w:val="ListNumbersMulti"/>
  </w:abstractNum>
  <w:abstractNum w:abstractNumId="15" w15:restartNumberingAfterBreak="0">
    <w:nsid w:val="122D7BE8"/>
    <w:multiLevelType w:val="multilevel"/>
    <w:tmpl w:val="A8A428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A8E7A84"/>
    <w:multiLevelType w:val="multilevel"/>
    <w:tmpl w:val="A656E24C"/>
    <w:numStyleLink w:val="NLists"/>
  </w:abstractNum>
  <w:abstractNum w:abstractNumId="19"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0"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E8D1FF9"/>
    <w:multiLevelType w:val="multilevel"/>
    <w:tmpl w:val="7160FECA"/>
    <w:numStyleLink w:val="ListNumbersMulti"/>
  </w:abstractNum>
  <w:abstractNum w:abstractNumId="23"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5217EFE"/>
    <w:multiLevelType w:val="multilevel"/>
    <w:tmpl w:val="7160FECA"/>
    <w:numStyleLink w:val="ListNumbersMulti"/>
  </w:abstractNum>
  <w:abstractNum w:abstractNumId="25"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6655B81"/>
    <w:multiLevelType w:val="multilevel"/>
    <w:tmpl w:val="D7BA8E5E"/>
    <w:numStyleLink w:val="Headings"/>
  </w:abstractNum>
  <w:abstractNum w:abstractNumId="28" w15:restartNumberingAfterBreak="0">
    <w:nsid w:val="494470B4"/>
    <w:multiLevelType w:val="multilevel"/>
    <w:tmpl w:val="F1306A7C"/>
    <w:numStyleLink w:val="ListBulletsSQb"/>
  </w:abstractNum>
  <w:abstractNum w:abstractNumId="29"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0" w15:restartNumberingAfterBreak="0">
    <w:nsid w:val="595733CD"/>
    <w:multiLevelType w:val="multilevel"/>
    <w:tmpl w:val="D7BA8E5E"/>
    <w:numStyleLink w:val="Headings"/>
  </w:abstractNum>
  <w:abstractNum w:abstractNumId="31" w15:restartNumberingAfterBreak="0">
    <w:nsid w:val="5AB069BC"/>
    <w:multiLevelType w:val="multilevel"/>
    <w:tmpl w:val="7160FECA"/>
    <w:numStyleLink w:val="ListNumbersMulti"/>
  </w:abstractNum>
  <w:abstractNum w:abstractNumId="32"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15E128F"/>
    <w:multiLevelType w:val="multilevel"/>
    <w:tmpl w:val="7160FECA"/>
    <w:numStyleLink w:val="ListNumbersMulti"/>
  </w:abstractNum>
  <w:abstractNum w:abstractNumId="34" w15:restartNumberingAfterBreak="0">
    <w:nsid w:val="648214A6"/>
    <w:multiLevelType w:val="multilevel"/>
    <w:tmpl w:val="F1306A7C"/>
    <w:numStyleLink w:val="ListBulletsSQb"/>
  </w:abstractNum>
  <w:abstractNum w:abstractNumId="35"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6" w15:restartNumberingAfterBreak="0">
    <w:nsid w:val="6B2830A7"/>
    <w:multiLevelType w:val="multilevel"/>
    <w:tmpl w:val="67C6A7E0"/>
    <w:numStyleLink w:val="ListBulletsMulti"/>
  </w:abstractNum>
  <w:abstractNum w:abstractNumId="37" w15:restartNumberingAfterBreak="0">
    <w:nsid w:val="6C216C6A"/>
    <w:multiLevelType w:val="multilevel"/>
    <w:tmpl w:val="D7BA8E5E"/>
    <w:numStyleLink w:val="Headings"/>
  </w:abstractNum>
  <w:abstractNum w:abstractNumId="38"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DD96A43"/>
    <w:multiLevelType w:val="multilevel"/>
    <w:tmpl w:val="7160FECA"/>
    <w:numStyleLink w:val="ListNumbersMulti"/>
  </w:abstractNum>
  <w:abstractNum w:abstractNumId="40"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3" w15:restartNumberingAfterBreak="0">
    <w:nsid w:val="76DA661D"/>
    <w:multiLevelType w:val="multilevel"/>
    <w:tmpl w:val="67C6A7E0"/>
    <w:numStyleLink w:val="ListBulletsMulti"/>
  </w:abstractNum>
  <w:num w:numId="1">
    <w:abstractNumId w:val="40"/>
  </w:num>
  <w:num w:numId="2">
    <w:abstractNumId w:val="19"/>
  </w:num>
  <w:num w:numId="3">
    <w:abstractNumId w:val="32"/>
  </w:num>
  <w:num w:numId="4">
    <w:abstractNumId w:val="4"/>
  </w:num>
  <w:num w:numId="5">
    <w:abstractNumId w:val="6"/>
  </w:num>
  <w:num w:numId="6">
    <w:abstractNumId w:val="3"/>
  </w:num>
  <w:num w:numId="7">
    <w:abstractNumId w:val="2"/>
  </w:num>
  <w:num w:numId="8">
    <w:abstractNumId w:val="1"/>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11"/>
  </w:num>
  <w:num w:numId="13">
    <w:abstractNumId w:val="42"/>
  </w:num>
  <w:num w:numId="14">
    <w:abstractNumId w:val="36"/>
  </w:num>
  <w:num w:numId="15">
    <w:abstractNumId w:val="43"/>
  </w:num>
  <w:num w:numId="16">
    <w:abstractNumId w:val="10"/>
  </w:num>
  <w:num w:numId="17">
    <w:abstractNumId w:val="12"/>
  </w:num>
  <w:num w:numId="18">
    <w:abstractNumId w:val="20"/>
  </w:num>
  <w:num w:numId="19">
    <w:abstractNumId w:val="39"/>
  </w:num>
  <w:num w:numId="20">
    <w:abstractNumId w:val="33"/>
  </w:num>
  <w:num w:numId="21">
    <w:abstractNumId w:val="29"/>
  </w:num>
  <w:num w:numId="22">
    <w:abstractNumId w:val="21"/>
  </w:num>
  <w:num w:numId="23">
    <w:abstractNumId w:val="31"/>
  </w:num>
  <w:num w:numId="24">
    <w:abstractNumId w:val="16"/>
  </w:num>
  <w:num w:numId="25">
    <w:abstractNumId w:val="24"/>
  </w:num>
  <w:num w:numId="26">
    <w:abstractNumId w:val="14"/>
  </w:num>
  <w:num w:numId="27">
    <w:abstractNumId w:val="7"/>
  </w:num>
  <w:num w:numId="28">
    <w:abstractNumId w:val="22"/>
  </w:num>
  <w:num w:numId="29">
    <w:abstractNumId w:val="5"/>
  </w:num>
  <w:num w:numId="30">
    <w:abstractNumId w:val="9"/>
  </w:num>
  <w:num w:numId="31">
    <w:abstractNumId w:val="13"/>
  </w:num>
  <w:num w:numId="32">
    <w:abstractNumId w:val="28"/>
  </w:num>
  <w:num w:numId="33">
    <w:abstractNumId w:val="23"/>
  </w:num>
  <w:num w:numId="34">
    <w:abstractNumId w:val="30"/>
  </w:num>
  <w:num w:numId="35">
    <w:abstractNumId w:val="17"/>
  </w:num>
  <w:num w:numId="36">
    <w:abstractNumId w:val="41"/>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7"/>
  </w:num>
  <w:num w:numId="40">
    <w:abstractNumId w:val="15"/>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26"/>
  </w:num>
  <w:num w:numId="44">
    <w:abstractNumId w:val="18"/>
  </w:num>
  <w:num w:numId="45">
    <w:abstractNumId w:val="38"/>
  </w:num>
  <w:num w:numId="46">
    <w:abstractNumId w:val="8"/>
  </w:num>
  <w:num w:numId="4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 L Cardenas Barrera">
    <w15:presenceInfo w15:providerId="AD" w15:userId="S::jcardena@unb.ca::c4c9e739-87ea-4268-9cfd-3b02bfc92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7"/>
  <w:proofState w:spelling="clean" w:grammar="clean"/>
  <w:attachedTemplate r:id="rId1"/>
  <w:stylePaneSortMethod w:val="0000"/>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qgUAG1kp7iwAAAA="/>
  </w:docVars>
  <w:rsids>
    <w:rsidRoot w:val="00474369"/>
    <w:rsid w:val="000007D4"/>
    <w:rsid w:val="00013CAA"/>
    <w:rsid w:val="0004030A"/>
    <w:rsid w:val="00047A5D"/>
    <w:rsid w:val="000817C2"/>
    <w:rsid w:val="00086D5B"/>
    <w:rsid w:val="000A5EBB"/>
    <w:rsid w:val="000B2B5E"/>
    <w:rsid w:val="000B2EFD"/>
    <w:rsid w:val="000E1F7E"/>
    <w:rsid w:val="000E6695"/>
    <w:rsid w:val="000F0111"/>
    <w:rsid w:val="000F7391"/>
    <w:rsid w:val="00103205"/>
    <w:rsid w:val="00112176"/>
    <w:rsid w:val="001137B8"/>
    <w:rsid w:val="00131B30"/>
    <w:rsid w:val="00141E5D"/>
    <w:rsid w:val="00156D66"/>
    <w:rsid w:val="00163EC7"/>
    <w:rsid w:val="00193FEC"/>
    <w:rsid w:val="001B497E"/>
    <w:rsid w:val="001B6E75"/>
    <w:rsid w:val="001D4D50"/>
    <w:rsid w:val="001E1CE2"/>
    <w:rsid w:val="001E2B36"/>
    <w:rsid w:val="001E348F"/>
    <w:rsid w:val="001F2C6D"/>
    <w:rsid w:val="002079F9"/>
    <w:rsid w:val="002118B9"/>
    <w:rsid w:val="00223951"/>
    <w:rsid w:val="00241055"/>
    <w:rsid w:val="00244EF1"/>
    <w:rsid w:val="00245686"/>
    <w:rsid w:val="002547B6"/>
    <w:rsid w:val="00283D82"/>
    <w:rsid w:val="00290E38"/>
    <w:rsid w:val="002C4098"/>
    <w:rsid w:val="002D616C"/>
    <w:rsid w:val="002D61E1"/>
    <w:rsid w:val="002F08DA"/>
    <w:rsid w:val="002F30FB"/>
    <w:rsid w:val="00315743"/>
    <w:rsid w:val="00326A8D"/>
    <w:rsid w:val="00331090"/>
    <w:rsid w:val="003314C7"/>
    <w:rsid w:val="0033738D"/>
    <w:rsid w:val="00340AF5"/>
    <w:rsid w:val="0034281E"/>
    <w:rsid w:val="00352049"/>
    <w:rsid w:val="00354F12"/>
    <w:rsid w:val="0035538D"/>
    <w:rsid w:val="0035799E"/>
    <w:rsid w:val="003620F1"/>
    <w:rsid w:val="003636D0"/>
    <w:rsid w:val="003658EE"/>
    <w:rsid w:val="0039160A"/>
    <w:rsid w:val="00392277"/>
    <w:rsid w:val="003B190A"/>
    <w:rsid w:val="003C4CCF"/>
    <w:rsid w:val="003C57A2"/>
    <w:rsid w:val="003C747B"/>
    <w:rsid w:val="003E21B7"/>
    <w:rsid w:val="003E5AB5"/>
    <w:rsid w:val="003E607E"/>
    <w:rsid w:val="00401801"/>
    <w:rsid w:val="0040606D"/>
    <w:rsid w:val="0042268C"/>
    <w:rsid w:val="00426CEF"/>
    <w:rsid w:val="00427763"/>
    <w:rsid w:val="00431E0E"/>
    <w:rsid w:val="0045473B"/>
    <w:rsid w:val="00464732"/>
    <w:rsid w:val="00474369"/>
    <w:rsid w:val="004767FD"/>
    <w:rsid w:val="004803CD"/>
    <w:rsid w:val="00481A46"/>
    <w:rsid w:val="00481CFA"/>
    <w:rsid w:val="00496FDC"/>
    <w:rsid w:val="00497FB9"/>
    <w:rsid w:val="004A0C4C"/>
    <w:rsid w:val="004C668D"/>
    <w:rsid w:val="004D2A88"/>
    <w:rsid w:val="004F0E12"/>
    <w:rsid w:val="005072E1"/>
    <w:rsid w:val="00522F00"/>
    <w:rsid w:val="00524067"/>
    <w:rsid w:val="00524BCE"/>
    <w:rsid w:val="00542589"/>
    <w:rsid w:val="00560C8A"/>
    <w:rsid w:val="00574D38"/>
    <w:rsid w:val="0057768D"/>
    <w:rsid w:val="005860EB"/>
    <w:rsid w:val="005A3EA6"/>
    <w:rsid w:val="005B2298"/>
    <w:rsid w:val="005C103F"/>
    <w:rsid w:val="005D7AB2"/>
    <w:rsid w:val="005F2806"/>
    <w:rsid w:val="005F684C"/>
    <w:rsid w:val="00606DAE"/>
    <w:rsid w:val="006077B4"/>
    <w:rsid w:val="00615C51"/>
    <w:rsid w:val="006222BB"/>
    <w:rsid w:val="006231CB"/>
    <w:rsid w:val="0063372C"/>
    <w:rsid w:val="0064152B"/>
    <w:rsid w:val="00642C06"/>
    <w:rsid w:val="00653C45"/>
    <w:rsid w:val="00654021"/>
    <w:rsid w:val="00654149"/>
    <w:rsid w:val="00660DC5"/>
    <w:rsid w:val="00677788"/>
    <w:rsid w:val="00677FE2"/>
    <w:rsid w:val="00692720"/>
    <w:rsid w:val="0069552C"/>
    <w:rsid w:val="006A01E9"/>
    <w:rsid w:val="006B2CC3"/>
    <w:rsid w:val="006D2E84"/>
    <w:rsid w:val="006D3264"/>
    <w:rsid w:val="006E1298"/>
    <w:rsid w:val="006E4D91"/>
    <w:rsid w:val="006F4213"/>
    <w:rsid w:val="00701D0B"/>
    <w:rsid w:val="00703AE4"/>
    <w:rsid w:val="007053E1"/>
    <w:rsid w:val="0074377A"/>
    <w:rsid w:val="00744AF7"/>
    <w:rsid w:val="0074525D"/>
    <w:rsid w:val="00751101"/>
    <w:rsid w:val="00764CAD"/>
    <w:rsid w:val="00780D40"/>
    <w:rsid w:val="00785EC4"/>
    <w:rsid w:val="007900AB"/>
    <w:rsid w:val="007948B5"/>
    <w:rsid w:val="007C1F0C"/>
    <w:rsid w:val="007C75B6"/>
    <w:rsid w:val="0080293D"/>
    <w:rsid w:val="00805AC9"/>
    <w:rsid w:val="00822DF2"/>
    <w:rsid w:val="0083640A"/>
    <w:rsid w:val="00867DB9"/>
    <w:rsid w:val="00870212"/>
    <w:rsid w:val="0087345B"/>
    <w:rsid w:val="008775F9"/>
    <w:rsid w:val="00880359"/>
    <w:rsid w:val="008C1897"/>
    <w:rsid w:val="008C6DC2"/>
    <w:rsid w:val="008D430D"/>
    <w:rsid w:val="008D4F14"/>
    <w:rsid w:val="008E122A"/>
    <w:rsid w:val="008F2941"/>
    <w:rsid w:val="00905695"/>
    <w:rsid w:val="00905F85"/>
    <w:rsid w:val="00922F60"/>
    <w:rsid w:val="00940D86"/>
    <w:rsid w:val="009426B9"/>
    <w:rsid w:val="009470A1"/>
    <w:rsid w:val="00950F79"/>
    <w:rsid w:val="00957161"/>
    <w:rsid w:val="00975A54"/>
    <w:rsid w:val="00984583"/>
    <w:rsid w:val="00991DCC"/>
    <w:rsid w:val="009A4A94"/>
    <w:rsid w:val="009B19B7"/>
    <w:rsid w:val="009B203E"/>
    <w:rsid w:val="009B786A"/>
    <w:rsid w:val="009C26F2"/>
    <w:rsid w:val="009D6FF9"/>
    <w:rsid w:val="009E49B5"/>
    <w:rsid w:val="009E62A1"/>
    <w:rsid w:val="009F5833"/>
    <w:rsid w:val="009F6D7E"/>
    <w:rsid w:val="00A03810"/>
    <w:rsid w:val="00A12F82"/>
    <w:rsid w:val="00A14B2B"/>
    <w:rsid w:val="00A24B7A"/>
    <w:rsid w:val="00A24C06"/>
    <w:rsid w:val="00A2763B"/>
    <w:rsid w:val="00A2795C"/>
    <w:rsid w:val="00A279D1"/>
    <w:rsid w:val="00A40178"/>
    <w:rsid w:val="00A6231A"/>
    <w:rsid w:val="00A663CD"/>
    <w:rsid w:val="00A773E6"/>
    <w:rsid w:val="00A9053B"/>
    <w:rsid w:val="00AA0E78"/>
    <w:rsid w:val="00AA2E18"/>
    <w:rsid w:val="00AB16DA"/>
    <w:rsid w:val="00AB3EA8"/>
    <w:rsid w:val="00AB7C14"/>
    <w:rsid w:val="00AC117F"/>
    <w:rsid w:val="00AE25AE"/>
    <w:rsid w:val="00AF3452"/>
    <w:rsid w:val="00AF629C"/>
    <w:rsid w:val="00B10003"/>
    <w:rsid w:val="00B135E9"/>
    <w:rsid w:val="00B14CEF"/>
    <w:rsid w:val="00B2512C"/>
    <w:rsid w:val="00B37811"/>
    <w:rsid w:val="00B405DF"/>
    <w:rsid w:val="00B504A5"/>
    <w:rsid w:val="00B51FC8"/>
    <w:rsid w:val="00B574B8"/>
    <w:rsid w:val="00B61089"/>
    <w:rsid w:val="00B76141"/>
    <w:rsid w:val="00B7638D"/>
    <w:rsid w:val="00B87904"/>
    <w:rsid w:val="00BA0F03"/>
    <w:rsid w:val="00BA2D46"/>
    <w:rsid w:val="00BD1D9F"/>
    <w:rsid w:val="00BE6FB0"/>
    <w:rsid w:val="00BF577E"/>
    <w:rsid w:val="00C03F0B"/>
    <w:rsid w:val="00C11C21"/>
    <w:rsid w:val="00C1406A"/>
    <w:rsid w:val="00C2232A"/>
    <w:rsid w:val="00C66397"/>
    <w:rsid w:val="00C76076"/>
    <w:rsid w:val="00C85C99"/>
    <w:rsid w:val="00C904B7"/>
    <w:rsid w:val="00CC6218"/>
    <w:rsid w:val="00CD5C2F"/>
    <w:rsid w:val="00D173B7"/>
    <w:rsid w:val="00D17695"/>
    <w:rsid w:val="00D2303B"/>
    <w:rsid w:val="00D4789A"/>
    <w:rsid w:val="00D53C97"/>
    <w:rsid w:val="00D563AD"/>
    <w:rsid w:val="00D70769"/>
    <w:rsid w:val="00D84B2E"/>
    <w:rsid w:val="00D91163"/>
    <w:rsid w:val="00DC6183"/>
    <w:rsid w:val="00DD4F28"/>
    <w:rsid w:val="00DE69AA"/>
    <w:rsid w:val="00DF3C86"/>
    <w:rsid w:val="00DF5181"/>
    <w:rsid w:val="00DF56F8"/>
    <w:rsid w:val="00E000E7"/>
    <w:rsid w:val="00E058EB"/>
    <w:rsid w:val="00E15D92"/>
    <w:rsid w:val="00E353BC"/>
    <w:rsid w:val="00E577BC"/>
    <w:rsid w:val="00E7651A"/>
    <w:rsid w:val="00E77416"/>
    <w:rsid w:val="00E94918"/>
    <w:rsid w:val="00EB562C"/>
    <w:rsid w:val="00EC2153"/>
    <w:rsid w:val="00EC34BA"/>
    <w:rsid w:val="00EC53DA"/>
    <w:rsid w:val="00ED3937"/>
    <w:rsid w:val="00EF221D"/>
    <w:rsid w:val="00EF2F73"/>
    <w:rsid w:val="00EF5B0D"/>
    <w:rsid w:val="00F02E11"/>
    <w:rsid w:val="00F1102C"/>
    <w:rsid w:val="00F129DC"/>
    <w:rsid w:val="00F13AF5"/>
    <w:rsid w:val="00F16659"/>
    <w:rsid w:val="00F26B88"/>
    <w:rsid w:val="00F36A2D"/>
    <w:rsid w:val="00F508A5"/>
    <w:rsid w:val="00F5398C"/>
    <w:rsid w:val="00F57927"/>
    <w:rsid w:val="00F64C51"/>
    <w:rsid w:val="00F745E9"/>
    <w:rsid w:val="00F8041A"/>
    <w:rsid w:val="00F96BDC"/>
    <w:rsid w:val="00FB046D"/>
    <w:rsid w:val="00FE00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39BBD9B3-2925-4F69-AD0E-5315242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semiHidden/>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image" Target="media/image18.png"/><Relationship Id="rId50" Type="http://schemas.openxmlformats.org/officeDocument/2006/relationships/hyperlink" Target="http://www.ieee.org/documents/ieeecitationref.pdf"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8.bin"/><Relationship Id="rId11" Type="http://schemas.microsoft.com/office/2011/relationships/commentsExtended" Target="commentsExtended.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image" Target="media/image17.tmp"/><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9.png"/><Relationship Id="rId8" Type="http://schemas.openxmlformats.org/officeDocument/2006/relationships/image" Target="media/image1.png"/><Relationship Id="rId51" Type="http://schemas.openxmlformats.org/officeDocument/2006/relationships/hyperlink" Target="http://library.queensu.ca/book/export/html/5846"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footer" Target="footer2.xml"/><Relationship Id="rId20" Type="http://schemas.openxmlformats.org/officeDocument/2006/relationships/image" Target="media/image5.wmf"/><Relationship Id="rId41" Type="http://schemas.openxmlformats.org/officeDocument/2006/relationships/oleObject" Target="embeddings/oleObject14.bin"/><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BC4DB-5ED8-4750-BE00-15769326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C:\Users\dmac\My Drive\Sync\My Documents\My Supervision\Grad\2018\Proposal 2016.dotx</Template>
  <TotalTime>50</TotalTime>
  <Pages>19</Pages>
  <Words>16587</Words>
  <Characters>94549</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110915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dmac</dc:creator>
  <cp:lastModifiedBy>Julian L Cardenas Barrera</cp:lastModifiedBy>
  <cp:revision>3</cp:revision>
  <cp:lastPrinted>2013-05-03T14:51:00Z</cp:lastPrinted>
  <dcterms:created xsi:type="dcterms:W3CDTF">2021-01-13T16:37:00Z</dcterms:created>
  <dcterms:modified xsi:type="dcterms:W3CDTF">2021-01-18T14:01:00Z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http://www.zotero.org/styles/american-sociological-association</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