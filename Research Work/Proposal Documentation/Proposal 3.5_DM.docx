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6B6781B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11E21ACD" w:rsidR="00B135E9" w:rsidRPr="005C103F" w:rsidRDefault="00B135E9" w:rsidP="00156D66">
            <w:pPr>
              <w:pStyle w:val="authorship"/>
            </w:pPr>
            <w:r>
              <w:t xml:space="preserve">Updated:  </w:t>
            </w:r>
            <w:r w:rsidR="00400EA9">
              <w:fldChar w:fldCharType="begin">
                <w:ffData>
                  <w:name w:val="updateDate"/>
                  <w:enabled/>
                  <w:calcOnExit w:val="0"/>
                  <w:textInput>
                    <w:default w:val="2021-Jun-07"/>
                  </w:textInput>
                </w:ffData>
              </w:fldChar>
            </w:r>
            <w:r w:rsidR="00400EA9" w:rsidRPr="00400EA9">
              <w:instrText xml:space="preserve"> </w:instrText>
            </w:r>
            <w:bookmarkStart w:id="1" w:name="updateDate"/>
            <w:r w:rsidR="00400EA9" w:rsidRPr="00400EA9">
              <w:instrText xml:space="preserve">FORMTEXT </w:instrText>
            </w:r>
            <w:r w:rsidR="00400EA9">
              <w:fldChar w:fldCharType="separate"/>
            </w:r>
            <w:r w:rsidR="00400EA9">
              <w:rPr>
                <w:noProof/>
              </w:rPr>
              <w:t>2021-Jun-07</w:t>
            </w:r>
            <w:r w:rsidR="00400EA9">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53626E51"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400EA9">
              <w:rPr>
                <w:noProof/>
                <w:webHidden/>
              </w:rPr>
              <w:t>1</w:t>
            </w:r>
            <w:r w:rsidR="00400EA9">
              <w:rPr>
                <w:noProof/>
                <w:webHidden/>
              </w:rPr>
              <w:fldChar w:fldCharType="end"/>
            </w:r>
          </w:hyperlink>
        </w:p>
        <w:p w14:paraId="0EF5B286" w14:textId="2C5877F8" w:rsidR="00400EA9" w:rsidRDefault="00400E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Pr="00723B8D">
              <w:rPr>
                <w:rStyle w:val="Hyperlink"/>
                <w:noProof/>
              </w:rPr>
              <w:t>2</w:t>
            </w:r>
            <w:r>
              <w:rPr>
                <w:rFonts w:asciiTheme="minorHAnsi" w:eastAsiaTheme="minorEastAsia" w:hAnsiTheme="minorHAnsi" w:cstheme="minorBidi"/>
                <w:b w:val="0"/>
                <w:noProof/>
                <w:sz w:val="22"/>
                <w:lang w:val="en-US" w:eastAsia="en-US"/>
              </w:rPr>
              <w:tab/>
            </w:r>
            <w:r w:rsidRPr="00723B8D">
              <w:rPr>
                <w:rStyle w:val="Hyperlink"/>
                <w:noProof/>
              </w:rPr>
              <w:t>Investigation</w:t>
            </w:r>
            <w:r>
              <w:rPr>
                <w:noProof/>
                <w:webHidden/>
              </w:rPr>
              <w:tab/>
            </w:r>
            <w:r>
              <w:rPr>
                <w:noProof/>
                <w:webHidden/>
              </w:rPr>
              <w:fldChar w:fldCharType="begin"/>
            </w:r>
            <w:r>
              <w:rPr>
                <w:noProof/>
                <w:webHidden/>
              </w:rPr>
              <w:instrText xml:space="preserve"> PAGEREF _Toc73969379 \h </w:instrText>
            </w:r>
            <w:r>
              <w:rPr>
                <w:noProof/>
                <w:webHidden/>
              </w:rPr>
            </w:r>
            <w:r>
              <w:rPr>
                <w:noProof/>
                <w:webHidden/>
              </w:rPr>
              <w:fldChar w:fldCharType="separate"/>
            </w:r>
            <w:r>
              <w:rPr>
                <w:noProof/>
                <w:webHidden/>
              </w:rPr>
              <w:t>3</w:t>
            </w:r>
            <w:r>
              <w:rPr>
                <w:noProof/>
                <w:webHidden/>
              </w:rPr>
              <w:fldChar w:fldCharType="end"/>
            </w:r>
          </w:hyperlink>
        </w:p>
        <w:p w14:paraId="02CE886A" w14:textId="3CF9AC33" w:rsidR="00400EA9" w:rsidRDefault="00400EA9">
          <w:pPr>
            <w:pStyle w:val="TOC2"/>
            <w:rPr>
              <w:rFonts w:asciiTheme="minorHAnsi" w:eastAsiaTheme="minorEastAsia" w:hAnsiTheme="minorHAnsi" w:cstheme="minorBidi"/>
              <w:sz w:val="22"/>
              <w:lang w:val="en-US" w:eastAsia="en-US"/>
            </w:rPr>
          </w:pPr>
          <w:hyperlink w:anchor="_Toc73969380" w:history="1">
            <w:r w:rsidRPr="00723B8D">
              <w:rPr>
                <w:rStyle w:val="Hyperlink"/>
              </w:rPr>
              <w:t>2.1</w:t>
            </w:r>
            <w:r>
              <w:rPr>
                <w:rFonts w:asciiTheme="minorHAnsi" w:eastAsiaTheme="minorEastAsia" w:hAnsiTheme="minorHAnsi" w:cstheme="minorBidi"/>
                <w:sz w:val="22"/>
                <w:lang w:val="en-US" w:eastAsia="en-US"/>
              </w:rPr>
              <w:tab/>
            </w:r>
            <w:r w:rsidRPr="00723B8D">
              <w:rPr>
                <w:rStyle w:val="Hyperlink"/>
              </w:rPr>
              <w:t>The Benchmark Algorithms</w:t>
            </w:r>
            <w:r>
              <w:rPr>
                <w:webHidden/>
              </w:rPr>
              <w:tab/>
            </w:r>
            <w:r>
              <w:rPr>
                <w:webHidden/>
              </w:rPr>
              <w:fldChar w:fldCharType="begin"/>
            </w:r>
            <w:r>
              <w:rPr>
                <w:webHidden/>
              </w:rPr>
              <w:instrText xml:space="preserve"> PAGEREF _Toc73969380 \h </w:instrText>
            </w:r>
            <w:r>
              <w:rPr>
                <w:webHidden/>
              </w:rPr>
            </w:r>
            <w:r>
              <w:rPr>
                <w:webHidden/>
              </w:rPr>
              <w:fldChar w:fldCharType="separate"/>
            </w:r>
            <w:r>
              <w:rPr>
                <w:webHidden/>
              </w:rPr>
              <w:t>4</w:t>
            </w:r>
            <w:r>
              <w:rPr>
                <w:webHidden/>
              </w:rPr>
              <w:fldChar w:fldCharType="end"/>
            </w:r>
          </w:hyperlink>
        </w:p>
        <w:p w14:paraId="4853F3CB" w14:textId="1BCEF0E3" w:rsidR="00400EA9" w:rsidRDefault="00400E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Pr="00723B8D">
              <w:rPr>
                <w:rStyle w:val="Hyperlink"/>
                <w:noProof/>
              </w:rPr>
              <w:t>2.1-a</w:t>
            </w:r>
            <w:r>
              <w:rPr>
                <w:rFonts w:asciiTheme="minorHAnsi" w:eastAsiaTheme="minorEastAsia" w:hAnsiTheme="minorHAnsi" w:cstheme="minorBidi"/>
                <w:noProof/>
                <w:sz w:val="22"/>
                <w:lang w:val="en-US" w:eastAsia="en-US"/>
              </w:rPr>
              <w:tab/>
            </w:r>
            <w:r w:rsidRPr="00723B8D">
              <w:rPr>
                <w:rStyle w:val="Hyperlink"/>
                <w:noProof/>
              </w:rPr>
              <w:t>Seasonal Naïve Forecaster</w:t>
            </w:r>
            <w:r>
              <w:rPr>
                <w:noProof/>
                <w:webHidden/>
              </w:rPr>
              <w:tab/>
            </w:r>
            <w:r>
              <w:rPr>
                <w:noProof/>
                <w:webHidden/>
              </w:rPr>
              <w:fldChar w:fldCharType="begin"/>
            </w:r>
            <w:r>
              <w:rPr>
                <w:noProof/>
                <w:webHidden/>
              </w:rPr>
              <w:instrText xml:space="preserve"> PAGEREF _Toc73969381 \h </w:instrText>
            </w:r>
            <w:r>
              <w:rPr>
                <w:noProof/>
                <w:webHidden/>
              </w:rPr>
            </w:r>
            <w:r>
              <w:rPr>
                <w:noProof/>
                <w:webHidden/>
              </w:rPr>
              <w:fldChar w:fldCharType="separate"/>
            </w:r>
            <w:r>
              <w:rPr>
                <w:noProof/>
                <w:webHidden/>
              </w:rPr>
              <w:t>4</w:t>
            </w:r>
            <w:r>
              <w:rPr>
                <w:noProof/>
                <w:webHidden/>
              </w:rPr>
              <w:fldChar w:fldCharType="end"/>
            </w:r>
          </w:hyperlink>
        </w:p>
        <w:p w14:paraId="57BC8FCF" w14:textId="52AA91E5" w:rsidR="00400EA9" w:rsidRDefault="00400E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Pr="00723B8D">
              <w:rPr>
                <w:rStyle w:val="Hyperlink"/>
                <w:noProof/>
              </w:rPr>
              <w:t>2.1-b</w:t>
            </w:r>
            <w:r>
              <w:rPr>
                <w:rFonts w:asciiTheme="minorHAnsi" w:eastAsiaTheme="minorEastAsia" w:hAnsiTheme="minorHAnsi" w:cstheme="minorBidi"/>
                <w:noProof/>
                <w:sz w:val="22"/>
                <w:lang w:val="en-US" w:eastAsia="en-US"/>
              </w:rPr>
              <w:tab/>
            </w:r>
            <w:r w:rsidRPr="00723B8D">
              <w:rPr>
                <w:rStyle w:val="Hyperlink"/>
                <w:noProof/>
              </w:rPr>
              <w:t>Multiple Linear Regression Forecaster</w:t>
            </w:r>
            <w:r>
              <w:rPr>
                <w:noProof/>
                <w:webHidden/>
              </w:rPr>
              <w:tab/>
            </w:r>
            <w:r>
              <w:rPr>
                <w:noProof/>
                <w:webHidden/>
              </w:rPr>
              <w:fldChar w:fldCharType="begin"/>
            </w:r>
            <w:r>
              <w:rPr>
                <w:noProof/>
                <w:webHidden/>
              </w:rPr>
              <w:instrText xml:space="preserve"> PAGEREF _Toc73969382 \h </w:instrText>
            </w:r>
            <w:r>
              <w:rPr>
                <w:noProof/>
                <w:webHidden/>
              </w:rPr>
            </w:r>
            <w:r>
              <w:rPr>
                <w:noProof/>
                <w:webHidden/>
              </w:rPr>
              <w:fldChar w:fldCharType="separate"/>
            </w:r>
            <w:r>
              <w:rPr>
                <w:noProof/>
                <w:webHidden/>
              </w:rPr>
              <w:t>5</w:t>
            </w:r>
            <w:r>
              <w:rPr>
                <w:noProof/>
                <w:webHidden/>
              </w:rPr>
              <w:fldChar w:fldCharType="end"/>
            </w:r>
          </w:hyperlink>
        </w:p>
        <w:p w14:paraId="77E5D99A" w14:textId="00C5B031" w:rsidR="00400EA9" w:rsidRDefault="00400E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Pr="00723B8D">
              <w:rPr>
                <w:rStyle w:val="Hyperlink"/>
                <w:noProof/>
              </w:rPr>
              <w:t>2.1-c</w:t>
            </w:r>
            <w:r>
              <w:rPr>
                <w:rFonts w:asciiTheme="minorHAnsi" w:eastAsiaTheme="minorEastAsia" w:hAnsiTheme="minorHAnsi" w:cstheme="minorBidi"/>
                <w:noProof/>
                <w:sz w:val="22"/>
                <w:lang w:val="en-US" w:eastAsia="en-US"/>
              </w:rPr>
              <w:tab/>
            </w:r>
            <w:r w:rsidRPr="00723B8D">
              <w:rPr>
                <w:rStyle w:val="Hyperlink"/>
                <w:noProof/>
              </w:rPr>
              <w:t>Auto-Regressive Integrated Moving Average with Exogenous Variables</w:t>
            </w:r>
            <w:r>
              <w:rPr>
                <w:noProof/>
                <w:webHidden/>
              </w:rPr>
              <w:tab/>
            </w:r>
            <w:r>
              <w:rPr>
                <w:noProof/>
                <w:webHidden/>
              </w:rPr>
              <w:fldChar w:fldCharType="begin"/>
            </w:r>
            <w:r>
              <w:rPr>
                <w:noProof/>
                <w:webHidden/>
              </w:rPr>
              <w:instrText xml:space="preserve"> PAGEREF _Toc73969383 \h </w:instrText>
            </w:r>
            <w:r>
              <w:rPr>
                <w:noProof/>
                <w:webHidden/>
              </w:rPr>
            </w:r>
            <w:r>
              <w:rPr>
                <w:noProof/>
                <w:webHidden/>
              </w:rPr>
              <w:fldChar w:fldCharType="separate"/>
            </w:r>
            <w:r>
              <w:rPr>
                <w:noProof/>
                <w:webHidden/>
              </w:rPr>
              <w:t>6</w:t>
            </w:r>
            <w:r>
              <w:rPr>
                <w:noProof/>
                <w:webHidden/>
              </w:rPr>
              <w:fldChar w:fldCharType="end"/>
            </w:r>
          </w:hyperlink>
        </w:p>
        <w:p w14:paraId="47D9EE3E" w14:textId="57728F3D" w:rsidR="00400EA9" w:rsidRDefault="00400E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Pr="00723B8D">
              <w:rPr>
                <w:rStyle w:val="Hyperlink"/>
                <w:noProof/>
              </w:rPr>
              <w:t>2.1-d</w:t>
            </w:r>
            <w:r>
              <w:rPr>
                <w:rFonts w:asciiTheme="minorHAnsi" w:eastAsiaTheme="minorEastAsia" w:hAnsiTheme="minorHAnsi" w:cstheme="minorBidi"/>
                <w:noProof/>
                <w:sz w:val="22"/>
                <w:lang w:val="en-US" w:eastAsia="en-US"/>
              </w:rPr>
              <w:tab/>
            </w:r>
            <w:r w:rsidRPr="00723B8D">
              <w:rPr>
                <w:rStyle w:val="Hyperlink"/>
                <w:noProof/>
              </w:rPr>
              <w:t>Artificial Neural Network Short Term Load Forecaster – Generation Three</w:t>
            </w:r>
            <w:r>
              <w:rPr>
                <w:noProof/>
                <w:webHidden/>
              </w:rPr>
              <w:tab/>
            </w:r>
            <w:r>
              <w:rPr>
                <w:noProof/>
                <w:webHidden/>
              </w:rPr>
              <w:fldChar w:fldCharType="begin"/>
            </w:r>
            <w:r>
              <w:rPr>
                <w:noProof/>
                <w:webHidden/>
              </w:rPr>
              <w:instrText xml:space="preserve"> PAGEREF _Toc73969384 \h </w:instrText>
            </w:r>
            <w:r>
              <w:rPr>
                <w:noProof/>
                <w:webHidden/>
              </w:rPr>
            </w:r>
            <w:r>
              <w:rPr>
                <w:noProof/>
                <w:webHidden/>
              </w:rPr>
              <w:fldChar w:fldCharType="separate"/>
            </w:r>
            <w:r>
              <w:rPr>
                <w:noProof/>
                <w:webHidden/>
              </w:rPr>
              <w:t>7</w:t>
            </w:r>
            <w:r>
              <w:rPr>
                <w:noProof/>
                <w:webHidden/>
              </w:rPr>
              <w:fldChar w:fldCharType="end"/>
            </w:r>
          </w:hyperlink>
        </w:p>
        <w:p w14:paraId="0E959FC3" w14:textId="3EF3A2C2" w:rsidR="00400EA9" w:rsidRDefault="00400EA9">
          <w:pPr>
            <w:pStyle w:val="TOC2"/>
            <w:rPr>
              <w:rFonts w:asciiTheme="minorHAnsi" w:eastAsiaTheme="minorEastAsia" w:hAnsiTheme="minorHAnsi" w:cstheme="minorBidi"/>
              <w:sz w:val="22"/>
              <w:lang w:val="en-US" w:eastAsia="en-US"/>
            </w:rPr>
          </w:pPr>
          <w:hyperlink w:anchor="_Toc73969385" w:history="1">
            <w:r w:rsidRPr="00723B8D">
              <w:rPr>
                <w:rStyle w:val="Hyperlink"/>
              </w:rPr>
              <w:t>2.2</w:t>
            </w:r>
            <w:r>
              <w:rPr>
                <w:rFonts w:asciiTheme="minorHAnsi" w:eastAsiaTheme="minorEastAsia" w:hAnsiTheme="minorHAnsi" w:cstheme="minorBidi"/>
                <w:sz w:val="22"/>
                <w:lang w:val="en-US" w:eastAsia="en-US"/>
              </w:rPr>
              <w:tab/>
            </w:r>
            <w:r w:rsidRPr="00723B8D">
              <w:rPr>
                <w:rStyle w:val="Hyperlink"/>
              </w:rPr>
              <w:t>Deep Learning Algorithms</w:t>
            </w:r>
            <w:r>
              <w:rPr>
                <w:webHidden/>
              </w:rPr>
              <w:tab/>
            </w:r>
            <w:r>
              <w:rPr>
                <w:webHidden/>
              </w:rPr>
              <w:fldChar w:fldCharType="begin"/>
            </w:r>
            <w:r>
              <w:rPr>
                <w:webHidden/>
              </w:rPr>
              <w:instrText xml:space="preserve"> PAGEREF _Toc73969385 \h </w:instrText>
            </w:r>
            <w:r>
              <w:rPr>
                <w:webHidden/>
              </w:rPr>
            </w:r>
            <w:r>
              <w:rPr>
                <w:webHidden/>
              </w:rPr>
              <w:fldChar w:fldCharType="separate"/>
            </w:r>
            <w:r>
              <w:rPr>
                <w:webHidden/>
              </w:rPr>
              <w:t>8</w:t>
            </w:r>
            <w:r>
              <w:rPr>
                <w:webHidden/>
              </w:rPr>
              <w:fldChar w:fldCharType="end"/>
            </w:r>
          </w:hyperlink>
        </w:p>
        <w:p w14:paraId="1D1EAA26" w14:textId="206527CF" w:rsidR="00400EA9" w:rsidRDefault="00400EA9">
          <w:pPr>
            <w:pStyle w:val="TOC2"/>
            <w:rPr>
              <w:rFonts w:asciiTheme="minorHAnsi" w:eastAsiaTheme="minorEastAsia" w:hAnsiTheme="minorHAnsi" w:cstheme="minorBidi"/>
              <w:sz w:val="22"/>
              <w:lang w:val="en-US" w:eastAsia="en-US"/>
            </w:rPr>
          </w:pPr>
          <w:hyperlink w:anchor="_Toc73969386" w:history="1">
            <w:r w:rsidRPr="00723B8D">
              <w:rPr>
                <w:rStyle w:val="Hyperlink"/>
              </w:rPr>
              <w:t>2.3</w:t>
            </w:r>
            <w:r>
              <w:rPr>
                <w:rFonts w:asciiTheme="minorHAnsi" w:eastAsiaTheme="minorEastAsia" w:hAnsiTheme="minorHAnsi" w:cstheme="minorBidi"/>
                <w:sz w:val="22"/>
                <w:lang w:val="en-US" w:eastAsia="en-US"/>
              </w:rPr>
              <w:tab/>
            </w:r>
            <w:r w:rsidRPr="00723B8D">
              <w:rPr>
                <w:rStyle w:val="Hyperlink"/>
              </w:rPr>
              <w:t>Metrics for Evaluation</w:t>
            </w:r>
            <w:r>
              <w:rPr>
                <w:webHidden/>
              </w:rPr>
              <w:tab/>
            </w:r>
            <w:r>
              <w:rPr>
                <w:webHidden/>
              </w:rPr>
              <w:fldChar w:fldCharType="begin"/>
            </w:r>
            <w:r>
              <w:rPr>
                <w:webHidden/>
              </w:rPr>
              <w:instrText xml:space="preserve"> PAGEREF _Toc73969386 \h </w:instrText>
            </w:r>
            <w:r>
              <w:rPr>
                <w:webHidden/>
              </w:rPr>
            </w:r>
            <w:r>
              <w:rPr>
                <w:webHidden/>
              </w:rPr>
              <w:fldChar w:fldCharType="separate"/>
            </w:r>
            <w:r>
              <w:rPr>
                <w:webHidden/>
              </w:rPr>
              <w:t>9</w:t>
            </w:r>
            <w:r>
              <w:rPr>
                <w:webHidden/>
              </w:rPr>
              <w:fldChar w:fldCharType="end"/>
            </w:r>
          </w:hyperlink>
        </w:p>
        <w:p w14:paraId="3C723106" w14:textId="66C34510" w:rsidR="00400EA9" w:rsidRDefault="00400E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Pr="00723B8D">
              <w:rPr>
                <w:rStyle w:val="Hyperlink"/>
                <w:noProof/>
              </w:rPr>
              <w:t>3</w:t>
            </w:r>
            <w:r>
              <w:rPr>
                <w:rFonts w:asciiTheme="minorHAnsi" w:eastAsiaTheme="minorEastAsia" w:hAnsiTheme="minorHAnsi" w:cstheme="minorBidi"/>
                <w:b w:val="0"/>
                <w:noProof/>
                <w:sz w:val="22"/>
                <w:lang w:val="en-US" w:eastAsia="en-US"/>
              </w:rPr>
              <w:tab/>
            </w:r>
            <w:r w:rsidRPr="00723B8D">
              <w:rPr>
                <w:rStyle w:val="Hyperlink"/>
                <w:noProof/>
              </w:rPr>
              <w:t>Contributions</w:t>
            </w:r>
            <w:r>
              <w:rPr>
                <w:noProof/>
                <w:webHidden/>
              </w:rPr>
              <w:tab/>
            </w:r>
            <w:r>
              <w:rPr>
                <w:noProof/>
                <w:webHidden/>
              </w:rPr>
              <w:fldChar w:fldCharType="begin"/>
            </w:r>
            <w:r>
              <w:rPr>
                <w:noProof/>
                <w:webHidden/>
              </w:rPr>
              <w:instrText xml:space="preserve"> PAGEREF _Toc73969387 \h </w:instrText>
            </w:r>
            <w:r>
              <w:rPr>
                <w:noProof/>
                <w:webHidden/>
              </w:rPr>
            </w:r>
            <w:r>
              <w:rPr>
                <w:noProof/>
                <w:webHidden/>
              </w:rPr>
              <w:fldChar w:fldCharType="separate"/>
            </w:r>
            <w:r>
              <w:rPr>
                <w:noProof/>
                <w:webHidden/>
              </w:rPr>
              <w:t>10</w:t>
            </w:r>
            <w:r>
              <w:rPr>
                <w:noProof/>
                <w:webHidden/>
              </w:rPr>
              <w:fldChar w:fldCharType="end"/>
            </w:r>
          </w:hyperlink>
        </w:p>
        <w:p w14:paraId="03CF7605" w14:textId="75F6D65D" w:rsidR="00400EA9" w:rsidRDefault="00400E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Pr="00723B8D">
              <w:rPr>
                <w:rStyle w:val="Hyperlink"/>
                <w:noProof/>
              </w:rPr>
              <w:t>4</w:t>
            </w:r>
            <w:r>
              <w:rPr>
                <w:rFonts w:asciiTheme="minorHAnsi" w:eastAsiaTheme="minorEastAsia" w:hAnsiTheme="minorHAnsi" w:cstheme="minorBidi"/>
                <w:b w:val="0"/>
                <w:noProof/>
                <w:sz w:val="22"/>
                <w:lang w:val="en-US" w:eastAsia="en-US"/>
              </w:rPr>
              <w:tab/>
            </w:r>
            <w:r w:rsidRPr="00723B8D">
              <w:rPr>
                <w:rStyle w:val="Hyperlink"/>
                <w:noProof/>
              </w:rPr>
              <w:t>References</w:t>
            </w:r>
            <w:r>
              <w:rPr>
                <w:noProof/>
                <w:webHidden/>
              </w:rPr>
              <w:tab/>
            </w:r>
            <w:r>
              <w:rPr>
                <w:noProof/>
                <w:webHidden/>
              </w:rPr>
              <w:fldChar w:fldCharType="begin"/>
            </w:r>
            <w:r>
              <w:rPr>
                <w:noProof/>
                <w:webHidden/>
              </w:rPr>
              <w:instrText xml:space="preserve"> PAGEREF _Toc73969388 \h </w:instrText>
            </w:r>
            <w:r>
              <w:rPr>
                <w:noProof/>
                <w:webHidden/>
              </w:rPr>
            </w:r>
            <w:r>
              <w:rPr>
                <w:noProof/>
                <w:webHidden/>
              </w:rPr>
              <w:fldChar w:fldCharType="separate"/>
            </w:r>
            <w:r>
              <w:rPr>
                <w:noProof/>
                <w:webHidden/>
              </w:rPr>
              <w:t>11</w:t>
            </w:r>
            <w:r>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62CFEE88"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400EA9">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5DFED07D"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400EA9">
        <w:rPr>
          <w:noProof/>
        </w:rPr>
        <w:t>2021-Jun-07</w:t>
      </w:r>
      <w:r w:rsidR="002D616C">
        <w:fldChar w:fldCharType="end"/>
      </w:r>
      <w:r w:rsidRPr="00C11C21">
        <w:t xml:space="preserve"> by </w:t>
      </w:r>
      <w:r w:rsidR="009B203E">
        <w:t>&lt;Author&gt;</w:t>
      </w:r>
      <w:bookmarkStart w:id="3" w:name="_Toc69470477"/>
    </w:p>
    <w:p w14:paraId="5E353781" w14:textId="1B0AF9E1" w:rsidR="004648A0" w:rsidRPr="00CC48D2" w:rsidRDefault="004648A0" w:rsidP="004648A0">
      <w:pPr>
        <w:pStyle w:val="Heading1"/>
      </w:pPr>
      <w:bookmarkStart w:id="4" w:name="_Toc69470941"/>
      <w:bookmarkStart w:id="5" w:name="_Toc73969378"/>
      <w:bookmarkEnd w:id="3"/>
      <w:r>
        <w:t>Load Forecasting Overview</w:t>
      </w:r>
      <w:bookmarkEnd w:id="4"/>
      <w:bookmarkEnd w:id="5"/>
    </w:p>
    <w:p w14:paraId="129A2CCD" w14:textId="5B5DB28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p>
    <w:p w14:paraId="44825881" w14:textId="07F2B92B"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w:t>
      </w:r>
      <w:r w:rsidR="00B3170C">
        <w:t xml:space="preserve">today's </w:t>
      </w:r>
      <w:r>
        <w:t>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xml:space="preserve">.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2271BE" w:rsidDel="002271BE">
        <w:t xml:space="preserve"> </w:t>
      </w:r>
    </w:p>
    <w:p w14:paraId="1C363A56" w14:textId="2DC54DAC" w:rsidR="00120CDE" w:rsidRDefault="00152ED0" w:rsidP="00A122EE">
      <w:pPr>
        <w:pStyle w:val="BodyText"/>
        <w:ind w:firstLine="288"/>
        <w:rPr>
          <w:lang w:val="en-US"/>
        </w:rPr>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r w:rsidR="00026D6B">
        <w:rPr>
          <w:lang w:val="en-US"/>
        </w:rPr>
        <w:t xml:space="preserve">ML </w:t>
      </w:r>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1D7735">
        <w:rPr>
          <w:lang w:val="en-US"/>
        </w:rPr>
        <w:t xml:space="preserve">(ANNs)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r w:rsidR="00784579">
        <w:rPr>
          <w:lang w:val="en-US"/>
        </w:rPr>
        <w:t xml:space="preserve"> </w:t>
      </w:r>
      <w:r w:rsidR="004E299F">
        <w:rPr>
          <w:lang w:val="en-US"/>
        </w:rPr>
        <w:t xml:space="preserve">In recent years, deep learning approaches </w:t>
      </w:r>
      <w:r w:rsidR="00784579">
        <w:rPr>
          <w:lang w:val="en-US"/>
        </w:rPr>
        <w:t xml:space="preserve">like the recurrent neural network </w:t>
      </w:r>
      <w:commentRangeStart w:id="103"/>
      <w:r w:rsidR="00784579">
        <w:rPr>
          <w:lang w:val="en-US"/>
        </w:rPr>
        <w:t xml:space="preserve">(RNN), long-short-term-memory network (LSTM), and the 1-D convolution neural network (CNN),  </w:t>
      </w:r>
      <w:commentRangeEnd w:id="103"/>
      <w:r w:rsidR="00784579">
        <w:rPr>
          <w:rStyle w:val="CommentReference"/>
        </w:rPr>
        <w:commentReference w:id="103"/>
      </w:r>
      <w:r w:rsidR="004E299F">
        <w:rPr>
          <w:lang w:val="en-US"/>
        </w:rPr>
        <w:t xml:space="preserve">have </w:t>
      </w:r>
      <w:r w:rsidR="008C0A9B">
        <w:rPr>
          <w:lang w:val="en-US"/>
        </w:rPr>
        <w:t xml:space="preserve">also </w:t>
      </w:r>
      <w:r w:rsidR="004E299F">
        <w:rPr>
          <w:lang w:val="en-US"/>
        </w:rPr>
        <w:t>become enticing to researchers</w:t>
      </w:r>
      <w:r w:rsidR="008B285B">
        <w:rPr>
          <w:lang w:val="en-US"/>
        </w:rPr>
        <w:t xml:space="preserve"> in this field</w:t>
      </w:r>
      <w:r w:rsidR="00784579">
        <w:rPr>
          <w:lang w:val="en-US"/>
        </w:rPr>
        <w:t>, mostly because of their ability to learn about temporal dependencies in data inputs</w:t>
      </w:r>
      <w:r w:rsidR="00120CDE">
        <w:rPr>
          <w:lang w:val="en-US"/>
        </w:rPr>
        <w:t>, and their ability to quickly adapt to abrupt changes in load patterns, as they occur</w:t>
      </w:r>
      <w:r w:rsidR="008C0A9B" w:rsidRPr="009E24ED">
        <w:rPr>
          <w:lang w:val="en-US"/>
        </w:rPr>
        <w:t>.</w:t>
      </w:r>
    </w:p>
    <w:p w14:paraId="378B5EA4" w14:textId="4F56E732" w:rsidR="00CF23A5" w:rsidRDefault="008C0A9B" w:rsidP="00591C87">
      <w:pPr>
        <w:pStyle w:val="BodyText"/>
        <w:ind w:firstLine="288"/>
      </w:pPr>
      <w:r w:rsidRPr="009E24ED">
        <w:rPr>
          <w:lang w:val="en-US"/>
        </w:rPr>
        <w:t xml:space="preserve">  </w:t>
      </w:r>
      <w:r w:rsidR="002B7B29">
        <w:t xml:space="preserve">It is not likely that one approach will be </w:t>
      </w:r>
      <w:r w:rsidR="00707CE2">
        <w:t>help</w:t>
      </w:r>
      <w:r w:rsidR="002B7B29">
        <w:t>ful in all load forecasting scenarios.  T</w:t>
      </w:r>
      <w:r w:rsidR="00F07592" w:rsidRPr="003113EE">
        <w:t>ao</w:t>
      </w:r>
      <w:r w:rsidR="00F07592">
        <w:t xml:space="preserve"> Hong spoke about the myth of finding the best technique</w:t>
      </w:r>
      <w:r w:rsidR="002B7B29">
        <w:t xml:space="preserve"> </w:t>
      </w:r>
      <w:r w:rsidR="002B7B29">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B7B29">
        <w:fldChar w:fldCharType="separate"/>
      </w:r>
      <w:r w:rsidR="00527687" w:rsidRPr="00527687">
        <w:rPr>
          <w:noProof/>
        </w:rPr>
        <w:t>[1]</w:t>
      </w:r>
      <w:r w:rsidR="002B7B29">
        <w:fldChar w:fldCharType="end"/>
      </w:r>
      <w:r w:rsidR="002B7B29">
        <w:t>.</w:t>
      </w:r>
      <w:r w:rsidR="00F07592">
        <w:t xml:space="preserve"> </w:t>
      </w:r>
      <w:r w:rsidR="002B7B29">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rsidR="002B7B29">
        <w:t xml:space="preserve">approach </w:t>
      </w:r>
      <w:r w:rsidR="002B7B29">
        <w:lastRenderedPageBreak/>
        <w:t xml:space="preserve">applied to load forecast </w:t>
      </w:r>
      <w:r w:rsidR="00B978A7">
        <w:t xml:space="preserve">should be based on </w:t>
      </w:r>
      <w:r w:rsidR="00F56C98">
        <w:t>forecasting</w:t>
      </w:r>
      <w:r w:rsidR="002B7B29">
        <w:t xml:space="preserve"> </w:t>
      </w:r>
      <w:r w:rsidR="00B978A7">
        <w:t xml:space="preserve">needs and the dataset </w:t>
      </w:r>
      <w:r w:rsidR="002B7B29">
        <w:t xml:space="preserve">being </w:t>
      </w:r>
      <w:r w:rsidR="00707CE2">
        <w:t>analyzed</w:t>
      </w:r>
      <w:r w:rsidR="00B978A7">
        <w:t xml:space="preserve">. Different algorithms perform better or worse with different datasets. </w:t>
      </w:r>
      <w:r w:rsidR="002B7B29">
        <w:t>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417D9190" w:rsidR="001D4D50" w:rsidRDefault="001D4D50" w:rsidP="001D4D50">
      <w:pPr>
        <w:pStyle w:val="Heading1"/>
      </w:pPr>
      <w:bookmarkStart w:id="104" w:name="_Toc69470493"/>
      <w:bookmarkStart w:id="105" w:name="_Toc69470948"/>
      <w:bookmarkStart w:id="106" w:name="_Toc73969379"/>
      <w:r>
        <w:t>Investigation</w:t>
      </w:r>
      <w:bookmarkEnd w:id="104"/>
      <w:bookmarkEnd w:id="105"/>
      <w:bookmarkEnd w:id="106"/>
    </w:p>
    <w:p w14:paraId="281EC5F4" w14:textId="135BEF9B"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r w:rsidR="00501F55">
        <w:t xml:space="preserve"> </w:t>
      </w:r>
      <w:r w:rsidR="00501F55">
        <w:fldChar w:fldCharType="begin" w:fldLock="1"/>
      </w:r>
      <w:r w:rsidR="00501F55">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[34]","plainTextFormattedCitation":"[34]","previouslyFormattedCitation":"[34]"},"properties":{"noteIndex":0},"schema":"https://github.com/citation-style-language/schema/raw/master/csl-citation.json"}</w:instrText>
      </w:r>
      <w:r w:rsidR="00501F55">
        <w:fldChar w:fldCharType="separate"/>
      </w:r>
      <w:r w:rsidR="00501F55" w:rsidRPr="00501F55">
        <w:rPr>
          <w:noProof/>
        </w:rPr>
        <w:t>[34]</w:t>
      </w:r>
      <w:r w:rsidR="00501F55">
        <w:fldChar w:fldCharType="end"/>
      </w:r>
      <w:r w:rsidR="0083359B">
        <w:t>, and the other is from Toronto</w:t>
      </w:r>
      <w:r w:rsidR="000F1F43">
        <w:t xml:space="preserve"> </w:t>
      </w:r>
      <w:r w:rsidR="00501F55">
        <w:fldChar w:fldCharType="begin" w:fldLock="1"/>
      </w:r>
      <w:r w:rsidR="00255729">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[34]","plainTextFormattedCitation":"[34]","previouslyFormattedCitation":"[34]"},"properties":{"noteIndex":0},"schema":"https://github.com/citation-style-language/schema/raw/master/csl-citation.json"}</w:instrText>
      </w:r>
      <w:r w:rsidR="00501F55">
        <w:fldChar w:fldCharType="separate"/>
      </w:r>
      <w:r w:rsidR="00501F55" w:rsidRPr="00501F55">
        <w:rPr>
          <w:noProof/>
        </w:rPr>
        <w:t>[34]</w:t>
      </w:r>
      <w:r w:rsidR="00501F55">
        <w:fldChar w:fldCharType="end"/>
      </w:r>
      <w:r w:rsidR="00DA3ECA">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at UNB, which partners with that utility</w:t>
      </w:r>
      <w:r w:rsidR="000F1F43">
        <w:t xml:space="preserve"> reseller</w:t>
      </w:r>
      <w:r w:rsidR="003F13DE">
        <w:t xml:space="preserve">.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w:t>
      </w:r>
      <w:r w:rsidR="0016779C">
        <w:t xml:space="preserve">city-wide </w:t>
      </w:r>
      <w:r w:rsidR="003F13DE">
        <w:t>Saint John</w:t>
      </w:r>
      <w:r w:rsidR="0016779C">
        <w:t xml:space="preserve"> </w:t>
      </w:r>
      <w:r w:rsidR="003F13DE">
        <w:t>load aggregates.</w:t>
      </w:r>
      <w:r w:rsidR="00191404">
        <w:t xml:space="preserve"> </w:t>
      </w:r>
      <w:r w:rsidR="00D61BE6">
        <w:t xml:space="preserve">In some parts of this work, </w:t>
      </w:r>
      <w:r w:rsidR="00255729">
        <w:t xml:space="preserve">weather data (temperature) </w:t>
      </w:r>
      <w:r w:rsidR="00D61BE6">
        <w:t xml:space="preserve">obtained from Environment Canada </w:t>
      </w:r>
      <w:r w:rsidR="00D61BE6">
        <w:fldChar w:fldCharType="begin" w:fldLock="1"/>
      </w:r>
      <w:r w:rsidR="00D61BE6">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[35]","plainTextFormattedCitation":"[35]","previouslyFormattedCitation":"[35]"},"properties":{"noteIndex":0},"schema":"https://github.com/citation-style-language/schema/raw/master/csl-citation.json"}</w:instrText>
      </w:r>
      <w:r w:rsidR="00D61BE6">
        <w:fldChar w:fldCharType="separate"/>
      </w:r>
      <w:r w:rsidR="00D61BE6" w:rsidRPr="00255729">
        <w:rPr>
          <w:noProof/>
        </w:rPr>
        <w:t>[35]</w:t>
      </w:r>
      <w:r w:rsidR="00D61BE6">
        <w:fldChar w:fldCharType="end"/>
      </w:r>
      <w:r w:rsidR="00D61BE6">
        <w:t xml:space="preserve"> will be used to augment the time-series data</w:t>
      </w:r>
      <w:r w:rsidR="00255729">
        <w:t>.</w:t>
      </w:r>
      <w:r w:rsidR="00191404">
        <w:t xml:space="preserve"> </w:t>
      </w:r>
      <w:r>
        <w:t>Four benchmark forecasters will be use</w:t>
      </w:r>
      <w:r w:rsidR="005A0598">
        <w:t>d</w:t>
      </w:r>
      <w:r>
        <w:t xml:space="preserve"> for comparison:  a Seasonal Naïve forecaster, a Multiple Linear </w:t>
      </w:r>
      <w:r>
        <w:lastRenderedPageBreak/>
        <w:t xml:space="preserve">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255729">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[36]–[38]","plainTextFormattedCitation":"[1], [4], [5], [9], [36]–[38]","previouslyFormattedCitation":"[1], [4], [5], [9], [36]–[38]"},"properties":{"noteIndex":0},"schema":"https://github.com/citation-style-language/schema/raw/master/csl-citation.json"}</w:instrText>
      </w:r>
      <w:r w:rsidR="004552EB">
        <w:fldChar w:fldCharType="separate"/>
      </w:r>
      <w:r w:rsidR="00255729" w:rsidRPr="00255729">
        <w:rPr>
          <w:noProof/>
        </w:rPr>
        <w:t>[1], [4], [5], [9], [36]–[38]</w:t>
      </w:r>
      <w:r w:rsidR="004552EB">
        <w:fldChar w:fldCharType="end"/>
      </w:r>
      <w:r w:rsidR="001F6577">
        <w:t>.</w:t>
      </w:r>
    </w:p>
    <w:p w14:paraId="5659DC26" w14:textId="60F4D94C"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r w:rsidR="000F1F43">
        <w:t>deep learning forecasters</w:t>
      </w:r>
      <w:r>
        <w:t xml:space="preserve"> will be assessed by comparing </w:t>
      </w:r>
      <w:r w:rsidR="000F1F43">
        <w:t xml:space="preserve">them </w:t>
      </w:r>
      <w:r>
        <w:t xml:space="preserve">against </w:t>
      </w:r>
      <w:r w:rsidR="00D45BDE">
        <w:t xml:space="preserve">the </w:t>
      </w:r>
      <w:r>
        <w:t xml:space="preserve">performance of the benchmark algorithms, using the data sets available.  Details of each of these phases </w:t>
      </w:r>
      <w:r w:rsidR="00D45BDE">
        <w:t>are</w:t>
      </w:r>
      <w:r>
        <w:t xml:space="preserve"> delineated below.</w:t>
      </w:r>
      <w:r w:rsidR="00366786">
        <w:t xml:space="preserve">  </w:t>
      </w:r>
      <w:commentRangeStart w:id="107"/>
      <w:r w:rsidR="00366786">
        <w:t xml:space="preserve">For an overview of work completed, and pending, see the </w:t>
      </w:r>
      <w:proofErr w:type="spellStart"/>
      <w:r w:rsidR="00366786">
        <w:t>gantt</w:t>
      </w:r>
      <w:proofErr w:type="spellEnd"/>
      <w:r w:rsidR="00366786">
        <w:t xml:space="preserve"> chart in the appendix.</w:t>
      </w:r>
      <w:commentRangeEnd w:id="107"/>
      <w:r w:rsidR="00366786">
        <w:rPr>
          <w:rStyle w:val="CommentReference"/>
        </w:rPr>
        <w:commentReference w:id="107"/>
      </w:r>
    </w:p>
    <w:p w14:paraId="71E0785C" w14:textId="22608804" w:rsidR="000E6695" w:rsidRDefault="005A7733" w:rsidP="000E6695">
      <w:pPr>
        <w:pStyle w:val="Heading2"/>
      </w:pPr>
      <w:bookmarkStart w:id="108" w:name="_Toc69470494"/>
      <w:bookmarkStart w:id="109" w:name="_Toc69470949"/>
      <w:bookmarkStart w:id="110" w:name="_Toc73969380"/>
      <w:r>
        <w:t xml:space="preserve">The </w:t>
      </w:r>
      <w:r w:rsidR="000E6695">
        <w:t>Benchmark Algorithms</w:t>
      </w:r>
      <w:bookmarkEnd w:id="110"/>
      <w:r w:rsidR="000E6695">
        <w:t xml:space="preserve"> </w:t>
      </w:r>
      <w:bookmarkEnd w:id="108"/>
      <w:bookmarkEnd w:id="109"/>
    </w:p>
    <w:p w14:paraId="212346AA" w14:textId="4299E4BA"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255729">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[36]–[38]","plainTextFormattedCitation":"[1], [4], [5], [9], [36]–[38]","previouslyFormattedCitation":"[1], [4], [5], [9], [36]–[38]"},"properties":{"noteIndex":0},"schema":"https://github.com/citation-style-language/schema/raw/master/csl-citation.json"}</w:instrText>
      </w:r>
      <w:r w:rsidR="001F6577">
        <w:fldChar w:fldCharType="separate"/>
      </w:r>
      <w:r w:rsidR="00255729" w:rsidRPr="00255729">
        <w:rPr>
          <w:noProof/>
        </w:rPr>
        <w:t>[1], [4], [5], [9], [36]–[38]</w:t>
      </w:r>
      <w:r w:rsidR="001F6577">
        <w:fldChar w:fldCharType="end"/>
      </w:r>
      <w:r>
        <w:t>.</w:t>
      </w:r>
    </w:p>
    <w:p w14:paraId="631707D8" w14:textId="0A1B5A84" w:rsidR="009B19B7" w:rsidRDefault="009B19B7" w:rsidP="009B19B7">
      <w:pPr>
        <w:pStyle w:val="Heading3"/>
      </w:pPr>
      <w:bookmarkStart w:id="111" w:name="_Toc69486063"/>
      <w:bookmarkStart w:id="112" w:name="_Toc69470495"/>
      <w:bookmarkStart w:id="113" w:name="_Toc69470950"/>
      <w:bookmarkStart w:id="114" w:name="_Toc73969381"/>
      <w:bookmarkEnd w:id="111"/>
      <w:r>
        <w:t xml:space="preserve">Seasonal Naïve </w:t>
      </w:r>
      <w:bookmarkEnd w:id="112"/>
      <w:bookmarkEnd w:id="113"/>
      <w:r w:rsidR="00F017C2">
        <w:t>Forecaster</w:t>
      </w:r>
      <w:bookmarkEnd w:id="114"/>
      <w:r w:rsidR="00F017C2">
        <w:t xml:space="preserve"> </w:t>
      </w:r>
    </w:p>
    <w:p w14:paraId="401B9F58" w14:textId="0BE0516E" w:rsidR="0074525D" w:rsidRPr="009E6D1D" w:rsidRDefault="009958B5" w:rsidP="009E6D1D">
      <w:pPr>
        <w:pStyle w:val="BodyText"/>
        <w:ind w:firstLine="288"/>
        <w:rPr>
          <w:b/>
          <w:bCs/>
        </w:rPr>
      </w:pPr>
      <w:r>
        <w:t xml:space="preserve">The naïve forecaster is </w:t>
      </w:r>
      <w:r w:rsidR="000F1F43">
        <w:t>a simple forecaster based on a random walk model</w:t>
      </w:r>
      <w:r>
        <w:t xml:space="preserve"> </w:t>
      </w:r>
      <w:r w:rsidR="00255729">
        <w:fldChar w:fldCharType="begin" w:fldLock="1"/>
      </w:r>
      <w:r w:rsidR="00D36F17">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[39]","plainTextFormattedCitation":"[39]","previouslyFormattedCitation":"[39]"},"properties":{"noteIndex":0},"schema":"https://github.com/citation-style-language/schema/raw/master/csl-citation.json"}</w:instrText>
      </w:r>
      <w:r w:rsidR="00255729">
        <w:fldChar w:fldCharType="separate"/>
      </w:r>
      <w:r w:rsidR="00255729" w:rsidRPr="00255729">
        <w:rPr>
          <w:noProof/>
        </w:rPr>
        <w:t>[39]</w:t>
      </w:r>
      <w:r w:rsidR="00255729">
        <w:fldChar w:fldCharType="end"/>
      </w:r>
      <w:r>
        <w:t>; it</w:t>
      </w:r>
      <w:r w:rsidR="009F5955">
        <w:t xml:space="preserve"> has</w:t>
      </w:r>
      <w:r>
        <w:t xml:space="preserve"> often </w:t>
      </w:r>
      <w:r w:rsidR="009F5955">
        <w:t xml:space="preserve">been </w:t>
      </w:r>
      <w:r w:rsidR="006143C7">
        <w:t>implemented</w:t>
      </w:r>
      <w:r>
        <w:t xml:space="preserve"> as a </w:t>
      </w:r>
      <w:r w:rsidR="006C0E9D">
        <w:t>ground-</w:t>
      </w:r>
      <w:r w:rsidR="00D67089">
        <w:t xml:space="preserve">level </w:t>
      </w:r>
      <w:r>
        <w:t xml:space="preserve">benchmark for developing more sophisticated </w:t>
      </w:r>
      <w:r w:rsidR="005F3AD8">
        <w:t xml:space="preserve">forecasters </w:t>
      </w:r>
      <w:r w:rsidR="003364F3">
        <w:fldChar w:fldCharType="begin" w:fldLock="1"/>
      </w:r>
      <w:r w:rsidR="00D36F17">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networks","type":"article-journal"},"uris":["http://www.mendeley.com/documents/?uuid=acd10d2b-73b6-45e9-bef4-4efa9587b92a"]}],"mendeley":{"formattedCitation":"[36], [40]–[42]","plainTextFormattedCitation":"[36], [40]–[42]","previouslyFormattedCitation":"[36], [40]–[42]"},"properties":{"noteIndex":0},"schema":"https://github.com/citation-style-language/schema/raw/master/csl-citation.json"}</w:instrText>
      </w:r>
      <w:r w:rsidR="003364F3">
        <w:fldChar w:fldCharType="separate"/>
      </w:r>
      <w:r w:rsidR="00255729" w:rsidRPr="00255729">
        <w:rPr>
          <w:noProof/>
        </w:rPr>
        <w:t>[36], [40]–[42]</w:t>
      </w:r>
      <w:r w:rsidR="003364F3">
        <w:fldChar w:fldCharType="end"/>
      </w:r>
      <w:r w:rsidR="003364F3">
        <w:t xml:space="preserve">. </w:t>
      </w:r>
      <w:r w:rsidR="00D67089">
        <w:t xml:space="preserve">  It is used to demonstrate how much value is added by forecasters under comparison – when a naïve forecaster outperforms a more complex forecast</w:t>
      </w:r>
      <w:r w:rsidR="005F3AD8">
        <w:t>ing model</w:t>
      </w:r>
      <w:r w:rsidR="00D67089">
        <w:t xml:space="preserve">, we know that the </w:t>
      </w:r>
      <w:r w:rsidR="008018DB">
        <w:t xml:space="preserve">complex </w:t>
      </w:r>
      <w:r w:rsidR="005F3AD8">
        <w:t>model</w:t>
      </w:r>
      <w:r w:rsidR="00D67089">
        <w:t xml:space="preserve"> </w:t>
      </w:r>
      <w:r w:rsidR="008018DB">
        <w:t>offers little value</w:t>
      </w:r>
      <w:r w:rsidR="00D67089">
        <w:t xml:space="preserve">.   </w:t>
      </w:r>
      <w:proofErr w:type="spellStart"/>
      <w:r w:rsidR="009E7574">
        <w:t>Bracale</w:t>
      </w:r>
      <w:proofErr w:type="spellEnd"/>
      <w:r w:rsidR="009E7574">
        <w:t xml:space="preserve"> </w:t>
      </w:r>
      <w:r w:rsidR="009E7574">
        <w:fldChar w:fldCharType="begin" w:fldLock="1"/>
      </w:r>
      <w:r w:rsidR="00D36F17">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[41]","plainTextFormattedCitation":"[41]","previouslyFormattedCitation":"[41]"},"properties":{"noteIndex":0},"schema":"https://github.com/citation-style-language/schema/raw/master/csl-citation.json"}</w:instrText>
      </w:r>
      <w:r w:rsidR="009E7574">
        <w:fldChar w:fldCharType="separate"/>
      </w:r>
      <w:r w:rsidR="00255729" w:rsidRPr="00255729">
        <w:rPr>
          <w:noProof/>
        </w:rPr>
        <w:t>[41]</w:t>
      </w:r>
      <w:r w:rsidR="009E7574">
        <w:fldChar w:fldCharType="end"/>
      </w:r>
      <w:r w:rsidR="009E7574">
        <w:t xml:space="preserve"> et al. point out that;</w:t>
      </w:r>
      <w:r w:rsidR="009E7574" w:rsidRPr="009E7574">
        <w:t xml:space="preserve"> </w:t>
      </w:r>
      <w:r w:rsidR="00B3170C">
        <w:t>"</w:t>
      </w:r>
      <w:r w:rsidR="009E7574" w:rsidRPr="009E7574">
        <w:t xml:space="preserve">The simplest </w:t>
      </w:r>
      <w:r w:rsidR="009E7574" w:rsidRPr="009E7574">
        <w:lastRenderedPageBreak/>
        <w:t>method to anticipate the next value in a time series is to assume it will have the same values as the current value</w:t>
      </w:r>
      <w:r w:rsidR="00B3170C" w:rsidRPr="009E7574">
        <w:t>.</w:t>
      </w:r>
      <w:r w:rsidR="00B3170C">
        <w:t>"</w:t>
      </w:r>
      <w:r w:rsidR="00B3170C" w:rsidRPr="009E7574">
        <w:t xml:space="preserve"> </w:t>
      </w:r>
      <w:r w:rsidR="008018DB">
        <w:t>which forms the basis of the</w:t>
      </w:r>
      <w:r w:rsidR="009E7574" w:rsidRPr="009E7574">
        <w:t xml:space="preserve"> naive forecaster.</w:t>
      </w:r>
      <w:r w:rsidR="00D67089">
        <w:t xml:space="preserve">  The </w:t>
      </w:r>
      <w:r w:rsidR="0053142E">
        <w:t>Seasonal</w:t>
      </w:r>
      <w:r w:rsidR="00D67089">
        <w:t xml:space="preserve"> Naïve Forecaster </w:t>
      </w:r>
      <w:r w:rsidR="005F3AD8">
        <w:t xml:space="preserve">(SNF) </w:t>
      </w:r>
      <w:r w:rsidR="00D67089">
        <w:t xml:space="preserve">improves this by </w:t>
      </w:r>
      <w:r w:rsidR="006C0E9D">
        <w:t>considering seasonal trends</w:t>
      </w:r>
      <w:r w:rsidR="0053142E">
        <w:t xml:space="preserve"> </w:t>
      </w:r>
      <w:r w:rsidR="0053142E">
        <w:fldChar w:fldCharType="begin" w:fldLock="1"/>
      </w:r>
      <w:r w:rsidR="00D36F17">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[43]","plainTextFormattedCitation":"[43]","previouslyFormattedCitation":"[43]"},"properties":{"noteIndex":0},"schema":"https://github.com/citation-style-language/schema/raw/master/csl-citation.json"}</w:instrText>
      </w:r>
      <w:r w:rsidR="0053142E">
        <w:fldChar w:fldCharType="separate"/>
      </w:r>
      <w:r w:rsidR="00255729" w:rsidRPr="00255729">
        <w:rPr>
          <w:noProof/>
        </w:rPr>
        <w:t>[43]</w:t>
      </w:r>
      <w:r w:rsidR="0053142E">
        <w:fldChar w:fldCharType="end"/>
      </w:r>
      <w:r w:rsidR="0053142E">
        <w:t xml:space="preserve">.  </w:t>
      </w:r>
      <w:r w:rsidR="009E6D1D" w:rsidRPr="009E6D1D">
        <w:t xml:space="preserve">The SNF can be expressed by the simple mathematical relationship shown </w:t>
      </w:r>
      <w:r w:rsidR="0053142E">
        <w:t>in (1):</w:t>
      </w:r>
    </w:p>
    <w:p w14:paraId="3F1E9A9A" w14:textId="3FF40668" w:rsidR="0035799E" w:rsidRDefault="0004762F">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fldChar w:fldCharType="begin"/>
      </w:r>
      <w:r>
        <w:instrText xml:space="preserve"> SEQ MTEqn \c \* Arabic \* MERGEFORMAT </w:instrText>
      </w:r>
      <w:r>
        <w:fldChar w:fldCharType="separate"/>
      </w:r>
      <w:r w:rsidR="00400EA9">
        <w:rPr>
          <w:noProof/>
        </w:rPr>
        <w:instrText>1</w:instrText>
      </w:r>
      <w:r>
        <w:rPr>
          <w:noProof/>
        </w:rPr>
        <w:fldChar w:fldCharType="end"/>
      </w:r>
      <w:r w:rsidR="002118B9">
        <w:instrText>)</w:instrText>
      </w:r>
      <w:r w:rsidR="002118B9">
        <w:fldChar w:fldCharType="end"/>
      </w:r>
    </w:p>
    <w:p w14:paraId="7EBCCADB" w14:textId="63239606" w:rsidR="0074525D" w:rsidRDefault="0028613D" w:rsidP="006C284A">
      <w:pPr>
        <w:pStyle w:val="BodyText"/>
      </w:pPr>
      <w:r>
        <w:t>w</w:t>
      </w:r>
      <w:r w:rsidR="0074525D">
        <w:t xml:space="preserve">here </w:t>
      </w:r>
      <w:r w:rsidR="00141E5D" w:rsidRPr="005B159F">
        <w:rPr>
          <w:noProof/>
          <w:position w:val="-10"/>
        </w:rPr>
        <w:object w:dxaOrig="220" w:dyaOrig="260" w14:anchorId="3956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alt="" style="width:11.25pt;height:12.75pt;mso-width-percent:0;mso-height-percent:0;mso-width-percent:0;mso-height-percent:0" o:ole="">
            <v:imagedata r:id="rId14" o:title=""/>
          </v:shape>
          <o:OLEObject Type="Embed" ProgID="Equation.DSMT4" ShapeID="_x0000_i1223" DrawAspect="Content" ObjectID="_1684582210" r:id="rId15"/>
        </w:object>
      </w:r>
      <w:r w:rsidR="0074525D">
        <w:t xml:space="preserve"> is the time series</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 xml:space="preserve">if we are taking the hourly sample from the day </w:t>
      </w:r>
      <w:proofErr w:type="gramStart"/>
      <w:r w:rsidR="00A31163">
        <w:rPr>
          <w:rFonts w:eastAsiaTheme="minorEastAsia"/>
        </w:rPr>
        <w:t>before</w:t>
      </w:r>
      <w:r w:rsidR="004C45E4">
        <w:rPr>
          <w:rFonts w:eastAsiaTheme="minorEastAsia"/>
        </w:rPr>
        <w:t>)</w:t>
      </w:r>
      <w:r w:rsidR="0074525D">
        <w:rPr>
          <w:rFonts w:eastAsiaTheme="minorEastAsia"/>
        </w:rPr>
        <w:t>.</w:t>
      </w:r>
      <w:proofErr w:type="gramEnd"/>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r w:rsidR="008C53B0">
        <w:t xml:space="preserve"> </w:t>
      </w:r>
      <w:commentRangeStart w:id="115"/>
      <w:r w:rsidR="004F7388" w:rsidRPr="004F7388">
        <w:t xml:space="preserve">This forecaster is excellent for making short-term forecasts of variables that are generally stable or vary </w:t>
      </w:r>
      <w:r w:rsidR="00DA3ECA">
        <w:t>consistently. However,</w:t>
      </w:r>
      <w:r w:rsidR="004F7388" w:rsidRPr="004F7388">
        <w:t xml:space="preserve"> it is </w:t>
      </w:r>
      <w:r w:rsidR="00DA3ECA">
        <w:t>high</w:t>
      </w:r>
      <w:r w:rsidR="00DA3ECA" w:rsidRPr="004F7388">
        <w:t xml:space="preserve">ly </w:t>
      </w:r>
      <w:r w:rsidR="004F7388" w:rsidRPr="004F7388">
        <w:t>ineffective at forecasting time series data that fluctuate significantly or are susceptible to irregular elements such as temperature</w:t>
      </w:r>
      <w:commentRangeEnd w:id="115"/>
      <w:r w:rsidR="00481240">
        <w:rPr>
          <w:rStyle w:val="CommentReference"/>
        </w:rPr>
        <w:commentReference w:id="115"/>
      </w:r>
      <w:r w:rsidR="004F7388" w:rsidRPr="004F7388">
        <w:t>.</w:t>
      </w:r>
      <w:r w:rsidR="004F7388" w:rsidRPr="004F7388" w:rsidDel="004F7388">
        <w:rPr>
          <w:highlight w:val="yellow"/>
        </w:rPr>
        <w:t xml:space="preserve"> </w:t>
      </w:r>
    </w:p>
    <w:p w14:paraId="638A44EE" w14:textId="203EAC14" w:rsidR="00AD4AA2" w:rsidRDefault="00AD4AA2" w:rsidP="00AD4AA2">
      <w:pPr>
        <w:pStyle w:val="Heading3"/>
      </w:pPr>
      <w:bookmarkStart w:id="116" w:name="_Toc73969382"/>
      <w:r>
        <w:t>Multiple Linear Regression Forecaster</w:t>
      </w:r>
      <w:bookmarkEnd w:id="116"/>
    </w:p>
    <w:p w14:paraId="4A834C4E" w14:textId="4CF8B9F7" w:rsidR="00AD4AA2" w:rsidRDefault="00AD4AA2" w:rsidP="00AD4AA2">
      <w:pPr>
        <w:pStyle w:val="BodyText"/>
        <w:ind w:firstLine="288"/>
      </w:pPr>
      <w:r>
        <w:t xml:space="preserve">Multiple linear regression (MLR) is one of the most commonly used statistical techniques for load forecasting </w:t>
      </w:r>
      <w:r w:rsidR="00DE439C">
        <w:fldChar w:fldCharType="begin" w:fldLock="1"/>
      </w:r>
      <w:r w:rsidR="00C452E7">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approach","type":"book"},"uris":["http://www.mendeley.com/documents/?uuid=250e5707-461b-4997-b893-92830cf2db47"]},{"id":"ITEM-10","itemData":{"DOI":"10.1109/TSG.2013.2274373","ISSN":"19493053","abstract":"The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information","type":"article-journal","volume":"5"},"uris":["http://www.mendeley.com/documents/?uuid=3d2f3b02-12fc-417c-a746-0bb1d4ba5f98"]}],"mendeley":{"formattedCitation":"[11], [13], [20], [36], [44]–[49]","plainTextFormattedCitation":"[11], [13], [20], [36], [44]–[49]","previouslyFormattedCitation":"[11], [13], [20], [36], [44]–[49]"},"properties":{"noteIndex":0},"schema":"https://github.com/citation-style-language/schema/raw/master/csl-citation.json"}</w:instrText>
      </w:r>
      <w:r w:rsidR="00DE439C">
        <w:fldChar w:fldCharType="separate"/>
      </w:r>
      <w:r w:rsidR="00DE439C" w:rsidRPr="00DE439C">
        <w:rPr>
          <w:noProof/>
        </w:rPr>
        <w:t>[11], [13], [20], [36], [44]–[49]</w:t>
      </w:r>
      <w:r w:rsidR="00DE439C">
        <w:fldChar w:fldCharType="end"/>
      </w:r>
      <w:r>
        <w:t>. MLR forecasters model the relationships between a continuous dependent variable and one or more independent variables</w:t>
      </w:r>
      <w:r w:rsidR="008018DB">
        <w:t>.</w:t>
      </w:r>
      <w:r>
        <w:t xml:space="preserve">  </w:t>
      </w:r>
      <w:r w:rsidR="008018DB">
        <w:t xml:space="preserve"> </w:t>
      </w:r>
      <w:r>
        <w:t>The equation below shows an MLR with two independent variables:</w:t>
      </w:r>
    </w:p>
    <w:p w14:paraId="2A13311E" w14:textId="139139A2"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r w:rsidR="0004762F">
        <w:fldChar w:fldCharType="begin"/>
      </w:r>
      <w:r w:rsidR="0004762F">
        <w:instrText xml:space="preserve"> SEQ MTEqn \c \* Arabic \* MERGEFORMAT </w:instrText>
      </w:r>
      <w:r w:rsidR="0004762F">
        <w:fldChar w:fldCharType="separate"/>
      </w:r>
      <w:r w:rsidR="00400EA9">
        <w:rPr>
          <w:noProof/>
        </w:rPr>
        <w:instrText>2</w:instrText>
      </w:r>
      <w:r w:rsidR="0004762F">
        <w:rPr>
          <w:noProof/>
        </w:rPr>
        <w:fldChar w:fldCharType="end"/>
      </w:r>
      <w:r w:rsidR="00AD4AA2">
        <w:instrText>)</w:instrText>
      </w:r>
      <w:r w:rsidR="00AD4AA2">
        <w:fldChar w:fldCharType="end"/>
      </w:r>
    </w:p>
    <w:p w14:paraId="1C6E98D7" w14:textId="4DDE1731" w:rsidR="002A145E" w:rsidRDefault="006E5F84" w:rsidP="006C0E9D">
      <w:pPr>
        <w:pStyle w:val="BodyText"/>
      </w:pPr>
      <w:r>
        <w:t xml:space="preserve">In the case of load forecasting, </w:t>
      </w:r>
      <w:r w:rsidR="00AD4AA2" w:rsidRPr="006143C7">
        <w:rPr>
          <w:position w:val="-10"/>
        </w:rPr>
        <w:object w:dxaOrig="220" w:dyaOrig="260" w14:anchorId="5F0C1E35">
          <v:shape id="_x0000_i1224" type="#_x0000_t75" style="width:11.25pt;height:12.75pt" o:ole="">
            <v:imagedata r:id="rId16" o:title=""/>
          </v:shape>
          <o:OLEObject Type="Embed" ProgID="Equation.DSMT4" ShapeID="_x0000_i1224" DrawAspect="Content" ObjectID="_1684582211" r:id="rId17"/>
        </w:object>
      </w:r>
      <w:r w:rsidR="00AD4AA2">
        <w:t xml:space="preserve"> is the </w:t>
      </w:r>
      <w:r>
        <w:t>load</w:t>
      </w:r>
      <w:r w:rsidR="00AD4AA2">
        <w:t xml:space="preserve">, </w:t>
      </w:r>
      <w:r w:rsidR="00AD4AA2" w:rsidRPr="006143C7">
        <w:rPr>
          <w:position w:val="-12"/>
        </w:rPr>
        <w:object w:dxaOrig="240" w:dyaOrig="360" w14:anchorId="6EEFB968">
          <v:shape id="_x0000_i1225" type="#_x0000_t75" style="width:12pt;height:18pt" o:ole="">
            <v:imagedata r:id="rId18" o:title=""/>
          </v:shape>
          <o:OLEObject Type="Embed" ProgID="Equation.DSMT4" ShapeID="_x0000_i1225" DrawAspect="Content" ObjectID="_1684582212" r:id="rId19"/>
        </w:object>
      </w:r>
      <w:r w:rsidR="00AD4AA2">
        <w:t xml:space="preserve">and </w:t>
      </w:r>
      <w:r w:rsidR="00AD4AA2" w:rsidRPr="006143C7">
        <w:rPr>
          <w:position w:val="-12"/>
        </w:rPr>
        <w:object w:dxaOrig="260" w:dyaOrig="360" w14:anchorId="7DA8C908">
          <v:shape id="_x0000_i1226" type="#_x0000_t75" style="width:12.75pt;height:18pt" o:ole="">
            <v:imagedata r:id="rId20" o:title=""/>
          </v:shape>
          <o:OLEObject Type="Embed" ProgID="Equation.DSMT4" ShapeID="_x0000_i1226" DrawAspect="Content" ObjectID="_1684582213" r:id="rId21"/>
        </w:object>
      </w:r>
      <w:r w:rsidR="00AD4AA2">
        <w:t xml:space="preserve"> are independent variables</w:t>
      </w:r>
      <w:r>
        <w:t xml:space="preserve"> such as temperature and time-of-day</w:t>
      </w:r>
      <w:r w:rsidR="00AD4AA2">
        <w:t xml:space="preserve">, </w:t>
      </w:r>
      <w:r w:rsidR="00AD4AA2" w:rsidRPr="00A40178">
        <w:rPr>
          <w:noProof/>
          <w:position w:val="-10"/>
        </w:rPr>
        <w:object w:dxaOrig="240" w:dyaOrig="320" w14:anchorId="4F353AA8">
          <v:shape id="_x0000_i1227" type="#_x0000_t75" alt="" style="width:12pt;height:15.75pt;mso-width-percent:0;mso-height-percent:0;mso-width-percent:0;mso-height-percent:0" o:ole="">
            <v:imagedata r:id="rId22" o:title=""/>
          </v:shape>
          <o:OLEObject Type="Embed" ProgID="Equation.DSMT4" ShapeID="_x0000_i1227" DrawAspect="Content" ObjectID="_1684582214" r:id="rId23"/>
        </w:object>
      </w:r>
      <w:r w:rsidR="00AD4AA2">
        <w:t xml:space="preserve">s are </w:t>
      </w:r>
      <w:r w:rsidR="008018DB">
        <w:t>coefficients</w:t>
      </w:r>
      <w:r w:rsidR="00AD4AA2">
        <w:t xml:space="preserve"> </w:t>
      </w:r>
      <w:r w:rsidR="006C284A">
        <w:t xml:space="preserve">to be </w:t>
      </w:r>
      <w:r w:rsidR="00AD4AA2">
        <w:t xml:space="preserve">estimated, and </w:t>
      </w:r>
      <w:r w:rsidR="00AD4AA2" w:rsidRPr="00A40178">
        <w:rPr>
          <w:noProof/>
          <w:position w:val="-6"/>
        </w:rPr>
        <w:object w:dxaOrig="180" w:dyaOrig="220" w14:anchorId="48181785">
          <v:shape id="_x0000_i1228" type="#_x0000_t75" alt="" style="width:9pt;height:11.25pt;mso-width-percent:0;mso-height-percent:0;mso-width-percent:0;mso-height-percent:0" o:ole="">
            <v:imagedata r:id="rId24" o:title=""/>
          </v:shape>
          <o:OLEObject Type="Embed" ProgID="Equation.DSMT4" ShapeID="_x0000_i1228" DrawAspect="Content" ObjectID="_1684582215" r:id="rId25"/>
        </w:object>
      </w:r>
      <w:r w:rsidR="00AD4AA2">
        <w:t xml:space="preserve">is </w:t>
      </w:r>
      <w:r w:rsidR="008018DB">
        <w:t>an</w:t>
      </w:r>
      <w:r w:rsidR="00AD4AA2">
        <w:t xml:space="preserve"> error</w:t>
      </w:r>
      <w:r w:rsidR="008018DB">
        <w:t xml:space="preserve"> term</w:t>
      </w:r>
      <w:r w:rsidR="00AD4AA2">
        <w:t xml:space="preserve">. The error term </w:t>
      </w:r>
      <w:r w:rsidR="00AD4AA2" w:rsidRPr="00A40178">
        <w:rPr>
          <w:noProof/>
          <w:position w:val="-6"/>
        </w:rPr>
        <w:object w:dxaOrig="180" w:dyaOrig="220" w14:anchorId="5F4B3703">
          <v:shape id="_x0000_i1229" type="#_x0000_t75" alt="" style="width:9pt;height:11.25pt;mso-width-percent:0;mso-height-percent:0;mso-width-percent:0;mso-height-percent:0" o:ole="">
            <v:imagedata r:id="rId24" o:title=""/>
          </v:shape>
          <o:OLEObject Type="Embed" ProgID="Equation.DSMT4" ShapeID="_x0000_i1229" DrawAspect="Content" ObjectID="_1684582216" r:id="rId26"/>
        </w:object>
      </w:r>
      <w:r w:rsidR="00AD4AA2">
        <w:t xml:space="preserve"> </w:t>
      </w:r>
      <w:r w:rsidR="00F95416" w:rsidRPr="00F95416">
        <w:t>has a mean of zero and a constant variance</w:t>
      </w:r>
      <w:r w:rsidR="006C284A">
        <w:t xml:space="preserve"> [ref]</w:t>
      </w:r>
      <w:r w:rsidR="00AD4AA2">
        <w:t xml:space="preserve">.  MLR models are fitted such that the sum-of-squares of differences of actual and forecasted values are </w:t>
      </w:r>
      <w:r w:rsidR="008018DB">
        <w:t>minimized</w:t>
      </w:r>
      <w:r w:rsidR="00AD4AA2">
        <w:t xml:space="preserve">. </w:t>
      </w:r>
    </w:p>
    <w:p w14:paraId="70A11D43" w14:textId="7AF8B5CD" w:rsidR="00AD4AA2" w:rsidRDefault="00C452E7" w:rsidP="00066792">
      <w:pPr>
        <w:pStyle w:val="BodyText"/>
        <w:ind w:firstLine="288"/>
      </w:pPr>
      <w:commentRangeStart w:id="117"/>
      <w:r w:rsidRPr="00C452E7">
        <w:lastRenderedPageBreak/>
        <w:t>The accuracy of MLRs is m</w:t>
      </w:r>
      <w:r w:rsidR="00DA3ECA">
        <w:t>ain</w:t>
      </w:r>
      <w:r w:rsidRPr="00C452E7">
        <w:t xml:space="preserve">ly </w:t>
      </w:r>
      <w:r w:rsidR="00DA3ECA">
        <w:t>dependent on</w:t>
      </w:r>
      <w:r w:rsidRPr="00C452E7">
        <w:t xml:space="preserve"> the relationships between the data and the independent variables that have been included. Adding more relevant independent variables usually increases predicting accuracy, but it eventually reaches a threshold where the increase is minimal. MLRs have a restriction in that, while they may simulate non-linear relationships, they cannot do so without explicit user specification</w:t>
      </w:r>
      <w:r>
        <w:t xml:space="preserve"> </w:t>
      </w:r>
      <w:r>
        <w:fldChar w:fldCharType="begin" w:fldLock="1"/>
      </w:r>
      <w:r w:rsidR="00AE443C">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[50]","plainTextFormattedCitation":"[50]","previouslyFormattedCitation":"[50]"},"properties":{"noteIndex":0},"schema":"https://github.com/citation-style-language/schema/raw/master/csl-citation.json"}</w:instrText>
      </w:r>
      <w:r>
        <w:fldChar w:fldCharType="separate"/>
      </w:r>
      <w:r w:rsidRPr="00C452E7">
        <w:rPr>
          <w:noProof/>
        </w:rPr>
        <w:t>[50]</w:t>
      </w:r>
      <w:r>
        <w:fldChar w:fldCharType="end"/>
      </w:r>
      <w:r w:rsidRPr="00C452E7">
        <w:t>.  </w:t>
      </w:r>
      <w:r w:rsidR="00355E12">
        <w:t>Also, MLRs</w:t>
      </w:r>
      <w:r>
        <w:t xml:space="preserve"> </w:t>
      </w:r>
      <w:r w:rsidR="00355E12">
        <w:t>cannot</w:t>
      </w:r>
      <w:r w:rsidRPr="00C452E7">
        <w:t xml:space="preserve"> intelligently learn and adapt to unexpected changes in data caused by new</w:t>
      </w:r>
      <w:r>
        <w:t>er</w:t>
      </w:r>
      <w:r w:rsidRPr="00C452E7">
        <w:t xml:space="preserve"> factors</w:t>
      </w:r>
      <w:commentRangeEnd w:id="117"/>
      <w:r w:rsidR="00481240">
        <w:rPr>
          <w:rStyle w:val="CommentReference"/>
        </w:rPr>
        <w:commentReference w:id="117"/>
      </w:r>
      <w:r w:rsidRPr="00C452E7">
        <w:t>.</w:t>
      </w:r>
      <w:r w:rsidRPr="00C452E7" w:rsidDel="00C452E7">
        <w:rPr>
          <w:highlight w:val="yellow"/>
        </w:rPr>
        <w:t xml:space="preserve"> </w:t>
      </w:r>
    </w:p>
    <w:p w14:paraId="6B30C007" w14:textId="3CE5FC82" w:rsidR="009B19B7" w:rsidRDefault="008F2941" w:rsidP="008F2941">
      <w:pPr>
        <w:pStyle w:val="Heading3"/>
      </w:pPr>
      <w:bookmarkStart w:id="118" w:name="_Toc69470496"/>
      <w:bookmarkStart w:id="119" w:name="_Toc69470951"/>
      <w:bookmarkStart w:id="120" w:name="_Toc73969383"/>
      <w:r>
        <w:t>Auto</w:t>
      </w:r>
      <w:r w:rsidR="0004030A">
        <w:t>-</w:t>
      </w:r>
      <w:r>
        <w:t>Regressive Integrated Moving Average with Exogenous Variables</w:t>
      </w:r>
      <w:bookmarkEnd w:id="118"/>
      <w:bookmarkEnd w:id="119"/>
      <w:bookmarkEnd w:id="120"/>
    </w:p>
    <w:p w14:paraId="033315E9" w14:textId="35AAF338" w:rsidR="00F63745" w:rsidRDefault="00AD5EE2" w:rsidP="00F63745">
      <w:pPr>
        <w:pStyle w:val="BodyText"/>
        <w:ind w:firstLine="288"/>
      </w:pPr>
      <w:r>
        <w:t xml:space="preserve">The </w:t>
      </w:r>
      <w:r w:rsidR="00DC5A61">
        <w:t xml:space="preserve">Auto-regressive </w:t>
      </w:r>
      <w:r>
        <w:t xml:space="preserve">Integrated Moving Average with Exogenous Variables (ARIMAX) is another statistical forecaster use in load forecasting </w:t>
      </w:r>
      <w:r w:rsidR="00D36F17">
        <w:fldChar w:fldCharType="begin" w:fldLock="1"/>
      </w:r>
      <w:r w:rsidR="00AE443C">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Model","type":"article-journal"},"uris":["http://www.mendeley.com/documents/?uuid=dd21ee56-5050-4bc5-9da8-a751a1e00213"]}],"mendeley":{"formattedCitation":"[51], [52]","plainTextFormattedCitation":"[51], [52]","previouslyFormattedCitation":"[51], [52]"},"properties":{"noteIndex":0},"schema":"https://github.com/citation-style-language/schema/raw/master/csl-citation.json"}</w:instrText>
      </w:r>
      <w:r w:rsidR="00D36F17">
        <w:fldChar w:fldCharType="separate"/>
      </w:r>
      <w:r w:rsidR="00C452E7" w:rsidRPr="00C452E7">
        <w:rPr>
          <w:noProof/>
        </w:rPr>
        <w:t>[51], [52]</w:t>
      </w:r>
      <w:r w:rsidR="00D36F17">
        <w:fldChar w:fldCharType="end"/>
      </w:r>
      <w:r>
        <w:t>.  Auto-regressive (AR) modeling is similar to linear regression modeling but use</w:t>
      </w:r>
      <w:r w:rsidR="005C1197">
        <w:t>s</w:t>
      </w:r>
      <w:r>
        <w:t xml:space="preserve"> past values (lag</w:t>
      </w:r>
      <w:r w:rsidR="00244B88">
        <w:t>ged</w:t>
      </w:r>
      <w:r>
        <w:t xml:space="preserve"> values) as predictors.  The ARIMAX does this</w:t>
      </w:r>
      <w:r w:rsidR="006C0E9D">
        <w:t xml:space="preserve"> and</w:t>
      </w:r>
      <w:r>
        <w:t xml:space="preserve"> </w:t>
      </w:r>
      <w:r w:rsidR="006C284A">
        <w:t xml:space="preserve">also </w:t>
      </w:r>
      <w:r>
        <w:t xml:space="preserve">includes past </w:t>
      </w:r>
      <w:r w:rsidR="00244B88">
        <w:t xml:space="preserve">forecast </w:t>
      </w:r>
      <w:r>
        <w:t xml:space="preserve">error terms </w:t>
      </w:r>
      <w:r w:rsidR="00244B88">
        <w:t xml:space="preserve">(lagged errors) </w:t>
      </w:r>
      <w:r>
        <w:t>as predictors by combing AR</w:t>
      </w:r>
      <w:r w:rsidR="00244B88">
        <w:t xml:space="preserve"> with a moving average (MA) model.  The result is an estimate based on a linear combination of weighted lagged values and </w:t>
      </w:r>
      <w:r w:rsidR="00341F14">
        <w:t xml:space="preserve">lagged </w:t>
      </w:r>
      <w:r w:rsidR="00244B88">
        <w:t xml:space="preserve">errors as delineated in (2) </w:t>
      </w:r>
      <w:r w:rsidR="00244B88">
        <w:fldChar w:fldCharType="begin" w:fldLock="1"/>
      </w:r>
      <w:r w:rsidR="00AE443C">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[53]","plainTextFormattedCitation":"[53]","previouslyFormattedCitation":"[53]"},"properties":{"noteIndex":0},"schema":"https://github.com/citation-style-language/schema/raw/master/csl-citation.json"}</w:instrText>
      </w:r>
      <w:r w:rsidR="00244B88">
        <w:fldChar w:fldCharType="separate"/>
      </w:r>
      <w:r w:rsidR="00C452E7" w:rsidRPr="00C452E7">
        <w:rPr>
          <w:noProof/>
        </w:rPr>
        <w:t>[53]</w:t>
      </w:r>
      <w:r w:rsidR="00244B88">
        <w:fldChar w:fldCharType="end"/>
      </w:r>
      <w:r w:rsidR="00244B88">
        <w:t xml:space="preserve">: </w:t>
      </w:r>
    </w:p>
    <w:p w14:paraId="59DC31A2" w14:textId="455CB6BF"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4762F">
        <w:fldChar w:fldCharType="begin"/>
      </w:r>
      <w:r w:rsidR="0004762F">
        <w:instrText xml:space="preserve"> SEQ MTEqn \c \* Arabic \* MERGEFORMAT </w:instrText>
      </w:r>
      <w:r w:rsidR="0004762F">
        <w:fldChar w:fldCharType="separate"/>
      </w:r>
      <w:r w:rsidR="00400EA9">
        <w:rPr>
          <w:noProof/>
        </w:rPr>
        <w:instrText>3</w:instrText>
      </w:r>
      <w:r w:rsidR="0004762F">
        <w:rPr>
          <w:noProof/>
        </w:rPr>
        <w:fldChar w:fldCharType="end"/>
      </w:r>
      <w:r>
        <w:instrText>)</w:instrText>
      </w:r>
      <w:r>
        <w:fldChar w:fldCharType="end"/>
      </w:r>
    </w:p>
    <w:p w14:paraId="582CDA64" w14:textId="3C68E739" w:rsidR="00F26D2F" w:rsidRDefault="006C284A" w:rsidP="00F26D2F">
      <w:pPr>
        <w:pStyle w:val="BodyText"/>
      </w:pPr>
      <w:r>
        <w:t>H</w:t>
      </w:r>
      <w:r w:rsidR="00F63745">
        <w:t>ere</w:t>
      </w:r>
      <w:r w:rsidR="00244B88">
        <w:t xml:space="preserve"> </w:t>
      </w:r>
      <w:r w:rsidR="00244B88" w:rsidRPr="00654149">
        <w:rPr>
          <w:noProof/>
          <w:position w:val="-6"/>
        </w:rPr>
        <w:object w:dxaOrig="240" w:dyaOrig="220" w14:anchorId="215ED713">
          <v:shape id="_x0000_i1222" type="#_x0000_t75" alt="" style="width:12pt;height:11.25pt;mso-width-percent:0;mso-height-percent:0;mso-width-percent:0;mso-height-percent:0" o:ole="">
            <v:imagedata r:id="rId27" o:title=""/>
          </v:shape>
          <o:OLEObject Type="Embed" ProgID="Equation.DSMT4" ShapeID="_x0000_i1222" DrawAspect="Content" ObjectID="_1684582217" r:id="rId28"/>
        </w:object>
      </w:r>
      <w:r w:rsidR="00244B88">
        <w:t xml:space="preserve"> </w:t>
      </w:r>
      <w:r w:rsidR="005C1197">
        <w:t xml:space="preserve">is estimated to account for the average change between consecutive observations,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rsidR="00F63745">
        <w:t xml:space="preserve"> is the </w:t>
      </w:r>
      <w:proofErr w:type="gramStart"/>
      <w:r w:rsidR="005C1197">
        <w:t>n</w:t>
      </w:r>
      <w:r w:rsidR="005C1197" w:rsidRPr="006C0E9D">
        <w:rPr>
          <w:vertAlign w:val="superscript"/>
        </w:rPr>
        <w:t>th</w:t>
      </w:r>
      <w:r w:rsidR="005C1197">
        <w:t xml:space="preserve"> </w:t>
      </w:r>
      <w:r w:rsidR="00244B88">
        <w:t xml:space="preserve"> </w:t>
      </w:r>
      <w:commentRangeStart w:id="121"/>
      <w:r w:rsidR="00F63745">
        <w:t>lag</w:t>
      </w:r>
      <w:proofErr w:type="gramEnd"/>
      <w:r w:rsidR="005C1197">
        <w:t xml:space="preserve"> value</w:t>
      </w:r>
      <w:commentRangeEnd w:id="121"/>
      <w:r w:rsidR="00CF644F">
        <w:rPr>
          <w:rStyle w:val="CommentReference"/>
        </w:rPr>
        <w:commentReference w:id="121"/>
      </w:r>
      <w:r w:rsidR="00F63745">
        <w:t xml:space="preserve"> of the time series</w:t>
      </w:r>
      <w:commentRangeStart w:id="122"/>
      <w:r w:rsidR="00F63745">
        <w:t>,</w:t>
      </w:r>
      <w:r w:rsidR="005C1197">
        <w:t xml:space="preserve">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rsidR="005C1197">
        <w:t xml:space="preserve"> is the n</w:t>
      </w:r>
      <w:r w:rsidR="005C1197" w:rsidRPr="00BE7E05">
        <w:rPr>
          <w:vertAlign w:val="superscript"/>
        </w:rPr>
        <w:t>th</w:t>
      </w:r>
      <w:r w:rsidR="005C1197">
        <w:t xml:space="preserve">  </w:t>
      </w:r>
      <w:commentRangeStart w:id="123"/>
      <w:r w:rsidR="005C1197">
        <w:t xml:space="preserve">lag </w:t>
      </w:r>
      <w:commentRangeEnd w:id="123"/>
      <w:r w:rsidR="005C1197">
        <w:t>error</w:t>
      </w:r>
      <w:r w:rsidR="005C1197">
        <w:rPr>
          <w:rStyle w:val="CommentReference"/>
        </w:rPr>
        <w:commentReference w:id="123"/>
      </w:r>
      <w:r w:rsidR="005C1197">
        <w:t xml:space="preserve"> of the time series, and  </w:t>
      </w:r>
      <w:r w:rsidR="00F63745">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5C1197">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F63745">
        <w:t xml:space="preserve"> </w:t>
      </w:r>
      <w:r w:rsidR="005C1197">
        <w:t>are n</w:t>
      </w:r>
      <w:r w:rsidR="005C1197" w:rsidRPr="006C0E9D">
        <w:rPr>
          <w:vertAlign w:val="superscript"/>
        </w:rPr>
        <w:t>th</w:t>
      </w:r>
      <w:r w:rsidR="005C1197">
        <w:t xml:space="preserve"> </w:t>
      </w:r>
      <w:r w:rsidR="00F63745">
        <w:t>coefficient</w:t>
      </w:r>
      <w:r w:rsidR="005C1197">
        <w:t>s</w:t>
      </w:r>
      <w:r w:rsidR="00F63745">
        <w:t xml:space="preserve"> </w:t>
      </w:r>
      <w:commentRangeEnd w:id="122"/>
      <w:r w:rsidR="00CF644F">
        <w:rPr>
          <w:rStyle w:val="CommentReference"/>
        </w:rPr>
        <w:commentReference w:id="122"/>
      </w:r>
      <w:r w:rsidR="00F63745">
        <w:t xml:space="preserve">of </w:t>
      </w:r>
      <w:r w:rsidR="00244B88">
        <w:t>that lag</w:t>
      </w:r>
      <w:r w:rsidR="005C1197">
        <w:t xml:space="preserve"> terms</w:t>
      </w:r>
      <w:r w:rsidR="00244B88">
        <w:t xml:space="preserve"> </w:t>
      </w:r>
      <w:r w:rsidR="00F63745">
        <w:t>estimated by the model</w:t>
      </w:r>
      <w:r w:rsidR="00586E08">
        <w:t xml:space="preserve"> to minimize the error</w:t>
      </w:r>
      <w:r w:rsidR="00F63745">
        <w:t xml:space="preserve">. </w:t>
      </w:r>
      <w:r w:rsidR="005C1197">
        <w:t xml:space="preserve">  Other parameters in the model include the AR order,</w:t>
      </w:r>
      <w:r w:rsidR="007002F2">
        <w:t xml:space="preserve"> </w:t>
      </w:r>
      <w:r w:rsidR="007002F2" w:rsidRPr="006C0E9D">
        <w:rPr>
          <w:i/>
          <w:iCs/>
        </w:rPr>
        <w:t>p</w:t>
      </w:r>
      <w:r w:rsidR="007002F2">
        <w:t xml:space="preserve">, </w:t>
      </w:r>
      <w:r w:rsidR="005C1197">
        <w:t>the MA order,</w:t>
      </w:r>
      <w:r w:rsidR="007002F2">
        <w:t xml:space="preserve"> </w:t>
      </w:r>
      <w:proofErr w:type="gramStart"/>
      <w:r w:rsidR="007002F2" w:rsidRPr="006C0E9D">
        <w:rPr>
          <w:i/>
          <w:iCs/>
        </w:rPr>
        <w:t>q</w:t>
      </w:r>
      <w:r w:rsidR="007002F2">
        <w:t xml:space="preserve">, </w:t>
      </w:r>
      <w:r w:rsidR="005C1197">
        <w:t xml:space="preserve"> and</w:t>
      </w:r>
      <w:proofErr w:type="gramEnd"/>
      <w:r w:rsidR="005C1197">
        <w:t xml:space="preserve"> </w:t>
      </w:r>
      <w:r w:rsidR="007002F2">
        <w:t xml:space="preserve">the differencing order, </w:t>
      </w:r>
      <w:r w:rsidR="005C1197" w:rsidRPr="006C0E9D">
        <w:rPr>
          <w:i/>
          <w:iCs/>
        </w:rPr>
        <w:t>d</w:t>
      </w:r>
      <w:r w:rsidR="007002F2">
        <w:rPr>
          <w:i/>
          <w:iCs/>
        </w:rPr>
        <w:t xml:space="preserve">.  </w:t>
      </w:r>
      <w:r w:rsidR="007002F2">
        <w:t xml:space="preserve"> Differencing is required since linear regression models work better when applied to stationary signals </w:t>
      </w:r>
      <w:r w:rsidR="007002F2">
        <w:fldChar w:fldCharType="begin" w:fldLock="1"/>
      </w:r>
      <w:r w:rsidR="00AE443C">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[54]","plainTextFormattedCitation":"[54]","previouslyFormattedCitation":"[54]"},"properties":{"noteIndex":0},"schema":"https://github.com/citation-style-language/schema/raw/master/csl-citation.json"}</w:instrText>
      </w:r>
      <w:r w:rsidR="007002F2">
        <w:fldChar w:fldCharType="separate"/>
      </w:r>
      <w:r w:rsidR="00C452E7" w:rsidRPr="00C452E7">
        <w:rPr>
          <w:noProof/>
        </w:rPr>
        <w:t>[54]</w:t>
      </w:r>
      <w:r w:rsidR="007002F2">
        <w:fldChar w:fldCharType="end"/>
      </w:r>
      <w:r w:rsidR="007002F2">
        <w:t xml:space="preserve">, </w:t>
      </w:r>
      <w:r w:rsidR="007002F2">
        <w:fldChar w:fldCharType="begin" w:fldLock="1"/>
      </w:r>
      <w:r w:rsidR="00AE443C">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[55]","plainTextFormattedCitation":"[55]","previouslyFormattedCitation":"[55]"},"properties":{"noteIndex":0},"schema":"https://github.com/citation-style-language/schema/raw/master/csl-citation.json"}</w:instrText>
      </w:r>
      <w:r w:rsidR="007002F2">
        <w:fldChar w:fldCharType="separate"/>
      </w:r>
      <w:r w:rsidR="00C452E7" w:rsidRPr="00C452E7">
        <w:rPr>
          <w:noProof/>
        </w:rPr>
        <w:t>[55]</w:t>
      </w:r>
      <w:r w:rsidR="007002F2">
        <w:fldChar w:fldCharType="end"/>
      </w:r>
      <w:r w:rsidR="007002F2" w:rsidRPr="002609B6">
        <w:t>.</w:t>
      </w:r>
      <w:r w:rsidR="007002F2">
        <w:t xml:space="preserve"> </w:t>
      </w:r>
      <w:commentRangeStart w:id="124"/>
      <w:commentRangeEnd w:id="124"/>
      <w:r w:rsidR="00CF644F">
        <w:rPr>
          <w:rStyle w:val="CommentReference"/>
        </w:rPr>
        <w:commentReference w:id="124"/>
      </w:r>
      <w:r w:rsidR="007002F2">
        <w:t xml:space="preserve"> </w:t>
      </w:r>
      <w:r w:rsidR="00827FFE">
        <w:t xml:space="preserve">For load forecasting, exogenous variables such as </w:t>
      </w:r>
      <w:commentRangeStart w:id="125"/>
      <w:commentRangeEnd w:id="125"/>
      <w:r w:rsidR="00CF644F">
        <w:rPr>
          <w:rStyle w:val="CommentReference"/>
        </w:rPr>
        <w:commentReference w:id="125"/>
      </w:r>
      <w:commentRangeStart w:id="126"/>
      <w:r w:rsidR="00524BCE">
        <w:t>temperature, day</w:t>
      </w:r>
      <w:r w:rsidR="00827FFE">
        <w:t>-</w:t>
      </w:r>
      <w:r w:rsidR="00524BCE">
        <w:t>of</w:t>
      </w:r>
      <w:r w:rsidR="00827FFE">
        <w:t>-</w:t>
      </w:r>
      <w:r w:rsidR="0004030A">
        <w:t>the</w:t>
      </w:r>
      <w:r w:rsidR="00827FFE">
        <w:t>-</w:t>
      </w:r>
      <w:r w:rsidR="00524BCE">
        <w:t xml:space="preserve">week, </w:t>
      </w:r>
      <w:r w:rsidR="00D70769">
        <w:t>etc</w:t>
      </w:r>
      <w:r w:rsidR="002C2DCB">
        <w:t>.</w:t>
      </w:r>
      <w:r w:rsidR="006143C7">
        <w:t>,</w:t>
      </w:r>
      <w:r w:rsidR="00524BCE">
        <w:t xml:space="preserve"> </w:t>
      </w:r>
      <w:r w:rsidR="00827FFE">
        <w:t>are often included in the model to improve performance</w:t>
      </w:r>
      <w:r w:rsidR="00341F14">
        <w:t>, yielding the ARIMAX</w:t>
      </w:r>
      <w:r w:rsidR="00827FFE">
        <w:t xml:space="preserve">.  </w:t>
      </w:r>
      <w:r w:rsidR="00524BCE">
        <w:fldChar w:fldCharType="begin" w:fldLock="1"/>
      </w:r>
      <w:r w:rsidR="00AE443C">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[56]","plainTextFormattedCitation":"[56]","previouslyFormattedCitation":"[56]"},"properties":{"noteIndex":0},"schema":"https://github.com/citation-style-language/schema/raw/master/csl-citation.json"}</w:instrText>
      </w:r>
      <w:r w:rsidR="00524BCE">
        <w:fldChar w:fldCharType="separate"/>
      </w:r>
      <w:r w:rsidR="00C452E7" w:rsidRPr="00C452E7">
        <w:rPr>
          <w:noProof/>
        </w:rPr>
        <w:t>[56]</w:t>
      </w:r>
      <w:r w:rsidR="00524BCE">
        <w:fldChar w:fldCharType="end"/>
      </w:r>
      <w:commentRangeEnd w:id="126"/>
      <w:r w:rsidR="00760D69">
        <w:rPr>
          <w:rStyle w:val="CommentReference"/>
        </w:rPr>
        <w:commentReference w:id="126"/>
      </w:r>
      <w:r w:rsidR="00524BCE">
        <w:t>.</w:t>
      </w:r>
      <w:r w:rsidR="00F26D2F">
        <w:t xml:space="preserve"> </w:t>
      </w:r>
      <w:r w:rsidR="00F26D2F" w:rsidRPr="00FC7C97">
        <w:rPr>
          <w:highlight w:val="yellow"/>
        </w:rPr>
        <w:t>[ad</w:t>
      </w:r>
      <w:r w:rsidR="00F26D2F">
        <w:rPr>
          <w:highlight w:val="yellow"/>
        </w:rPr>
        <w:t>d</w:t>
      </w:r>
      <w:r w:rsidR="00F26D2F" w:rsidRPr="00FC7C97">
        <w:rPr>
          <w:highlight w:val="yellow"/>
        </w:rPr>
        <w:t xml:space="preserve"> a statement about what kind of accuracies we can expect]</w:t>
      </w:r>
    </w:p>
    <w:p w14:paraId="63970A60" w14:textId="5C04BB73" w:rsidR="00EF221D" w:rsidRDefault="002D61E1" w:rsidP="00EF221D">
      <w:pPr>
        <w:pStyle w:val="Heading3"/>
      </w:pPr>
      <w:bookmarkStart w:id="127" w:name="_Toc69470498"/>
      <w:bookmarkStart w:id="128" w:name="_Toc69470953"/>
      <w:bookmarkStart w:id="129" w:name="_Toc73969384"/>
      <w:r>
        <w:lastRenderedPageBreak/>
        <w:t>Artificial Neural Network Short Term Load Forecaster</w:t>
      </w:r>
      <w:r w:rsidR="00FE00F7">
        <w:t xml:space="preserve"> – Generation Three</w:t>
      </w:r>
      <w:bookmarkEnd w:id="127"/>
      <w:bookmarkEnd w:id="128"/>
      <w:bookmarkEnd w:id="129"/>
    </w:p>
    <w:p w14:paraId="2A4A039A" w14:textId="5D0B4672" w:rsidR="001F09BF" w:rsidRDefault="006C284A" w:rsidP="001F09BF">
      <w:pPr>
        <w:pStyle w:val="BodyText"/>
        <w:ind w:firstLine="288"/>
      </w:pPr>
      <w:r>
        <w:rPr>
          <w:noProof/>
        </w:rPr>
        <w:drawing>
          <wp:anchor distT="0" distB="0" distL="114300" distR="114300" simplePos="0" relativeHeight="251660288" behindDoc="0" locked="0" layoutInCell="1" allowOverlap="1" wp14:anchorId="6477320F" wp14:editId="434521E6">
            <wp:simplePos x="0" y="0"/>
            <wp:positionH relativeFrom="column">
              <wp:posOffset>1390651</wp:posOffset>
            </wp:positionH>
            <wp:positionV relativeFrom="paragraph">
              <wp:posOffset>1899919</wp:posOffset>
            </wp:positionV>
            <wp:extent cx="3163446" cy="227326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9" cstate="print">
                      <a:extLst>
                        <a:ext uri="{28A0092B-C50C-407E-A947-70E740481C1C}">
                          <a14:useLocalDpi xmlns:a14="http://schemas.microsoft.com/office/drawing/2010/main" val="0"/>
                        </a:ext>
                      </a:extLst>
                    </a:blip>
                    <a:srcRect t="4977" r="2084"/>
                    <a:stretch/>
                  </pic:blipFill>
                  <pic:spPr bwMode="auto">
                    <a:xfrm>
                      <a:off x="0" y="0"/>
                      <a:ext cx="3174878" cy="2281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262">
        <w:t xml:space="preserve">One of the most popular ML-based load forecasters is the ANNSTLF </w:t>
      </w:r>
      <w:r w:rsidR="00A47262">
        <w:fldChar w:fldCharType="begin" w:fldLock="1"/>
      </w:r>
      <w:r w:rsidR="001D581C">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[37], [49]","plainTextFormattedCitation":"[1], [37], [49]","previouslyFormattedCitation":"[1], [37], [49]"},"properties":{"noteIndex":0},"schema":"https://github.com/citation-style-language/schema/raw/master/csl-citation.json"}</w:instrText>
      </w:r>
      <w:r w:rsidR="00A47262">
        <w:fldChar w:fldCharType="separate"/>
      </w:r>
      <w:r w:rsidR="001D581C" w:rsidRPr="001D581C">
        <w:rPr>
          <w:noProof/>
        </w:rPr>
        <w:t>[1], [37], [49]</w:t>
      </w:r>
      <w:r w:rsidR="00A47262">
        <w:fldChar w:fldCharType="end"/>
      </w:r>
      <w:r w:rsidR="001D7735">
        <w:t xml:space="preserve">.  </w:t>
      </w:r>
      <w:r w:rsidR="00A47262">
        <w:t xml:space="preserve"> </w:t>
      </w:r>
      <w:r w:rsidR="001D7735">
        <w:t>The configuration of this load forecaster has undergone a few revisions since it was first proposed</w:t>
      </w:r>
      <w:r w:rsidR="00AE443C">
        <w:t xml:space="preserve"> </w:t>
      </w:r>
      <w:r w:rsidR="00AE443C">
        <w:fldChar w:fldCharType="begin" w:fldLock="1"/>
      </w:r>
      <w:r w:rsidR="00D43F11">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system","type":"article-journal"},"uris":["http://www.mendeley.com/documents/?uuid=0f7ac4f2-2042-4051-9946-c4523d9c755c"]}],"mendeley":{"formattedCitation":"[57], [58]","plainTextFormattedCitation":"[57], [58]","previouslyFormattedCitation":"[57], [58]"},"properties":{"noteIndex":0},"schema":"https://github.com/citation-style-language/schema/raw/master/csl-citation.json"}</w:instrText>
      </w:r>
      <w:r w:rsidR="00AE443C">
        <w:fldChar w:fldCharType="separate"/>
      </w:r>
      <w:r w:rsidR="00AE443C" w:rsidRPr="00AE443C">
        <w:rPr>
          <w:noProof/>
        </w:rPr>
        <w:t>[57], [58]</w:t>
      </w:r>
      <w:r w:rsidR="00AE443C">
        <w:fldChar w:fldCharType="end"/>
      </w:r>
      <w:r w:rsidR="001D7735">
        <w:t xml:space="preserve">, and we will implement the </w:t>
      </w:r>
      <w:r w:rsidR="006C0E9D">
        <w:t>third-</w:t>
      </w:r>
      <w:r w:rsidR="001D7735">
        <w:t>generation design</w:t>
      </w:r>
      <w:r>
        <w:t xml:space="preserve"> (G3)</w:t>
      </w:r>
      <w:r w:rsidR="001D7735">
        <w:t xml:space="preserve"> </w:t>
      </w:r>
      <w:r w:rsidR="004170FB">
        <w:fldChar w:fldCharType="begin" w:fldLock="1"/>
      </w:r>
      <w:r w:rsidR="00D43F1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[59]","plainTextFormattedCitation":"[59]","previouslyFormattedCitation":"[59]"},"properties":{"noteIndex":0},"schema":"https://github.com/citation-style-language/schema/raw/master/csl-citation.json"}</w:instrText>
      </w:r>
      <w:r w:rsidR="004170FB">
        <w:fldChar w:fldCharType="separate"/>
      </w:r>
      <w:r w:rsidR="00AE443C" w:rsidRPr="00AE443C">
        <w:rPr>
          <w:noProof/>
        </w:rPr>
        <w:t>[59]</w:t>
      </w:r>
      <w:r w:rsidR="004170FB">
        <w:fldChar w:fldCharType="end"/>
      </w:r>
      <w:r w:rsidR="001D581C">
        <w:t xml:space="preserve">, </w:t>
      </w:r>
      <w:r w:rsidR="001D7735">
        <w:t xml:space="preserve"> </w:t>
      </w:r>
      <w:r w:rsidR="00A47262">
        <w:t xml:space="preserve">which uses two shallow multi-layer feed-forward ANNs together with a </w:t>
      </w:r>
      <w:r w:rsidR="00746256">
        <w:t>recursive</w:t>
      </w:r>
      <w:r w:rsidR="00A47262">
        <w:t xml:space="preserve"> least squares (RLS) combiner to predict short-term load. </w:t>
      </w:r>
      <w:r w:rsidR="001F09BF">
        <w:t>The figure below shows the block diagram of the system:</w:t>
      </w:r>
    </w:p>
    <w:p w14:paraId="2CA01D13" w14:textId="232091CD" w:rsidR="002B086F" w:rsidRDefault="002B086F" w:rsidP="006C0E9D">
      <w:pPr>
        <w:pStyle w:val="BodyText"/>
        <w:spacing w:line="240" w:lineRule="auto"/>
        <w:ind w:firstLine="288"/>
        <w:jc w:val="center"/>
      </w:pPr>
    </w:p>
    <w:p w14:paraId="226967BD" w14:textId="110443BA" w:rsidR="002B086F" w:rsidRDefault="002B086F" w:rsidP="006C0E9D">
      <w:pPr>
        <w:pStyle w:val="BodyText"/>
        <w:spacing w:line="240" w:lineRule="auto"/>
        <w:ind w:firstLine="288"/>
        <w:jc w:val="center"/>
      </w:pPr>
    </w:p>
    <w:p w14:paraId="32826B43" w14:textId="25074254" w:rsidR="00CE14A3" w:rsidRDefault="00CE14A3" w:rsidP="002B086F">
      <w:pPr>
        <w:pStyle w:val="BodyText"/>
        <w:spacing w:line="240" w:lineRule="auto"/>
        <w:ind w:firstLine="288"/>
        <w:jc w:val="center"/>
      </w:pPr>
    </w:p>
    <w:p w14:paraId="2288529B" w14:textId="62D5BFBA" w:rsidR="002B086F" w:rsidRDefault="002B086F" w:rsidP="002B086F">
      <w:pPr>
        <w:pStyle w:val="BodyText"/>
        <w:spacing w:line="240" w:lineRule="auto"/>
        <w:ind w:firstLine="288"/>
        <w:jc w:val="center"/>
      </w:pPr>
    </w:p>
    <w:p w14:paraId="3D291DFC" w14:textId="77777777" w:rsidR="002B086F" w:rsidRDefault="002B086F" w:rsidP="006C0E9D">
      <w:pPr>
        <w:pStyle w:val="BodyText"/>
        <w:spacing w:line="240" w:lineRule="auto"/>
        <w:ind w:firstLine="288"/>
        <w:jc w:val="center"/>
      </w:pPr>
    </w:p>
    <w:p w14:paraId="4ECE652A" w14:textId="010B3664" w:rsidR="002B086F" w:rsidRDefault="002B086F" w:rsidP="006C0E9D">
      <w:pPr>
        <w:pStyle w:val="BodyText"/>
        <w:spacing w:line="240" w:lineRule="auto"/>
        <w:ind w:firstLine="288"/>
        <w:jc w:val="center"/>
      </w:pPr>
    </w:p>
    <w:p w14:paraId="26325D17" w14:textId="77777777" w:rsidR="006C284A" w:rsidRDefault="006C284A" w:rsidP="006C0E9D">
      <w:pPr>
        <w:pStyle w:val="BodyText"/>
        <w:spacing w:line="240" w:lineRule="auto"/>
        <w:ind w:firstLine="288"/>
        <w:jc w:val="center"/>
      </w:pPr>
    </w:p>
    <w:p w14:paraId="5EF8EF07" w14:textId="77777777" w:rsidR="002B086F" w:rsidRDefault="002B086F" w:rsidP="00765C78">
      <w:pPr>
        <w:pStyle w:val="BodyText"/>
        <w:ind w:firstLine="288"/>
        <w:jc w:val="center"/>
      </w:pPr>
    </w:p>
    <w:p w14:paraId="31FC0DA5" w14:textId="1590EAD6" w:rsidR="001255E0" w:rsidRDefault="001255E0" w:rsidP="00656C70">
      <w:pPr>
        <w:pStyle w:val="BodyText"/>
        <w:keepNext/>
        <w:ind w:firstLine="288"/>
        <w:jc w:val="center"/>
      </w:pPr>
      <w:bookmarkStart w:id="130" w:name="_Toc70354493"/>
      <w:r>
        <w:t xml:space="preserve">Figure </w:t>
      </w:r>
      <w:fldSimple w:instr=" SEQ Figure \* ARABIC ">
        <w:r w:rsidR="00400EA9">
          <w:rPr>
            <w:noProof/>
          </w:rPr>
          <w:t>1</w:t>
        </w:r>
      </w:fldSimple>
      <w:r>
        <w:t xml:space="preserve">:- The Block Diagram of the third generation ANNSTLF </w:t>
      </w:r>
      <w:r>
        <w:fldChar w:fldCharType="begin" w:fldLock="1"/>
      </w:r>
      <w:r w:rsidR="00D43F1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[59]","plainTextFormattedCitation":"[59]","previouslyFormattedCitation":"[59]"},"properties":{"noteIndex":0},"schema":"https://github.com/citation-style-language/schema/raw/master/csl-citation.json"}</w:instrText>
      </w:r>
      <w:r>
        <w:fldChar w:fldCharType="separate"/>
      </w:r>
      <w:bookmarkEnd w:id="130"/>
      <w:r w:rsidR="00AE443C" w:rsidRPr="00AE443C">
        <w:rPr>
          <w:noProof/>
        </w:rPr>
        <w:t>[59]</w:t>
      </w:r>
      <w:r>
        <w:fldChar w:fldCharType="end"/>
      </w:r>
    </w:p>
    <w:p w14:paraId="4C72D591" w14:textId="668CF729" w:rsidR="004F5FE7" w:rsidRDefault="001D7735" w:rsidP="006C0E9D">
      <w:pPr>
        <w:pStyle w:val="BodyText"/>
      </w:pPr>
      <w:r>
        <w:t xml:space="preserve">Both of the ANN blocks are </w:t>
      </w:r>
      <w:r w:rsidR="00D84B2E">
        <w:t>multi</w:t>
      </w:r>
      <w:r w:rsidR="006143C7">
        <w:t>-</w:t>
      </w:r>
      <w:r w:rsidR="00D84B2E">
        <w:t xml:space="preserve">layer </w:t>
      </w:r>
      <w:proofErr w:type="spellStart"/>
      <w:r w:rsidR="00746256">
        <w:t>perceptrons</w:t>
      </w:r>
      <w:proofErr w:type="spellEnd"/>
      <w:r w:rsidR="006143C7">
        <w:t>,</w:t>
      </w:r>
      <w:r w:rsidR="00D84B2E">
        <w:t xml:space="preserve"> trained with the error back</w:t>
      </w:r>
      <w:r w:rsidR="006143C7">
        <w:t>-</w:t>
      </w:r>
      <w:r w:rsidR="00D84B2E">
        <w:t xml:space="preserve">propagation algorithm. </w:t>
      </w:r>
      <w:r>
        <w:t xml:space="preserve">The </w:t>
      </w:r>
      <w:r w:rsidR="003C57A2">
        <w:t>base</w:t>
      </w:r>
      <w:r>
        <w:t>-</w:t>
      </w:r>
      <w:r w:rsidR="003C57A2">
        <w:t>load forecaster (BLF)</w:t>
      </w:r>
      <w:r>
        <w:t xml:space="preserve"> is trained to forecast regular next-day load</w:t>
      </w:r>
      <w:r w:rsidR="006C0E9D">
        <w:t>,</w:t>
      </w:r>
      <w:r>
        <w:t xml:space="preserve"> while the change-load forecaster (CLF) is trained to forecast changes from one</w:t>
      </w:r>
      <w:r w:rsidR="006C0E9D">
        <w:t xml:space="preserve"> </w:t>
      </w:r>
      <w:r>
        <w:t xml:space="preserve">day to the next.  </w:t>
      </w:r>
      <w:r w:rsidR="00746256">
        <w:t xml:space="preserve">It is argued that the CLF forecaster allows the model to rapidly adapt to abrupt changes in temperature </w:t>
      </w:r>
      <w:r w:rsidR="00746256">
        <w:fldChar w:fldCharType="begin" w:fldLock="1"/>
      </w:r>
      <w:r w:rsidR="00D43F11">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forecasting","type":"paper-conference"},"uris":["http://www.mendeley.com/documents/?uuid=a11f2955-4dcd-4a86-8f17-023498d69440"]}],"mendeley":{"formattedCitation":"[49], [60], [61]","plainTextFormattedCitation":"[49], [60], [61]","previouslyFormattedCitation":"[49], [60], [61]"},"properties":{"noteIndex":0},"schema":"https://github.com/citation-style-language/schema/raw/master/csl-citation.json"}</w:instrText>
      </w:r>
      <w:r w:rsidR="00746256">
        <w:fldChar w:fldCharType="separate"/>
      </w:r>
      <w:r w:rsidR="00AE443C" w:rsidRPr="00AE443C">
        <w:rPr>
          <w:noProof/>
        </w:rPr>
        <w:t>[49], [60], [61]</w:t>
      </w:r>
      <w:r w:rsidR="00746256">
        <w:fldChar w:fldCharType="end"/>
      </w:r>
      <w:r w:rsidR="00746256">
        <w:t xml:space="preserve">.  </w:t>
      </w:r>
      <w:r>
        <w:t>Both blocks</w:t>
      </w:r>
      <w:r w:rsidR="00D54F9C">
        <w:t xml:space="preserve"> are presented with the same 79 inputs (see figure)</w:t>
      </w:r>
      <w:r>
        <w:t xml:space="preserve"> </w:t>
      </w:r>
      <w:r w:rsidR="00D54F9C">
        <w:t xml:space="preserve">and </w:t>
      </w:r>
      <w:r>
        <w:t xml:space="preserve">output </w:t>
      </w:r>
      <w:r w:rsidR="00D54F9C">
        <w:t xml:space="preserve">a 24x1 vector representing hourly forecasts.  The CLF sums predicted changes </w:t>
      </w:r>
      <w:r w:rsidR="006C284A">
        <w:t>with</w:t>
      </w:r>
      <w:r w:rsidR="00D54F9C">
        <w:t xml:space="preserve"> actual last-day values to produce its output.  The final forecast is based on a weighted average of the outputs from each block, </w:t>
      </w:r>
      <w:r w:rsidR="00746256">
        <w:t>where the weights are estimated adaptively with an RLS algorithm.</w:t>
      </w:r>
      <w:r w:rsidR="00D43F11">
        <w:t xml:space="preserve"> </w:t>
      </w:r>
    </w:p>
    <w:p w14:paraId="2FC6A47D" w14:textId="59D739EA" w:rsidR="00D84B2E" w:rsidRDefault="00D43F11" w:rsidP="00066792">
      <w:pPr>
        <w:pStyle w:val="BodyText"/>
        <w:ind w:firstLine="288"/>
      </w:pPr>
      <w:r w:rsidRPr="00D43F11">
        <w:lastRenderedPageBreak/>
        <w:t>Some publications have named ANNSTLF</w:t>
      </w:r>
      <w:r w:rsidR="006C284A">
        <w:t>-G3</w:t>
      </w:r>
      <w:r w:rsidRPr="00D43F11">
        <w:t xml:space="preserve"> as the best forecaster for short-term load forecasting</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[49]","plainTextFormattedCitation":"[1], [49]","previouslyFormattedCitation":"[1], [49]"},"properties":{"noteIndex":0},"schema":"https://github.com/citation-style-language/schema/raw/master/csl-citation.json"}</w:instrText>
      </w:r>
      <w:r>
        <w:fldChar w:fldCharType="separate"/>
      </w:r>
      <w:r w:rsidRPr="001D581C">
        <w:rPr>
          <w:noProof/>
        </w:rPr>
        <w:t>[1], [49]</w:t>
      </w:r>
      <w:r>
        <w:fldChar w:fldCharType="end"/>
      </w:r>
      <w:r>
        <w:t>.</w:t>
      </w:r>
      <w:r w:rsidR="006C284A">
        <w:t xml:space="preserve"> </w:t>
      </w:r>
      <w:commentRangeStart w:id="131"/>
      <w:r w:rsidR="006C284A">
        <w:t>[again…I think we are looking for example accuracies reported in the literature]</w:t>
      </w:r>
      <w:r w:rsidRPr="00D43F11">
        <w:t>.</w:t>
      </w:r>
      <w:commentRangeEnd w:id="131"/>
      <w:r w:rsidR="00FD5D16">
        <w:rPr>
          <w:rStyle w:val="CommentReference"/>
        </w:rPr>
        <w:commentReference w:id="131"/>
      </w:r>
    </w:p>
    <w:p w14:paraId="19E60E29" w14:textId="0EA5B861" w:rsidR="005A0598" w:rsidRDefault="005A0598" w:rsidP="00C811E5">
      <w:pPr>
        <w:pStyle w:val="Heading2"/>
      </w:pPr>
      <w:bookmarkStart w:id="132" w:name="_Toc73969385"/>
      <w:r>
        <w:t>Deep Learning Algorithms</w:t>
      </w:r>
      <w:bookmarkEnd w:id="132"/>
      <w:r>
        <w:t xml:space="preserve"> </w:t>
      </w:r>
    </w:p>
    <w:p w14:paraId="5D6D5784" w14:textId="2959F814" w:rsidR="005F5665" w:rsidRDefault="00784579" w:rsidP="00784579">
      <w:pPr>
        <w:pStyle w:val="BodyText"/>
        <w:ind w:firstLine="288"/>
        <w:rPr>
          <w:lang w:val="en-US"/>
        </w:rPr>
      </w:pPr>
      <w:r w:rsidRPr="009E24ED">
        <w:rPr>
          <w:lang w:val="en-US"/>
        </w:rPr>
        <w:t xml:space="preserve">The </w:t>
      </w:r>
      <w:r>
        <w:rPr>
          <w:lang w:val="en-US"/>
        </w:rPr>
        <w:t xml:space="preserve">Recurrent Neural Network (RNN) introduced memory into neural networks, which helps </w:t>
      </w:r>
      <w:r w:rsidR="00FD5D16">
        <w:rPr>
          <w:lang w:val="en-US"/>
        </w:rPr>
        <w:t xml:space="preserve">to </w:t>
      </w:r>
      <w:r>
        <w:rPr>
          <w:lang w:val="en-US"/>
        </w:rPr>
        <w:t xml:space="preserve">model sequential data. However, RNNs have a weakness in that they are susceptible to the effects of </w:t>
      </w:r>
      <w:r w:rsidR="00FD5D16">
        <w:rPr>
          <w:lang w:val="en-US"/>
        </w:rPr>
        <w:t xml:space="preserve">either a </w:t>
      </w:r>
      <w:r>
        <w:rPr>
          <w:lang w:val="en-US"/>
        </w:rPr>
        <w:t xml:space="preserve">vanishing or exploding gradient </w:t>
      </w:r>
      <w:r>
        <w:rPr>
          <w:lang w:val="en-US"/>
        </w:rPr>
        <w:fldChar w:fldCharType="begin" w:fldLock="1"/>
      </w:r>
      <w:r>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[24]","plainTextFormattedCitation":"[6], [24]","previouslyFormattedCitation":"[6], [24]"},"properties":{"noteIndex":0},"schema":"https://github.com/citation-style-language/schema/raw/master/csl-citation.json"}</w:instrText>
      </w:r>
      <w:r>
        <w:rPr>
          <w:lang w:val="en-US"/>
        </w:rPr>
        <w:fldChar w:fldCharType="separate"/>
      </w:r>
      <w:r w:rsidRPr="004552EB">
        <w:rPr>
          <w:noProof/>
          <w:lang w:val="en-US"/>
        </w:rPr>
        <w:t>[6], [24]</w:t>
      </w:r>
      <w:r>
        <w:rPr>
          <w:lang w:val="en-US"/>
        </w:rPr>
        <w:fldChar w:fldCharType="end"/>
      </w:r>
      <w:r>
        <w:rPr>
          <w:lang w:val="en-US"/>
        </w:rPr>
        <w:t xml:space="preserve">. This weakness led to the development of the Long Short-Term Memory (LSTM) network. The LSTM provides a model capable of storing information for an extended period and better control of gradients. </w:t>
      </w:r>
      <w:proofErr w:type="spellStart"/>
      <w:r>
        <w:rPr>
          <w:lang w:val="en-US"/>
        </w:rPr>
        <w:t>Munem</w:t>
      </w:r>
      <w:proofErr w:type="spellEnd"/>
      <w:r>
        <w:rPr>
          <w:lang w:val="en-US"/>
        </w:rPr>
        <w:fldChar w:fldCharType="begin" w:fldLock="1"/>
      </w:r>
      <w:r>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Pr>
          <w:lang w:val="en-US"/>
        </w:rPr>
        <w:fldChar w:fldCharType="separate"/>
      </w:r>
      <w:r w:rsidRPr="004552EB">
        <w:rPr>
          <w:noProof/>
          <w:lang w:val="en-US"/>
        </w:rPr>
        <w:t>[25]</w:t>
      </w:r>
      <w:r>
        <w:rPr>
          <w:lang w:val="en-US"/>
        </w:rPr>
        <w:fldChar w:fldCharType="end"/>
      </w:r>
      <w:r>
        <w:rPr>
          <w:lang w:val="en-US"/>
        </w:rPr>
        <w:t xml:space="preserve"> et al. argue that LSTM is better than other deep neural networks because of its memory cell configuration. </w:t>
      </w:r>
      <w:r w:rsidR="005F5665">
        <w:rPr>
          <w:lang w:val="en-US"/>
        </w:rPr>
        <w:t xml:space="preserve"> </w:t>
      </w:r>
      <w:commentRangeStart w:id="133"/>
      <w:r w:rsidR="005F5665">
        <w:rPr>
          <w:lang w:val="en-US"/>
        </w:rPr>
        <w:t>[]</w:t>
      </w:r>
      <w:commentRangeEnd w:id="133"/>
      <w:r w:rsidR="005F5665">
        <w:rPr>
          <w:rStyle w:val="CommentReference"/>
        </w:rPr>
        <w:commentReference w:id="133"/>
      </w:r>
    </w:p>
    <w:p w14:paraId="16D64372" w14:textId="77777777" w:rsidR="00734999" w:rsidRDefault="00784579" w:rsidP="00C33CCC">
      <w:pPr>
        <w:pStyle w:val="BodyText"/>
        <w:ind w:firstLine="288"/>
        <w:rPr>
          <w:lang w:val="en-US"/>
        </w:rPr>
      </w:pPr>
      <w:r>
        <w:rPr>
          <w:lang w:val="en-US"/>
        </w:rPr>
        <w:t xml:space="preserve">Convolutional Neural Networks (CNNs) have also gained the attention of researchers studying load forecasting </w:t>
      </w:r>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[26]–[29]","plainTextFormattedCitation":"[3], [26]–[29]","previouslyFormattedCitation":"[3], [26]–[29]"},"properties":{"noteIndex":0},"schema":"https://github.com/citation-style-language/schema/raw/master/csl-citation.json"}</w:instrText>
      </w:r>
      <w:r>
        <w:rPr>
          <w:lang w:val="en-US"/>
        </w:rPr>
        <w:fldChar w:fldCharType="separate"/>
      </w:r>
      <w:r w:rsidRPr="00B5196F">
        <w:rPr>
          <w:noProof/>
          <w:lang w:val="en-US"/>
        </w:rPr>
        <w:t>[3], [26]–[29]</w:t>
      </w:r>
      <w:r>
        <w:rPr>
          <w:lang w:val="en-US"/>
        </w:rPr>
        <w:fldChar w:fldCharType="end"/>
      </w:r>
      <w:r>
        <w:rPr>
          <w:lang w:val="en-US"/>
        </w:rPr>
        <w:t xml:space="preserve">. The CNN is a feed-forward network designed to process data with a grid topology; its primary application has been for image classification </w:t>
      </w:r>
      <w:r>
        <w:rPr>
          <w:lang w:val="en-US"/>
        </w:rPr>
        <w:fldChar w:fldCharType="begin" w:fldLock="1"/>
      </w:r>
      <w:r>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[30]","plainTextFormattedCitation":"[3], [30]","previouslyFormattedCitation":"[3], [30]"},"properties":{"noteIndex":0},"schema":"https://github.com/citation-style-language/schema/raw/master/csl-citation.json"}</w:instrText>
      </w:r>
      <w:r>
        <w:rPr>
          <w:lang w:val="en-US"/>
        </w:rPr>
        <w:fldChar w:fldCharType="separate"/>
      </w:r>
      <w:r w:rsidRPr="00B5196F">
        <w:rPr>
          <w:noProof/>
          <w:lang w:val="en-US"/>
        </w:rPr>
        <w:t>[3], [30]</w:t>
      </w:r>
      <w:r>
        <w:rPr>
          <w:lang w:val="en-US"/>
        </w:rPr>
        <w:fldChar w:fldCharType="end"/>
      </w:r>
      <w:r>
        <w:rPr>
          <w:lang w:val="en-US"/>
        </w:rPr>
        <w:t xml:space="preserve">.  CNNs can also be applied to time-series data using a 1D topology </w:t>
      </w:r>
      <w:r>
        <w:rPr>
          <w:lang w:val="en-US"/>
        </w:rPr>
        <w:fldChar w:fldCharType="begin" w:fldLock="1"/>
      </w:r>
      <w:r>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Supernovae","type":"paper-conference"},"uris":["http://www.mendeley.com/documents/?uuid=d77fc124-0158-4c69-a997-7c54a51eb799"]}],"mendeley":{"formattedCitation":"[31], [32]","plainTextFormattedCitation":"[31], [32]","previouslyFormattedCitation":"[31], [32]"},"properties":{"noteIndex":0},"schema":"https://github.com/citation-style-language/schema/raw/master/csl-citation.json"}</w:instrText>
      </w:r>
      <w:r>
        <w:rPr>
          <w:lang w:val="en-US"/>
        </w:rPr>
        <w:fldChar w:fldCharType="separate"/>
      </w:r>
      <w:r w:rsidRPr="006C0E9D">
        <w:rPr>
          <w:noProof/>
          <w:lang w:val="en-US"/>
        </w:rPr>
        <w:t>[31], [32]</w:t>
      </w:r>
      <w:r>
        <w:rPr>
          <w:lang w:val="en-US"/>
        </w:rPr>
        <w:fldChar w:fldCharType="end"/>
      </w:r>
      <w:r>
        <w:rPr>
          <w:lang w:val="en-US"/>
        </w:rPr>
        <w:t xml:space="preserve">.  </w:t>
      </w:r>
      <w:r w:rsidR="00120CDE">
        <w:t xml:space="preserve">CNNs are usually used with image data, but </w:t>
      </w:r>
      <w:commentRangeStart w:id="134"/>
      <w:r w:rsidR="00120CDE">
        <w:t xml:space="preserve">time-series data can be arranged to mimic image data, and it can then be fed into a CNN </w:t>
      </w:r>
      <w:r w:rsidR="00120CDE">
        <w:fldChar w:fldCharType="begin" w:fldLock="1"/>
      </w:r>
      <w:r w:rsidR="00120CDE">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[63]","plainTextFormattedCitation":"[3], [63]","previouslyFormattedCitation":"[3], [63]"},"properties":{"noteIndex":0},"schema":"https://github.com/citation-style-language/schema/raw/master/csl-citation.json"}</w:instrText>
      </w:r>
      <w:r w:rsidR="00120CDE">
        <w:fldChar w:fldCharType="separate"/>
      </w:r>
      <w:r w:rsidR="00120CDE" w:rsidRPr="00AE443C">
        <w:rPr>
          <w:noProof/>
        </w:rPr>
        <w:t>[3], [63]</w:t>
      </w:r>
      <w:r w:rsidR="00120CDE">
        <w:fldChar w:fldCharType="end"/>
      </w:r>
      <w:commentRangeEnd w:id="134"/>
      <w:r w:rsidR="00120CDE">
        <w:rPr>
          <w:rStyle w:val="CommentReference"/>
        </w:rPr>
        <w:commentReference w:id="134"/>
      </w:r>
      <w:r w:rsidR="00120CDE">
        <w:t>.</w:t>
      </w:r>
      <w:r>
        <w:rPr>
          <w:lang w:val="en-US"/>
        </w:rPr>
        <w:t xml:space="preserve"> For electrical load forecasting, </w:t>
      </w:r>
      <w:r w:rsidR="00120CDE">
        <w:rPr>
          <w:lang w:val="en-US"/>
        </w:rPr>
        <w:t>CNNs</w:t>
      </w:r>
      <w:r>
        <w:rPr>
          <w:lang w:val="en-US"/>
        </w:rPr>
        <w:t xml:space="preserve"> are known to boost the power of the ANN because they have deeper layers and have model parameters such as a receptive field length and dilation, which can help interpret load data better </w:t>
      </w:r>
      <w:r>
        <w:rPr>
          <w:lang w:val="en-US"/>
        </w:rPr>
        <w:fldChar w:fldCharType="begin" w:fldLock="1"/>
      </w:r>
      <w:r>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[33]","plainTextFormattedCitation":"[6], [33]","previouslyFormattedCitation":"[6], [33]"},"properties":{"noteIndex":0},"schema":"https://github.com/citation-style-language/schema/raw/master/csl-citation.json"}</w:instrText>
      </w:r>
      <w:r>
        <w:rPr>
          <w:lang w:val="en-US"/>
        </w:rPr>
        <w:fldChar w:fldCharType="separate"/>
      </w:r>
      <w:r w:rsidRPr="006C0E9D">
        <w:rPr>
          <w:noProof/>
          <w:lang w:val="en-US"/>
        </w:rPr>
        <w:t>[6], [33]</w:t>
      </w:r>
      <w:r>
        <w:rPr>
          <w:lang w:val="en-US"/>
        </w:rPr>
        <w:fldChar w:fldCharType="end"/>
      </w:r>
      <w:r>
        <w:rPr>
          <w:lang w:val="en-US"/>
        </w:rPr>
        <w:t xml:space="preserve">. </w:t>
      </w:r>
      <w:proofErr w:type="spellStart"/>
      <w:r>
        <w:rPr>
          <w:lang w:val="en-US"/>
        </w:rPr>
        <w:t>Amaradinghe</w:t>
      </w:r>
      <w:proofErr w:type="spellEnd"/>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viable technique that produces accurate load forecasts. </w:t>
      </w:r>
    </w:p>
    <w:p w14:paraId="17F460B9" w14:textId="1D0D006E" w:rsidR="00C33CCC" w:rsidRDefault="00C33CCC" w:rsidP="00C33CCC">
      <w:pPr>
        <w:pStyle w:val="BodyText"/>
        <w:ind w:firstLine="288"/>
      </w:pPr>
      <w:r>
        <w:lastRenderedPageBreak/>
        <w:t xml:space="preserve">Because the ANNSTLF structure was recognized as the best forecaster for short-term load forecasting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[49]","plainTextFormattedCitation":"[1], [49]","previouslyFormattedCitation":"[1], [49]"},"properties":{"noteIndex":0},"schema":"https://github.com/citation-style-language/schema/raw/master/csl-citation.json"}</w:instrText>
      </w:r>
      <w:r>
        <w:fldChar w:fldCharType="separate"/>
      </w:r>
      <w:r w:rsidRPr="001D581C">
        <w:rPr>
          <w:noProof/>
        </w:rPr>
        <w:t>[1], [49]</w:t>
      </w:r>
      <w:r>
        <w:fldChar w:fldCharType="end"/>
      </w:r>
      <w:r>
        <w:t xml:space="preserve">, our approach </w:t>
      </w:r>
      <w:r w:rsidR="00120CDE">
        <w:t xml:space="preserve">for CNN use </w:t>
      </w:r>
      <w:r>
        <w:t xml:space="preserve">mimics the ANNSTLF structure by creating a Base Load Forecaster, a Change in the Load Forecaster, and RLS combiner. The architecture will have the same inputs and structure as the ANNSTLF, but the BLF and CLF </w:t>
      </w:r>
      <w:r w:rsidR="00120CDE">
        <w:t>components</w:t>
      </w:r>
      <w:r>
        <w:t xml:space="preserve"> will be trained using CNNs. </w:t>
      </w:r>
    </w:p>
    <w:p w14:paraId="40B4E433" w14:textId="431A7A8D" w:rsidR="000E6695" w:rsidRDefault="000E6695" w:rsidP="000E6695">
      <w:pPr>
        <w:pStyle w:val="Heading2"/>
      </w:pPr>
      <w:bookmarkStart w:id="135" w:name="_Toc69470500"/>
      <w:bookmarkStart w:id="136" w:name="_Toc69470955"/>
      <w:bookmarkStart w:id="137" w:name="_Toc73969386"/>
      <w:r>
        <w:t>Metrics for Evaluation</w:t>
      </w:r>
      <w:bookmarkEnd w:id="135"/>
      <w:bookmarkEnd w:id="136"/>
      <w:bookmarkEnd w:id="137"/>
    </w:p>
    <w:p w14:paraId="130E3C9B" w14:textId="7A458E5E" w:rsidR="000E6695" w:rsidRPr="000E6695" w:rsidRDefault="00734999" w:rsidP="00765C78">
      <w:pPr>
        <w:pStyle w:val="BodyText"/>
        <w:ind w:firstLine="288"/>
      </w:pPr>
      <w:r>
        <w:t>Common load forecasting performance metrics include</w:t>
      </w:r>
      <w:proofErr w:type="gramStart"/>
      <w:r>
        <w:t>: :</w:t>
      </w:r>
      <w:proofErr w:type="gramEnd"/>
      <w:r>
        <w:t xml:space="preserve"> </w:t>
      </w:r>
      <w:commentRangeStart w:id="138"/>
      <w:r w:rsidR="00615C51">
        <w:t>Mean Absolute Percent Error (MAPE), Mean Error (ME), Mean Absolute Error (MAE), Mean Squared Error (MSE), Root Mean Squared Error (RMSE)</w:t>
      </w:r>
      <w:r w:rsidR="00AB7C14">
        <w:t>, and Standard Deviation</w:t>
      </w:r>
      <w:r w:rsidR="00615C51">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w:t>
      </w:r>
      <w:r w:rsidR="00B3170C" w:rsidRPr="001200C0">
        <w:t>model</w:t>
      </w:r>
      <w:r w:rsidR="00B3170C">
        <w:t>'</w:t>
      </w:r>
      <w:r w:rsidR="00B3170C" w:rsidRPr="001200C0">
        <w:t xml:space="preserve">s </w:t>
      </w:r>
      <w:r w:rsidR="001200C0" w:rsidRPr="001200C0">
        <w:t>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commentRangeEnd w:id="138"/>
      <w:r>
        <w:rPr>
          <w:rStyle w:val="CommentReference"/>
        </w:rPr>
        <w:commentReference w:id="138"/>
      </w:r>
      <w:r>
        <w:t xml:space="preserve">  In this work, we will </w:t>
      </w:r>
      <w:r w:rsidR="000B113D">
        <w:t>compare</w:t>
      </w:r>
      <w:r>
        <w:t xml:space="preserve"> performance metrics </w:t>
      </w:r>
      <w:r w:rsidR="000B113D">
        <w:t xml:space="preserve">applied to each of the forecasters we develop </w:t>
      </w:r>
      <w:r>
        <w:t>globally, across the entire forecast, but also to subsets of the forecast such as weekdays and weekends, or mornings, afternoons, and evenings</w:t>
      </w:r>
      <w:r w:rsidR="000B113D">
        <w:t xml:space="preserve">.  This will </w:t>
      </w:r>
      <w:r w:rsidR="000F0111">
        <w:t xml:space="preserve">help us to identify situations where the </w:t>
      </w:r>
      <w:r w:rsidR="000B113D">
        <w:t xml:space="preserve">forecasters </w:t>
      </w:r>
      <w:r w:rsidR="000F0111">
        <w:t>perform better or worse.</w:t>
      </w:r>
    </w:p>
    <w:p w14:paraId="48E12E4F" w14:textId="1E184B0A" w:rsidR="001D4D50" w:rsidRDefault="000E6695" w:rsidP="000E6695">
      <w:pPr>
        <w:pStyle w:val="Heading1"/>
      </w:pPr>
      <w:r>
        <w:lastRenderedPageBreak/>
        <w:t xml:space="preserve"> </w:t>
      </w:r>
      <w:bookmarkStart w:id="139" w:name="_Toc69470502"/>
      <w:bookmarkStart w:id="140" w:name="_Toc69470957"/>
      <w:bookmarkStart w:id="141" w:name="_Toc73969387"/>
      <w:r w:rsidR="001D4D50">
        <w:t>Contributions</w:t>
      </w:r>
      <w:bookmarkEnd w:id="139"/>
      <w:bookmarkEnd w:id="140"/>
      <w:bookmarkEnd w:id="141"/>
    </w:p>
    <w:p w14:paraId="63A73F47" w14:textId="03E925B7"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2258A065" w14:textId="507F0228" w:rsidR="00347906" w:rsidRDefault="00347906" w:rsidP="00A823F0">
      <w:pPr>
        <w:pStyle w:val="BodyText"/>
        <w:ind w:firstLine="288"/>
      </w:pPr>
    </w:p>
    <w:p w14:paraId="338287BB" w14:textId="1E0CD2AA" w:rsidR="00347906" w:rsidRDefault="00347906" w:rsidP="00A823F0">
      <w:pPr>
        <w:pStyle w:val="BodyText"/>
        <w:ind w:firstLine="288"/>
      </w:pPr>
    </w:p>
    <w:p w14:paraId="229F951F" w14:textId="77777777" w:rsidR="00347906" w:rsidRDefault="00347906" w:rsidP="00347906">
      <w:pPr>
        <w:pStyle w:val="BodyText"/>
        <w:numPr>
          <w:ilvl w:val="0"/>
          <w:numId w:val="49"/>
        </w:numPr>
      </w:pPr>
      <w:r>
        <w:t xml:space="preserve">Stage 2:  implement a CNN and assess its performance using the 3 data sets.  </w:t>
      </w:r>
    </w:p>
    <w:p w14:paraId="5F2882E1" w14:textId="77777777" w:rsidR="00347906" w:rsidRDefault="00347906" w:rsidP="00347906">
      <w:pPr>
        <w:pStyle w:val="BodyText"/>
        <w:numPr>
          <w:ilvl w:val="1"/>
          <w:numId w:val="49"/>
        </w:numPr>
      </w:pPr>
      <w:r>
        <w:t>2019 is forecasted, even though we have the data so that we can measure the accuracy.  Common ways to measure accuracy include MAPE, ME, MSE, RMSE, STD and will calculate all to compare performance against the benchmark algorithms and performance of other systems with the same horizon focus reported in the literature.  We will also sample errors (explain) to analyze performance further.</w:t>
      </w:r>
    </w:p>
    <w:p w14:paraId="3031C98E" w14:textId="77777777" w:rsidR="00347906" w:rsidRDefault="00347906" w:rsidP="00347906">
      <w:pPr>
        <w:pStyle w:val="BodyText"/>
        <w:numPr>
          <w:ilvl w:val="0"/>
          <w:numId w:val="49"/>
        </w:numPr>
      </w:pPr>
      <w:r>
        <w:t>Stage 3: assess the performance of LSTM</w:t>
      </w:r>
    </w:p>
    <w:p w14:paraId="6CFA90DB" w14:textId="77777777" w:rsidR="00347906" w:rsidRDefault="00347906" w:rsidP="00A823F0">
      <w:pPr>
        <w:pStyle w:val="BodyText"/>
        <w:ind w:firstLine="288"/>
      </w:pPr>
    </w:p>
    <w:p w14:paraId="3B0E8E0B" w14:textId="38ADB51D" w:rsidR="00F114CC" w:rsidRDefault="00F114CC" w:rsidP="00F114CC">
      <w:pPr>
        <w:pStyle w:val="Heading1"/>
      </w:pPr>
      <w:bookmarkStart w:id="142" w:name="_Toc73969388"/>
      <w:r>
        <w:t>References</w:t>
      </w:r>
      <w:bookmarkEnd w:id="142"/>
    </w:p>
    <w:p w14:paraId="12BAC20B" w14:textId="4687D5BC" w:rsidR="00D43F11" w:rsidRPr="00D43F11" w:rsidRDefault="005C54B3" w:rsidP="00D43F11">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D43F11" w:rsidRPr="00D43F11">
        <w:rPr>
          <w:rFonts w:cs="Calibri"/>
          <w:noProof/>
          <w:szCs w:val="24"/>
        </w:rPr>
        <w:t>[1]</w:t>
      </w:r>
      <w:r w:rsidR="00D43F11" w:rsidRPr="00D43F11">
        <w:rPr>
          <w:rFonts w:cs="Calibri"/>
          <w:noProof/>
          <w:szCs w:val="24"/>
        </w:rPr>
        <w:tab/>
        <w:t xml:space="preserve">T. Hong and S. Fan, </w:t>
      </w:r>
      <w:r w:rsidR="00B3170C">
        <w:rPr>
          <w:rFonts w:cs="Calibri"/>
          <w:noProof/>
          <w:szCs w:val="24"/>
        </w:rPr>
        <w:t>"</w:t>
      </w:r>
      <w:r w:rsidR="00D43F11" w:rsidRPr="00D43F11">
        <w:rPr>
          <w:rFonts w:cs="Calibri"/>
          <w:noProof/>
          <w:szCs w:val="24"/>
        </w:rPr>
        <w:t>Probabilistic electric load forecasting: A tutorial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00D43F11" w:rsidRPr="00D43F11">
        <w:rPr>
          <w:rFonts w:cs="Calibri"/>
          <w:i/>
          <w:iCs/>
          <w:noProof/>
          <w:szCs w:val="24"/>
        </w:rPr>
        <w:t>Int. J. Forecast.</w:t>
      </w:r>
      <w:r w:rsidR="00D43F11" w:rsidRPr="00D43F11">
        <w:rPr>
          <w:rFonts w:cs="Calibri"/>
          <w:noProof/>
          <w:szCs w:val="24"/>
        </w:rPr>
        <w:t>, vol. 32, no. 3, pp. 914–938, 2016, doi: 10.1016/j.ijforecast.2015.11.011.</w:t>
      </w:r>
    </w:p>
    <w:p w14:paraId="21B2DA38" w14:textId="21CD720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w:t>
      </w:r>
      <w:r w:rsidRPr="00D43F11">
        <w:rPr>
          <w:rFonts w:cs="Calibri"/>
          <w:noProof/>
          <w:szCs w:val="24"/>
        </w:rPr>
        <w:tab/>
        <w:t xml:space="preserve">S. Saurabh, H. Shoeb, and A. B. Mohammad, </w:t>
      </w:r>
      <w:r w:rsidR="00B3170C">
        <w:rPr>
          <w:rFonts w:cs="Calibri"/>
          <w:noProof/>
          <w:szCs w:val="24"/>
        </w:rPr>
        <w:t>"</w:t>
      </w:r>
      <w:r w:rsidRPr="00D43F11">
        <w:rPr>
          <w:rFonts w:cs="Calibri"/>
          <w:noProof/>
          <w:szCs w:val="24"/>
        </w:rPr>
        <w:t>Short Term Load Forecasting Using Artificial Neural Network</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pp. 159–163, 2017.</w:t>
      </w:r>
    </w:p>
    <w:p w14:paraId="656A4EFD" w14:textId="380BC3C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w:t>
      </w:r>
      <w:r w:rsidRPr="00D43F11">
        <w:rPr>
          <w:rFonts w:cs="Calibri"/>
          <w:noProof/>
          <w:szCs w:val="24"/>
        </w:rPr>
        <w:tab/>
        <w:t xml:space="preserve">K. Amarasinghe, D. L. Marino, and M. Manic, </w:t>
      </w:r>
      <w:r w:rsidR="00B3170C">
        <w:rPr>
          <w:rFonts w:cs="Calibri"/>
          <w:noProof/>
          <w:szCs w:val="24"/>
        </w:rPr>
        <w:t>"</w:t>
      </w:r>
      <w:r w:rsidRPr="00D43F11">
        <w:rPr>
          <w:rFonts w:cs="Calibri"/>
          <w:noProof/>
          <w:szCs w:val="24"/>
        </w:rPr>
        <w:t>Deep neural networks for energy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10.1109/ISIE.2017.8001465.</w:t>
      </w:r>
    </w:p>
    <w:p w14:paraId="3A65260A" w14:textId="1D0E67C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w:t>
      </w:r>
      <w:r w:rsidRPr="00D43F11">
        <w:rPr>
          <w:rFonts w:cs="Calibri"/>
          <w:noProof/>
          <w:szCs w:val="24"/>
        </w:rPr>
        <w:tab/>
        <w:t xml:space="preserve">J. Zhang, Y. M. Wei, D. Li, Z. Tan, and J. Zhou, </w:t>
      </w:r>
      <w:r w:rsidR="00B3170C">
        <w:rPr>
          <w:rFonts w:cs="Calibri"/>
          <w:noProof/>
          <w:szCs w:val="24"/>
        </w:rPr>
        <w:t>"</w:t>
      </w:r>
      <w:r w:rsidRPr="00D43F11">
        <w:rPr>
          <w:rFonts w:cs="Calibri"/>
          <w:noProof/>
          <w:szCs w:val="24"/>
        </w:rPr>
        <w:t>Short term electricity load forecasting using a hybrid model</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Energy</w:t>
      </w:r>
      <w:r w:rsidRPr="00D43F11">
        <w:rPr>
          <w:rFonts w:cs="Calibri"/>
          <w:noProof/>
          <w:szCs w:val="24"/>
        </w:rPr>
        <w:t>, 2018, doi: 10.1016/j.energy.2018.06.012.</w:t>
      </w:r>
    </w:p>
    <w:p w14:paraId="55711736" w14:textId="1E203ABC"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[5]</w:t>
      </w:r>
      <w:r w:rsidRPr="00D43F11">
        <w:rPr>
          <w:rFonts w:cs="Calibri"/>
          <w:noProof/>
          <w:szCs w:val="24"/>
        </w:rPr>
        <w:tab/>
        <w:t xml:space="preserve">C. Kuster, Y. Rezgui, and M. Mourshed, </w:t>
      </w:r>
      <w:r w:rsidR="00B3170C">
        <w:rPr>
          <w:rFonts w:cs="Calibri"/>
          <w:noProof/>
          <w:szCs w:val="24"/>
        </w:rPr>
        <w:t>"</w:t>
      </w:r>
      <w:r w:rsidRPr="00D43F11">
        <w:rPr>
          <w:rFonts w:cs="Calibri"/>
          <w:noProof/>
          <w:szCs w:val="24"/>
        </w:rPr>
        <w:t>Electrical load forecasting models: A critical systematic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Sustainable Cities and Society</w:t>
      </w:r>
      <w:r w:rsidRPr="00D43F11">
        <w:rPr>
          <w:rFonts w:cs="Calibri"/>
          <w:noProof/>
          <w:szCs w:val="24"/>
        </w:rPr>
        <w:t>. 2017, doi: 10.1016/j.scs.2017.08.009.</w:t>
      </w:r>
    </w:p>
    <w:p w14:paraId="6E945AB1" w14:textId="4730B19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w:t>
      </w:r>
      <w:r w:rsidRPr="00D43F11">
        <w:rPr>
          <w:rFonts w:cs="Calibri"/>
          <w:noProof/>
          <w:szCs w:val="24"/>
        </w:rPr>
        <w:tab/>
        <w:t xml:space="preserve">A. Almalaq and G. Edwards, </w:t>
      </w:r>
      <w:r w:rsidR="00B3170C">
        <w:rPr>
          <w:rFonts w:cs="Calibri"/>
          <w:noProof/>
          <w:szCs w:val="24"/>
        </w:rPr>
        <w:t>"</w:t>
      </w:r>
      <w:r w:rsidRPr="00D43F11">
        <w:rPr>
          <w:rFonts w:cs="Calibri"/>
          <w:noProof/>
          <w:szCs w:val="24"/>
        </w:rPr>
        <w:t>A review of deep learning methods applied on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Proc. - 16th IEEE Int. Conf. Mach. Learn. Appl. ICMLA 2017</w:t>
      </w:r>
      <w:r w:rsidRPr="00D43F11">
        <w:rPr>
          <w:rFonts w:cs="Calibri"/>
          <w:noProof/>
          <w:szCs w:val="24"/>
        </w:rPr>
        <w:t>, vol. 2017-Decem, pp. 511–516, 2017, doi: 10.1109/ICMLA.2017.0-110.</w:t>
      </w:r>
    </w:p>
    <w:p w14:paraId="4C681D9A" w14:textId="0319CDE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[7]</w:t>
      </w:r>
      <w:r w:rsidRPr="00D43F11">
        <w:rPr>
          <w:rFonts w:cs="Calibri"/>
          <w:noProof/>
          <w:szCs w:val="24"/>
        </w:rPr>
        <w:tab/>
        <w:t xml:space="preserve">B. Yildiz, J. I. Bilbao, and A. B. Sproul, </w:t>
      </w:r>
      <w:r w:rsidR="00B3170C">
        <w:rPr>
          <w:rFonts w:cs="Calibri"/>
          <w:noProof/>
          <w:szCs w:val="24"/>
        </w:rPr>
        <w:t>"</w:t>
      </w:r>
      <w:r w:rsidRPr="00D43F11">
        <w:rPr>
          <w:rFonts w:cs="Calibri"/>
          <w:noProof/>
          <w:szCs w:val="24"/>
        </w:rPr>
        <w:t>A review and analysis of regression and machine learning models on commercial building electricity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Renewable and Sustainable Energy Reviews</w:t>
      </w:r>
      <w:r w:rsidRPr="00D43F11">
        <w:rPr>
          <w:rFonts w:cs="Calibri"/>
          <w:noProof/>
          <w:szCs w:val="24"/>
        </w:rPr>
        <w:t>. 2017, doi: 10.1016/j.rser.2017.02.023.</w:t>
      </w:r>
    </w:p>
    <w:p w14:paraId="51448CF6" w14:textId="5F8B730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[8]</w:t>
      </w:r>
      <w:r w:rsidRPr="00D43F11">
        <w:rPr>
          <w:rFonts w:cs="Calibri"/>
          <w:noProof/>
          <w:szCs w:val="24"/>
        </w:rPr>
        <w:tab/>
        <w:t xml:space="preserve">A. Baliyan, K. Gaurav, and S. Kumar Mishra, </w:t>
      </w:r>
      <w:r w:rsidR="00B3170C">
        <w:rPr>
          <w:rFonts w:cs="Calibri"/>
          <w:noProof/>
          <w:szCs w:val="24"/>
        </w:rPr>
        <w:t>"</w:t>
      </w:r>
      <w:r w:rsidRPr="00D43F11">
        <w:rPr>
          <w:rFonts w:cs="Calibri"/>
          <w:noProof/>
          <w:szCs w:val="24"/>
        </w:rPr>
        <w:t>A review of short term load forecasting using artificial neural network models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2015, doi: 10.1016/j.procs.2015.04.160.</w:t>
      </w:r>
    </w:p>
    <w:p w14:paraId="4DE0A869" w14:textId="6900780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[9]</w:t>
      </w:r>
      <w:r w:rsidRPr="00D43F11">
        <w:rPr>
          <w:rFonts w:cs="Calibri"/>
          <w:noProof/>
          <w:szCs w:val="24"/>
        </w:rPr>
        <w:tab/>
        <w:t xml:space="preserve">I. K. Nti, M. Teimeh, O. Nyarko-Boateng, and A. F. Adekoya, </w:t>
      </w:r>
      <w:r w:rsidR="00B3170C">
        <w:rPr>
          <w:rFonts w:cs="Calibri"/>
          <w:noProof/>
          <w:szCs w:val="24"/>
        </w:rPr>
        <w:t>"</w:t>
      </w:r>
      <w:r w:rsidRPr="00D43F11">
        <w:rPr>
          <w:rFonts w:cs="Calibri"/>
          <w:noProof/>
          <w:szCs w:val="24"/>
        </w:rPr>
        <w:t>Electricity load forecasting: a systematic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J. Electr. Syst. Inf. Technol.</w:t>
      </w:r>
      <w:r w:rsidRPr="00D43F11">
        <w:rPr>
          <w:rFonts w:cs="Calibri"/>
          <w:noProof/>
          <w:szCs w:val="24"/>
        </w:rPr>
        <w:t>, 2020, doi: 10.1186/s43067-020-00021-8.</w:t>
      </w:r>
    </w:p>
    <w:p w14:paraId="3EA9A554" w14:textId="5A605E4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[10]</w:t>
      </w:r>
      <w:r w:rsidRPr="00D43F11">
        <w:rPr>
          <w:rFonts w:cs="Calibri"/>
          <w:noProof/>
          <w:szCs w:val="24"/>
        </w:rPr>
        <w:tab/>
        <w:t xml:space="preserve">Z. Deng, B. Wang, Y. Xu, T. Xu, C. Liu, and Z. Zhu, </w:t>
      </w:r>
      <w:r w:rsidR="00B3170C">
        <w:rPr>
          <w:rFonts w:cs="Calibri"/>
          <w:noProof/>
          <w:szCs w:val="24"/>
        </w:rPr>
        <w:t>"</w:t>
      </w:r>
      <w:r w:rsidRPr="00D43F11">
        <w:rPr>
          <w:rFonts w:cs="Calibri"/>
          <w:noProof/>
          <w:szCs w:val="24"/>
        </w:rPr>
        <w:t>Multi-scale convolutional neural network with time-cognition for multi-step short-Term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Access</w:t>
      </w:r>
      <w:r w:rsidRPr="00D43F11">
        <w:rPr>
          <w:rFonts w:cs="Calibri"/>
          <w:noProof/>
          <w:szCs w:val="24"/>
        </w:rPr>
        <w:t>, vol. 7, pp. 88058–88071, 2019, doi: 10.1109/ACCESS.2019.2926137.</w:t>
      </w:r>
    </w:p>
    <w:p w14:paraId="0D38518C" w14:textId="13EDA82A"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[11]</w:t>
      </w:r>
      <w:r w:rsidRPr="00D43F11">
        <w:rPr>
          <w:rFonts w:cs="Calibri"/>
          <w:noProof/>
          <w:szCs w:val="24"/>
        </w:rPr>
        <w:tab/>
        <w:t xml:space="preserve">T. Hong, J. Wilson, and J. Xie, </w:t>
      </w:r>
      <w:r w:rsidR="00B3170C">
        <w:rPr>
          <w:rFonts w:cs="Calibri"/>
          <w:noProof/>
          <w:szCs w:val="24"/>
        </w:rPr>
        <w:t>"</w:t>
      </w:r>
      <w:r w:rsidRPr="00D43F11">
        <w:rPr>
          <w:rFonts w:cs="Calibri"/>
          <w:noProof/>
          <w:szCs w:val="24"/>
        </w:rPr>
        <w:t>Long term probabilistic load forecasting and normalization with hourly information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Smart Grid</w:t>
      </w:r>
      <w:r w:rsidRPr="00D43F11">
        <w:rPr>
          <w:rFonts w:cs="Calibri"/>
          <w:noProof/>
          <w:szCs w:val="24"/>
        </w:rPr>
        <w:t>, vol. 5, no. 1, pp. 456–462, 2014, doi: 10.1109/TSG.2013.2274373.</w:t>
      </w:r>
    </w:p>
    <w:p w14:paraId="449D2D05" w14:textId="35EE25C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[12]</w:t>
      </w:r>
      <w:r w:rsidRPr="00D43F11">
        <w:rPr>
          <w:rFonts w:cs="Calibri"/>
          <w:noProof/>
          <w:szCs w:val="24"/>
        </w:rPr>
        <w:tab/>
        <w:t xml:space="preserve">S. Kumar, S. Mishra, and S. Gupta, </w:t>
      </w:r>
      <w:r w:rsidR="00B3170C">
        <w:rPr>
          <w:rFonts w:cs="Calibri"/>
          <w:noProof/>
          <w:szCs w:val="24"/>
        </w:rPr>
        <w:t>"</w:t>
      </w:r>
      <w:r w:rsidRPr="00D43F11">
        <w:rPr>
          <w:rFonts w:cs="Calibri"/>
          <w:noProof/>
          <w:szCs w:val="24"/>
        </w:rPr>
        <w:t>Short term load forecasting using ANN and multiple linear regression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2016, doi: 10.1109/CICT.2016.44.</w:t>
      </w:r>
    </w:p>
    <w:p w14:paraId="5CD4E564" w14:textId="7B704700"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[13]</w:t>
      </w:r>
      <w:r w:rsidRPr="00D43F11">
        <w:rPr>
          <w:rFonts w:cs="Calibri"/>
          <w:noProof/>
          <w:szCs w:val="24"/>
        </w:rPr>
        <w:tab/>
        <w:t xml:space="preserve">A. Y. Saber and A. K. M. R. Alam, </w:t>
      </w:r>
      <w:r w:rsidR="00B3170C">
        <w:rPr>
          <w:rFonts w:cs="Calibri"/>
          <w:noProof/>
          <w:szCs w:val="24"/>
        </w:rPr>
        <w:t>"</w:t>
      </w:r>
      <w:r w:rsidRPr="00D43F11">
        <w:rPr>
          <w:rFonts w:cs="Calibri"/>
          <w:noProof/>
          <w:szCs w:val="24"/>
        </w:rPr>
        <w:t>Short term load forecasting using multiple linear regression for big data</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2017 IEEE Symp. Ser. Comput. Intell. SSCI 2017 - Proc.</w:t>
      </w:r>
      <w:r w:rsidRPr="00D43F11">
        <w:rPr>
          <w:rFonts w:cs="Calibri"/>
          <w:noProof/>
          <w:szCs w:val="24"/>
        </w:rPr>
        <w:t>, vol. 2018-Janua, pp. 1–6, 2018, doi: 10.1109/SSCI.2017.8285261.</w:t>
      </w:r>
    </w:p>
    <w:p w14:paraId="6E711F97" w14:textId="26ADCCA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[14]</w:t>
      </w:r>
      <w:r w:rsidRPr="00D43F11">
        <w:rPr>
          <w:rFonts w:cs="Calibri"/>
          <w:noProof/>
          <w:szCs w:val="24"/>
        </w:rPr>
        <w:tab/>
        <w:t xml:space="preserve">P. Ji, D. Xiong, P. Wang, and J. Chen, </w:t>
      </w:r>
      <w:r w:rsidR="00B3170C">
        <w:rPr>
          <w:rFonts w:cs="Calibri"/>
          <w:noProof/>
          <w:szCs w:val="24"/>
        </w:rPr>
        <w:t>"</w:t>
      </w:r>
      <w:r w:rsidRPr="00D43F11">
        <w:rPr>
          <w:rFonts w:cs="Calibri"/>
          <w:noProof/>
          <w:szCs w:val="24"/>
        </w:rPr>
        <w:t>A study on exponential smoothing model for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2012, doi: 10.1109/APPEEC.2012.6307555.</w:t>
      </w:r>
    </w:p>
    <w:p w14:paraId="04D5E423" w14:textId="6088950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[15]</w:t>
      </w:r>
      <w:r w:rsidRPr="00D43F11">
        <w:rPr>
          <w:rFonts w:cs="Calibri"/>
          <w:noProof/>
          <w:szCs w:val="24"/>
        </w:rPr>
        <w:tab/>
        <w:t xml:space="preserve">J. F. Rendon-Sanchez and L. M. de Menezes, </w:t>
      </w:r>
      <w:r w:rsidR="00B3170C">
        <w:rPr>
          <w:rFonts w:cs="Calibri"/>
          <w:noProof/>
          <w:szCs w:val="24"/>
        </w:rPr>
        <w:t>"</w:t>
      </w:r>
      <w:r w:rsidRPr="00D43F11">
        <w:rPr>
          <w:rFonts w:cs="Calibri"/>
          <w:noProof/>
          <w:szCs w:val="24"/>
        </w:rPr>
        <w:t>Structural combination of seasonal exponential smoothing forecasts applied to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Eur. J. Oper. Res.</w:t>
      </w:r>
      <w:r w:rsidRPr="00D43F11">
        <w:rPr>
          <w:rFonts w:cs="Calibri"/>
          <w:noProof/>
          <w:szCs w:val="24"/>
        </w:rPr>
        <w:t>, 2019, doi: 10.1016/j.ejor.2018.12.013.</w:t>
      </w:r>
    </w:p>
    <w:p w14:paraId="1C9DC4FF" w14:textId="4B844C8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[16]</w:t>
      </w:r>
      <w:r w:rsidRPr="00D43F11">
        <w:rPr>
          <w:rFonts w:cs="Calibri"/>
          <w:noProof/>
          <w:szCs w:val="24"/>
        </w:rPr>
        <w:tab/>
        <w:t xml:space="preserve">L. Tang, Y. Yi, and Y. Peng, </w:t>
      </w:r>
      <w:r w:rsidR="00B3170C">
        <w:rPr>
          <w:rFonts w:cs="Calibri"/>
          <w:noProof/>
          <w:szCs w:val="24"/>
        </w:rPr>
        <w:t>"</w:t>
      </w:r>
      <w:r w:rsidRPr="00D43F11">
        <w:rPr>
          <w:rFonts w:cs="Calibri"/>
          <w:noProof/>
          <w:szCs w:val="24"/>
        </w:rPr>
        <w:t>An ensemble deep learning model for short-term load forecasting based on ARIMA and LSTM</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doi: 10.1109/SmartGridComm.2019.8909756.</w:t>
      </w:r>
    </w:p>
    <w:p w14:paraId="6B9B198A" w14:textId="1111501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[17]</w:t>
      </w:r>
      <w:r w:rsidRPr="00D43F11">
        <w:rPr>
          <w:rFonts w:cs="Calibri"/>
          <w:noProof/>
          <w:szCs w:val="24"/>
        </w:rPr>
        <w:tab/>
        <w:t xml:space="preserve">B. Nepal, M. Yamaha, A. Yokoe, and T. Yamaji, </w:t>
      </w:r>
      <w:r w:rsidR="00B3170C">
        <w:rPr>
          <w:rFonts w:cs="Calibri"/>
          <w:noProof/>
          <w:szCs w:val="24"/>
        </w:rPr>
        <w:t>"</w:t>
      </w:r>
      <w:r w:rsidRPr="00D43F11">
        <w:rPr>
          <w:rFonts w:cs="Calibri"/>
          <w:noProof/>
          <w:szCs w:val="24"/>
        </w:rPr>
        <w:t>Electricity load forecasting using clustering and ARIMA model for energy management in buildings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Japan Archit. Rev.</w:t>
      </w:r>
      <w:r w:rsidRPr="00D43F11">
        <w:rPr>
          <w:rFonts w:cs="Calibri"/>
          <w:noProof/>
          <w:szCs w:val="24"/>
        </w:rPr>
        <w:t>, 2020, doi: 10.1002/2475-8876.12135.</w:t>
      </w:r>
    </w:p>
    <w:p w14:paraId="382FB819" w14:textId="55A03CEB"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[18]</w:t>
      </w:r>
      <w:r w:rsidRPr="00D43F11">
        <w:rPr>
          <w:rFonts w:cs="Calibri"/>
          <w:noProof/>
          <w:szCs w:val="24"/>
        </w:rPr>
        <w:tab/>
        <w:t xml:space="preserve">A. Badri, Z. Ameli, and A. Motie Birjandi, </w:t>
      </w:r>
      <w:r w:rsidR="00B3170C">
        <w:rPr>
          <w:rFonts w:cs="Calibri"/>
          <w:noProof/>
          <w:szCs w:val="24"/>
        </w:rPr>
        <w:t>"</w:t>
      </w:r>
      <w:r w:rsidRPr="00D43F11">
        <w:rPr>
          <w:rFonts w:cs="Calibri"/>
          <w:noProof/>
          <w:szCs w:val="24"/>
        </w:rPr>
        <w:t>Application of artificial neural networks and fuzzy logic methods for short 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2012, doi: 10.1016/j.egypro.2011.12.965.</w:t>
      </w:r>
    </w:p>
    <w:p w14:paraId="19B65F64" w14:textId="69AAAC99"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[19]</w:t>
      </w:r>
      <w:r w:rsidRPr="00D43F11">
        <w:rPr>
          <w:rFonts w:cs="Calibri"/>
          <w:noProof/>
          <w:szCs w:val="24"/>
        </w:rPr>
        <w:tab/>
        <w:t xml:space="preserve">P. H. Kuo and C. J. Huang, </w:t>
      </w:r>
      <w:r w:rsidR="00B3170C">
        <w:rPr>
          <w:rFonts w:cs="Calibri"/>
          <w:noProof/>
          <w:szCs w:val="24"/>
        </w:rPr>
        <w:t>"</w:t>
      </w:r>
      <w:r w:rsidRPr="00D43F11">
        <w:rPr>
          <w:rFonts w:cs="Calibri"/>
          <w:noProof/>
          <w:szCs w:val="24"/>
        </w:rPr>
        <w:t>A high precision artificial neural networks model for short-Term energy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Energies</w:t>
      </w:r>
      <w:r w:rsidRPr="00D43F11">
        <w:rPr>
          <w:rFonts w:cs="Calibri"/>
          <w:noProof/>
          <w:szCs w:val="24"/>
        </w:rPr>
        <w:t>, 2018, doi: 10.3390/en11010213.</w:t>
      </w:r>
    </w:p>
    <w:p w14:paraId="04763DAC" w14:textId="142A465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[20]</w:t>
      </w:r>
      <w:r w:rsidRPr="00D43F11">
        <w:rPr>
          <w:rFonts w:cs="Calibri"/>
          <w:noProof/>
          <w:szCs w:val="24"/>
        </w:rPr>
        <w:tab/>
        <w:t xml:space="preserve">T. Hong and P. Wang, </w:t>
      </w:r>
      <w:r w:rsidR="00B3170C">
        <w:rPr>
          <w:rFonts w:cs="Calibri"/>
          <w:noProof/>
          <w:szCs w:val="24"/>
        </w:rPr>
        <w:t>"</w:t>
      </w:r>
      <w:r w:rsidRPr="00D43F11">
        <w:rPr>
          <w:rFonts w:cs="Calibri"/>
          <w:noProof/>
          <w:szCs w:val="24"/>
        </w:rPr>
        <w:t>Fuzzy interaction regression for short 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Fuzzy Optim. Decis. Mak.</w:t>
      </w:r>
      <w:r w:rsidRPr="00D43F11">
        <w:rPr>
          <w:rFonts w:cs="Calibri"/>
          <w:noProof/>
          <w:szCs w:val="24"/>
        </w:rPr>
        <w:t>, 2014, doi: 10.1007/s10700-013-9166-9.</w:t>
      </w:r>
    </w:p>
    <w:p w14:paraId="4728A7C1" w14:textId="6FC5884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[21]</w:t>
      </w:r>
      <w:r w:rsidRPr="00D43F11">
        <w:rPr>
          <w:rFonts w:cs="Calibri"/>
          <w:noProof/>
          <w:szCs w:val="24"/>
        </w:rPr>
        <w:tab/>
        <w:t xml:space="preserve">M. Hanmandlu and B. K. Chauhan, </w:t>
      </w:r>
      <w:r w:rsidR="00B3170C">
        <w:rPr>
          <w:rFonts w:cs="Calibri"/>
          <w:noProof/>
          <w:szCs w:val="24"/>
        </w:rPr>
        <w:t>"</w:t>
      </w:r>
      <w:r w:rsidRPr="00D43F11">
        <w:rPr>
          <w:rFonts w:cs="Calibri"/>
          <w:noProof/>
          <w:szCs w:val="24"/>
        </w:rPr>
        <w:t>Load forecasting using hybrid models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2011, doi: 10.1109/TPWRS.2010.2048585.</w:t>
      </w:r>
    </w:p>
    <w:p w14:paraId="7DB880C2" w14:textId="0B153B5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[22]</w:t>
      </w:r>
      <w:r w:rsidRPr="00D43F11">
        <w:rPr>
          <w:rFonts w:cs="Calibri"/>
          <w:noProof/>
          <w:szCs w:val="24"/>
        </w:rPr>
        <w:tab/>
        <w:t xml:space="preserve">A. Yang, W. Li, and X. Yang, </w:t>
      </w:r>
      <w:r w:rsidR="00B3170C">
        <w:rPr>
          <w:rFonts w:cs="Calibri"/>
          <w:noProof/>
          <w:szCs w:val="24"/>
        </w:rPr>
        <w:t>"</w:t>
      </w:r>
      <w:r w:rsidRPr="00D43F11">
        <w:rPr>
          <w:rFonts w:cs="Calibri"/>
          <w:noProof/>
          <w:szCs w:val="24"/>
        </w:rPr>
        <w:t>Short-term electricity load forecasting based on feature selection and Least Squares Support Vector Machines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Knowledge-Based Syst.</w:t>
      </w:r>
      <w:r w:rsidRPr="00D43F11">
        <w:rPr>
          <w:rFonts w:cs="Calibri"/>
          <w:noProof/>
          <w:szCs w:val="24"/>
        </w:rPr>
        <w:t>, 2019, doi: 10.1016/j.knosys.2018.08.027.</w:t>
      </w:r>
    </w:p>
    <w:p w14:paraId="2A309707" w14:textId="307A50B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[23]</w:t>
      </w:r>
      <w:r w:rsidRPr="00D43F11">
        <w:rPr>
          <w:rFonts w:cs="Calibri"/>
          <w:noProof/>
          <w:szCs w:val="24"/>
        </w:rPr>
        <w:tab/>
        <w:t xml:space="preserve">V. Mayrink and H. S. Hippert, </w:t>
      </w:r>
      <w:r w:rsidR="00B3170C">
        <w:rPr>
          <w:rFonts w:cs="Calibri"/>
          <w:noProof/>
          <w:szCs w:val="24"/>
        </w:rPr>
        <w:t>"</w:t>
      </w:r>
      <w:r w:rsidRPr="00D43F11">
        <w:rPr>
          <w:rFonts w:cs="Calibri"/>
          <w:noProof/>
          <w:szCs w:val="24"/>
        </w:rPr>
        <w:t>A hybrid method using Exponential Smoothing and Gradient Boosting for electrical short-term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10.1109/LA-CCI.2016.7885697.</w:t>
      </w:r>
    </w:p>
    <w:p w14:paraId="251EA775" w14:textId="674CD86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[24]</w:t>
      </w:r>
      <w:r w:rsidRPr="00D43F11">
        <w:rPr>
          <w:rFonts w:cs="Calibri"/>
          <w:noProof/>
          <w:szCs w:val="24"/>
        </w:rPr>
        <w:tab/>
        <w:t xml:space="preserve">D. L. Marino, K. Amarasinghe, and M. Manic, </w:t>
      </w:r>
      <w:r w:rsidR="00B3170C">
        <w:rPr>
          <w:rFonts w:cs="Calibri"/>
          <w:noProof/>
          <w:szCs w:val="24"/>
        </w:rPr>
        <w:t>"</w:t>
      </w:r>
      <w:r w:rsidRPr="00D43F11">
        <w:rPr>
          <w:rFonts w:cs="Calibri"/>
          <w:noProof/>
          <w:szCs w:val="24"/>
        </w:rPr>
        <w:t>Building energy load forecasting using Deep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IECON Proc. (Industrial Electron. Conf.</w:t>
      </w:r>
      <w:r w:rsidRPr="00D43F11">
        <w:rPr>
          <w:rFonts w:cs="Calibri"/>
          <w:noProof/>
          <w:szCs w:val="24"/>
        </w:rPr>
        <w:t>, pp. 7046–7051, 2016, doi: 10.1109/IECON.2016.7793413.</w:t>
      </w:r>
    </w:p>
    <w:p w14:paraId="240B0B06" w14:textId="560CC94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[25]</w:t>
      </w:r>
      <w:r w:rsidRPr="00D43F11">
        <w:rPr>
          <w:rFonts w:cs="Calibri"/>
          <w:noProof/>
          <w:szCs w:val="24"/>
        </w:rPr>
        <w:tab/>
        <w:t xml:space="preserve">M. Munem, T. M. Rubaith Bashar, M. H. Roni, M. Shahriar, T. B. Shawkat, and H. Rahaman, </w:t>
      </w:r>
      <w:r w:rsidR="00B3170C">
        <w:rPr>
          <w:rFonts w:cs="Calibri"/>
          <w:noProof/>
          <w:szCs w:val="24"/>
        </w:rPr>
        <w:t>"</w:t>
      </w:r>
      <w:r w:rsidRPr="00D43F11">
        <w:rPr>
          <w:rFonts w:cs="Calibri"/>
          <w:noProof/>
          <w:szCs w:val="24"/>
        </w:rPr>
        <w:t>Electric power load forecasting based on multivariate LSTM neural network using bayesian optimization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2020 IEEE Electr. Power Energy Conf. EPEC 2020</w:t>
      </w:r>
      <w:r w:rsidRPr="00D43F11">
        <w:rPr>
          <w:rFonts w:cs="Calibri"/>
          <w:noProof/>
          <w:szCs w:val="24"/>
        </w:rPr>
        <w:t>, vol. 3, 2020, doi: 10.1109/EPEC48502.2020.9320123.</w:t>
      </w:r>
    </w:p>
    <w:p w14:paraId="56B29EA6" w14:textId="5191258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[26]</w:t>
      </w:r>
      <w:r w:rsidRPr="00D43F11">
        <w:rPr>
          <w:rFonts w:cs="Calibri"/>
          <w:noProof/>
          <w:szCs w:val="24"/>
        </w:rPr>
        <w:tab/>
        <w:t xml:space="preserve">H. J. Sadaei, P. C. de Lima e Silva, F. G. Guimarães, and M. H. Lee, </w:t>
      </w:r>
      <w:r w:rsidR="00B3170C">
        <w:rPr>
          <w:rFonts w:cs="Calibri"/>
          <w:noProof/>
          <w:szCs w:val="24"/>
        </w:rPr>
        <w:t>"</w:t>
      </w:r>
      <w:r w:rsidRPr="00D43F11">
        <w:rPr>
          <w:rFonts w:cs="Calibri"/>
          <w:noProof/>
          <w:szCs w:val="24"/>
        </w:rPr>
        <w:t>Short-term load forecasting by using a combined method of convolutional neural networks and fuzzy time series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Energy</w:t>
      </w:r>
      <w:r w:rsidRPr="00D43F11">
        <w:rPr>
          <w:rFonts w:cs="Calibri"/>
          <w:noProof/>
          <w:szCs w:val="24"/>
        </w:rPr>
        <w:t>, 2019, doi: 10.1016/j.energy.2019.03.081.</w:t>
      </w:r>
    </w:p>
    <w:p w14:paraId="1D7D2C5C" w14:textId="2C7DABC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[27]</w:t>
      </w:r>
      <w:r w:rsidRPr="00D43F11">
        <w:rPr>
          <w:rFonts w:cs="Calibri"/>
          <w:noProof/>
          <w:szCs w:val="24"/>
        </w:rPr>
        <w:tab/>
        <w:t xml:space="preserve">I. Koprinska, D. Wu, and Z. Wang, </w:t>
      </w:r>
      <w:r w:rsidR="00B3170C">
        <w:rPr>
          <w:rFonts w:cs="Calibri"/>
          <w:noProof/>
          <w:szCs w:val="24"/>
        </w:rPr>
        <w:t>"</w:t>
      </w:r>
      <w:r w:rsidRPr="00D43F11">
        <w:rPr>
          <w:rFonts w:cs="Calibri"/>
          <w:noProof/>
          <w:szCs w:val="24"/>
        </w:rPr>
        <w:t>Convolutional Neural Networks for Energy Time Series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2018, doi: 10.1109/IJCNN.2018.8489399.</w:t>
      </w:r>
    </w:p>
    <w:p w14:paraId="661B8808" w14:textId="0974C7C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[28]</w:t>
      </w:r>
      <w:r w:rsidRPr="00D43F11">
        <w:rPr>
          <w:rFonts w:cs="Calibri"/>
          <w:noProof/>
          <w:szCs w:val="24"/>
        </w:rPr>
        <w:tab/>
        <w:t xml:space="preserve">M. Vos, C. Bender-Saebelkampf, and S. Albayrak, </w:t>
      </w:r>
      <w:r w:rsidR="00B3170C">
        <w:rPr>
          <w:rFonts w:cs="Calibri"/>
          <w:noProof/>
          <w:szCs w:val="24"/>
        </w:rPr>
        <w:t>"</w:t>
      </w:r>
      <w:r w:rsidRPr="00D43F11">
        <w:rPr>
          <w:rFonts w:cs="Calibri"/>
          <w:noProof/>
          <w:szCs w:val="24"/>
        </w:rPr>
        <w:t xml:space="preserve">Residential Short-Term Load </w:t>
      </w:r>
      <w:r w:rsidRPr="00D43F11">
        <w:rPr>
          <w:rFonts w:cs="Calibri"/>
          <w:noProof/>
          <w:szCs w:val="24"/>
        </w:rPr>
        <w:lastRenderedPageBreak/>
        <w:t>Forecasting Using Convolutional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2018, doi: 10.1109/SmartGridComm.2018.8587494.</w:t>
      </w:r>
    </w:p>
    <w:p w14:paraId="493E871A" w14:textId="6E39880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[29]</w:t>
      </w:r>
      <w:r w:rsidRPr="00D43F11">
        <w:rPr>
          <w:rFonts w:cs="Calibri"/>
          <w:noProof/>
          <w:szCs w:val="24"/>
        </w:rPr>
        <w:tab/>
        <w:t xml:space="preserve">W. He, </w:t>
      </w:r>
      <w:r w:rsidR="00B3170C">
        <w:rPr>
          <w:rFonts w:cs="Calibri"/>
          <w:noProof/>
          <w:szCs w:val="24"/>
        </w:rPr>
        <w:t>"</w:t>
      </w:r>
      <w:r w:rsidRPr="00D43F11">
        <w:rPr>
          <w:rFonts w:cs="Calibri"/>
          <w:noProof/>
          <w:szCs w:val="24"/>
        </w:rPr>
        <w:t>Load Forecasting via Deep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10.1016/j.procs.2017.11.374.</w:t>
      </w:r>
    </w:p>
    <w:p w14:paraId="7ED1D55F" w14:textId="23B0CCC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[30]</w:t>
      </w:r>
      <w:r w:rsidRPr="00D43F11">
        <w:rPr>
          <w:rFonts w:cs="Calibri"/>
          <w:noProof/>
          <w:szCs w:val="24"/>
        </w:rPr>
        <w:tab/>
        <w:t xml:space="preserve">G. H. Yann LeCun, Yoshua Bengio, </w:t>
      </w:r>
      <w:r w:rsidR="00B3170C">
        <w:rPr>
          <w:rFonts w:cs="Calibri"/>
          <w:noProof/>
          <w:szCs w:val="24"/>
        </w:rPr>
        <w:t>"</w:t>
      </w:r>
      <w:r w:rsidRPr="00D43F11">
        <w:rPr>
          <w:rFonts w:cs="Calibri"/>
          <w:noProof/>
          <w:szCs w:val="24"/>
        </w:rPr>
        <w:t>Deep learning (2015), Y. LeCun, Y. Bengio and G. Hinton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Nature</w:t>
      </w:r>
      <w:r w:rsidRPr="00D43F11">
        <w:rPr>
          <w:rFonts w:cs="Calibri"/>
          <w:noProof/>
          <w:szCs w:val="24"/>
        </w:rPr>
        <w:t>, 2015.</w:t>
      </w:r>
    </w:p>
    <w:p w14:paraId="52F3910D" w14:textId="743AAC69"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[31]</w:t>
      </w:r>
      <w:r w:rsidRPr="00D43F11">
        <w:rPr>
          <w:rFonts w:cs="Calibri"/>
          <w:noProof/>
          <w:szCs w:val="24"/>
        </w:rPr>
        <w:tab/>
        <w:t xml:space="preserve">R. Fukuoka, H. Suzuki, T. Kitajima, A. Kuwahara, and T. Yasuno, </w:t>
      </w:r>
      <w:r w:rsidR="00B3170C">
        <w:rPr>
          <w:rFonts w:cs="Calibri"/>
          <w:noProof/>
          <w:szCs w:val="24"/>
        </w:rPr>
        <w:t>"</w:t>
      </w:r>
      <w:r w:rsidRPr="00D43F11">
        <w:rPr>
          <w:rFonts w:cs="Calibri"/>
          <w:noProof/>
          <w:szCs w:val="24"/>
        </w:rPr>
        <w:t>Wind Speed Prediction Model Using LSTM and 1D-CNN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J. Signal Process.</w:t>
      </w:r>
      <w:r w:rsidRPr="00D43F11">
        <w:rPr>
          <w:rFonts w:cs="Calibri"/>
          <w:noProof/>
          <w:szCs w:val="24"/>
        </w:rPr>
        <w:t>, 2018, doi: 10.2299/jsp.22.207.</w:t>
      </w:r>
    </w:p>
    <w:p w14:paraId="65107D28" w14:textId="2040177E"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[32]</w:t>
      </w:r>
      <w:r w:rsidRPr="00D43F11">
        <w:rPr>
          <w:rFonts w:cs="Calibri"/>
          <w:noProof/>
          <w:szCs w:val="24"/>
        </w:rPr>
        <w:tab/>
        <w:t xml:space="preserve">A. Brunel </w:t>
      </w:r>
      <w:r w:rsidRPr="00D43F11">
        <w:rPr>
          <w:rFonts w:cs="Calibri"/>
          <w:i/>
          <w:iCs/>
          <w:noProof/>
          <w:szCs w:val="24"/>
        </w:rPr>
        <w:t>et al.</w:t>
      </w:r>
      <w:r w:rsidRPr="00D43F11">
        <w:rPr>
          <w:rFonts w:cs="Calibri"/>
          <w:noProof/>
          <w:szCs w:val="24"/>
        </w:rPr>
        <w:t xml:space="preserve">, </w:t>
      </w:r>
      <w:r w:rsidR="00B3170C">
        <w:rPr>
          <w:rFonts w:cs="Calibri"/>
          <w:noProof/>
          <w:szCs w:val="24"/>
        </w:rPr>
        <w:t>"</w:t>
      </w:r>
      <w:r w:rsidRPr="00D43F11">
        <w:rPr>
          <w:rFonts w:cs="Calibri"/>
          <w:noProof/>
          <w:szCs w:val="24"/>
        </w:rPr>
        <w:t>A CNN adapted to time series for the classification of Supernovae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doi: 10.2352/ISSN.2470-1173.2019.14.COLOR-090.</w:t>
      </w:r>
    </w:p>
    <w:p w14:paraId="449E54C7" w14:textId="72DDAEB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[33]</w:t>
      </w:r>
      <w:r w:rsidRPr="00D43F11">
        <w:rPr>
          <w:rFonts w:cs="Calibri"/>
          <w:noProof/>
          <w:szCs w:val="24"/>
        </w:rPr>
        <w:tab/>
        <w:t xml:space="preserve">A. Gasparin, S. Lukovic, and C. Alippi, </w:t>
      </w:r>
      <w:r w:rsidR="00B3170C">
        <w:rPr>
          <w:rFonts w:cs="Calibri"/>
          <w:noProof/>
          <w:szCs w:val="24"/>
        </w:rPr>
        <w:t>"</w:t>
      </w:r>
      <w:r w:rsidRPr="00D43F11">
        <w:rPr>
          <w:rFonts w:cs="Calibri"/>
          <w:noProof/>
          <w:szCs w:val="24"/>
        </w:rPr>
        <w:t>Deep Learning for Time Series Forecasting: The Electric Load Case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[Online]. Available: http://arxiv.org/abs/1907.09207.</w:t>
      </w:r>
    </w:p>
    <w:p w14:paraId="092729B1" w14:textId="1045ACD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[34]</w:t>
      </w:r>
      <w:r w:rsidRPr="00D43F11">
        <w:rPr>
          <w:rFonts w:cs="Calibri"/>
          <w:noProof/>
          <w:szCs w:val="24"/>
        </w:rPr>
        <w:tab/>
      </w:r>
      <w:r w:rsidR="00B3170C">
        <w:rPr>
          <w:rFonts w:cs="Calibri"/>
          <w:noProof/>
          <w:szCs w:val="24"/>
        </w:rPr>
        <w:t>"</w:t>
      </w:r>
      <w:r w:rsidRPr="00D43F11">
        <w:rPr>
          <w:rFonts w:cs="Calibri"/>
          <w:noProof/>
          <w:szCs w:val="24"/>
        </w:rPr>
        <w:t>IESO - Hourly Zonal Demand Report</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http://reports.ieso.ca/public/DemandZonal/ (accessed Jun. 05, 2021).</w:t>
      </w:r>
    </w:p>
    <w:p w14:paraId="3E772525" w14:textId="603505D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[35]</w:t>
      </w:r>
      <w:r w:rsidRPr="00D43F11">
        <w:rPr>
          <w:rFonts w:cs="Calibri"/>
          <w:noProof/>
          <w:szCs w:val="24"/>
        </w:rPr>
        <w:tab/>
      </w:r>
      <w:r w:rsidR="00B3170C">
        <w:rPr>
          <w:rFonts w:cs="Calibri"/>
          <w:noProof/>
          <w:szCs w:val="24"/>
        </w:rPr>
        <w:t>"</w:t>
      </w:r>
      <w:r w:rsidRPr="00D43F11">
        <w:rPr>
          <w:rFonts w:cs="Calibri"/>
          <w:noProof/>
          <w:szCs w:val="24"/>
        </w:rPr>
        <w:t>Historical Climate Data - Climate - Environment and Climate Change Canada</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https://climate.weather.gc.ca/ (accessed Jan. 05, 2021).</w:t>
      </w:r>
    </w:p>
    <w:p w14:paraId="7BD8DEF8" w14:textId="3722FF9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[36]</w:t>
      </w:r>
      <w:r w:rsidRPr="00D43F11">
        <w:rPr>
          <w:rFonts w:cs="Calibri"/>
          <w:noProof/>
          <w:szCs w:val="24"/>
        </w:rPr>
        <w:tab/>
        <w:t xml:space="preserve">T. Hong, P. Wang, and H. L. Willis, </w:t>
      </w:r>
      <w:r w:rsidR="00B3170C">
        <w:rPr>
          <w:rFonts w:cs="Calibri"/>
          <w:noProof/>
          <w:szCs w:val="24"/>
        </w:rPr>
        <w:t>"</w:t>
      </w:r>
      <w:r w:rsidRPr="00D43F11">
        <w:rPr>
          <w:rFonts w:cs="Calibri"/>
          <w:noProof/>
          <w:szCs w:val="24"/>
        </w:rPr>
        <w:t>A naïve multiple linear regression benchmark for short 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2011, doi: 10.1109/PES.2011.6038881.</w:t>
      </w:r>
    </w:p>
    <w:p w14:paraId="49EECAD3" w14:textId="0FDD9D5B"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[37]</w:t>
      </w:r>
      <w:r w:rsidRPr="00D43F11">
        <w:rPr>
          <w:rFonts w:cs="Calibri"/>
          <w:noProof/>
          <w:szCs w:val="24"/>
        </w:rPr>
        <w:tab/>
        <w:t xml:space="preserve">K. Methaprayoon, W. J. Lee, S. Rasmiddatta, J. R. Liao, and R. J. Ross, </w:t>
      </w:r>
      <w:r w:rsidR="00B3170C">
        <w:rPr>
          <w:rFonts w:cs="Calibri"/>
          <w:noProof/>
          <w:szCs w:val="24"/>
        </w:rPr>
        <w:t>"</w:t>
      </w:r>
      <w:r w:rsidRPr="00D43F11">
        <w:rPr>
          <w:rFonts w:cs="Calibri"/>
          <w:noProof/>
          <w:szCs w:val="24"/>
        </w:rPr>
        <w:t>Multistage artificial neural network short-term load forecasting engine with front-end weather forecast</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lastRenderedPageBreak/>
        <w:t>IEEE Trans. Ind. Appl.</w:t>
      </w:r>
      <w:r w:rsidRPr="00D43F11">
        <w:rPr>
          <w:rFonts w:cs="Calibri"/>
          <w:noProof/>
          <w:szCs w:val="24"/>
        </w:rPr>
        <w:t>, 2007, doi: 10.1109/TIA.2007.908190.</w:t>
      </w:r>
    </w:p>
    <w:p w14:paraId="68E7EEDF" w14:textId="14CF74D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[38]</w:t>
      </w:r>
      <w:r w:rsidRPr="00D43F11">
        <w:rPr>
          <w:rFonts w:cs="Calibri"/>
          <w:noProof/>
          <w:szCs w:val="24"/>
        </w:rPr>
        <w:tab/>
        <w:t xml:space="preserve">A. K. Singh, Ibraheem, S. Khatoon, M. Muazzam, and D. K. Chaturvedi, </w:t>
      </w:r>
      <w:r w:rsidR="00B3170C">
        <w:rPr>
          <w:rFonts w:cs="Calibri"/>
          <w:noProof/>
          <w:szCs w:val="24"/>
        </w:rPr>
        <w:t>"</w:t>
      </w:r>
      <w:r w:rsidRPr="00D43F11">
        <w:rPr>
          <w:rFonts w:cs="Calibri"/>
          <w:noProof/>
          <w:szCs w:val="24"/>
        </w:rPr>
        <w:t>Load forecasting techniques and methodologies: A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2012, doi: 10.1109/ICPCES.2012.6508132.</w:t>
      </w:r>
    </w:p>
    <w:p w14:paraId="24C3C245" w14:textId="5F86FF5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[39]</w:t>
      </w:r>
      <w:r w:rsidRPr="00D43F11">
        <w:rPr>
          <w:rFonts w:cs="Calibri"/>
          <w:noProof/>
          <w:szCs w:val="24"/>
        </w:rPr>
        <w:tab/>
        <w:t xml:space="preserve">G. Papacharalampous, H. Tyralis, and D. Koutsoyiannis, </w:t>
      </w:r>
      <w:r w:rsidR="00B3170C">
        <w:rPr>
          <w:rFonts w:cs="Calibri"/>
          <w:noProof/>
          <w:szCs w:val="24"/>
        </w:rPr>
        <w:t>"</w:t>
      </w:r>
      <w:r w:rsidRPr="00D43F11">
        <w:rPr>
          <w:rFonts w:cs="Calibri"/>
          <w:noProof/>
          <w:szCs w:val="24"/>
        </w:rPr>
        <w:t>Predictability of monthly temperature and precipitation using automatic time series forecasting methods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Acta Geophys.</w:t>
      </w:r>
      <w:r w:rsidRPr="00D43F11">
        <w:rPr>
          <w:rFonts w:cs="Calibri"/>
          <w:noProof/>
          <w:szCs w:val="24"/>
        </w:rPr>
        <w:t>, 2018, doi: 10.1007/s11600-018-0120-7.</w:t>
      </w:r>
    </w:p>
    <w:p w14:paraId="0500A211" w14:textId="1DDEBBF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[40]</w:t>
      </w:r>
      <w:r w:rsidRPr="00D43F11">
        <w:rPr>
          <w:rFonts w:cs="Calibri"/>
          <w:noProof/>
          <w:szCs w:val="24"/>
        </w:rPr>
        <w:tab/>
        <w:t xml:space="preserve">P. Wang, B. Liu, and T. Hong, </w:t>
      </w:r>
      <w:r w:rsidR="00B3170C">
        <w:rPr>
          <w:rFonts w:cs="Calibri"/>
          <w:noProof/>
          <w:szCs w:val="24"/>
        </w:rPr>
        <w:t>"</w:t>
      </w:r>
      <w:r w:rsidRPr="00D43F11">
        <w:rPr>
          <w:rFonts w:cs="Calibri"/>
          <w:noProof/>
          <w:szCs w:val="24"/>
        </w:rPr>
        <w:t>Electric load forecasting with recency effect: A big data approach</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Int. J. Forecast.</w:t>
      </w:r>
      <w:r w:rsidRPr="00D43F11">
        <w:rPr>
          <w:rFonts w:cs="Calibri"/>
          <w:noProof/>
          <w:szCs w:val="24"/>
        </w:rPr>
        <w:t>, 2016, doi: 10.1016/j.ijforecast.2015.09.006.</w:t>
      </w:r>
    </w:p>
    <w:p w14:paraId="04562738" w14:textId="347A9D8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[41]</w:t>
      </w:r>
      <w:r w:rsidRPr="00D43F11">
        <w:rPr>
          <w:rFonts w:cs="Calibri"/>
          <w:noProof/>
          <w:szCs w:val="24"/>
        </w:rPr>
        <w:tab/>
        <w:t xml:space="preserve">A. Bracale, G. Carpinelli, P. De Falco, and T. Hong, </w:t>
      </w:r>
      <w:r w:rsidR="00B3170C">
        <w:rPr>
          <w:rFonts w:cs="Calibri"/>
          <w:noProof/>
          <w:szCs w:val="24"/>
        </w:rPr>
        <w:t>"</w:t>
      </w:r>
      <w:r w:rsidRPr="00D43F11">
        <w:rPr>
          <w:rFonts w:cs="Calibri"/>
          <w:noProof/>
          <w:szCs w:val="24"/>
        </w:rPr>
        <w:t>Short-term industrial load forecasting: A case study in an Italian factory</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10.1109/ISGTEurope.2017.8260176.</w:t>
      </w:r>
    </w:p>
    <w:p w14:paraId="782B35EE" w14:textId="307241DC"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[42]</w:t>
      </w:r>
      <w:r w:rsidRPr="00D43F11">
        <w:rPr>
          <w:rFonts w:cs="Calibri"/>
          <w:noProof/>
          <w:szCs w:val="24"/>
        </w:rPr>
        <w:tab/>
        <w:t xml:space="preserve">M. Rana and I. Koprinska, </w:t>
      </w:r>
      <w:r w:rsidR="00B3170C">
        <w:rPr>
          <w:rFonts w:cs="Calibri"/>
          <w:noProof/>
          <w:szCs w:val="24"/>
        </w:rPr>
        <w:t>"</w:t>
      </w:r>
      <w:r w:rsidRPr="00D43F11">
        <w:rPr>
          <w:rFonts w:cs="Calibri"/>
          <w:noProof/>
          <w:szCs w:val="24"/>
        </w:rPr>
        <w:t>Forecasting electricity load with advanced wavelet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Neurocomputing</w:t>
      </w:r>
      <w:r w:rsidRPr="00D43F11">
        <w:rPr>
          <w:rFonts w:cs="Calibri"/>
          <w:noProof/>
          <w:szCs w:val="24"/>
        </w:rPr>
        <w:t>, 2016, doi: 10.1016/j.neucom.2015.12.004.</w:t>
      </w:r>
    </w:p>
    <w:p w14:paraId="2CC0DA35" w14:textId="29B24A1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[43]</w:t>
      </w:r>
      <w:r w:rsidRPr="00D43F11">
        <w:rPr>
          <w:rFonts w:cs="Calibri"/>
          <w:noProof/>
          <w:szCs w:val="24"/>
        </w:rPr>
        <w:tab/>
        <w:t xml:space="preserve">Da Liu, K. Sun, H. Huang, and P. Tang, </w:t>
      </w:r>
      <w:r w:rsidR="00B3170C">
        <w:rPr>
          <w:rFonts w:cs="Calibri"/>
          <w:noProof/>
          <w:szCs w:val="24"/>
        </w:rPr>
        <w:t>"</w:t>
      </w:r>
      <w:r w:rsidRPr="00D43F11">
        <w:rPr>
          <w:rFonts w:cs="Calibri"/>
          <w:noProof/>
          <w:szCs w:val="24"/>
        </w:rPr>
        <w:t>Monthly load forecasting based on economic data by decomposition integration theory</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Sustain.</w:t>
      </w:r>
      <w:r w:rsidRPr="00D43F11">
        <w:rPr>
          <w:rFonts w:cs="Calibri"/>
          <w:noProof/>
          <w:szCs w:val="24"/>
        </w:rPr>
        <w:t>, 2018, doi: 10.3390/su10093282.</w:t>
      </w:r>
    </w:p>
    <w:p w14:paraId="7D7FE8B6" w14:textId="630A8E6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[44]</w:t>
      </w:r>
      <w:r w:rsidRPr="00D43F11">
        <w:rPr>
          <w:rFonts w:cs="Calibri"/>
          <w:noProof/>
          <w:szCs w:val="24"/>
        </w:rPr>
        <w:tab/>
        <w:t xml:space="preserve">T. Hong, M. Gui, M. E. Baran, and H. L. Willis, </w:t>
      </w:r>
      <w:r w:rsidR="00B3170C">
        <w:rPr>
          <w:rFonts w:cs="Calibri"/>
          <w:noProof/>
          <w:szCs w:val="24"/>
        </w:rPr>
        <w:t>"</w:t>
      </w:r>
      <w:r w:rsidRPr="00D43F11">
        <w:rPr>
          <w:rFonts w:cs="Calibri"/>
          <w:noProof/>
          <w:szCs w:val="24"/>
        </w:rPr>
        <w:t>Modeling and forecasting hourly electric load by multiple linear regression with interactions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PES Gen. Meet. PES 2010</w:t>
      </w:r>
      <w:r w:rsidRPr="00D43F11">
        <w:rPr>
          <w:rFonts w:cs="Calibri"/>
          <w:noProof/>
          <w:szCs w:val="24"/>
        </w:rPr>
        <w:t>, pp. 1–8, 2010, doi: 10.1109/PES.2010.5589959.</w:t>
      </w:r>
    </w:p>
    <w:p w14:paraId="2F0F7692" w14:textId="29C55C7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[45]</w:t>
      </w:r>
      <w:r w:rsidRPr="00D43F11">
        <w:rPr>
          <w:rFonts w:cs="Calibri"/>
          <w:noProof/>
          <w:szCs w:val="24"/>
        </w:rPr>
        <w:tab/>
        <w:t xml:space="preserve">M. Abuella and B. Chowdhury, </w:t>
      </w:r>
      <w:r w:rsidR="00B3170C">
        <w:rPr>
          <w:rFonts w:cs="Calibri"/>
          <w:noProof/>
          <w:szCs w:val="24"/>
        </w:rPr>
        <w:t>"</w:t>
      </w:r>
      <w:r w:rsidRPr="00D43F11">
        <w:rPr>
          <w:rFonts w:cs="Calibri"/>
          <w:noProof/>
          <w:szCs w:val="24"/>
        </w:rPr>
        <w:t>Solar power probabilistic forecasting by using multiple linear regression analysis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2015, doi: 10.1109/SECON.2015.7132869.</w:t>
      </w:r>
    </w:p>
    <w:p w14:paraId="7F447A9B" w14:textId="1A18741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[46]</w:t>
      </w:r>
      <w:r w:rsidRPr="00D43F11">
        <w:rPr>
          <w:rFonts w:cs="Calibri"/>
          <w:noProof/>
          <w:szCs w:val="24"/>
        </w:rPr>
        <w:tab/>
        <w:t xml:space="preserve">K. Panklib, C. Prakasvudhisarn, and D. Khummongkol, </w:t>
      </w:r>
      <w:r w:rsidR="00B3170C">
        <w:rPr>
          <w:rFonts w:cs="Calibri"/>
          <w:noProof/>
          <w:szCs w:val="24"/>
        </w:rPr>
        <w:t>"</w:t>
      </w:r>
      <w:r w:rsidRPr="00D43F11">
        <w:rPr>
          <w:rFonts w:cs="Calibri"/>
          <w:noProof/>
          <w:szCs w:val="24"/>
        </w:rPr>
        <w:t xml:space="preserve">Electricity Consumption </w:t>
      </w:r>
      <w:r w:rsidRPr="00D43F11">
        <w:rPr>
          <w:rFonts w:cs="Calibri"/>
          <w:noProof/>
          <w:szCs w:val="24"/>
        </w:rPr>
        <w:lastRenderedPageBreak/>
        <w:t>Forecasting in Thailand Using an Artificial Neural Network and Multiple Linear Regression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Energy Sources, Part B Econ. Plan. Policy</w:t>
      </w:r>
      <w:r w:rsidRPr="00D43F11">
        <w:rPr>
          <w:rFonts w:cs="Calibri"/>
          <w:noProof/>
          <w:szCs w:val="24"/>
        </w:rPr>
        <w:t>, 2015, doi: 10.1080/15567249.2011.559520.</w:t>
      </w:r>
    </w:p>
    <w:p w14:paraId="012075A9" w14:textId="75B116B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[47]</w:t>
      </w:r>
      <w:r w:rsidRPr="00D43F11">
        <w:rPr>
          <w:rFonts w:cs="Calibri"/>
          <w:noProof/>
          <w:szCs w:val="24"/>
        </w:rPr>
        <w:tab/>
        <w:t xml:space="preserve">X. Sun, Z. Ouyang, and D. Yue, </w:t>
      </w:r>
      <w:r w:rsidR="00B3170C">
        <w:rPr>
          <w:rFonts w:cs="Calibri"/>
          <w:noProof/>
          <w:szCs w:val="24"/>
        </w:rPr>
        <w:t>"</w:t>
      </w:r>
      <w:r w:rsidRPr="00D43F11">
        <w:rPr>
          <w:rFonts w:cs="Calibri"/>
          <w:noProof/>
          <w:szCs w:val="24"/>
        </w:rPr>
        <w:t>Short-term load forecasting based on multivariate linear regression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10.1109/EI2.2017.8245401.</w:t>
      </w:r>
    </w:p>
    <w:p w14:paraId="554E96DB" w14:textId="7BAA1D2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[48]</w:t>
      </w:r>
      <w:r w:rsidRPr="00D43F11">
        <w:rPr>
          <w:rFonts w:cs="Calibri"/>
          <w:noProof/>
          <w:szCs w:val="24"/>
        </w:rPr>
        <w:tab/>
        <w:t xml:space="preserve">G. Dudek, </w:t>
      </w:r>
      <w:r w:rsidR="00B3170C">
        <w:rPr>
          <w:rFonts w:cs="Calibri"/>
          <w:noProof/>
          <w:szCs w:val="24"/>
        </w:rPr>
        <w:t>"</w:t>
      </w:r>
      <w:r w:rsidRPr="00D43F11">
        <w:rPr>
          <w:rFonts w:cs="Calibri"/>
          <w:noProof/>
          <w:szCs w:val="24"/>
        </w:rPr>
        <w:t>Pattern-based local linear regression models for short-term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Electr. Power Syst. Res.</w:t>
      </w:r>
      <w:r w:rsidRPr="00D43F11">
        <w:rPr>
          <w:rFonts w:cs="Calibri"/>
          <w:noProof/>
          <w:szCs w:val="24"/>
        </w:rPr>
        <w:t>, 2016, doi: 10.1016/j.epsr.2015.09.001.</w:t>
      </w:r>
    </w:p>
    <w:p w14:paraId="42FE2DD2" w14:textId="7777777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[49]</w:t>
      </w:r>
      <w:r w:rsidRPr="00D43F11">
        <w:rPr>
          <w:rFonts w:cs="Calibri"/>
          <w:noProof/>
          <w:szCs w:val="24"/>
        </w:rPr>
        <w:tab/>
        <w:t xml:space="preserve">R. Weron, </w:t>
      </w:r>
      <w:r w:rsidRPr="00D43F11">
        <w:rPr>
          <w:rFonts w:cs="Calibri"/>
          <w:i/>
          <w:iCs/>
          <w:noProof/>
          <w:szCs w:val="24"/>
        </w:rPr>
        <w:t>Modeling and forecasting electricity loads and prices: A statistical approach</w:t>
      </w:r>
      <w:r w:rsidRPr="00D43F11">
        <w:rPr>
          <w:rFonts w:cs="Calibri"/>
          <w:noProof/>
          <w:szCs w:val="24"/>
        </w:rPr>
        <w:t>. wiley, 2006.</w:t>
      </w:r>
    </w:p>
    <w:p w14:paraId="2C30A390" w14:textId="6B54119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[50]</w:t>
      </w:r>
      <w:r w:rsidRPr="00D43F11">
        <w:rPr>
          <w:rFonts w:cs="Calibri"/>
          <w:noProof/>
          <w:szCs w:val="24"/>
        </w:rPr>
        <w:tab/>
        <w:t xml:space="preserve">T. Hong, </w:t>
      </w:r>
      <w:r w:rsidR="00B3170C">
        <w:rPr>
          <w:rFonts w:cs="Calibri"/>
          <w:noProof/>
          <w:szCs w:val="24"/>
        </w:rPr>
        <w:t>"</w:t>
      </w:r>
      <w:r w:rsidRPr="00D43F11">
        <w:rPr>
          <w:rFonts w:cs="Calibri"/>
          <w:noProof/>
          <w:szCs w:val="24"/>
        </w:rPr>
        <w:t>Short Term Electric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North Carolina State University, 2010.</w:t>
      </w:r>
    </w:p>
    <w:p w14:paraId="60FF8FB8" w14:textId="34B1485B"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[51]</w:t>
      </w:r>
      <w:r w:rsidRPr="00D43F11">
        <w:rPr>
          <w:rFonts w:cs="Calibri"/>
          <w:noProof/>
          <w:szCs w:val="24"/>
        </w:rPr>
        <w:tab/>
        <w:t xml:space="preserve">G. N. Shilpa and G. S. Sheshadri, </w:t>
      </w:r>
      <w:r w:rsidR="00B3170C">
        <w:rPr>
          <w:rFonts w:cs="Calibri"/>
          <w:noProof/>
          <w:szCs w:val="24"/>
        </w:rPr>
        <w:t>"</w:t>
      </w:r>
      <w:r w:rsidRPr="00D43F11">
        <w:rPr>
          <w:rFonts w:cs="Calibri"/>
          <w:noProof/>
          <w:szCs w:val="24"/>
        </w:rPr>
        <w:t>ARIMAX Model for Short-Term Electrical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Int. J. Recent Technol. Eng.</w:t>
      </w:r>
      <w:r w:rsidRPr="00D43F11">
        <w:rPr>
          <w:rFonts w:cs="Calibri"/>
          <w:noProof/>
          <w:szCs w:val="24"/>
        </w:rPr>
        <w:t>, 2019, doi: 10.35940/ijrte.d7950.118419.</w:t>
      </w:r>
    </w:p>
    <w:p w14:paraId="47397FD4" w14:textId="5A060EF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[52]</w:t>
      </w:r>
      <w:r w:rsidRPr="00D43F11">
        <w:rPr>
          <w:rFonts w:cs="Calibri"/>
          <w:noProof/>
          <w:szCs w:val="24"/>
        </w:rPr>
        <w:tab/>
        <w:t xml:space="preserve">H. Cui and X. Peng, </w:t>
      </w:r>
      <w:r w:rsidR="00B3170C">
        <w:rPr>
          <w:rFonts w:cs="Calibri"/>
          <w:noProof/>
          <w:szCs w:val="24"/>
        </w:rPr>
        <w:t>"</w:t>
      </w:r>
      <w:r w:rsidRPr="00D43F11">
        <w:rPr>
          <w:rFonts w:cs="Calibri"/>
          <w:noProof/>
          <w:szCs w:val="24"/>
        </w:rPr>
        <w:t>Short-Term City Electric Load Forecasting with Considering Temperature Effects: An Improved ARIMAX Model</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Math. Probl. Eng.</w:t>
      </w:r>
      <w:r w:rsidRPr="00D43F11">
        <w:rPr>
          <w:rFonts w:cs="Calibri"/>
          <w:noProof/>
          <w:szCs w:val="24"/>
        </w:rPr>
        <w:t>, 2015, doi: 10.1155/2015/589374.</w:t>
      </w:r>
    </w:p>
    <w:p w14:paraId="03E9B6C5" w14:textId="5DB43850"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[53]</w:t>
      </w:r>
      <w:r w:rsidRPr="00D43F11">
        <w:rPr>
          <w:rFonts w:cs="Calibri"/>
          <w:noProof/>
          <w:szCs w:val="24"/>
        </w:rPr>
        <w:tab/>
        <w:t xml:space="preserve">A. Shadkam, </w:t>
      </w:r>
      <w:r w:rsidR="00B3170C">
        <w:rPr>
          <w:rFonts w:cs="Calibri"/>
          <w:noProof/>
          <w:szCs w:val="24"/>
        </w:rPr>
        <w:t>"</w:t>
      </w:r>
      <w:r w:rsidRPr="00D43F11">
        <w:rPr>
          <w:rFonts w:cs="Calibri"/>
          <w:noProof/>
          <w:szCs w:val="24"/>
        </w:rPr>
        <w:t>USING SARIMAX TO FORECAST ELECTRICITY DEMAND AND CONSUMPTION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2020.</w:t>
      </w:r>
    </w:p>
    <w:p w14:paraId="3815535F" w14:textId="7777777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[54]</w:t>
      </w:r>
      <w:r w:rsidRPr="00D43F11">
        <w:rPr>
          <w:rFonts w:cs="Calibri"/>
          <w:noProof/>
          <w:szCs w:val="24"/>
        </w:rPr>
        <w:tab/>
        <w:t xml:space="preserve">R. Weron, </w:t>
      </w:r>
      <w:r w:rsidRPr="00D43F11">
        <w:rPr>
          <w:rFonts w:cs="Calibri"/>
          <w:i/>
          <w:iCs/>
          <w:noProof/>
          <w:szCs w:val="24"/>
        </w:rPr>
        <w:t>Modeling and ForecastingElectricity Loads and Prices</w:t>
      </w:r>
      <w:r w:rsidRPr="00D43F11">
        <w:rPr>
          <w:rFonts w:cs="Calibri"/>
          <w:noProof/>
          <w:szCs w:val="24"/>
        </w:rPr>
        <w:t>. 2013.</w:t>
      </w:r>
    </w:p>
    <w:p w14:paraId="252C3902" w14:textId="0C04B7C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[55]</w:t>
      </w:r>
      <w:r w:rsidRPr="00D43F11">
        <w:rPr>
          <w:rFonts w:cs="Calibri"/>
          <w:noProof/>
          <w:szCs w:val="24"/>
        </w:rPr>
        <w:tab/>
        <w:t xml:space="preserve">R. Bonetto and M. Rossi, </w:t>
      </w:r>
      <w:r w:rsidR="00B3170C">
        <w:rPr>
          <w:rFonts w:cs="Calibri"/>
          <w:noProof/>
          <w:szCs w:val="24"/>
        </w:rPr>
        <w:t>"</w:t>
      </w:r>
      <w:r w:rsidRPr="00D43F11">
        <w:rPr>
          <w:rFonts w:cs="Calibri"/>
          <w:noProof/>
          <w:szCs w:val="24"/>
        </w:rPr>
        <w:t>Parallel multi-step ahead power demand forecasting through NAR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2016 IEEE Int. Conf. Smart Grid Commun. SmartGridComm 2016</w:t>
      </w:r>
      <w:r w:rsidRPr="00D43F11">
        <w:rPr>
          <w:rFonts w:cs="Calibri"/>
          <w:noProof/>
          <w:szCs w:val="24"/>
        </w:rPr>
        <w:t xml:space="preserve">, </w:t>
      </w:r>
      <w:r w:rsidRPr="00D43F11">
        <w:rPr>
          <w:rFonts w:cs="Calibri"/>
          <w:noProof/>
          <w:szCs w:val="24"/>
        </w:rPr>
        <w:lastRenderedPageBreak/>
        <w:t>pp. 314–319, Dec. 2016, doi: 10.1109/SmartGridComm.2016.7778780.</w:t>
      </w:r>
    </w:p>
    <w:p w14:paraId="2C93BEDF" w14:textId="1D8223C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[56]</w:t>
      </w:r>
      <w:r w:rsidRPr="00D43F11">
        <w:rPr>
          <w:rFonts w:cs="Calibri"/>
          <w:noProof/>
          <w:szCs w:val="24"/>
        </w:rPr>
        <w:tab/>
        <w:t xml:space="preserve">K. Goswami, A. Ganguly, and A. K. Sil, </w:t>
      </w:r>
      <w:r w:rsidR="00B3170C">
        <w:rPr>
          <w:rFonts w:cs="Calibri"/>
          <w:noProof/>
          <w:szCs w:val="24"/>
        </w:rPr>
        <w:t>"</w:t>
      </w:r>
      <w:r w:rsidRPr="00D43F11">
        <w:rPr>
          <w:rFonts w:cs="Calibri"/>
          <w:noProof/>
          <w:szCs w:val="24"/>
        </w:rPr>
        <w:t>Day ahead forecasting and peak load management using multivariate auto regression technique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Proc. 2018 IEEE Appl. Signal Process. Conf. ASPCON 2018</w:t>
      </w:r>
      <w:r w:rsidRPr="00D43F11">
        <w:rPr>
          <w:rFonts w:cs="Calibri"/>
          <w:noProof/>
          <w:szCs w:val="24"/>
        </w:rPr>
        <w:t>, no. 1, pp. 279–282, 2018, doi: 10.1109/ASPCON.2018.8748661.</w:t>
      </w:r>
    </w:p>
    <w:p w14:paraId="3B0E2CE1" w14:textId="5805FBD9"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[57]</w:t>
      </w:r>
      <w:r w:rsidRPr="00D43F11">
        <w:rPr>
          <w:rFonts w:cs="Calibri"/>
          <w:noProof/>
          <w:szCs w:val="24"/>
        </w:rPr>
        <w:tab/>
        <w:t xml:space="preserve">A. Khotanzad, R. C. Hwang, A. Abaye, and D. Maratukulam, </w:t>
      </w:r>
      <w:r w:rsidR="00B3170C">
        <w:rPr>
          <w:rFonts w:cs="Calibri"/>
          <w:noProof/>
          <w:szCs w:val="24"/>
        </w:rPr>
        <w:t>"</w:t>
      </w:r>
      <w:r w:rsidRPr="00D43F11">
        <w:rPr>
          <w:rFonts w:cs="Calibri"/>
          <w:noProof/>
          <w:szCs w:val="24"/>
        </w:rPr>
        <w:t>An Adaptive Modular Artificial Neural Network Hourly Load Forecaster and its Implementation at Electric Utilities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1995, doi: 10.1109/59.466468.</w:t>
      </w:r>
    </w:p>
    <w:p w14:paraId="29DC9299" w14:textId="04EF962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[58]</w:t>
      </w:r>
      <w:r w:rsidRPr="00D43F11">
        <w:rPr>
          <w:rFonts w:cs="Calibri"/>
          <w:noProof/>
          <w:szCs w:val="24"/>
        </w:rPr>
        <w:tab/>
        <w:t xml:space="preserve">A. Khotanzad, R. Afkhami-Rohani, T. L. Lu, A. Abaye, M. Davis, and D. J. Maratukulam, </w:t>
      </w:r>
      <w:r w:rsidR="00B3170C">
        <w:rPr>
          <w:rFonts w:cs="Calibri"/>
          <w:noProof/>
          <w:szCs w:val="24"/>
        </w:rPr>
        <w:t>"</w:t>
      </w:r>
      <w:r w:rsidRPr="00D43F11">
        <w:rPr>
          <w:rFonts w:cs="Calibri"/>
          <w:noProof/>
          <w:szCs w:val="24"/>
        </w:rPr>
        <w:t>ANNSTLF - A neural-network-based electric load forecasting system</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Neural Networks</w:t>
      </w:r>
      <w:r w:rsidRPr="00D43F11">
        <w:rPr>
          <w:rFonts w:cs="Calibri"/>
          <w:noProof/>
          <w:szCs w:val="24"/>
        </w:rPr>
        <w:t>, 1997, doi: 10.1109/72.595881.</w:t>
      </w:r>
    </w:p>
    <w:p w14:paraId="0DF0CFC7" w14:textId="3DF9BA3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[59]</w:t>
      </w:r>
      <w:r w:rsidRPr="00D43F11">
        <w:rPr>
          <w:rFonts w:cs="Calibri"/>
          <w:noProof/>
          <w:szCs w:val="24"/>
        </w:rPr>
        <w:tab/>
        <w:t xml:space="preserve">A. Khotanzad, R. Afkhami-Rohani, and R. Af, </w:t>
      </w:r>
      <w:r w:rsidR="00B3170C">
        <w:rPr>
          <w:rFonts w:cs="Calibri"/>
          <w:noProof/>
          <w:szCs w:val="24"/>
        </w:rPr>
        <w:t>"</w:t>
      </w:r>
      <w:r w:rsidRPr="00D43F11">
        <w:rPr>
          <w:rFonts w:cs="Calibri"/>
          <w:noProof/>
          <w:szCs w:val="24"/>
        </w:rPr>
        <w:t>ANNSTLF - Artificial neural network short-term load forecaster - generation three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vol. 13, no. 4, pp. 1413–1422, 1998, doi: 10.1109/59.736285.</w:t>
      </w:r>
    </w:p>
    <w:p w14:paraId="6A5FB0C0" w14:textId="571F1CA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[60]</w:t>
      </w:r>
      <w:r w:rsidRPr="00D43F11">
        <w:rPr>
          <w:rFonts w:cs="Calibri"/>
          <w:noProof/>
          <w:szCs w:val="24"/>
        </w:rPr>
        <w:tab/>
        <w:t xml:space="preserve">A. Khotanzad, E. Zhou, and H. Elragal, </w:t>
      </w:r>
      <w:r w:rsidR="00B3170C">
        <w:rPr>
          <w:rFonts w:cs="Calibri"/>
          <w:noProof/>
          <w:szCs w:val="24"/>
        </w:rPr>
        <w:t>"</w:t>
      </w:r>
      <w:r w:rsidRPr="00D43F11">
        <w:rPr>
          <w:rFonts w:cs="Calibri"/>
          <w:noProof/>
          <w:szCs w:val="24"/>
        </w:rPr>
        <w:t>A neuro-fuzzy approach to short-term load forecasting in a price-sensitive environment</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vol. 17, no. 4, pp. 1273–1282, Nov. 2002, doi: 10.1109/TPWRS.2002.804999.</w:t>
      </w:r>
    </w:p>
    <w:p w14:paraId="740C9D13" w14:textId="3835F0C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[61]</w:t>
      </w:r>
      <w:r w:rsidRPr="00D43F11">
        <w:rPr>
          <w:rFonts w:cs="Calibri"/>
          <w:noProof/>
          <w:szCs w:val="24"/>
        </w:rPr>
        <w:tab/>
        <w:t xml:space="preserve">P. R. J. Campbell and K. Adamson, </w:t>
      </w:r>
      <w:r w:rsidR="00B3170C">
        <w:rPr>
          <w:rFonts w:cs="Calibri"/>
          <w:noProof/>
          <w:szCs w:val="24"/>
        </w:rPr>
        <w:t>"</w:t>
      </w:r>
      <w:r w:rsidRPr="00D43F11">
        <w:rPr>
          <w:rFonts w:cs="Calibri"/>
          <w:noProof/>
          <w:szCs w:val="24"/>
        </w:rPr>
        <w:t>Methodologies for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2006, doi: 10.1109/IS.2006.348523.</w:t>
      </w:r>
    </w:p>
    <w:p w14:paraId="22F2CE40" w14:textId="33E2C3C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[62]</w:t>
      </w:r>
      <w:r w:rsidRPr="00D43F11">
        <w:rPr>
          <w:rFonts w:cs="Calibri"/>
          <w:noProof/>
          <w:szCs w:val="24"/>
        </w:rPr>
        <w:tab/>
        <w:t xml:space="preserve">M. Imani and H. Ghassemian, </w:t>
      </w:r>
      <w:r w:rsidR="00B3170C">
        <w:rPr>
          <w:rFonts w:cs="Calibri"/>
          <w:noProof/>
          <w:szCs w:val="24"/>
        </w:rPr>
        <w:t>"</w:t>
      </w:r>
      <w:r w:rsidRPr="00D43F11">
        <w:rPr>
          <w:rFonts w:cs="Calibri"/>
          <w:noProof/>
          <w:szCs w:val="24"/>
        </w:rPr>
        <w:t>Sequence to Image Transform Based Convolutional Neural Network for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doi: 10.1109/IranianCEE.2019.8786456.</w:t>
      </w:r>
    </w:p>
    <w:p w14:paraId="57DF39E7" w14:textId="55161AD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[63]</w:t>
      </w:r>
      <w:r w:rsidRPr="00D43F11">
        <w:rPr>
          <w:rFonts w:cs="Calibri"/>
          <w:noProof/>
          <w:szCs w:val="24"/>
        </w:rPr>
        <w:tab/>
        <w:t xml:space="preserve">N. Singh, C. Vyjayanthi, and C. Modi, </w:t>
      </w:r>
      <w:r w:rsidR="00B3170C">
        <w:rPr>
          <w:rFonts w:cs="Calibri"/>
          <w:noProof/>
          <w:szCs w:val="24"/>
        </w:rPr>
        <w:t>"</w:t>
      </w:r>
      <w:r w:rsidRPr="00D43F11">
        <w:rPr>
          <w:rFonts w:cs="Calibri"/>
          <w:noProof/>
          <w:szCs w:val="24"/>
        </w:rPr>
        <w:t>Multi-step Short-term Electric Load Forecasting using 2D Convolutional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2020, doi: 10.1109/HYDCON48903.2020.9242917.</w:t>
      </w:r>
    </w:p>
    <w:p w14:paraId="29BD25CA" w14:textId="31FB9D11" w:rsidR="00D43F11" w:rsidRPr="00D43F11" w:rsidRDefault="00D43F11" w:rsidP="00D43F11">
      <w:pPr>
        <w:widowControl w:val="0"/>
        <w:autoSpaceDE w:val="0"/>
        <w:autoSpaceDN w:val="0"/>
        <w:adjustRightInd w:val="0"/>
        <w:spacing w:after="120" w:line="480" w:lineRule="auto"/>
        <w:ind w:left="640" w:hanging="640"/>
        <w:rPr>
          <w:rFonts w:cs="Calibri"/>
          <w:noProof/>
        </w:rPr>
      </w:pPr>
      <w:r w:rsidRPr="00D43F11">
        <w:rPr>
          <w:rFonts w:cs="Calibri"/>
          <w:noProof/>
          <w:szCs w:val="24"/>
        </w:rPr>
        <w:t>[64]</w:t>
      </w:r>
      <w:r w:rsidRPr="00D43F11">
        <w:rPr>
          <w:rFonts w:cs="Calibri"/>
          <w:noProof/>
          <w:szCs w:val="24"/>
        </w:rPr>
        <w:tab/>
      </w:r>
      <w:r w:rsidR="00B3170C">
        <w:rPr>
          <w:rFonts w:cs="Calibri"/>
          <w:noProof/>
          <w:szCs w:val="24"/>
        </w:rPr>
        <w:t>"</w:t>
      </w:r>
      <w:r w:rsidRPr="00D43F11">
        <w:rPr>
          <w:rFonts w:cs="Calibri"/>
          <w:noProof/>
          <w:szCs w:val="24"/>
        </w:rPr>
        <w:t>Saint John Energy</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https://www.sjenergy.com/ (accessed Jan. 05,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6-07T10:20:00Z" w:initials="DM">
    <w:p w14:paraId="46153CDE" w14:textId="78FAEE88" w:rsidR="00784579" w:rsidRDefault="00784579">
      <w:pPr>
        <w:pStyle w:val="CommentText"/>
      </w:pPr>
      <w:r>
        <w:rPr>
          <w:rStyle w:val="CommentReference"/>
        </w:rPr>
        <w:annotationRef/>
      </w:r>
      <w:r>
        <w:t xml:space="preserve">Can you add a reference for </w:t>
      </w:r>
      <w:proofErr w:type="gramStart"/>
      <w:r>
        <w:t>each</w:t>
      </w:r>
      <w:proofErr w:type="gramEnd"/>
    </w:p>
  </w:comment>
  <w:comment w:id="107" w:author="Dawn MacIsaac" w:date="2021-06-07T12:32:00Z" w:initials="DM">
    <w:p w14:paraId="153D5A08" w14:textId="31B4E816" w:rsidR="00366786" w:rsidRDefault="00366786">
      <w:pPr>
        <w:pStyle w:val="CommentText"/>
      </w:pPr>
      <w:r>
        <w:rPr>
          <w:rStyle w:val="CommentReference"/>
        </w:rPr>
        <w:annotationRef/>
      </w:r>
      <w:r>
        <w:t xml:space="preserve">You need to add an appendix with this </w:t>
      </w:r>
      <w:proofErr w:type="spellStart"/>
      <w:r>
        <w:t>gantt</w:t>
      </w:r>
      <w:proofErr w:type="spellEnd"/>
      <w:r>
        <w:t xml:space="preserve"> chart.  It should delineate literature review, scope and data set selection, benchmark selection, benchmark implementation</w:t>
      </w:r>
      <w:r w:rsidR="008F7422">
        <w:t xml:space="preserve"> (be specific about which ones)</w:t>
      </w:r>
      <w:r>
        <w:t xml:space="preserve">, deep learning selection, development and implementation, </w:t>
      </w:r>
      <w:r w:rsidR="008F7422">
        <w:t xml:space="preserve">Proposal, </w:t>
      </w:r>
      <w:r>
        <w:t xml:space="preserve">theses documentation, defense preparation, defense.  There should be considerable overlap among the tasks.  For instance, thesis documentation should start from whenever you started </w:t>
      </w:r>
      <w:r w:rsidR="008F7422">
        <w:t xml:space="preserve">writing </w:t>
      </w:r>
      <w:r>
        <w:t xml:space="preserve">your </w:t>
      </w:r>
      <w:r w:rsidR="008F7422">
        <w:t>proposal, so it will overlap with lots.  And, you started choosing DL approaches while you were implementing benchmarks, and you started implementing benchmarks before you had selection completed.</w:t>
      </w:r>
    </w:p>
    <w:p w14:paraId="20D517A7" w14:textId="77777777" w:rsidR="00366786" w:rsidRDefault="00366786">
      <w:pPr>
        <w:pStyle w:val="CommentText"/>
      </w:pPr>
    </w:p>
    <w:p w14:paraId="2C411320" w14:textId="447C5745" w:rsidR="00366786" w:rsidRDefault="00366786">
      <w:pPr>
        <w:pStyle w:val="CommentText"/>
      </w:pPr>
    </w:p>
  </w:comment>
  <w:comment w:id="115" w:author="Dawn MacIsaac" w:date="2021-06-07T07:14:00Z" w:initials="DM">
    <w:p w14:paraId="670CD5E3" w14:textId="2536C945" w:rsidR="00481240" w:rsidRDefault="00481240">
      <w:pPr>
        <w:pStyle w:val="CommentText"/>
      </w:pPr>
      <w:r>
        <w:rPr>
          <w:rStyle w:val="CommentReference"/>
        </w:rPr>
        <w:annotationRef/>
      </w:r>
      <w:r>
        <w:t>Add a reference for this</w:t>
      </w:r>
    </w:p>
  </w:comment>
  <w:comment w:id="117" w:author="Dawn MacIsaac" w:date="2021-06-07T07:14:00Z" w:initials="DM">
    <w:p w14:paraId="41D41B3B" w14:textId="67C35E79" w:rsidR="00481240" w:rsidRDefault="00481240">
      <w:pPr>
        <w:pStyle w:val="CommentText"/>
      </w:pPr>
      <w:r>
        <w:rPr>
          <w:rStyle w:val="CommentReference"/>
        </w:rPr>
        <w:annotationRef/>
      </w:r>
      <w:r>
        <w:t xml:space="preserve">I think we were looking for some accuracy results (from sample </w:t>
      </w:r>
      <w:proofErr w:type="gramStart"/>
      <w:r>
        <w:t>papers)…</w:t>
      </w:r>
      <w:proofErr w:type="gramEnd"/>
      <w:r>
        <w:t>is that what you think Julian?</w:t>
      </w:r>
    </w:p>
  </w:comment>
  <w:comment w:id="121"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123" w:author="Dawn MacIsaac" w:date="2021-05-12T07:34:00Z" w:initials="DM">
    <w:p w14:paraId="28B91743" w14:textId="77777777" w:rsidR="005C1197" w:rsidRDefault="005C1197" w:rsidP="005C1197">
      <w:pPr>
        <w:pStyle w:val="CommentText"/>
      </w:pPr>
      <w:r>
        <w:rPr>
          <w:rStyle w:val="CommentReference"/>
        </w:rPr>
        <w:annotationRef/>
      </w:r>
      <w:r>
        <w:t xml:space="preserve">Again…you need to define lag, and now lag1?   </w:t>
      </w:r>
    </w:p>
    <w:p w14:paraId="5FBE2BFF" w14:textId="77777777" w:rsidR="005C1197" w:rsidRDefault="005C1197" w:rsidP="005C1197">
      <w:pPr>
        <w:pStyle w:val="CommentText"/>
      </w:pPr>
    </w:p>
    <w:p w14:paraId="1DAABA7E" w14:textId="77777777" w:rsidR="005C1197" w:rsidRDefault="005C1197" w:rsidP="005C1197">
      <w:pPr>
        <w:pStyle w:val="CommentText"/>
      </w:pPr>
      <w:r>
        <w:t>Its probably best to define lag, and then refer to yt-1 in those terms.</w:t>
      </w:r>
    </w:p>
  </w:comment>
  <w:comment w:id="122"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124"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w:t>
      </w:r>
      <w:proofErr w:type="gramStart"/>
      <w:r>
        <w:t>2)…</w:t>
      </w:r>
      <w:proofErr w:type="gramEnd"/>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125"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126"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w:t>
      </w:r>
      <w:proofErr w:type="gramStart"/>
      <w:r>
        <w:t>you  mention</w:t>
      </w:r>
      <w:proofErr w:type="gramEnd"/>
      <w:r>
        <w:t xml:space="preserve">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31" w:author="Dawn MacIsaac" w:date="2021-06-07T11:54:00Z" w:initials="DM">
    <w:p w14:paraId="63A9B049" w14:textId="50DC3E9B" w:rsidR="00FD5D16" w:rsidRDefault="00FD5D16">
      <w:pPr>
        <w:pStyle w:val="CommentText"/>
      </w:pPr>
      <w:r>
        <w:rPr>
          <w:rStyle w:val="CommentReference"/>
        </w:rPr>
        <w:annotationRef/>
      </w:r>
      <w:r>
        <w:t>See comment from last section</w:t>
      </w:r>
    </w:p>
  </w:comment>
  <w:comment w:id="133" w:author="Dawn MacIsaac" w:date="2021-06-07T12:00:00Z" w:initials="DM">
    <w:p w14:paraId="7B8ED35B" w14:textId="13AB18AB" w:rsidR="005F5665" w:rsidRDefault="005F5665">
      <w:pPr>
        <w:pStyle w:val="CommentText"/>
      </w:pPr>
      <w:r>
        <w:rPr>
          <w:rStyle w:val="CommentReference"/>
        </w:rPr>
        <w:annotationRef/>
      </w:r>
      <w:r>
        <w:t>I think we are borrowing an implementation already in place…can we simply state that and reference it?</w:t>
      </w:r>
    </w:p>
  </w:comment>
  <w:comment w:id="134" w:author="Dawn MacIsaac" w:date="2021-06-07T12:01:00Z" w:initials="DM">
    <w:p w14:paraId="2D6FCF9F" w14:textId="77777777" w:rsidR="00120CDE" w:rsidRDefault="00120CDE" w:rsidP="00120CDE">
      <w:pPr>
        <w:pStyle w:val="CommentText"/>
      </w:pPr>
      <w:r>
        <w:rPr>
          <w:rStyle w:val="CommentReference"/>
        </w:rPr>
        <w:annotationRef/>
      </w:r>
      <w:r>
        <w:t>Is the data re-</w:t>
      </w:r>
      <w:proofErr w:type="spellStart"/>
      <w:r>
        <w:t>arraranged</w:t>
      </w:r>
      <w:proofErr w:type="spellEnd"/>
      <w:r>
        <w:t>, or is the CNN applied in 1D?</w:t>
      </w:r>
    </w:p>
  </w:comment>
  <w:comment w:id="138" w:author="Dawn MacIsaac" w:date="2021-06-07T12:21:00Z" w:initials="DM">
    <w:p w14:paraId="1BEF7DCA" w14:textId="616B0415" w:rsidR="00734999" w:rsidRDefault="00734999">
      <w:pPr>
        <w:pStyle w:val="CommentText"/>
      </w:pPr>
      <w:r>
        <w:rPr>
          <w:rStyle w:val="CommentReference"/>
        </w:rPr>
        <w:annotationRef/>
      </w:r>
      <w:r>
        <w:t>Can you and Julian fix this…he has a clearer picture about what each tells us that the others don’t.  We should only include those we plan to use, to provide us with the information we need (no room for extras…we are already out of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53CDE" w15:done="0"/>
  <w15:commentEx w15:paraId="2C411320" w15:done="0"/>
  <w15:commentEx w15:paraId="670CD5E3" w15:done="0"/>
  <w15:commentEx w15:paraId="41D41B3B" w15:done="0"/>
  <w15:commentEx w15:paraId="6529B24D" w15:done="1"/>
  <w15:commentEx w15:paraId="1DAABA7E" w15:done="1"/>
  <w15:commentEx w15:paraId="1C868366" w15:done="1"/>
  <w15:commentEx w15:paraId="665AB3B0" w15:done="1"/>
  <w15:commentEx w15:paraId="6499C840" w15:done="1"/>
  <w15:commentEx w15:paraId="25E2C76E" w15:done="1"/>
  <w15:commentEx w15:paraId="63A9B049" w15:done="0"/>
  <w15:commentEx w15:paraId="7B8ED35B" w15:done="0"/>
  <w15:commentEx w15:paraId="2D6FCF9F" w15:done="0"/>
  <w15:commentEx w15:paraId="1BEF7D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7155" w16cex:dateUtc="2021-06-07T13:20:00Z"/>
  <w16cex:commentExtensible w16cex:durableId="24689073" w16cex:dateUtc="2021-06-07T15:32:00Z"/>
  <w16cex:commentExtensible w16cex:durableId="246845C9" w16cex:dateUtc="2021-06-07T10:14:00Z"/>
  <w16cex:commentExtensible w16cex:durableId="246845F1" w16cex:dateUtc="2021-06-07T10:14:00Z"/>
  <w16cex:commentExtensible w16cex:durableId="2446037D" w16cex:dateUtc="2021-05-12T10:34:00Z"/>
  <w16cex:commentExtensible w16cex:durableId="2465AD19" w16cex:dateUtc="2021-05-12T10:34:00Z"/>
  <w16cex:commentExtensible w16cex:durableId="244603BE" w16cex:dateUtc="2021-05-12T10:35:00Z"/>
  <w16cex:commentExtensible w16cex:durableId="2446041F" w16cex:dateUtc="2021-05-12T10:37:00Z"/>
  <w16cex:commentExtensible w16cex:durableId="24460546" w16cex:dateUtc="2021-05-12T10:41:00Z"/>
  <w16cex:commentExtensible w16cex:durableId="2446056E" w16cex:dateUtc="2021-05-12T10:42:00Z"/>
  <w16cex:commentExtensible w16cex:durableId="2468875D" w16cex:dateUtc="2021-06-07T14:54:00Z"/>
  <w16cex:commentExtensible w16cex:durableId="246888C1" w16cex:dateUtc="2021-06-07T15:00:00Z"/>
  <w16cex:commentExtensible w16cex:durableId="24688933" w16cex:dateUtc="2021-06-07T15:01:00Z"/>
  <w16cex:commentExtensible w16cex:durableId="24688DC6" w16cex:dateUtc="2021-06-07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53CDE" w16cid:durableId="24687155"/>
  <w16cid:commentId w16cid:paraId="2C411320" w16cid:durableId="24689073"/>
  <w16cid:commentId w16cid:paraId="670CD5E3" w16cid:durableId="246845C9"/>
  <w16cid:commentId w16cid:paraId="41D41B3B" w16cid:durableId="246845F1"/>
  <w16cid:commentId w16cid:paraId="6529B24D" w16cid:durableId="2446037D"/>
  <w16cid:commentId w16cid:paraId="1DAABA7E" w16cid:durableId="2465AD19"/>
  <w16cid:commentId w16cid:paraId="1C868366" w16cid:durableId="244603BE"/>
  <w16cid:commentId w16cid:paraId="665AB3B0" w16cid:durableId="2446041F"/>
  <w16cid:commentId w16cid:paraId="6499C840" w16cid:durableId="24460546"/>
  <w16cid:commentId w16cid:paraId="25E2C76E" w16cid:durableId="2446056E"/>
  <w16cid:commentId w16cid:paraId="63A9B049" w16cid:durableId="2468875D"/>
  <w16cid:commentId w16cid:paraId="7B8ED35B" w16cid:durableId="246888C1"/>
  <w16cid:commentId w16cid:paraId="2D6FCF9F" w16cid:durableId="24688933"/>
  <w16cid:commentId w16cid:paraId="1BEF7DCA" w16cid:durableId="24688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C2DF" w14:textId="77777777" w:rsidR="0004762F" w:rsidRDefault="0004762F" w:rsidP="00B7638D">
      <w:pPr>
        <w:spacing w:after="0"/>
      </w:pPr>
      <w:r>
        <w:separator/>
      </w:r>
    </w:p>
  </w:endnote>
  <w:endnote w:type="continuationSeparator" w:id="0">
    <w:p w14:paraId="22FB1B12" w14:textId="77777777" w:rsidR="0004762F" w:rsidRDefault="0004762F"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7E6C8F31" w:rsidR="007909C9" w:rsidRDefault="007909C9" w:rsidP="00BF577E">
    <w:pPr>
      <w:pStyle w:val="Footer"/>
      <w:tabs>
        <w:tab w:val="clear" w:pos="10080"/>
        <w:tab w:val="right" w:pos="9360"/>
      </w:tabs>
      <w:rPr>
        <w:noProof/>
      </w:rPr>
    </w:pPr>
    <w:r>
      <w:t>EE6000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10DB8E63"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400EA9">
      <w:rPr>
        <w:noProof/>
      </w:rPr>
      <w:t>2021-Jun-07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400EA9">
      <w:rPr>
        <w:noProof/>
      </w:rPr>
      <w:t>2:41 PM</w:t>
    </w:r>
    <w:r w:rsidRPr="00401801">
      <w:fldChar w:fldCharType="end"/>
    </w:r>
    <w:r>
      <w:tab/>
    </w:r>
    <w:r w:rsidRPr="00401801">
      <w:t xml:space="preserve">Created:  </w:t>
    </w:r>
    <w:r>
      <w:fldChar w:fldCharType="begin"/>
    </w:r>
    <w:r>
      <w:instrText xml:space="preserve"> REF createDate \h </w:instrText>
    </w:r>
    <w:r>
      <w:fldChar w:fldCharType="separate"/>
    </w:r>
    <w:r w:rsidR="00400EA9">
      <w:rPr>
        <w:noProof/>
      </w:rPr>
      <w:t>2020 Dec-14</w:t>
    </w:r>
    <w:r>
      <w:fldChar w:fldCharType="end"/>
    </w:r>
  </w:p>
  <w:p w14:paraId="27124BA0" w14:textId="5FFEB6BD"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400EA9">
      <w:rPr>
        <w:noProof/>
      </w:rPr>
      <w:t>2021-Jun-07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701C" w14:textId="77777777" w:rsidR="0004762F" w:rsidRDefault="0004762F" w:rsidP="00B7638D">
      <w:pPr>
        <w:spacing w:after="0"/>
      </w:pPr>
      <w:r>
        <w:separator/>
      </w:r>
    </w:p>
  </w:footnote>
  <w:footnote w:type="continuationSeparator" w:id="0">
    <w:p w14:paraId="34CF6321" w14:textId="77777777" w:rsidR="0004762F" w:rsidRDefault="0004762F"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Nq4FAAUKBRktAAAA"/>
  </w:docVars>
  <w:rsids>
    <w:rsidRoot w:val="00474369"/>
    <w:rsid w:val="000007D4"/>
    <w:rsid w:val="000013D6"/>
    <w:rsid w:val="00004A04"/>
    <w:rsid w:val="00011F91"/>
    <w:rsid w:val="00013CAA"/>
    <w:rsid w:val="00013E74"/>
    <w:rsid w:val="00026A0B"/>
    <w:rsid w:val="00026D6B"/>
    <w:rsid w:val="000279C1"/>
    <w:rsid w:val="00037CDC"/>
    <w:rsid w:val="0004030A"/>
    <w:rsid w:val="0004762F"/>
    <w:rsid w:val="00047A5D"/>
    <w:rsid w:val="00057550"/>
    <w:rsid w:val="00057DB8"/>
    <w:rsid w:val="000601C1"/>
    <w:rsid w:val="00061F72"/>
    <w:rsid w:val="00066792"/>
    <w:rsid w:val="0007250D"/>
    <w:rsid w:val="0007635A"/>
    <w:rsid w:val="00077A5A"/>
    <w:rsid w:val="000808D2"/>
    <w:rsid w:val="000817C2"/>
    <w:rsid w:val="000818E8"/>
    <w:rsid w:val="000826D1"/>
    <w:rsid w:val="00086D5B"/>
    <w:rsid w:val="00092995"/>
    <w:rsid w:val="00096DD7"/>
    <w:rsid w:val="000A3DF9"/>
    <w:rsid w:val="000A5EBB"/>
    <w:rsid w:val="000B113D"/>
    <w:rsid w:val="000B2B5E"/>
    <w:rsid w:val="000B2EFD"/>
    <w:rsid w:val="000B6A93"/>
    <w:rsid w:val="000B70F3"/>
    <w:rsid w:val="000C0FD4"/>
    <w:rsid w:val="000C4024"/>
    <w:rsid w:val="000C752F"/>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54E8"/>
    <w:rsid w:val="00106F05"/>
    <w:rsid w:val="00112176"/>
    <w:rsid w:val="0011242E"/>
    <w:rsid w:val="001137B8"/>
    <w:rsid w:val="00115BA5"/>
    <w:rsid w:val="001200C0"/>
    <w:rsid w:val="00120CDE"/>
    <w:rsid w:val="001255E0"/>
    <w:rsid w:val="00131B30"/>
    <w:rsid w:val="00137BF5"/>
    <w:rsid w:val="00141E5D"/>
    <w:rsid w:val="00143A40"/>
    <w:rsid w:val="0014562C"/>
    <w:rsid w:val="00150F71"/>
    <w:rsid w:val="00152ED0"/>
    <w:rsid w:val="00156D66"/>
    <w:rsid w:val="00163EC7"/>
    <w:rsid w:val="0016779C"/>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3E0A"/>
    <w:rsid w:val="001D4D50"/>
    <w:rsid w:val="001D581C"/>
    <w:rsid w:val="001D7735"/>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B88"/>
    <w:rsid w:val="00244EF1"/>
    <w:rsid w:val="00245686"/>
    <w:rsid w:val="00247033"/>
    <w:rsid w:val="00251926"/>
    <w:rsid w:val="002547B6"/>
    <w:rsid w:val="00255729"/>
    <w:rsid w:val="00255859"/>
    <w:rsid w:val="002601FB"/>
    <w:rsid w:val="0027096E"/>
    <w:rsid w:val="00281AD5"/>
    <w:rsid w:val="00283D82"/>
    <w:rsid w:val="0028482D"/>
    <w:rsid w:val="0028613D"/>
    <w:rsid w:val="00290D82"/>
    <w:rsid w:val="00290E38"/>
    <w:rsid w:val="002917FD"/>
    <w:rsid w:val="00291D35"/>
    <w:rsid w:val="00292A9B"/>
    <w:rsid w:val="002962F2"/>
    <w:rsid w:val="002A145E"/>
    <w:rsid w:val="002B086F"/>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24E4"/>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58EE"/>
    <w:rsid w:val="00366786"/>
    <w:rsid w:val="00367462"/>
    <w:rsid w:val="0037335A"/>
    <w:rsid w:val="003836E2"/>
    <w:rsid w:val="00387D9E"/>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0EA9"/>
    <w:rsid w:val="00401801"/>
    <w:rsid w:val="0040606D"/>
    <w:rsid w:val="004170FB"/>
    <w:rsid w:val="0042268C"/>
    <w:rsid w:val="00426CEF"/>
    <w:rsid w:val="00427763"/>
    <w:rsid w:val="00431E0E"/>
    <w:rsid w:val="00437A70"/>
    <w:rsid w:val="00443EEA"/>
    <w:rsid w:val="0045473B"/>
    <w:rsid w:val="004552EB"/>
    <w:rsid w:val="00457480"/>
    <w:rsid w:val="004621D1"/>
    <w:rsid w:val="00464732"/>
    <w:rsid w:val="004648A0"/>
    <w:rsid w:val="004654A6"/>
    <w:rsid w:val="004700C7"/>
    <w:rsid w:val="00474369"/>
    <w:rsid w:val="004767FD"/>
    <w:rsid w:val="004775E6"/>
    <w:rsid w:val="0048013E"/>
    <w:rsid w:val="004803CD"/>
    <w:rsid w:val="00481240"/>
    <w:rsid w:val="00481A46"/>
    <w:rsid w:val="00481CFA"/>
    <w:rsid w:val="00484F58"/>
    <w:rsid w:val="0049259D"/>
    <w:rsid w:val="00496FDC"/>
    <w:rsid w:val="00497FB9"/>
    <w:rsid w:val="004A0C4C"/>
    <w:rsid w:val="004C3B21"/>
    <w:rsid w:val="004C45E4"/>
    <w:rsid w:val="004C668D"/>
    <w:rsid w:val="004D2A88"/>
    <w:rsid w:val="004D3525"/>
    <w:rsid w:val="004D738A"/>
    <w:rsid w:val="004E299F"/>
    <w:rsid w:val="004F0E12"/>
    <w:rsid w:val="004F5FE7"/>
    <w:rsid w:val="004F7388"/>
    <w:rsid w:val="00501F55"/>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5665"/>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C0E9D"/>
    <w:rsid w:val="006C284A"/>
    <w:rsid w:val="006D2E84"/>
    <w:rsid w:val="006D3264"/>
    <w:rsid w:val="006E1298"/>
    <w:rsid w:val="006E4D91"/>
    <w:rsid w:val="006E5F84"/>
    <w:rsid w:val="006E6C16"/>
    <w:rsid w:val="006F4213"/>
    <w:rsid w:val="006F4982"/>
    <w:rsid w:val="007002F2"/>
    <w:rsid w:val="007009C9"/>
    <w:rsid w:val="00700E02"/>
    <w:rsid w:val="00701D0B"/>
    <w:rsid w:val="0070246D"/>
    <w:rsid w:val="00703AE4"/>
    <w:rsid w:val="00704ADA"/>
    <w:rsid w:val="007053E1"/>
    <w:rsid w:val="00707CE2"/>
    <w:rsid w:val="0071314A"/>
    <w:rsid w:val="00713443"/>
    <w:rsid w:val="007160B9"/>
    <w:rsid w:val="00724B00"/>
    <w:rsid w:val="00727B45"/>
    <w:rsid w:val="007305DB"/>
    <w:rsid w:val="007316D1"/>
    <w:rsid w:val="00734999"/>
    <w:rsid w:val="00740089"/>
    <w:rsid w:val="00741DE2"/>
    <w:rsid w:val="0074377A"/>
    <w:rsid w:val="00744AF7"/>
    <w:rsid w:val="0074525D"/>
    <w:rsid w:val="00746256"/>
    <w:rsid w:val="007510C8"/>
    <w:rsid w:val="00751101"/>
    <w:rsid w:val="00755D21"/>
    <w:rsid w:val="00760935"/>
    <w:rsid w:val="00760D69"/>
    <w:rsid w:val="00764982"/>
    <w:rsid w:val="00764CAD"/>
    <w:rsid w:val="00765C78"/>
    <w:rsid w:val="00777158"/>
    <w:rsid w:val="00780D40"/>
    <w:rsid w:val="007838C9"/>
    <w:rsid w:val="007839FF"/>
    <w:rsid w:val="00784579"/>
    <w:rsid w:val="00785EC4"/>
    <w:rsid w:val="007900AB"/>
    <w:rsid w:val="007909C9"/>
    <w:rsid w:val="00793FA7"/>
    <w:rsid w:val="007948B5"/>
    <w:rsid w:val="00794946"/>
    <w:rsid w:val="00794D71"/>
    <w:rsid w:val="007A26A5"/>
    <w:rsid w:val="007A27D8"/>
    <w:rsid w:val="007A5682"/>
    <w:rsid w:val="007A6959"/>
    <w:rsid w:val="007B3A6F"/>
    <w:rsid w:val="007B54A2"/>
    <w:rsid w:val="007B59E0"/>
    <w:rsid w:val="007C00A1"/>
    <w:rsid w:val="007C1F0C"/>
    <w:rsid w:val="007C4952"/>
    <w:rsid w:val="007C75B6"/>
    <w:rsid w:val="007E314F"/>
    <w:rsid w:val="007E39E6"/>
    <w:rsid w:val="007E4E7B"/>
    <w:rsid w:val="008018DB"/>
    <w:rsid w:val="0080231C"/>
    <w:rsid w:val="0080293D"/>
    <w:rsid w:val="00805AC9"/>
    <w:rsid w:val="00822DF2"/>
    <w:rsid w:val="00823DF1"/>
    <w:rsid w:val="00824D1F"/>
    <w:rsid w:val="00826E15"/>
    <w:rsid w:val="00827DF4"/>
    <w:rsid w:val="00827FFE"/>
    <w:rsid w:val="00831657"/>
    <w:rsid w:val="008324BC"/>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53B0"/>
    <w:rsid w:val="008C6DC2"/>
    <w:rsid w:val="008D12B1"/>
    <w:rsid w:val="008D1458"/>
    <w:rsid w:val="008D430D"/>
    <w:rsid w:val="008D4F14"/>
    <w:rsid w:val="008E122A"/>
    <w:rsid w:val="008E14EE"/>
    <w:rsid w:val="008F2941"/>
    <w:rsid w:val="008F35C3"/>
    <w:rsid w:val="008F7422"/>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504D"/>
    <w:rsid w:val="00975A54"/>
    <w:rsid w:val="00975F57"/>
    <w:rsid w:val="009763B0"/>
    <w:rsid w:val="00976863"/>
    <w:rsid w:val="00976C01"/>
    <w:rsid w:val="00982D22"/>
    <w:rsid w:val="00984583"/>
    <w:rsid w:val="00985D23"/>
    <w:rsid w:val="00991DCC"/>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A61"/>
    <w:rsid w:val="00A24B7A"/>
    <w:rsid w:val="00A24C06"/>
    <w:rsid w:val="00A263F0"/>
    <w:rsid w:val="00A2763B"/>
    <w:rsid w:val="00A2795C"/>
    <w:rsid w:val="00A279D1"/>
    <w:rsid w:val="00A31163"/>
    <w:rsid w:val="00A319CF"/>
    <w:rsid w:val="00A3428B"/>
    <w:rsid w:val="00A35C6B"/>
    <w:rsid w:val="00A40178"/>
    <w:rsid w:val="00A47262"/>
    <w:rsid w:val="00A52756"/>
    <w:rsid w:val="00A54362"/>
    <w:rsid w:val="00A56E3B"/>
    <w:rsid w:val="00A60F2B"/>
    <w:rsid w:val="00A6231A"/>
    <w:rsid w:val="00A64DD9"/>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D4AA2"/>
    <w:rsid w:val="00AD5EE2"/>
    <w:rsid w:val="00AE25AE"/>
    <w:rsid w:val="00AE443C"/>
    <w:rsid w:val="00AF3452"/>
    <w:rsid w:val="00AF629C"/>
    <w:rsid w:val="00B00DE6"/>
    <w:rsid w:val="00B05236"/>
    <w:rsid w:val="00B10003"/>
    <w:rsid w:val="00B135E9"/>
    <w:rsid w:val="00B14CEF"/>
    <w:rsid w:val="00B2512C"/>
    <w:rsid w:val="00B25D3D"/>
    <w:rsid w:val="00B3170C"/>
    <w:rsid w:val="00B351A4"/>
    <w:rsid w:val="00B37811"/>
    <w:rsid w:val="00B405DF"/>
    <w:rsid w:val="00B426D0"/>
    <w:rsid w:val="00B43C24"/>
    <w:rsid w:val="00B504A5"/>
    <w:rsid w:val="00B5196F"/>
    <w:rsid w:val="00B51CD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33CCC"/>
    <w:rsid w:val="00C452E7"/>
    <w:rsid w:val="00C52FFE"/>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4CB8"/>
    <w:rsid w:val="00CC5B49"/>
    <w:rsid w:val="00CC6218"/>
    <w:rsid w:val="00CD31A4"/>
    <w:rsid w:val="00CD5C2F"/>
    <w:rsid w:val="00CE14A3"/>
    <w:rsid w:val="00CE1DD1"/>
    <w:rsid w:val="00CE6F14"/>
    <w:rsid w:val="00CF23A5"/>
    <w:rsid w:val="00CF27D0"/>
    <w:rsid w:val="00CF644F"/>
    <w:rsid w:val="00D02080"/>
    <w:rsid w:val="00D025CE"/>
    <w:rsid w:val="00D15F79"/>
    <w:rsid w:val="00D173B7"/>
    <w:rsid w:val="00D175D6"/>
    <w:rsid w:val="00D17695"/>
    <w:rsid w:val="00D2016A"/>
    <w:rsid w:val="00D2303B"/>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1BE6"/>
    <w:rsid w:val="00D67089"/>
    <w:rsid w:val="00D70769"/>
    <w:rsid w:val="00D773EB"/>
    <w:rsid w:val="00D77617"/>
    <w:rsid w:val="00D77DE7"/>
    <w:rsid w:val="00D8099D"/>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D4F28"/>
    <w:rsid w:val="00DE0E28"/>
    <w:rsid w:val="00DE28D3"/>
    <w:rsid w:val="00DE439C"/>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5416"/>
    <w:rsid w:val="00F96BDC"/>
    <w:rsid w:val="00FA1319"/>
    <w:rsid w:val="00FA7872"/>
    <w:rsid w:val="00FB046D"/>
    <w:rsid w:val="00FC660C"/>
    <w:rsid w:val="00FD2F2C"/>
    <w:rsid w:val="00FD3BF6"/>
    <w:rsid w:val="00FD3DC0"/>
    <w:rsid w:val="00FD5D16"/>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328</TotalTime>
  <Pages>21</Pages>
  <Words>35787</Words>
  <Characters>203992</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Tolulope Olugbenga</cp:lastModifiedBy>
  <cp:revision>13</cp:revision>
  <cp:lastPrinted>2013-05-03T14:51:00Z</cp:lastPrinted>
  <dcterms:created xsi:type="dcterms:W3CDTF">2021-06-07T10:18:00Z</dcterms:created>
  <dcterms:modified xsi:type="dcterms:W3CDTF">2021-06-07T18:43:00Z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