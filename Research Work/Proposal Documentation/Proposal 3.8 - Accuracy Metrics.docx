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C9C13F"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6BB512B3" w:rsidR="00B135E9" w:rsidRDefault="00B135E9" w:rsidP="00B135E9">
            <w:pPr>
              <w:pStyle w:val="authorship"/>
            </w:pPr>
            <w:r>
              <w:t>Version &lt;</w:t>
            </w:r>
            <w:r w:rsidR="002C4C99">
              <w:t>3.</w:t>
            </w:r>
            <w:r w:rsidR="00037614">
              <w:t>8</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037614">
              <w:instrText xml:space="preserve"> FORMTEXT </w:instrText>
            </w:r>
            <w:r w:rsidR="007948B5">
              <w:fldChar w:fldCharType="separate"/>
            </w:r>
            <w:r w:rsidR="009F25A7">
              <w:rPr>
                <w:noProof/>
              </w:rPr>
              <w:t>2020 Dec-14</w:t>
            </w:r>
            <w:r w:rsidR="007948B5">
              <w:fldChar w:fldCharType="end"/>
            </w:r>
            <w:bookmarkEnd w:id="0"/>
          </w:p>
          <w:p w14:paraId="1EA0D569" w14:textId="01EC07A7" w:rsidR="00B135E9" w:rsidRPr="005C103F" w:rsidRDefault="00B135E9" w:rsidP="00156D66">
            <w:pPr>
              <w:pStyle w:val="authorship"/>
            </w:pPr>
            <w:r>
              <w:t xml:space="preserve">Updated:  </w:t>
            </w:r>
            <w:r w:rsidR="00C561A9">
              <w:fldChar w:fldCharType="begin">
                <w:ffData>
                  <w:name w:val="updateDate"/>
                  <w:enabled/>
                  <w:calcOnExit w:val="0"/>
                  <w:textInput>
                    <w:default w:val="2021-Jul-19"/>
                  </w:textInput>
                </w:ffData>
              </w:fldChar>
            </w:r>
            <w:bookmarkStart w:id="1" w:name="updateDate"/>
            <w:r w:rsidR="00C561A9" w:rsidRPr="00C561A9">
              <w:instrText xml:space="preserve"> FORMTEXT </w:instrText>
            </w:r>
            <w:r w:rsidR="00C561A9">
              <w:fldChar w:fldCharType="separate"/>
            </w:r>
            <w:r w:rsidR="00C561A9">
              <w:rPr>
                <w:noProof/>
              </w:rPr>
              <w:t>2021-Jul-19</w:t>
            </w:r>
            <w:r w:rsidR="00C561A9">
              <w:fldChar w:fldCharType="end"/>
            </w:r>
            <w:bookmarkEnd w:id="1"/>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3EB59670"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EF5B286" w14:textId="1321B71F" w:rsidR="00400EA9" w:rsidRDefault="00E708F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2CE886A" w14:textId="7661A819" w:rsidR="00400EA9" w:rsidRDefault="00E708F9">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037614">
              <w:rPr>
                <w:webHidden/>
              </w:rPr>
              <w:t>2</w:t>
            </w:r>
            <w:r w:rsidR="00400EA9">
              <w:rPr>
                <w:webHidden/>
              </w:rPr>
              <w:fldChar w:fldCharType="end"/>
            </w:r>
          </w:hyperlink>
        </w:p>
        <w:p w14:paraId="4853F3CB" w14:textId="4C39DB83" w:rsidR="00400EA9" w:rsidRDefault="00E708F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57BC8FCF" w14:textId="3B90236C" w:rsidR="00400EA9" w:rsidRDefault="00E708F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77E5D99A" w14:textId="0BA470BB" w:rsidR="00400EA9" w:rsidRDefault="00E708F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47D9EE3E" w14:textId="1D4F6828" w:rsidR="00400EA9" w:rsidRDefault="00E708F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E959FC3" w14:textId="767DA131" w:rsidR="00400EA9" w:rsidRDefault="00E708F9">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037614">
              <w:rPr>
                <w:webHidden/>
              </w:rPr>
              <w:t>2</w:t>
            </w:r>
            <w:r w:rsidR="00400EA9">
              <w:rPr>
                <w:webHidden/>
              </w:rPr>
              <w:fldChar w:fldCharType="end"/>
            </w:r>
          </w:hyperlink>
        </w:p>
        <w:p w14:paraId="1D1EAA26" w14:textId="5CBC87CC" w:rsidR="00400EA9" w:rsidRDefault="00E708F9">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037614">
              <w:rPr>
                <w:webHidden/>
              </w:rPr>
              <w:t>2</w:t>
            </w:r>
            <w:r w:rsidR="00400EA9">
              <w:rPr>
                <w:webHidden/>
              </w:rPr>
              <w:fldChar w:fldCharType="end"/>
            </w:r>
          </w:hyperlink>
        </w:p>
        <w:p w14:paraId="3C723106" w14:textId="275B997D" w:rsidR="00400EA9" w:rsidRDefault="00E708F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3CF7605" w14:textId="53B3093D" w:rsidR="00400EA9" w:rsidRDefault="00E708F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35B6B3A7"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037614">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7E46C2F8"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037614">
        <w:rPr>
          <w:noProof/>
        </w:rPr>
        <w:t>2021-Jul-08</w:t>
      </w:r>
      <w:r w:rsidR="002D616C">
        <w:fldChar w:fldCharType="end"/>
      </w:r>
      <w:r w:rsidRPr="00C11C21">
        <w:t xml:space="preserve"> by </w:t>
      </w:r>
      <w:r w:rsidR="009B203E">
        <w:t>&lt;Author&gt;</w:t>
      </w:r>
      <w:bookmarkStart w:id="3" w:name="_Toc69470477"/>
    </w:p>
    <w:p w14:paraId="5E353781" w14:textId="1B0AF9E1" w:rsidR="004648A0" w:rsidRPr="00CC48D2" w:rsidRDefault="004648A0" w:rsidP="004648A0">
      <w:pPr>
        <w:pStyle w:val="Heading1"/>
      </w:pPr>
      <w:bookmarkStart w:id="4" w:name="_Toc69470941"/>
      <w:bookmarkStart w:id="5" w:name="_Toc73969378"/>
      <w:bookmarkEnd w:id="3"/>
      <w:r>
        <w:t>Load Forecasting Overview</w:t>
      </w:r>
      <w:bookmarkEnd w:id="4"/>
      <w:bookmarkEnd w:id="5"/>
    </w:p>
    <w:p w14:paraId="129A2CCD" w14:textId="61E0982F"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w:t>
      </w:r>
      <w:commentRangeStart w:id="103"/>
      <w:r>
        <w:t xml:space="preserve">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22316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End w:id="103"/>
      <w:r w:rsidR="00F818D3">
        <w:rPr>
          <w:rStyle w:val="CommentReference"/>
        </w:rPr>
        <w:commentReference w:id="103"/>
      </w:r>
    </w:p>
    <w:p w14:paraId="44825881" w14:textId="2EEAAF43"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w:t>
      </w:r>
      <w:r w:rsidR="00B3170C">
        <w:t>today</w:t>
      </w:r>
      <w:r w:rsidR="00B24348">
        <w:t>'</w:t>
      </w:r>
      <w:r w:rsidR="00B3170C">
        <w:t xml:space="preserve">s </w:t>
      </w:r>
      <w:r>
        <w:t>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xml:space="preserve">.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F818D3">
        <w:t>.</w:t>
      </w:r>
      <w:r w:rsidR="002271BE" w:rsidDel="002271BE">
        <w:t xml:space="preserve"> </w:t>
      </w:r>
    </w:p>
    <w:p w14:paraId="1C363A56" w14:textId="506EF0F5" w:rsidR="00120CDE" w:rsidRDefault="00152ED0" w:rsidP="00A122EE">
      <w:pPr>
        <w:pStyle w:val="BodyText"/>
        <w:ind w:firstLine="288"/>
        <w:rPr>
          <w:lang w:val="en-US"/>
        </w:rPr>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r w:rsidR="0000306B">
        <w:rPr>
          <w:lang w:val="en-US"/>
        </w:rPr>
        <w:t>On the other hand,</w:t>
      </w:r>
      <w:r w:rsidR="008C0A9B">
        <w:rPr>
          <w:lang w:val="en-US"/>
        </w:rPr>
        <w:t xml:space="preserve"> </w:t>
      </w:r>
      <w:r w:rsidR="00026D6B">
        <w:rPr>
          <w:lang w:val="en-US"/>
        </w:rPr>
        <w:t xml:space="preserve">ML </w:t>
      </w:r>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1D7735">
        <w:rPr>
          <w:lang w:val="en-US"/>
        </w:rPr>
        <w:t xml:space="preserve">(ANNs)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r w:rsidR="00784579">
        <w:rPr>
          <w:lang w:val="en-US"/>
        </w:rPr>
        <w:t xml:space="preserve"> </w:t>
      </w:r>
      <w:r w:rsidR="004E299F">
        <w:rPr>
          <w:lang w:val="en-US"/>
        </w:rPr>
        <w:t xml:space="preserve">In recent years, deep learning approaches </w:t>
      </w:r>
      <w:r w:rsidR="00784579">
        <w:rPr>
          <w:lang w:val="en-US"/>
        </w:rPr>
        <w:t>like the recurrent neural network (RNN)</w:t>
      </w:r>
      <w:r w:rsidR="002204B6">
        <w:rPr>
          <w:lang w:val="en-US"/>
        </w:rPr>
        <w:t xml:space="preserve"> </w:t>
      </w:r>
      <w:r w:rsidR="002204B6">
        <w:rPr>
          <w:lang w:val="en-US"/>
        </w:rPr>
        <w:fldChar w:fldCharType="begin" w:fldLock="1"/>
      </w:r>
      <w:r w:rsidR="002204B6">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[24]","plainTextFormattedCitation":"[24]","previouslyFormattedCitation":"[24]"},"properties":{"noteIndex":0},"schema":"https://github.com/citation-style-language/schema/raw/master/csl-citation.json"}</w:instrText>
      </w:r>
      <w:r w:rsidR="002204B6">
        <w:rPr>
          <w:lang w:val="en-US"/>
        </w:rPr>
        <w:fldChar w:fldCharType="separate"/>
      </w:r>
      <w:r w:rsidR="002204B6" w:rsidRPr="002204B6">
        <w:rPr>
          <w:noProof/>
          <w:lang w:val="en-US"/>
        </w:rPr>
        <w:t>[24]</w:t>
      </w:r>
      <w:r w:rsidR="002204B6">
        <w:rPr>
          <w:lang w:val="en-US"/>
        </w:rPr>
        <w:fldChar w:fldCharType="end"/>
      </w:r>
      <w:r w:rsidR="00784579">
        <w:rPr>
          <w:lang w:val="en-US"/>
        </w:rPr>
        <w:t>, long-short-term-memory network (LSTM)</w:t>
      </w:r>
      <w:r w:rsidR="00B93CB8">
        <w:rPr>
          <w:lang w:val="en-US"/>
        </w:rPr>
        <w:t xml:space="preserve"> </w:t>
      </w:r>
      <w:r w:rsidR="00B93CB8">
        <w:rPr>
          <w:lang w:val="en-US"/>
        </w:rPr>
        <w:fldChar w:fldCharType="begin" w:fldLock="1"/>
      </w:r>
      <w:r w:rsidR="00B93CB8">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[25]","plainTextFormattedCitation":"[25]","previouslyFormattedCitation":"[25]"},"properties":{"noteIndex":0},"schema":"https://github.com/citation-style-language/schema/raw/master/csl-citation.json"}</w:instrText>
      </w:r>
      <w:r w:rsidR="00B93CB8">
        <w:rPr>
          <w:lang w:val="en-US"/>
        </w:rPr>
        <w:fldChar w:fldCharType="separate"/>
      </w:r>
      <w:r w:rsidR="00B93CB8" w:rsidRPr="00B93CB8">
        <w:rPr>
          <w:noProof/>
          <w:lang w:val="en-US"/>
        </w:rPr>
        <w:t>[25]</w:t>
      </w:r>
      <w:r w:rsidR="00B93CB8">
        <w:rPr>
          <w:lang w:val="en-US"/>
        </w:rPr>
        <w:fldChar w:fldCharType="end"/>
      </w:r>
      <w:r w:rsidR="00784579">
        <w:rPr>
          <w:lang w:val="en-US"/>
        </w:rPr>
        <w:t xml:space="preserve">, and the 1-D convolution neural network (CNN) </w:t>
      </w:r>
      <w:r w:rsidR="00B93CB8">
        <w:rPr>
          <w:lang w:val="en-US"/>
        </w:rPr>
        <w:fldChar w:fldCharType="begin" w:fldLock="1"/>
      </w:r>
      <w:r w:rsidR="00AF055B">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[6]","plainTextFormattedCitation":"[3], [6]","previouslyFormattedCitation":"[3], [6]"},"properties":{"noteIndex":0},"schema":"https://github.com/citation-style-language/schema/raw/master/csl-citation.json"}</w:instrText>
      </w:r>
      <w:r w:rsidR="00B93CB8">
        <w:rPr>
          <w:lang w:val="en-US"/>
        </w:rPr>
        <w:fldChar w:fldCharType="separate"/>
      </w:r>
      <w:r w:rsidR="00B93CB8" w:rsidRPr="00B93CB8">
        <w:rPr>
          <w:noProof/>
          <w:lang w:val="en-US"/>
        </w:rPr>
        <w:t>[3], [6]</w:t>
      </w:r>
      <w:r w:rsidR="00B93CB8">
        <w:rPr>
          <w:lang w:val="en-US"/>
        </w:rPr>
        <w:fldChar w:fldCharType="end"/>
      </w:r>
      <w:r w:rsidR="00B93CB8">
        <w:rPr>
          <w:lang w:val="en-US"/>
        </w:rPr>
        <w:t xml:space="preserve"> </w:t>
      </w:r>
      <w:r w:rsidR="004E299F">
        <w:rPr>
          <w:lang w:val="en-US"/>
        </w:rPr>
        <w:t xml:space="preserve">have </w:t>
      </w:r>
      <w:r w:rsidR="008C0A9B">
        <w:rPr>
          <w:lang w:val="en-US"/>
        </w:rPr>
        <w:t xml:space="preserve">also </w:t>
      </w:r>
      <w:r w:rsidR="004E299F">
        <w:rPr>
          <w:lang w:val="en-US"/>
        </w:rPr>
        <w:t>become enticing to researchers</w:t>
      </w:r>
      <w:r w:rsidR="008B285B">
        <w:rPr>
          <w:lang w:val="en-US"/>
        </w:rPr>
        <w:t xml:space="preserve"> in this field</w:t>
      </w:r>
      <w:r w:rsidR="00784579">
        <w:rPr>
          <w:lang w:val="en-US"/>
        </w:rPr>
        <w:t xml:space="preserve">, </w:t>
      </w:r>
      <w:r w:rsidR="000D0CCA">
        <w:rPr>
          <w:lang w:val="en-US"/>
        </w:rPr>
        <w:t>primari</w:t>
      </w:r>
      <w:r w:rsidR="00784579">
        <w:rPr>
          <w:lang w:val="en-US"/>
        </w:rPr>
        <w:t>ly because of their ability to learn about temporal dependencies in data inputs</w:t>
      </w:r>
      <w:r w:rsidR="00120CDE">
        <w:rPr>
          <w:lang w:val="en-US"/>
        </w:rPr>
        <w:t>, and their ability to quickly adapt to abrupt changes in load patterns, as they occur</w:t>
      </w:r>
      <w:r w:rsidR="008C0A9B" w:rsidRPr="009E24ED">
        <w:rPr>
          <w:lang w:val="en-US"/>
        </w:rPr>
        <w:t>.</w:t>
      </w:r>
    </w:p>
    <w:p w14:paraId="378B5EA4" w14:textId="4047C2E8" w:rsidR="00CF23A5" w:rsidRDefault="008C0A9B" w:rsidP="00591C87">
      <w:pPr>
        <w:pStyle w:val="BodyText"/>
        <w:ind w:firstLine="288"/>
      </w:pPr>
      <w:r w:rsidRPr="009E24ED">
        <w:rPr>
          <w:lang w:val="en-US"/>
        </w:rPr>
        <w:t xml:space="preserve">  </w:t>
      </w:r>
      <w:r w:rsidR="006F0302">
        <w:t xml:space="preserve">Tao Hong spoke about the myth of finding the best technique [1]. He concluded that it is essential that researchers and users know that a universally best technique does not exist. The </w:t>
      </w:r>
      <w:r w:rsidR="006F0302">
        <w:lastRenderedPageBreak/>
        <w:t>approach applied to load forecast should be based on forecasting needs and the dataset being analyzed. It is not likely that one approach will be helpful in all load forecasting scenarios</w:t>
      </w:r>
      <w:r w:rsidR="00B978A7">
        <w:t xml:space="preserve">. Different algorithms perform better or worse with different datasets. </w:t>
      </w:r>
      <w:r w:rsidR="002B7B29">
        <w:t>F</w:t>
      </w:r>
      <w:r w:rsidR="0000306B">
        <w:t>urthermore, 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w:t>
      </w:r>
      <w:r w:rsidR="001C05CE">
        <w:t xml:space="preserve">specific </w:t>
      </w:r>
      <w:r w:rsidR="000E3479">
        <w:t xml:space="preserve">utilities to determine if deep learning can better suit their needs. </w:t>
      </w:r>
      <w:r w:rsidR="00D502C5">
        <w:t xml:space="preserve"> </w:t>
      </w:r>
    </w:p>
    <w:p w14:paraId="02C9B672" w14:textId="417D9190" w:rsidR="001D4D50" w:rsidRDefault="001D4D50" w:rsidP="001D4D50">
      <w:pPr>
        <w:pStyle w:val="Heading1"/>
      </w:pPr>
      <w:bookmarkStart w:id="104" w:name="_Toc69470493"/>
      <w:bookmarkStart w:id="105" w:name="_Toc69470948"/>
      <w:bookmarkStart w:id="106" w:name="_Toc73969379"/>
      <w:r>
        <w:t>Investigation</w:t>
      </w:r>
      <w:bookmarkEnd w:id="104"/>
      <w:bookmarkEnd w:id="105"/>
      <w:bookmarkEnd w:id="106"/>
    </w:p>
    <w:p w14:paraId="281EC5F4" w14:textId="1C3D3316" w:rsidR="004552EB" w:rsidRDefault="000E3479" w:rsidP="00976C01">
      <w:pPr>
        <w:pStyle w:val="BodyText"/>
        <w:ind w:firstLine="288"/>
      </w:pPr>
      <w:r>
        <w:t>Th</w:t>
      </w:r>
      <w:r w:rsidR="001B4D23">
        <w:t>is work aim</w:t>
      </w:r>
      <w:r>
        <w:t xml:space="preserve">s to determine </w:t>
      </w:r>
      <w:r w:rsidR="00E83A14">
        <w:t>whether</w:t>
      </w:r>
      <w:r>
        <w:t xml:space="preserve"> deep learning approaches</w:t>
      </w:r>
      <w:r w:rsidR="005A0598">
        <w:t xml:space="preserve"> </w:t>
      </w:r>
      <w:r>
        <w:t xml:space="preserve">can improve forecasting accuracy for </w:t>
      </w:r>
      <w:r w:rsidR="00E83A14">
        <w:t>data</w:t>
      </w:r>
      <w:r>
        <w:t xml:space="preserve">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r w:rsidR="00501F55">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83359B">
        <w:t>, and the other is from Toronto</w:t>
      </w:r>
      <w:r w:rsidR="000F1F43">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DA3ECA">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 xml:space="preserve">a </w:t>
      </w:r>
      <w:proofErr w:type="gramStart"/>
      <w:r w:rsidR="00E83A14">
        <w:t>municipally</w:t>
      </w:r>
      <w:r w:rsidR="00B24348">
        <w:t>-</w:t>
      </w:r>
      <w:r w:rsidR="00E83A14">
        <w:t>owned</w:t>
      </w:r>
      <w:proofErr w:type="gramEnd"/>
      <w:r w:rsidR="002B0FE8">
        <w:t xml:space="preserve"> utility</w:t>
      </w:r>
      <w:r w:rsidR="0083359B">
        <w:t xml:space="preserve"> reseller.</w:t>
      </w:r>
      <w:r w:rsidR="003F13DE">
        <w:t xml:space="preserve">  This data is included because the work proposed here supports efforts in a larger Smart Grid Technologies project underway at UNB, which partners with that utility</w:t>
      </w:r>
      <w:r w:rsidR="000F1F43">
        <w:t xml:space="preserve"> reseller</w:t>
      </w:r>
      <w:r w:rsidR="003F13DE">
        <w:t xml:space="preserve">. </w:t>
      </w:r>
      <w:r w:rsidR="0083359B">
        <w:t xml:space="preserve">  </w:t>
      </w:r>
      <w:r w:rsidR="003F13DE">
        <w:t xml:space="preserve">The Saint John Energy data set is smaller </w:t>
      </w:r>
      <w:r w:rsidR="00D45BDE">
        <w:t xml:space="preserve">than the others, spanning about 3.5 years, from 2018 to </w:t>
      </w:r>
      <w:r w:rsidR="00B24348">
        <w:t xml:space="preserve">the </w:t>
      </w:r>
      <w:r w:rsidR="00D45BDE">
        <w:t>present, but otherwise matches with the</w:t>
      </w:r>
      <w:r w:rsidR="003F13DE">
        <w:t xml:space="preserve"> hourly measurements of </w:t>
      </w:r>
      <w:r w:rsidR="0016779C">
        <w:t xml:space="preserve">city-wide </w:t>
      </w:r>
      <w:r w:rsidR="003F13DE">
        <w:t>Saint John</w:t>
      </w:r>
      <w:r w:rsidR="0016779C">
        <w:t xml:space="preserve"> </w:t>
      </w:r>
      <w:r w:rsidR="003F13DE">
        <w:t>load aggregates.</w:t>
      </w:r>
      <w:r w:rsidR="00191404">
        <w:t xml:space="preserve"> </w:t>
      </w:r>
      <w:r w:rsidR="00D61BE6">
        <w:t xml:space="preserve">In some parts of this work, </w:t>
      </w:r>
      <w:r w:rsidR="00255729">
        <w:t xml:space="preserve">weather data (temperature) </w:t>
      </w:r>
      <w:r w:rsidR="00D61BE6">
        <w:t xml:space="preserve">obtained from Environment Canada </w:t>
      </w:r>
      <w:r w:rsidR="00D61BE6">
        <w:fldChar w:fldCharType="begin" w:fldLock="1"/>
      </w:r>
      <w:r w:rsidR="00B93CB8">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[27]","plainTextFormattedCitation":"[27]","previouslyFormattedCitation":"[27]"},"properties":{"noteIndex":0},"schema":"https://github.com/citation-style-language/schema/raw/master/csl-citation.json"}</w:instrText>
      </w:r>
      <w:r w:rsidR="00D61BE6">
        <w:fldChar w:fldCharType="separate"/>
      </w:r>
      <w:r w:rsidR="002204B6" w:rsidRPr="002204B6">
        <w:rPr>
          <w:noProof/>
        </w:rPr>
        <w:t>[27]</w:t>
      </w:r>
      <w:r w:rsidR="00D61BE6">
        <w:fldChar w:fldCharType="end"/>
      </w:r>
      <w:r w:rsidR="00D61BE6">
        <w:t xml:space="preserve"> will augment the time-series data</w:t>
      </w:r>
      <w:r w:rsidR="00255729">
        <w:t>.</w:t>
      </w:r>
      <w:r w:rsidR="00191404">
        <w:t xml:space="preserve"> </w:t>
      </w:r>
      <w:r>
        <w:t>Four benchmark forecasters will be use</w:t>
      </w:r>
      <w:r w:rsidR="005A0598">
        <w:t>d</w:t>
      </w:r>
      <w:r>
        <w:t xml:space="preserve"> for </w:t>
      </w:r>
      <w:r>
        <w:lastRenderedPageBreak/>
        <w:t xml:space="preserve">comparison:  a Seasonal Naïve forecaster, a Multiple Linear Regression (MLR) forecaster, an Auto-Regressive Integrated Moving Average (ARIMA)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4552EB">
        <w:fldChar w:fldCharType="separate"/>
      </w:r>
      <w:r w:rsidR="002204B6" w:rsidRPr="002204B6">
        <w:rPr>
          <w:noProof/>
        </w:rPr>
        <w:t>[1], [4], [5], [9], [28]–[30]</w:t>
      </w:r>
      <w:r w:rsidR="004552EB">
        <w:fldChar w:fldCharType="end"/>
      </w:r>
      <w:r w:rsidR="001F6577">
        <w:t>.</w:t>
      </w:r>
    </w:p>
    <w:p w14:paraId="5659DC26" w14:textId="1A22732D"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r w:rsidR="000F1F43">
        <w:t>deep learning forecasters</w:t>
      </w:r>
      <w:r>
        <w:t xml:space="preserve"> will be assessed by comparing </w:t>
      </w:r>
      <w:r w:rsidR="000F1F43">
        <w:t xml:space="preserve">them </w:t>
      </w:r>
      <w:r>
        <w:t xml:space="preserve">against </w:t>
      </w:r>
      <w:r w:rsidR="00D45BDE">
        <w:t xml:space="preserve">the </w:t>
      </w:r>
      <w:r>
        <w:t xml:space="preserve">performance of the benchmark algorithms, using the data sets available.  </w:t>
      </w:r>
      <w:r w:rsidR="001C05CE">
        <w:t xml:space="preserve">Overall accuracy and accuracy in peak detection will be compared.  </w:t>
      </w:r>
      <w:r>
        <w:t xml:space="preserve">Details of each of these phases </w:t>
      </w:r>
      <w:r w:rsidR="00D45BDE">
        <w:t>are</w:t>
      </w:r>
      <w:r>
        <w:t xml:space="preserve"> delineated below.</w:t>
      </w:r>
      <w:r w:rsidR="00366786">
        <w:t xml:space="preserve">  </w:t>
      </w:r>
      <w:commentRangeStart w:id="107"/>
      <w:r w:rsidR="00366786">
        <w:t xml:space="preserve">For an overview of work completed, and pending, see the </w:t>
      </w:r>
      <w:r w:rsidR="000D0CCA">
        <w:t>G</w:t>
      </w:r>
      <w:r w:rsidR="00366786">
        <w:t>antt chart in the appendix.</w:t>
      </w:r>
      <w:commentRangeEnd w:id="107"/>
      <w:r w:rsidR="00366786">
        <w:rPr>
          <w:rStyle w:val="CommentReference"/>
        </w:rPr>
        <w:commentReference w:id="107"/>
      </w:r>
    </w:p>
    <w:p w14:paraId="71E0785C" w14:textId="22608804" w:rsidR="000E6695" w:rsidRDefault="005A7733" w:rsidP="000E6695">
      <w:pPr>
        <w:pStyle w:val="Heading2"/>
      </w:pPr>
      <w:bookmarkStart w:id="108" w:name="_Toc73969380"/>
      <w:bookmarkStart w:id="109" w:name="_Toc69470494"/>
      <w:bookmarkStart w:id="110" w:name="_Toc69470949"/>
      <w:r>
        <w:t xml:space="preserve">The </w:t>
      </w:r>
      <w:r w:rsidR="000E6695">
        <w:t>Benchmark Algorithms</w:t>
      </w:r>
      <w:bookmarkEnd w:id="108"/>
      <w:r w:rsidR="000E6695">
        <w:t xml:space="preserve"> </w:t>
      </w:r>
      <w:bookmarkEnd w:id="109"/>
      <w:bookmarkEnd w:id="110"/>
    </w:p>
    <w:p w14:paraId="212346AA" w14:textId="1D5A11FD"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1F6577">
        <w:fldChar w:fldCharType="separate"/>
      </w:r>
      <w:r w:rsidR="002204B6" w:rsidRPr="002204B6">
        <w:rPr>
          <w:noProof/>
        </w:rPr>
        <w:t>[1], [4], [5], [9], [28]–[30]</w:t>
      </w:r>
      <w:r w:rsidR="001F6577">
        <w:fldChar w:fldCharType="end"/>
      </w:r>
      <w:r>
        <w:t>.</w:t>
      </w:r>
    </w:p>
    <w:p w14:paraId="631707D8" w14:textId="0A1B5A84" w:rsidR="009B19B7" w:rsidRDefault="009B19B7" w:rsidP="009B19B7">
      <w:pPr>
        <w:pStyle w:val="Heading3"/>
      </w:pPr>
      <w:bookmarkStart w:id="111" w:name="_Toc69486063"/>
      <w:bookmarkStart w:id="112" w:name="_Toc69470495"/>
      <w:bookmarkStart w:id="113" w:name="_Toc69470950"/>
      <w:bookmarkStart w:id="114" w:name="_Toc73969381"/>
      <w:bookmarkEnd w:id="111"/>
      <w:r>
        <w:t xml:space="preserve">Seasonal Naïve </w:t>
      </w:r>
      <w:bookmarkEnd w:id="112"/>
      <w:bookmarkEnd w:id="113"/>
      <w:r w:rsidR="00F017C2">
        <w:t>Forecaster</w:t>
      </w:r>
      <w:bookmarkEnd w:id="114"/>
      <w:r w:rsidR="00F017C2">
        <w:t xml:space="preserve"> </w:t>
      </w:r>
    </w:p>
    <w:p w14:paraId="401B9F58" w14:textId="484D9C1B" w:rsidR="0074525D" w:rsidRPr="009E6D1D" w:rsidRDefault="009958B5" w:rsidP="009E6D1D">
      <w:pPr>
        <w:pStyle w:val="BodyText"/>
        <w:ind w:firstLine="288"/>
        <w:rPr>
          <w:b/>
          <w:bCs/>
        </w:rPr>
      </w:pPr>
      <w:r>
        <w:t xml:space="preserve">The naïve forecaster is </w:t>
      </w:r>
      <w:r w:rsidR="000F1F43">
        <w:t>a simple forecaster based on a random walk model</w:t>
      </w:r>
      <w:r>
        <w:t xml:space="preserve"> </w:t>
      </w:r>
      <w:r w:rsidR="00255729">
        <w:fldChar w:fldCharType="begin" w:fldLock="1"/>
      </w:r>
      <w:r w:rsidR="00B93CB8">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[31]","plainTextFormattedCitation":"[31]","previouslyFormattedCitation":"[31]"},"properties":{"noteIndex":0},"schema":"https://github.com/citation-style-language/schema/raw/master/csl-citation.json"}</w:instrText>
      </w:r>
      <w:r w:rsidR="00255729">
        <w:fldChar w:fldCharType="separate"/>
      </w:r>
      <w:r w:rsidR="002204B6" w:rsidRPr="002204B6">
        <w:rPr>
          <w:noProof/>
        </w:rPr>
        <w:t>[31]</w:t>
      </w:r>
      <w:r w:rsidR="00255729">
        <w:fldChar w:fldCharType="end"/>
      </w:r>
      <w:r>
        <w:t>; it</w:t>
      </w:r>
      <w:r w:rsidR="009F5955">
        <w:t xml:space="preserve"> has</w:t>
      </w:r>
      <w:r>
        <w:t xml:space="preserve"> often </w:t>
      </w:r>
      <w:r w:rsidR="009F5955">
        <w:t xml:space="preserve">been </w:t>
      </w:r>
      <w:r w:rsidR="006143C7">
        <w:t>implemented</w:t>
      </w:r>
      <w:r>
        <w:t xml:space="preserve"> as a </w:t>
      </w:r>
      <w:r w:rsidR="006C0E9D">
        <w:t>ground-</w:t>
      </w:r>
      <w:r w:rsidR="00D67089">
        <w:t xml:space="preserve">level </w:t>
      </w:r>
      <w:r>
        <w:t xml:space="preserve">benchmark for developing more sophisticated </w:t>
      </w:r>
      <w:r w:rsidR="005F3AD8">
        <w:t xml:space="preserve">forecasters </w:t>
      </w:r>
      <w:r w:rsidR="003364F3">
        <w:fldChar w:fldCharType="begin" w:fldLock="1"/>
      </w:r>
      <w:r w:rsidR="00B93CB8">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networks","type":"article-journal"},"uris":["http://www.mendeley.com/documents/?uuid=acd10d2b-73b6-45e9-bef4-4efa9587b92a"]}],"mendeley":{"formattedCitation":"[28], [32]–[34]","plainTextFormattedCitation":"[28], [32]–[34]","previouslyFormattedCitation":"[28], [32]–[34]"},"properties":{"noteIndex":0},"schema":"https://github.com/citation-style-language/schema/raw/master/csl-citation.json"}</w:instrText>
      </w:r>
      <w:r w:rsidR="003364F3">
        <w:fldChar w:fldCharType="separate"/>
      </w:r>
      <w:r w:rsidR="002204B6" w:rsidRPr="002204B6">
        <w:rPr>
          <w:noProof/>
        </w:rPr>
        <w:t>[28], [32]–[34]</w:t>
      </w:r>
      <w:r w:rsidR="003364F3">
        <w:fldChar w:fldCharType="end"/>
      </w:r>
      <w:r w:rsidR="003364F3">
        <w:t xml:space="preserve">. </w:t>
      </w:r>
      <w:r w:rsidR="00D67089">
        <w:t xml:space="preserve">  It is used to demonstrate how much value is added by forecasters under </w:t>
      </w:r>
      <w:r w:rsidR="00D67089">
        <w:lastRenderedPageBreak/>
        <w:t>comparison – when a naïve forecaster outperforms a more complex forecast</w:t>
      </w:r>
      <w:r w:rsidR="005F3AD8">
        <w:t>ing model</w:t>
      </w:r>
      <w:r w:rsidR="00D67089">
        <w:t xml:space="preserve">, we know that the </w:t>
      </w:r>
      <w:r w:rsidR="008018DB">
        <w:t xml:space="preserve">complex </w:t>
      </w:r>
      <w:r w:rsidR="005F3AD8">
        <w:t>model</w:t>
      </w:r>
      <w:r w:rsidR="00D67089">
        <w:t xml:space="preserve"> </w:t>
      </w:r>
      <w:r w:rsidR="008018DB">
        <w:t>offers little value</w:t>
      </w:r>
      <w:r w:rsidR="00D67089">
        <w:t xml:space="preserve">.   </w:t>
      </w:r>
      <w:proofErr w:type="spellStart"/>
      <w:r w:rsidR="009E7574">
        <w:t>Bracale</w:t>
      </w:r>
      <w:proofErr w:type="spellEnd"/>
      <w:r w:rsidR="009E7574">
        <w:t xml:space="preserve"> </w:t>
      </w:r>
      <w:r w:rsidR="009E7574">
        <w:fldChar w:fldCharType="begin" w:fldLock="1"/>
      </w:r>
      <w:r w:rsidR="00B93CB8">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[33]","plainTextFormattedCitation":"[33]","previouslyFormattedCitation":"[33]"},"properties":{"noteIndex":0},"schema":"https://github.com/citation-style-language/schema/raw/master/csl-citation.json"}</w:instrText>
      </w:r>
      <w:r w:rsidR="009E7574">
        <w:fldChar w:fldCharType="separate"/>
      </w:r>
      <w:r w:rsidR="002204B6" w:rsidRPr="002204B6">
        <w:rPr>
          <w:noProof/>
        </w:rPr>
        <w:t>[33]</w:t>
      </w:r>
      <w:r w:rsidR="009E7574">
        <w:fldChar w:fldCharType="end"/>
      </w:r>
      <w:r w:rsidR="009E7574">
        <w:t xml:space="preserve"> et al. point out that;</w:t>
      </w:r>
      <w:r w:rsidR="009E7574" w:rsidRPr="009E7574">
        <w:t xml:space="preserve"> </w:t>
      </w:r>
      <w:r w:rsidR="00B24348">
        <w:t>"</w:t>
      </w:r>
      <w:r w:rsidR="009E7574" w:rsidRPr="009E7574">
        <w:t>The simplest method to anticipate the next value in a time series is to assume it will have the same values as the current value</w:t>
      </w:r>
      <w:r w:rsidR="00B3170C" w:rsidRPr="009E7574">
        <w:t>.</w:t>
      </w:r>
      <w:r w:rsidR="00B24348">
        <w:t>"</w:t>
      </w:r>
      <w:r w:rsidR="00B3170C" w:rsidRPr="009E7574">
        <w:t xml:space="preserve"> </w:t>
      </w:r>
      <w:r w:rsidR="008018DB">
        <w:t>which forms the basis of the</w:t>
      </w:r>
      <w:r w:rsidR="009E7574" w:rsidRPr="009E7574">
        <w:t xml:space="preserve"> naive forecaster.</w:t>
      </w:r>
      <w:r w:rsidR="00D67089">
        <w:t xml:space="preserve">  The </w:t>
      </w:r>
      <w:r w:rsidR="0053142E">
        <w:t>Seasonal</w:t>
      </w:r>
      <w:r w:rsidR="00D67089">
        <w:t xml:space="preserve"> Naïve Forecaster </w:t>
      </w:r>
      <w:r w:rsidR="005F3AD8">
        <w:t xml:space="preserve">(SNF) </w:t>
      </w:r>
      <w:r w:rsidR="00D67089">
        <w:t xml:space="preserve">improves this by </w:t>
      </w:r>
      <w:r w:rsidR="006C0E9D">
        <w:t>considering seasonal trends</w:t>
      </w:r>
      <w:r w:rsidR="0053142E">
        <w:t xml:space="preserve"> </w:t>
      </w:r>
      <w:r w:rsidR="0053142E">
        <w:fldChar w:fldCharType="begin" w:fldLock="1"/>
      </w:r>
      <w:r w:rsidR="00B93CB8">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[35]","plainTextFormattedCitation":"[35]","previouslyFormattedCitation":"[35]"},"properties":{"noteIndex":0},"schema":"https://github.com/citation-style-language/schema/raw/master/csl-citation.json"}</w:instrText>
      </w:r>
      <w:r w:rsidR="0053142E">
        <w:fldChar w:fldCharType="separate"/>
      </w:r>
      <w:r w:rsidR="002204B6" w:rsidRPr="002204B6">
        <w:rPr>
          <w:noProof/>
        </w:rPr>
        <w:t>[35]</w:t>
      </w:r>
      <w:r w:rsidR="0053142E">
        <w:fldChar w:fldCharType="end"/>
      </w:r>
      <w:r w:rsidR="0053142E">
        <w:t xml:space="preserve">.  </w:t>
      </w:r>
      <w:r w:rsidR="009E6D1D" w:rsidRPr="009E6D1D">
        <w:t xml:space="preserve">The SNF can be expressed by the simple mathematical relationship shown </w:t>
      </w:r>
      <w:r w:rsidR="0053142E">
        <w:t>in (1):</w:t>
      </w:r>
    </w:p>
    <w:p w14:paraId="3F1E9A9A" w14:textId="01E64EBF" w:rsidR="0035799E" w:rsidRDefault="00E708F9">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037614">
          <w:rPr>
            <w:noProof/>
          </w:rPr>
          <w:instrText>1</w:instrText>
        </w:r>
      </w:fldSimple>
      <w:r w:rsidR="002118B9">
        <w:instrText>)</w:instrText>
      </w:r>
      <w:r w:rsidR="002118B9">
        <w:fldChar w:fldCharType="end"/>
      </w:r>
    </w:p>
    <w:p w14:paraId="7EBCCADB" w14:textId="603D1C23" w:rsidR="0074525D" w:rsidRDefault="0028613D" w:rsidP="006C284A">
      <w:pPr>
        <w:pStyle w:val="BodyText"/>
      </w:pPr>
      <w:r>
        <w:t>w</w:t>
      </w:r>
      <w:r w:rsidR="0074525D">
        <w:t xml:space="preserve">here </w:t>
      </w:r>
      <w:r w:rsidR="00BA3301" w:rsidRPr="005B159F">
        <w:rPr>
          <w:noProof/>
          <w:position w:val="-10"/>
        </w:rPr>
        <w:object w:dxaOrig="220" w:dyaOrig="260" w14:anchorId="4D756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4" o:title=""/>
          </v:shape>
          <o:OLEObject Type="Embed" ProgID="Equation.DSMT4" ShapeID="_x0000_i1025" DrawAspect="Content" ObjectID="_1688905911" r:id="rId15"/>
        </w:object>
      </w:r>
      <w:r w:rsidR="0074525D">
        <w:t xml:space="preserve"> is the time series</w:t>
      </w:r>
      <w:r w:rsidR="000D0CCA">
        <w:t>,</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 xml:space="preserve">if we </w:t>
      </w:r>
      <w:r w:rsidR="000D0CCA">
        <w:rPr>
          <w:rFonts w:eastAsiaTheme="minorEastAsia"/>
        </w:rPr>
        <w:t>take</w:t>
      </w:r>
      <w:r w:rsidR="00A31163">
        <w:rPr>
          <w:rFonts w:eastAsiaTheme="minorEastAsia"/>
        </w:rPr>
        <w:t xml:space="preserve"> the hourly sample from the day </w:t>
      </w:r>
      <w:proofErr w:type="gramStart"/>
      <w:r w:rsidR="00A31163">
        <w:rPr>
          <w:rFonts w:eastAsiaTheme="minorEastAsia"/>
        </w:rPr>
        <w:t>before</w:t>
      </w:r>
      <w:r w:rsidR="004C45E4">
        <w:rPr>
          <w:rFonts w:eastAsiaTheme="minorEastAsia"/>
        </w:rPr>
        <w:t>)</w:t>
      </w:r>
      <w:r w:rsidR="0074525D">
        <w:rPr>
          <w:rFonts w:eastAsiaTheme="minorEastAsia"/>
        </w:rPr>
        <w:t>.</w:t>
      </w:r>
      <w:proofErr w:type="gramEnd"/>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r w:rsidR="008C53B0">
        <w:t xml:space="preserve"> </w:t>
      </w:r>
      <w:r w:rsidR="004F7388" w:rsidRPr="004F7388">
        <w:t xml:space="preserve">This forecaster is excellent for making short-term forecasts of variables that are generally stable or vary </w:t>
      </w:r>
      <w:r w:rsidR="00DA3ECA">
        <w:t>consistently. However,</w:t>
      </w:r>
      <w:r w:rsidR="004F7388" w:rsidRPr="004F7388">
        <w:t xml:space="preserve"> it is </w:t>
      </w:r>
      <w:r w:rsidR="00DA3ECA">
        <w:t>high</w:t>
      </w:r>
      <w:r w:rsidR="00DA3ECA" w:rsidRPr="004F7388">
        <w:t xml:space="preserve">ly </w:t>
      </w:r>
      <w:r w:rsidR="004F7388" w:rsidRPr="004F7388">
        <w:t>ineffective at forecasting time series data that fluctuate significantly or are susceptible to irregular elements such as temperature</w:t>
      </w:r>
      <w:r w:rsidR="00AF055B">
        <w:t xml:space="preserve"> </w:t>
      </w:r>
      <w:r w:rsidR="00AF055B">
        <w:fldChar w:fldCharType="begin" w:fldLock="1"/>
      </w:r>
      <w:r w:rsidR="008F421B">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[32]","plainTextFormattedCitation":"[32]","previouslyFormattedCitation":"[32]"},"properties":{"noteIndex":0},"schema":"https://github.com/citation-style-language/schema/raw/master/csl-citation.json"}</w:instrText>
      </w:r>
      <w:r w:rsidR="00AF055B">
        <w:fldChar w:fldCharType="separate"/>
      </w:r>
      <w:r w:rsidR="00AF055B" w:rsidRPr="00AF055B">
        <w:rPr>
          <w:noProof/>
        </w:rPr>
        <w:t>[32]</w:t>
      </w:r>
      <w:r w:rsidR="00AF055B">
        <w:fldChar w:fldCharType="end"/>
      </w:r>
      <w:r w:rsidR="004F7388" w:rsidRPr="004F7388">
        <w:t>.</w:t>
      </w:r>
      <w:r w:rsidR="004F7388" w:rsidRPr="004F7388" w:rsidDel="004F7388">
        <w:rPr>
          <w:highlight w:val="yellow"/>
        </w:rPr>
        <w:t xml:space="preserve"> </w:t>
      </w:r>
    </w:p>
    <w:p w14:paraId="638A44EE" w14:textId="203EAC14" w:rsidR="00AD4AA2" w:rsidRDefault="00AD4AA2" w:rsidP="00AD4AA2">
      <w:pPr>
        <w:pStyle w:val="Heading3"/>
      </w:pPr>
      <w:bookmarkStart w:id="115" w:name="_Toc73969382"/>
      <w:r>
        <w:t>Multiple Linear Regression Forecaster</w:t>
      </w:r>
      <w:bookmarkEnd w:id="115"/>
    </w:p>
    <w:p w14:paraId="4A834C4E" w14:textId="1C4C9212" w:rsidR="00AD4AA2" w:rsidRDefault="00AD4AA2" w:rsidP="00AD4AA2">
      <w:pPr>
        <w:pStyle w:val="BodyText"/>
        <w:ind w:firstLine="288"/>
      </w:pPr>
      <w:r>
        <w:t xml:space="preserve">Multiple linear regression (MLR) is one of the most commonly used statistical techniques for load forecasting </w:t>
      </w:r>
      <w:r w:rsidR="00DE439C">
        <w:fldChar w:fldCharType="begin" w:fldLock="1"/>
      </w:r>
      <w:r w:rsidR="00716402">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information","type":"article-journal","volume":"5"},"uris":["http://www.mendeley.com/documents/?uuid=3d2f3b02-12fc-417c-a746-0bb1d4ba5f98"]}],"mendeley":{"formattedCitation":"[11], [13], [20], [28], [36]–[41]","plainTextFormattedCitation":"[11], [13], [20], [28], [36]–[41]","previouslyFormattedCitation":"[11], [13], [20], [28], [36]–[41]"},"properties":{"noteIndex":0},"schema":"https://github.com/citation-style-language/schema/raw/master/csl-citation.json"}</w:instrText>
      </w:r>
      <w:r w:rsidR="00DE439C">
        <w:fldChar w:fldCharType="separate"/>
      </w:r>
      <w:r w:rsidR="002204B6" w:rsidRPr="002204B6">
        <w:rPr>
          <w:noProof/>
        </w:rPr>
        <w:t>[11], [13], [20], [28], [36]–[41]</w:t>
      </w:r>
      <w:r w:rsidR="00DE439C">
        <w:fldChar w:fldCharType="end"/>
      </w:r>
      <w:r>
        <w:t>. MLR forecasters model the relationships between a continuous dependent variable and one or more independent variables</w:t>
      </w:r>
      <w:r w:rsidR="008018DB">
        <w:t>.</w:t>
      </w:r>
      <w:r>
        <w:t xml:space="preserve">  </w:t>
      </w:r>
      <w:r w:rsidR="008018DB">
        <w:t xml:space="preserve"> </w:t>
      </w:r>
      <w:r>
        <w:t>The equation below shows an MLR with two independent variables:</w:t>
      </w:r>
    </w:p>
    <w:p w14:paraId="2A13311E" w14:textId="19BC19C1"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fldSimple w:instr=" SEQ MTEqn \c \* Arabic \* MERGEFORMAT ">
        <w:r w:rsidR="00037614">
          <w:rPr>
            <w:noProof/>
          </w:rPr>
          <w:instrText>2</w:instrText>
        </w:r>
      </w:fldSimple>
      <w:r w:rsidR="00AD4AA2">
        <w:instrText>)</w:instrText>
      </w:r>
      <w:r w:rsidR="00AD4AA2">
        <w:fldChar w:fldCharType="end"/>
      </w:r>
    </w:p>
    <w:p w14:paraId="1C6E98D7" w14:textId="5F12FE57" w:rsidR="002A145E" w:rsidRDefault="006E5F84" w:rsidP="006C0E9D">
      <w:pPr>
        <w:pStyle w:val="BodyText"/>
      </w:pPr>
      <w:r>
        <w:t xml:space="preserve">In the case of load forecasting, </w:t>
      </w:r>
      <w:r w:rsidR="00BA3301" w:rsidRPr="006143C7">
        <w:rPr>
          <w:noProof/>
          <w:position w:val="-10"/>
        </w:rPr>
        <w:object w:dxaOrig="220" w:dyaOrig="260" w14:anchorId="41417B01">
          <v:shape id="_x0000_i1026" type="#_x0000_t75" style="width:11.25pt;height:12.75pt" o:ole="">
            <v:imagedata r:id="rId16" o:title=""/>
          </v:shape>
          <o:OLEObject Type="Embed" ProgID="Equation.DSMT4" ShapeID="_x0000_i1026" DrawAspect="Content" ObjectID="_1688905912" r:id="rId17"/>
        </w:object>
      </w:r>
      <w:r w:rsidR="00AD4AA2">
        <w:t xml:space="preserve"> is the </w:t>
      </w:r>
      <w:r>
        <w:t>load</w:t>
      </w:r>
      <w:r w:rsidR="00AD4AA2">
        <w:t xml:space="preserve">, </w:t>
      </w:r>
      <w:r w:rsidR="00BA3301" w:rsidRPr="006143C7">
        <w:rPr>
          <w:noProof/>
          <w:position w:val="-12"/>
        </w:rPr>
        <w:object w:dxaOrig="240" w:dyaOrig="360" w14:anchorId="5FFCBF8A">
          <v:shape id="_x0000_i1027" type="#_x0000_t75" style="width:12pt;height:18.75pt" o:ole="">
            <v:imagedata r:id="rId18" o:title=""/>
          </v:shape>
          <o:OLEObject Type="Embed" ProgID="Equation.DSMT4" ShapeID="_x0000_i1027" DrawAspect="Content" ObjectID="_1688905913" r:id="rId19"/>
        </w:object>
      </w:r>
      <w:r w:rsidR="00AD4AA2">
        <w:t xml:space="preserve">and </w:t>
      </w:r>
      <w:r w:rsidR="00BA3301" w:rsidRPr="006143C7">
        <w:rPr>
          <w:noProof/>
          <w:position w:val="-12"/>
        </w:rPr>
        <w:object w:dxaOrig="260" w:dyaOrig="360" w14:anchorId="44A30C0A">
          <v:shape id="_x0000_i1028" type="#_x0000_t75" style="width:12.75pt;height:18.75pt" o:ole="">
            <v:imagedata r:id="rId20" o:title=""/>
          </v:shape>
          <o:OLEObject Type="Embed" ProgID="Equation.DSMT4" ShapeID="_x0000_i1028" DrawAspect="Content" ObjectID="_1688905914" r:id="rId21"/>
        </w:object>
      </w:r>
      <w:r w:rsidR="00AD4AA2">
        <w:t xml:space="preserve"> are independent variables</w:t>
      </w:r>
      <w:r>
        <w:t xml:space="preserve"> such as temperature and time-of-day</w:t>
      </w:r>
      <w:r w:rsidR="00AD4AA2">
        <w:t xml:space="preserve">, </w:t>
      </w:r>
      <w:r w:rsidR="00BA3301" w:rsidRPr="00A40178">
        <w:rPr>
          <w:noProof/>
          <w:position w:val="-10"/>
        </w:rPr>
        <w:object w:dxaOrig="240" w:dyaOrig="320" w14:anchorId="442A0FD5">
          <v:shape id="_x0000_i1029" type="#_x0000_t75" style="width:12pt;height:16.5pt" o:ole="">
            <v:imagedata r:id="rId22" o:title=""/>
          </v:shape>
          <o:OLEObject Type="Embed" ProgID="Equation.DSMT4" ShapeID="_x0000_i1029" DrawAspect="Content" ObjectID="_1688905915" r:id="rId23"/>
        </w:object>
      </w:r>
      <w:r w:rsidR="00AD4AA2">
        <w:t xml:space="preserve">s are </w:t>
      </w:r>
      <w:r w:rsidR="008018DB">
        <w:t>coefficients</w:t>
      </w:r>
      <w:r w:rsidR="00AD4AA2">
        <w:t xml:space="preserve"> estimated, and </w:t>
      </w:r>
      <w:r w:rsidR="00BA3301" w:rsidRPr="00A40178">
        <w:rPr>
          <w:noProof/>
          <w:position w:val="-6"/>
        </w:rPr>
        <w:object w:dxaOrig="180" w:dyaOrig="220" w14:anchorId="73668416">
          <v:shape id="_x0000_i1030" type="#_x0000_t75" style="width:9pt;height:11.25pt" o:ole="">
            <v:imagedata r:id="rId24" o:title=""/>
          </v:shape>
          <o:OLEObject Type="Embed" ProgID="Equation.DSMT4" ShapeID="_x0000_i1030" DrawAspect="Content" ObjectID="_1688905916" r:id="rId25"/>
        </w:object>
      </w:r>
      <w:r w:rsidR="00AD4AA2">
        <w:t xml:space="preserve">is </w:t>
      </w:r>
      <w:r w:rsidR="008018DB">
        <w:t>an</w:t>
      </w:r>
      <w:r w:rsidR="00AD4AA2">
        <w:t xml:space="preserve"> error</w:t>
      </w:r>
      <w:r w:rsidR="008018DB">
        <w:t xml:space="preserve"> term</w:t>
      </w:r>
      <w:r w:rsidR="00AD4AA2">
        <w:t xml:space="preserve">. The error </w:t>
      </w:r>
      <w:r w:rsidR="00AD4AA2">
        <w:lastRenderedPageBreak/>
        <w:t xml:space="preserve">term </w:t>
      </w:r>
      <w:r w:rsidR="00BA3301" w:rsidRPr="00A40178">
        <w:rPr>
          <w:noProof/>
          <w:position w:val="-6"/>
        </w:rPr>
        <w:object w:dxaOrig="180" w:dyaOrig="220" w14:anchorId="2A8DE06A">
          <v:shape id="_x0000_i1031" type="#_x0000_t75" style="width:9pt;height:11.25pt" o:ole="">
            <v:imagedata r:id="rId24" o:title=""/>
          </v:shape>
          <o:OLEObject Type="Embed" ProgID="Equation.DSMT4" ShapeID="_x0000_i1031" DrawAspect="Content" ObjectID="_1688905917" r:id="rId26"/>
        </w:object>
      </w:r>
      <w:r w:rsidR="00AD4AA2">
        <w:t xml:space="preserve"> </w:t>
      </w:r>
      <w:r w:rsidR="00F95416" w:rsidRPr="00F95416">
        <w:t>has a mean of zero and a constant variance</w:t>
      </w:r>
      <w:r w:rsidR="008F421B">
        <w:t xml:space="preserve"> </w:t>
      </w:r>
      <w:r w:rsidR="008F421B">
        <w:fldChar w:fldCharType="begin" w:fldLock="1"/>
      </w:r>
      <w:r w:rsidR="00912F9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8F421B">
        <w:fldChar w:fldCharType="separate"/>
      </w:r>
      <w:r w:rsidR="008F421B" w:rsidRPr="008F421B">
        <w:rPr>
          <w:noProof/>
        </w:rPr>
        <w:t>[13]</w:t>
      </w:r>
      <w:r w:rsidR="008F421B">
        <w:fldChar w:fldCharType="end"/>
      </w:r>
      <w:r w:rsidR="00AD4AA2">
        <w:t xml:space="preserve">.  MLR models are fitted such that the sum-of-squares of differences of actual and forecasted values are </w:t>
      </w:r>
      <w:r w:rsidR="008018DB">
        <w:t>minimized</w:t>
      </w:r>
      <w:r w:rsidR="00AD4AA2">
        <w:t xml:space="preserve">. </w:t>
      </w:r>
    </w:p>
    <w:p w14:paraId="538C5BDB" w14:textId="69E36222" w:rsidR="00C561A9" w:rsidRDefault="00C561A9" w:rsidP="00066792">
      <w:pPr>
        <w:pStyle w:val="BodyText"/>
        <w:ind w:firstLine="288"/>
      </w:pPr>
      <w:r w:rsidRPr="00C561A9">
        <w:t>MLRs</w:t>
      </w:r>
      <w:r w:rsidR="00B24348">
        <w:t>'</w:t>
      </w:r>
      <w:r w:rsidRPr="00C561A9">
        <w:t xml:space="preserve"> accuracy is largely determined by the relationships between the data and the independent variables included. Increasing the number of relevant independent variables generally improves predictive accuracy, but it eventually reaches a point where the improvement is negligible. Additionally, while MLRs </w:t>
      </w:r>
      <w:r w:rsidR="00D149A0">
        <w:t>can simulate</w:t>
      </w:r>
      <w:r w:rsidRPr="00C561A9">
        <w:t xml:space="preserve"> non-linear relationships, they cannot do so without explicit user specification</w:t>
      </w:r>
      <w:r w:rsidR="00D149A0">
        <w:t>s</w:t>
      </w:r>
      <w:r w:rsidRPr="00C561A9">
        <w:t xml:space="preserve"> </w:t>
      </w:r>
      <w:r>
        <w:fldChar w:fldCharType="begin" w:fldLock="1"/>
      </w:r>
      <w:r>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[42]","plainTextFormattedCitation":"[42]","previouslyFormattedCitation":"[42]"},"properties":{"noteIndex":0},"schema":"https://github.com/citation-style-language/schema/raw/master/csl-citation.json"}</w:instrText>
      </w:r>
      <w:r>
        <w:fldChar w:fldCharType="separate"/>
      </w:r>
      <w:r w:rsidRPr="002204B6">
        <w:rPr>
          <w:noProof/>
        </w:rPr>
        <w:t>[42]</w:t>
      </w:r>
      <w:r>
        <w:fldChar w:fldCharType="end"/>
      </w:r>
      <w:r>
        <w:t xml:space="preserve">. </w:t>
      </w:r>
      <w:r w:rsidRPr="00C561A9">
        <w:t>Additionally, MLRs are incapable of intelligently learning and adapting to data changes caused by newer factors.</w:t>
      </w:r>
    </w:p>
    <w:p w14:paraId="6B30C007" w14:textId="646F3B5E" w:rsidR="009B19B7" w:rsidRDefault="008F2941" w:rsidP="008F2941">
      <w:pPr>
        <w:pStyle w:val="Heading3"/>
      </w:pPr>
      <w:bookmarkStart w:id="116" w:name="_Toc69470496"/>
      <w:bookmarkStart w:id="117" w:name="_Toc69470951"/>
      <w:bookmarkStart w:id="118" w:name="_Toc73969383"/>
      <w:r>
        <w:t>Auto</w:t>
      </w:r>
      <w:r w:rsidR="0004030A">
        <w:t>-</w:t>
      </w:r>
      <w:r>
        <w:t xml:space="preserve">Regressive Integrated Moving Average </w:t>
      </w:r>
      <w:bookmarkEnd w:id="116"/>
      <w:bookmarkEnd w:id="117"/>
      <w:bookmarkEnd w:id="118"/>
      <w:r w:rsidR="00B579FF">
        <w:t>(ARIMA)</w:t>
      </w:r>
    </w:p>
    <w:p w14:paraId="7332E424" w14:textId="4A568BFE" w:rsidR="00E12F53" w:rsidRDefault="00E12F53" w:rsidP="004E2522">
      <w:pPr>
        <w:pStyle w:val="BodyText"/>
        <w:ind w:firstLine="288"/>
      </w:pPr>
      <w:r w:rsidRPr="00E12F53">
        <w:t>A lag feature is a fancy phrase for a variable that holds data from earlier time steps. Lags are essential in time series research because of a phenomenon known as autocorrelation. Autocorrelation is the tendency for values within a time series to relate to prior copies of itself. For example, if we want to anticipate the demand for today t, we can use the demand from yesterday t-1 as a feature.</w:t>
      </w:r>
    </w:p>
    <w:p w14:paraId="033315E9" w14:textId="38EC6AB6" w:rsidR="00F63745" w:rsidRDefault="00AD5EE2" w:rsidP="004E2522">
      <w:pPr>
        <w:pStyle w:val="BodyText"/>
        <w:ind w:firstLine="288"/>
      </w:pPr>
      <w:r>
        <w:t xml:space="preserve">Auto-regressive (AR) modeling is </w:t>
      </w:r>
      <w:r w:rsidR="00F2671A">
        <w:t>like</w:t>
      </w:r>
      <w:r>
        <w:t xml:space="preserve"> linear regression modeling but use</w:t>
      </w:r>
      <w:r w:rsidR="005C1197">
        <w:t>s</w:t>
      </w:r>
      <w:r>
        <w:t xml:space="preserve"> past values (lag</w:t>
      </w:r>
      <w:r w:rsidR="00244B88">
        <w:t>ged</w:t>
      </w:r>
      <w:r>
        <w:t xml:space="preserve"> values) as predictors.  ARIMA does this</w:t>
      </w:r>
      <w:r w:rsidR="006C0E9D">
        <w:t xml:space="preserve"> </w:t>
      </w:r>
      <w:r w:rsidR="004E2522">
        <w:t>and</w:t>
      </w:r>
      <w:r w:rsidR="006C284A">
        <w:t xml:space="preserve"> </w:t>
      </w:r>
      <w:r>
        <w:t xml:space="preserve">includes past </w:t>
      </w:r>
      <w:r w:rsidR="00244B88">
        <w:t xml:space="preserve">forecast </w:t>
      </w:r>
      <w:r>
        <w:t xml:space="preserve">error terms </w:t>
      </w:r>
      <w:r w:rsidR="00244B88">
        <w:t xml:space="preserve">(lagged errors) </w:t>
      </w:r>
      <w:r>
        <w:t>as predictors by combin</w:t>
      </w:r>
      <w:r w:rsidR="004E2522">
        <w:t>in</w:t>
      </w:r>
      <w:r>
        <w:t>g AR</w:t>
      </w:r>
      <w:r w:rsidR="00244B88">
        <w:t xml:space="preserve"> with a moving average (MA) model</w:t>
      </w:r>
      <w:r w:rsidR="00912F93">
        <w:t xml:space="preserve"> </w:t>
      </w:r>
      <w:r w:rsidR="00912F93">
        <w:fldChar w:fldCharType="begin" w:fldLock="1"/>
      </w:r>
      <w:r w:rsidR="0023251E">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[43]","plainTextFormattedCitation":"[43]","previouslyFormattedCitation":"[43]"},"properties":{"noteIndex":0},"schema":"https://github.com/citation-style-language/schema/raw/master/csl-citation.json"}</w:instrText>
      </w:r>
      <w:r w:rsidR="00912F93">
        <w:fldChar w:fldCharType="separate"/>
      </w:r>
      <w:r w:rsidR="0066737E" w:rsidRPr="0066737E">
        <w:rPr>
          <w:noProof/>
        </w:rPr>
        <w:t>[43]</w:t>
      </w:r>
      <w:r w:rsidR="00912F93">
        <w:fldChar w:fldCharType="end"/>
      </w:r>
      <w:r w:rsidR="00244B88">
        <w:t>.</w:t>
      </w:r>
      <w:r w:rsidR="00CB4DB4">
        <w:t xml:space="preserve"> </w:t>
      </w:r>
      <w:r w:rsidR="00244B88">
        <w:t xml:space="preserve">The result is an estimate based on a linear combination of weighted lagged values and </w:t>
      </w:r>
      <w:r w:rsidR="00341F14">
        <w:t xml:space="preserve">lagged </w:t>
      </w:r>
      <w:r w:rsidR="00244B88">
        <w:t>errors as delineated in (</w:t>
      </w:r>
      <w:r w:rsidR="00FD557E">
        <w:t>3</w:t>
      </w:r>
      <w:r w:rsidR="00244B88">
        <w:t>)</w:t>
      </w:r>
      <w:r w:rsidR="00B579FF">
        <w:t xml:space="preserve"> </w:t>
      </w:r>
      <w:r w:rsidR="00912F93">
        <w:fldChar w:fldCharType="begin" w:fldLock="1"/>
      </w:r>
      <w:r w:rsidR="0023251E">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[44]–[46]","plainTextFormattedCitation":"[44]–[46]","previouslyFormattedCitation":"[44]–[46]"},"properties":{"noteIndex":0},"schema":"https://github.com/citation-style-language/schema/raw/master/csl-citation.json"}</w:instrText>
      </w:r>
      <w:r w:rsidR="00912F93">
        <w:fldChar w:fldCharType="separate"/>
      </w:r>
      <w:r w:rsidR="0066737E" w:rsidRPr="0066737E">
        <w:rPr>
          <w:noProof/>
        </w:rPr>
        <w:t>[44]–[46]</w:t>
      </w:r>
      <w:r w:rsidR="00912F93">
        <w:fldChar w:fldCharType="end"/>
      </w:r>
      <w:r w:rsidR="00244B88">
        <w:t xml:space="preserve">: </w:t>
      </w:r>
    </w:p>
    <w:p w14:paraId="59DC31A2" w14:textId="585CF150"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37614">
          <w:rPr>
            <w:noProof/>
          </w:rPr>
          <w:instrText>3</w:instrText>
        </w:r>
      </w:fldSimple>
      <w:r>
        <w:instrText>)</w:instrText>
      </w:r>
      <w:r>
        <w:fldChar w:fldCharType="end"/>
      </w:r>
    </w:p>
    <w:p w14:paraId="582CDA64" w14:textId="3A452DB6" w:rsidR="00F26D2F" w:rsidRDefault="006C284A" w:rsidP="00F26D2F">
      <w:pPr>
        <w:pStyle w:val="BodyText"/>
      </w:pPr>
      <w:r>
        <w:lastRenderedPageBreak/>
        <w:t>H</w:t>
      </w:r>
      <w:r w:rsidR="00F63745">
        <w:t>ere</w:t>
      </w:r>
      <w:r w:rsidR="00244B88">
        <w:t xml:space="preserve"> </w:t>
      </w:r>
      <w:r w:rsidR="00BA3301" w:rsidRPr="00654149">
        <w:rPr>
          <w:noProof/>
          <w:position w:val="-6"/>
        </w:rPr>
        <w:object w:dxaOrig="240" w:dyaOrig="220" w14:anchorId="101D4EEB">
          <v:shape id="_x0000_i1032" type="#_x0000_t75" style="width:12pt;height:11.25pt" o:ole="">
            <v:imagedata r:id="rId27" o:title=""/>
          </v:shape>
          <o:OLEObject Type="Embed" ProgID="Equation.DSMT4" ShapeID="_x0000_i1032" DrawAspect="Content" ObjectID="_1688905918" r:id="rId28"/>
        </w:object>
      </w:r>
      <w:r w:rsidR="00244B88">
        <w:t xml:space="preserve"> </w:t>
      </w:r>
      <w:r w:rsidR="005C1197">
        <w:t xml:space="preserve">is estimated to account for the average change between consecutive observations, </w:t>
      </w:r>
      <w:r w:rsidR="000C2E2D">
        <w:t xml:space="preserve">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rsidR="00F63745">
        <w:t xml:space="preserve"> is the </w:t>
      </w:r>
      <w:r w:rsidR="00804FB5">
        <w:t>n</w:t>
      </w:r>
      <w:r w:rsidR="00804FB5" w:rsidRPr="006C0E9D">
        <w:rPr>
          <w:vertAlign w:val="superscript"/>
        </w:rPr>
        <w:t>th</w:t>
      </w:r>
      <w:r w:rsidR="00804FB5">
        <w:t xml:space="preserve"> lag</w:t>
      </w:r>
      <w:r w:rsidR="005C1197">
        <w:t xml:space="preserve"> value</w:t>
      </w:r>
      <w:r w:rsidR="00F63745">
        <w:t xml:space="preserve"> of the time series,</w:t>
      </w:r>
      <w:r w:rsidR="005C1197">
        <w:t xml:space="preserve">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rsidR="005C1197">
        <w:t xml:space="preserve"> is the </w:t>
      </w:r>
      <w:r w:rsidR="00804FB5">
        <w:t>n</w:t>
      </w:r>
      <w:r w:rsidR="00804FB5" w:rsidRPr="00BE7E05">
        <w:rPr>
          <w:vertAlign w:val="superscript"/>
        </w:rPr>
        <w:t>th</w:t>
      </w:r>
      <w:r w:rsidR="00804FB5">
        <w:t xml:space="preserve"> lag</w:t>
      </w:r>
      <w:r w:rsidR="005C1197">
        <w:t xml:space="preserve"> error of the time series</w:t>
      </w:r>
      <w:r w:rsidR="00804FB5">
        <w:t xml:space="preserve">. </w:t>
      </w:r>
      <w:r w:rsidR="00804FB5" w:rsidRPr="000C2E2D">
        <w:t>Generally, the error terms</w:t>
      </w:r>
      <w:r w:rsidR="00804FB5">
        <w:t xml:space="preserve"> </w:t>
      </w:r>
      <w:r w:rsidR="00804FB5" w:rsidRPr="000C2E2D">
        <w:t>are assumed to be independent, uniformly distributed variables taken from a normal distribution with a mean of zero</w:t>
      </w:r>
      <w:r w:rsidR="00804FB5">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804FB5">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804FB5">
        <w:t xml:space="preserve"> respectively are the parameters of the autoregressive and moving average parts; they represent the n</w:t>
      </w:r>
      <w:r w:rsidR="00804FB5" w:rsidRPr="006C0E9D">
        <w:rPr>
          <w:vertAlign w:val="superscript"/>
        </w:rPr>
        <w:t>th</w:t>
      </w:r>
      <w:r w:rsidR="00804FB5">
        <w:t xml:space="preserve"> coefficients of that lag term estimated by the model to minimize the error.</w:t>
      </w:r>
      <w:r w:rsidR="000C2E2D">
        <w:t xml:space="preserve"> </w:t>
      </w:r>
      <w:r w:rsidR="005C1197">
        <w:t>Other parameters in the model include the AR order,</w:t>
      </w:r>
      <w:r w:rsidR="007002F2">
        <w:t xml:space="preserve"> </w:t>
      </w:r>
      <w:r w:rsidR="007002F2" w:rsidRPr="006C0E9D">
        <w:rPr>
          <w:i/>
          <w:iCs/>
        </w:rPr>
        <w:t>p</w:t>
      </w:r>
      <w:r w:rsidR="007002F2">
        <w:t xml:space="preserve">, </w:t>
      </w:r>
      <w:r w:rsidR="005C1197">
        <w:t>the MA order,</w:t>
      </w:r>
      <w:r w:rsidR="007002F2">
        <w:t xml:space="preserve"> </w:t>
      </w:r>
      <w:r w:rsidR="00363F2C" w:rsidRPr="006C0E9D">
        <w:rPr>
          <w:i/>
          <w:iCs/>
        </w:rPr>
        <w:t>q</w:t>
      </w:r>
      <w:r w:rsidR="00363F2C">
        <w:t>, and</w:t>
      </w:r>
      <w:r w:rsidR="005C1197">
        <w:t xml:space="preserve"> </w:t>
      </w:r>
      <w:r w:rsidR="007002F2">
        <w:t xml:space="preserve">the differencing order, </w:t>
      </w:r>
      <w:r w:rsidR="005C1197" w:rsidRPr="006C0E9D">
        <w:rPr>
          <w:i/>
          <w:iCs/>
        </w:rPr>
        <w:t>d</w:t>
      </w:r>
      <w:r w:rsidR="007002F2">
        <w:rPr>
          <w:i/>
          <w:iCs/>
        </w:rPr>
        <w:t xml:space="preserve">.  </w:t>
      </w:r>
      <w:r w:rsidR="007002F2">
        <w:t xml:space="preserve"> Differencing is required since linear regression models work better when applied to stationary signals</w:t>
      </w:r>
      <w:r w:rsidR="003C6D7E">
        <w:t xml:space="preserve"> </w:t>
      </w:r>
      <w:r w:rsidR="003C6D7E">
        <w:fldChar w:fldCharType="begin" w:fldLock="1"/>
      </w:r>
      <w:r w:rsidR="003C6D7E">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networks","type":"article-journal"},"uris":["http://www.mendeley.com/documents/?uuid=083df887-c886-48fb-a946-67a079b286af"]}],"mendeley":{"formattedCitation":"[41], [47]","plainTextFormattedCitation":"[41], [47]"},"properties":{"noteIndex":0},"schema":"https://github.com/citation-style-language/schema/raw/master/csl-citation.json"}</w:instrText>
      </w:r>
      <w:r w:rsidR="003C6D7E">
        <w:fldChar w:fldCharType="separate"/>
      </w:r>
      <w:r w:rsidR="003C6D7E" w:rsidRPr="003C6D7E">
        <w:rPr>
          <w:noProof/>
        </w:rPr>
        <w:t>[41], [47]</w:t>
      </w:r>
      <w:r w:rsidR="003C6D7E">
        <w:fldChar w:fldCharType="end"/>
      </w:r>
      <w:r w:rsidR="007002F2" w:rsidRPr="002609B6">
        <w:t>.</w:t>
      </w:r>
      <w:r w:rsidR="007002F2">
        <w:t xml:space="preserve">  </w:t>
      </w:r>
    </w:p>
    <w:p w14:paraId="3C3EBEFA" w14:textId="7A7BA686" w:rsidR="00AC2A22" w:rsidRDefault="00BA653A" w:rsidP="00BA653A">
      <w:pPr>
        <w:pStyle w:val="BodyText"/>
        <w:ind w:firstLine="288"/>
      </w:pPr>
      <w:r>
        <w:t xml:space="preserve">In </w:t>
      </w:r>
      <w:r>
        <w:fldChar w:fldCharType="begin" w:fldLock="1"/>
      </w:r>
      <w:r w:rsidR="003C6D7E">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[48]","plainTextFormattedCitation":"[48]","previouslyFormattedCitation":"[49]"},"properties":{"noteIndex":0},"schema":"https://github.com/citation-style-language/schema/raw/master/csl-citation.json"}</w:instrText>
      </w:r>
      <w:r>
        <w:fldChar w:fldCharType="separate"/>
      </w:r>
      <w:r w:rsidR="003C6D7E" w:rsidRPr="003C6D7E">
        <w:rPr>
          <w:noProof/>
        </w:rPr>
        <w:t>[48]</w:t>
      </w:r>
      <w:r>
        <w:fldChar w:fldCharType="end"/>
      </w:r>
      <w:r w:rsidR="00B24348">
        <w:t>,</w:t>
      </w:r>
      <w:r>
        <w:t xml:space="preserve"> </w:t>
      </w:r>
      <w:r w:rsidR="00AC2A22" w:rsidRPr="00AC2A22">
        <w:t>Fernandez</w:t>
      </w:r>
      <w:r>
        <w:t xml:space="preserve"> et al.</w:t>
      </w:r>
      <w:r w:rsidR="00AC2A22" w:rsidRPr="00AC2A22">
        <w:t xml:space="preserve"> forecasted energy load for non-residential buildings using an ARIMA model, a polynomial model, a neural network model, and a support vector machine model. The study analy</w:t>
      </w:r>
      <w:r w:rsidR="00B24348">
        <w:t>z</w:t>
      </w:r>
      <w:r w:rsidR="00AC2A22" w:rsidRPr="00AC2A22">
        <w:t xml:space="preserve">ed energy consumption data from </w:t>
      </w:r>
      <w:r w:rsidR="00B24348">
        <w:t xml:space="preserve">the </w:t>
      </w:r>
      <w:r w:rsidR="00AC2A22" w:rsidRPr="00AC2A22">
        <w:t xml:space="preserve">Spain's University of </w:t>
      </w:r>
      <w:proofErr w:type="spellStart"/>
      <w:r w:rsidR="00AC2A22" w:rsidRPr="00AC2A22">
        <w:t>Deusto</w:t>
      </w:r>
      <w:proofErr w:type="spellEnd"/>
      <w:r w:rsidR="00AC2A22" w:rsidRPr="00AC2A22">
        <w:t xml:space="preserve"> in </w:t>
      </w:r>
      <w:proofErr w:type="spellStart"/>
      <w:r w:rsidR="00AC2A22" w:rsidRPr="00AC2A22">
        <w:t>Donostia</w:t>
      </w:r>
      <w:proofErr w:type="spellEnd"/>
      <w:r w:rsidR="00AC2A22" w:rsidRPr="00AC2A22">
        <w:t xml:space="preserve">-San Sebastian. The goal was to forecast six days in advance at hourly intervals. The results when compared to the other models, the ARIMA model had the lowest MAPE value. Additionally, the authors noted that the ARIMA model runs 200 times quicker than the Support Vector Machine model because </w:t>
      </w:r>
      <w:r w:rsidR="00476F65">
        <w:t>of</w:t>
      </w:r>
      <w:r w:rsidR="00AC2A22" w:rsidRPr="00AC2A22">
        <w:t xml:space="preserve"> the lower number of parameters.</w:t>
      </w:r>
    </w:p>
    <w:p w14:paraId="63970A60" w14:textId="5C04BB73" w:rsidR="00EF221D" w:rsidRDefault="002D61E1" w:rsidP="00EF221D">
      <w:pPr>
        <w:pStyle w:val="Heading3"/>
      </w:pPr>
      <w:bookmarkStart w:id="119" w:name="_Toc69470498"/>
      <w:bookmarkStart w:id="120" w:name="_Toc69470953"/>
      <w:bookmarkStart w:id="121" w:name="_Toc73969384"/>
      <w:r>
        <w:t>Artificial Neural Network Short Term Load Forecaster</w:t>
      </w:r>
      <w:r w:rsidR="00FE00F7">
        <w:t xml:space="preserve"> – Generation Three</w:t>
      </w:r>
      <w:bookmarkEnd w:id="119"/>
      <w:bookmarkEnd w:id="120"/>
      <w:bookmarkEnd w:id="121"/>
    </w:p>
    <w:p w14:paraId="2A4A039A" w14:textId="7160D545" w:rsidR="001F09BF" w:rsidRDefault="00A47262" w:rsidP="001F09BF">
      <w:pPr>
        <w:pStyle w:val="BodyText"/>
        <w:ind w:firstLine="288"/>
      </w:pPr>
      <w:r>
        <w:t xml:space="preserve">One of the most popular ML-based load forecasters is the ANNSTLF </w:t>
      </w:r>
      <w:r>
        <w:fldChar w:fldCharType="begin" w:fldLock="1"/>
      </w:r>
      <w:r w:rsidR="0071640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[29], [41]","plainTextFormattedCitation":"[1], [29], [41]","previouslyFormattedCitation":"[1], [29], [41]"},"properties":{"noteIndex":0},"schema":"https://github.com/citation-style-language/schema/raw/master/csl-citation.json"}</w:instrText>
      </w:r>
      <w:r>
        <w:fldChar w:fldCharType="separate"/>
      </w:r>
      <w:r w:rsidR="002204B6" w:rsidRPr="002204B6">
        <w:rPr>
          <w:noProof/>
        </w:rPr>
        <w:t>[1], [29], [41]</w:t>
      </w:r>
      <w:r>
        <w:fldChar w:fldCharType="end"/>
      </w:r>
      <w:r w:rsidR="001D7735">
        <w:t xml:space="preserve">.  </w:t>
      </w:r>
      <w:r>
        <w:t xml:space="preserve"> </w:t>
      </w:r>
      <w:r w:rsidR="001D7735">
        <w:t>The configuration of this load forecaster has undergone a few revisions since it was first proposed</w:t>
      </w:r>
      <w:r w:rsidR="00AE443C">
        <w:t xml:space="preserve"> </w:t>
      </w:r>
      <w:r w:rsidR="00AE443C">
        <w:fldChar w:fldCharType="begin" w:fldLock="1"/>
      </w:r>
      <w:r w:rsidR="003C6D7E">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system","type":"article-journal"},"uris":["http://www.mendeley.com/documents/?uuid=0f7ac4f2-2042-4051-9946-c4523d9c755c"]}],"mendeley":{"formattedCitation":"[49], [50]","plainTextFormattedCitation":"[49], [50]","previouslyFormattedCitation":"[50], [51]"},"properties":{"noteIndex":0},"schema":"https://github.com/citation-style-language/schema/raw/master/csl-citation.json"}</w:instrText>
      </w:r>
      <w:r w:rsidR="00AE443C">
        <w:fldChar w:fldCharType="separate"/>
      </w:r>
      <w:r w:rsidR="003C6D7E" w:rsidRPr="003C6D7E">
        <w:rPr>
          <w:noProof/>
        </w:rPr>
        <w:t>[49], [50]</w:t>
      </w:r>
      <w:r w:rsidR="00AE443C">
        <w:fldChar w:fldCharType="end"/>
      </w:r>
      <w:r w:rsidR="001D7735">
        <w:t xml:space="preserve">, and we will implement the </w:t>
      </w:r>
      <w:r w:rsidR="006C0E9D">
        <w:t>third-</w:t>
      </w:r>
      <w:r w:rsidR="001D7735">
        <w:t>generation design</w:t>
      </w:r>
      <w:r w:rsidR="006C284A">
        <w:t xml:space="preserve"> (G3)</w:t>
      </w:r>
      <w:r w:rsidR="001D7735">
        <w:t xml:space="preserve"> </w:t>
      </w:r>
      <w:r w:rsidR="004170FB">
        <w:fldChar w:fldCharType="begin" w:fldLock="1"/>
      </w:r>
      <w:r w:rsidR="003C6D7E">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[52]"},"properties":{"noteIndex":0},"schema":"https://github.com/citation-style-language/schema/raw/master/csl-citation.json"}</w:instrText>
      </w:r>
      <w:r w:rsidR="004170FB">
        <w:fldChar w:fldCharType="separate"/>
      </w:r>
      <w:r w:rsidR="003C6D7E" w:rsidRPr="003C6D7E">
        <w:rPr>
          <w:noProof/>
        </w:rPr>
        <w:t>[51]</w:t>
      </w:r>
      <w:r w:rsidR="004170FB">
        <w:fldChar w:fldCharType="end"/>
      </w:r>
      <w:r w:rsidR="001D581C">
        <w:t xml:space="preserve">, </w:t>
      </w:r>
      <w:r w:rsidR="001D7735">
        <w:t xml:space="preserve"> </w:t>
      </w:r>
      <w:r>
        <w:t xml:space="preserve">which uses two shallow multi-layer feed-forward ANNs together with a </w:t>
      </w:r>
      <w:r w:rsidR="00746256">
        <w:t>recursive</w:t>
      </w:r>
      <w:r>
        <w:t xml:space="preserve"> least squares (RLS) combiner to predict short-term load. </w:t>
      </w:r>
      <w:r w:rsidR="001F09BF">
        <w:t>The figure below shows the block diagram of the system:</w:t>
      </w:r>
    </w:p>
    <w:p w14:paraId="5EF8EF07" w14:textId="66D5E08B" w:rsidR="002B086F" w:rsidRDefault="00F1473F" w:rsidP="00B85CD7">
      <w:pPr>
        <w:pStyle w:val="BodyText"/>
        <w:spacing w:line="240" w:lineRule="auto"/>
        <w:jc w:val="center"/>
      </w:pPr>
      <w:r>
        <w:rPr>
          <w:noProof/>
        </w:rPr>
        <w:lastRenderedPageBreak/>
        <w:drawing>
          <wp:inline distT="0" distB="0" distL="0" distR="0" wp14:anchorId="6477320F" wp14:editId="22C3FBB3">
            <wp:extent cx="316293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9"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3BC8623C" w:rsidR="001255E0" w:rsidRDefault="001255E0" w:rsidP="00656C70">
      <w:pPr>
        <w:pStyle w:val="BodyText"/>
        <w:keepNext/>
        <w:ind w:firstLine="288"/>
        <w:jc w:val="center"/>
      </w:pPr>
      <w:bookmarkStart w:id="122" w:name="_Ref75444532"/>
      <w:bookmarkStart w:id="123" w:name="_Toc70354493"/>
      <w:r>
        <w:t xml:space="preserve">Figure </w:t>
      </w:r>
      <w:fldSimple w:instr=" SEQ Figure \* ARABIC ">
        <w:r w:rsidR="00037614">
          <w:rPr>
            <w:noProof/>
          </w:rPr>
          <w:t>1</w:t>
        </w:r>
      </w:fldSimple>
      <w:bookmarkEnd w:id="122"/>
      <w:r>
        <w:t xml:space="preserve">:- The Block Diagram of the third generation ANNSTLF </w:t>
      </w:r>
      <w:r>
        <w:fldChar w:fldCharType="begin" w:fldLock="1"/>
      </w:r>
      <w:r w:rsidR="003C6D7E">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[52]"},"properties":{"noteIndex":0},"schema":"https://github.com/citation-style-language/schema/raw/master/csl-citation.json"}</w:instrText>
      </w:r>
      <w:r>
        <w:fldChar w:fldCharType="separate"/>
      </w:r>
      <w:bookmarkEnd w:id="123"/>
      <w:r w:rsidR="003C6D7E" w:rsidRPr="003C6D7E">
        <w:rPr>
          <w:noProof/>
        </w:rPr>
        <w:t>[51]</w:t>
      </w:r>
      <w:r>
        <w:fldChar w:fldCharType="end"/>
      </w:r>
    </w:p>
    <w:p w14:paraId="2FC6A47D" w14:textId="4157A10F" w:rsidR="00D84B2E" w:rsidRDefault="00E83A14" w:rsidP="00310B76">
      <w:pPr>
        <w:pStyle w:val="BodyText"/>
      </w:pPr>
      <w:r>
        <w:t>Both ANN</w:t>
      </w:r>
      <w:r w:rsidR="001D7735">
        <w:t xml:space="preserve"> blocks are </w:t>
      </w:r>
      <w:r w:rsidR="00D84B2E">
        <w:t>multi</w:t>
      </w:r>
      <w:r w:rsidR="006143C7">
        <w:t>-</w:t>
      </w:r>
      <w:r w:rsidR="00D84B2E">
        <w:t xml:space="preserve">layer </w:t>
      </w:r>
      <w:r w:rsidR="000D0CCA">
        <w:t>perceptron</w:t>
      </w:r>
      <w:r w:rsidR="00D84B2E">
        <w:t xml:space="preserve"> trained with the error back</w:t>
      </w:r>
      <w:r w:rsidR="006143C7">
        <w:t>-</w:t>
      </w:r>
      <w:r w:rsidR="00D84B2E">
        <w:t xml:space="preserve">propagation algorithm. </w:t>
      </w:r>
      <w:r w:rsidR="001D7735">
        <w:t xml:space="preserve">The </w:t>
      </w:r>
      <w:r w:rsidR="003C57A2">
        <w:t>base</w:t>
      </w:r>
      <w:r w:rsidR="001D7735">
        <w:t>-</w:t>
      </w:r>
      <w:r w:rsidR="003C57A2">
        <w:t>load forecaster (BLF)</w:t>
      </w:r>
      <w:r w:rsidR="001D7735">
        <w:t xml:space="preserve"> is trained to forecast </w:t>
      </w:r>
      <w:r w:rsidR="001D7735" w:rsidRPr="00D81AF8">
        <w:t>regular</w:t>
      </w:r>
      <w:r w:rsidR="001D7735">
        <w:t xml:space="preserve"> next-day load</w:t>
      </w:r>
      <w:r w:rsidR="006C0E9D">
        <w:t>,</w:t>
      </w:r>
      <w:r w:rsidR="001D7735">
        <w:t xml:space="preserve"> while the change-load forecaster (CLF) is trained to forecast changes</w:t>
      </w:r>
      <w:r w:rsidR="00037614">
        <w:t xml:space="preserve"> in the load demand</w:t>
      </w:r>
      <w:r w:rsidR="001D7735">
        <w:t xml:space="preserve"> from one</w:t>
      </w:r>
      <w:r w:rsidR="006C0E9D">
        <w:t xml:space="preserve"> </w:t>
      </w:r>
      <w:r w:rsidR="001D7735">
        <w:t xml:space="preserve">day to the next.  </w:t>
      </w:r>
      <w:r w:rsidR="00746256">
        <w:t xml:space="preserve">It is argued that the CLF forecaster allows the model to rapidly adapt to abrupt changes in temperature </w:t>
      </w:r>
      <w:r w:rsidR="00746256">
        <w:fldChar w:fldCharType="begin" w:fldLock="1"/>
      </w:r>
      <w:r w:rsidR="003C6D7E">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forecasting","type":"paper-conference"},"uris":["http://www.mendeley.com/documents/?uuid=a11f2955-4dcd-4a86-8f17-023498d69440"]}],"mendeley":{"formattedCitation":"[41], [52], [53]","plainTextFormattedCitation":"[41], [52], [53]","previouslyFormattedCitation":"[41], [53], [54]"},"properties":{"noteIndex":0},"schema":"https://github.com/citation-style-language/schema/raw/master/csl-citation.json"}</w:instrText>
      </w:r>
      <w:r w:rsidR="00746256">
        <w:fldChar w:fldCharType="separate"/>
      </w:r>
      <w:r w:rsidR="003C6D7E" w:rsidRPr="003C6D7E">
        <w:rPr>
          <w:noProof/>
        </w:rPr>
        <w:t>[41], [52], [53]</w:t>
      </w:r>
      <w:r w:rsidR="00746256">
        <w:fldChar w:fldCharType="end"/>
      </w:r>
      <w:r w:rsidR="00746256">
        <w:t xml:space="preserve">.  </w:t>
      </w:r>
      <w:r w:rsidR="001D7735">
        <w:t>Both blocks</w:t>
      </w:r>
      <w:r w:rsidR="00D54F9C">
        <w:t xml:space="preserve"> are presented with the same 79 inputs (see </w:t>
      </w:r>
      <w:r w:rsidR="00437856">
        <w:fldChar w:fldCharType="begin"/>
      </w:r>
      <w:r w:rsidR="00437856">
        <w:instrText xml:space="preserve"> REF _Ref75444532 \h </w:instrText>
      </w:r>
      <w:r w:rsidR="00437856">
        <w:fldChar w:fldCharType="separate"/>
      </w:r>
      <w:r w:rsidR="00037614">
        <w:t xml:space="preserve">Figure </w:t>
      </w:r>
      <w:r w:rsidR="00037614">
        <w:rPr>
          <w:noProof/>
        </w:rPr>
        <w:t>1</w:t>
      </w:r>
      <w:r w:rsidR="00437856">
        <w:fldChar w:fldCharType="end"/>
      </w:r>
      <w:r w:rsidR="00D54F9C">
        <w:t>)</w:t>
      </w:r>
      <w:r w:rsidR="001D7735">
        <w:t xml:space="preserve"> </w:t>
      </w:r>
      <w:r w:rsidR="00D54F9C">
        <w:t xml:space="preserve">and </w:t>
      </w:r>
      <w:r w:rsidR="001D7735">
        <w:t xml:space="preserve">output </w:t>
      </w:r>
      <w:r w:rsidR="00D54F9C">
        <w:t xml:space="preserve">a 24x1 vector representing hourly forecasts.  The CLF sums predicted changes </w:t>
      </w:r>
      <w:r w:rsidR="006C284A">
        <w:t>with</w:t>
      </w:r>
      <w:r w:rsidR="00D54F9C">
        <w:t xml:space="preserve"> actual last-day values to produce its output.  </w:t>
      </w:r>
      <w:r w:rsidR="00804FB5" w:rsidRPr="00804FB5">
        <w:t>The final forecast is based on a weighted average of each block</w:t>
      </w:r>
      <w:r w:rsidR="00B24348">
        <w:t>'</w:t>
      </w:r>
      <w:r w:rsidR="00804FB5" w:rsidRPr="00804FB5">
        <w:t>s outputs, with the weights adaptively determined using an RLS algorithm.</w:t>
      </w:r>
    </w:p>
    <w:p w14:paraId="06EC2154" w14:textId="2F3E47AF" w:rsidR="00310B76" w:rsidRDefault="00310B76" w:rsidP="00310B76">
      <w:pPr>
        <w:pStyle w:val="BodyText"/>
      </w:pPr>
      <w:r>
        <w:tab/>
      </w:r>
      <w:r w:rsidRPr="00310B76">
        <w:t xml:space="preserve">A neural network-based approach </w:t>
      </w:r>
      <w:r w:rsidR="0023251E">
        <w:fldChar w:fldCharType="begin" w:fldLock="1"/>
      </w:r>
      <w:r w:rsidR="003C6D7E">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[54]","plainTextFormattedCitation":"[54]","previouslyFormattedCitation":"[55]"},"properties":{"noteIndex":0},"schema":"https://github.com/citation-style-language/schema/raw/master/csl-citation.json"}</w:instrText>
      </w:r>
      <w:r w:rsidR="0023251E">
        <w:fldChar w:fldCharType="separate"/>
      </w:r>
      <w:r w:rsidR="003C6D7E" w:rsidRPr="003C6D7E">
        <w:rPr>
          <w:noProof/>
        </w:rPr>
        <w:t>[54]</w:t>
      </w:r>
      <w:r w:rsidR="0023251E">
        <w:fldChar w:fldCharType="end"/>
      </w:r>
      <w:r w:rsidRPr="00310B76">
        <w:t xml:space="preserve"> was developed </w:t>
      </w:r>
      <w:r w:rsidR="00B24348">
        <w:t>compared</w:t>
      </w:r>
      <w:r w:rsidRPr="00310B76">
        <w:t xml:space="preserve"> to a regression-based approach </w:t>
      </w:r>
      <w:r w:rsidR="0023251E">
        <w:fldChar w:fldCharType="begin" w:fldLock="1"/>
      </w:r>
      <w:r w:rsidR="003C6D7E">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[55]","plainTextFormattedCitation":"[55]","previouslyFormattedCitation":"[56]"},"properties":{"noteIndex":0},"schema":"https://github.com/citation-style-language/schema/raw/master/csl-citation.json"}</w:instrText>
      </w:r>
      <w:r w:rsidR="0023251E">
        <w:fldChar w:fldCharType="separate"/>
      </w:r>
      <w:r w:rsidR="003C6D7E" w:rsidRPr="003C6D7E">
        <w:rPr>
          <w:noProof/>
        </w:rPr>
        <w:t>[55]</w:t>
      </w:r>
      <w:r w:rsidR="0023251E">
        <w:fldChar w:fldCharType="end"/>
      </w:r>
      <w:r w:rsidRPr="00310B76">
        <w:t xml:space="preserve"> developed earlier in the same utility. Both models were validated using training data from 1986 to 1990 on peak and hourly loads for 1991. It was shown that the ANN model enhanced forecasting accuracy for both peak load and hourly forecasts.</w:t>
      </w:r>
      <w:r w:rsidR="00B86158">
        <w:t xml:space="preserve"> The ANNSTLF-G3 has</w:t>
      </w:r>
      <w:r w:rsidR="00B86158" w:rsidRPr="00B86158">
        <w:t xml:space="preserve"> improved prediction accuracy and generated economic benefits for over a dozen utilities</w:t>
      </w:r>
      <w:r w:rsidR="00B86158">
        <w:t xml:space="preserve"> </w:t>
      </w:r>
      <w:r w:rsidR="00B86158">
        <w:fldChar w:fldCharType="begin" w:fldLock="1"/>
      </w:r>
      <w:r w:rsidR="003C6D7E">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Forecasting","type":"thesis"},"uris":["http://www.mendeley.com/documents/?uuid=51e2c167-e18b-427d-9398-9cd40681d6c8"]}],"mendeley":{"formattedCitation":"[42], [56]","plainTextFormattedCitation":"[42], [56]","previouslyFormattedCitation":"[42], [57]"},"properties":{"noteIndex":0},"schema":"https://github.com/citation-style-language/schema/raw/master/csl-citation.json"}</w:instrText>
      </w:r>
      <w:r w:rsidR="00B86158">
        <w:fldChar w:fldCharType="separate"/>
      </w:r>
      <w:r w:rsidR="003C6D7E" w:rsidRPr="003C6D7E">
        <w:rPr>
          <w:noProof/>
        </w:rPr>
        <w:t xml:space="preserve">[42], </w:t>
      </w:r>
      <w:r w:rsidR="003C6D7E" w:rsidRPr="003C6D7E">
        <w:rPr>
          <w:noProof/>
        </w:rPr>
        <w:lastRenderedPageBreak/>
        <w:t>[56]</w:t>
      </w:r>
      <w:r w:rsidR="00B86158">
        <w:fldChar w:fldCharType="end"/>
      </w:r>
      <w:r w:rsidR="00B86158" w:rsidRPr="00B86158">
        <w:t>.</w:t>
      </w:r>
      <w:r w:rsidR="00866E91">
        <w:t xml:space="preserve"> </w:t>
      </w:r>
      <w:r w:rsidR="00866E91" w:rsidRPr="00D43F11">
        <w:t>Some publications have named ANNSTLF</w:t>
      </w:r>
      <w:r w:rsidR="00866E91">
        <w:t>-G3</w:t>
      </w:r>
      <w:r w:rsidR="00866E91" w:rsidRPr="00D43F11">
        <w:t xml:space="preserve"> as the best forecaster for short-term load forecasting</w:t>
      </w:r>
      <w:r w:rsidR="00866E91">
        <w:t xml:space="preserve"> </w:t>
      </w:r>
      <w:r w:rsidR="00866E91">
        <w:fldChar w:fldCharType="begin" w:fldLock="1"/>
      </w:r>
      <w:r w:rsidR="0071640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[41]","plainTextFormattedCitation":"[1], [41]","previouslyFormattedCitation":"[1], [41]"},"properties":{"noteIndex":0},"schema":"https://github.com/citation-style-language/schema/raw/master/csl-citation.json"}</w:instrText>
      </w:r>
      <w:r w:rsidR="00866E91">
        <w:fldChar w:fldCharType="separate"/>
      </w:r>
      <w:r w:rsidR="00866E91" w:rsidRPr="002204B6">
        <w:rPr>
          <w:noProof/>
        </w:rPr>
        <w:t>[1], [41]</w:t>
      </w:r>
      <w:r w:rsidR="00866E91">
        <w:fldChar w:fldCharType="end"/>
      </w:r>
      <w:r w:rsidR="00866E91">
        <w:t>.</w:t>
      </w:r>
    </w:p>
    <w:p w14:paraId="19E60E29" w14:textId="0EA5B861" w:rsidR="005A0598" w:rsidRDefault="005A0598" w:rsidP="00C811E5">
      <w:pPr>
        <w:pStyle w:val="Heading2"/>
      </w:pPr>
      <w:bookmarkStart w:id="124" w:name="_Toc73969385"/>
      <w:r>
        <w:t>Deep Learning Algorithms</w:t>
      </w:r>
      <w:bookmarkEnd w:id="124"/>
      <w:r>
        <w:t xml:space="preserve"> </w:t>
      </w:r>
    </w:p>
    <w:p w14:paraId="5D6D5784" w14:textId="15D7CAAC" w:rsidR="005F5665" w:rsidRDefault="00784579" w:rsidP="00784579">
      <w:pPr>
        <w:pStyle w:val="BodyText"/>
        <w:ind w:firstLine="288"/>
        <w:rPr>
          <w:lang w:val="en-US"/>
        </w:rPr>
      </w:pPr>
      <w:r w:rsidRPr="009E24ED">
        <w:rPr>
          <w:lang w:val="en-US"/>
        </w:rPr>
        <w:t xml:space="preserve">The </w:t>
      </w:r>
      <w:r>
        <w:rPr>
          <w:lang w:val="en-US"/>
        </w:rPr>
        <w:t xml:space="preserve">Recurrent Neural Network (RNN) introduced memory into neural networks, which helps </w:t>
      </w:r>
      <w:r w:rsidR="00FD5D16">
        <w:rPr>
          <w:lang w:val="en-US"/>
        </w:rPr>
        <w:t xml:space="preserve">to </w:t>
      </w:r>
      <w:r>
        <w:rPr>
          <w:lang w:val="en-US"/>
        </w:rPr>
        <w:t xml:space="preserve">model sequential data. However, RNNs have a weakness in that they are susceptible to the effects of </w:t>
      </w:r>
      <w:r w:rsidR="00FD5D16">
        <w:rPr>
          <w:lang w:val="en-US"/>
        </w:rPr>
        <w:t xml:space="preserve">either a </w:t>
      </w:r>
      <w:r>
        <w:rPr>
          <w:lang w:val="en-US"/>
        </w:rPr>
        <w:t xml:space="preserve">vanishing or exploding gradient </w:t>
      </w:r>
      <w:r>
        <w:rPr>
          <w:lang w:val="en-US"/>
        </w:rPr>
        <w:fldChar w:fldCharType="begin" w:fldLock="1"/>
      </w:r>
      <w:r w:rsidR="003C6D7E">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[57]","plainTextFormattedCitation":"[6], [57]","previouslyFormattedCitation":"[6], [58]"},"properties":{"noteIndex":0},"schema":"https://github.com/citation-style-language/schema/raw/master/csl-citation.json"}</w:instrText>
      </w:r>
      <w:r>
        <w:rPr>
          <w:lang w:val="en-US"/>
        </w:rPr>
        <w:fldChar w:fldCharType="separate"/>
      </w:r>
      <w:r w:rsidR="003C6D7E" w:rsidRPr="003C6D7E">
        <w:rPr>
          <w:noProof/>
          <w:lang w:val="en-US"/>
        </w:rPr>
        <w:t>[6], [57]</w:t>
      </w:r>
      <w:r>
        <w:rPr>
          <w:lang w:val="en-US"/>
        </w:rPr>
        <w:fldChar w:fldCharType="end"/>
      </w:r>
      <w:r>
        <w:rPr>
          <w:lang w:val="en-US"/>
        </w:rPr>
        <w:t xml:space="preserve">. This weakness led to the development of the Long Short-Term Memory (LSTM) network. The LSTM provides a model capable of storing information for an extended period and better control of gradients. </w:t>
      </w:r>
      <w:proofErr w:type="spellStart"/>
      <w:r>
        <w:rPr>
          <w:lang w:val="en-US"/>
        </w:rPr>
        <w:t>Munem</w:t>
      </w:r>
      <w:proofErr w:type="spellEnd"/>
      <w:r>
        <w:rPr>
          <w:lang w:val="en-US"/>
        </w:rPr>
        <w:fldChar w:fldCharType="begin" w:fldLock="1"/>
      </w:r>
      <w:r w:rsidR="003C6D7E">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[58]","plainTextFormattedCitation":"[58]","previouslyFormattedCitation":"[59]"},"properties":{"noteIndex":0},"schema":"https://github.com/citation-style-language/schema/raw/master/csl-citation.json"}</w:instrText>
      </w:r>
      <w:r>
        <w:rPr>
          <w:lang w:val="en-US"/>
        </w:rPr>
        <w:fldChar w:fldCharType="separate"/>
      </w:r>
      <w:r w:rsidR="003C6D7E" w:rsidRPr="003C6D7E">
        <w:rPr>
          <w:noProof/>
          <w:lang w:val="en-US"/>
        </w:rPr>
        <w:t>[58]</w:t>
      </w:r>
      <w:r>
        <w:rPr>
          <w:lang w:val="en-US"/>
        </w:rPr>
        <w:fldChar w:fldCharType="end"/>
      </w:r>
      <w:r>
        <w:rPr>
          <w:lang w:val="en-US"/>
        </w:rPr>
        <w:t xml:space="preserve"> et al. argue that LSTM is better than other deep neural networks because of its memory cell configuration.</w:t>
      </w:r>
      <w:r w:rsidR="00D60BED">
        <w:rPr>
          <w:lang w:val="en-US"/>
        </w:rPr>
        <w:t xml:space="preserve"> </w:t>
      </w:r>
      <w:r w:rsidR="00D60BED" w:rsidRPr="00D60BED">
        <w:rPr>
          <w:lang w:val="en-US"/>
        </w:rPr>
        <w:t>One of our graduate students at UNB has already used the LSTM algorithm as part of a similar project involving load forecasting. We will take his present implementation and alter it to meet our datasets and input feature sets.</w:t>
      </w:r>
    </w:p>
    <w:p w14:paraId="16D64372" w14:textId="461FCC79" w:rsidR="00734999" w:rsidRDefault="00784579" w:rsidP="00C33CCC">
      <w:pPr>
        <w:pStyle w:val="BodyText"/>
        <w:ind w:firstLine="288"/>
        <w:rPr>
          <w:lang w:val="en-US"/>
        </w:rPr>
      </w:pPr>
      <w:r>
        <w:rPr>
          <w:lang w:val="en-US"/>
        </w:rPr>
        <w:t xml:space="preserve">Convolutional Neural Networks (CNNs) have also gained the attention of researchers studying load forecasting </w:t>
      </w:r>
      <w:r>
        <w:rPr>
          <w:lang w:val="en-US"/>
        </w:rPr>
        <w:fldChar w:fldCharType="begin" w:fldLock="1"/>
      </w:r>
      <w:r w:rsidR="003C6D7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[59]–[62]","plainTextFormattedCitation":"[3], [59]–[62]","previouslyFormattedCitation":"[3], [60]–[63]"},"properties":{"noteIndex":0},"schema":"https://github.com/citation-style-language/schema/raw/master/csl-citation.json"}</w:instrText>
      </w:r>
      <w:r>
        <w:rPr>
          <w:lang w:val="en-US"/>
        </w:rPr>
        <w:fldChar w:fldCharType="separate"/>
      </w:r>
      <w:r w:rsidR="003C6D7E" w:rsidRPr="003C6D7E">
        <w:rPr>
          <w:noProof/>
          <w:lang w:val="en-US"/>
        </w:rPr>
        <w:t>[3], [59]–[62]</w:t>
      </w:r>
      <w:r>
        <w:rPr>
          <w:lang w:val="en-US"/>
        </w:rPr>
        <w:fldChar w:fldCharType="end"/>
      </w:r>
      <w:r>
        <w:rPr>
          <w:lang w:val="en-US"/>
        </w:rPr>
        <w:t xml:space="preserve">. The CNN is a feed-forward network designed to process data with a grid topology; its primary application has been for image classification </w:t>
      </w:r>
      <w:r>
        <w:rPr>
          <w:lang w:val="en-US"/>
        </w:rPr>
        <w:fldChar w:fldCharType="begin" w:fldLock="1"/>
      </w:r>
      <w:r w:rsidR="003C6D7E">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[63]","plainTextFormattedCitation":"[3], [63]","previouslyFormattedCitation":"[3], [64]"},"properties":{"noteIndex":0},"schema":"https://github.com/citation-style-language/schema/raw/master/csl-citation.json"}</w:instrText>
      </w:r>
      <w:r>
        <w:rPr>
          <w:lang w:val="en-US"/>
        </w:rPr>
        <w:fldChar w:fldCharType="separate"/>
      </w:r>
      <w:r w:rsidR="003C6D7E" w:rsidRPr="003C6D7E">
        <w:rPr>
          <w:noProof/>
          <w:lang w:val="en-US"/>
        </w:rPr>
        <w:t>[3], [63]</w:t>
      </w:r>
      <w:r>
        <w:rPr>
          <w:lang w:val="en-US"/>
        </w:rPr>
        <w:fldChar w:fldCharType="end"/>
      </w:r>
      <w:r>
        <w:rPr>
          <w:lang w:val="en-US"/>
        </w:rPr>
        <w:t xml:space="preserve">. </w:t>
      </w:r>
      <w:r w:rsidR="0000306B">
        <w:rPr>
          <w:lang w:val="en-US"/>
        </w:rPr>
        <w:t>However,</w:t>
      </w:r>
      <w:r>
        <w:rPr>
          <w:lang w:val="en-US"/>
        </w:rPr>
        <w:t xml:space="preserve"> CNNs can also be applied to time-series data using a 1D topology </w:t>
      </w:r>
      <w:r w:rsidR="008B0E01">
        <w:rPr>
          <w:lang w:val="en-US"/>
        </w:rPr>
        <w:fldChar w:fldCharType="begin" w:fldLock="1"/>
      </w:r>
      <w:r w:rsidR="003C6D7E">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[64]–[66]","plainTextFormattedCitation":"[3], [64]–[66]","previouslyFormattedCitation":"[3], [65]–[67]"},"properties":{"noteIndex":0},"schema":"https://github.com/citation-style-language/schema/raw/master/csl-citation.json"}</w:instrText>
      </w:r>
      <w:r w:rsidR="008B0E01">
        <w:rPr>
          <w:lang w:val="en-US"/>
        </w:rPr>
        <w:fldChar w:fldCharType="separate"/>
      </w:r>
      <w:r w:rsidR="003C6D7E" w:rsidRPr="003C6D7E">
        <w:rPr>
          <w:noProof/>
          <w:lang w:val="en-US"/>
        </w:rPr>
        <w:t>[3], [64]–[66]</w:t>
      </w:r>
      <w:r w:rsidR="008B0E01">
        <w:rPr>
          <w:lang w:val="en-US"/>
        </w:rPr>
        <w:fldChar w:fldCharType="end"/>
      </w:r>
      <w:r w:rsidR="008B0E01">
        <w:rPr>
          <w:lang w:val="en-US"/>
        </w:rPr>
        <w:t>.</w:t>
      </w:r>
      <w:r>
        <w:rPr>
          <w:lang w:val="en-US"/>
        </w:rPr>
        <w:t xml:space="preserve"> For electrical load forecasting, </w:t>
      </w:r>
      <w:r w:rsidR="00120CDE">
        <w:rPr>
          <w:lang w:val="en-US"/>
        </w:rPr>
        <w:t>CNNs</w:t>
      </w:r>
      <w:r>
        <w:rPr>
          <w:lang w:val="en-US"/>
        </w:rPr>
        <w:t xml:space="preserve"> are known to boost the power of the ANN because they have deeper layers and have model parameters such as a receptive field length and dilation, which can help interpret load data better </w:t>
      </w:r>
      <w:r>
        <w:rPr>
          <w:lang w:val="en-US"/>
        </w:rPr>
        <w:fldChar w:fldCharType="begin" w:fldLock="1"/>
      </w:r>
      <w:r w:rsidR="003C6D7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[67]","plainTextFormattedCitation":"[6], [67]","previouslyFormattedCitation":"[6], [68]"},"properties":{"noteIndex":0},"schema":"https://github.com/citation-style-language/schema/raw/master/csl-citation.json"}</w:instrText>
      </w:r>
      <w:r>
        <w:rPr>
          <w:lang w:val="en-US"/>
        </w:rPr>
        <w:fldChar w:fldCharType="separate"/>
      </w:r>
      <w:r w:rsidR="003C6D7E" w:rsidRPr="003C6D7E">
        <w:rPr>
          <w:noProof/>
          <w:lang w:val="en-US"/>
        </w:rPr>
        <w:t>[6], [67]</w:t>
      </w:r>
      <w:r>
        <w:rPr>
          <w:lang w:val="en-US"/>
        </w:rPr>
        <w:fldChar w:fldCharType="end"/>
      </w:r>
      <w:r>
        <w:rPr>
          <w:lang w:val="en-US"/>
        </w:rPr>
        <w:t xml:space="preserve">. </w:t>
      </w:r>
      <w:proofErr w:type="spellStart"/>
      <w:r>
        <w:rPr>
          <w:lang w:val="en-US"/>
        </w:rPr>
        <w:t>Amaradinghe</w:t>
      </w:r>
      <w:proofErr w:type="spellEnd"/>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viable technique that produces accurate load forecasts. </w:t>
      </w:r>
    </w:p>
    <w:p w14:paraId="17F460B9" w14:textId="7177E63F" w:rsidR="00C33CCC" w:rsidRDefault="00C33CCC" w:rsidP="00C33CCC">
      <w:pPr>
        <w:pStyle w:val="BodyText"/>
        <w:ind w:firstLine="288"/>
      </w:pPr>
      <w:r>
        <w:lastRenderedPageBreak/>
        <w:t xml:space="preserve">Because the ANNSTLF structure was recognized as the best forecaster for short-term load forecasting </w:t>
      </w:r>
      <w:r>
        <w:fldChar w:fldCharType="begin" w:fldLock="1"/>
      </w:r>
      <w:r w:rsidR="0071640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[41]","plainTextFormattedCitation":"[1], [41]","previouslyFormattedCitation":"[1], [41]"},"properties":{"noteIndex":0},"schema":"https://github.com/citation-style-language/schema/raw/master/csl-citation.json"}</w:instrText>
      </w:r>
      <w:r>
        <w:fldChar w:fldCharType="separate"/>
      </w:r>
      <w:r w:rsidR="002204B6" w:rsidRPr="002204B6">
        <w:rPr>
          <w:noProof/>
        </w:rPr>
        <w:t>[1], [41]</w:t>
      </w:r>
      <w:r>
        <w:fldChar w:fldCharType="end"/>
      </w:r>
      <w:r>
        <w:t xml:space="preserve">, our approach </w:t>
      </w:r>
      <w:r w:rsidR="00120CDE">
        <w:t xml:space="preserve">for CNN use </w:t>
      </w:r>
      <w:r>
        <w:t xml:space="preserve">mimics the ANNSTLF structure by creating a Base Load Forecaster, a Change in the Load Forecaster, and RLS combiner. The architecture will have the same inputs and structure as the ANNSTLF, but the BLF and CLF </w:t>
      </w:r>
      <w:r w:rsidR="00120CDE">
        <w:t>components</w:t>
      </w:r>
      <w:r>
        <w:t xml:space="preserve"> will be trained using CNNs. </w:t>
      </w:r>
    </w:p>
    <w:p w14:paraId="40B4E433" w14:textId="431A7A8D" w:rsidR="000E6695" w:rsidRDefault="000E6695" w:rsidP="000E6695">
      <w:pPr>
        <w:pStyle w:val="Heading2"/>
      </w:pPr>
      <w:bookmarkStart w:id="125" w:name="_Toc69470500"/>
      <w:bookmarkStart w:id="126" w:name="_Toc69470955"/>
      <w:bookmarkStart w:id="127" w:name="_Toc73969386"/>
      <w:r>
        <w:t>Metrics for Evaluation</w:t>
      </w:r>
      <w:bookmarkEnd w:id="125"/>
      <w:bookmarkEnd w:id="126"/>
      <w:bookmarkEnd w:id="127"/>
    </w:p>
    <w:p w14:paraId="006A45A6" w14:textId="0D71A21E" w:rsidR="00984E35" w:rsidRDefault="00617EA7" w:rsidP="00C14D01">
      <w:pPr>
        <w:pStyle w:val="BodyText"/>
        <w:ind w:firstLine="288"/>
      </w:pPr>
      <w:r w:rsidRPr="00617EA7">
        <w:t>Mean Absolute Percent Error (MAPE), Mean</w:t>
      </w:r>
      <w:r w:rsidR="004C4599">
        <w:t xml:space="preserve"> Bias</w:t>
      </w:r>
      <w:r w:rsidRPr="00617EA7">
        <w:t xml:space="preserve"> Error (M</w:t>
      </w:r>
      <w:r w:rsidR="004C4599">
        <w:t>B</w:t>
      </w:r>
      <w:r w:rsidRPr="00617EA7">
        <w:t>E), Mean Absolute Error (MAE), Root Mean Squared Error (RMSE), and Standard Deviation</w:t>
      </w:r>
      <w:r w:rsidR="008B37F2">
        <w:t xml:space="preserve"> (SD)</w:t>
      </w:r>
      <w:r w:rsidRPr="00617EA7">
        <w:t xml:space="preserve"> are all commonly used performance metrics for load forecasting. The MAPE value indicates the magnitude of the forecasted values</w:t>
      </w:r>
      <w:r w:rsidR="00B24348">
        <w:t>'</w:t>
      </w:r>
      <w:r w:rsidRPr="00617EA7">
        <w:t xml:space="preserve"> error in percentage terms</w:t>
      </w:r>
      <w:r w:rsidR="006842DC">
        <w:t xml:space="preserve">; it </w:t>
      </w:r>
      <w:r w:rsidRPr="00617EA7">
        <w:t xml:space="preserve">is </w:t>
      </w:r>
      <w:r w:rsidR="006842DC">
        <w:t xml:space="preserve">also </w:t>
      </w:r>
      <w:r w:rsidRPr="00617EA7">
        <w:t xml:space="preserve">the most frequently used load forecasting metric </w:t>
      </w:r>
      <w:r w:rsidR="0066737E">
        <w:fldChar w:fldCharType="begin" w:fldLock="1"/>
      </w:r>
      <w:r w:rsidR="0023251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6737E">
        <w:fldChar w:fldCharType="separate"/>
      </w:r>
      <w:r w:rsidR="0066737E" w:rsidRPr="0066737E">
        <w:rPr>
          <w:noProof/>
        </w:rPr>
        <w:t>[1]</w:t>
      </w:r>
      <w:r w:rsidR="0066737E">
        <w:fldChar w:fldCharType="end"/>
      </w:r>
      <w:r w:rsidR="006842DC">
        <w:t xml:space="preserve">. </w:t>
      </w:r>
      <w:r w:rsidR="008940DB">
        <w:t xml:space="preserve">However, </w:t>
      </w:r>
      <w:r w:rsidR="006842DC" w:rsidRPr="006842DC">
        <w:t>MAPE returns undefined values when the actuals are zero, as is the case with</w:t>
      </w:r>
      <w:r w:rsidR="0026369F">
        <w:t xml:space="preserve"> </w:t>
      </w:r>
      <w:r w:rsidR="006842DC" w:rsidRPr="006842DC">
        <w:t>demand forecasting. It produces extreme values when the actuals are close to zero and penali</w:t>
      </w:r>
      <w:r w:rsidR="00FE425D">
        <w:t>z</w:t>
      </w:r>
      <w:r w:rsidR="006842DC" w:rsidRPr="006842DC">
        <w:t>es negative errors (when forecasts exceed actuals) more severely than positive errors. This is because the percentage error for forecasts that are too low cannot surpass 100%</w:t>
      </w:r>
      <w:r w:rsidR="00FE425D">
        <w:t>,</w:t>
      </w:r>
      <w:r w:rsidR="0026369F">
        <w:t xml:space="preserve"> w</w:t>
      </w:r>
      <w:r w:rsidR="006842DC" w:rsidRPr="006842DC">
        <w:t>hile there is no maximum limit to overly high forecasts.</w:t>
      </w:r>
      <w:r w:rsidR="004C4599">
        <w:t xml:space="preserve"> MBE</w:t>
      </w:r>
      <w:r w:rsidRPr="00617EA7">
        <w:t xml:space="preserve"> denotes the mean error of all forecasts </w:t>
      </w:r>
      <w:r w:rsidR="001365AD">
        <w:t>across</w:t>
      </w:r>
      <w:r w:rsidRPr="00617EA7">
        <w:t xml:space="preserve"> the entire forecast horizon</w:t>
      </w:r>
      <w:r w:rsidR="004C4599">
        <w:t xml:space="preserve">; it </w:t>
      </w:r>
      <w:r w:rsidR="004C4599" w:rsidRPr="004C4599">
        <w:t>quantifies the model's overall bias and determines if the model produces over-or under-estimation</w:t>
      </w:r>
      <w:r w:rsidR="004C4599">
        <w:t xml:space="preserve"> (MBE &gt; 0 or MBE &lt; 0)</w:t>
      </w:r>
      <w:r w:rsidR="004C4599" w:rsidRPr="004C4599">
        <w:t>.</w:t>
      </w:r>
      <w:r w:rsidR="001365AD">
        <w:t xml:space="preserve"> </w:t>
      </w:r>
      <w:r w:rsidR="00FE425D">
        <w:t>Since</w:t>
      </w:r>
      <w:r w:rsidR="001365AD" w:rsidRPr="001365AD">
        <w:t xml:space="preserve"> a positive error on one pair can compensate for a negative error on another, a forecast model can attain a very low bias while remaining imprecise.</w:t>
      </w:r>
      <w:r w:rsidR="007B3F81">
        <w:t xml:space="preserve"> However,</w:t>
      </w:r>
      <w:r w:rsidR="001365AD" w:rsidRPr="001365AD">
        <w:t xml:space="preserve"> evaluating our forecast precision solely </w:t>
      </w:r>
      <w:r w:rsidR="00FE425D">
        <w:t>based on</w:t>
      </w:r>
      <w:r w:rsidR="001365AD" w:rsidRPr="001365AD">
        <w:t xml:space="preserve"> the MBE value will be insufficient</w:t>
      </w:r>
      <w:r w:rsidR="007B3F81">
        <w:t>; but</w:t>
      </w:r>
      <w:r w:rsidR="001365AD" w:rsidRPr="001365AD">
        <w:t xml:space="preserve"> a forecast that is significantly biased already indicates that something is amiss with the model.</w:t>
      </w:r>
      <w:r w:rsidR="008940DB">
        <w:t xml:space="preserve"> </w:t>
      </w:r>
    </w:p>
    <w:p w14:paraId="5E8064ED" w14:textId="68B9750C" w:rsidR="00C14D01" w:rsidRDefault="00617EA7" w:rsidP="00C14D01">
      <w:pPr>
        <w:pStyle w:val="BodyText"/>
        <w:ind w:firstLine="288"/>
      </w:pPr>
      <w:r w:rsidRPr="00617EA7">
        <w:lastRenderedPageBreak/>
        <w:t>MAE is a measure of the average magnitude of forecast errors without regard for their direction. The root mean square error (RMSE) indicates the model</w:t>
      </w:r>
      <w:r w:rsidR="00B24348">
        <w:t>'</w:t>
      </w:r>
      <w:r w:rsidRPr="00617EA7">
        <w:t xml:space="preserve">s absolute fit, or how closely the observed values match the expected values. </w:t>
      </w:r>
      <w:r w:rsidR="00984E35" w:rsidRPr="00984E35">
        <w:t xml:space="preserve">One disadvantage of the MAE is that the amount of the error is not always </w:t>
      </w:r>
      <w:r w:rsidR="00FE425D">
        <w:t>noticeable</w:t>
      </w:r>
      <w:r w:rsidR="00984E35" w:rsidRPr="00984E35">
        <w:t xml:space="preserve">. It might be difficult to tell the difference between a big and a minor error at times. This issue was addressed by including the mean absolute error in percentage terms (MAPE). Both </w:t>
      </w:r>
      <w:r w:rsidR="00A5562D" w:rsidRPr="00984E35">
        <w:t>the MAE</w:t>
      </w:r>
      <w:r w:rsidR="00984E35" w:rsidRPr="00984E35">
        <w:t xml:space="preserve"> and MAPE risk underestimating the effect of </w:t>
      </w:r>
      <w:r w:rsidR="00FE425D">
        <w:t>significant</w:t>
      </w:r>
      <w:r w:rsidR="00984E35" w:rsidRPr="00984E35">
        <w:t xml:space="preserve"> but infrequent errors. By focusing exclusively on the mean, we run the danger of being blindsided by a</w:t>
      </w:r>
      <w:r w:rsidR="00FE425D">
        <w:t xml:space="preserve"> colossal</w:t>
      </w:r>
      <w:r w:rsidR="00984E35" w:rsidRPr="00984E35">
        <w:t xml:space="preserve"> error. To accommodate for severe, unusual errors, we incorporated the Root Mean Square Error (RMSE). By squaring the errors </w:t>
      </w:r>
      <w:r w:rsidR="00FE425D">
        <w:t>before</w:t>
      </w:r>
      <w:r w:rsidR="00984E35" w:rsidRPr="00984E35">
        <w:t xml:space="preserve"> computing their mean and then taking the square root of the mean, we arrive at an error size measure that favors </w:t>
      </w:r>
      <w:r w:rsidR="00FE425D">
        <w:t>significant</w:t>
      </w:r>
      <w:r w:rsidR="00984E35" w:rsidRPr="00984E35">
        <w:t xml:space="preserve"> but rare errors above the mean. </w:t>
      </w:r>
    </w:p>
    <w:p w14:paraId="37F4C1F6" w14:textId="2DCC4938" w:rsidR="00984E35" w:rsidRDefault="00617EA7" w:rsidP="008B37F2">
      <w:pPr>
        <w:pStyle w:val="BodyText"/>
        <w:ind w:firstLine="288"/>
      </w:pPr>
      <w:r w:rsidRPr="00617EA7">
        <w:t xml:space="preserve">Finally, standard deviation indicates the spread of errors by quantifying how far apart individual errors are from the mean error. </w:t>
      </w:r>
      <w:r w:rsidR="008B37F2" w:rsidRPr="008B37F2">
        <w:t> The standard deviation is calculated using the total number of values in the time </w:t>
      </w:r>
      <w:r w:rsidR="008B37F2" w:rsidRPr="008B37F2">
        <w:t>series; it</w:t>
      </w:r>
      <w:r w:rsidR="008B37F2" w:rsidRPr="008B37F2">
        <w:t xml:space="preserve"> is one of the most accurate measure</w:t>
      </w:r>
      <w:r w:rsidR="00FE425D">
        <w:t>s</w:t>
      </w:r>
      <w:r w:rsidR="008B37F2" w:rsidRPr="008B37F2">
        <w:t xml:space="preserve"> of dispersion. The standard deviation is less impacted than other measurements by irregularities in the </w:t>
      </w:r>
      <w:r w:rsidR="008B37F2">
        <w:t>time series</w:t>
      </w:r>
      <w:r w:rsidR="008B37F2" w:rsidRPr="008B37F2">
        <w:t>.  In comparison to other measures of dispersion, the standard deviation is more difficult to compute and interpret. The standard deviation is also strongly influenced by extreme values in the time series.</w:t>
      </w:r>
      <w:r w:rsidR="008B37F2">
        <w:t xml:space="preserve"> </w:t>
      </w:r>
      <w:r w:rsidR="00984E35" w:rsidRPr="00984E35">
        <w:t>While each of these indicators has limits, they are simple instruments for assessing forecast accuracy.</w:t>
      </w:r>
      <w:r w:rsidR="008B37F2">
        <w:t xml:space="preserve"> </w:t>
      </w:r>
    </w:p>
    <w:p w14:paraId="130E3C9B" w14:textId="01190580" w:rsidR="000E6695" w:rsidRPr="000E6695" w:rsidRDefault="00617EA7" w:rsidP="00C14D01">
      <w:pPr>
        <w:pStyle w:val="BodyText"/>
        <w:ind w:firstLine="288"/>
      </w:pPr>
      <w:r w:rsidRPr="00617EA7">
        <w:t xml:space="preserve">This work will compare performance metrics applied to each forecaster we develop globally, across the forecast, and forecast subsets such as weekdays and weekends, mornings, </w:t>
      </w:r>
      <w:r w:rsidRPr="00617EA7">
        <w:lastRenderedPageBreak/>
        <w:t>afternoons, and evenings. It will assist us in identifying instances where forecasters perform better or worse than expected</w:t>
      </w:r>
      <w:r w:rsidR="000F0111">
        <w:t>.</w:t>
      </w:r>
    </w:p>
    <w:p w14:paraId="48E12E4F" w14:textId="1E184B0A" w:rsidR="001D4D50" w:rsidRDefault="000E6695" w:rsidP="000E6695">
      <w:pPr>
        <w:pStyle w:val="Heading1"/>
      </w:pPr>
      <w:r>
        <w:t xml:space="preserve"> </w:t>
      </w:r>
      <w:bookmarkStart w:id="128" w:name="_Toc69470502"/>
      <w:bookmarkStart w:id="129" w:name="_Toc69470957"/>
      <w:bookmarkStart w:id="130" w:name="_Toc73969387"/>
      <w:r w:rsidR="001D4D50">
        <w:t>Contributions</w:t>
      </w:r>
      <w:bookmarkEnd w:id="128"/>
      <w:bookmarkEnd w:id="129"/>
      <w:bookmarkEnd w:id="130"/>
    </w:p>
    <w:p w14:paraId="63A73F47" w14:textId="03E925B7"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38ADB51D" w:rsidR="00F114CC" w:rsidRDefault="00F114CC" w:rsidP="00F114CC">
      <w:pPr>
        <w:pStyle w:val="Heading1"/>
      </w:pPr>
      <w:bookmarkStart w:id="131" w:name="_Toc73969388"/>
      <w:r>
        <w:lastRenderedPageBreak/>
        <w:t>References</w:t>
      </w:r>
      <w:bookmarkEnd w:id="131"/>
    </w:p>
    <w:p w14:paraId="432C95E6" w14:textId="110747F8" w:rsidR="003C6D7E" w:rsidRPr="003C6D7E" w:rsidRDefault="005C54B3" w:rsidP="003C6D7E">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3C6D7E" w:rsidRPr="003C6D7E">
        <w:rPr>
          <w:rFonts w:cs="Calibri"/>
          <w:noProof/>
          <w:szCs w:val="24"/>
        </w:rPr>
        <w:t>[1]</w:t>
      </w:r>
      <w:r w:rsidR="003C6D7E" w:rsidRPr="003C6D7E">
        <w:rPr>
          <w:rFonts w:cs="Calibri"/>
          <w:noProof/>
          <w:szCs w:val="24"/>
        </w:rPr>
        <w:tab/>
        <w:t xml:space="preserve">T. Hong and S. Fan, </w:t>
      </w:r>
      <w:r w:rsidR="00B24348">
        <w:rPr>
          <w:rFonts w:cs="Calibri"/>
          <w:noProof/>
          <w:szCs w:val="24"/>
        </w:rPr>
        <w:t>"</w:t>
      </w:r>
      <w:r w:rsidR="003C6D7E" w:rsidRPr="003C6D7E">
        <w:rPr>
          <w:rFonts w:cs="Calibri"/>
          <w:noProof/>
          <w:szCs w:val="24"/>
        </w:rPr>
        <w:t>Probabilistic electric load forecasting: A tutorial review,</w:t>
      </w:r>
      <w:r w:rsidR="00B24348">
        <w:rPr>
          <w:rFonts w:cs="Calibri"/>
          <w:noProof/>
          <w:szCs w:val="24"/>
        </w:rPr>
        <w:t>"</w:t>
      </w:r>
      <w:r w:rsidR="003C6D7E" w:rsidRPr="003C6D7E">
        <w:rPr>
          <w:rFonts w:cs="Calibri"/>
          <w:noProof/>
          <w:szCs w:val="24"/>
        </w:rPr>
        <w:t xml:space="preserve"> </w:t>
      </w:r>
      <w:r w:rsidR="003C6D7E" w:rsidRPr="003C6D7E">
        <w:rPr>
          <w:rFonts w:cs="Calibri"/>
          <w:i/>
          <w:iCs/>
          <w:noProof/>
          <w:szCs w:val="24"/>
        </w:rPr>
        <w:t>Int. J. Forecast.</w:t>
      </w:r>
      <w:r w:rsidR="003C6D7E" w:rsidRPr="003C6D7E">
        <w:rPr>
          <w:rFonts w:cs="Calibri"/>
          <w:noProof/>
          <w:szCs w:val="24"/>
        </w:rPr>
        <w:t>, vol. 32, no. 3, pp. 914–938, 2016, doi: 10.1016/j.ijforecast.2015.11.011.</w:t>
      </w:r>
    </w:p>
    <w:p w14:paraId="207F61E9" w14:textId="3935CA4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w:t>
      </w:r>
      <w:r w:rsidRPr="003C6D7E">
        <w:rPr>
          <w:rFonts w:cs="Calibri"/>
          <w:noProof/>
          <w:szCs w:val="24"/>
        </w:rPr>
        <w:tab/>
        <w:t xml:space="preserve">S. Singh, S. Hussain, and M. A. Bazaz, </w:t>
      </w:r>
      <w:r w:rsidR="00B24348">
        <w:rPr>
          <w:rFonts w:cs="Calibri"/>
          <w:noProof/>
          <w:szCs w:val="24"/>
        </w:rPr>
        <w:t>"</w:t>
      </w:r>
      <w:r w:rsidRPr="003C6D7E">
        <w:rPr>
          <w:rFonts w:cs="Calibri"/>
          <w:noProof/>
          <w:szCs w:val="24"/>
        </w:rPr>
        <w:t>Short term load forecasting using artificial neural network,</w:t>
      </w:r>
      <w:r w:rsidR="00B24348">
        <w:rPr>
          <w:rFonts w:cs="Calibri"/>
          <w:noProof/>
          <w:szCs w:val="24"/>
        </w:rPr>
        <w:t>"</w:t>
      </w:r>
      <w:r w:rsidRPr="003C6D7E">
        <w:rPr>
          <w:rFonts w:cs="Calibri"/>
          <w:noProof/>
          <w:szCs w:val="24"/>
        </w:rPr>
        <w:t xml:space="preserve"> 2018, doi: 10.1109/ICIIP.2017.8313703.</w:t>
      </w:r>
    </w:p>
    <w:p w14:paraId="51DBFAD0" w14:textId="1436880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w:t>
      </w:r>
      <w:r w:rsidRPr="003C6D7E">
        <w:rPr>
          <w:rFonts w:cs="Calibri"/>
          <w:noProof/>
          <w:szCs w:val="24"/>
        </w:rPr>
        <w:tab/>
        <w:t xml:space="preserve">K. Amarasinghe, D. L. Marino, and M. Manic, </w:t>
      </w:r>
      <w:r w:rsidR="00B24348">
        <w:rPr>
          <w:rFonts w:cs="Calibri"/>
          <w:noProof/>
          <w:szCs w:val="24"/>
        </w:rPr>
        <w:t>"</w:t>
      </w:r>
      <w:r w:rsidRPr="003C6D7E">
        <w:rPr>
          <w:rFonts w:cs="Calibri"/>
          <w:noProof/>
          <w:szCs w:val="24"/>
        </w:rPr>
        <w:t>Deep neural networks for energy load forecasting,</w:t>
      </w:r>
      <w:r w:rsidR="00B24348">
        <w:rPr>
          <w:rFonts w:cs="Calibri"/>
          <w:noProof/>
          <w:szCs w:val="24"/>
        </w:rPr>
        <w:t>"</w:t>
      </w:r>
      <w:r w:rsidRPr="003C6D7E">
        <w:rPr>
          <w:rFonts w:cs="Calibri"/>
          <w:noProof/>
          <w:szCs w:val="24"/>
        </w:rPr>
        <w:t xml:space="preserve"> 2017, doi: 10.1109/ISIE.2017.8001465.</w:t>
      </w:r>
    </w:p>
    <w:p w14:paraId="7F31EF3A" w14:textId="0802D76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w:t>
      </w:r>
      <w:r w:rsidRPr="003C6D7E">
        <w:rPr>
          <w:rFonts w:cs="Calibri"/>
          <w:noProof/>
          <w:szCs w:val="24"/>
        </w:rPr>
        <w:tab/>
        <w:t xml:space="preserve">J. Zhang, Y. M. Wei, D. Li, Z. Tan, and J. Zhou, </w:t>
      </w:r>
      <w:r w:rsidR="00B24348">
        <w:rPr>
          <w:rFonts w:cs="Calibri"/>
          <w:noProof/>
          <w:szCs w:val="24"/>
        </w:rPr>
        <w:t>"</w:t>
      </w:r>
      <w:r w:rsidRPr="003C6D7E">
        <w:rPr>
          <w:rFonts w:cs="Calibri"/>
          <w:noProof/>
          <w:szCs w:val="24"/>
        </w:rPr>
        <w:t>Short term electricity load forecasting using a hybrid model,</w:t>
      </w:r>
      <w:r w:rsidR="00B24348">
        <w:rPr>
          <w:rFonts w:cs="Calibri"/>
          <w:noProof/>
          <w:szCs w:val="24"/>
        </w:rPr>
        <w:t>"</w:t>
      </w:r>
      <w:r w:rsidRPr="003C6D7E">
        <w:rPr>
          <w:rFonts w:cs="Calibri"/>
          <w:noProof/>
          <w:szCs w:val="24"/>
        </w:rPr>
        <w:t xml:space="preserve"> </w:t>
      </w:r>
      <w:r w:rsidRPr="003C6D7E">
        <w:rPr>
          <w:rFonts w:cs="Calibri"/>
          <w:i/>
          <w:iCs/>
          <w:noProof/>
          <w:szCs w:val="24"/>
        </w:rPr>
        <w:t>Energy</w:t>
      </w:r>
      <w:r w:rsidRPr="003C6D7E">
        <w:rPr>
          <w:rFonts w:cs="Calibri"/>
          <w:noProof/>
          <w:szCs w:val="24"/>
        </w:rPr>
        <w:t>, 2018, doi: 10.1016/j.energy.2018.06.012.</w:t>
      </w:r>
    </w:p>
    <w:p w14:paraId="39B372F7" w14:textId="4A2AEF3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w:t>
      </w:r>
      <w:r w:rsidRPr="003C6D7E">
        <w:rPr>
          <w:rFonts w:cs="Calibri"/>
          <w:noProof/>
          <w:szCs w:val="24"/>
        </w:rPr>
        <w:tab/>
        <w:t xml:space="preserve">C. Kuster, Y. Rezgui, and M. Mourshed, </w:t>
      </w:r>
      <w:r w:rsidR="00B24348">
        <w:rPr>
          <w:rFonts w:cs="Calibri"/>
          <w:noProof/>
          <w:szCs w:val="24"/>
        </w:rPr>
        <w:t>"</w:t>
      </w:r>
      <w:r w:rsidRPr="003C6D7E">
        <w:rPr>
          <w:rFonts w:cs="Calibri"/>
          <w:noProof/>
          <w:szCs w:val="24"/>
        </w:rPr>
        <w:t>Electrical load forecasting models: A critical systematic review,</w:t>
      </w:r>
      <w:r w:rsidR="00B24348">
        <w:rPr>
          <w:rFonts w:cs="Calibri"/>
          <w:noProof/>
          <w:szCs w:val="24"/>
        </w:rPr>
        <w:t>"</w:t>
      </w:r>
      <w:r w:rsidRPr="003C6D7E">
        <w:rPr>
          <w:rFonts w:cs="Calibri"/>
          <w:noProof/>
          <w:szCs w:val="24"/>
        </w:rPr>
        <w:t xml:space="preserve"> </w:t>
      </w:r>
      <w:r w:rsidRPr="003C6D7E">
        <w:rPr>
          <w:rFonts w:cs="Calibri"/>
          <w:i/>
          <w:iCs/>
          <w:noProof/>
          <w:szCs w:val="24"/>
        </w:rPr>
        <w:t>Sustainable Cities and Society</w:t>
      </w:r>
      <w:r w:rsidRPr="003C6D7E">
        <w:rPr>
          <w:rFonts w:cs="Calibri"/>
          <w:noProof/>
          <w:szCs w:val="24"/>
        </w:rPr>
        <w:t>. 2017, doi: 10.1016/j.scs.2017.08.009.</w:t>
      </w:r>
    </w:p>
    <w:p w14:paraId="344E40FA" w14:textId="5E908FA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w:t>
      </w:r>
      <w:r w:rsidRPr="003C6D7E">
        <w:rPr>
          <w:rFonts w:cs="Calibri"/>
          <w:noProof/>
          <w:szCs w:val="24"/>
        </w:rPr>
        <w:tab/>
        <w:t xml:space="preserve">A. Almalaq and G. Edwards, </w:t>
      </w:r>
      <w:r w:rsidR="00B24348">
        <w:rPr>
          <w:rFonts w:cs="Calibri"/>
          <w:noProof/>
          <w:szCs w:val="24"/>
        </w:rPr>
        <w:t>"</w:t>
      </w:r>
      <w:r w:rsidRPr="003C6D7E">
        <w:rPr>
          <w:rFonts w:cs="Calibri"/>
          <w:noProof/>
          <w:szCs w:val="24"/>
        </w:rPr>
        <w:t>A review of deep learning methods applied on load forecasting,</w:t>
      </w:r>
      <w:r w:rsidR="00B24348">
        <w:rPr>
          <w:rFonts w:cs="Calibri"/>
          <w:noProof/>
          <w:szCs w:val="24"/>
        </w:rPr>
        <w:t>"</w:t>
      </w:r>
      <w:r w:rsidRPr="003C6D7E">
        <w:rPr>
          <w:rFonts w:cs="Calibri"/>
          <w:noProof/>
          <w:szCs w:val="24"/>
        </w:rPr>
        <w:t xml:space="preserve"> </w:t>
      </w:r>
      <w:r w:rsidRPr="003C6D7E">
        <w:rPr>
          <w:rFonts w:cs="Calibri"/>
          <w:i/>
          <w:iCs/>
          <w:noProof/>
          <w:szCs w:val="24"/>
        </w:rPr>
        <w:t>Proc. - 16th IEEE Int. Conf. Mach. Learn. Appl. ICMLA 2017</w:t>
      </w:r>
      <w:r w:rsidRPr="003C6D7E">
        <w:rPr>
          <w:rFonts w:cs="Calibri"/>
          <w:noProof/>
          <w:szCs w:val="24"/>
        </w:rPr>
        <w:t>, vol. 2017-Decem, pp. 511–516, 2017, doi: 10.1109/ICMLA.2017.0-110.</w:t>
      </w:r>
    </w:p>
    <w:p w14:paraId="391F8918" w14:textId="09CDB4B5"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[7]</w:t>
      </w:r>
      <w:r w:rsidRPr="003C6D7E">
        <w:rPr>
          <w:rFonts w:cs="Calibri"/>
          <w:noProof/>
          <w:szCs w:val="24"/>
        </w:rPr>
        <w:tab/>
        <w:t xml:space="preserve">B. Yildiz, J. I. Bilbao, and A. B. Sproul, </w:t>
      </w:r>
      <w:r w:rsidR="00B24348">
        <w:rPr>
          <w:rFonts w:cs="Calibri"/>
          <w:noProof/>
          <w:szCs w:val="24"/>
        </w:rPr>
        <w:t>"</w:t>
      </w:r>
      <w:r w:rsidRPr="003C6D7E">
        <w:rPr>
          <w:rFonts w:cs="Calibri"/>
          <w:noProof/>
          <w:szCs w:val="24"/>
        </w:rPr>
        <w:t>A review and analysis of regression and machine learning models on commercial building electricity load forecasting,</w:t>
      </w:r>
      <w:r w:rsidR="00B24348">
        <w:rPr>
          <w:rFonts w:cs="Calibri"/>
          <w:noProof/>
          <w:szCs w:val="24"/>
        </w:rPr>
        <w:t>"</w:t>
      </w:r>
      <w:r w:rsidRPr="003C6D7E">
        <w:rPr>
          <w:rFonts w:cs="Calibri"/>
          <w:noProof/>
          <w:szCs w:val="24"/>
        </w:rPr>
        <w:t xml:space="preserve"> </w:t>
      </w:r>
      <w:r w:rsidRPr="003C6D7E">
        <w:rPr>
          <w:rFonts w:cs="Calibri"/>
          <w:i/>
          <w:iCs/>
          <w:noProof/>
          <w:szCs w:val="24"/>
        </w:rPr>
        <w:t>Renewable and Sustainable Energy Reviews</w:t>
      </w:r>
      <w:r w:rsidRPr="003C6D7E">
        <w:rPr>
          <w:rFonts w:cs="Calibri"/>
          <w:noProof/>
          <w:szCs w:val="24"/>
        </w:rPr>
        <w:t>. 2017, doi: 10.1016/j.rser.2017.02.023.</w:t>
      </w:r>
    </w:p>
    <w:p w14:paraId="09DB2222" w14:textId="47627B25"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[8]</w:t>
      </w:r>
      <w:r w:rsidRPr="003C6D7E">
        <w:rPr>
          <w:rFonts w:cs="Calibri"/>
          <w:noProof/>
          <w:szCs w:val="24"/>
        </w:rPr>
        <w:tab/>
        <w:t xml:space="preserve">A. Baliyan, K. Gaurav, and S. Kumar Mishra, </w:t>
      </w:r>
      <w:r w:rsidR="00B24348">
        <w:rPr>
          <w:rFonts w:cs="Calibri"/>
          <w:noProof/>
          <w:szCs w:val="24"/>
        </w:rPr>
        <w:t>"</w:t>
      </w:r>
      <w:r w:rsidRPr="003C6D7E">
        <w:rPr>
          <w:rFonts w:cs="Calibri"/>
          <w:noProof/>
          <w:szCs w:val="24"/>
        </w:rPr>
        <w:t>A review of short term load forecasting using artificial neural network models,</w:t>
      </w:r>
      <w:r w:rsidR="00B24348">
        <w:rPr>
          <w:rFonts w:cs="Calibri"/>
          <w:noProof/>
          <w:szCs w:val="24"/>
        </w:rPr>
        <w:t>"</w:t>
      </w:r>
      <w:r w:rsidRPr="003C6D7E">
        <w:rPr>
          <w:rFonts w:cs="Calibri"/>
          <w:noProof/>
          <w:szCs w:val="24"/>
        </w:rPr>
        <w:t xml:space="preserve"> 2015, doi: 10.1016/j.procs.2015.04.160.</w:t>
      </w:r>
    </w:p>
    <w:p w14:paraId="36B91F9C" w14:textId="3BA94F2A"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[9]</w:t>
      </w:r>
      <w:r w:rsidRPr="003C6D7E">
        <w:rPr>
          <w:rFonts w:cs="Calibri"/>
          <w:noProof/>
          <w:szCs w:val="24"/>
        </w:rPr>
        <w:tab/>
        <w:t xml:space="preserve">I. K. Nti, M. Teimeh, O. Nyarko-Boateng, and A. F. Adekoya, </w:t>
      </w:r>
      <w:r w:rsidR="00B24348">
        <w:rPr>
          <w:rFonts w:cs="Calibri"/>
          <w:noProof/>
          <w:szCs w:val="24"/>
        </w:rPr>
        <w:t>"</w:t>
      </w:r>
      <w:r w:rsidRPr="003C6D7E">
        <w:rPr>
          <w:rFonts w:cs="Calibri"/>
          <w:noProof/>
          <w:szCs w:val="24"/>
        </w:rPr>
        <w:t xml:space="preserve">Electricity load forecasting: a </w:t>
      </w:r>
      <w:r w:rsidRPr="003C6D7E">
        <w:rPr>
          <w:rFonts w:cs="Calibri"/>
          <w:noProof/>
          <w:szCs w:val="24"/>
        </w:rPr>
        <w:lastRenderedPageBreak/>
        <w:t>systematic review,</w:t>
      </w:r>
      <w:r w:rsidR="00B24348">
        <w:rPr>
          <w:rFonts w:cs="Calibri"/>
          <w:noProof/>
          <w:szCs w:val="24"/>
        </w:rPr>
        <w:t>"</w:t>
      </w:r>
      <w:r w:rsidRPr="003C6D7E">
        <w:rPr>
          <w:rFonts w:cs="Calibri"/>
          <w:noProof/>
          <w:szCs w:val="24"/>
        </w:rPr>
        <w:t xml:space="preserve"> </w:t>
      </w:r>
      <w:r w:rsidRPr="003C6D7E">
        <w:rPr>
          <w:rFonts w:cs="Calibri"/>
          <w:i/>
          <w:iCs/>
          <w:noProof/>
          <w:szCs w:val="24"/>
        </w:rPr>
        <w:t>J. Electr. Syst. Inf. Technol.</w:t>
      </w:r>
      <w:r w:rsidRPr="003C6D7E">
        <w:rPr>
          <w:rFonts w:cs="Calibri"/>
          <w:noProof/>
          <w:szCs w:val="24"/>
        </w:rPr>
        <w:t>, 2020, doi: 10.1186/s43067-020-00021-8.</w:t>
      </w:r>
    </w:p>
    <w:p w14:paraId="76FE726B" w14:textId="5E079E1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[10]</w:t>
      </w:r>
      <w:r w:rsidRPr="003C6D7E">
        <w:rPr>
          <w:rFonts w:cs="Calibri"/>
          <w:noProof/>
          <w:szCs w:val="24"/>
        </w:rPr>
        <w:tab/>
        <w:t xml:space="preserve">Z. Deng, B. Wang, Y. Xu, T. Xu, C. Liu, and Z. Zhu, </w:t>
      </w:r>
      <w:r w:rsidR="00B24348">
        <w:rPr>
          <w:rFonts w:cs="Calibri"/>
          <w:noProof/>
          <w:szCs w:val="24"/>
        </w:rPr>
        <w:t>"</w:t>
      </w:r>
      <w:r w:rsidRPr="003C6D7E">
        <w:rPr>
          <w:rFonts w:cs="Calibri"/>
          <w:noProof/>
          <w:szCs w:val="24"/>
        </w:rPr>
        <w:t>Multi-scale convolutional neural network with time-cognition for multi-step short-Term load forecasting,</w:t>
      </w:r>
      <w:r w:rsidR="00B24348">
        <w:rPr>
          <w:rFonts w:cs="Calibri"/>
          <w:noProof/>
          <w:szCs w:val="24"/>
        </w:rPr>
        <w:t>"</w:t>
      </w:r>
      <w:r w:rsidRPr="003C6D7E">
        <w:rPr>
          <w:rFonts w:cs="Calibri"/>
          <w:noProof/>
          <w:szCs w:val="24"/>
        </w:rPr>
        <w:t xml:space="preserve"> </w:t>
      </w:r>
      <w:r w:rsidRPr="003C6D7E">
        <w:rPr>
          <w:rFonts w:cs="Calibri"/>
          <w:i/>
          <w:iCs/>
          <w:noProof/>
          <w:szCs w:val="24"/>
        </w:rPr>
        <w:t>IEEE Access</w:t>
      </w:r>
      <w:r w:rsidRPr="003C6D7E">
        <w:rPr>
          <w:rFonts w:cs="Calibri"/>
          <w:noProof/>
          <w:szCs w:val="24"/>
        </w:rPr>
        <w:t>, vol. 7, pp. 88058–88071, 2019, doi: 10.1109/ACCESS.2019.2926137.</w:t>
      </w:r>
    </w:p>
    <w:p w14:paraId="1A786F68" w14:textId="7A87A5D6"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[11]</w:t>
      </w:r>
      <w:r w:rsidRPr="003C6D7E">
        <w:rPr>
          <w:rFonts w:cs="Calibri"/>
          <w:noProof/>
          <w:szCs w:val="24"/>
        </w:rPr>
        <w:tab/>
        <w:t xml:space="preserve">T. Hong, J. Wilson, and J. Xie, </w:t>
      </w:r>
      <w:r w:rsidR="00B24348">
        <w:rPr>
          <w:rFonts w:cs="Calibri"/>
          <w:noProof/>
          <w:szCs w:val="24"/>
        </w:rPr>
        <w:t>"</w:t>
      </w:r>
      <w:r w:rsidRPr="003C6D7E">
        <w:rPr>
          <w:rFonts w:cs="Calibri"/>
          <w:noProof/>
          <w:szCs w:val="24"/>
        </w:rPr>
        <w:t>Long term probabilistic load forecasting and normalization with hourly information,</w:t>
      </w:r>
      <w:r w:rsidR="00B24348">
        <w:rPr>
          <w:rFonts w:cs="Calibri"/>
          <w:noProof/>
          <w:szCs w:val="24"/>
        </w:rPr>
        <w:t>"</w:t>
      </w:r>
      <w:r w:rsidRPr="003C6D7E">
        <w:rPr>
          <w:rFonts w:cs="Calibri"/>
          <w:noProof/>
          <w:szCs w:val="24"/>
        </w:rPr>
        <w:t xml:space="preserve"> </w:t>
      </w:r>
      <w:r w:rsidRPr="003C6D7E">
        <w:rPr>
          <w:rFonts w:cs="Calibri"/>
          <w:i/>
          <w:iCs/>
          <w:noProof/>
          <w:szCs w:val="24"/>
        </w:rPr>
        <w:t>IEEE Trans. Smart Grid</w:t>
      </w:r>
      <w:r w:rsidRPr="003C6D7E">
        <w:rPr>
          <w:rFonts w:cs="Calibri"/>
          <w:noProof/>
          <w:szCs w:val="24"/>
        </w:rPr>
        <w:t>, vol. 5, no. 1, pp. 456–462, 2014, doi: 10.1109/TSG.2013.2274373.</w:t>
      </w:r>
    </w:p>
    <w:p w14:paraId="19569810" w14:textId="19F8C0E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[12]</w:t>
      </w:r>
      <w:r w:rsidRPr="003C6D7E">
        <w:rPr>
          <w:rFonts w:cs="Calibri"/>
          <w:noProof/>
          <w:szCs w:val="24"/>
        </w:rPr>
        <w:tab/>
        <w:t xml:space="preserve">S. Kumar, S. Mishra, and S. Gupta, </w:t>
      </w:r>
      <w:r w:rsidR="00B24348">
        <w:rPr>
          <w:rFonts w:cs="Calibri"/>
          <w:noProof/>
          <w:szCs w:val="24"/>
        </w:rPr>
        <w:t>"</w:t>
      </w:r>
      <w:r w:rsidRPr="003C6D7E">
        <w:rPr>
          <w:rFonts w:cs="Calibri"/>
          <w:noProof/>
          <w:szCs w:val="24"/>
        </w:rPr>
        <w:t>Short term load forecasting using ANN and multiple linear regression,</w:t>
      </w:r>
      <w:r w:rsidR="00B24348">
        <w:rPr>
          <w:rFonts w:cs="Calibri"/>
          <w:noProof/>
          <w:szCs w:val="24"/>
        </w:rPr>
        <w:t>"</w:t>
      </w:r>
      <w:r w:rsidRPr="003C6D7E">
        <w:rPr>
          <w:rFonts w:cs="Calibri"/>
          <w:noProof/>
          <w:szCs w:val="24"/>
        </w:rPr>
        <w:t xml:space="preserve"> 2016, doi: 10.1109/CICT.2016.44.</w:t>
      </w:r>
    </w:p>
    <w:p w14:paraId="2A1468E4" w14:textId="3A7676D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[13]</w:t>
      </w:r>
      <w:r w:rsidRPr="003C6D7E">
        <w:rPr>
          <w:rFonts w:cs="Calibri"/>
          <w:noProof/>
          <w:szCs w:val="24"/>
        </w:rPr>
        <w:tab/>
        <w:t xml:space="preserve">A. Y. Saber and A. K. M. R. Alam, </w:t>
      </w:r>
      <w:r w:rsidR="00B24348">
        <w:rPr>
          <w:rFonts w:cs="Calibri"/>
          <w:noProof/>
          <w:szCs w:val="24"/>
        </w:rPr>
        <w:t>"</w:t>
      </w:r>
      <w:r w:rsidRPr="003C6D7E">
        <w:rPr>
          <w:rFonts w:cs="Calibri"/>
          <w:noProof/>
          <w:szCs w:val="24"/>
        </w:rPr>
        <w:t>Short term load forecasting using multiple linear regression for big data,</w:t>
      </w:r>
      <w:r w:rsidR="00B24348">
        <w:rPr>
          <w:rFonts w:cs="Calibri"/>
          <w:noProof/>
          <w:szCs w:val="24"/>
        </w:rPr>
        <w:t>"</w:t>
      </w:r>
      <w:r w:rsidRPr="003C6D7E">
        <w:rPr>
          <w:rFonts w:cs="Calibri"/>
          <w:noProof/>
          <w:szCs w:val="24"/>
        </w:rPr>
        <w:t xml:space="preserve"> </w:t>
      </w:r>
      <w:r w:rsidRPr="003C6D7E">
        <w:rPr>
          <w:rFonts w:cs="Calibri"/>
          <w:i/>
          <w:iCs/>
          <w:noProof/>
          <w:szCs w:val="24"/>
        </w:rPr>
        <w:t>2017 IEEE Symp. Ser. Comput. Intell. SSCI 2017 - Proc.</w:t>
      </w:r>
      <w:r w:rsidRPr="003C6D7E">
        <w:rPr>
          <w:rFonts w:cs="Calibri"/>
          <w:noProof/>
          <w:szCs w:val="24"/>
        </w:rPr>
        <w:t>, vol. 2018-Janua, pp. 1–6, 2018, doi: 10.1109/SSCI.2017.8285261.</w:t>
      </w:r>
    </w:p>
    <w:p w14:paraId="6C08CCD1" w14:textId="31033CE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[14]</w:t>
      </w:r>
      <w:r w:rsidRPr="003C6D7E">
        <w:rPr>
          <w:rFonts w:cs="Calibri"/>
          <w:noProof/>
          <w:szCs w:val="24"/>
        </w:rPr>
        <w:tab/>
        <w:t xml:space="preserve">P. Ji, D. Xiong, P. Wang, and J. Chen, </w:t>
      </w:r>
      <w:r w:rsidR="00B24348">
        <w:rPr>
          <w:rFonts w:cs="Calibri"/>
          <w:noProof/>
          <w:szCs w:val="24"/>
        </w:rPr>
        <w:t>"</w:t>
      </w:r>
      <w:r w:rsidRPr="003C6D7E">
        <w:rPr>
          <w:rFonts w:cs="Calibri"/>
          <w:noProof/>
          <w:szCs w:val="24"/>
        </w:rPr>
        <w:t>A study on exponential smoothing model for load forecasting,</w:t>
      </w:r>
      <w:r w:rsidR="00B24348">
        <w:rPr>
          <w:rFonts w:cs="Calibri"/>
          <w:noProof/>
          <w:szCs w:val="24"/>
        </w:rPr>
        <w:t>"</w:t>
      </w:r>
      <w:r w:rsidRPr="003C6D7E">
        <w:rPr>
          <w:rFonts w:cs="Calibri"/>
          <w:noProof/>
          <w:szCs w:val="24"/>
        </w:rPr>
        <w:t xml:space="preserve"> 2012, doi: 10.1109/APPEEC.2012.6307555.</w:t>
      </w:r>
    </w:p>
    <w:p w14:paraId="28A64D89" w14:textId="7673F2C6"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[15]</w:t>
      </w:r>
      <w:r w:rsidRPr="003C6D7E">
        <w:rPr>
          <w:rFonts w:cs="Calibri"/>
          <w:noProof/>
          <w:szCs w:val="24"/>
        </w:rPr>
        <w:tab/>
        <w:t xml:space="preserve">J. F. Rendon-Sanchez and L. M. de Menezes, </w:t>
      </w:r>
      <w:r w:rsidR="00B24348">
        <w:rPr>
          <w:rFonts w:cs="Calibri"/>
          <w:noProof/>
          <w:szCs w:val="24"/>
        </w:rPr>
        <w:t>"</w:t>
      </w:r>
      <w:r w:rsidRPr="003C6D7E">
        <w:rPr>
          <w:rFonts w:cs="Calibri"/>
          <w:noProof/>
          <w:szCs w:val="24"/>
        </w:rPr>
        <w:t>Structural combination of seasonal exponential smoothing forecasts applied to load forecasting,</w:t>
      </w:r>
      <w:r w:rsidR="00B24348">
        <w:rPr>
          <w:rFonts w:cs="Calibri"/>
          <w:noProof/>
          <w:szCs w:val="24"/>
        </w:rPr>
        <w:t>"</w:t>
      </w:r>
      <w:r w:rsidRPr="003C6D7E">
        <w:rPr>
          <w:rFonts w:cs="Calibri"/>
          <w:noProof/>
          <w:szCs w:val="24"/>
        </w:rPr>
        <w:t xml:space="preserve"> </w:t>
      </w:r>
      <w:r w:rsidRPr="003C6D7E">
        <w:rPr>
          <w:rFonts w:cs="Calibri"/>
          <w:i/>
          <w:iCs/>
          <w:noProof/>
          <w:szCs w:val="24"/>
        </w:rPr>
        <w:t>Eur. J. Oper. Res.</w:t>
      </w:r>
      <w:r w:rsidRPr="003C6D7E">
        <w:rPr>
          <w:rFonts w:cs="Calibri"/>
          <w:noProof/>
          <w:szCs w:val="24"/>
        </w:rPr>
        <w:t>, 2019, doi: 10.1016/j.ejor.2018.12.013.</w:t>
      </w:r>
    </w:p>
    <w:p w14:paraId="0EF951EC" w14:textId="52DEBE12"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[16]</w:t>
      </w:r>
      <w:r w:rsidRPr="003C6D7E">
        <w:rPr>
          <w:rFonts w:cs="Calibri"/>
          <w:noProof/>
          <w:szCs w:val="24"/>
        </w:rPr>
        <w:tab/>
        <w:t xml:space="preserve">L. Tang, Y. Yi, and Y. Peng, </w:t>
      </w:r>
      <w:r w:rsidR="00B24348">
        <w:rPr>
          <w:rFonts w:cs="Calibri"/>
          <w:noProof/>
          <w:szCs w:val="24"/>
        </w:rPr>
        <w:t>"</w:t>
      </w:r>
      <w:r w:rsidRPr="003C6D7E">
        <w:rPr>
          <w:rFonts w:cs="Calibri"/>
          <w:noProof/>
          <w:szCs w:val="24"/>
        </w:rPr>
        <w:t>An ensemble deep learning model for short-term load forecasting based on ARIMA and LSTM,</w:t>
      </w:r>
      <w:r w:rsidR="00B24348">
        <w:rPr>
          <w:rFonts w:cs="Calibri"/>
          <w:noProof/>
          <w:szCs w:val="24"/>
        </w:rPr>
        <w:t>"</w:t>
      </w:r>
      <w:r w:rsidRPr="003C6D7E">
        <w:rPr>
          <w:rFonts w:cs="Calibri"/>
          <w:noProof/>
          <w:szCs w:val="24"/>
        </w:rPr>
        <w:t xml:space="preserve"> 2019, doi: 10.1109/SmartGridComm.2019.8909756.</w:t>
      </w:r>
    </w:p>
    <w:p w14:paraId="0DC87359" w14:textId="66E878A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[17]</w:t>
      </w:r>
      <w:r w:rsidRPr="003C6D7E">
        <w:rPr>
          <w:rFonts w:cs="Calibri"/>
          <w:noProof/>
          <w:szCs w:val="24"/>
        </w:rPr>
        <w:tab/>
        <w:t xml:space="preserve">B. Nepal, M. Yamaha, A. Yokoe, and T. Yamaji, </w:t>
      </w:r>
      <w:r w:rsidR="00B24348">
        <w:rPr>
          <w:rFonts w:cs="Calibri"/>
          <w:noProof/>
          <w:szCs w:val="24"/>
        </w:rPr>
        <w:t>"</w:t>
      </w:r>
      <w:r w:rsidRPr="003C6D7E">
        <w:rPr>
          <w:rFonts w:cs="Calibri"/>
          <w:noProof/>
          <w:szCs w:val="24"/>
        </w:rPr>
        <w:t>Electricity load forecasting using clustering and ARIMA model for energy management in buildings,</w:t>
      </w:r>
      <w:r w:rsidR="00B24348">
        <w:rPr>
          <w:rFonts w:cs="Calibri"/>
          <w:noProof/>
          <w:szCs w:val="24"/>
        </w:rPr>
        <w:t>"</w:t>
      </w:r>
      <w:r w:rsidRPr="003C6D7E">
        <w:rPr>
          <w:rFonts w:cs="Calibri"/>
          <w:noProof/>
          <w:szCs w:val="24"/>
        </w:rPr>
        <w:t xml:space="preserve"> </w:t>
      </w:r>
      <w:r w:rsidRPr="003C6D7E">
        <w:rPr>
          <w:rFonts w:cs="Calibri"/>
          <w:i/>
          <w:iCs/>
          <w:noProof/>
          <w:szCs w:val="24"/>
        </w:rPr>
        <w:t>Japan Archit. Rev.</w:t>
      </w:r>
      <w:r w:rsidRPr="003C6D7E">
        <w:rPr>
          <w:rFonts w:cs="Calibri"/>
          <w:noProof/>
          <w:szCs w:val="24"/>
        </w:rPr>
        <w:t>, 2020, doi: 10.1002/2475-8876.12135.</w:t>
      </w:r>
    </w:p>
    <w:p w14:paraId="5DFDE20A" w14:textId="39DF1DA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[18]</w:t>
      </w:r>
      <w:r w:rsidRPr="003C6D7E">
        <w:rPr>
          <w:rFonts w:cs="Calibri"/>
          <w:noProof/>
          <w:szCs w:val="24"/>
        </w:rPr>
        <w:tab/>
        <w:t xml:space="preserve">A. Badri, Z. Ameli, and A. Motie Birjandi, </w:t>
      </w:r>
      <w:r w:rsidR="00B24348">
        <w:rPr>
          <w:rFonts w:cs="Calibri"/>
          <w:noProof/>
          <w:szCs w:val="24"/>
        </w:rPr>
        <w:t>"</w:t>
      </w:r>
      <w:r w:rsidRPr="003C6D7E">
        <w:rPr>
          <w:rFonts w:cs="Calibri"/>
          <w:noProof/>
          <w:szCs w:val="24"/>
        </w:rPr>
        <w:t>Application of artificial neural networks and fuzzy logic methods for short term load forecasting,</w:t>
      </w:r>
      <w:r w:rsidR="00B24348">
        <w:rPr>
          <w:rFonts w:cs="Calibri"/>
          <w:noProof/>
          <w:szCs w:val="24"/>
        </w:rPr>
        <w:t>"</w:t>
      </w:r>
      <w:r w:rsidRPr="003C6D7E">
        <w:rPr>
          <w:rFonts w:cs="Calibri"/>
          <w:noProof/>
          <w:szCs w:val="24"/>
        </w:rPr>
        <w:t xml:space="preserve"> 2012, doi: 10.1016/j.egypro.2011.12.965.</w:t>
      </w:r>
    </w:p>
    <w:p w14:paraId="6FD58920" w14:textId="09779CB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[19]</w:t>
      </w:r>
      <w:r w:rsidRPr="003C6D7E">
        <w:rPr>
          <w:rFonts w:cs="Calibri"/>
          <w:noProof/>
          <w:szCs w:val="24"/>
        </w:rPr>
        <w:tab/>
        <w:t xml:space="preserve">P. H. Kuo and C. J. Huang, </w:t>
      </w:r>
      <w:r w:rsidR="00B24348">
        <w:rPr>
          <w:rFonts w:cs="Calibri"/>
          <w:noProof/>
          <w:szCs w:val="24"/>
        </w:rPr>
        <w:t>"</w:t>
      </w:r>
      <w:r w:rsidRPr="003C6D7E">
        <w:rPr>
          <w:rFonts w:cs="Calibri"/>
          <w:noProof/>
          <w:szCs w:val="24"/>
        </w:rPr>
        <w:t>A high precision artificial neural networks model for short-Term energy load forecasting,</w:t>
      </w:r>
      <w:r w:rsidR="00B24348">
        <w:rPr>
          <w:rFonts w:cs="Calibri"/>
          <w:noProof/>
          <w:szCs w:val="24"/>
        </w:rPr>
        <w:t>"</w:t>
      </w:r>
      <w:r w:rsidRPr="003C6D7E">
        <w:rPr>
          <w:rFonts w:cs="Calibri"/>
          <w:noProof/>
          <w:szCs w:val="24"/>
        </w:rPr>
        <w:t xml:space="preserve"> </w:t>
      </w:r>
      <w:r w:rsidRPr="003C6D7E">
        <w:rPr>
          <w:rFonts w:cs="Calibri"/>
          <w:i/>
          <w:iCs/>
          <w:noProof/>
          <w:szCs w:val="24"/>
        </w:rPr>
        <w:t>Energies</w:t>
      </w:r>
      <w:r w:rsidRPr="003C6D7E">
        <w:rPr>
          <w:rFonts w:cs="Calibri"/>
          <w:noProof/>
          <w:szCs w:val="24"/>
        </w:rPr>
        <w:t>, 2018, doi: 10.3390/en11010213.</w:t>
      </w:r>
    </w:p>
    <w:p w14:paraId="6DFA7540" w14:textId="3EA7A1B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[20]</w:t>
      </w:r>
      <w:r w:rsidRPr="003C6D7E">
        <w:rPr>
          <w:rFonts w:cs="Calibri"/>
          <w:noProof/>
          <w:szCs w:val="24"/>
        </w:rPr>
        <w:tab/>
        <w:t xml:space="preserve">T. Hong and P. Wang, </w:t>
      </w:r>
      <w:r w:rsidR="00B24348">
        <w:rPr>
          <w:rFonts w:cs="Calibri"/>
          <w:noProof/>
          <w:szCs w:val="24"/>
        </w:rPr>
        <w:t>"</w:t>
      </w:r>
      <w:r w:rsidRPr="003C6D7E">
        <w:rPr>
          <w:rFonts w:cs="Calibri"/>
          <w:noProof/>
          <w:szCs w:val="24"/>
        </w:rPr>
        <w:t>Fuzzy interaction regression for short term load forecasting,</w:t>
      </w:r>
      <w:r w:rsidR="00B24348">
        <w:rPr>
          <w:rFonts w:cs="Calibri"/>
          <w:noProof/>
          <w:szCs w:val="24"/>
        </w:rPr>
        <w:t>"</w:t>
      </w:r>
      <w:r w:rsidRPr="003C6D7E">
        <w:rPr>
          <w:rFonts w:cs="Calibri"/>
          <w:noProof/>
          <w:szCs w:val="24"/>
        </w:rPr>
        <w:t xml:space="preserve"> </w:t>
      </w:r>
      <w:r w:rsidRPr="003C6D7E">
        <w:rPr>
          <w:rFonts w:cs="Calibri"/>
          <w:i/>
          <w:iCs/>
          <w:noProof/>
          <w:szCs w:val="24"/>
        </w:rPr>
        <w:t>Fuzzy Optim. Decis. Mak.</w:t>
      </w:r>
      <w:r w:rsidRPr="003C6D7E">
        <w:rPr>
          <w:rFonts w:cs="Calibri"/>
          <w:noProof/>
          <w:szCs w:val="24"/>
        </w:rPr>
        <w:t>, 2014, doi: 10.1007/s10700-013-9166-9.</w:t>
      </w:r>
    </w:p>
    <w:p w14:paraId="3C71165B" w14:textId="2239E5DE"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[21]</w:t>
      </w:r>
      <w:r w:rsidRPr="003C6D7E">
        <w:rPr>
          <w:rFonts w:cs="Calibri"/>
          <w:noProof/>
          <w:szCs w:val="24"/>
        </w:rPr>
        <w:tab/>
        <w:t xml:space="preserve">M. Hanmandlu and B. K. Chauhan, </w:t>
      </w:r>
      <w:r w:rsidR="00B24348">
        <w:rPr>
          <w:rFonts w:cs="Calibri"/>
          <w:noProof/>
          <w:szCs w:val="24"/>
        </w:rPr>
        <w:t>"</w:t>
      </w:r>
      <w:r w:rsidRPr="003C6D7E">
        <w:rPr>
          <w:rFonts w:cs="Calibri"/>
          <w:noProof/>
          <w:szCs w:val="24"/>
        </w:rPr>
        <w:t>Load forecasting using hybrid models,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2011, doi: 10.1109/TPWRS.2010.2048585.</w:t>
      </w:r>
    </w:p>
    <w:p w14:paraId="59736F82" w14:textId="2C9E3D0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[22]</w:t>
      </w:r>
      <w:r w:rsidRPr="003C6D7E">
        <w:rPr>
          <w:rFonts w:cs="Calibri"/>
          <w:noProof/>
          <w:szCs w:val="24"/>
        </w:rPr>
        <w:tab/>
        <w:t xml:space="preserve">A. Yang, W. Li, and X. Yang, </w:t>
      </w:r>
      <w:r w:rsidR="00B24348">
        <w:rPr>
          <w:rFonts w:cs="Calibri"/>
          <w:noProof/>
          <w:szCs w:val="24"/>
        </w:rPr>
        <w:t>"</w:t>
      </w:r>
      <w:r w:rsidRPr="003C6D7E">
        <w:rPr>
          <w:rFonts w:cs="Calibri"/>
          <w:noProof/>
          <w:szCs w:val="24"/>
        </w:rPr>
        <w:t>Short-term electricity load forecasting based on feature selection and Least Squares Support Vector Machines,</w:t>
      </w:r>
      <w:r w:rsidR="00B24348">
        <w:rPr>
          <w:rFonts w:cs="Calibri"/>
          <w:noProof/>
          <w:szCs w:val="24"/>
        </w:rPr>
        <w:t>"</w:t>
      </w:r>
      <w:r w:rsidRPr="003C6D7E">
        <w:rPr>
          <w:rFonts w:cs="Calibri"/>
          <w:noProof/>
          <w:szCs w:val="24"/>
        </w:rPr>
        <w:t xml:space="preserve"> </w:t>
      </w:r>
      <w:r w:rsidRPr="003C6D7E">
        <w:rPr>
          <w:rFonts w:cs="Calibri"/>
          <w:i/>
          <w:iCs/>
          <w:noProof/>
          <w:szCs w:val="24"/>
        </w:rPr>
        <w:t>Knowledge-Based Syst.</w:t>
      </w:r>
      <w:r w:rsidRPr="003C6D7E">
        <w:rPr>
          <w:rFonts w:cs="Calibri"/>
          <w:noProof/>
          <w:szCs w:val="24"/>
        </w:rPr>
        <w:t>, 2019, doi: 10.1016/j.knosys.2018.08.027.</w:t>
      </w:r>
    </w:p>
    <w:p w14:paraId="3C89AEE2" w14:textId="2954642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[23]</w:t>
      </w:r>
      <w:r w:rsidRPr="003C6D7E">
        <w:rPr>
          <w:rFonts w:cs="Calibri"/>
          <w:noProof/>
          <w:szCs w:val="24"/>
        </w:rPr>
        <w:tab/>
        <w:t xml:space="preserve">V. Mayrink and H. S. Hippert, </w:t>
      </w:r>
      <w:r w:rsidR="00B24348">
        <w:rPr>
          <w:rFonts w:cs="Calibri"/>
          <w:noProof/>
          <w:szCs w:val="24"/>
        </w:rPr>
        <w:t>"</w:t>
      </w:r>
      <w:r w:rsidRPr="003C6D7E">
        <w:rPr>
          <w:rFonts w:cs="Calibri"/>
          <w:noProof/>
          <w:szCs w:val="24"/>
        </w:rPr>
        <w:t>A hybrid method using Exponential Smoothing and Gradient Boosting for electrical short-term load forecasting,</w:t>
      </w:r>
      <w:r w:rsidR="00B24348">
        <w:rPr>
          <w:rFonts w:cs="Calibri"/>
          <w:noProof/>
          <w:szCs w:val="24"/>
        </w:rPr>
        <w:t>"</w:t>
      </w:r>
      <w:r w:rsidRPr="003C6D7E">
        <w:rPr>
          <w:rFonts w:cs="Calibri"/>
          <w:noProof/>
          <w:szCs w:val="24"/>
        </w:rPr>
        <w:t xml:space="preserve"> 2017, doi: 10.1109/LA-CCI.2016.7885697.</w:t>
      </w:r>
    </w:p>
    <w:p w14:paraId="0906FA15" w14:textId="37B6521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[24]</w:t>
      </w:r>
      <w:r w:rsidRPr="003C6D7E">
        <w:rPr>
          <w:rFonts w:cs="Calibri"/>
          <w:noProof/>
          <w:szCs w:val="24"/>
        </w:rPr>
        <w:tab/>
        <w:t xml:space="preserve">W. Kong, Z. Y. Dong, Y. Jia, D. J. Hill, Y. Xu, and Y. Zhang, </w:t>
      </w:r>
      <w:r w:rsidR="00B24348">
        <w:rPr>
          <w:rFonts w:cs="Calibri"/>
          <w:noProof/>
          <w:szCs w:val="24"/>
        </w:rPr>
        <w:t>"</w:t>
      </w:r>
      <w:r w:rsidRPr="003C6D7E">
        <w:rPr>
          <w:rFonts w:cs="Calibri"/>
          <w:noProof/>
          <w:szCs w:val="24"/>
        </w:rPr>
        <w:t>Short-Term Residential Load Forecasting Based on LSTM Recurrent Neural Network,</w:t>
      </w:r>
      <w:r w:rsidR="00B24348">
        <w:rPr>
          <w:rFonts w:cs="Calibri"/>
          <w:noProof/>
          <w:szCs w:val="24"/>
        </w:rPr>
        <w:t>"</w:t>
      </w:r>
      <w:r w:rsidRPr="003C6D7E">
        <w:rPr>
          <w:rFonts w:cs="Calibri"/>
          <w:noProof/>
          <w:szCs w:val="24"/>
        </w:rPr>
        <w:t xml:space="preserve"> </w:t>
      </w:r>
      <w:r w:rsidRPr="003C6D7E">
        <w:rPr>
          <w:rFonts w:cs="Calibri"/>
          <w:i/>
          <w:iCs/>
          <w:noProof/>
          <w:szCs w:val="24"/>
        </w:rPr>
        <w:t>IEEE Trans. Smart Grid</w:t>
      </w:r>
      <w:r w:rsidRPr="003C6D7E">
        <w:rPr>
          <w:rFonts w:cs="Calibri"/>
          <w:noProof/>
          <w:szCs w:val="24"/>
        </w:rPr>
        <w:t>, vol. 10, no. 1, pp. 841–851, 2019, doi: 10.1109/TSG.2017.2753802.</w:t>
      </w:r>
    </w:p>
    <w:p w14:paraId="6BB4B345" w14:textId="4579EFA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[25]</w:t>
      </w:r>
      <w:r w:rsidRPr="003C6D7E">
        <w:rPr>
          <w:rFonts w:cs="Calibri"/>
          <w:noProof/>
          <w:szCs w:val="24"/>
        </w:rPr>
        <w:tab/>
        <w:t xml:space="preserve">J. Zheng, C. Xu, Z. Zhang, and X. Li, </w:t>
      </w:r>
      <w:r w:rsidR="00B24348">
        <w:rPr>
          <w:rFonts w:cs="Calibri"/>
          <w:noProof/>
          <w:szCs w:val="24"/>
        </w:rPr>
        <w:t>"</w:t>
      </w:r>
      <w:r w:rsidRPr="003C6D7E">
        <w:rPr>
          <w:rFonts w:cs="Calibri"/>
          <w:noProof/>
          <w:szCs w:val="24"/>
        </w:rPr>
        <w:t>Electric load forecasting in smart grids using Long-Short-Term-Memory based Recurrent Neural Network,</w:t>
      </w:r>
      <w:r w:rsidR="00B24348">
        <w:rPr>
          <w:rFonts w:cs="Calibri"/>
          <w:noProof/>
          <w:szCs w:val="24"/>
        </w:rPr>
        <w:t>"</w:t>
      </w:r>
      <w:r w:rsidRPr="003C6D7E">
        <w:rPr>
          <w:rFonts w:cs="Calibri"/>
          <w:noProof/>
          <w:szCs w:val="24"/>
        </w:rPr>
        <w:t xml:space="preserve"> 2017, doi: 10.1109/CISS.2017.7926112.</w:t>
      </w:r>
    </w:p>
    <w:p w14:paraId="0E4E4E63" w14:textId="44A6B14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[26]</w:t>
      </w:r>
      <w:r w:rsidRPr="003C6D7E">
        <w:rPr>
          <w:rFonts w:cs="Calibri"/>
          <w:noProof/>
          <w:szCs w:val="24"/>
        </w:rPr>
        <w:tab/>
      </w:r>
      <w:r w:rsidR="00B24348">
        <w:rPr>
          <w:rFonts w:cs="Calibri"/>
          <w:noProof/>
          <w:szCs w:val="24"/>
        </w:rPr>
        <w:t>"</w:t>
      </w:r>
      <w:r w:rsidRPr="003C6D7E">
        <w:rPr>
          <w:rFonts w:cs="Calibri"/>
          <w:noProof/>
          <w:szCs w:val="24"/>
        </w:rPr>
        <w:t>IESO - Hourly Zonal Demand Report.</w:t>
      </w:r>
      <w:r w:rsidR="00B24348">
        <w:rPr>
          <w:rFonts w:cs="Calibri"/>
          <w:noProof/>
          <w:szCs w:val="24"/>
        </w:rPr>
        <w:t>"</w:t>
      </w:r>
      <w:r w:rsidRPr="003C6D7E">
        <w:rPr>
          <w:rFonts w:cs="Calibri"/>
          <w:noProof/>
          <w:szCs w:val="24"/>
        </w:rPr>
        <w:t xml:space="preserve"> http://reports.ieso.ca/public/DemandZonal/ (accessed Jun. 05, 2021).</w:t>
      </w:r>
    </w:p>
    <w:p w14:paraId="6D21EA3A" w14:textId="2D8A685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[27]</w:t>
      </w:r>
      <w:r w:rsidRPr="003C6D7E">
        <w:rPr>
          <w:rFonts w:cs="Calibri"/>
          <w:noProof/>
          <w:szCs w:val="24"/>
        </w:rPr>
        <w:tab/>
      </w:r>
      <w:r w:rsidR="00B24348">
        <w:rPr>
          <w:rFonts w:cs="Calibri"/>
          <w:noProof/>
          <w:szCs w:val="24"/>
        </w:rPr>
        <w:t>"</w:t>
      </w:r>
      <w:r w:rsidRPr="003C6D7E">
        <w:rPr>
          <w:rFonts w:cs="Calibri"/>
          <w:noProof/>
          <w:szCs w:val="24"/>
        </w:rPr>
        <w:t>Historical Climate Data - Climate - Environment and Climate Change Canada.</w:t>
      </w:r>
      <w:r w:rsidR="00B24348">
        <w:rPr>
          <w:rFonts w:cs="Calibri"/>
          <w:noProof/>
          <w:szCs w:val="24"/>
        </w:rPr>
        <w:t>"</w:t>
      </w:r>
      <w:r w:rsidRPr="003C6D7E">
        <w:rPr>
          <w:rFonts w:cs="Calibri"/>
          <w:noProof/>
          <w:szCs w:val="24"/>
        </w:rPr>
        <w:t xml:space="preserve"> https://climate.weather.gc.ca/ (accessed Jan. 05, 2021).</w:t>
      </w:r>
    </w:p>
    <w:p w14:paraId="4923B119" w14:textId="4B09D36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[28]</w:t>
      </w:r>
      <w:r w:rsidRPr="003C6D7E">
        <w:rPr>
          <w:rFonts w:cs="Calibri"/>
          <w:noProof/>
          <w:szCs w:val="24"/>
        </w:rPr>
        <w:tab/>
        <w:t xml:space="preserve">T. Hong, P. Wang, and H. L. Willis, </w:t>
      </w:r>
      <w:r w:rsidR="00B24348">
        <w:rPr>
          <w:rFonts w:cs="Calibri"/>
          <w:noProof/>
          <w:szCs w:val="24"/>
        </w:rPr>
        <w:t>"</w:t>
      </w:r>
      <w:r w:rsidRPr="003C6D7E">
        <w:rPr>
          <w:rFonts w:cs="Calibri"/>
          <w:noProof/>
          <w:szCs w:val="24"/>
        </w:rPr>
        <w:t>A naïve multiple linear regression benchmark for short term load forecasting,</w:t>
      </w:r>
      <w:r w:rsidR="00B24348">
        <w:rPr>
          <w:rFonts w:cs="Calibri"/>
          <w:noProof/>
          <w:szCs w:val="24"/>
        </w:rPr>
        <w:t>"</w:t>
      </w:r>
      <w:r w:rsidRPr="003C6D7E">
        <w:rPr>
          <w:rFonts w:cs="Calibri"/>
          <w:noProof/>
          <w:szCs w:val="24"/>
        </w:rPr>
        <w:t xml:space="preserve"> 2011, doi: 10.1109/PES.2011.6038881.</w:t>
      </w:r>
    </w:p>
    <w:p w14:paraId="794DFA00" w14:textId="657AB1DC"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[29]</w:t>
      </w:r>
      <w:r w:rsidRPr="003C6D7E">
        <w:rPr>
          <w:rFonts w:cs="Calibri"/>
          <w:noProof/>
          <w:szCs w:val="24"/>
        </w:rPr>
        <w:tab/>
        <w:t xml:space="preserve">K. Methaprayoon, W. J. Lee, S. Rasmiddatta, J. R. Liao, and R. J. Ross, </w:t>
      </w:r>
      <w:r w:rsidR="00B24348">
        <w:rPr>
          <w:rFonts w:cs="Calibri"/>
          <w:noProof/>
          <w:szCs w:val="24"/>
        </w:rPr>
        <w:t>"</w:t>
      </w:r>
      <w:r w:rsidRPr="003C6D7E">
        <w:rPr>
          <w:rFonts w:cs="Calibri"/>
          <w:noProof/>
          <w:szCs w:val="24"/>
        </w:rPr>
        <w:t>Multistage artificial neural network short-term load forecasting engine with front-end weather forecast,</w:t>
      </w:r>
      <w:r w:rsidR="00B24348">
        <w:rPr>
          <w:rFonts w:cs="Calibri"/>
          <w:noProof/>
          <w:szCs w:val="24"/>
        </w:rPr>
        <w:t>"</w:t>
      </w:r>
      <w:r w:rsidRPr="003C6D7E">
        <w:rPr>
          <w:rFonts w:cs="Calibri"/>
          <w:noProof/>
          <w:szCs w:val="24"/>
        </w:rPr>
        <w:t xml:space="preserve"> </w:t>
      </w:r>
      <w:r w:rsidRPr="003C6D7E">
        <w:rPr>
          <w:rFonts w:cs="Calibri"/>
          <w:i/>
          <w:iCs/>
          <w:noProof/>
          <w:szCs w:val="24"/>
        </w:rPr>
        <w:t>IEEE Trans. Ind. Appl.</w:t>
      </w:r>
      <w:r w:rsidRPr="003C6D7E">
        <w:rPr>
          <w:rFonts w:cs="Calibri"/>
          <w:noProof/>
          <w:szCs w:val="24"/>
        </w:rPr>
        <w:t>, 2007, doi: 10.1109/TIA.2007.908190.</w:t>
      </w:r>
    </w:p>
    <w:p w14:paraId="3F7CBDBF" w14:textId="581EB0C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[30]</w:t>
      </w:r>
      <w:r w:rsidRPr="003C6D7E">
        <w:rPr>
          <w:rFonts w:cs="Calibri"/>
          <w:noProof/>
          <w:szCs w:val="24"/>
        </w:rPr>
        <w:tab/>
        <w:t xml:space="preserve">A. K. Singh, Ibraheem, S. Khatoon, M. Muazzam, and D. K. Chaturvedi, </w:t>
      </w:r>
      <w:r w:rsidR="00B24348">
        <w:rPr>
          <w:rFonts w:cs="Calibri"/>
          <w:noProof/>
          <w:szCs w:val="24"/>
        </w:rPr>
        <w:t>"</w:t>
      </w:r>
      <w:r w:rsidRPr="003C6D7E">
        <w:rPr>
          <w:rFonts w:cs="Calibri"/>
          <w:noProof/>
          <w:szCs w:val="24"/>
        </w:rPr>
        <w:t>Load forecasting techniques and methodologies: A review,</w:t>
      </w:r>
      <w:r w:rsidR="00B24348">
        <w:rPr>
          <w:rFonts w:cs="Calibri"/>
          <w:noProof/>
          <w:szCs w:val="24"/>
        </w:rPr>
        <w:t>"</w:t>
      </w:r>
      <w:r w:rsidRPr="003C6D7E">
        <w:rPr>
          <w:rFonts w:cs="Calibri"/>
          <w:noProof/>
          <w:szCs w:val="24"/>
        </w:rPr>
        <w:t xml:space="preserve"> 2012, doi: 10.1109/ICPCES.2012.6508132.</w:t>
      </w:r>
    </w:p>
    <w:p w14:paraId="2F882A05" w14:textId="616FDCB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[31]</w:t>
      </w:r>
      <w:r w:rsidRPr="003C6D7E">
        <w:rPr>
          <w:rFonts w:cs="Calibri"/>
          <w:noProof/>
          <w:szCs w:val="24"/>
        </w:rPr>
        <w:tab/>
        <w:t xml:space="preserve">G. Papacharalampous, H. Tyralis, and D. Koutsoyiannis, </w:t>
      </w:r>
      <w:r w:rsidR="00B24348">
        <w:rPr>
          <w:rFonts w:cs="Calibri"/>
          <w:noProof/>
          <w:szCs w:val="24"/>
        </w:rPr>
        <w:t>"</w:t>
      </w:r>
      <w:r w:rsidRPr="003C6D7E">
        <w:rPr>
          <w:rFonts w:cs="Calibri"/>
          <w:noProof/>
          <w:szCs w:val="24"/>
        </w:rPr>
        <w:t>Predictability of monthly temperature and precipitation using automatic time series forecasting methods,</w:t>
      </w:r>
      <w:r w:rsidR="00B24348">
        <w:rPr>
          <w:rFonts w:cs="Calibri"/>
          <w:noProof/>
          <w:szCs w:val="24"/>
        </w:rPr>
        <w:t>"</w:t>
      </w:r>
      <w:r w:rsidRPr="003C6D7E">
        <w:rPr>
          <w:rFonts w:cs="Calibri"/>
          <w:noProof/>
          <w:szCs w:val="24"/>
        </w:rPr>
        <w:t xml:space="preserve"> </w:t>
      </w:r>
      <w:r w:rsidRPr="003C6D7E">
        <w:rPr>
          <w:rFonts w:cs="Calibri"/>
          <w:i/>
          <w:iCs/>
          <w:noProof/>
          <w:szCs w:val="24"/>
        </w:rPr>
        <w:t>Acta Geophys.</w:t>
      </w:r>
      <w:r w:rsidRPr="003C6D7E">
        <w:rPr>
          <w:rFonts w:cs="Calibri"/>
          <w:noProof/>
          <w:szCs w:val="24"/>
        </w:rPr>
        <w:t>, 2018, doi: 10.1007/s11600-018-0120-7.</w:t>
      </w:r>
    </w:p>
    <w:p w14:paraId="15C0CF4C" w14:textId="3367B3FF"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[32]</w:t>
      </w:r>
      <w:r w:rsidRPr="003C6D7E">
        <w:rPr>
          <w:rFonts w:cs="Calibri"/>
          <w:noProof/>
          <w:szCs w:val="24"/>
        </w:rPr>
        <w:tab/>
        <w:t xml:space="preserve">P. Wang, B. Liu, and T. Hong, </w:t>
      </w:r>
      <w:r w:rsidR="00B24348">
        <w:rPr>
          <w:rFonts w:cs="Calibri"/>
          <w:noProof/>
          <w:szCs w:val="24"/>
        </w:rPr>
        <w:t>"</w:t>
      </w:r>
      <w:r w:rsidRPr="003C6D7E">
        <w:rPr>
          <w:rFonts w:cs="Calibri"/>
          <w:noProof/>
          <w:szCs w:val="24"/>
        </w:rPr>
        <w:t>Electric load forecasting with recency effect: A big data approach,</w:t>
      </w:r>
      <w:r w:rsidR="00B24348">
        <w:rPr>
          <w:rFonts w:cs="Calibri"/>
          <w:noProof/>
          <w:szCs w:val="24"/>
        </w:rPr>
        <w:t>"</w:t>
      </w:r>
      <w:r w:rsidRPr="003C6D7E">
        <w:rPr>
          <w:rFonts w:cs="Calibri"/>
          <w:noProof/>
          <w:szCs w:val="24"/>
        </w:rPr>
        <w:t xml:space="preserve"> </w:t>
      </w:r>
      <w:r w:rsidRPr="003C6D7E">
        <w:rPr>
          <w:rFonts w:cs="Calibri"/>
          <w:i/>
          <w:iCs/>
          <w:noProof/>
          <w:szCs w:val="24"/>
        </w:rPr>
        <w:t>Int. J. Forecast.</w:t>
      </w:r>
      <w:r w:rsidRPr="003C6D7E">
        <w:rPr>
          <w:rFonts w:cs="Calibri"/>
          <w:noProof/>
          <w:szCs w:val="24"/>
        </w:rPr>
        <w:t>, 2016, doi: 10.1016/j.ijforecast.2015.09.006.</w:t>
      </w:r>
    </w:p>
    <w:p w14:paraId="20DD430B" w14:textId="15C2D87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[33]</w:t>
      </w:r>
      <w:r w:rsidRPr="003C6D7E">
        <w:rPr>
          <w:rFonts w:cs="Calibri"/>
          <w:noProof/>
          <w:szCs w:val="24"/>
        </w:rPr>
        <w:tab/>
        <w:t xml:space="preserve">A. Bracale, G. Carpinelli, P. De Falco, and T. Hong, </w:t>
      </w:r>
      <w:r w:rsidR="00B24348">
        <w:rPr>
          <w:rFonts w:cs="Calibri"/>
          <w:noProof/>
          <w:szCs w:val="24"/>
        </w:rPr>
        <w:t>"</w:t>
      </w:r>
      <w:r w:rsidRPr="003C6D7E">
        <w:rPr>
          <w:rFonts w:cs="Calibri"/>
          <w:noProof/>
          <w:szCs w:val="24"/>
        </w:rPr>
        <w:t xml:space="preserve">Short-term industrial load forecasting: </w:t>
      </w:r>
      <w:r w:rsidRPr="003C6D7E">
        <w:rPr>
          <w:rFonts w:cs="Calibri"/>
          <w:noProof/>
          <w:szCs w:val="24"/>
        </w:rPr>
        <w:lastRenderedPageBreak/>
        <w:t>A case study in an Italian factory,</w:t>
      </w:r>
      <w:r w:rsidR="00B24348">
        <w:rPr>
          <w:rFonts w:cs="Calibri"/>
          <w:noProof/>
          <w:szCs w:val="24"/>
        </w:rPr>
        <w:t>"</w:t>
      </w:r>
      <w:r w:rsidRPr="003C6D7E">
        <w:rPr>
          <w:rFonts w:cs="Calibri"/>
          <w:noProof/>
          <w:szCs w:val="24"/>
        </w:rPr>
        <w:t xml:space="preserve"> 2017, doi: 10.1109/ISGTEurope.2017.8260176.</w:t>
      </w:r>
    </w:p>
    <w:p w14:paraId="6361CBD2" w14:textId="5BE361A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[34]</w:t>
      </w:r>
      <w:r w:rsidRPr="003C6D7E">
        <w:rPr>
          <w:rFonts w:cs="Calibri"/>
          <w:noProof/>
          <w:szCs w:val="24"/>
        </w:rPr>
        <w:tab/>
        <w:t xml:space="preserve">M. Rana and I. Koprinska, </w:t>
      </w:r>
      <w:r w:rsidR="00B24348">
        <w:rPr>
          <w:rFonts w:cs="Calibri"/>
          <w:noProof/>
          <w:szCs w:val="24"/>
        </w:rPr>
        <w:t>"</w:t>
      </w:r>
      <w:r w:rsidRPr="003C6D7E">
        <w:rPr>
          <w:rFonts w:cs="Calibri"/>
          <w:noProof/>
          <w:szCs w:val="24"/>
        </w:rPr>
        <w:t>Forecasting electricity load with advanced wavelet neural networks,</w:t>
      </w:r>
      <w:r w:rsidR="00B24348">
        <w:rPr>
          <w:rFonts w:cs="Calibri"/>
          <w:noProof/>
          <w:szCs w:val="24"/>
        </w:rPr>
        <w:t>"</w:t>
      </w:r>
      <w:r w:rsidRPr="003C6D7E">
        <w:rPr>
          <w:rFonts w:cs="Calibri"/>
          <w:noProof/>
          <w:szCs w:val="24"/>
        </w:rPr>
        <w:t xml:space="preserve"> </w:t>
      </w:r>
      <w:r w:rsidRPr="003C6D7E">
        <w:rPr>
          <w:rFonts w:cs="Calibri"/>
          <w:i/>
          <w:iCs/>
          <w:noProof/>
          <w:szCs w:val="24"/>
        </w:rPr>
        <w:t>Neurocomputing</w:t>
      </w:r>
      <w:r w:rsidRPr="003C6D7E">
        <w:rPr>
          <w:rFonts w:cs="Calibri"/>
          <w:noProof/>
          <w:szCs w:val="24"/>
        </w:rPr>
        <w:t>, 2016, doi: 10.1016/j.neucom.2015.12.004.</w:t>
      </w:r>
    </w:p>
    <w:p w14:paraId="39D5146D" w14:textId="7193CEB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[35]</w:t>
      </w:r>
      <w:r w:rsidRPr="003C6D7E">
        <w:rPr>
          <w:rFonts w:cs="Calibri"/>
          <w:noProof/>
          <w:szCs w:val="24"/>
        </w:rPr>
        <w:tab/>
        <w:t xml:space="preserve">Da Liu, K. Sun, H. Huang, and P. Tang, </w:t>
      </w:r>
      <w:r w:rsidR="00B24348">
        <w:rPr>
          <w:rFonts w:cs="Calibri"/>
          <w:noProof/>
          <w:szCs w:val="24"/>
        </w:rPr>
        <w:t>"</w:t>
      </w:r>
      <w:r w:rsidRPr="003C6D7E">
        <w:rPr>
          <w:rFonts w:cs="Calibri"/>
          <w:noProof/>
          <w:szCs w:val="24"/>
        </w:rPr>
        <w:t>Monthly load forecasting based on economic data by decomposition integration theory,</w:t>
      </w:r>
      <w:r w:rsidR="00B24348">
        <w:rPr>
          <w:rFonts w:cs="Calibri"/>
          <w:noProof/>
          <w:szCs w:val="24"/>
        </w:rPr>
        <w:t>"</w:t>
      </w:r>
      <w:r w:rsidRPr="003C6D7E">
        <w:rPr>
          <w:rFonts w:cs="Calibri"/>
          <w:noProof/>
          <w:szCs w:val="24"/>
        </w:rPr>
        <w:t xml:space="preserve"> </w:t>
      </w:r>
      <w:r w:rsidRPr="003C6D7E">
        <w:rPr>
          <w:rFonts w:cs="Calibri"/>
          <w:i/>
          <w:iCs/>
          <w:noProof/>
          <w:szCs w:val="24"/>
        </w:rPr>
        <w:t>Sustain.</w:t>
      </w:r>
      <w:r w:rsidRPr="003C6D7E">
        <w:rPr>
          <w:rFonts w:cs="Calibri"/>
          <w:noProof/>
          <w:szCs w:val="24"/>
        </w:rPr>
        <w:t>, 2018, doi: 10.3390/su10093282.</w:t>
      </w:r>
    </w:p>
    <w:p w14:paraId="3E7D6AF8" w14:textId="58BA436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[36]</w:t>
      </w:r>
      <w:r w:rsidRPr="003C6D7E">
        <w:rPr>
          <w:rFonts w:cs="Calibri"/>
          <w:noProof/>
          <w:szCs w:val="24"/>
        </w:rPr>
        <w:tab/>
        <w:t xml:space="preserve">T. Hong, M. Gui, M. E. Baran, and H. L. Willis, </w:t>
      </w:r>
      <w:r w:rsidR="00B24348">
        <w:rPr>
          <w:rFonts w:cs="Calibri"/>
          <w:noProof/>
          <w:szCs w:val="24"/>
        </w:rPr>
        <w:t>"</w:t>
      </w:r>
      <w:r w:rsidRPr="003C6D7E">
        <w:rPr>
          <w:rFonts w:cs="Calibri"/>
          <w:noProof/>
          <w:szCs w:val="24"/>
        </w:rPr>
        <w:t>Modeling and forecasting hourly electric load by multiple linear regression with interactions,</w:t>
      </w:r>
      <w:r w:rsidR="00B24348">
        <w:rPr>
          <w:rFonts w:cs="Calibri"/>
          <w:noProof/>
          <w:szCs w:val="24"/>
        </w:rPr>
        <w:t>"</w:t>
      </w:r>
      <w:r w:rsidRPr="003C6D7E">
        <w:rPr>
          <w:rFonts w:cs="Calibri"/>
          <w:noProof/>
          <w:szCs w:val="24"/>
        </w:rPr>
        <w:t xml:space="preserve"> </w:t>
      </w:r>
      <w:r w:rsidRPr="003C6D7E">
        <w:rPr>
          <w:rFonts w:cs="Calibri"/>
          <w:i/>
          <w:iCs/>
          <w:noProof/>
          <w:szCs w:val="24"/>
        </w:rPr>
        <w:t>IEEE PES Gen. Meet. PES 2010</w:t>
      </w:r>
      <w:r w:rsidRPr="003C6D7E">
        <w:rPr>
          <w:rFonts w:cs="Calibri"/>
          <w:noProof/>
          <w:szCs w:val="24"/>
        </w:rPr>
        <w:t>, pp. 1–8, 2010, doi: 10.1109/PES.2010.5589959.</w:t>
      </w:r>
    </w:p>
    <w:p w14:paraId="6C7D8FF9" w14:textId="6CC7A8E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[37]</w:t>
      </w:r>
      <w:r w:rsidRPr="003C6D7E">
        <w:rPr>
          <w:rFonts w:cs="Calibri"/>
          <w:noProof/>
          <w:szCs w:val="24"/>
        </w:rPr>
        <w:tab/>
        <w:t xml:space="preserve">M. Abuella and B. Chowdhury, </w:t>
      </w:r>
      <w:r w:rsidR="00B24348">
        <w:rPr>
          <w:rFonts w:cs="Calibri"/>
          <w:noProof/>
          <w:szCs w:val="24"/>
        </w:rPr>
        <w:t>"</w:t>
      </w:r>
      <w:r w:rsidRPr="003C6D7E">
        <w:rPr>
          <w:rFonts w:cs="Calibri"/>
          <w:noProof/>
          <w:szCs w:val="24"/>
        </w:rPr>
        <w:t>Solar power probabilistic forecasting by using multiple linear regression analysis,</w:t>
      </w:r>
      <w:r w:rsidR="00B24348">
        <w:rPr>
          <w:rFonts w:cs="Calibri"/>
          <w:noProof/>
          <w:szCs w:val="24"/>
        </w:rPr>
        <w:t>"</w:t>
      </w:r>
      <w:r w:rsidRPr="003C6D7E">
        <w:rPr>
          <w:rFonts w:cs="Calibri"/>
          <w:noProof/>
          <w:szCs w:val="24"/>
        </w:rPr>
        <w:t xml:space="preserve"> 2015, doi: 10.1109/SECON.2015.7132869.</w:t>
      </w:r>
    </w:p>
    <w:p w14:paraId="2809222B" w14:textId="370D4966"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[38]</w:t>
      </w:r>
      <w:r w:rsidRPr="003C6D7E">
        <w:rPr>
          <w:rFonts w:cs="Calibri"/>
          <w:noProof/>
          <w:szCs w:val="24"/>
        </w:rPr>
        <w:tab/>
        <w:t xml:space="preserve">K. Panklib, C. Prakasvudhisarn, and D. Khummongkol, </w:t>
      </w:r>
      <w:r w:rsidR="00B24348">
        <w:rPr>
          <w:rFonts w:cs="Calibri"/>
          <w:noProof/>
          <w:szCs w:val="24"/>
        </w:rPr>
        <w:t>"</w:t>
      </w:r>
      <w:r w:rsidRPr="003C6D7E">
        <w:rPr>
          <w:rFonts w:cs="Calibri"/>
          <w:noProof/>
          <w:szCs w:val="24"/>
        </w:rPr>
        <w:t>Electricity Consumption Forecasting in Thailand Using an Artificial Neural Network and Multiple Linear Regression,</w:t>
      </w:r>
      <w:r w:rsidR="00B24348">
        <w:rPr>
          <w:rFonts w:cs="Calibri"/>
          <w:noProof/>
          <w:szCs w:val="24"/>
        </w:rPr>
        <w:t>"</w:t>
      </w:r>
      <w:r w:rsidRPr="003C6D7E">
        <w:rPr>
          <w:rFonts w:cs="Calibri"/>
          <w:noProof/>
          <w:szCs w:val="24"/>
        </w:rPr>
        <w:t xml:space="preserve"> </w:t>
      </w:r>
      <w:r w:rsidRPr="003C6D7E">
        <w:rPr>
          <w:rFonts w:cs="Calibri"/>
          <w:i/>
          <w:iCs/>
          <w:noProof/>
          <w:szCs w:val="24"/>
        </w:rPr>
        <w:t>Energy Sources, Part B Econ. Plan. Policy</w:t>
      </w:r>
      <w:r w:rsidRPr="003C6D7E">
        <w:rPr>
          <w:rFonts w:cs="Calibri"/>
          <w:noProof/>
          <w:szCs w:val="24"/>
        </w:rPr>
        <w:t>, 2015, doi: 10.1080/15567249.2011.559520.</w:t>
      </w:r>
    </w:p>
    <w:p w14:paraId="017095E1" w14:textId="3421F25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[39]</w:t>
      </w:r>
      <w:r w:rsidRPr="003C6D7E">
        <w:rPr>
          <w:rFonts w:cs="Calibri"/>
          <w:noProof/>
          <w:szCs w:val="24"/>
        </w:rPr>
        <w:tab/>
        <w:t xml:space="preserve">X. Sun, Z. Ouyang, and D. Yue, </w:t>
      </w:r>
      <w:r w:rsidR="00B24348">
        <w:rPr>
          <w:rFonts w:cs="Calibri"/>
          <w:noProof/>
          <w:szCs w:val="24"/>
        </w:rPr>
        <w:t>"</w:t>
      </w:r>
      <w:r w:rsidRPr="003C6D7E">
        <w:rPr>
          <w:rFonts w:cs="Calibri"/>
          <w:noProof/>
          <w:szCs w:val="24"/>
        </w:rPr>
        <w:t>Short-term load forecasting based on multivariate linear regression,</w:t>
      </w:r>
      <w:r w:rsidR="00B24348">
        <w:rPr>
          <w:rFonts w:cs="Calibri"/>
          <w:noProof/>
          <w:szCs w:val="24"/>
        </w:rPr>
        <w:t>"</w:t>
      </w:r>
      <w:r w:rsidRPr="003C6D7E">
        <w:rPr>
          <w:rFonts w:cs="Calibri"/>
          <w:noProof/>
          <w:szCs w:val="24"/>
        </w:rPr>
        <w:t xml:space="preserve"> 2017, doi: 10.1109/EI2.2017.8245401.</w:t>
      </w:r>
    </w:p>
    <w:p w14:paraId="57328C70" w14:textId="3E70AE8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[40]</w:t>
      </w:r>
      <w:r w:rsidRPr="003C6D7E">
        <w:rPr>
          <w:rFonts w:cs="Calibri"/>
          <w:noProof/>
          <w:szCs w:val="24"/>
        </w:rPr>
        <w:tab/>
        <w:t xml:space="preserve">G. Dudek, </w:t>
      </w:r>
      <w:r w:rsidR="00B24348">
        <w:rPr>
          <w:rFonts w:cs="Calibri"/>
          <w:noProof/>
          <w:szCs w:val="24"/>
        </w:rPr>
        <w:t>"</w:t>
      </w:r>
      <w:r w:rsidRPr="003C6D7E">
        <w:rPr>
          <w:rFonts w:cs="Calibri"/>
          <w:noProof/>
          <w:szCs w:val="24"/>
        </w:rPr>
        <w:t>Pattern-based local linear regression models for short-term load forecasting,</w:t>
      </w:r>
      <w:r w:rsidR="00B24348">
        <w:rPr>
          <w:rFonts w:cs="Calibri"/>
          <w:noProof/>
          <w:szCs w:val="24"/>
        </w:rPr>
        <w:t>"</w:t>
      </w:r>
      <w:r w:rsidRPr="003C6D7E">
        <w:rPr>
          <w:rFonts w:cs="Calibri"/>
          <w:noProof/>
          <w:szCs w:val="24"/>
        </w:rPr>
        <w:t xml:space="preserve"> </w:t>
      </w:r>
      <w:r w:rsidRPr="003C6D7E">
        <w:rPr>
          <w:rFonts w:cs="Calibri"/>
          <w:i/>
          <w:iCs/>
          <w:noProof/>
          <w:szCs w:val="24"/>
        </w:rPr>
        <w:t>Electr. Power Syst. Res.</w:t>
      </w:r>
      <w:r w:rsidRPr="003C6D7E">
        <w:rPr>
          <w:rFonts w:cs="Calibri"/>
          <w:noProof/>
          <w:szCs w:val="24"/>
        </w:rPr>
        <w:t>, 2016, doi: 10.1016/j.epsr.2015.09.001.</w:t>
      </w:r>
    </w:p>
    <w:p w14:paraId="49428B44" w14:textId="7777777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[41]</w:t>
      </w:r>
      <w:r w:rsidRPr="003C6D7E">
        <w:rPr>
          <w:rFonts w:cs="Calibri"/>
          <w:noProof/>
          <w:szCs w:val="24"/>
        </w:rPr>
        <w:tab/>
        <w:t xml:space="preserve">R. Weron, </w:t>
      </w:r>
      <w:r w:rsidRPr="003C6D7E">
        <w:rPr>
          <w:rFonts w:cs="Calibri"/>
          <w:i/>
          <w:iCs/>
          <w:noProof/>
          <w:szCs w:val="24"/>
        </w:rPr>
        <w:t>Modeling and forecasting electricity loads and prices: A statistical approach</w:t>
      </w:r>
      <w:r w:rsidRPr="003C6D7E">
        <w:rPr>
          <w:rFonts w:cs="Calibri"/>
          <w:noProof/>
          <w:szCs w:val="24"/>
        </w:rPr>
        <w:t>. wiley, 2006.</w:t>
      </w:r>
    </w:p>
    <w:p w14:paraId="18E58832" w14:textId="123228F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[42]</w:t>
      </w:r>
      <w:r w:rsidRPr="003C6D7E">
        <w:rPr>
          <w:rFonts w:cs="Calibri"/>
          <w:noProof/>
          <w:szCs w:val="24"/>
        </w:rPr>
        <w:tab/>
        <w:t xml:space="preserve">T. Hong, </w:t>
      </w:r>
      <w:r w:rsidR="00B24348">
        <w:rPr>
          <w:rFonts w:cs="Calibri"/>
          <w:noProof/>
          <w:szCs w:val="24"/>
        </w:rPr>
        <w:t>"</w:t>
      </w:r>
      <w:r w:rsidRPr="003C6D7E">
        <w:rPr>
          <w:rFonts w:cs="Calibri"/>
          <w:noProof/>
          <w:szCs w:val="24"/>
        </w:rPr>
        <w:t>Short Term Electric Load Forecasting,</w:t>
      </w:r>
      <w:r w:rsidR="00B24348">
        <w:rPr>
          <w:rFonts w:cs="Calibri"/>
          <w:noProof/>
          <w:szCs w:val="24"/>
        </w:rPr>
        <w:t>"</w:t>
      </w:r>
      <w:r w:rsidRPr="003C6D7E">
        <w:rPr>
          <w:rFonts w:cs="Calibri"/>
          <w:noProof/>
          <w:szCs w:val="24"/>
        </w:rPr>
        <w:t xml:space="preserve"> North Carolina State University, 2010.</w:t>
      </w:r>
    </w:p>
    <w:p w14:paraId="38A6AD7F" w14:textId="3AAA6E4F"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[43]</w:t>
      </w:r>
      <w:r w:rsidRPr="003C6D7E">
        <w:rPr>
          <w:rFonts w:cs="Calibri"/>
          <w:noProof/>
          <w:szCs w:val="24"/>
        </w:rPr>
        <w:tab/>
        <w:t xml:space="preserve">K. Goswami, A. Ganguly, and A. K. Sil, </w:t>
      </w:r>
      <w:r w:rsidR="00B24348">
        <w:rPr>
          <w:rFonts w:cs="Calibri"/>
          <w:noProof/>
          <w:szCs w:val="24"/>
        </w:rPr>
        <w:t>"</w:t>
      </w:r>
      <w:r w:rsidRPr="003C6D7E">
        <w:rPr>
          <w:rFonts w:cs="Calibri"/>
          <w:noProof/>
          <w:szCs w:val="24"/>
        </w:rPr>
        <w:t>Day ahead forecasting and peak load management using multivariate auto regression technique,</w:t>
      </w:r>
      <w:r w:rsidR="00B24348">
        <w:rPr>
          <w:rFonts w:cs="Calibri"/>
          <w:noProof/>
          <w:szCs w:val="24"/>
        </w:rPr>
        <w:t>"</w:t>
      </w:r>
      <w:r w:rsidRPr="003C6D7E">
        <w:rPr>
          <w:rFonts w:cs="Calibri"/>
          <w:noProof/>
          <w:szCs w:val="24"/>
        </w:rPr>
        <w:t xml:space="preserve"> </w:t>
      </w:r>
      <w:r w:rsidRPr="003C6D7E">
        <w:rPr>
          <w:rFonts w:cs="Calibri"/>
          <w:i/>
          <w:iCs/>
          <w:noProof/>
          <w:szCs w:val="24"/>
        </w:rPr>
        <w:t>Proc. 2018 IEEE Appl. Signal Process. Conf. ASPCON 2018</w:t>
      </w:r>
      <w:r w:rsidRPr="003C6D7E">
        <w:rPr>
          <w:rFonts w:cs="Calibri"/>
          <w:noProof/>
          <w:szCs w:val="24"/>
        </w:rPr>
        <w:t>, no. 1, pp. 279–282, 2018, doi: 10.1109/ASPCON.2018.8748661.</w:t>
      </w:r>
    </w:p>
    <w:p w14:paraId="6D5AB7FA" w14:textId="731ACDEA"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[44]</w:t>
      </w:r>
      <w:r w:rsidRPr="003C6D7E">
        <w:rPr>
          <w:rFonts w:cs="Calibri"/>
          <w:noProof/>
          <w:szCs w:val="24"/>
        </w:rPr>
        <w:tab/>
        <w:t xml:space="preserve">G. N. Shilpa and G. S. Sheshadri, </w:t>
      </w:r>
      <w:r w:rsidR="00B24348">
        <w:rPr>
          <w:rFonts w:cs="Calibri"/>
          <w:noProof/>
          <w:szCs w:val="24"/>
        </w:rPr>
        <w:t>"</w:t>
      </w:r>
      <w:r w:rsidRPr="003C6D7E">
        <w:rPr>
          <w:rFonts w:cs="Calibri"/>
          <w:noProof/>
          <w:szCs w:val="24"/>
        </w:rPr>
        <w:t>ARIMAX Model for Short-Term Electrical Load Forecasting,</w:t>
      </w:r>
      <w:r w:rsidR="00B24348">
        <w:rPr>
          <w:rFonts w:cs="Calibri"/>
          <w:noProof/>
          <w:szCs w:val="24"/>
        </w:rPr>
        <w:t>"</w:t>
      </w:r>
      <w:r w:rsidRPr="003C6D7E">
        <w:rPr>
          <w:rFonts w:cs="Calibri"/>
          <w:noProof/>
          <w:szCs w:val="24"/>
        </w:rPr>
        <w:t xml:space="preserve"> </w:t>
      </w:r>
      <w:r w:rsidRPr="003C6D7E">
        <w:rPr>
          <w:rFonts w:cs="Calibri"/>
          <w:i/>
          <w:iCs/>
          <w:noProof/>
          <w:szCs w:val="24"/>
        </w:rPr>
        <w:t>Int. J. Recent Technol. Eng.</w:t>
      </w:r>
      <w:r w:rsidRPr="003C6D7E">
        <w:rPr>
          <w:rFonts w:cs="Calibri"/>
          <w:noProof/>
          <w:szCs w:val="24"/>
        </w:rPr>
        <w:t>, 2019, doi: 10.35940/ijrte.d7950.118419.</w:t>
      </w:r>
    </w:p>
    <w:p w14:paraId="4C50DFAA" w14:textId="47343E0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[45]</w:t>
      </w:r>
      <w:r w:rsidRPr="003C6D7E">
        <w:rPr>
          <w:rFonts w:cs="Calibri"/>
          <w:noProof/>
          <w:szCs w:val="24"/>
        </w:rPr>
        <w:tab/>
        <w:t xml:space="preserve">H. Cui and X. Peng, </w:t>
      </w:r>
      <w:r w:rsidR="00B24348">
        <w:rPr>
          <w:rFonts w:cs="Calibri"/>
          <w:noProof/>
          <w:szCs w:val="24"/>
        </w:rPr>
        <w:t>"</w:t>
      </w:r>
      <w:r w:rsidRPr="003C6D7E">
        <w:rPr>
          <w:rFonts w:cs="Calibri"/>
          <w:noProof/>
          <w:szCs w:val="24"/>
        </w:rPr>
        <w:t>Short-Term City Electric Load Forecasting with Considering Temperature Effects: An Improved ARIMAX Model,</w:t>
      </w:r>
      <w:r w:rsidR="00B24348">
        <w:rPr>
          <w:rFonts w:cs="Calibri"/>
          <w:noProof/>
          <w:szCs w:val="24"/>
        </w:rPr>
        <w:t>"</w:t>
      </w:r>
      <w:r w:rsidRPr="003C6D7E">
        <w:rPr>
          <w:rFonts w:cs="Calibri"/>
          <w:noProof/>
          <w:szCs w:val="24"/>
        </w:rPr>
        <w:t xml:space="preserve"> </w:t>
      </w:r>
      <w:r w:rsidRPr="003C6D7E">
        <w:rPr>
          <w:rFonts w:cs="Calibri"/>
          <w:i/>
          <w:iCs/>
          <w:noProof/>
          <w:szCs w:val="24"/>
        </w:rPr>
        <w:t>Math. Probl. Eng.</w:t>
      </w:r>
      <w:r w:rsidRPr="003C6D7E">
        <w:rPr>
          <w:rFonts w:cs="Calibri"/>
          <w:noProof/>
          <w:szCs w:val="24"/>
        </w:rPr>
        <w:t>, 2015, doi: 10.1155/2015/589374.</w:t>
      </w:r>
    </w:p>
    <w:p w14:paraId="55A161AF" w14:textId="2CE9CDF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[46]</w:t>
      </w:r>
      <w:r w:rsidRPr="003C6D7E">
        <w:rPr>
          <w:rFonts w:cs="Calibri"/>
          <w:noProof/>
          <w:szCs w:val="24"/>
        </w:rPr>
        <w:tab/>
        <w:t xml:space="preserve">A. Shadkam, </w:t>
      </w:r>
      <w:r w:rsidR="00B24348">
        <w:rPr>
          <w:rFonts w:cs="Calibri"/>
          <w:noProof/>
          <w:szCs w:val="24"/>
        </w:rPr>
        <w:t>"</w:t>
      </w:r>
      <w:r w:rsidRPr="003C6D7E">
        <w:rPr>
          <w:rFonts w:cs="Calibri"/>
          <w:noProof/>
          <w:szCs w:val="24"/>
        </w:rPr>
        <w:t>USING SARIMAX TO FORECAST ELECTRICITY DEMAND AND CONSUMPTION,</w:t>
      </w:r>
      <w:r w:rsidR="00B24348">
        <w:rPr>
          <w:rFonts w:cs="Calibri"/>
          <w:noProof/>
          <w:szCs w:val="24"/>
        </w:rPr>
        <w:t>"</w:t>
      </w:r>
      <w:r w:rsidRPr="003C6D7E">
        <w:rPr>
          <w:rFonts w:cs="Calibri"/>
          <w:noProof/>
          <w:szCs w:val="24"/>
        </w:rPr>
        <w:t xml:space="preserve"> 2020.</w:t>
      </w:r>
    </w:p>
    <w:p w14:paraId="2B2D6A1E" w14:textId="41ED43AA"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[47]</w:t>
      </w:r>
      <w:r w:rsidRPr="003C6D7E">
        <w:rPr>
          <w:rFonts w:cs="Calibri"/>
          <w:noProof/>
          <w:szCs w:val="24"/>
        </w:rPr>
        <w:tab/>
        <w:t xml:space="preserve">R. Bonetto and M. Rossi, </w:t>
      </w:r>
      <w:r w:rsidR="00B24348">
        <w:rPr>
          <w:rFonts w:cs="Calibri"/>
          <w:noProof/>
          <w:szCs w:val="24"/>
        </w:rPr>
        <w:t>"</w:t>
      </w:r>
      <w:r w:rsidRPr="003C6D7E">
        <w:rPr>
          <w:rFonts w:cs="Calibri"/>
          <w:noProof/>
          <w:szCs w:val="24"/>
        </w:rPr>
        <w:t>Parallel multi-step ahead power demand forecasting through NAR neural networks,</w:t>
      </w:r>
      <w:r w:rsidR="00B24348">
        <w:rPr>
          <w:rFonts w:cs="Calibri"/>
          <w:noProof/>
          <w:szCs w:val="24"/>
        </w:rPr>
        <w:t>"</w:t>
      </w:r>
      <w:r w:rsidRPr="003C6D7E">
        <w:rPr>
          <w:rFonts w:cs="Calibri"/>
          <w:noProof/>
          <w:szCs w:val="24"/>
        </w:rPr>
        <w:t xml:space="preserve"> </w:t>
      </w:r>
      <w:r w:rsidRPr="003C6D7E">
        <w:rPr>
          <w:rFonts w:cs="Calibri"/>
          <w:i/>
          <w:iCs/>
          <w:noProof/>
          <w:szCs w:val="24"/>
        </w:rPr>
        <w:t>2016 IEEE Int. Conf. Smart Grid Commun. SmartGridComm 2016</w:t>
      </w:r>
      <w:r w:rsidRPr="003C6D7E">
        <w:rPr>
          <w:rFonts w:cs="Calibri"/>
          <w:noProof/>
          <w:szCs w:val="24"/>
        </w:rPr>
        <w:t>, pp. 314–319, Dec. 2016, doi: 10.1109/SmartGridComm.2016.7778780.</w:t>
      </w:r>
    </w:p>
    <w:p w14:paraId="084CB7D3" w14:textId="7777777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[48]</w:t>
      </w:r>
      <w:r w:rsidRPr="003C6D7E">
        <w:rPr>
          <w:rFonts w:cs="Calibri"/>
          <w:noProof/>
          <w:szCs w:val="24"/>
        </w:rPr>
        <w:tab/>
        <w:t>I. Fernández, C. E. Borges, and Y. K. Penya, “Efficient building load forecasting,” 2011, doi: 10.1109/ETFA.2011.6059103.</w:t>
      </w:r>
    </w:p>
    <w:p w14:paraId="0234D29A" w14:textId="2E071B01"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[49]</w:t>
      </w:r>
      <w:r w:rsidRPr="003C6D7E">
        <w:rPr>
          <w:rFonts w:cs="Calibri"/>
          <w:noProof/>
          <w:szCs w:val="24"/>
        </w:rPr>
        <w:tab/>
        <w:t xml:space="preserve">A. Khotanzad, R. C. Hwang, A. Abaye, and D. Maratukulam, </w:t>
      </w:r>
      <w:r w:rsidR="00B24348">
        <w:rPr>
          <w:rFonts w:cs="Calibri"/>
          <w:noProof/>
          <w:szCs w:val="24"/>
        </w:rPr>
        <w:t>"</w:t>
      </w:r>
      <w:r w:rsidRPr="003C6D7E">
        <w:rPr>
          <w:rFonts w:cs="Calibri"/>
          <w:noProof/>
          <w:szCs w:val="24"/>
        </w:rPr>
        <w:t>An Adaptive Modular Artificial Neural Network Hourly Load Forecaster and its Implementation at Electric Utilities,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1995, doi: 10.1109/59.466468.</w:t>
      </w:r>
    </w:p>
    <w:p w14:paraId="3F801338" w14:textId="0206211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[50]</w:t>
      </w:r>
      <w:r w:rsidRPr="003C6D7E">
        <w:rPr>
          <w:rFonts w:cs="Calibri"/>
          <w:noProof/>
          <w:szCs w:val="24"/>
        </w:rPr>
        <w:tab/>
        <w:t xml:space="preserve">A. Khotanzad, R. Afkhami-Rohani, T. L. Lu, A. Abaye, M. Davis, and D. J. Maratukulam, </w:t>
      </w:r>
      <w:r w:rsidR="00B24348">
        <w:rPr>
          <w:rFonts w:cs="Calibri"/>
          <w:noProof/>
          <w:szCs w:val="24"/>
        </w:rPr>
        <w:lastRenderedPageBreak/>
        <w:t>"</w:t>
      </w:r>
      <w:r w:rsidRPr="003C6D7E">
        <w:rPr>
          <w:rFonts w:cs="Calibri"/>
          <w:noProof/>
          <w:szCs w:val="24"/>
        </w:rPr>
        <w:t>ANNSTLF - A neural-network-based electric load forecasting system,</w:t>
      </w:r>
      <w:r w:rsidR="00B24348">
        <w:rPr>
          <w:rFonts w:cs="Calibri"/>
          <w:noProof/>
          <w:szCs w:val="24"/>
        </w:rPr>
        <w:t>"</w:t>
      </w:r>
      <w:r w:rsidRPr="003C6D7E">
        <w:rPr>
          <w:rFonts w:cs="Calibri"/>
          <w:noProof/>
          <w:szCs w:val="24"/>
        </w:rPr>
        <w:t xml:space="preserve"> </w:t>
      </w:r>
      <w:r w:rsidRPr="003C6D7E">
        <w:rPr>
          <w:rFonts w:cs="Calibri"/>
          <w:i/>
          <w:iCs/>
          <w:noProof/>
          <w:szCs w:val="24"/>
        </w:rPr>
        <w:t>IEEE Trans. Neural Networks</w:t>
      </w:r>
      <w:r w:rsidRPr="003C6D7E">
        <w:rPr>
          <w:rFonts w:cs="Calibri"/>
          <w:noProof/>
          <w:szCs w:val="24"/>
        </w:rPr>
        <w:t>, 1997, doi: 10.1109/72.595881.</w:t>
      </w:r>
    </w:p>
    <w:p w14:paraId="2F6E2ACE" w14:textId="4EF7B681"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[51]</w:t>
      </w:r>
      <w:r w:rsidRPr="003C6D7E">
        <w:rPr>
          <w:rFonts w:cs="Calibri"/>
          <w:noProof/>
          <w:szCs w:val="24"/>
        </w:rPr>
        <w:tab/>
        <w:t xml:space="preserve">A. Khotanzad, R. Afkhami-Rohani, and R. Af, </w:t>
      </w:r>
      <w:r w:rsidR="00B24348">
        <w:rPr>
          <w:rFonts w:cs="Calibri"/>
          <w:noProof/>
          <w:szCs w:val="24"/>
        </w:rPr>
        <w:t>"</w:t>
      </w:r>
      <w:r w:rsidRPr="003C6D7E">
        <w:rPr>
          <w:rFonts w:cs="Calibri"/>
          <w:noProof/>
          <w:szCs w:val="24"/>
        </w:rPr>
        <w:t>ANNSTLF - Artificial neural network short-term load forecaster - generation three,</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vol. 13, no. 4, pp. 1413–1422, 1998, doi: 10.1109/59.736285.</w:t>
      </w:r>
    </w:p>
    <w:p w14:paraId="306CFB0D" w14:textId="604D9BE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[52]</w:t>
      </w:r>
      <w:r w:rsidRPr="003C6D7E">
        <w:rPr>
          <w:rFonts w:cs="Calibri"/>
          <w:noProof/>
          <w:szCs w:val="24"/>
        </w:rPr>
        <w:tab/>
        <w:t xml:space="preserve">A. Khotanzad, E. Zhou, and H. Elragal, </w:t>
      </w:r>
      <w:r w:rsidR="00B24348">
        <w:rPr>
          <w:rFonts w:cs="Calibri"/>
          <w:noProof/>
          <w:szCs w:val="24"/>
        </w:rPr>
        <w:t>"</w:t>
      </w:r>
      <w:r w:rsidRPr="003C6D7E">
        <w:rPr>
          <w:rFonts w:cs="Calibri"/>
          <w:noProof/>
          <w:szCs w:val="24"/>
        </w:rPr>
        <w:t>A neuro-fuzzy approach to short-term load forecasting in a price-sensitive environment,</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vol. 17, no. 4, pp. 1273–1282, Nov. 2002, doi: 10.1109/TPWRS.2002.804999.</w:t>
      </w:r>
    </w:p>
    <w:p w14:paraId="5FE7EFDF" w14:textId="4D95B7D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[53]</w:t>
      </w:r>
      <w:r w:rsidRPr="003C6D7E">
        <w:rPr>
          <w:rFonts w:cs="Calibri"/>
          <w:noProof/>
          <w:szCs w:val="24"/>
        </w:rPr>
        <w:tab/>
        <w:t xml:space="preserve">P. R. J. Campbell and K. Adamson, </w:t>
      </w:r>
      <w:r w:rsidR="00B24348">
        <w:rPr>
          <w:rFonts w:cs="Calibri"/>
          <w:noProof/>
          <w:szCs w:val="24"/>
        </w:rPr>
        <w:t>"</w:t>
      </w:r>
      <w:r w:rsidRPr="003C6D7E">
        <w:rPr>
          <w:rFonts w:cs="Calibri"/>
          <w:noProof/>
          <w:szCs w:val="24"/>
        </w:rPr>
        <w:t>Methodologies for load forecasting,</w:t>
      </w:r>
      <w:r w:rsidR="00B24348">
        <w:rPr>
          <w:rFonts w:cs="Calibri"/>
          <w:noProof/>
          <w:szCs w:val="24"/>
        </w:rPr>
        <w:t>"</w:t>
      </w:r>
      <w:r w:rsidRPr="003C6D7E">
        <w:rPr>
          <w:rFonts w:cs="Calibri"/>
          <w:noProof/>
          <w:szCs w:val="24"/>
        </w:rPr>
        <w:t xml:space="preserve"> 2006, doi: 10.1109/IS.2006.348523.</w:t>
      </w:r>
    </w:p>
    <w:p w14:paraId="5FEA2928" w14:textId="77404711"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[54]</w:t>
      </w:r>
      <w:r w:rsidRPr="003C6D7E">
        <w:rPr>
          <w:rFonts w:cs="Calibri"/>
          <w:noProof/>
          <w:szCs w:val="24"/>
        </w:rPr>
        <w:tab/>
        <w:t xml:space="preserve">A. D. Papalexopoulos, S. Hao, and T. M. Peng, </w:t>
      </w:r>
      <w:r w:rsidR="00B24348">
        <w:rPr>
          <w:rFonts w:cs="Calibri"/>
          <w:noProof/>
          <w:szCs w:val="24"/>
        </w:rPr>
        <w:t>"</w:t>
      </w:r>
      <w:r w:rsidRPr="003C6D7E">
        <w:rPr>
          <w:rFonts w:cs="Calibri"/>
          <w:noProof/>
          <w:szCs w:val="24"/>
        </w:rPr>
        <w:t>An implementation of a neural network based load forecasting model for the EMS,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1994, doi: 10.1109/59.331456.</w:t>
      </w:r>
    </w:p>
    <w:p w14:paraId="3539D9FE" w14:textId="04F6DE9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[55]</w:t>
      </w:r>
      <w:r w:rsidRPr="003C6D7E">
        <w:rPr>
          <w:rFonts w:cs="Calibri"/>
          <w:noProof/>
          <w:szCs w:val="24"/>
        </w:rPr>
        <w:tab/>
        <w:t xml:space="preserve">A. D. Papalexopoulos and T. C. Hesterberg, </w:t>
      </w:r>
      <w:r w:rsidR="00B24348">
        <w:rPr>
          <w:rFonts w:cs="Calibri"/>
          <w:noProof/>
          <w:szCs w:val="24"/>
        </w:rPr>
        <w:t>"</w:t>
      </w:r>
      <w:r w:rsidRPr="003C6D7E">
        <w:rPr>
          <w:rFonts w:cs="Calibri"/>
          <w:noProof/>
          <w:szCs w:val="24"/>
        </w:rPr>
        <w:t>A regression-based approach to short-term system load forecasting,</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1990, doi: 10.1109/59.99410.</w:t>
      </w:r>
    </w:p>
    <w:p w14:paraId="076CC5C9" w14:textId="31AA085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[56]</w:t>
      </w:r>
      <w:r w:rsidRPr="003C6D7E">
        <w:rPr>
          <w:rFonts w:cs="Calibri"/>
          <w:noProof/>
          <w:szCs w:val="24"/>
        </w:rPr>
        <w:tab/>
        <w:t xml:space="preserve">B. F. Hobbs, </w:t>
      </w:r>
      <w:r w:rsidR="00B24348">
        <w:rPr>
          <w:rFonts w:cs="Calibri"/>
          <w:noProof/>
          <w:szCs w:val="24"/>
        </w:rPr>
        <w:t>"</w:t>
      </w:r>
      <w:r w:rsidRPr="003C6D7E">
        <w:rPr>
          <w:rFonts w:cs="Calibri"/>
          <w:noProof/>
          <w:szCs w:val="24"/>
        </w:rPr>
        <w:t>Analysis of the value for unit commitment of improved load forecasts,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1999, doi: 10.1109/59.801894.</w:t>
      </w:r>
    </w:p>
    <w:p w14:paraId="72EC61B2" w14:textId="1FF92EF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[57]</w:t>
      </w:r>
      <w:r w:rsidRPr="003C6D7E">
        <w:rPr>
          <w:rFonts w:cs="Calibri"/>
          <w:noProof/>
          <w:szCs w:val="24"/>
        </w:rPr>
        <w:tab/>
        <w:t xml:space="preserve">D. L. Marino, K. Amarasinghe, and M. Manic, </w:t>
      </w:r>
      <w:r w:rsidR="00B24348">
        <w:rPr>
          <w:rFonts w:cs="Calibri"/>
          <w:noProof/>
          <w:szCs w:val="24"/>
        </w:rPr>
        <w:t>"</w:t>
      </w:r>
      <w:r w:rsidRPr="003C6D7E">
        <w:rPr>
          <w:rFonts w:cs="Calibri"/>
          <w:noProof/>
          <w:szCs w:val="24"/>
        </w:rPr>
        <w:t>Building energy load forecasting using Deep Neural Networks,</w:t>
      </w:r>
      <w:r w:rsidR="00B24348">
        <w:rPr>
          <w:rFonts w:cs="Calibri"/>
          <w:noProof/>
          <w:szCs w:val="24"/>
        </w:rPr>
        <w:t>"</w:t>
      </w:r>
      <w:r w:rsidRPr="003C6D7E">
        <w:rPr>
          <w:rFonts w:cs="Calibri"/>
          <w:noProof/>
          <w:szCs w:val="24"/>
        </w:rPr>
        <w:t xml:space="preserve"> </w:t>
      </w:r>
      <w:r w:rsidRPr="003C6D7E">
        <w:rPr>
          <w:rFonts w:cs="Calibri"/>
          <w:i/>
          <w:iCs/>
          <w:noProof/>
          <w:szCs w:val="24"/>
        </w:rPr>
        <w:t>IECON Proc. (Industrial Electron. Conf.</w:t>
      </w:r>
      <w:r w:rsidRPr="003C6D7E">
        <w:rPr>
          <w:rFonts w:cs="Calibri"/>
          <w:noProof/>
          <w:szCs w:val="24"/>
        </w:rPr>
        <w:t>, pp. 7046–7051, 2016, doi: 10.1109/IECON.2016.7793413.</w:t>
      </w:r>
    </w:p>
    <w:p w14:paraId="716CD3E9" w14:textId="7DA3BD2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[58]</w:t>
      </w:r>
      <w:r w:rsidRPr="003C6D7E">
        <w:rPr>
          <w:rFonts w:cs="Calibri"/>
          <w:noProof/>
          <w:szCs w:val="24"/>
        </w:rPr>
        <w:tab/>
        <w:t xml:space="preserve">M. Munem, T. M. Rubaith Bashar, M. H. Roni, M. Shahriar, T. B. Shawkat, and H. Rahaman, </w:t>
      </w:r>
      <w:r w:rsidR="00B24348">
        <w:rPr>
          <w:rFonts w:cs="Calibri"/>
          <w:noProof/>
          <w:szCs w:val="24"/>
        </w:rPr>
        <w:t>"</w:t>
      </w:r>
      <w:r w:rsidRPr="003C6D7E">
        <w:rPr>
          <w:rFonts w:cs="Calibri"/>
          <w:noProof/>
          <w:szCs w:val="24"/>
        </w:rPr>
        <w:t>Electric power load forecasting based on multivariate LSTM neural network using bayesian optimization,</w:t>
      </w:r>
      <w:r w:rsidR="00B24348">
        <w:rPr>
          <w:rFonts w:cs="Calibri"/>
          <w:noProof/>
          <w:szCs w:val="24"/>
        </w:rPr>
        <w:t>"</w:t>
      </w:r>
      <w:r w:rsidRPr="003C6D7E">
        <w:rPr>
          <w:rFonts w:cs="Calibri"/>
          <w:noProof/>
          <w:szCs w:val="24"/>
        </w:rPr>
        <w:t xml:space="preserve"> </w:t>
      </w:r>
      <w:r w:rsidRPr="003C6D7E">
        <w:rPr>
          <w:rFonts w:cs="Calibri"/>
          <w:i/>
          <w:iCs/>
          <w:noProof/>
          <w:szCs w:val="24"/>
        </w:rPr>
        <w:t>2020 IEEE Electr. Power Energy Conf. EPEC 2020</w:t>
      </w:r>
      <w:r w:rsidRPr="003C6D7E">
        <w:rPr>
          <w:rFonts w:cs="Calibri"/>
          <w:noProof/>
          <w:szCs w:val="24"/>
        </w:rPr>
        <w:t>, vol. 3, 2020, doi: 10.1109/EPEC48502.2020.9320123.</w:t>
      </w:r>
    </w:p>
    <w:p w14:paraId="770A815C" w14:textId="2CD47EF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[59]</w:t>
      </w:r>
      <w:r w:rsidRPr="003C6D7E">
        <w:rPr>
          <w:rFonts w:cs="Calibri"/>
          <w:noProof/>
          <w:szCs w:val="24"/>
        </w:rPr>
        <w:tab/>
        <w:t xml:space="preserve">H. J. Sadaei, P. C. de Lima e Silva, F. G. Guimarães, and M. H. Lee, </w:t>
      </w:r>
      <w:r w:rsidR="00B24348">
        <w:rPr>
          <w:rFonts w:cs="Calibri"/>
          <w:noProof/>
          <w:szCs w:val="24"/>
        </w:rPr>
        <w:t>"</w:t>
      </w:r>
      <w:r w:rsidRPr="003C6D7E">
        <w:rPr>
          <w:rFonts w:cs="Calibri"/>
          <w:noProof/>
          <w:szCs w:val="24"/>
        </w:rPr>
        <w:t>Short-term load forecasting by using a combined method of convolutional neural networks and fuzzy time series,</w:t>
      </w:r>
      <w:r w:rsidR="00B24348">
        <w:rPr>
          <w:rFonts w:cs="Calibri"/>
          <w:noProof/>
          <w:szCs w:val="24"/>
        </w:rPr>
        <w:t>"</w:t>
      </w:r>
      <w:r w:rsidRPr="003C6D7E">
        <w:rPr>
          <w:rFonts w:cs="Calibri"/>
          <w:noProof/>
          <w:szCs w:val="24"/>
        </w:rPr>
        <w:t xml:space="preserve"> </w:t>
      </w:r>
      <w:r w:rsidRPr="003C6D7E">
        <w:rPr>
          <w:rFonts w:cs="Calibri"/>
          <w:i/>
          <w:iCs/>
          <w:noProof/>
          <w:szCs w:val="24"/>
        </w:rPr>
        <w:t>Energy</w:t>
      </w:r>
      <w:r w:rsidRPr="003C6D7E">
        <w:rPr>
          <w:rFonts w:cs="Calibri"/>
          <w:noProof/>
          <w:szCs w:val="24"/>
        </w:rPr>
        <w:t>, 2019, doi: 10.1016/j.energy.2019.03.081.</w:t>
      </w:r>
    </w:p>
    <w:p w14:paraId="6911A007" w14:textId="0F4642C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[60]</w:t>
      </w:r>
      <w:r w:rsidRPr="003C6D7E">
        <w:rPr>
          <w:rFonts w:cs="Calibri"/>
          <w:noProof/>
          <w:szCs w:val="24"/>
        </w:rPr>
        <w:tab/>
        <w:t xml:space="preserve">I. Koprinska, D. Wu, and Z. Wang, </w:t>
      </w:r>
      <w:r w:rsidR="00B24348">
        <w:rPr>
          <w:rFonts w:cs="Calibri"/>
          <w:noProof/>
          <w:szCs w:val="24"/>
        </w:rPr>
        <w:t>"</w:t>
      </w:r>
      <w:r w:rsidRPr="003C6D7E">
        <w:rPr>
          <w:rFonts w:cs="Calibri"/>
          <w:noProof/>
          <w:szCs w:val="24"/>
        </w:rPr>
        <w:t>Convolutional Neural Networks for Energy Time Series Forecasting,</w:t>
      </w:r>
      <w:r w:rsidR="00B24348">
        <w:rPr>
          <w:rFonts w:cs="Calibri"/>
          <w:noProof/>
          <w:szCs w:val="24"/>
        </w:rPr>
        <w:t>"</w:t>
      </w:r>
      <w:r w:rsidRPr="003C6D7E">
        <w:rPr>
          <w:rFonts w:cs="Calibri"/>
          <w:noProof/>
          <w:szCs w:val="24"/>
        </w:rPr>
        <w:t xml:space="preserve"> 2018, doi: 10.1109/IJCNN.2018.8489399.</w:t>
      </w:r>
    </w:p>
    <w:p w14:paraId="64352540" w14:textId="2D29214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[61]</w:t>
      </w:r>
      <w:r w:rsidRPr="003C6D7E">
        <w:rPr>
          <w:rFonts w:cs="Calibri"/>
          <w:noProof/>
          <w:szCs w:val="24"/>
        </w:rPr>
        <w:tab/>
        <w:t xml:space="preserve">M. Vos, C. Bender-Saebelkampf, and S. Albayrak, </w:t>
      </w:r>
      <w:r w:rsidR="00B24348">
        <w:rPr>
          <w:rFonts w:cs="Calibri"/>
          <w:noProof/>
          <w:szCs w:val="24"/>
        </w:rPr>
        <w:t>"</w:t>
      </w:r>
      <w:r w:rsidRPr="003C6D7E">
        <w:rPr>
          <w:rFonts w:cs="Calibri"/>
          <w:noProof/>
          <w:szCs w:val="24"/>
        </w:rPr>
        <w:t>Residential Short-Term Load Forecasting Using Convolutional Neural Networks,</w:t>
      </w:r>
      <w:r w:rsidR="00B24348">
        <w:rPr>
          <w:rFonts w:cs="Calibri"/>
          <w:noProof/>
          <w:szCs w:val="24"/>
        </w:rPr>
        <w:t>"</w:t>
      </w:r>
      <w:r w:rsidRPr="003C6D7E">
        <w:rPr>
          <w:rFonts w:cs="Calibri"/>
          <w:noProof/>
          <w:szCs w:val="24"/>
        </w:rPr>
        <w:t xml:space="preserve"> 2018, doi: 10.1109/SmartGridComm.2018.8587494.</w:t>
      </w:r>
    </w:p>
    <w:p w14:paraId="65E2F9FD" w14:textId="34392A9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[62]</w:t>
      </w:r>
      <w:r w:rsidRPr="003C6D7E">
        <w:rPr>
          <w:rFonts w:cs="Calibri"/>
          <w:noProof/>
          <w:szCs w:val="24"/>
        </w:rPr>
        <w:tab/>
        <w:t xml:space="preserve">W. He, </w:t>
      </w:r>
      <w:r w:rsidR="00B24348">
        <w:rPr>
          <w:rFonts w:cs="Calibri"/>
          <w:noProof/>
          <w:szCs w:val="24"/>
        </w:rPr>
        <w:t>"</w:t>
      </w:r>
      <w:r w:rsidRPr="003C6D7E">
        <w:rPr>
          <w:rFonts w:cs="Calibri"/>
          <w:noProof/>
          <w:szCs w:val="24"/>
        </w:rPr>
        <w:t>Load Forecasting via Deep Neural Networks,</w:t>
      </w:r>
      <w:r w:rsidR="00B24348">
        <w:rPr>
          <w:rFonts w:cs="Calibri"/>
          <w:noProof/>
          <w:szCs w:val="24"/>
        </w:rPr>
        <w:t>"</w:t>
      </w:r>
      <w:r w:rsidRPr="003C6D7E">
        <w:rPr>
          <w:rFonts w:cs="Calibri"/>
          <w:noProof/>
          <w:szCs w:val="24"/>
        </w:rPr>
        <w:t xml:space="preserve"> 2017, doi: 10.1016/j.procs.2017.11.374.</w:t>
      </w:r>
    </w:p>
    <w:p w14:paraId="4F9D54C6" w14:textId="440FCFA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[63]</w:t>
      </w:r>
      <w:r w:rsidRPr="003C6D7E">
        <w:rPr>
          <w:rFonts w:cs="Calibri"/>
          <w:noProof/>
          <w:szCs w:val="24"/>
        </w:rPr>
        <w:tab/>
        <w:t xml:space="preserve">G. H. Yann LeCun, Yoshua Bengio, </w:t>
      </w:r>
      <w:r w:rsidR="00B24348">
        <w:rPr>
          <w:rFonts w:cs="Calibri"/>
          <w:noProof/>
          <w:szCs w:val="24"/>
        </w:rPr>
        <w:t>"</w:t>
      </w:r>
      <w:r w:rsidRPr="003C6D7E">
        <w:rPr>
          <w:rFonts w:cs="Calibri"/>
          <w:noProof/>
          <w:szCs w:val="24"/>
        </w:rPr>
        <w:t>Deep learning (2015), Y. LeCun, Y. Bengio and G. Hinton,</w:t>
      </w:r>
      <w:r w:rsidR="00B24348">
        <w:rPr>
          <w:rFonts w:cs="Calibri"/>
          <w:noProof/>
          <w:szCs w:val="24"/>
        </w:rPr>
        <w:t>"</w:t>
      </w:r>
      <w:r w:rsidRPr="003C6D7E">
        <w:rPr>
          <w:rFonts w:cs="Calibri"/>
          <w:noProof/>
          <w:szCs w:val="24"/>
        </w:rPr>
        <w:t xml:space="preserve"> </w:t>
      </w:r>
      <w:r w:rsidRPr="003C6D7E">
        <w:rPr>
          <w:rFonts w:cs="Calibri"/>
          <w:i/>
          <w:iCs/>
          <w:noProof/>
          <w:szCs w:val="24"/>
        </w:rPr>
        <w:t>Nature</w:t>
      </w:r>
      <w:r w:rsidRPr="003C6D7E">
        <w:rPr>
          <w:rFonts w:cs="Calibri"/>
          <w:noProof/>
          <w:szCs w:val="24"/>
        </w:rPr>
        <w:t>, 2015.</w:t>
      </w:r>
    </w:p>
    <w:p w14:paraId="61C9FF0D" w14:textId="502F4F5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[64]</w:t>
      </w:r>
      <w:r w:rsidRPr="003C6D7E">
        <w:rPr>
          <w:rFonts w:cs="Calibri"/>
          <w:noProof/>
          <w:szCs w:val="24"/>
        </w:rPr>
        <w:tab/>
        <w:t xml:space="preserve">R. Fukuoka, H. Suzuki, T. Kitajima, A. Kuwahara, and T. Yasuno, </w:t>
      </w:r>
      <w:r w:rsidR="00B24348">
        <w:rPr>
          <w:rFonts w:cs="Calibri"/>
          <w:noProof/>
          <w:szCs w:val="24"/>
        </w:rPr>
        <w:t>"</w:t>
      </w:r>
      <w:r w:rsidRPr="003C6D7E">
        <w:rPr>
          <w:rFonts w:cs="Calibri"/>
          <w:noProof/>
          <w:szCs w:val="24"/>
        </w:rPr>
        <w:t>Wind Speed Prediction Model Using LSTM and 1D-CNN,</w:t>
      </w:r>
      <w:r w:rsidR="00B24348">
        <w:rPr>
          <w:rFonts w:cs="Calibri"/>
          <w:noProof/>
          <w:szCs w:val="24"/>
        </w:rPr>
        <w:t>"</w:t>
      </w:r>
      <w:r w:rsidRPr="003C6D7E">
        <w:rPr>
          <w:rFonts w:cs="Calibri"/>
          <w:noProof/>
          <w:szCs w:val="24"/>
        </w:rPr>
        <w:t xml:space="preserve"> </w:t>
      </w:r>
      <w:r w:rsidRPr="003C6D7E">
        <w:rPr>
          <w:rFonts w:cs="Calibri"/>
          <w:i/>
          <w:iCs/>
          <w:noProof/>
          <w:szCs w:val="24"/>
        </w:rPr>
        <w:t>J. Signal Process.</w:t>
      </w:r>
      <w:r w:rsidRPr="003C6D7E">
        <w:rPr>
          <w:rFonts w:cs="Calibri"/>
          <w:noProof/>
          <w:szCs w:val="24"/>
        </w:rPr>
        <w:t>, 2018, doi: 10.2299/jsp.22.207.</w:t>
      </w:r>
    </w:p>
    <w:p w14:paraId="1D4A8EBC" w14:textId="14086CF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[65]</w:t>
      </w:r>
      <w:r w:rsidRPr="003C6D7E">
        <w:rPr>
          <w:rFonts w:cs="Calibri"/>
          <w:noProof/>
          <w:szCs w:val="24"/>
        </w:rPr>
        <w:tab/>
        <w:t xml:space="preserve">A. Brunel </w:t>
      </w:r>
      <w:r w:rsidRPr="003C6D7E">
        <w:rPr>
          <w:rFonts w:cs="Calibri"/>
          <w:i/>
          <w:iCs/>
          <w:noProof/>
          <w:szCs w:val="24"/>
        </w:rPr>
        <w:t>et al.</w:t>
      </w:r>
      <w:r w:rsidRPr="003C6D7E">
        <w:rPr>
          <w:rFonts w:cs="Calibri"/>
          <w:noProof/>
          <w:szCs w:val="24"/>
        </w:rPr>
        <w:t xml:space="preserve">, </w:t>
      </w:r>
      <w:r w:rsidR="00B24348">
        <w:rPr>
          <w:rFonts w:cs="Calibri"/>
          <w:noProof/>
          <w:szCs w:val="24"/>
        </w:rPr>
        <w:t>"</w:t>
      </w:r>
      <w:r w:rsidRPr="003C6D7E">
        <w:rPr>
          <w:rFonts w:cs="Calibri"/>
          <w:noProof/>
          <w:szCs w:val="24"/>
        </w:rPr>
        <w:t>A CNN adapted to time series for the classification of Supernovae,</w:t>
      </w:r>
      <w:r w:rsidR="00B24348">
        <w:rPr>
          <w:rFonts w:cs="Calibri"/>
          <w:noProof/>
          <w:szCs w:val="24"/>
        </w:rPr>
        <w:t>"</w:t>
      </w:r>
      <w:r w:rsidRPr="003C6D7E">
        <w:rPr>
          <w:rFonts w:cs="Calibri"/>
          <w:noProof/>
          <w:szCs w:val="24"/>
        </w:rPr>
        <w:t xml:space="preserve"> 2019, doi: 10.2352/ISSN.2470-1173.2019.14.COLOR-090.</w:t>
      </w:r>
    </w:p>
    <w:p w14:paraId="5052832F" w14:textId="4AB09E6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[66]</w:t>
      </w:r>
      <w:r w:rsidRPr="003C6D7E">
        <w:rPr>
          <w:rFonts w:cs="Calibri"/>
          <w:noProof/>
          <w:szCs w:val="24"/>
        </w:rPr>
        <w:tab/>
        <w:t xml:space="preserve">N. Singh, C. Vyjayanthi, and C. Modi, </w:t>
      </w:r>
      <w:r w:rsidR="00B24348">
        <w:rPr>
          <w:rFonts w:cs="Calibri"/>
          <w:noProof/>
          <w:szCs w:val="24"/>
        </w:rPr>
        <w:t>"</w:t>
      </w:r>
      <w:r w:rsidRPr="003C6D7E">
        <w:rPr>
          <w:rFonts w:cs="Calibri"/>
          <w:noProof/>
          <w:szCs w:val="24"/>
        </w:rPr>
        <w:t>Multi-step Short-term Electric Load Forecasting using 2D Convolutional Neural Networks,</w:t>
      </w:r>
      <w:r w:rsidR="00B24348">
        <w:rPr>
          <w:rFonts w:cs="Calibri"/>
          <w:noProof/>
          <w:szCs w:val="24"/>
        </w:rPr>
        <w:t>"</w:t>
      </w:r>
      <w:r w:rsidRPr="003C6D7E">
        <w:rPr>
          <w:rFonts w:cs="Calibri"/>
          <w:noProof/>
          <w:szCs w:val="24"/>
        </w:rPr>
        <w:t xml:space="preserve"> 2020, doi: 10.1109/HYDCON48903.2020.9242917.</w:t>
      </w:r>
    </w:p>
    <w:p w14:paraId="087F8775" w14:textId="201B3FE5" w:rsidR="003C6D7E" w:rsidRPr="003C6D7E" w:rsidRDefault="003C6D7E" w:rsidP="003C6D7E">
      <w:pPr>
        <w:widowControl w:val="0"/>
        <w:autoSpaceDE w:val="0"/>
        <w:autoSpaceDN w:val="0"/>
        <w:adjustRightInd w:val="0"/>
        <w:spacing w:after="120" w:line="480" w:lineRule="auto"/>
        <w:ind w:left="640" w:hanging="640"/>
        <w:rPr>
          <w:rFonts w:cs="Calibri"/>
          <w:noProof/>
        </w:rPr>
      </w:pPr>
      <w:r w:rsidRPr="003C6D7E">
        <w:rPr>
          <w:rFonts w:cs="Calibri"/>
          <w:noProof/>
          <w:szCs w:val="24"/>
        </w:rPr>
        <w:t>[67]</w:t>
      </w:r>
      <w:r w:rsidRPr="003C6D7E">
        <w:rPr>
          <w:rFonts w:cs="Calibri"/>
          <w:noProof/>
          <w:szCs w:val="24"/>
        </w:rPr>
        <w:tab/>
        <w:t xml:space="preserve">A. Gasparin, S. Lukovic, and C. Alippi, </w:t>
      </w:r>
      <w:r w:rsidR="00B24348">
        <w:rPr>
          <w:rFonts w:cs="Calibri"/>
          <w:noProof/>
          <w:szCs w:val="24"/>
        </w:rPr>
        <w:t>"</w:t>
      </w:r>
      <w:r w:rsidRPr="003C6D7E">
        <w:rPr>
          <w:rFonts w:cs="Calibri"/>
          <w:noProof/>
          <w:szCs w:val="24"/>
        </w:rPr>
        <w:t>Deep Learning for Time Series Forecasting: The Electric Load Case,</w:t>
      </w:r>
      <w:r w:rsidR="00B24348">
        <w:rPr>
          <w:rFonts w:cs="Calibri"/>
          <w:noProof/>
          <w:szCs w:val="24"/>
        </w:rPr>
        <w:t>"</w:t>
      </w:r>
      <w:r w:rsidRPr="003C6D7E">
        <w:rPr>
          <w:rFonts w:cs="Calibri"/>
          <w:noProof/>
          <w:szCs w:val="24"/>
        </w:rPr>
        <w:t xml:space="preserve"> 2019, [Online]. Available: http://arxiv.org/abs/1907.09207.</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Julian L Cardenas Barrera" w:date="2021-06-23T15:30:00Z" w:initials="JLCB">
    <w:p w14:paraId="014A6974" w14:textId="23384EC5" w:rsidR="00F818D3" w:rsidRDefault="00F818D3">
      <w:pPr>
        <w:pStyle w:val="CommentText"/>
      </w:pPr>
      <w:r>
        <w:rPr>
          <w:rStyle w:val="CommentReference"/>
        </w:rPr>
        <w:annotationRef/>
      </w:r>
      <w:r>
        <w:t>This introduction might be reduced in the final proposal. I would merge the ideas of this and the following paragraph</w:t>
      </w:r>
    </w:p>
  </w:comment>
  <w:comment w:id="107" w:author="Dawn MacIsaac" w:date="2021-06-07T12:32:00Z" w:initials="DM">
    <w:p w14:paraId="153D5A08" w14:textId="31B4E816" w:rsidR="00366786" w:rsidRDefault="00366786">
      <w:pPr>
        <w:pStyle w:val="CommentText"/>
      </w:pPr>
      <w:r>
        <w:rPr>
          <w:rStyle w:val="CommentReference"/>
        </w:rPr>
        <w:annotationRef/>
      </w:r>
      <w:r>
        <w:t xml:space="preserve">You need to add an appendix with this </w:t>
      </w:r>
      <w:proofErr w:type="spellStart"/>
      <w:r>
        <w:t>gantt</w:t>
      </w:r>
      <w:proofErr w:type="spellEnd"/>
      <w:r>
        <w:t xml:space="preserve"> chart.  It should delineate literature review, scope and data set selection, benchmark selection, benchmark implementation</w:t>
      </w:r>
      <w:r w:rsidR="008F7422">
        <w:t xml:space="preserve"> (be specific about which ones)</w:t>
      </w:r>
      <w:r>
        <w:t xml:space="preserve">, deep learning selection, development and implementation, </w:t>
      </w:r>
      <w:r w:rsidR="008F7422">
        <w:t xml:space="preserve">Proposal, </w:t>
      </w:r>
      <w:r>
        <w:t xml:space="preserve">theses documentation, defense preparation, defense.  There should be considerable overlap among the tasks.  For instance, thesis documentation should start from whenever you started </w:t>
      </w:r>
      <w:r w:rsidR="008F7422">
        <w:t xml:space="preserve">writing </w:t>
      </w:r>
      <w:r>
        <w:t xml:space="preserve">your </w:t>
      </w:r>
      <w:r w:rsidR="008F7422">
        <w:t xml:space="preserve">proposal, so it will overlap with lots.  </w:t>
      </w:r>
      <w:proofErr w:type="gramStart"/>
      <w:r w:rsidR="008F7422">
        <w:t>And,</w:t>
      </w:r>
      <w:proofErr w:type="gramEnd"/>
      <w:r w:rsidR="008F7422">
        <w:t xml:space="preserve"> you started choosing DL approaches while you were implementing benchmarks, and you started implementing benchmarks before you had selection completed.</w:t>
      </w:r>
    </w:p>
    <w:p w14:paraId="20D517A7" w14:textId="77777777" w:rsidR="00366786" w:rsidRDefault="00366786">
      <w:pPr>
        <w:pStyle w:val="CommentText"/>
      </w:pPr>
    </w:p>
    <w:p w14:paraId="2C411320" w14:textId="447C5745" w:rsidR="00366786" w:rsidRDefault="0036678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4A6974" w15:done="0"/>
  <w15:commentEx w15:paraId="2C4113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D202" w16cex:dateUtc="2021-06-23T18:30:00Z"/>
  <w16cex:commentExtensible w16cex:durableId="24689073" w16cex:dateUtc="2021-06-07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4A6974" w16cid:durableId="247DD202"/>
  <w16cid:commentId w16cid:paraId="2C411320" w16cid:durableId="24689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D450" w14:textId="77777777" w:rsidR="00E708F9" w:rsidRDefault="00E708F9" w:rsidP="00B7638D">
      <w:pPr>
        <w:spacing w:after="0"/>
      </w:pPr>
      <w:r>
        <w:separator/>
      </w:r>
    </w:p>
  </w:endnote>
  <w:endnote w:type="continuationSeparator" w:id="0">
    <w:p w14:paraId="34FE0610" w14:textId="77777777" w:rsidR="00E708F9" w:rsidRDefault="00E708F9"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7E6C8F31" w:rsidR="007909C9" w:rsidRDefault="007909C9" w:rsidP="00BF577E">
    <w:pPr>
      <w:pStyle w:val="Footer"/>
      <w:tabs>
        <w:tab w:val="clear" w:pos="10080"/>
        <w:tab w:val="right" w:pos="9360"/>
      </w:tabs>
      <w:rPr>
        <w:noProof/>
      </w:rPr>
    </w:pPr>
    <w:r>
      <w:t>EE6000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6730ED87"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6842DC">
      <w:rPr>
        <w:noProof/>
      </w:rPr>
      <w:t>2021-Jul-27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6842DC">
      <w:rPr>
        <w:noProof/>
      </w:rPr>
      <w:t>12:37 PM</w:t>
    </w:r>
    <w:r w:rsidRPr="00401801">
      <w:fldChar w:fldCharType="end"/>
    </w:r>
    <w:r>
      <w:tab/>
    </w:r>
    <w:r w:rsidRPr="00401801">
      <w:t xml:space="preserve">Created:  </w:t>
    </w:r>
    <w:r>
      <w:fldChar w:fldCharType="begin"/>
    </w:r>
    <w:r>
      <w:instrText xml:space="preserve"> REF createDate \h </w:instrText>
    </w:r>
    <w:r>
      <w:fldChar w:fldCharType="separate"/>
    </w:r>
    <w:r w:rsidR="00037614">
      <w:rPr>
        <w:noProof/>
      </w:rPr>
      <w:t>2020 Dec-14</w:t>
    </w:r>
    <w:r>
      <w:fldChar w:fldCharType="end"/>
    </w:r>
  </w:p>
  <w:p w14:paraId="27124BA0" w14:textId="46ADC270"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037614">
      <w:rPr>
        <w:noProof/>
      </w:rPr>
      <w:t>2021-Jul-08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F1F2B" w14:textId="77777777" w:rsidR="00E708F9" w:rsidRDefault="00E708F9" w:rsidP="00B7638D">
      <w:pPr>
        <w:spacing w:after="0"/>
      </w:pPr>
      <w:r>
        <w:separator/>
      </w:r>
    </w:p>
  </w:footnote>
  <w:footnote w:type="continuationSeparator" w:id="0">
    <w:p w14:paraId="1ABAD648" w14:textId="77777777" w:rsidR="00E708F9" w:rsidRDefault="00E708F9"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L Cardenas Barrera">
    <w15:presenceInfo w15:providerId="AD" w15:userId="S::jcardena@unb.ca::c4c9e739-87ea-4268-9cfd-3b02bfc9266e"/>
  </w15:person>
  <w15:person w15:author="Dawn MacIsaac">
    <w15:presenceInfo w15:providerId="AD" w15:userId="S::dmac@unb.ca::04f604b3-34bc-430e-a023-d159ba48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MasFAMXoPWEtAAAA"/>
  </w:docVars>
  <w:rsids>
    <w:rsidRoot w:val="00474369"/>
    <w:rsid w:val="000007D4"/>
    <w:rsid w:val="000013D6"/>
    <w:rsid w:val="0000306B"/>
    <w:rsid w:val="00004A04"/>
    <w:rsid w:val="000074F5"/>
    <w:rsid w:val="00011F91"/>
    <w:rsid w:val="00013CAA"/>
    <w:rsid w:val="00013E74"/>
    <w:rsid w:val="00026A0B"/>
    <w:rsid w:val="00026D6B"/>
    <w:rsid w:val="000279C1"/>
    <w:rsid w:val="00037614"/>
    <w:rsid w:val="00037CDC"/>
    <w:rsid w:val="0004030A"/>
    <w:rsid w:val="00044F29"/>
    <w:rsid w:val="0004762F"/>
    <w:rsid w:val="00047A5D"/>
    <w:rsid w:val="00057550"/>
    <w:rsid w:val="00057DB8"/>
    <w:rsid w:val="000601C1"/>
    <w:rsid w:val="00061F72"/>
    <w:rsid w:val="00066792"/>
    <w:rsid w:val="0007250D"/>
    <w:rsid w:val="0007635A"/>
    <w:rsid w:val="00077A5A"/>
    <w:rsid w:val="000808D2"/>
    <w:rsid w:val="000817C2"/>
    <w:rsid w:val="000818E8"/>
    <w:rsid w:val="000826D1"/>
    <w:rsid w:val="00086D5B"/>
    <w:rsid w:val="00092995"/>
    <w:rsid w:val="00096DD7"/>
    <w:rsid w:val="000A3DF9"/>
    <w:rsid w:val="000A5EBB"/>
    <w:rsid w:val="000B113D"/>
    <w:rsid w:val="000B2B5E"/>
    <w:rsid w:val="000B2EFD"/>
    <w:rsid w:val="000B6A93"/>
    <w:rsid w:val="000B70F3"/>
    <w:rsid w:val="000C0FD4"/>
    <w:rsid w:val="000C2E2D"/>
    <w:rsid w:val="000C4024"/>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54E8"/>
    <w:rsid w:val="00106F05"/>
    <w:rsid w:val="00110ADD"/>
    <w:rsid w:val="00112176"/>
    <w:rsid w:val="00112287"/>
    <w:rsid w:val="0011242E"/>
    <w:rsid w:val="001137B8"/>
    <w:rsid w:val="00115BA5"/>
    <w:rsid w:val="001200C0"/>
    <w:rsid w:val="00120CDE"/>
    <w:rsid w:val="001255E0"/>
    <w:rsid w:val="00131B30"/>
    <w:rsid w:val="001365AD"/>
    <w:rsid w:val="00137636"/>
    <w:rsid w:val="00137BF5"/>
    <w:rsid w:val="00141E5D"/>
    <w:rsid w:val="00143A40"/>
    <w:rsid w:val="0014562C"/>
    <w:rsid w:val="00150F71"/>
    <w:rsid w:val="00152ED0"/>
    <w:rsid w:val="00156D66"/>
    <w:rsid w:val="00163EC7"/>
    <w:rsid w:val="0016779C"/>
    <w:rsid w:val="001709E9"/>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4D50"/>
    <w:rsid w:val="001D581C"/>
    <w:rsid w:val="001D7735"/>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3E2B"/>
    <w:rsid w:val="00233EBF"/>
    <w:rsid w:val="0023458A"/>
    <w:rsid w:val="00236024"/>
    <w:rsid w:val="00241055"/>
    <w:rsid w:val="00244B88"/>
    <w:rsid w:val="00244EF1"/>
    <w:rsid w:val="00245686"/>
    <w:rsid w:val="00247033"/>
    <w:rsid w:val="00251926"/>
    <w:rsid w:val="002547B6"/>
    <w:rsid w:val="00255729"/>
    <w:rsid w:val="00255859"/>
    <w:rsid w:val="002601FB"/>
    <w:rsid w:val="0026369F"/>
    <w:rsid w:val="0027096E"/>
    <w:rsid w:val="002734D3"/>
    <w:rsid w:val="00281AD5"/>
    <w:rsid w:val="00283D82"/>
    <w:rsid w:val="0028482D"/>
    <w:rsid w:val="0028613D"/>
    <w:rsid w:val="00290D82"/>
    <w:rsid w:val="00290E38"/>
    <w:rsid w:val="002917FD"/>
    <w:rsid w:val="00291D35"/>
    <w:rsid w:val="00292A9B"/>
    <w:rsid w:val="002962F2"/>
    <w:rsid w:val="002A145E"/>
    <w:rsid w:val="002B086F"/>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0B76"/>
    <w:rsid w:val="003113EE"/>
    <w:rsid w:val="0031245D"/>
    <w:rsid w:val="00315743"/>
    <w:rsid w:val="003254E5"/>
    <w:rsid w:val="00326A8D"/>
    <w:rsid w:val="00330546"/>
    <w:rsid w:val="00331090"/>
    <w:rsid w:val="003314C7"/>
    <w:rsid w:val="003324E4"/>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3F2C"/>
    <w:rsid w:val="003658EE"/>
    <w:rsid w:val="00366786"/>
    <w:rsid w:val="00367462"/>
    <w:rsid w:val="0037335A"/>
    <w:rsid w:val="003836E2"/>
    <w:rsid w:val="00387D9E"/>
    <w:rsid w:val="0039160A"/>
    <w:rsid w:val="00391EDC"/>
    <w:rsid w:val="00392277"/>
    <w:rsid w:val="003925C8"/>
    <w:rsid w:val="003A1149"/>
    <w:rsid w:val="003B07FC"/>
    <w:rsid w:val="003B190A"/>
    <w:rsid w:val="003B5738"/>
    <w:rsid w:val="003C1DB8"/>
    <w:rsid w:val="003C25CF"/>
    <w:rsid w:val="003C39F4"/>
    <w:rsid w:val="003C4CCF"/>
    <w:rsid w:val="003C57A2"/>
    <w:rsid w:val="003C6850"/>
    <w:rsid w:val="003C6D7E"/>
    <w:rsid w:val="003C747B"/>
    <w:rsid w:val="003D17D6"/>
    <w:rsid w:val="003D1C57"/>
    <w:rsid w:val="003D47E6"/>
    <w:rsid w:val="003D64B7"/>
    <w:rsid w:val="003E21B7"/>
    <w:rsid w:val="003E5AB5"/>
    <w:rsid w:val="003E607E"/>
    <w:rsid w:val="003F13DE"/>
    <w:rsid w:val="003F594E"/>
    <w:rsid w:val="004006BB"/>
    <w:rsid w:val="00400EA9"/>
    <w:rsid w:val="00401801"/>
    <w:rsid w:val="0040606D"/>
    <w:rsid w:val="004170FB"/>
    <w:rsid w:val="0042268C"/>
    <w:rsid w:val="00426CEF"/>
    <w:rsid w:val="00427763"/>
    <w:rsid w:val="00431E0E"/>
    <w:rsid w:val="00434914"/>
    <w:rsid w:val="00437856"/>
    <w:rsid w:val="00437A70"/>
    <w:rsid w:val="00443EEA"/>
    <w:rsid w:val="0045183E"/>
    <w:rsid w:val="0045263B"/>
    <w:rsid w:val="0045473B"/>
    <w:rsid w:val="004552EB"/>
    <w:rsid w:val="00457480"/>
    <w:rsid w:val="004621D1"/>
    <w:rsid w:val="00464732"/>
    <w:rsid w:val="004648A0"/>
    <w:rsid w:val="004654A6"/>
    <w:rsid w:val="00465DD2"/>
    <w:rsid w:val="004700C7"/>
    <w:rsid w:val="00474369"/>
    <w:rsid w:val="004767FD"/>
    <w:rsid w:val="00476F65"/>
    <w:rsid w:val="00477249"/>
    <w:rsid w:val="004775E6"/>
    <w:rsid w:val="0048013E"/>
    <w:rsid w:val="004803CD"/>
    <w:rsid w:val="00481240"/>
    <w:rsid w:val="0048169C"/>
    <w:rsid w:val="00481A46"/>
    <w:rsid w:val="00481CFA"/>
    <w:rsid w:val="00484F58"/>
    <w:rsid w:val="0049259D"/>
    <w:rsid w:val="00496FDC"/>
    <w:rsid w:val="00497FB9"/>
    <w:rsid w:val="004A0C4C"/>
    <w:rsid w:val="004B33FC"/>
    <w:rsid w:val="004C3B21"/>
    <w:rsid w:val="004C4599"/>
    <w:rsid w:val="004C45E4"/>
    <w:rsid w:val="004C668D"/>
    <w:rsid w:val="004D2A88"/>
    <w:rsid w:val="004D3525"/>
    <w:rsid w:val="004D738A"/>
    <w:rsid w:val="004E2522"/>
    <w:rsid w:val="004E299F"/>
    <w:rsid w:val="004F0E12"/>
    <w:rsid w:val="004F5FE7"/>
    <w:rsid w:val="004F7388"/>
    <w:rsid w:val="00501F55"/>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5665"/>
    <w:rsid w:val="005F66D2"/>
    <w:rsid w:val="005F684C"/>
    <w:rsid w:val="006016C5"/>
    <w:rsid w:val="0060343B"/>
    <w:rsid w:val="00604E88"/>
    <w:rsid w:val="00606DAE"/>
    <w:rsid w:val="006077B4"/>
    <w:rsid w:val="006143C7"/>
    <w:rsid w:val="00615C51"/>
    <w:rsid w:val="00617EA7"/>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6633F"/>
    <w:rsid w:val="0066737E"/>
    <w:rsid w:val="00670590"/>
    <w:rsid w:val="00670F10"/>
    <w:rsid w:val="00671B0A"/>
    <w:rsid w:val="00671B35"/>
    <w:rsid w:val="0067347F"/>
    <w:rsid w:val="00673ECD"/>
    <w:rsid w:val="00675512"/>
    <w:rsid w:val="00677788"/>
    <w:rsid w:val="00677FE2"/>
    <w:rsid w:val="006842DC"/>
    <w:rsid w:val="0068551F"/>
    <w:rsid w:val="00692720"/>
    <w:rsid w:val="00692CB3"/>
    <w:rsid w:val="0069552C"/>
    <w:rsid w:val="006A01E9"/>
    <w:rsid w:val="006A4501"/>
    <w:rsid w:val="006A4DF0"/>
    <w:rsid w:val="006B2CC3"/>
    <w:rsid w:val="006C0E9D"/>
    <w:rsid w:val="006C284A"/>
    <w:rsid w:val="006D2E84"/>
    <w:rsid w:val="006D3264"/>
    <w:rsid w:val="006E1298"/>
    <w:rsid w:val="006E4D91"/>
    <w:rsid w:val="006E5F84"/>
    <w:rsid w:val="006E6C16"/>
    <w:rsid w:val="006F0302"/>
    <w:rsid w:val="006F4213"/>
    <w:rsid w:val="006F4982"/>
    <w:rsid w:val="006F7DD1"/>
    <w:rsid w:val="007002F2"/>
    <w:rsid w:val="007009C9"/>
    <w:rsid w:val="00700E02"/>
    <w:rsid w:val="00701D0B"/>
    <w:rsid w:val="0070246D"/>
    <w:rsid w:val="00703AE4"/>
    <w:rsid w:val="00704ADA"/>
    <w:rsid w:val="007053E1"/>
    <w:rsid w:val="00707CE2"/>
    <w:rsid w:val="0071314A"/>
    <w:rsid w:val="00713443"/>
    <w:rsid w:val="007160B9"/>
    <w:rsid w:val="00716402"/>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15D"/>
    <w:rsid w:val="00755D21"/>
    <w:rsid w:val="00760935"/>
    <w:rsid w:val="00760D69"/>
    <w:rsid w:val="00764982"/>
    <w:rsid w:val="00764CAD"/>
    <w:rsid w:val="00765C78"/>
    <w:rsid w:val="00777158"/>
    <w:rsid w:val="00780D40"/>
    <w:rsid w:val="007838C9"/>
    <w:rsid w:val="007839FF"/>
    <w:rsid w:val="00784579"/>
    <w:rsid w:val="00785EC4"/>
    <w:rsid w:val="007900AB"/>
    <w:rsid w:val="007909C9"/>
    <w:rsid w:val="00793FA7"/>
    <w:rsid w:val="007948B5"/>
    <w:rsid w:val="00794946"/>
    <w:rsid w:val="00794D71"/>
    <w:rsid w:val="007A26A5"/>
    <w:rsid w:val="007A27D8"/>
    <w:rsid w:val="007A5682"/>
    <w:rsid w:val="007A6959"/>
    <w:rsid w:val="007B3A6F"/>
    <w:rsid w:val="007B3F81"/>
    <w:rsid w:val="007B54A2"/>
    <w:rsid w:val="007B59E0"/>
    <w:rsid w:val="007C00A1"/>
    <w:rsid w:val="007C1F0C"/>
    <w:rsid w:val="007C4952"/>
    <w:rsid w:val="007C75B6"/>
    <w:rsid w:val="007E314F"/>
    <w:rsid w:val="007E39E6"/>
    <w:rsid w:val="007E4E7B"/>
    <w:rsid w:val="008018DB"/>
    <w:rsid w:val="0080231C"/>
    <w:rsid w:val="0080293D"/>
    <w:rsid w:val="00804FB5"/>
    <w:rsid w:val="00805AC9"/>
    <w:rsid w:val="00822DF2"/>
    <w:rsid w:val="00823DF1"/>
    <w:rsid w:val="00824D1F"/>
    <w:rsid w:val="00826E15"/>
    <w:rsid w:val="00827DF4"/>
    <w:rsid w:val="00827FFE"/>
    <w:rsid w:val="00831657"/>
    <w:rsid w:val="008324BC"/>
    <w:rsid w:val="0083359B"/>
    <w:rsid w:val="00834A0B"/>
    <w:rsid w:val="0083640A"/>
    <w:rsid w:val="00844D9C"/>
    <w:rsid w:val="00847AFB"/>
    <w:rsid w:val="0085030A"/>
    <w:rsid w:val="00857587"/>
    <w:rsid w:val="00866E91"/>
    <w:rsid w:val="00867DB9"/>
    <w:rsid w:val="00870212"/>
    <w:rsid w:val="00870641"/>
    <w:rsid w:val="0087345B"/>
    <w:rsid w:val="008763FD"/>
    <w:rsid w:val="00876446"/>
    <w:rsid w:val="008775F9"/>
    <w:rsid w:val="00880359"/>
    <w:rsid w:val="00882BB3"/>
    <w:rsid w:val="00883C28"/>
    <w:rsid w:val="00884E6B"/>
    <w:rsid w:val="008870BD"/>
    <w:rsid w:val="00891E36"/>
    <w:rsid w:val="008940DB"/>
    <w:rsid w:val="008A2114"/>
    <w:rsid w:val="008A6057"/>
    <w:rsid w:val="008B0E01"/>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5F52"/>
    <w:rsid w:val="008F2941"/>
    <w:rsid w:val="008F35C3"/>
    <w:rsid w:val="008F421B"/>
    <w:rsid w:val="008F7422"/>
    <w:rsid w:val="009054A6"/>
    <w:rsid w:val="00905695"/>
    <w:rsid w:val="00905F85"/>
    <w:rsid w:val="0090615E"/>
    <w:rsid w:val="00912F93"/>
    <w:rsid w:val="009158E1"/>
    <w:rsid w:val="00922F60"/>
    <w:rsid w:val="00923341"/>
    <w:rsid w:val="0092386E"/>
    <w:rsid w:val="00924AD8"/>
    <w:rsid w:val="00936FA3"/>
    <w:rsid w:val="00940D86"/>
    <w:rsid w:val="009426B9"/>
    <w:rsid w:val="00943642"/>
    <w:rsid w:val="009470A1"/>
    <w:rsid w:val="00950D25"/>
    <w:rsid w:val="00950F79"/>
    <w:rsid w:val="0095189B"/>
    <w:rsid w:val="00957161"/>
    <w:rsid w:val="00964C14"/>
    <w:rsid w:val="0096504D"/>
    <w:rsid w:val="0097475D"/>
    <w:rsid w:val="00975A54"/>
    <w:rsid w:val="00975F57"/>
    <w:rsid w:val="009763B0"/>
    <w:rsid w:val="00976863"/>
    <w:rsid w:val="00976C01"/>
    <w:rsid w:val="00980E78"/>
    <w:rsid w:val="00982D22"/>
    <w:rsid w:val="00984583"/>
    <w:rsid w:val="00984E35"/>
    <w:rsid w:val="00985D23"/>
    <w:rsid w:val="00991DCC"/>
    <w:rsid w:val="009947C9"/>
    <w:rsid w:val="009958B5"/>
    <w:rsid w:val="00995FB9"/>
    <w:rsid w:val="009A249D"/>
    <w:rsid w:val="009A24F6"/>
    <w:rsid w:val="009A2ACC"/>
    <w:rsid w:val="009A3A83"/>
    <w:rsid w:val="009A3DA6"/>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2949"/>
    <w:rsid w:val="00A23003"/>
    <w:rsid w:val="00A235AC"/>
    <w:rsid w:val="00A24A61"/>
    <w:rsid w:val="00A24B7A"/>
    <w:rsid w:val="00A24C06"/>
    <w:rsid w:val="00A263F0"/>
    <w:rsid w:val="00A2763B"/>
    <w:rsid w:val="00A2795C"/>
    <w:rsid w:val="00A279D1"/>
    <w:rsid w:val="00A30E2F"/>
    <w:rsid w:val="00A31163"/>
    <w:rsid w:val="00A319CF"/>
    <w:rsid w:val="00A3428B"/>
    <w:rsid w:val="00A35C6B"/>
    <w:rsid w:val="00A36AC3"/>
    <w:rsid w:val="00A40178"/>
    <w:rsid w:val="00A42647"/>
    <w:rsid w:val="00A47262"/>
    <w:rsid w:val="00A52756"/>
    <w:rsid w:val="00A54362"/>
    <w:rsid w:val="00A5562D"/>
    <w:rsid w:val="00A56E3B"/>
    <w:rsid w:val="00A60F2B"/>
    <w:rsid w:val="00A6231A"/>
    <w:rsid w:val="00A64DD9"/>
    <w:rsid w:val="00A663CD"/>
    <w:rsid w:val="00A676F5"/>
    <w:rsid w:val="00A70D5F"/>
    <w:rsid w:val="00A761F6"/>
    <w:rsid w:val="00A76436"/>
    <w:rsid w:val="00A773E6"/>
    <w:rsid w:val="00A823F0"/>
    <w:rsid w:val="00A82D50"/>
    <w:rsid w:val="00A9053B"/>
    <w:rsid w:val="00A9346E"/>
    <w:rsid w:val="00AA0E78"/>
    <w:rsid w:val="00AA1E19"/>
    <w:rsid w:val="00AA2E18"/>
    <w:rsid w:val="00AA329C"/>
    <w:rsid w:val="00AA53E8"/>
    <w:rsid w:val="00AA7AE9"/>
    <w:rsid w:val="00AB16DA"/>
    <w:rsid w:val="00AB3EA8"/>
    <w:rsid w:val="00AB7C14"/>
    <w:rsid w:val="00AC117F"/>
    <w:rsid w:val="00AC2A22"/>
    <w:rsid w:val="00AC582E"/>
    <w:rsid w:val="00AC70C3"/>
    <w:rsid w:val="00AD134E"/>
    <w:rsid w:val="00AD4AA2"/>
    <w:rsid w:val="00AD5EE2"/>
    <w:rsid w:val="00AE25AE"/>
    <w:rsid w:val="00AE443C"/>
    <w:rsid w:val="00AF055B"/>
    <w:rsid w:val="00AF3452"/>
    <w:rsid w:val="00AF629C"/>
    <w:rsid w:val="00B00DE6"/>
    <w:rsid w:val="00B05236"/>
    <w:rsid w:val="00B10003"/>
    <w:rsid w:val="00B135E9"/>
    <w:rsid w:val="00B14CEF"/>
    <w:rsid w:val="00B24348"/>
    <w:rsid w:val="00B2512C"/>
    <w:rsid w:val="00B25D3D"/>
    <w:rsid w:val="00B3170C"/>
    <w:rsid w:val="00B33D79"/>
    <w:rsid w:val="00B351A4"/>
    <w:rsid w:val="00B37811"/>
    <w:rsid w:val="00B405DF"/>
    <w:rsid w:val="00B41472"/>
    <w:rsid w:val="00B426D0"/>
    <w:rsid w:val="00B43943"/>
    <w:rsid w:val="00B43C24"/>
    <w:rsid w:val="00B504A5"/>
    <w:rsid w:val="00B5196F"/>
    <w:rsid w:val="00B51CDF"/>
    <w:rsid w:val="00B51FC8"/>
    <w:rsid w:val="00B52127"/>
    <w:rsid w:val="00B54026"/>
    <w:rsid w:val="00B54897"/>
    <w:rsid w:val="00B559DB"/>
    <w:rsid w:val="00B574B8"/>
    <w:rsid w:val="00B579FF"/>
    <w:rsid w:val="00B57FC8"/>
    <w:rsid w:val="00B61089"/>
    <w:rsid w:val="00B6350E"/>
    <w:rsid w:val="00B76141"/>
    <w:rsid w:val="00B7638D"/>
    <w:rsid w:val="00B76698"/>
    <w:rsid w:val="00B7691D"/>
    <w:rsid w:val="00B80C3C"/>
    <w:rsid w:val="00B85CD7"/>
    <w:rsid w:val="00B86158"/>
    <w:rsid w:val="00B87904"/>
    <w:rsid w:val="00B93034"/>
    <w:rsid w:val="00B93CB8"/>
    <w:rsid w:val="00B948CB"/>
    <w:rsid w:val="00B978A7"/>
    <w:rsid w:val="00BA0F03"/>
    <w:rsid w:val="00BA2D46"/>
    <w:rsid w:val="00BA3301"/>
    <w:rsid w:val="00BA3399"/>
    <w:rsid w:val="00BA503C"/>
    <w:rsid w:val="00BA653A"/>
    <w:rsid w:val="00BB0C28"/>
    <w:rsid w:val="00BB56CE"/>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4D01"/>
    <w:rsid w:val="00C16A0C"/>
    <w:rsid w:val="00C2232A"/>
    <w:rsid w:val="00C30235"/>
    <w:rsid w:val="00C33CCC"/>
    <w:rsid w:val="00C452E7"/>
    <w:rsid w:val="00C52FFE"/>
    <w:rsid w:val="00C53882"/>
    <w:rsid w:val="00C561A9"/>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6A52"/>
    <w:rsid w:val="00CA78E4"/>
    <w:rsid w:val="00CB2523"/>
    <w:rsid w:val="00CB4AFF"/>
    <w:rsid w:val="00CB4DB4"/>
    <w:rsid w:val="00CC1AC1"/>
    <w:rsid w:val="00CC3ED9"/>
    <w:rsid w:val="00CC49EA"/>
    <w:rsid w:val="00CC4CB8"/>
    <w:rsid w:val="00CC5B49"/>
    <w:rsid w:val="00CC6218"/>
    <w:rsid w:val="00CD0B95"/>
    <w:rsid w:val="00CD31A4"/>
    <w:rsid w:val="00CD5C2F"/>
    <w:rsid w:val="00CE0D52"/>
    <w:rsid w:val="00CE14A3"/>
    <w:rsid w:val="00CE1DD1"/>
    <w:rsid w:val="00CE532A"/>
    <w:rsid w:val="00CE6F14"/>
    <w:rsid w:val="00CF23A5"/>
    <w:rsid w:val="00CF27D0"/>
    <w:rsid w:val="00CF644F"/>
    <w:rsid w:val="00D02080"/>
    <w:rsid w:val="00D025CE"/>
    <w:rsid w:val="00D149A0"/>
    <w:rsid w:val="00D15F79"/>
    <w:rsid w:val="00D173B7"/>
    <w:rsid w:val="00D175D6"/>
    <w:rsid w:val="00D17695"/>
    <w:rsid w:val="00D2016A"/>
    <w:rsid w:val="00D2303B"/>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0BED"/>
    <w:rsid w:val="00D61BE6"/>
    <w:rsid w:val="00D67089"/>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2C29"/>
    <w:rsid w:val="00E12F53"/>
    <w:rsid w:val="00E15D92"/>
    <w:rsid w:val="00E162BD"/>
    <w:rsid w:val="00E231FF"/>
    <w:rsid w:val="00E24FC3"/>
    <w:rsid w:val="00E256B5"/>
    <w:rsid w:val="00E27D5A"/>
    <w:rsid w:val="00E353BC"/>
    <w:rsid w:val="00E4065F"/>
    <w:rsid w:val="00E42B0E"/>
    <w:rsid w:val="00E443E8"/>
    <w:rsid w:val="00E44A08"/>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18D3"/>
    <w:rsid w:val="00F857E2"/>
    <w:rsid w:val="00F90688"/>
    <w:rsid w:val="00F952DC"/>
    <w:rsid w:val="00F95416"/>
    <w:rsid w:val="00F96BDC"/>
    <w:rsid w:val="00FA1319"/>
    <w:rsid w:val="00FA7872"/>
    <w:rsid w:val="00FB046D"/>
    <w:rsid w:val="00FC660C"/>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1328</TotalTime>
  <Pages>23</Pages>
  <Words>39567</Words>
  <Characters>225534</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264572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37</cp:revision>
  <cp:lastPrinted>2013-05-03T14:51:00Z</cp:lastPrinted>
  <dcterms:created xsi:type="dcterms:W3CDTF">2021-07-08T15:10:00Z</dcterms:created>
  <dcterms:modified xsi:type="dcterms:W3CDTF">2021-07-27T20:44:00Z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