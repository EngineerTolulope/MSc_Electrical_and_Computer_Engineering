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347F66B3"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517D823A" w14:textId="1693B566" w:rsidR="00C167AE" w:rsidRDefault="00C167AE"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86260317"/>
      <w:r>
        <w:lastRenderedPageBreak/>
        <w:t>ABSTRACT</w:t>
      </w:r>
      <w:bookmarkEnd w:id="0"/>
    </w:p>
    <w:p w14:paraId="6AFA092A" w14:textId="77A8855D" w:rsidR="008F5F2A" w:rsidRDefault="00322962" w:rsidP="00DC0405">
      <w:pPr>
        <w:ind w:firstLine="288"/>
      </w:pPr>
      <w:r w:rsidRPr="00322962">
        <w:t>Load forecasting is critical for power system operators to maintain a safe and efficient network. By ensuring that consumers receive an adequate amount of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is to compare deep learning forecasting techniques to some conventional forecasting techniques currently used by utilities in order to determine whether deep learning can better meet their needs.</w:t>
      </w:r>
    </w:p>
    <w:p w14:paraId="0D4D0C58" w14:textId="77777777" w:rsidR="00DC0405" w:rsidRDefault="00DC0405">
      <w:pPr>
        <w:spacing w:line="240" w:lineRule="auto"/>
        <w:jc w:val="left"/>
        <w:rPr>
          <w:b/>
          <w:sz w:val="28"/>
        </w:rPr>
      </w:pPr>
      <w:r>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4EF39F01" w:rsidR="00C92783" w:rsidRDefault="00C92783" w:rsidP="00C92783">
      <w:pPr>
        <w:pStyle w:val="Dedication"/>
      </w:pPr>
      <w:bookmarkStart w:id="1" w:name="_Toc86260318"/>
      <w:r>
        <w:t>DEDICATION</w:t>
      </w:r>
      <w:bookmarkEnd w:id="1"/>
      <w:r>
        <w:t xml:space="preserve"> </w:t>
      </w:r>
    </w:p>
    <w:p w14:paraId="54C083B3" w14:textId="4747D2F0" w:rsidR="00F03A03" w:rsidRPr="00F03A03" w:rsidRDefault="00914772" w:rsidP="00F03A03">
      <w:pPr>
        <w:jc w:val="center"/>
      </w:pPr>
      <w:r w:rsidRPr="00914772">
        <w:t>T</w:t>
      </w:r>
      <w:r w:rsidR="00242D30">
        <w:t>his</w:t>
      </w:r>
      <w:r w:rsidRPr="00914772">
        <w:t xml:space="preserve"> </w:t>
      </w:r>
      <w:r w:rsidR="00242D30">
        <w:t>t</w:t>
      </w:r>
      <w:r w:rsidRPr="00914772">
        <w:t>hesis is dedicated to my future self; I want him to look back and understand that all his struggle, anguish, and late nights were not in vain. I adore you, and I</w:t>
      </w:r>
      <w:r w:rsidR="00242D30">
        <w:t xml:space="preserve"> a</w:t>
      </w:r>
      <w:r w:rsidRPr="00914772">
        <w:t>m excited to meet the man you</w:t>
      </w:r>
      <w:r w:rsidR="00242D30">
        <w:t xml:space="preserve"> a</w:t>
      </w:r>
      <w:r w:rsidRPr="00914772">
        <w:t>re going to become.</w:t>
      </w:r>
    </w:p>
    <w:p w14:paraId="66B0A80A" w14:textId="77777777" w:rsidR="00F03A03" w:rsidRDefault="00F03A03">
      <w:pPr>
        <w:spacing w:line="240" w:lineRule="auto"/>
        <w:jc w:val="left"/>
        <w:rPr>
          <w:rFonts w:cs="Arial"/>
          <w:b/>
          <w:bCs/>
          <w:kern w:val="32"/>
          <w:sz w:val="28"/>
          <w:szCs w:val="32"/>
        </w:rPr>
      </w:pPr>
      <w:r>
        <w:br w:type="page"/>
      </w:r>
    </w:p>
    <w:p w14:paraId="475BE643" w14:textId="58B8318D" w:rsidR="003819CA" w:rsidRPr="00DC0405" w:rsidRDefault="00C262DB" w:rsidP="00DC0405">
      <w:pPr>
        <w:pStyle w:val="Heading1"/>
      </w:pPr>
      <w:bookmarkStart w:id="2" w:name="_Ref86061658"/>
      <w:bookmarkStart w:id="3" w:name="_Toc86260319"/>
      <w:r>
        <w:lastRenderedPageBreak/>
        <w:t>ACKNOWLEDGEMENTS</w:t>
      </w:r>
      <w:bookmarkEnd w:id="2"/>
      <w:bookmarkEnd w:id="3"/>
      <w:r>
        <w:t xml:space="preserve"> </w:t>
      </w:r>
    </w:p>
    <w:p w14:paraId="3158186E" w14:textId="56B99B73" w:rsidR="00EA2225" w:rsidRDefault="00EA2225" w:rsidP="00EA2225">
      <w:pPr>
        <w:ind w:firstLine="288"/>
      </w:pPr>
      <w:r>
        <w:t xml:space="preserve">Without a doubt, this is one of the most </w:t>
      </w:r>
      <w:r w:rsidR="0018271C">
        <w:t>challenging</w:t>
      </w:r>
      <w:r>
        <w:t xml:space="preserve"> journeys I</w:t>
      </w:r>
      <w:r w:rsidR="0018271C">
        <w:t xml:space="preserve"> ha</w:t>
      </w:r>
      <w:r>
        <w:t>ve ever undertaken. It has demonstrated how much I can grow and achieve when I believe in myself and put in the effort. It was an eye-opening experience, and I</w:t>
      </w:r>
      <w:r w:rsidR="0018271C">
        <w:t xml:space="preserve"> a</w:t>
      </w:r>
      <w:r>
        <w:t>m grateful that I did</w:t>
      </w:r>
      <w:r w:rsidR="0018271C">
        <w:t xml:space="preserve"> no</w:t>
      </w:r>
      <w:r>
        <w:t xml:space="preserve">t give up and instead persevered in my efforts to cross the finish line. </w:t>
      </w:r>
      <w:r w:rsidR="00BF6708" w:rsidRPr="00BF6708">
        <w:t>When I first arrived at UNB and saw what my colleagues in the lab were working on, I honestly wondered what I had gotten myself into.</w:t>
      </w:r>
      <w:r>
        <w:t xml:space="preserve"> Then, after hearing what other students had to say about how difficult a thesis master's degree is, I began to doubt my abilities and became concerned that I would not be able to finish it.</w:t>
      </w:r>
    </w:p>
    <w:p w14:paraId="7ABC9809" w14:textId="10FF6C32" w:rsidR="00EA2225" w:rsidRDefault="006810A7" w:rsidP="00EA2225">
      <w:pPr>
        <w:ind w:firstLine="288"/>
      </w:pPr>
      <w:r w:rsidRPr="006810A7">
        <w:t>I want to express my gratitude to my supervisors, Dr. Dawn MacIsaac and Dr. Julian Cardenas</w:t>
      </w:r>
      <w:r w:rsidR="00EA2225">
        <w:t xml:space="preserve">; without them, I would not have </w:t>
      </w:r>
      <w:r w:rsidR="0018271C">
        <w:t>completed</w:t>
      </w:r>
      <w:r w:rsidR="00EA2225">
        <w:t xml:space="preserve"> this program. I appreciate your patience and encouraging words, which reminded me that anything is possible and that all I need to do is keep going. I</w:t>
      </w:r>
      <w:r w:rsidR="0018271C">
        <w:t xml:space="preserve"> woul</w:t>
      </w:r>
      <w:r w:rsidR="00EA2225">
        <w:t>d also like to thank my family for always being there for me and constantly motivating me to finish this program.</w:t>
      </w:r>
    </w:p>
    <w:p w14:paraId="657F84D3" w14:textId="34F02E71" w:rsidR="00CB319A" w:rsidRPr="00E279DB" w:rsidRDefault="00EA2225" w:rsidP="00EA2225">
      <w:pPr>
        <w:ind w:firstLine="288"/>
      </w:pPr>
      <w:r>
        <w:t>If I</w:t>
      </w:r>
      <w:r w:rsidR="0018271C">
        <w:t xml:space="preserve"> a</w:t>
      </w:r>
      <w:r>
        <w:t>m completely honest, the person who first entered the lab in December 2018 would not be able to complete this degree. In order to finish, I needed to improve both personally and intellectually.</w:t>
      </w:r>
      <w:r w:rsidR="00F26C8B">
        <w:t xml:space="preserve"> </w:t>
      </w:r>
      <w:r w:rsidR="00F26C8B" w:rsidRPr="00F26C8B">
        <w:t xml:space="preserve">I want to applaud myself for not throwing in the towel and giving up; I want to commend myself for persevering through difficult times and even when the going became tougher. </w:t>
      </w:r>
      <w:r w:rsidR="007F4DB1" w:rsidRPr="007F4DB1">
        <w:t>In short, this has been an educational experience and a game of physical and cognitive development.</w:t>
      </w:r>
      <w:r>
        <w:t xml:space="preserve"> If I had to do it all over again, I would because I would not be the man I am today</w:t>
      </w:r>
      <w:r w:rsidR="00546074">
        <w:t xml:space="preserve"> without it</w:t>
      </w:r>
      <w:r>
        <w:t xml:space="preserve">. </w:t>
      </w:r>
      <w:r w:rsidR="000E0567" w:rsidRPr="000E0567">
        <w:t>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86260320"/>
      <w:r>
        <w:lastRenderedPageBreak/>
        <w:t>Table of Contents</w:t>
      </w:r>
      <w:bookmarkEnd w:id="4"/>
    </w:p>
    <w:p w14:paraId="57988C26" w14:textId="7DCB7398" w:rsidR="00004E51"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86260317" w:history="1">
        <w:r w:rsidR="00004E51" w:rsidRPr="00A62196">
          <w:rPr>
            <w:rStyle w:val="Hyperlink"/>
            <w:noProof/>
          </w:rPr>
          <w:t>ABSTRACT</w:t>
        </w:r>
        <w:r w:rsidR="00004E51">
          <w:rPr>
            <w:noProof/>
            <w:webHidden/>
          </w:rPr>
          <w:tab/>
        </w:r>
        <w:r w:rsidR="00004E51">
          <w:rPr>
            <w:noProof/>
            <w:webHidden/>
          </w:rPr>
          <w:fldChar w:fldCharType="begin"/>
        </w:r>
        <w:r w:rsidR="00004E51">
          <w:rPr>
            <w:noProof/>
            <w:webHidden/>
          </w:rPr>
          <w:instrText xml:space="preserve"> PAGEREF _Toc86260317 \h </w:instrText>
        </w:r>
        <w:r w:rsidR="00004E51">
          <w:rPr>
            <w:noProof/>
            <w:webHidden/>
          </w:rPr>
        </w:r>
        <w:r w:rsidR="00004E51">
          <w:rPr>
            <w:noProof/>
            <w:webHidden/>
          </w:rPr>
          <w:fldChar w:fldCharType="separate"/>
        </w:r>
        <w:r w:rsidR="00004E51">
          <w:rPr>
            <w:noProof/>
            <w:webHidden/>
          </w:rPr>
          <w:t>ii</w:t>
        </w:r>
        <w:r w:rsidR="00004E51">
          <w:rPr>
            <w:noProof/>
            <w:webHidden/>
          </w:rPr>
          <w:fldChar w:fldCharType="end"/>
        </w:r>
      </w:hyperlink>
    </w:p>
    <w:p w14:paraId="1245621A" w14:textId="69A15888" w:rsidR="00004E51" w:rsidRDefault="00004E51">
      <w:pPr>
        <w:pStyle w:val="TOC1"/>
        <w:rPr>
          <w:rFonts w:asciiTheme="minorHAnsi" w:eastAsiaTheme="minorEastAsia" w:hAnsiTheme="minorHAnsi" w:cstheme="minorBidi"/>
          <w:noProof/>
          <w:sz w:val="22"/>
          <w:szCs w:val="22"/>
          <w:lang w:eastAsia="en-CA"/>
        </w:rPr>
      </w:pPr>
      <w:hyperlink w:anchor="_Toc86260318" w:history="1">
        <w:r w:rsidRPr="00A62196">
          <w:rPr>
            <w:rStyle w:val="Hyperlink"/>
            <w:noProof/>
          </w:rPr>
          <w:t>DEDICATION</w:t>
        </w:r>
        <w:r>
          <w:rPr>
            <w:noProof/>
            <w:webHidden/>
          </w:rPr>
          <w:tab/>
        </w:r>
        <w:r>
          <w:rPr>
            <w:noProof/>
            <w:webHidden/>
          </w:rPr>
          <w:fldChar w:fldCharType="begin"/>
        </w:r>
        <w:r>
          <w:rPr>
            <w:noProof/>
            <w:webHidden/>
          </w:rPr>
          <w:instrText xml:space="preserve"> PAGEREF _Toc86260318 \h </w:instrText>
        </w:r>
        <w:r>
          <w:rPr>
            <w:noProof/>
            <w:webHidden/>
          </w:rPr>
        </w:r>
        <w:r>
          <w:rPr>
            <w:noProof/>
            <w:webHidden/>
          </w:rPr>
          <w:fldChar w:fldCharType="separate"/>
        </w:r>
        <w:r>
          <w:rPr>
            <w:noProof/>
            <w:webHidden/>
          </w:rPr>
          <w:t>iii</w:t>
        </w:r>
        <w:r>
          <w:rPr>
            <w:noProof/>
            <w:webHidden/>
          </w:rPr>
          <w:fldChar w:fldCharType="end"/>
        </w:r>
      </w:hyperlink>
    </w:p>
    <w:p w14:paraId="0AD14030" w14:textId="1F67B1D2" w:rsidR="00004E51" w:rsidRDefault="00004E51">
      <w:pPr>
        <w:pStyle w:val="TOC1"/>
        <w:rPr>
          <w:rFonts w:asciiTheme="minorHAnsi" w:eastAsiaTheme="minorEastAsia" w:hAnsiTheme="minorHAnsi" w:cstheme="minorBidi"/>
          <w:noProof/>
          <w:sz w:val="22"/>
          <w:szCs w:val="22"/>
          <w:lang w:eastAsia="en-CA"/>
        </w:rPr>
      </w:pPr>
      <w:hyperlink w:anchor="_Toc86260319" w:history="1">
        <w:r w:rsidRPr="00A62196">
          <w:rPr>
            <w:rStyle w:val="Hyperlink"/>
            <w:noProof/>
          </w:rPr>
          <w:t>ACKNOWLEDGEMENTS</w:t>
        </w:r>
        <w:r>
          <w:rPr>
            <w:noProof/>
            <w:webHidden/>
          </w:rPr>
          <w:tab/>
        </w:r>
        <w:r>
          <w:rPr>
            <w:noProof/>
            <w:webHidden/>
          </w:rPr>
          <w:fldChar w:fldCharType="begin"/>
        </w:r>
        <w:r>
          <w:rPr>
            <w:noProof/>
            <w:webHidden/>
          </w:rPr>
          <w:instrText xml:space="preserve"> PAGEREF _Toc86260319 \h </w:instrText>
        </w:r>
        <w:r>
          <w:rPr>
            <w:noProof/>
            <w:webHidden/>
          </w:rPr>
        </w:r>
        <w:r>
          <w:rPr>
            <w:noProof/>
            <w:webHidden/>
          </w:rPr>
          <w:fldChar w:fldCharType="separate"/>
        </w:r>
        <w:r>
          <w:rPr>
            <w:noProof/>
            <w:webHidden/>
          </w:rPr>
          <w:t>iv</w:t>
        </w:r>
        <w:r>
          <w:rPr>
            <w:noProof/>
            <w:webHidden/>
          </w:rPr>
          <w:fldChar w:fldCharType="end"/>
        </w:r>
      </w:hyperlink>
    </w:p>
    <w:p w14:paraId="18982285" w14:textId="51A85B18" w:rsidR="00004E51" w:rsidRDefault="00004E51">
      <w:pPr>
        <w:pStyle w:val="TOC1"/>
        <w:rPr>
          <w:rFonts w:asciiTheme="minorHAnsi" w:eastAsiaTheme="minorEastAsia" w:hAnsiTheme="minorHAnsi" w:cstheme="minorBidi"/>
          <w:noProof/>
          <w:sz w:val="22"/>
          <w:szCs w:val="22"/>
          <w:lang w:eastAsia="en-CA"/>
        </w:rPr>
      </w:pPr>
      <w:hyperlink w:anchor="_Toc86260320" w:history="1">
        <w:r w:rsidRPr="00A62196">
          <w:rPr>
            <w:rStyle w:val="Hyperlink"/>
            <w:noProof/>
          </w:rPr>
          <w:t>Table of Contents</w:t>
        </w:r>
        <w:r>
          <w:rPr>
            <w:noProof/>
            <w:webHidden/>
          </w:rPr>
          <w:tab/>
        </w:r>
        <w:r>
          <w:rPr>
            <w:noProof/>
            <w:webHidden/>
          </w:rPr>
          <w:fldChar w:fldCharType="begin"/>
        </w:r>
        <w:r>
          <w:rPr>
            <w:noProof/>
            <w:webHidden/>
          </w:rPr>
          <w:instrText xml:space="preserve"> PAGEREF _Toc86260320 \h </w:instrText>
        </w:r>
        <w:r>
          <w:rPr>
            <w:noProof/>
            <w:webHidden/>
          </w:rPr>
        </w:r>
        <w:r>
          <w:rPr>
            <w:noProof/>
            <w:webHidden/>
          </w:rPr>
          <w:fldChar w:fldCharType="separate"/>
        </w:r>
        <w:r>
          <w:rPr>
            <w:noProof/>
            <w:webHidden/>
          </w:rPr>
          <w:t>v</w:t>
        </w:r>
        <w:r>
          <w:rPr>
            <w:noProof/>
            <w:webHidden/>
          </w:rPr>
          <w:fldChar w:fldCharType="end"/>
        </w:r>
      </w:hyperlink>
    </w:p>
    <w:p w14:paraId="1F70FAD2" w14:textId="2E2C9F36" w:rsidR="00004E51" w:rsidRDefault="00004E51">
      <w:pPr>
        <w:pStyle w:val="TOC1"/>
        <w:rPr>
          <w:rFonts w:asciiTheme="minorHAnsi" w:eastAsiaTheme="minorEastAsia" w:hAnsiTheme="minorHAnsi" w:cstheme="minorBidi"/>
          <w:noProof/>
          <w:sz w:val="22"/>
          <w:szCs w:val="22"/>
          <w:lang w:eastAsia="en-CA"/>
        </w:rPr>
      </w:pPr>
      <w:hyperlink w:anchor="_Toc86260321" w:history="1">
        <w:r w:rsidRPr="00A62196">
          <w:rPr>
            <w:rStyle w:val="Hyperlink"/>
            <w:noProof/>
          </w:rPr>
          <w:t>List of Tables</w:t>
        </w:r>
        <w:r>
          <w:rPr>
            <w:noProof/>
            <w:webHidden/>
          </w:rPr>
          <w:tab/>
        </w:r>
        <w:r>
          <w:rPr>
            <w:noProof/>
            <w:webHidden/>
          </w:rPr>
          <w:fldChar w:fldCharType="begin"/>
        </w:r>
        <w:r>
          <w:rPr>
            <w:noProof/>
            <w:webHidden/>
          </w:rPr>
          <w:instrText xml:space="preserve"> PAGEREF _Toc86260321 \h </w:instrText>
        </w:r>
        <w:r>
          <w:rPr>
            <w:noProof/>
            <w:webHidden/>
          </w:rPr>
        </w:r>
        <w:r>
          <w:rPr>
            <w:noProof/>
            <w:webHidden/>
          </w:rPr>
          <w:fldChar w:fldCharType="separate"/>
        </w:r>
        <w:r>
          <w:rPr>
            <w:noProof/>
            <w:webHidden/>
          </w:rPr>
          <w:t>ix</w:t>
        </w:r>
        <w:r>
          <w:rPr>
            <w:noProof/>
            <w:webHidden/>
          </w:rPr>
          <w:fldChar w:fldCharType="end"/>
        </w:r>
      </w:hyperlink>
    </w:p>
    <w:p w14:paraId="4C530E19" w14:textId="5BF53756" w:rsidR="00004E51" w:rsidRDefault="00004E51">
      <w:pPr>
        <w:pStyle w:val="TOC1"/>
        <w:rPr>
          <w:rFonts w:asciiTheme="minorHAnsi" w:eastAsiaTheme="minorEastAsia" w:hAnsiTheme="minorHAnsi" w:cstheme="minorBidi"/>
          <w:noProof/>
          <w:sz w:val="22"/>
          <w:szCs w:val="22"/>
          <w:lang w:eastAsia="en-CA"/>
        </w:rPr>
      </w:pPr>
      <w:hyperlink w:anchor="_Toc86260322" w:history="1">
        <w:r w:rsidRPr="00A62196">
          <w:rPr>
            <w:rStyle w:val="Hyperlink"/>
            <w:noProof/>
          </w:rPr>
          <w:t>List of Figures</w:t>
        </w:r>
        <w:r>
          <w:rPr>
            <w:noProof/>
            <w:webHidden/>
          </w:rPr>
          <w:tab/>
        </w:r>
        <w:r>
          <w:rPr>
            <w:noProof/>
            <w:webHidden/>
          </w:rPr>
          <w:fldChar w:fldCharType="begin"/>
        </w:r>
        <w:r>
          <w:rPr>
            <w:noProof/>
            <w:webHidden/>
          </w:rPr>
          <w:instrText xml:space="preserve"> PAGEREF _Toc86260322 \h </w:instrText>
        </w:r>
        <w:r>
          <w:rPr>
            <w:noProof/>
            <w:webHidden/>
          </w:rPr>
        </w:r>
        <w:r>
          <w:rPr>
            <w:noProof/>
            <w:webHidden/>
          </w:rPr>
          <w:fldChar w:fldCharType="separate"/>
        </w:r>
        <w:r>
          <w:rPr>
            <w:noProof/>
            <w:webHidden/>
          </w:rPr>
          <w:t>x</w:t>
        </w:r>
        <w:r>
          <w:rPr>
            <w:noProof/>
            <w:webHidden/>
          </w:rPr>
          <w:fldChar w:fldCharType="end"/>
        </w:r>
      </w:hyperlink>
    </w:p>
    <w:p w14:paraId="2950BDAF" w14:textId="0E4CBBBB" w:rsidR="00004E51" w:rsidRDefault="00004E51">
      <w:pPr>
        <w:pStyle w:val="TOC1"/>
        <w:rPr>
          <w:rFonts w:asciiTheme="minorHAnsi" w:eastAsiaTheme="minorEastAsia" w:hAnsiTheme="minorHAnsi" w:cstheme="minorBidi"/>
          <w:noProof/>
          <w:sz w:val="22"/>
          <w:szCs w:val="22"/>
          <w:lang w:eastAsia="en-CA"/>
        </w:rPr>
      </w:pPr>
      <w:hyperlink w:anchor="_Toc86260323" w:history="1">
        <w:r w:rsidRPr="00A62196">
          <w:rPr>
            <w:rStyle w:val="Hyperlink"/>
            <w:noProof/>
          </w:rPr>
          <w:t>List of Abbreviations</w:t>
        </w:r>
        <w:r>
          <w:rPr>
            <w:noProof/>
            <w:webHidden/>
          </w:rPr>
          <w:tab/>
        </w:r>
        <w:r>
          <w:rPr>
            <w:noProof/>
            <w:webHidden/>
          </w:rPr>
          <w:fldChar w:fldCharType="begin"/>
        </w:r>
        <w:r>
          <w:rPr>
            <w:noProof/>
            <w:webHidden/>
          </w:rPr>
          <w:instrText xml:space="preserve"> PAGEREF _Toc86260323 \h </w:instrText>
        </w:r>
        <w:r>
          <w:rPr>
            <w:noProof/>
            <w:webHidden/>
          </w:rPr>
        </w:r>
        <w:r>
          <w:rPr>
            <w:noProof/>
            <w:webHidden/>
          </w:rPr>
          <w:fldChar w:fldCharType="separate"/>
        </w:r>
        <w:r>
          <w:rPr>
            <w:noProof/>
            <w:webHidden/>
          </w:rPr>
          <w:t>xv</w:t>
        </w:r>
        <w:r>
          <w:rPr>
            <w:noProof/>
            <w:webHidden/>
          </w:rPr>
          <w:fldChar w:fldCharType="end"/>
        </w:r>
      </w:hyperlink>
    </w:p>
    <w:p w14:paraId="1989ABEF" w14:textId="69A8B5F2" w:rsidR="00004E51" w:rsidRDefault="00004E51">
      <w:pPr>
        <w:pStyle w:val="TOC1"/>
        <w:rPr>
          <w:rFonts w:asciiTheme="minorHAnsi" w:eastAsiaTheme="minorEastAsia" w:hAnsiTheme="minorHAnsi" w:cstheme="minorBidi"/>
          <w:noProof/>
          <w:sz w:val="22"/>
          <w:szCs w:val="22"/>
          <w:lang w:eastAsia="en-CA"/>
        </w:rPr>
      </w:pPr>
      <w:hyperlink w:anchor="_Toc86260324" w:history="1">
        <w:r w:rsidRPr="00A62196">
          <w:rPr>
            <w:rStyle w:val="Hyperlink"/>
            <w:noProof/>
          </w:rPr>
          <w:t>1 Introduction</w:t>
        </w:r>
        <w:r>
          <w:rPr>
            <w:noProof/>
            <w:webHidden/>
          </w:rPr>
          <w:tab/>
        </w:r>
        <w:r>
          <w:rPr>
            <w:noProof/>
            <w:webHidden/>
          </w:rPr>
          <w:fldChar w:fldCharType="begin"/>
        </w:r>
        <w:r>
          <w:rPr>
            <w:noProof/>
            <w:webHidden/>
          </w:rPr>
          <w:instrText xml:space="preserve"> PAGEREF _Toc86260324 \h </w:instrText>
        </w:r>
        <w:r>
          <w:rPr>
            <w:noProof/>
            <w:webHidden/>
          </w:rPr>
        </w:r>
        <w:r>
          <w:rPr>
            <w:noProof/>
            <w:webHidden/>
          </w:rPr>
          <w:fldChar w:fldCharType="separate"/>
        </w:r>
        <w:r>
          <w:rPr>
            <w:noProof/>
            <w:webHidden/>
          </w:rPr>
          <w:t>1</w:t>
        </w:r>
        <w:r>
          <w:rPr>
            <w:noProof/>
            <w:webHidden/>
          </w:rPr>
          <w:fldChar w:fldCharType="end"/>
        </w:r>
      </w:hyperlink>
    </w:p>
    <w:p w14:paraId="51959CA1" w14:textId="54F33D72" w:rsidR="00004E51" w:rsidRDefault="00004E51">
      <w:pPr>
        <w:pStyle w:val="TOC2"/>
        <w:tabs>
          <w:tab w:val="right" w:leader="dot" w:pos="8630"/>
        </w:tabs>
        <w:rPr>
          <w:rFonts w:asciiTheme="minorHAnsi" w:eastAsiaTheme="minorEastAsia" w:hAnsiTheme="minorHAnsi" w:cstheme="minorBidi"/>
          <w:noProof/>
          <w:sz w:val="22"/>
          <w:szCs w:val="22"/>
          <w:lang w:eastAsia="en-CA"/>
        </w:rPr>
      </w:pPr>
      <w:hyperlink w:anchor="_Toc86260325" w:history="1">
        <w:r w:rsidRPr="00A62196">
          <w:rPr>
            <w:rStyle w:val="Hyperlink"/>
            <w:noProof/>
          </w:rPr>
          <w:t>1.1 Significant Achievements and Contributions</w:t>
        </w:r>
        <w:r>
          <w:rPr>
            <w:noProof/>
            <w:webHidden/>
          </w:rPr>
          <w:tab/>
        </w:r>
        <w:r>
          <w:rPr>
            <w:noProof/>
            <w:webHidden/>
          </w:rPr>
          <w:fldChar w:fldCharType="begin"/>
        </w:r>
        <w:r>
          <w:rPr>
            <w:noProof/>
            <w:webHidden/>
          </w:rPr>
          <w:instrText xml:space="preserve"> PAGEREF _Toc86260325 \h </w:instrText>
        </w:r>
        <w:r>
          <w:rPr>
            <w:noProof/>
            <w:webHidden/>
          </w:rPr>
        </w:r>
        <w:r>
          <w:rPr>
            <w:noProof/>
            <w:webHidden/>
          </w:rPr>
          <w:fldChar w:fldCharType="separate"/>
        </w:r>
        <w:r>
          <w:rPr>
            <w:noProof/>
            <w:webHidden/>
          </w:rPr>
          <w:t>3</w:t>
        </w:r>
        <w:r>
          <w:rPr>
            <w:noProof/>
            <w:webHidden/>
          </w:rPr>
          <w:fldChar w:fldCharType="end"/>
        </w:r>
      </w:hyperlink>
    </w:p>
    <w:p w14:paraId="73A6BE27" w14:textId="349EB74E" w:rsidR="00004E51" w:rsidRDefault="00004E51">
      <w:pPr>
        <w:pStyle w:val="TOC2"/>
        <w:tabs>
          <w:tab w:val="right" w:leader="dot" w:pos="8630"/>
        </w:tabs>
        <w:rPr>
          <w:rFonts w:asciiTheme="minorHAnsi" w:eastAsiaTheme="minorEastAsia" w:hAnsiTheme="minorHAnsi" w:cstheme="minorBidi"/>
          <w:noProof/>
          <w:sz w:val="22"/>
          <w:szCs w:val="22"/>
          <w:lang w:eastAsia="en-CA"/>
        </w:rPr>
      </w:pPr>
      <w:hyperlink w:anchor="_Toc86260326" w:history="1">
        <w:r w:rsidRPr="00A62196">
          <w:rPr>
            <w:rStyle w:val="Hyperlink"/>
            <w:noProof/>
          </w:rPr>
          <w:t>1.2 Outline of the Thesis</w:t>
        </w:r>
        <w:r>
          <w:rPr>
            <w:noProof/>
            <w:webHidden/>
          </w:rPr>
          <w:tab/>
        </w:r>
        <w:r>
          <w:rPr>
            <w:noProof/>
            <w:webHidden/>
          </w:rPr>
          <w:fldChar w:fldCharType="begin"/>
        </w:r>
        <w:r>
          <w:rPr>
            <w:noProof/>
            <w:webHidden/>
          </w:rPr>
          <w:instrText xml:space="preserve"> PAGEREF _Toc86260326 \h </w:instrText>
        </w:r>
        <w:r>
          <w:rPr>
            <w:noProof/>
            <w:webHidden/>
          </w:rPr>
        </w:r>
        <w:r>
          <w:rPr>
            <w:noProof/>
            <w:webHidden/>
          </w:rPr>
          <w:fldChar w:fldCharType="separate"/>
        </w:r>
        <w:r>
          <w:rPr>
            <w:noProof/>
            <w:webHidden/>
          </w:rPr>
          <w:t>4</w:t>
        </w:r>
        <w:r>
          <w:rPr>
            <w:noProof/>
            <w:webHidden/>
          </w:rPr>
          <w:fldChar w:fldCharType="end"/>
        </w:r>
      </w:hyperlink>
    </w:p>
    <w:p w14:paraId="5ED9CD0F" w14:textId="1EF8B819" w:rsidR="00004E51" w:rsidRDefault="00004E51">
      <w:pPr>
        <w:pStyle w:val="TOC1"/>
        <w:rPr>
          <w:rFonts w:asciiTheme="minorHAnsi" w:eastAsiaTheme="minorEastAsia" w:hAnsiTheme="minorHAnsi" w:cstheme="minorBidi"/>
          <w:noProof/>
          <w:sz w:val="22"/>
          <w:szCs w:val="22"/>
          <w:lang w:eastAsia="en-CA"/>
        </w:rPr>
      </w:pPr>
      <w:hyperlink w:anchor="_Toc86260327" w:history="1">
        <w:r w:rsidRPr="00A62196">
          <w:rPr>
            <w:rStyle w:val="Hyperlink"/>
            <w:noProof/>
          </w:rPr>
          <w:t>2 Overview of Load Forecasting</w:t>
        </w:r>
        <w:r>
          <w:rPr>
            <w:noProof/>
            <w:webHidden/>
          </w:rPr>
          <w:tab/>
        </w:r>
        <w:r>
          <w:rPr>
            <w:noProof/>
            <w:webHidden/>
          </w:rPr>
          <w:fldChar w:fldCharType="begin"/>
        </w:r>
        <w:r>
          <w:rPr>
            <w:noProof/>
            <w:webHidden/>
          </w:rPr>
          <w:instrText xml:space="preserve"> PAGEREF _Toc86260327 \h </w:instrText>
        </w:r>
        <w:r>
          <w:rPr>
            <w:noProof/>
            <w:webHidden/>
          </w:rPr>
        </w:r>
        <w:r>
          <w:rPr>
            <w:noProof/>
            <w:webHidden/>
          </w:rPr>
          <w:fldChar w:fldCharType="separate"/>
        </w:r>
        <w:r>
          <w:rPr>
            <w:noProof/>
            <w:webHidden/>
          </w:rPr>
          <w:t>5</w:t>
        </w:r>
        <w:r>
          <w:rPr>
            <w:noProof/>
            <w:webHidden/>
          </w:rPr>
          <w:fldChar w:fldCharType="end"/>
        </w:r>
      </w:hyperlink>
    </w:p>
    <w:p w14:paraId="649CB20E" w14:textId="1D781B79" w:rsidR="00004E51" w:rsidRDefault="00004E51">
      <w:pPr>
        <w:pStyle w:val="TOC2"/>
        <w:tabs>
          <w:tab w:val="right" w:leader="dot" w:pos="8630"/>
        </w:tabs>
        <w:rPr>
          <w:rFonts w:asciiTheme="minorHAnsi" w:eastAsiaTheme="minorEastAsia" w:hAnsiTheme="minorHAnsi" w:cstheme="minorBidi"/>
          <w:noProof/>
          <w:sz w:val="22"/>
          <w:szCs w:val="22"/>
          <w:lang w:eastAsia="en-CA"/>
        </w:rPr>
      </w:pPr>
      <w:hyperlink w:anchor="_Toc86260328" w:history="1">
        <w:r w:rsidRPr="00A62196">
          <w:rPr>
            <w:rStyle w:val="Hyperlink"/>
            <w:noProof/>
          </w:rPr>
          <w:t>2.1 Factors That Affect the Load Demand</w:t>
        </w:r>
        <w:r>
          <w:rPr>
            <w:noProof/>
            <w:webHidden/>
          </w:rPr>
          <w:tab/>
        </w:r>
        <w:r>
          <w:rPr>
            <w:noProof/>
            <w:webHidden/>
          </w:rPr>
          <w:fldChar w:fldCharType="begin"/>
        </w:r>
        <w:r>
          <w:rPr>
            <w:noProof/>
            <w:webHidden/>
          </w:rPr>
          <w:instrText xml:space="preserve"> PAGEREF _Toc86260328 \h </w:instrText>
        </w:r>
        <w:r>
          <w:rPr>
            <w:noProof/>
            <w:webHidden/>
          </w:rPr>
        </w:r>
        <w:r>
          <w:rPr>
            <w:noProof/>
            <w:webHidden/>
          </w:rPr>
          <w:fldChar w:fldCharType="separate"/>
        </w:r>
        <w:r>
          <w:rPr>
            <w:noProof/>
            <w:webHidden/>
          </w:rPr>
          <w:t>5</w:t>
        </w:r>
        <w:r>
          <w:rPr>
            <w:noProof/>
            <w:webHidden/>
          </w:rPr>
          <w:fldChar w:fldCharType="end"/>
        </w:r>
      </w:hyperlink>
    </w:p>
    <w:p w14:paraId="6A67BBB8" w14:textId="7EE2D435"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29" w:history="1">
        <w:r w:rsidRPr="00A62196">
          <w:rPr>
            <w:rStyle w:val="Hyperlink"/>
            <w:noProof/>
          </w:rPr>
          <w:t>2.1.1 Historical Load</w:t>
        </w:r>
        <w:r>
          <w:rPr>
            <w:noProof/>
            <w:webHidden/>
          </w:rPr>
          <w:tab/>
        </w:r>
        <w:r>
          <w:rPr>
            <w:noProof/>
            <w:webHidden/>
          </w:rPr>
          <w:fldChar w:fldCharType="begin"/>
        </w:r>
        <w:r>
          <w:rPr>
            <w:noProof/>
            <w:webHidden/>
          </w:rPr>
          <w:instrText xml:space="preserve"> PAGEREF _Toc86260329 \h </w:instrText>
        </w:r>
        <w:r>
          <w:rPr>
            <w:noProof/>
            <w:webHidden/>
          </w:rPr>
        </w:r>
        <w:r>
          <w:rPr>
            <w:noProof/>
            <w:webHidden/>
          </w:rPr>
          <w:fldChar w:fldCharType="separate"/>
        </w:r>
        <w:r>
          <w:rPr>
            <w:noProof/>
            <w:webHidden/>
          </w:rPr>
          <w:t>5</w:t>
        </w:r>
        <w:r>
          <w:rPr>
            <w:noProof/>
            <w:webHidden/>
          </w:rPr>
          <w:fldChar w:fldCharType="end"/>
        </w:r>
      </w:hyperlink>
    </w:p>
    <w:p w14:paraId="28996C9E" w14:textId="4D8A18F1"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30" w:history="1">
        <w:r w:rsidRPr="00A62196">
          <w:rPr>
            <w:rStyle w:val="Hyperlink"/>
            <w:noProof/>
          </w:rPr>
          <w:t>2.1.2 Economic Factors</w:t>
        </w:r>
        <w:r>
          <w:rPr>
            <w:noProof/>
            <w:webHidden/>
          </w:rPr>
          <w:tab/>
        </w:r>
        <w:r>
          <w:rPr>
            <w:noProof/>
            <w:webHidden/>
          </w:rPr>
          <w:fldChar w:fldCharType="begin"/>
        </w:r>
        <w:r>
          <w:rPr>
            <w:noProof/>
            <w:webHidden/>
          </w:rPr>
          <w:instrText xml:space="preserve"> PAGEREF _Toc86260330 \h </w:instrText>
        </w:r>
        <w:r>
          <w:rPr>
            <w:noProof/>
            <w:webHidden/>
          </w:rPr>
        </w:r>
        <w:r>
          <w:rPr>
            <w:noProof/>
            <w:webHidden/>
          </w:rPr>
          <w:fldChar w:fldCharType="separate"/>
        </w:r>
        <w:r>
          <w:rPr>
            <w:noProof/>
            <w:webHidden/>
          </w:rPr>
          <w:t>6</w:t>
        </w:r>
        <w:r>
          <w:rPr>
            <w:noProof/>
            <w:webHidden/>
          </w:rPr>
          <w:fldChar w:fldCharType="end"/>
        </w:r>
      </w:hyperlink>
    </w:p>
    <w:p w14:paraId="20E8BD05" w14:textId="7D6C843B"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31" w:history="1">
        <w:r w:rsidRPr="00A62196">
          <w:rPr>
            <w:rStyle w:val="Hyperlink"/>
            <w:noProof/>
          </w:rPr>
          <w:t>2.1.3 Chronological Factors</w:t>
        </w:r>
        <w:r>
          <w:rPr>
            <w:noProof/>
            <w:webHidden/>
          </w:rPr>
          <w:tab/>
        </w:r>
        <w:r>
          <w:rPr>
            <w:noProof/>
            <w:webHidden/>
          </w:rPr>
          <w:fldChar w:fldCharType="begin"/>
        </w:r>
        <w:r>
          <w:rPr>
            <w:noProof/>
            <w:webHidden/>
          </w:rPr>
          <w:instrText xml:space="preserve"> PAGEREF _Toc86260331 \h </w:instrText>
        </w:r>
        <w:r>
          <w:rPr>
            <w:noProof/>
            <w:webHidden/>
          </w:rPr>
        </w:r>
        <w:r>
          <w:rPr>
            <w:noProof/>
            <w:webHidden/>
          </w:rPr>
          <w:fldChar w:fldCharType="separate"/>
        </w:r>
        <w:r>
          <w:rPr>
            <w:noProof/>
            <w:webHidden/>
          </w:rPr>
          <w:t>6</w:t>
        </w:r>
        <w:r>
          <w:rPr>
            <w:noProof/>
            <w:webHidden/>
          </w:rPr>
          <w:fldChar w:fldCharType="end"/>
        </w:r>
      </w:hyperlink>
    </w:p>
    <w:p w14:paraId="1BA83792" w14:textId="41C5F37C"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32" w:history="1">
        <w:r w:rsidRPr="00A62196">
          <w:rPr>
            <w:rStyle w:val="Hyperlink"/>
            <w:noProof/>
          </w:rPr>
          <w:t>2.1.4 Meteorological Factors</w:t>
        </w:r>
        <w:r>
          <w:rPr>
            <w:noProof/>
            <w:webHidden/>
          </w:rPr>
          <w:tab/>
        </w:r>
        <w:r>
          <w:rPr>
            <w:noProof/>
            <w:webHidden/>
          </w:rPr>
          <w:fldChar w:fldCharType="begin"/>
        </w:r>
        <w:r>
          <w:rPr>
            <w:noProof/>
            <w:webHidden/>
          </w:rPr>
          <w:instrText xml:space="preserve"> PAGEREF _Toc86260332 \h </w:instrText>
        </w:r>
        <w:r>
          <w:rPr>
            <w:noProof/>
            <w:webHidden/>
          </w:rPr>
        </w:r>
        <w:r>
          <w:rPr>
            <w:noProof/>
            <w:webHidden/>
          </w:rPr>
          <w:fldChar w:fldCharType="separate"/>
        </w:r>
        <w:r>
          <w:rPr>
            <w:noProof/>
            <w:webHidden/>
          </w:rPr>
          <w:t>7</w:t>
        </w:r>
        <w:r>
          <w:rPr>
            <w:noProof/>
            <w:webHidden/>
          </w:rPr>
          <w:fldChar w:fldCharType="end"/>
        </w:r>
      </w:hyperlink>
    </w:p>
    <w:p w14:paraId="1F688BD8" w14:textId="35563BEC"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33" w:history="1">
        <w:r w:rsidRPr="00A62196">
          <w:rPr>
            <w:rStyle w:val="Hyperlink"/>
            <w:noProof/>
          </w:rPr>
          <w:t>2.1.5 Random Factors</w:t>
        </w:r>
        <w:r>
          <w:rPr>
            <w:noProof/>
            <w:webHidden/>
          </w:rPr>
          <w:tab/>
        </w:r>
        <w:r>
          <w:rPr>
            <w:noProof/>
            <w:webHidden/>
          </w:rPr>
          <w:fldChar w:fldCharType="begin"/>
        </w:r>
        <w:r>
          <w:rPr>
            <w:noProof/>
            <w:webHidden/>
          </w:rPr>
          <w:instrText xml:space="preserve"> PAGEREF _Toc86260333 \h </w:instrText>
        </w:r>
        <w:r>
          <w:rPr>
            <w:noProof/>
            <w:webHidden/>
          </w:rPr>
        </w:r>
        <w:r>
          <w:rPr>
            <w:noProof/>
            <w:webHidden/>
          </w:rPr>
          <w:fldChar w:fldCharType="separate"/>
        </w:r>
        <w:r>
          <w:rPr>
            <w:noProof/>
            <w:webHidden/>
          </w:rPr>
          <w:t>9</w:t>
        </w:r>
        <w:r>
          <w:rPr>
            <w:noProof/>
            <w:webHidden/>
          </w:rPr>
          <w:fldChar w:fldCharType="end"/>
        </w:r>
      </w:hyperlink>
    </w:p>
    <w:p w14:paraId="08C9B2F7" w14:textId="32DD8988" w:rsidR="00004E51" w:rsidRDefault="00004E51">
      <w:pPr>
        <w:pStyle w:val="TOC2"/>
        <w:tabs>
          <w:tab w:val="right" w:leader="dot" w:pos="8630"/>
        </w:tabs>
        <w:rPr>
          <w:rFonts w:asciiTheme="minorHAnsi" w:eastAsiaTheme="minorEastAsia" w:hAnsiTheme="minorHAnsi" w:cstheme="minorBidi"/>
          <w:noProof/>
          <w:sz w:val="22"/>
          <w:szCs w:val="22"/>
          <w:lang w:eastAsia="en-CA"/>
        </w:rPr>
      </w:pPr>
      <w:hyperlink w:anchor="_Toc86260334" w:history="1">
        <w:r w:rsidRPr="00A62196">
          <w:rPr>
            <w:rStyle w:val="Hyperlink"/>
            <w:noProof/>
          </w:rPr>
          <w:t>2.2 Peak Load Demand</w:t>
        </w:r>
        <w:r>
          <w:rPr>
            <w:noProof/>
            <w:webHidden/>
          </w:rPr>
          <w:tab/>
        </w:r>
        <w:r>
          <w:rPr>
            <w:noProof/>
            <w:webHidden/>
          </w:rPr>
          <w:fldChar w:fldCharType="begin"/>
        </w:r>
        <w:r>
          <w:rPr>
            <w:noProof/>
            <w:webHidden/>
          </w:rPr>
          <w:instrText xml:space="preserve"> PAGEREF _Toc86260334 \h </w:instrText>
        </w:r>
        <w:r>
          <w:rPr>
            <w:noProof/>
            <w:webHidden/>
          </w:rPr>
        </w:r>
        <w:r>
          <w:rPr>
            <w:noProof/>
            <w:webHidden/>
          </w:rPr>
          <w:fldChar w:fldCharType="separate"/>
        </w:r>
        <w:r>
          <w:rPr>
            <w:noProof/>
            <w:webHidden/>
          </w:rPr>
          <w:t>9</w:t>
        </w:r>
        <w:r>
          <w:rPr>
            <w:noProof/>
            <w:webHidden/>
          </w:rPr>
          <w:fldChar w:fldCharType="end"/>
        </w:r>
      </w:hyperlink>
    </w:p>
    <w:p w14:paraId="3CE36ADF" w14:textId="1A2B609F" w:rsidR="00004E51" w:rsidRDefault="00004E51">
      <w:pPr>
        <w:pStyle w:val="TOC2"/>
        <w:tabs>
          <w:tab w:val="right" w:leader="dot" w:pos="8630"/>
        </w:tabs>
        <w:rPr>
          <w:rFonts w:asciiTheme="minorHAnsi" w:eastAsiaTheme="minorEastAsia" w:hAnsiTheme="minorHAnsi" w:cstheme="minorBidi"/>
          <w:noProof/>
          <w:sz w:val="22"/>
          <w:szCs w:val="22"/>
          <w:lang w:eastAsia="en-CA"/>
        </w:rPr>
      </w:pPr>
      <w:hyperlink w:anchor="_Toc86260335" w:history="1">
        <w:r w:rsidRPr="00A62196">
          <w:rPr>
            <w:rStyle w:val="Hyperlink"/>
            <w:noProof/>
          </w:rPr>
          <w:t>2.3 Load Forecasting Horizons</w:t>
        </w:r>
        <w:r>
          <w:rPr>
            <w:noProof/>
            <w:webHidden/>
          </w:rPr>
          <w:tab/>
        </w:r>
        <w:r>
          <w:rPr>
            <w:noProof/>
            <w:webHidden/>
          </w:rPr>
          <w:fldChar w:fldCharType="begin"/>
        </w:r>
        <w:r>
          <w:rPr>
            <w:noProof/>
            <w:webHidden/>
          </w:rPr>
          <w:instrText xml:space="preserve"> PAGEREF _Toc86260335 \h </w:instrText>
        </w:r>
        <w:r>
          <w:rPr>
            <w:noProof/>
            <w:webHidden/>
          </w:rPr>
        </w:r>
        <w:r>
          <w:rPr>
            <w:noProof/>
            <w:webHidden/>
          </w:rPr>
          <w:fldChar w:fldCharType="separate"/>
        </w:r>
        <w:r>
          <w:rPr>
            <w:noProof/>
            <w:webHidden/>
          </w:rPr>
          <w:t>11</w:t>
        </w:r>
        <w:r>
          <w:rPr>
            <w:noProof/>
            <w:webHidden/>
          </w:rPr>
          <w:fldChar w:fldCharType="end"/>
        </w:r>
      </w:hyperlink>
    </w:p>
    <w:p w14:paraId="7B87CF3D" w14:textId="178107BF"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36" w:history="1">
        <w:r w:rsidRPr="00A62196">
          <w:rPr>
            <w:rStyle w:val="Hyperlink"/>
            <w:noProof/>
          </w:rPr>
          <w:t>2.3.1 Very Short-Term Load Forecasting (VSTLF)</w:t>
        </w:r>
        <w:r>
          <w:rPr>
            <w:noProof/>
            <w:webHidden/>
          </w:rPr>
          <w:tab/>
        </w:r>
        <w:r>
          <w:rPr>
            <w:noProof/>
            <w:webHidden/>
          </w:rPr>
          <w:fldChar w:fldCharType="begin"/>
        </w:r>
        <w:r>
          <w:rPr>
            <w:noProof/>
            <w:webHidden/>
          </w:rPr>
          <w:instrText xml:space="preserve"> PAGEREF _Toc86260336 \h </w:instrText>
        </w:r>
        <w:r>
          <w:rPr>
            <w:noProof/>
            <w:webHidden/>
          </w:rPr>
        </w:r>
        <w:r>
          <w:rPr>
            <w:noProof/>
            <w:webHidden/>
          </w:rPr>
          <w:fldChar w:fldCharType="separate"/>
        </w:r>
        <w:r>
          <w:rPr>
            <w:noProof/>
            <w:webHidden/>
          </w:rPr>
          <w:t>11</w:t>
        </w:r>
        <w:r>
          <w:rPr>
            <w:noProof/>
            <w:webHidden/>
          </w:rPr>
          <w:fldChar w:fldCharType="end"/>
        </w:r>
      </w:hyperlink>
    </w:p>
    <w:p w14:paraId="24265C62" w14:textId="0BB0AF22"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37" w:history="1">
        <w:r w:rsidRPr="00A62196">
          <w:rPr>
            <w:rStyle w:val="Hyperlink"/>
            <w:noProof/>
          </w:rPr>
          <w:t>2.3.2 Short Term Load Forecasting (STLF)</w:t>
        </w:r>
        <w:r>
          <w:rPr>
            <w:noProof/>
            <w:webHidden/>
          </w:rPr>
          <w:tab/>
        </w:r>
        <w:r>
          <w:rPr>
            <w:noProof/>
            <w:webHidden/>
          </w:rPr>
          <w:fldChar w:fldCharType="begin"/>
        </w:r>
        <w:r>
          <w:rPr>
            <w:noProof/>
            <w:webHidden/>
          </w:rPr>
          <w:instrText xml:space="preserve"> PAGEREF _Toc86260337 \h </w:instrText>
        </w:r>
        <w:r>
          <w:rPr>
            <w:noProof/>
            <w:webHidden/>
          </w:rPr>
        </w:r>
        <w:r>
          <w:rPr>
            <w:noProof/>
            <w:webHidden/>
          </w:rPr>
          <w:fldChar w:fldCharType="separate"/>
        </w:r>
        <w:r>
          <w:rPr>
            <w:noProof/>
            <w:webHidden/>
          </w:rPr>
          <w:t>13</w:t>
        </w:r>
        <w:r>
          <w:rPr>
            <w:noProof/>
            <w:webHidden/>
          </w:rPr>
          <w:fldChar w:fldCharType="end"/>
        </w:r>
      </w:hyperlink>
    </w:p>
    <w:p w14:paraId="6EB2F3F1" w14:textId="43AF0854"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38" w:history="1">
        <w:r w:rsidRPr="00A62196">
          <w:rPr>
            <w:rStyle w:val="Hyperlink"/>
            <w:noProof/>
          </w:rPr>
          <w:t>2.3.3 Medium-Term Load Forecasting (MTLF)</w:t>
        </w:r>
        <w:r>
          <w:rPr>
            <w:noProof/>
            <w:webHidden/>
          </w:rPr>
          <w:tab/>
        </w:r>
        <w:r>
          <w:rPr>
            <w:noProof/>
            <w:webHidden/>
          </w:rPr>
          <w:fldChar w:fldCharType="begin"/>
        </w:r>
        <w:r>
          <w:rPr>
            <w:noProof/>
            <w:webHidden/>
          </w:rPr>
          <w:instrText xml:space="preserve"> PAGEREF _Toc86260338 \h </w:instrText>
        </w:r>
        <w:r>
          <w:rPr>
            <w:noProof/>
            <w:webHidden/>
          </w:rPr>
        </w:r>
        <w:r>
          <w:rPr>
            <w:noProof/>
            <w:webHidden/>
          </w:rPr>
          <w:fldChar w:fldCharType="separate"/>
        </w:r>
        <w:r>
          <w:rPr>
            <w:noProof/>
            <w:webHidden/>
          </w:rPr>
          <w:t>14</w:t>
        </w:r>
        <w:r>
          <w:rPr>
            <w:noProof/>
            <w:webHidden/>
          </w:rPr>
          <w:fldChar w:fldCharType="end"/>
        </w:r>
      </w:hyperlink>
    </w:p>
    <w:p w14:paraId="6245444F" w14:textId="0D53837F"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39" w:history="1">
        <w:r w:rsidRPr="00A62196">
          <w:rPr>
            <w:rStyle w:val="Hyperlink"/>
            <w:noProof/>
          </w:rPr>
          <w:t>2.3.4 Long Term Load Forecasting (LTLF)</w:t>
        </w:r>
        <w:r>
          <w:rPr>
            <w:noProof/>
            <w:webHidden/>
          </w:rPr>
          <w:tab/>
        </w:r>
        <w:r>
          <w:rPr>
            <w:noProof/>
            <w:webHidden/>
          </w:rPr>
          <w:fldChar w:fldCharType="begin"/>
        </w:r>
        <w:r>
          <w:rPr>
            <w:noProof/>
            <w:webHidden/>
          </w:rPr>
          <w:instrText xml:space="preserve"> PAGEREF _Toc86260339 \h </w:instrText>
        </w:r>
        <w:r>
          <w:rPr>
            <w:noProof/>
            <w:webHidden/>
          </w:rPr>
        </w:r>
        <w:r>
          <w:rPr>
            <w:noProof/>
            <w:webHidden/>
          </w:rPr>
          <w:fldChar w:fldCharType="separate"/>
        </w:r>
        <w:r>
          <w:rPr>
            <w:noProof/>
            <w:webHidden/>
          </w:rPr>
          <w:t>14</w:t>
        </w:r>
        <w:r>
          <w:rPr>
            <w:noProof/>
            <w:webHidden/>
          </w:rPr>
          <w:fldChar w:fldCharType="end"/>
        </w:r>
      </w:hyperlink>
    </w:p>
    <w:p w14:paraId="165A69F0" w14:textId="061AE9B2" w:rsidR="00004E51" w:rsidRDefault="00004E51">
      <w:pPr>
        <w:pStyle w:val="TOC2"/>
        <w:tabs>
          <w:tab w:val="right" w:leader="dot" w:pos="8630"/>
        </w:tabs>
        <w:rPr>
          <w:rFonts w:asciiTheme="minorHAnsi" w:eastAsiaTheme="minorEastAsia" w:hAnsiTheme="minorHAnsi" w:cstheme="minorBidi"/>
          <w:noProof/>
          <w:sz w:val="22"/>
          <w:szCs w:val="22"/>
          <w:lang w:eastAsia="en-CA"/>
        </w:rPr>
      </w:pPr>
      <w:hyperlink w:anchor="_Toc86260340" w:history="1">
        <w:r w:rsidRPr="00A62196">
          <w:rPr>
            <w:rStyle w:val="Hyperlink"/>
            <w:noProof/>
          </w:rPr>
          <w:t>2.4 The Benchmark Techniques</w:t>
        </w:r>
        <w:r>
          <w:rPr>
            <w:noProof/>
            <w:webHidden/>
          </w:rPr>
          <w:tab/>
        </w:r>
        <w:r>
          <w:rPr>
            <w:noProof/>
            <w:webHidden/>
          </w:rPr>
          <w:fldChar w:fldCharType="begin"/>
        </w:r>
        <w:r>
          <w:rPr>
            <w:noProof/>
            <w:webHidden/>
          </w:rPr>
          <w:instrText xml:space="preserve"> PAGEREF _Toc86260340 \h </w:instrText>
        </w:r>
        <w:r>
          <w:rPr>
            <w:noProof/>
            <w:webHidden/>
          </w:rPr>
        </w:r>
        <w:r>
          <w:rPr>
            <w:noProof/>
            <w:webHidden/>
          </w:rPr>
          <w:fldChar w:fldCharType="separate"/>
        </w:r>
        <w:r>
          <w:rPr>
            <w:noProof/>
            <w:webHidden/>
          </w:rPr>
          <w:t>15</w:t>
        </w:r>
        <w:r>
          <w:rPr>
            <w:noProof/>
            <w:webHidden/>
          </w:rPr>
          <w:fldChar w:fldCharType="end"/>
        </w:r>
      </w:hyperlink>
    </w:p>
    <w:p w14:paraId="259ECA7F" w14:textId="4F8F95B7"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41" w:history="1">
        <w:r w:rsidRPr="00A62196">
          <w:rPr>
            <w:rStyle w:val="Hyperlink"/>
            <w:noProof/>
          </w:rPr>
          <w:t>2.4.1 The Seasonal Naïve Forecaster (SNF)</w:t>
        </w:r>
        <w:r>
          <w:rPr>
            <w:noProof/>
            <w:webHidden/>
          </w:rPr>
          <w:tab/>
        </w:r>
        <w:r>
          <w:rPr>
            <w:noProof/>
            <w:webHidden/>
          </w:rPr>
          <w:fldChar w:fldCharType="begin"/>
        </w:r>
        <w:r>
          <w:rPr>
            <w:noProof/>
            <w:webHidden/>
          </w:rPr>
          <w:instrText xml:space="preserve"> PAGEREF _Toc86260341 \h </w:instrText>
        </w:r>
        <w:r>
          <w:rPr>
            <w:noProof/>
            <w:webHidden/>
          </w:rPr>
        </w:r>
        <w:r>
          <w:rPr>
            <w:noProof/>
            <w:webHidden/>
          </w:rPr>
          <w:fldChar w:fldCharType="separate"/>
        </w:r>
        <w:r>
          <w:rPr>
            <w:noProof/>
            <w:webHidden/>
          </w:rPr>
          <w:t>16</w:t>
        </w:r>
        <w:r>
          <w:rPr>
            <w:noProof/>
            <w:webHidden/>
          </w:rPr>
          <w:fldChar w:fldCharType="end"/>
        </w:r>
      </w:hyperlink>
    </w:p>
    <w:p w14:paraId="57CB275A" w14:textId="1A3F9F68"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42" w:history="1">
        <w:r w:rsidRPr="00A62196">
          <w:rPr>
            <w:rStyle w:val="Hyperlink"/>
            <w:noProof/>
          </w:rPr>
          <w:t>2.4.2 The Multiple Linear Regression Forecaster (MLR)</w:t>
        </w:r>
        <w:r>
          <w:rPr>
            <w:noProof/>
            <w:webHidden/>
          </w:rPr>
          <w:tab/>
        </w:r>
        <w:r>
          <w:rPr>
            <w:noProof/>
            <w:webHidden/>
          </w:rPr>
          <w:fldChar w:fldCharType="begin"/>
        </w:r>
        <w:r>
          <w:rPr>
            <w:noProof/>
            <w:webHidden/>
          </w:rPr>
          <w:instrText xml:space="preserve"> PAGEREF _Toc86260342 \h </w:instrText>
        </w:r>
        <w:r>
          <w:rPr>
            <w:noProof/>
            <w:webHidden/>
          </w:rPr>
        </w:r>
        <w:r>
          <w:rPr>
            <w:noProof/>
            <w:webHidden/>
          </w:rPr>
          <w:fldChar w:fldCharType="separate"/>
        </w:r>
        <w:r>
          <w:rPr>
            <w:noProof/>
            <w:webHidden/>
          </w:rPr>
          <w:t>17</w:t>
        </w:r>
        <w:r>
          <w:rPr>
            <w:noProof/>
            <w:webHidden/>
          </w:rPr>
          <w:fldChar w:fldCharType="end"/>
        </w:r>
      </w:hyperlink>
    </w:p>
    <w:p w14:paraId="27B190E5" w14:textId="5FAEED70"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43" w:history="1">
        <w:r w:rsidRPr="00A62196">
          <w:rPr>
            <w:rStyle w:val="Hyperlink"/>
            <w:noProof/>
          </w:rPr>
          <w:t>2.4.3 The Auto-Regressive Integrated Moving Average Forecaster (ARIMA)</w:t>
        </w:r>
        <w:r>
          <w:rPr>
            <w:noProof/>
            <w:webHidden/>
          </w:rPr>
          <w:tab/>
        </w:r>
        <w:r>
          <w:rPr>
            <w:noProof/>
            <w:webHidden/>
          </w:rPr>
          <w:fldChar w:fldCharType="begin"/>
        </w:r>
        <w:r>
          <w:rPr>
            <w:noProof/>
            <w:webHidden/>
          </w:rPr>
          <w:instrText xml:space="preserve"> PAGEREF _Toc86260343 \h </w:instrText>
        </w:r>
        <w:r>
          <w:rPr>
            <w:noProof/>
            <w:webHidden/>
          </w:rPr>
        </w:r>
        <w:r>
          <w:rPr>
            <w:noProof/>
            <w:webHidden/>
          </w:rPr>
          <w:fldChar w:fldCharType="separate"/>
        </w:r>
        <w:r>
          <w:rPr>
            <w:noProof/>
            <w:webHidden/>
          </w:rPr>
          <w:t>18</w:t>
        </w:r>
        <w:r>
          <w:rPr>
            <w:noProof/>
            <w:webHidden/>
          </w:rPr>
          <w:fldChar w:fldCharType="end"/>
        </w:r>
      </w:hyperlink>
    </w:p>
    <w:p w14:paraId="62107BEE" w14:textId="72BDC1A9"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44" w:history="1">
        <w:r w:rsidRPr="00A62196">
          <w:rPr>
            <w:rStyle w:val="Hyperlink"/>
            <w:noProof/>
          </w:rPr>
          <w:t>2.4.4 Artificial Neural Networks (ANNs)</w:t>
        </w:r>
        <w:r>
          <w:rPr>
            <w:noProof/>
            <w:webHidden/>
          </w:rPr>
          <w:tab/>
        </w:r>
        <w:r>
          <w:rPr>
            <w:noProof/>
            <w:webHidden/>
          </w:rPr>
          <w:fldChar w:fldCharType="begin"/>
        </w:r>
        <w:r>
          <w:rPr>
            <w:noProof/>
            <w:webHidden/>
          </w:rPr>
          <w:instrText xml:space="preserve"> PAGEREF _Toc86260344 \h </w:instrText>
        </w:r>
        <w:r>
          <w:rPr>
            <w:noProof/>
            <w:webHidden/>
          </w:rPr>
        </w:r>
        <w:r>
          <w:rPr>
            <w:noProof/>
            <w:webHidden/>
          </w:rPr>
          <w:fldChar w:fldCharType="separate"/>
        </w:r>
        <w:r>
          <w:rPr>
            <w:noProof/>
            <w:webHidden/>
          </w:rPr>
          <w:t>21</w:t>
        </w:r>
        <w:r>
          <w:rPr>
            <w:noProof/>
            <w:webHidden/>
          </w:rPr>
          <w:fldChar w:fldCharType="end"/>
        </w:r>
      </w:hyperlink>
    </w:p>
    <w:p w14:paraId="2D6F3207" w14:textId="5573F3FC" w:rsidR="00004E51" w:rsidRDefault="00004E51">
      <w:pPr>
        <w:pStyle w:val="TOC2"/>
        <w:tabs>
          <w:tab w:val="right" w:leader="dot" w:pos="8630"/>
        </w:tabs>
        <w:rPr>
          <w:rFonts w:asciiTheme="minorHAnsi" w:eastAsiaTheme="minorEastAsia" w:hAnsiTheme="minorHAnsi" w:cstheme="minorBidi"/>
          <w:noProof/>
          <w:sz w:val="22"/>
          <w:szCs w:val="22"/>
          <w:lang w:eastAsia="en-CA"/>
        </w:rPr>
      </w:pPr>
      <w:hyperlink w:anchor="_Toc86260345" w:history="1">
        <w:r w:rsidRPr="00A62196">
          <w:rPr>
            <w:rStyle w:val="Hyperlink"/>
            <w:noProof/>
          </w:rPr>
          <w:t>2.5 Deep Learning Techniques</w:t>
        </w:r>
        <w:r>
          <w:rPr>
            <w:noProof/>
            <w:webHidden/>
          </w:rPr>
          <w:tab/>
        </w:r>
        <w:r>
          <w:rPr>
            <w:noProof/>
            <w:webHidden/>
          </w:rPr>
          <w:fldChar w:fldCharType="begin"/>
        </w:r>
        <w:r>
          <w:rPr>
            <w:noProof/>
            <w:webHidden/>
          </w:rPr>
          <w:instrText xml:space="preserve"> PAGEREF _Toc86260345 \h </w:instrText>
        </w:r>
        <w:r>
          <w:rPr>
            <w:noProof/>
            <w:webHidden/>
          </w:rPr>
        </w:r>
        <w:r>
          <w:rPr>
            <w:noProof/>
            <w:webHidden/>
          </w:rPr>
          <w:fldChar w:fldCharType="separate"/>
        </w:r>
        <w:r>
          <w:rPr>
            <w:noProof/>
            <w:webHidden/>
          </w:rPr>
          <w:t>25</w:t>
        </w:r>
        <w:r>
          <w:rPr>
            <w:noProof/>
            <w:webHidden/>
          </w:rPr>
          <w:fldChar w:fldCharType="end"/>
        </w:r>
      </w:hyperlink>
    </w:p>
    <w:p w14:paraId="1DDF04D8" w14:textId="7F76F90C"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46" w:history="1">
        <w:r w:rsidRPr="00A62196">
          <w:rPr>
            <w:rStyle w:val="Hyperlink"/>
            <w:noProof/>
          </w:rPr>
          <w:t>2.5.1 The Long Short Term Memory Forecaster (LSTM)</w:t>
        </w:r>
        <w:r>
          <w:rPr>
            <w:noProof/>
            <w:webHidden/>
          </w:rPr>
          <w:tab/>
        </w:r>
        <w:r>
          <w:rPr>
            <w:noProof/>
            <w:webHidden/>
          </w:rPr>
          <w:fldChar w:fldCharType="begin"/>
        </w:r>
        <w:r>
          <w:rPr>
            <w:noProof/>
            <w:webHidden/>
          </w:rPr>
          <w:instrText xml:space="preserve"> PAGEREF _Toc86260346 \h </w:instrText>
        </w:r>
        <w:r>
          <w:rPr>
            <w:noProof/>
            <w:webHidden/>
          </w:rPr>
        </w:r>
        <w:r>
          <w:rPr>
            <w:noProof/>
            <w:webHidden/>
          </w:rPr>
          <w:fldChar w:fldCharType="separate"/>
        </w:r>
        <w:r>
          <w:rPr>
            <w:noProof/>
            <w:webHidden/>
          </w:rPr>
          <w:t>28</w:t>
        </w:r>
        <w:r>
          <w:rPr>
            <w:noProof/>
            <w:webHidden/>
          </w:rPr>
          <w:fldChar w:fldCharType="end"/>
        </w:r>
      </w:hyperlink>
    </w:p>
    <w:p w14:paraId="0FC9A531" w14:textId="521D4DAA"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47" w:history="1">
        <w:r w:rsidRPr="00A62196">
          <w:rPr>
            <w:rStyle w:val="Hyperlink"/>
            <w:noProof/>
          </w:rPr>
          <w:t>2.5.2 The Convolutional Neural Network Forecaster (CNN)</w:t>
        </w:r>
        <w:r>
          <w:rPr>
            <w:noProof/>
            <w:webHidden/>
          </w:rPr>
          <w:tab/>
        </w:r>
        <w:r>
          <w:rPr>
            <w:noProof/>
            <w:webHidden/>
          </w:rPr>
          <w:fldChar w:fldCharType="begin"/>
        </w:r>
        <w:r>
          <w:rPr>
            <w:noProof/>
            <w:webHidden/>
          </w:rPr>
          <w:instrText xml:space="preserve"> PAGEREF _Toc86260347 \h </w:instrText>
        </w:r>
        <w:r>
          <w:rPr>
            <w:noProof/>
            <w:webHidden/>
          </w:rPr>
        </w:r>
        <w:r>
          <w:rPr>
            <w:noProof/>
            <w:webHidden/>
          </w:rPr>
          <w:fldChar w:fldCharType="separate"/>
        </w:r>
        <w:r>
          <w:rPr>
            <w:noProof/>
            <w:webHidden/>
          </w:rPr>
          <w:t>31</w:t>
        </w:r>
        <w:r>
          <w:rPr>
            <w:noProof/>
            <w:webHidden/>
          </w:rPr>
          <w:fldChar w:fldCharType="end"/>
        </w:r>
      </w:hyperlink>
    </w:p>
    <w:p w14:paraId="45D310A8" w14:textId="361CBCAD" w:rsidR="00004E51" w:rsidRDefault="00004E51">
      <w:pPr>
        <w:pStyle w:val="TOC2"/>
        <w:tabs>
          <w:tab w:val="right" w:leader="dot" w:pos="8630"/>
        </w:tabs>
        <w:rPr>
          <w:rFonts w:asciiTheme="minorHAnsi" w:eastAsiaTheme="minorEastAsia" w:hAnsiTheme="minorHAnsi" w:cstheme="minorBidi"/>
          <w:noProof/>
          <w:sz w:val="22"/>
          <w:szCs w:val="22"/>
          <w:lang w:eastAsia="en-CA"/>
        </w:rPr>
      </w:pPr>
      <w:hyperlink w:anchor="_Toc86260348" w:history="1">
        <w:r w:rsidRPr="00A62196">
          <w:rPr>
            <w:rStyle w:val="Hyperlink"/>
            <w:noProof/>
          </w:rPr>
          <w:t>2.6 The Myth of Finding the One Size Fits All Technique</w:t>
        </w:r>
        <w:r>
          <w:rPr>
            <w:noProof/>
            <w:webHidden/>
          </w:rPr>
          <w:tab/>
        </w:r>
        <w:r>
          <w:rPr>
            <w:noProof/>
            <w:webHidden/>
          </w:rPr>
          <w:fldChar w:fldCharType="begin"/>
        </w:r>
        <w:r>
          <w:rPr>
            <w:noProof/>
            <w:webHidden/>
          </w:rPr>
          <w:instrText xml:space="preserve"> PAGEREF _Toc86260348 \h </w:instrText>
        </w:r>
        <w:r>
          <w:rPr>
            <w:noProof/>
            <w:webHidden/>
          </w:rPr>
        </w:r>
        <w:r>
          <w:rPr>
            <w:noProof/>
            <w:webHidden/>
          </w:rPr>
          <w:fldChar w:fldCharType="separate"/>
        </w:r>
        <w:r>
          <w:rPr>
            <w:noProof/>
            <w:webHidden/>
          </w:rPr>
          <w:t>35</w:t>
        </w:r>
        <w:r>
          <w:rPr>
            <w:noProof/>
            <w:webHidden/>
          </w:rPr>
          <w:fldChar w:fldCharType="end"/>
        </w:r>
      </w:hyperlink>
    </w:p>
    <w:p w14:paraId="4D32DE4A" w14:textId="31F6D05C" w:rsidR="00004E51" w:rsidRDefault="00004E51">
      <w:pPr>
        <w:pStyle w:val="TOC2"/>
        <w:tabs>
          <w:tab w:val="right" w:leader="dot" w:pos="8630"/>
        </w:tabs>
        <w:rPr>
          <w:rFonts w:asciiTheme="minorHAnsi" w:eastAsiaTheme="minorEastAsia" w:hAnsiTheme="minorHAnsi" w:cstheme="minorBidi"/>
          <w:noProof/>
          <w:sz w:val="22"/>
          <w:szCs w:val="22"/>
          <w:lang w:eastAsia="en-CA"/>
        </w:rPr>
      </w:pPr>
      <w:hyperlink w:anchor="_Toc86260349" w:history="1">
        <w:r w:rsidRPr="00A62196">
          <w:rPr>
            <w:rStyle w:val="Hyperlink"/>
            <w:noProof/>
          </w:rPr>
          <w:t>2.7 Performance Metrics</w:t>
        </w:r>
        <w:r>
          <w:rPr>
            <w:noProof/>
            <w:webHidden/>
          </w:rPr>
          <w:tab/>
        </w:r>
        <w:r>
          <w:rPr>
            <w:noProof/>
            <w:webHidden/>
          </w:rPr>
          <w:fldChar w:fldCharType="begin"/>
        </w:r>
        <w:r>
          <w:rPr>
            <w:noProof/>
            <w:webHidden/>
          </w:rPr>
          <w:instrText xml:space="preserve"> PAGEREF _Toc86260349 \h </w:instrText>
        </w:r>
        <w:r>
          <w:rPr>
            <w:noProof/>
            <w:webHidden/>
          </w:rPr>
        </w:r>
        <w:r>
          <w:rPr>
            <w:noProof/>
            <w:webHidden/>
          </w:rPr>
          <w:fldChar w:fldCharType="separate"/>
        </w:r>
        <w:r>
          <w:rPr>
            <w:noProof/>
            <w:webHidden/>
          </w:rPr>
          <w:t>35</w:t>
        </w:r>
        <w:r>
          <w:rPr>
            <w:noProof/>
            <w:webHidden/>
          </w:rPr>
          <w:fldChar w:fldCharType="end"/>
        </w:r>
      </w:hyperlink>
    </w:p>
    <w:p w14:paraId="33868DE2" w14:textId="08415AAF" w:rsidR="00004E51" w:rsidRDefault="00004E51">
      <w:pPr>
        <w:pStyle w:val="TOC1"/>
        <w:rPr>
          <w:rFonts w:asciiTheme="minorHAnsi" w:eastAsiaTheme="minorEastAsia" w:hAnsiTheme="minorHAnsi" w:cstheme="minorBidi"/>
          <w:noProof/>
          <w:sz w:val="22"/>
          <w:szCs w:val="22"/>
          <w:lang w:eastAsia="en-CA"/>
        </w:rPr>
      </w:pPr>
      <w:hyperlink w:anchor="_Toc86260350" w:history="1">
        <w:r w:rsidRPr="00A62196">
          <w:rPr>
            <w:rStyle w:val="Hyperlink"/>
            <w:noProof/>
          </w:rPr>
          <w:t>3 Investigation</w:t>
        </w:r>
        <w:r>
          <w:rPr>
            <w:noProof/>
            <w:webHidden/>
          </w:rPr>
          <w:tab/>
        </w:r>
        <w:r>
          <w:rPr>
            <w:noProof/>
            <w:webHidden/>
          </w:rPr>
          <w:fldChar w:fldCharType="begin"/>
        </w:r>
        <w:r>
          <w:rPr>
            <w:noProof/>
            <w:webHidden/>
          </w:rPr>
          <w:instrText xml:space="preserve"> PAGEREF _Toc86260350 \h </w:instrText>
        </w:r>
        <w:r>
          <w:rPr>
            <w:noProof/>
            <w:webHidden/>
          </w:rPr>
        </w:r>
        <w:r>
          <w:rPr>
            <w:noProof/>
            <w:webHidden/>
          </w:rPr>
          <w:fldChar w:fldCharType="separate"/>
        </w:r>
        <w:r>
          <w:rPr>
            <w:noProof/>
            <w:webHidden/>
          </w:rPr>
          <w:t>38</w:t>
        </w:r>
        <w:r>
          <w:rPr>
            <w:noProof/>
            <w:webHidden/>
          </w:rPr>
          <w:fldChar w:fldCharType="end"/>
        </w:r>
      </w:hyperlink>
    </w:p>
    <w:p w14:paraId="4BFDD824" w14:textId="1E1A3ECE" w:rsidR="00004E51" w:rsidRDefault="00004E51">
      <w:pPr>
        <w:pStyle w:val="TOC2"/>
        <w:tabs>
          <w:tab w:val="right" w:leader="dot" w:pos="8630"/>
        </w:tabs>
        <w:rPr>
          <w:rFonts w:asciiTheme="minorHAnsi" w:eastAsiaTheme="minorEastAsia" w:hAnsiTheme="minorHAnsi" w:cstheme="minorBidi"/>
          <w:noProof/>
          <w:sz w:val="22"/>
          <w:szCs w:val="22"/>
          <w:lang w:eastAsia="en-CA"/>
        </w:rPr>
      </w:pPr>
      <w:hyperlink w:anchor="_Toc86260351" w:history="1">
        <w:r w:rsidRPr="00A62196">
          <w:rPr>
            <w:rStyle w:val="Hyperlink"/>
            <w:noProof/>
          </w:rPr>
          <w:t>3.1 Datasets</w:t>
        </w:r>
        <w:r>
          <w:rPr>
            <w:noProof/>
            <w:webHidden/>
          </w:rPr>
          <w:tab/>
        </w:r>
        <w:r>
          <w:rPr>
            <w:noProof/>
            <w:webHidden/>
          </w:rPr>
          <w:fldChar w:fldCharType="begin"/>
        </w:r>
        <w:r>
          <w:rPr>
            <w:noProof/>
            <w:webHidden/>
          </w:rPr>
          <w:instrText xml:space="preserve"> PAGEREF _Toc86260351 \h </w:instrText>
        </w:r>
        <w:r>
          <w:rPr>
            <w:noProof/>
            <w:webHidden/>
          </w:rPr>
        </w:r>
        <w:r>
          <w:rPr>
            <w:noProof/>
            <w:webHidden/>
          </w:rPr>
          <w:fldChar w:fldCharType="separate"/>
        </w:r>
        <w:r>
          <w:rPr>
            <w:noProof/>
            <w:webHidden/>
          </w:rPr>
          <w:t>38</w:t>
        </w:r>
        <w:r>
          <w:rPr>
            <w:noProof/>
            <w:webHidden/>
          </w:rPr>
          <w:fldChar w:fldCharType="end"/>
        </w:r>
      </w:hyperlink>
    </w:p>
    <w:p w14:paraId="6459AA07" w14:textId="3874CA27"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52" w:history="1">
        <w:r w:rsidRPr="00A62196">
          <w:rPr>
            <w:rStyle w:val="Hyperlink"/>
            <w:noProof/>
          </w:rPr>
          <w:t>3.1.1 Preparation of the Datasets</w:t>
        </w:r>
        <w:r>
          <w:rPr>
            <w:noProof/>
            <w:webHidden/>
          </w:rPr>
          <w:tab/>
        </w:r>
        <w:r>
          <w:rPr>
            <w:noProof/>
            <w:webHidden/>
          </w:rPr>
          <w:fldChar w:fldCharType="begin"/>
        </w:r>
        <w:r>
          <w:rPr>
            <w:noProof/>
            <w:webHidden/>
          </w:rPr>
          <w:instrText xml:space="preserve"> PAGEREF _Toc86260352 \h </w:instrText>
        </w:r>
        <w:r>
          <w:rPr>
            <w:noProof/>
            <w:webHidden/>
          </w:rPr>
        </w:r>
        <w:r>
          <w:rPr>
            <w:noProof/>
            <w:webHidden/>
          </w:rPr>
          <w:fldChar w:fldCharType="separate"/>
        </w:r>
        <w:r>
          <w:rPr>
            <w:noProof/>
            <w:webHidden/>
          </w:rPr>
          <w:t>41</w:t>
        </w:r>
        <w:r>
          <w:rPr>
            <w:noProof/>
            <w:webHidden/>
          </w:rPr>
          <w:fldChar w:fldCharType="end"/>
        </w:r>
      </w:hyperlink>
    </w:p>
    <w:p w14:paraId="5EDCBD49" w14:textId="7B8851D7" w:rsidR="00004E51" w:rsidRDefault="00004E51">
      <w:pPr>
        <w:pStyle w:val="TOC2"/>
        <w:tabs>
          <w:tab w:val="right" w:leader="dot" w:pos="8630"/>
        </w:tabs>
        <w:rPr>
          <w:rFonts w:asciiTheme="minorHAnsi" w:eastAsiaTheme="minorEastAsia" w:hAnsiTheme="minorHAnsi" w:cstheme="minorBidi"/>
          <w:noProof/>
          <w:sz w:val="22"/>
          <w:szCs w:val="22"/>
          <w:lang w:eastAsia="en-CA"/>
        </w:rPr>
      </w:pPr>
      <w:hyperlink w:anchor="_Toc86260353" w:history="1">
        <w:r w:rsidRPr="00A62196">
          <w:rPr>
            <w:rStyle w:val="Hyperlink"/>
            <w:noProof/>
          </w:rPr>
          <w:t>3.2 Implementation Specifications for Algorithms</w:t>
        </w:r>
        <w:r>
          <w:rPr>
            <w:noProof/>
            <w:webHidden/>
          </w:rPr>
          <w:tab/>
        </w:r>
        <w:r>
          <w:rPr>
            <w:noProof/>
            <w:webHidden/>
          </w:rPr>
          <w:fldChar w:fldCharType="begin"/>
        </w:r>
        <w:r>
          <w:rPr>
            <w:noProof/>
            <w:webHidden/>
          </w:rPr>
          <w:instrText xml:space="preserve"> PAGEREF _Toc86260353 \h </w:instrText>
        </w:r>
        <w:r>
          <w:rPr>
            <w:noProof/>
            <w:webHidden/>
          </w:rPr>
        </w:r>
        <w:r>
          <w:rPr>
            <w:noProof/>
            <w:webHidden/>
          </w:rPr>
          <w:fldChar w:fldCharType="separate"/>
        </w:r>
        <w:r>
          <w:rPr>
            <w:noProof/>
            <w:webHidden/>
          </w:rPr>
          <w:t>42</w:t>
        </w:r>
        <w:r>
          <w:rPr>
            <w:noProof/>
            <w:webHidden/>
          </w:rPr>
          <w:fldChar w:fldCharType="end"/>
        </w:r>
      </w:hyperlink>
    </w:p>
    <w:p w14:paraId="55568531" w14:textId="430F0969"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54" w:history="1">
        <w:r w:rsidRPr="00A62196">
          <w:rPr>
            <w:rStyle w:val="Hyperlink"/>
            <w:noProof/>
          </w:rPr>
          <w:t>3.2.1 The Benchmark Forecasters</w:t>
        </w:r>
        <w:r>
          <w:rPr>
            <w:noProof/>
            <w:webHidden/>
          </w:rPr>
          <w:tab/>
        </w:r>
        <w:r>
          <w:rPr>
            <w:noProof/>
            <w:webHidden/>
          </w:rPr>
          <w:fldChar w:fldCharType="begin"/>
        </w:r>
        <w:r>
          <w:rPr>
            <w:noProof/>
            <w:webHidden/>
          </w:rPr>
          <w:instrText xml:space="preserve"> PAGEREF _Toc86260354 \h </w:instrText>
        </w:r>
        <w:r>
          <w:rPr>
            <w:noProof/>
            <w:webHidden/>
          </w:rPr>
        </w:r>
        <w:r>
          <w:rPr>
            <w:noProof/>
            <w:webHidden/>
          </w:rPr>
          <w:fldChar w:fldCharType="separate"/>
        </w:r>
        <w:r>
          <w:rPr>
            <w:noProof/>
            <w:webHidden/>
          </w:rPr>
          <w:t>42</w:t>
        </w:r>
        <w:r>
          <w:rPr>
            <w:noProof/>
            <w:webHidden/>
          </w:rPr>
          <w:fldChar w:fldCharType="end"/>
        </w:r>
      </w:hyperlink>
    </w:p>
    <w:p w14:paraId="73408350" w14:textId="2948712E"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55" w:history="1">
        <w:r w:rsidRPr="00A62196">
          <w:rPr>
            <w:rStyle w:val="Hyperlink"/>
            <w:noProof/>
          </w:rPr>
          <w:t>3.2.2 The Deep Learning Forecasters</w:t>
        </w:r>
        <w:r>
          <w:rPr>
            <w:noProof/>
            <w:webHidden/>
          </w:rPr>
          <w:tab/>
        </w:r>
        <w:r>
          <w:rPr>
            <w:noProof/>
            <w:webHidden/>
          </w:rPr>
          <w:fldChar w:fldCharType="begin"/>
        </w:r>
        <w:r>
          <w:rPr>
            <w:noProof/>
            <w:webHidden/>
          </w:rPr>
          <w:instrText xml:space="preserve"> PAGEREF _Toc86260355 \h </w:instrText>
        </w:r>
        <w:r>
          <w:rPr>
            <w:noProof/>
            <w:webHidden/>
          </w:rPr>
        </w:r>
        <w:r>
          <w:rPr>
            <w:noProof/>
            <w:webHidden/>
          </w:rPr>
          <w:fldChar w:fldCharType="separate"/>
        </w:r>
        <w:r>
          <w:rPr>
            <w:noProof/>
            <w:webHidden/>
          </w:rPr>
          <w:t>46</w:t>
        </w:r>
        <w:r>
          <w:rPr>
            <w:noProof/>
            <w:webHidden/>
          </w:rPr>
          <w:fldChar w:fldCharType="end"/>
        </w:r>
      </w:hyperlink>
    </w:p>
    <w:p w14:paraId="0CFA7E17" w14:textId="0F8E42EA" w:rsidR="00004E51" w:rsidRDefault="00004E51">
      <w:pPr>
        <w:pStyle w:val="TOC2"/>
        <w:tabs>
          <w:tab w:val="right" w:leader="dot" w:pos="8630"/>
        </w:tabs>
        <w:rPr>
          <w:rFonts w:asciiTheme="minorHAnsi" w:eastAsiaTheme="minorEastAsia" w:hAnsiTheme="minorHAnsi" w:cstheme="minorBidi"/>
          <w:noProof/>
          <w:sz w:val="22"/>
          <w:szCs w:val="22"/>
          <w:lang w:eastAsia="en-CA"/>
        </w:rPr>
      </w:pPr>
      <w:hyperlink w:anchor="_Toc86260356" w:history="1">
        <w:r w:rsidRPr="00A62196">
          <w:rPr>
            <w:rStyle w:val="Hyperlink"/>
            <w:noProof/>
          </w:rPr>
          <w:t>3.3 Method Analysis</w:t>
        </w:r>
        <w:r>
          <w:rPr>
            <w:noProof/>
            <w:webHidden/>
          </w:rPr>
          <w:tab/>
        </w:r>
        <w:r>
          <w:rPr>
            <w:noProof/>
            <w:webHidden/>
          </w:rPr>
          <w:fldChar w:fldCharType="begin"/>
        </w:r>
        <w:r>
          <w:rPr>
            <w:noProof/>
            <w:webHidden/>
          </w:rPr>
          <w:instrText xml:space="preserve"> PAGEREF _Toc86260356 \h </w:instrText>
        </w:r>
        <w:r>
          <w:rPr>
            <w:noProof/>
            <w:webHidden/>
          </w:rPr>
        </w:r>
        <w:r>
          <w:rPr>
            <w:noProof/>
            <w:webHidden/>
          </w:rPr>
          <w:fldChar w:fldCharType="separate"/>
        </w:r>
        <w:r>
          <w:rPr>
            <w:noProof/>
            <w:webHidden/>
          </w:rPr>
          <w:t>47</w:t>
        </w:r>
        <w:r>
          <w:rPr>
            <w:noProof/>
            <w:webHidden/>
          </w:rPr>
          <w:fldChar w:fldCharType="end"/>
        </w:r>
      </w:hyperlink>
    </w:p>
    <w:p w14:paraId="00C3ECBC" w14:textId="0C45A082"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57" w:history="1">
        <w:r w:rsidRPr="00A62196">
          <w:rPr>
            <w:rStyle w:val="Hyperlink"/>
            <w:noProof/>
          </w:rPr>
          <w:t>3.3.1 A Brief Note on Peak Detection Accuracy</w:t>
        </w:r>
        <w:r>
          <w:rPr>
            <w:noProof/>
            <w:webHidden/>
          </w:rPr>
          <w:tab/>
        </w:r>
        <w:r>
          <w:rPr>
            <w:noProof/>
            <w:webHidden/>
          </w:rPr>
          <w:fldChar w:fldCharType="begin"/>
        </w:r>
        <w:r>
          <w:rPr>
            <w:noProof/>
            <w:webHidden/>
          </w:rPr>
          <w:instrText xml:space="preserve"> PAGEREF _Toc86260357 \h </w:instrText>
        </w:r>
        <w:r>
          <w:rPr>
            <w:noProof/>
            <w:webHidden/>
          </w:rPr>
        </w:r>
        <w:r>
          <w:rPr>
            <w:noProof/>
            <w:webHidden/>
          </w:rPr>
          <w:fldChar w:fldCharType="separate"/>
        </w:r>
        <w:r>
          <w:rPr>
            <w:noProof/>
            <w:webHidden/>
          </w:rPr>
          <w:t>48</w:t>
        </w:r>
        <w:r>
          <w:rPr>
            <w:noProof/>
            <w:webHidden/>
          </w:rPr>
          <w:fldChar w:fldCharType="end"/>
        </w:r>
      </w:hyperlink>
    </w:p>
    <w:p w14:paraId="775D9A7F" w14:textId="28E6E500" w:rsidR="00004E51" w:rsidRDefault="00004E51">
      <w:pPr>
        <w:pStyle w:val="TOC2"/>
        <w:tabs>
          <w:tab w:val="right" w:leader="dot" w:pos="8630"/>
        </w:tabs>
        <w:rPr>
          <w:rFonts w:asciiTheme="minorHAnsi" w:eastAsiaTheme="minorEastAsia" w:hAnsiTheme="minorHAnsi" w:cstheme="minorBidi"/>
          <w:noProof/>
          <w:sz w:val="22"/>
          <w:szCs w:val="22"/>
          <w:lang w:eastAsia="en-CA"/>
        </w:rPr>
      </w:pPr>
      <w:hyperlink w:anchor="_Toc86260358" w:history="1">
        <w:r w:rsidRPr="00A62196">
          <w:rPr>
            <w:rStyle w:val="Hyperlink"/>
            <w:noProof/>
          </w:rPr>
          <w:t>3.4 Algorithms' Performance</w:t>
        </w:r>
        <w:r>
          <w:rPr>
            <w:noProof/>
            <w:webHidden/>
          </w:rPr>
          <w:tab/>
        </w:r>
        <w:r>
          <w:rPr>
            <w:noProof/>
            <w:webHidden/>
          </w:rPr>
          <w:fldChar w:fldCharType="begin"/>
        </w:r>
        <w:r>
          <w:rPr>
            <w:noProof/>
            <w:webHidden/>
          </w:rPr>
          <w:instrText xml:space="preserve"> PAGEREF _Toc86260358 \h </w:instrText>
        </w:r>
        <w:r>
          <w:rPr>
            <w:noProof/>
            <w:webHidden/>
          </w:rPr>
        </w:r>
        <w:r>
          <w:rPr>
            <w:noProof/>
            <w:webHidden/>
          </w:rPr>
          <w:fldChar w:fldCharType="separate"/>
        </w:r>
        <w:r>
          <w:rPr>
            <w:noProof/>
            <w:webHidden/>
          </w:rPr>
          <w:t>50</w:t>
        </w:r>
        <w:r>
          <w:rPr>
            <w:noProof/>
            <w:webHidden/>
          </w:rPr>
          <w:fldChar w:fldCharType="end"/>
        </w:r>
      </w:hyperlink>
    </w:p>
    <w:p w14:paraId="5CFCEECD" w14:textId="448E611E"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59" w:history="1">
        <w:r w:rsidRPr="00A62196">
          <w:rPr>
            <w:rStyle w:val="Hyperlink"/>
            <w:noProof/>
          </w:rPr>
          <w:t>3.4.1 The Toronto Dataset</w:t>
        </w:r>
        <w:r>
          <w:rPr>
            <w:noProof/>
            <w:webHidden/>
          </w:rPr>
          <w:tab/>
        </w:r>
        <w:r>
          <w:rPr>
            <w:noProof/>
            <w:webHidden/>
          </w:rPr>
          <w:fldChar w:fldCharType="begin"/>
        </w:r>
        <w:r>
          <w:rPr>
            <w:noProof/>
            <w:webHidden/>
          </w:rPr>
          <w:instrText xml:space="preserve"> PAGEREF _Toc86260359 \h </w:instrText>
        </w:r>
        <w:r>
          <w:rPr>
            <w:noProof/>
            <w:webHidden/>
          </w:rPr>
        </w:r>
        <w:r>
          <w:rPr>
            <w:noProof/>
            <w:webHidden/>
          </w:rPr>
          <w:fldChar w:fldCharType="separate"/>
        </w:r>
        <w:r>
          <w:rPr>
            <w:noProof/>
            <w:webHidden/>
          </w:rPr>
          <w:t>50</w:t>
        </w:r>
        <w:r>
          <w:rPr>
            <w:noProof/>
            <w:webHidden/>
          </w:rPr>
          <w:fldChar w:fldCharType="end"/>
        </w:r>
      </w:hyperlink>
    </w:p>
    <w:p w14:paraId="6E620CCE" w14:textId="5246B858"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60" w:history="1">
        <w:r w:rsidRPr="00A62196">
          <w:rPr>
            <w:rStyle w:val="Hyperlink"/>
            <w:noProof/>
          </w:rPr>
          <w:t>3.4.2 The Ottawa Dataset</w:t>
        </w:r>
        <w:r>
          <w:rPr>
            <w:noProof/>
            <w:webHidden/>
          </w:rPr>
          <w:tab/>
        </w:r>
        <w:r>
          <w:rPr>
            <w:noProof/>
            <w:webHidden/>
          </w:rPr>
          <w:fldChar w:fldCharType="begin"/>
        </w:r>
        <w:r>
          <w:rPr>
            <w:noProof/>
            <w:webHidden/>
          </w:rPr>
          <w:instrText xml:space="preserve"> PAGEREF _Toc86260360 \h </w:instrText>
        </w:r>
        <w:r>
          <w:rPr>
            <w:noProof/>
            <w:webHidden/>
          </w:rPr>
        </w:r>
        <w:r>
          <w:rPr>
            <w:noProof/>
            <w:webHidden/>
          </w:rPr>
          <w:fldChar w:fldCharType="separate"/>
        </w:r>
        <w:r>
          <w:rPr>
            <w:noProof/>
            <w:webHidden/>
          </w:rPr>
          <w:t>52</w:t>
        </w:r>
        <w:r>
          <w:rPr>
            <w:noProof/>
            <w:webHidden/>
          </w:rPr>
          <w:fldChar w:fldCharType="end"/>
        </w:r>
      </w:hyperlink>
    </w:p>
    <w:p w14:paraId="42922EFA" w14:textId="6710C27C"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61" w:history="1">
        <w:r w:rsidRPr="00A62196">
          <w:rPr>
            <w:rStyle w:val="Hyperlink"/>
            <w:noProof/>
          </w:rPr>
          <w:t>3.4.3 The Saint John Dataset</w:t>
        </w:r>
        <w:r>
          <w:rPr>
            <w:noProof/>
            <w:webHidden/>
          </w:rPr>
          <w:tab/>
        </w:r>
        <w:r>
          <w:rPr>
            <w:noProof/>
            <w:webHidden/>
          </w:rPr>
          <w:fldChar w:fldCharType="begin"/>
        </w:r>
        <w:r>
          <w:rPr>
            <w:noProof/>
            <w:webHidden/>
          </w:rPr>
          <w:instrText xml:space="preserve"> PAGEREF _Toc86260361 \h </w:instrText>
        </w:r>
        <w:r>
          <w:rPr>
            <w:noProof/>
            <w:webHidden/>
          </w:rPr>
        </w:r>
        <w:r>
          <w:rPr>
            <w:noProof/>
            <w:webHidden/>
          </w:rPr>
          <w:fldChar w:fldCharType="separate"/>
        </w:r>
        <w:r>
          <w:rPr>
            <w:noProof/>
            <w:webHidden/>
          </w:rPr>
          <w:t>54</w:t>
        </w:r>
        <w:r>
          <w:rPr>
            <w:noProof/>
            <w:webHidden/>
          </w:rPr>
          <w:fldChar w:fldCharType="end"/>
        </w:r>
      </w:hyperlink>
    </w:p>
    <w:p w14:paraId="7D20F546" w14:textId="2A0DD59A" w:rsidR="00004E51" w:rsidRDefault="00004E51">
      <w:pPr>
        <w:pStyle w:val="TOC2"/>
        <w:tabs>
          <w:tab w:val="right" w:leader="dot" w:pos="8630"/>
        </w:tabs>
        <w:rPr>
          <w:rFonts w:asciiTheme="minorHAnsi" w:eastAsiaTheme="minorEastAsia" w:hAnsiTheme="minorHAnsi" w:cstheme="minorBidi"/>
          <w:noProof/>
          <w:sz w:val="22"/>
          <w:szCs w:val="22"/>
          <w:lang w:eastAsia="en-CA"/>
        </w:rPr>
      </w:pPr>
      <w:hyperlink w:anchor="_Toc86260362" w:history="1">
        <w:r w:rsidRPr="00A62196">
          <w:rPr>
            <w:rStyle w:val="Hyperlink"/>
            <w:noProof/>
          </w:rPr>
          <w:t>3.5 Conclusion</w:t>
        </w:r>
        <w:r>
          <w:rPr>
            <w:noProof/>
            <w:webHidden/>
          </w:rPr>
          <w:tab/>
        </w:r>
        <w:r>
          <w:rPr>
            <w:noProof/>
            <w:webHidden/>
          </w:rPr>
          <w:fldChar w:fldCharType="begin"/>
        </w:r>
        <w:r>
          <w:rPr>
            <w:noProof/>
            <w:webHidden/>
          </w:rPr>
          <w:instrText xml:space="preserve"> PAGEREF _Toc86260362 \h </w:instrText>
        </w:r>
        <w:r>
          <w:rPr>
            <w:noProof/>
            <w:webHidden/>
          </w:rPr>
        </w:r>
        <w:r>
          <w:rPr>
            <w:noProof/>
            <w:webHidden/>
          </w:rPr>
          <w:fldChar w:fldCharType="separate"/>
        </w:r>
        <w:r>
          <w:rPr>
            <w:noProof/>
            <w:webHidden/>
          </w:rPr>
          <w:t>56</w:t>
        </w:r>
        <w:r>
          <w:rPr>
            <w:noProof/>
            <w:webHidden/>
          </w:rPr>
          <w:fldChar w:fldCharType="end"/>
        </w:r>
      </w:hyperlink>
    </w:p>
    <w:p w14:paraId="746E7111" w14:textId="71EDCD6A" w:rsidR="00004E51" w:rsidRDefault="00004E51">
      <w:pPr>
        <w:pStyle w:val="TOC1"/>
        <w:rPr>
          <w:rFonts w:asciiTheme="minorHAnsi" w:eastAsiaTheme="minorEastAsia" w:hAnsiTheme="minorHAnsi" w:cstheme="minorBidi"/>
          <w:noProof/>
          <w:sz w:val="22"/>
          <w:szCs w:val="22"/>
          <w:lang w:eastAsia="en-CA"/>
        </w:rPr>
      </w:pPr>
      <w:hyperlink w:anchor="_Toc86260363" w:history="1">
        <w:r w:rsidRPr="00A62196">
          <w:rPr>
            <w:rStyle w:val="Hyperlink"/>
            <w:noProof/>
          </w:rPr>
          <w:t>4 Comprehensive Evaluation of Our Forecasters' Performance</w:t>
        </w:r>
        <w:r>
          <w:rPr>
            <w:noProof/>
            <w:webHidden/>
          </w:rPr>
          <w:tab/>
        </w:r>
        <w:r>
          <w:rPr>
            <w:noProof/>
            <w:webHidden/>
          </w:rPr>
          <w:fldChar w:fldCharType="begin"/>
        </w:r>
        <w:r>
          <w:rPr>
            <w:noProof/>
            <w:webHidden/>
          </w:rPr>
          <w:instrText xml:space="preserve"> PAGEREF _Toc86260363 \h </w:instrText>
        </w:r>
        <w:r>
          <w:rPr>
            <w:noProof/>
            <w:webHidden/>
          </w:rPr>
        </w:r>
        <w:r>
          <w:rPr>
            <w:noProof/>
            <w:webHidden/>
          </w:rPr>
          <w:fldChar w:fldCharType="separate"/>
        </w:r>
        <w:r>
          <w:rPr>
            <w:noProof/>
            <w:webHidden/>
          </w:rPr>
          <w:t>58</w:t>
        </w:r>
        <w:r>
          <w:rPr>
            <w:noProof/>
            <w:webHidden/>
          </w:rPr>
          <w:fldChar w:fldCharType="end"/>
        </w:r>
      </w:hyperlink>
    </w:p>
    <w:p w14:paraId="4BF49615" w14:textId="32D442CD" w:rsidR="00004E51" w:rsidRDefault="00004E51">
      <w:pPr>
        <w:pStyle w:val="TOC2"/>
        <w:tabs>
          <w:tab w:val="right" w:leader="dot" w:pos="8630"/>
        </w:tabs>
        <w:rPr>
          <w:rFonts w:asciiTheme="minorHAnsi" w:eastAsiaTheme="minorEastAsia" w:hAnsiTheme="minorHAnsi" w:cstheme="minorBidi"/>
          <w:noProof/>
          <w:sz w:val="22"/>
          <w:szCs w:val="22"/>
          <w:lang w:eastAsia="en-CA"/>
        </w:rPr>
      </w:pPr>
      <w:hyperlink w:anchor="_Toc86260364" w:history="1">
        <w:r w:rsidRPr="00A62196">
          <w:rPr>
            <w:rStyle w:val="Hyperlink"/>
            <w:noProof/>
          </w:rPr>
          <w:t>4.1 The Toronto Dataset</w:t>
        </w:r>
        <w:r>
          <w:rPr>
            <w:noProof/>
            <w:webHidden/>
          </w:rPr>
          <w:tab/>
        </w:r>
        <w:r>
          <w:rPr>
            <w:noProof/>
            <w:webHidden/>
          </w:rPr>
          <w:fldChar w:fldCharType="begin"/>
        </w:r>
        <w:r>
          <w:rPr>
            <w:noProof/>
            <w:webHidden/>
          </w:rPr>
          <w:instrText xml:space="preserve"> PAGEREF _Toc86260364 \h </w:instrText>
        </w:r>
        <w:r>
          <w:rPr>
            <w:noProof/>
            <w:webHidden/>
          </w:rPr>
        </w:r>
        <w:r>
          <w:rPr>
            <w:noProof/>
            <w:webHidden/>
          </w:rPr>
          <w:fldChar w:fldCharType="separate"/>
        </w:r>
        <w:r>
          <w:rPr>
            <w:noProof/>
            <w:webHidden/>
          </w:rPr>
          <w:t>59</w:t>
        </w:r>
        <w:r>
          <w:rPr>
            <w:noProof/>
            <w:webHidden/>
          </w:rPr>
          <w:fldChar w:fldCharType="end"/>
        </w:r>
      </w:hyperlink>
    </w:p>
    <w:p w14:paraId="012E75AE" w14:textId="495FF43F"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65" w:history="1">
        <w:r w:rsidRPr="00A62196">
          <w:rPr>
            <w:rStyle w:val="Hyperlink"/>
            <w:noProof/>
          </w:rPr>
          <w:t>4.1.1 The Hourly Performance</w:t>
        </w:r>
        <w:r>
          <w:rPr>
            <w:noProof/>
            <w:webHidden/>
          </w:rPr>
          <w:tab/>
        </w:r>
        <w:r>
          <w:rPr>
            <w:noProof/>
            <w:webHidden/>
          </w:rPr>
          <w:fldChar w:fldCharType="begin"/>
        </w:r>
        <w:r>
          <w:rPr>
            <w:noProof/>
            <w:webHidden/>
          </w:rPr>
          <w:instrText xml:space="preserve"> PAGEREF _Toc86260365 \h </w:instrText>
        </w:r>
        <w:r>
          <w:rPr>
            <w:noProof/>
            <w:webHidden/>
          </w:rPr>
        </w:r>
        <w:r>
          <w:rPr>
            <w:noProof/>
            <w:webHidden/>
          </w:rPr>
          <w:fldChar w:fldCharType="separate"/>
        </w:r>
        <w:r>
          <w:rPr>
            <w:noProof/>
            <w:webHidden/>
          </w:rPr>
          <w:t>59</w:t>
        </w:r>
        <w:r>
          <w:rPr>
            <w:noProof/>
            <w:webHidden/>
          </w:rPr>
          <w:fldChar w:fldCharType="end"/>
        </w:r>
      </w:hyperlink>
    </w:p>
    <w:p w14:paraId="6E6543B7" w14:textId="436CE813"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66" w:history="1">
        <w:r w:rsidRPr="00A62196">
          <w:rPr>
            <w:rStyle w:val="Hyperlink"/>
            <w:noProof/>
          </w:rPr>
          <w:t>4.1.2 The Daily Performance</w:t>
        </w:r>
        <w:r>
          <w:rPr>
            <w:noProof/>
            <w:webHidden/>
          </w:rPr>
          <w:tab/>
        </w:r>
        <w:r>
          <w:rPr>
            <w:noProof/>
            <w:webHidden/>
          </w:rPr>
          <w:fldChar w:fldCharType="begin"/>
        </w:r>
        <w:r>
          <w:rPr>
            <w:noProof/>
            <w:webHidden/>
          </w:rPr>
          <w:instrText xml:space="preserve"> PAGEREF _Toc86260366 \h </w:instrText>
        </w:r>
        <w:r>
          <w:rPr>
            <w:noProof/>
            <w:webHidden/>
          </w:rPr>
        </w:r>
        <w:r>
          <w:rPr>
            <w:noProof/>
            <w:webHidden/>
          </w:rPr>
          <w:fldChar w:fldCharType="separate"/>
        </w:r>
        <w:r>
          <w:rPr>
            <w:noProof/>
            <w:webHidden/>
          </w:rPr>
          <w:t>64</w:t>
        </w:r>
        <w:r>
          <w:rPr>
            <w:noProof/>
            <w:webHidden/>
          </w:rPr>
          <w:fldChar w:fldCharType="end"/>
        </w:r>
      </w:hyperlink>
    </w:p>
    <w:p w14:paraId="3DE3A377" w14:textId="34A5C191"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67" w:history="1">
        <w:r w:rsidRPr="00A62196">
          <w:rPr>
            <w:rStyle w:val="Hyperlink"/>
            <w:noProof/>
          </w:rPr>
          <w:t>4.1.4 Performance During the Seasons</w:t>
        </w:r>
        <w:r>
          <w:rPr>
            <w:noProof/>
            <w:webHidden/>
          </w:rPr>
          <w:tab/>
        </w:r>
        <w:r>
          <w:rPr>
            <w:noProof/>
            <w:webHidden/>
          </w:rPr>
          <w:fldChar w:fldCharType="begin"/>
        </w:r>
        <w:r>
          <w:rPr>
            <w:noProof/>
            <w:webHidden/>
          </w:rPr>
          <w:instrText xml:space="preserve"> PAGEREF _Toc86260367 \h </w:instrText>
        </w:r>
        <w:r>
          <w:rPr>
            <w:noProof/>
            <w:webHidden/>
          </w:rPr>
        </w:r>
        <w:r>
          <w:rPr>
            <w:noProof/>
            <w:webHidden/>
          </w:rPr>
          <w:fldChar w:fldCharType="separate"/>
        </w:r>
        <w:r>
          <w:rPr>
            <w:noProof/>
            <w:webHidden/>
          </w:rPr>
          <w:t>74</w:t>
        </w:r>
        <w:r>
          <w:rPr>
            <w:noProof/>
            <w:webHidden/>
          </w:rPr>
          <w:fldChar w:fldCharType="end"/>
        </w:r>
      </w:hyperlink>
    </w:p>
    <w:p w14:paraId="6102E578" w14:textId="4944D4EC"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68" w:history="1">
        <w:r w:rsidRPr="00A62196">
          <w:rPr>
            <w:rStyle w:val="Hyperlink"/>
            <w:noProof/>
          </w:rPr>
          <w:t>4.1.5 Comprehensive Analysis Discussion</w:t>
        </w:r>
        <w:r>
          <w:rPr>
            <w:noProof/>
            <w:webHidden/>
          </w:rPr>
          <w:tab/>
        </w:r>
        <w:r>
          <w:rPr>
            <w:noProof/>
            <w:webHidden/>
          </w:rPr>
          <w:fldChar w:fldCharType="begin"/>
        </w:r>
        <w:r>
          <w:rPr>
            <w:noProof/>
            <w:webHidden/>
          </w:rPr>
          <w:instrText xml:space="preserve"> PAGEREF _Toc86260368 \h </w:instrText>
        </w:r>
        <w:r>
          <w:rPr>
            <w:noProof/>
            <w:webHidden/>
          </w:rPr>
        </w:r>
        <w:r>
          <w:rPr>
            <w:noProof/>
            <w:webHidden/>
          </w:rPr>
          <w:fldChar w:fldCharType="separate"/>
        </w:r>
        <w:r>
          <w:rPr>
            <w:noProof/>
            <w:webHidden/>
          </w:rPr>
          <w:t>75</w:t>
        </w:r>
        <w:r>
          <w:rPr>
            <w:noProof/>
            <w:webHidden/>
          </w:rPr>
          <w:fldChar w:fldCharType="end"/>
        </w:r>
      </w:hyperlink>
    </w:p>
    <w:p w14:paraId="472A133F" w14:textId="29EEAA97" w:rsidR="00004E51" w:rsidRDefault="00004E51">
      <w:pPr>
        <w:pStyle w:val="TOC2"/>
        <w:tabs>
          <w:tab w:val="right" w:leader="dot" w:pos="8630"/>
        </w:tabs>
        <w:rPr>
          <w:rFonts w:asciiTheme="minorHAnsi" w:eastAsiaTheme="minorEastAsia" w:hAnsiTheme="minorHAnsi" w:cstheme="minorBidi"/>
          <w:noProof/>
          <w:sz w:val="22"/>
          <w:szCs w:val="22"/>
          <w:lang w:eastAsia="en-CA"/>
        </w:rPr>
      </w:pPr>
      <w:hyperlink w:anchor="_Toc86260369" w:history="1">
        <w:r w:rsidRPr="00A62196">
          <w:rPr>
            <w:rStyle w:val="Hyperlink"/>
            <w:noProof/>
          </w:rPr>
          <w:t>4.2 The Ottawa Dataset</w:t>
        </w:r>
        <w:r>
          <w:rPr>
            <w:noProof/>
            <w:webHidden/>
          </w:rPr>
          <w:tab/>
        </w:r>
        <w:r>
          <w:rPr>
            <w:noProof/>
            <w:webHidden/>
          </w:rPr>
          <w:fldChar w:fldCharType="begin"/>
        </w:r>
        <w:r>
          <w:rPr>
            <w:noProof/>
            <w:webHidden/>
          </w:rPr>
          <w:instrText xml:space="preserve"> PAGEREF _Toc86260369 \h </w:instrText>
        </w:r>
        <w:r>
          <w:rPr>
            <w:noProof/>
            <w:webHidden/>
          </w:rPr>
        </w:r>
        <w:r>
          <w:rPr>
            <w:noProof/>
            <w:webHidden/>
          </w:rPr>
          <w:fldChar w:fldCharType="separate"/>
        </w:r>
        <w:r>
          <w:rPr>
            <w:noProof/>
            <w:webHidden/>
          </w:rPr>
          <w:t>77</w:t>
        </w:r>
        <w:r>
          <w:rPr>
            <w:noProof/>
            <w:webHidden/>
          </w:rPr>
          <w:fldChar w:fldCharType="end"/>
        </w:r>
      </w:hyperlink>
    </w:p>
    <w:p w14:paraId="34312BE2" w14:textId="2E2C6B72"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70" w:history="1">
        <w:r w:rsidRPr="00A62196">
          <w:rPr>
            <w:rStyle w:val="Hyperlink"/>
            <w:noProof/>
          </w:rPr>
          <w:t>4.2.1 The Hourly Performance</w:t>
        </w:r>
        <w:r>
          <w:rPr>
            <w:noProof/>
            <w:webHidden/>
          </w:rPr>
          <w:tab/>
        </w:r>
        <w:r>
          <w:rPr>
            <w:noProof/>
            <w:webHidden/>
          </w:rPr>
          <w:fldChar w:fldCharType="begin"/>
        </w:r>
        <w:r>
          <w:rPr>
            <w:noProof/>
            <w:webHidden/>
          </w:rPr>
          <w:instrText xml:space="preserve"> PAGEREF _Toc86260370 \h </w:instrText>
        </w:r>
        <w:r>
          <w:rPr>
            <w:noProof/>
            <w:webHidden/>
          </w:rPr>
        </w:r>
        <w:r>
          <w:rPr>
            <w:noProof/>
            <w:webHidden/>
          </w:rPr>
          <w:fldChar w:fldCharType="separate"/>
        </w:r>
        <w:r>
          <w:rPr>
            <w:noProof/>
            <w:webHidden/>
          </w:rPr>
          <w:t>77</w:t>
        </w:r>
        <w:r>
          <w:rPr>
            <w:noProof/>
            <w:webHidden/>
          </w:rPr>
          <w:fldChar w:fldCharType="end"/>
        </w:r>
      </w:hyperlink>
    </w:p>
    <w:p w14:paraId="5D6D4854" w14:textId="445E472B"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71" w:history="1">
        <w:r w:rsidRPr="00A62196">
          <w:rPr>
            <w:rStyle w:val="Hyperlink"/>
            <w:noProof/>
          </w:rPr>
          <w:t>4.2.2 The Daily Performance</w:t>
        </w:r>
        <w:r>
          <w:rPr>
            <w:noProof/>
            <w:webHidden/>
          </w:rPr>
          <w:tab/>
        </w:r>
        <w:r>
          <w:rPr>
            <w:noProof/>
            <w:webHidden/>
          </w:rPr>
          <w:fldChar w:fldCharType="begin"/>
        </w:r>
        <w:r>
          <w:rPr>
            <w:noProof/>
            <w:webHidden/>
          </w:rPr>
          <w:instrText xml:space="preserve"> PAGEREF _Toc86260371 \h </w:instrText>
        </w:r>
        <w:r>
          <w:rPr>
            <w:noProof/>
            <w:webHidden/>
          </w:rPr>
        </w:r>
        <w:r>
          <w:rPr>
            <w:noProof/>
            <w:webHidden/>
          </w:rPr>
          <w:fldChar w:fldCharType="separate"/>
        </w:r>
        <w:r>
          <w:rPr>
            <w:noProof/>
            <w:webHidden/>
          </w:rPr>
          <w:t>82</w:t>
        </w:r>
        <w:r>
          <w:rPr>
            <w:noProof/>
            <w:webHidden/>
          </w:rPr>
          <w:fldChar w:fldCharType="end"/>
        </w:r>
      </w:hyperlink>
    </w:p>
    <w:p w14:paraId="447CA671" w14:textId="1076F5C0"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72" w:history="1">
        <w:r w:rsidRPr="00A62196">
          <w:rPr>
            <w:rStyle w:val="Hyperlink"/>
            <w:noProof/>
          </w:rPr>
          <w:t>4.2.3 The Monthly Performance</w:t>
        </w:r>
        <w:r>
          <w:rPr>
            <w:noProof/>
            <w:webHidden/>
          </w:rPr>
          <w:tab/>
        </w:r>
        <w:r>
          <w:rPr>
            <w:noProof/>
            <w:webHidden/>
          </w:rPr>
          <w:fldChar w:fldCharType="begin"/>
        </w:r>
        <w:r>
          <w:rPr>
            <w:noProof/>
            <w:webHidden/>
          </w:rPr>
          <w:instrText xml:space="preserve"> PAGEREF _Toc86260372 \h </w:instrText>
        </w:r>
        <w:r>
          <w:rPr>
            <w:noProof/>
            <w:webHidden/>
          </w:rPr>
        </w:r>
        <w:r>
          <w:rPr>
            <w:noProof/>
            <w:webHidden/>
          </w:rPr>
          <w:fldChar w:fldCharType="separate"/>
        </w:r>
        <w:r>
          <w:rPr>
            <w:noProof/>
            <w:webHidden/>
          </w:rPr>
          <w:t>86</w:t>
        </w:r>
        <w:r>
          <w:rPr>
            <w:noProof/>
            <w:webHidden/>
          </w:rPr>
          <w:fldChar w:fldCharType="end"/>
        </w:r>
      </w:hyperlink>
    </w:p>
    <w:p w14:paraId="7D0A146A" w14:textId="2A97E970"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73" w:history="1">
        <w:r w:rsidRPr="00A62196">
          <w:rPr>
            <w:rStyle w:val="Hyperlink"/>
            <w:noProof/>
          </w:rPr>
          <w:t>4.2.4 Performance During the Seasons</w:t>
        </w:r>
        <w:r>
          <w:rPr>
            <w:noProof/>
            <w:webHidden/>
          </w:rPr>
          <w:tab/>
        </w:r>
        <w:r>
          <w:rPr>
            <w:noProof/>
            <w:webHidden/>
          </w:rPr>
          <w:fldChar w:fldCharType="begin"/>
        </w:r>
        <w:r>
          <w:rPr>
            <w:noProof/>
            <w:webHidden/>
          </w:rPr>
          <w:instrText xml:space="preserve"> PAGEREF _Toc86260373 \h </w:instrText>
        </w:r>
        <w:r>
          <w:rPr>
            <w:noProof/>
            <w:webHidden/>
          </w:rPr>
        </w:r>
        <w:r>
          <w:rPr>
            <w:noProof/>
            <w:webHidden/>
          </w:rPr>
          <w:fldChar w:fldCharType="separate"/>
        </w:r>
        <w:r>
          <w:rPr>
            <w:noProof/>
            <w:webHidden/>
          </w:rPr>
          <w:t>91</w:t>
        </w:r>
        <w:r>
          <w:rPr>
            <w:noProof/>
            <w:webHidden/>
          </w:rPr>
          <w:fldChar w:fldCharType="end"/>
        </w:r>
      </w:hyperlink>
    </w:p>
    <w:p w14:paraId="06BE1EC6" w14:textId="457ECE4A"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74" w:history="1">
        <w:r w:rsidRPr="00A62196">
          <w:rPr>
            <w:rStyle w:val="Hyperlink"/>
            <w:noProof/>
          </w:rPr>
          <w:t>4.2.5 Comprehensive Analysis Discussion</w:t>
        </w:r>
        <w:r>
          <w:rPr>
            <w:noProof/>
            <w:webHidden/>
          </w:rPr>
          <w:tab/>
        </w:r>
        <w:r>
          <w:rPr>
            <w:noProof/>
            <w:webHidden/>
          </w:rPr>
          <w:fldChar w:fldCharType="begin"/>
        </w:r>
        <w:r>
          <w:rPr>
            <w:noProof/>
            <w:webHidden/>
          </w:rPr>
          <w:instrText xml:space="preserve"> PAGEREF _Toc86260374 \h </w:instrText>
        </w:r>
        <w:r>
          <w:rPr>
            <w:noProof/>
            <w:webHidden/>
          </w:rPr>
        </w:r>
        <w:r>
          <w:rPr>
            <w:noProof/>
            <w:webHidden/>
          </w:rPr>
          <w:fldChar w:fldCharType="separate"/>
        </w:r>
        <w:r>
          <w:rPr>
            <w:noProof/>
            <w:webHidden/>
          </w:rPr>
          <w:t>92</w:t>
        </w:r>
        <w:r>
          <w:rPr>
            <w:noProof/>
            <w:webHidden/>
          </w:rPr>
          <w:fldChar w:fldCharType="end"/>
        </w:r>
      </w:hyperlink>
    </w:p>
    <w:p w14:paraId="46AF3393" w14:textId="62F7E3AB" w:rsidR="00004E51" w:rsidRDefault="00004E51">
      <w:pPr>
        <w:pStyle w:val="TOC2"/>
        <w:tabs>
          <w:tab w:val="right" w:leader="dot" w:pos="8630"/>
        </w:tabs>
        <w:rPr>
          <w:rFonts w:asciiTheme="minorHAnsi" w:eastAsiaTheme="minorEastAsia" w:hAnsiTheme="minorHAnsi" w:cstheme="minorBidi"/>
          <w:noProof/>
          <w:sz w:val="22"/>
          <w:szCs w:val="22"/>
          <w:lang w:eastAsia="en-CA"/>
        </w:rPr>
      </w:pPr>
      <w:hyperlink w:anchor="_Toc86260375" w:history="1">
        <w:r w:rsidRPr="00A62196">
          <w:rPr>
            <w:rStyle w:val="Hyperlink"/>
            <w:noProof/>
          </w:rPr>
          <w:t>4.3 The Saint John Dataset</w:t>
        </w:r>
        <w:r>
          <w:rPr>
            <w:noProof/>
            <w:webHidden/>
          </w:rPr>
          <w:tab/>
        </w:r>
        <w:r>
          <w:rPr>
            <w:noProof/>
            <w:webHidden/>
          </w:rPr>
          <w:fldChar w:fldCharType="begin"/>
        </w:r>
        <w:r>
          <w:rPr>
            <w:noProof/>
            <w:webHidden/>
          </w:rPr>
          <w:instrText xml:space="preserve"> PAGEREF _Toc86260375 \h </w:instrText>
        </w:r>
        <w:r>
          <w:rPr>
            <w:noProof/>
            <w:webHidden/>
          </w:rPr>
        </w:r>
        <w:r>
          <w:rPr>
            <w:noProof/>
            <w:webHidden/>
          </w:rPr>
          <w:fldChar w:fldCharType="separate"/>
        </w:r>
        <w:r>
          <w:rPr>
            <w:noProof/>
            <w:webHidden/>
          </w:rPr>
          <w:t>94</w:t>
        </w:r>
        <w:r>
          <w:rPr>
            <w:noProof/>
            <w:webHidden/>
          </w:rPr>
          <w:fldChar w:fldCharType="end"/>
        </w:r>
      </w:hyperlink>
    </w:p>
    <w:p w14:paraId="4A5A573B" w14:textId="447C0678"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76" w:history="1">
        <w:r w:rsidRPr="00A62196">
          <w:rPr>
            <w:rStyle w:val="Hyperlink"/>
            <w:noProof/>
          </w:rPr>
          <w:t>4.3.1 The Hourly Performance</w:t>
        </w:r>
        <w:r>
          <w:rPr>
            <w:noProof/>
            <w:webHidden/>
          </w:rPr>
          <w:tab/>
        </w:r>
        <w:r>
          <w:rPr>
            <w:noProof/>
            <w:webHidden/>
          </w:rPr>
          <w:fldChar w:fldCharType="begin"/>
        </w:r>
        <w:r>
          <w:rPr>
            <w:noProof/>
            <w:webHidden/>
          </w:rPr>
          <w:instrText xml:space="preserve"> PAGEREF _Toc86260376 \h </w:instrText>
        </w:r>
        <w:r>
          <w:rPr>
            <w:noProof/>
            <w:webHidden/>
          </w:rPr>
        </w:r>
        <w:r>
          <w:rPr>
            <w:noProof/>
            <w:webHidden/>
          </w:rPr>
          <w:fldChar w:fldCharType="separate"/>
        </w:r>
        <w:r>
          <w:rPr>
            <w:noProof/>
            <w:webHidden/>
          </w:rPr>
          <w:t>94</w:t>
        </w:r>
        <w:r>
          <w:rPr>
            <w:noProof/>
            <w:webHidden/>
          </w:rPr>
          <w:fldChar w:fldCharType="end"/>
        </w:r>
      </w:hyperlink>
    </w:p>
    <w:p w14:paraId="06D1618E" w14:textId="5650A6EE"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77" w:history="1">
        <w:r w:rsidRPr="00A62196">
          <w:rPr>
            <w:rStyle w:val="Hyperlink"/>
            <w:noProof/>
          </w:rPr>
          <w:t>4.3.2 The Daily Performance</w:t>
        </w:r>
        <w:r>
          <w:rPr>
            <w:noProof/>
            <w:webHidden/>
          </w:rPr>
          <w:tab/>
        </w:r>
        <w:r>
          <w:rPr>
            <w:noProof/>
            <w:webHidden/>
          </w:rPr>
          <w:fldChar w:fldCharType="begin"/>
        </w:r>
        <w:r>
          <w:rPr>
            <w:noProof/>
            <w:webHidden/>
          </w:rPr>
          <w:instrText xml:space="preserve"> PAGEREF _Toc86260377 \h </w:instrText>
        </w:r>
        <w:r>
          <w:rPr>
            <w:noProof/>
            <w:webHidden/>
          </w:rPr>
        </w:r>
        <w:r>
          <w:rPr>
            <w:noProof/>
            <w:webHidden/>
          </w:rPr>
          <w:fldChar w:fldCharType="separate"/>
        </w:r>
        <w:r>
          <w:rPr>
            <w:noProof/>
            <w:webHidden/>
          </w:rPr>
          <w:t>99</w:t>
        </w:r>
        <w:r>
          <w:rPr>
            <w:noProof/>
            <w:webHidden/>
          </w:rPr>
          <w:fldChar w:fldCharType="end"/>
        </w:r>
      </w:hyperlink>
    </w:p>
    <w:p w14:paraId="29984660" w14:textId="5A4A58F8"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78" w:history="1">
        <w:r w:rsidRPr="00A62196">
          <w:rPr>
            <w:rStyle w:val="Hyperlink"/>
            <w:noProof/>
          </w:rPr>
          <w:t>4.3.3 The Monthly Performance</w:t>
        </w:r>
        <w:r>
          <w:rPr>
            <w:noProof/>
            <w:webHidden/>
          </w:rPr>
          <w:tab/>
        </w:r>
        <w:r>
          <w:rPr>
            <w:noProof/>
            <w:webHidden/>
          </w:rPr>
          <w:fldChar w:fldCharType="begin"/>
        </w:r>
        <w:r>
          <w:rPr>
            <w:noProof/>
            <w:webHidden/>
          </w:rPr>
          <w:instrText xml:space="preserve"> PAGEREF _Toc86260378 \h </w:instrText>
        </w:r>
        <w:r>
          <w:rPr>
            <w:noProof/>
            <w:webHidden/>
          </w:rPr>
        </w:r>
        <w:r>
          <w:rPr>
            <w:noProof/>
            <w:webHidden/>
          </w:rPr>
          <w:fldChar w:fldCharType="separate"/>
        </w:r>
        <w:r>
          <w:rPr>
            <w:noProof/>
            <w:webHidden/>
          </w:rPr>
          <w:t>103</w:t>
        </w:r>
        <w:r>
          <w:rPr>
            <w:noProof/>
            <w:webHidden/>
          </w:rPr>
          <w:fldChar w:fldCharType="end"/>
        </w:r>
      </w:hyperlink>
    </w:p>
    <w:p w14:paraId="51D096C8" w14:textId="5ACB32F9"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79" w:history="1">
        <w:r w:rsidRPr="00A62196">
          <w:rPr>
            <w:rStyle w:val="Hyperlink"/>
            <w:noProof/>
          </w:rPr>
          <w:t>4.3.4 Performance During the Seasons</w:t>
        </w:r>
        <w:r>
          <w:rPr>
            <w:noProof/>
            <w:webHidden/>
          </w:rPr>
          <w:tab/>
        </w:r>
        <w:r>
          <w:rPr>
            <w:noProof/>
            <w:webHidden/>
          </w:rPr>
          <w:fldChar w:fldCharType="begin"/>
        </w:r>
        <w:r>
          <w:rPr>
            <w:noProof/>
            <w:webHidden/>
          </w:rPr>
          <w:instrText xml:space="preserve"> PAGEREF _Toc86260379 \h </w:instrText>
        </w:r>
        <w:r>
          <w:rPr>
            <w:noProof/>
            <w:webHidden/>
          </w:rPr>
        </w:r>
        <w:r>
          <w:rPr>
            <w:noProof/>
            <w:webHidden/>
          </w:rPr>
          <w:fldChar w:fldCharType="separate"/>
        </w:r>
        <w:r>
          <w:rPr>
            <w:noProof/>
            <w:webHidden/>
          </w:rPr>
          <w:t>109</w:t>
        </w:r>
        <w:r>
          <w:rPr>
            <w:noProof/>
            <w:webHidden/>
          </w:rPr>
          <w:fldChar w:fldCharType="end"/>
        </w:r>
      </w:hyperlink>
    </w:p>
    <w:p w14:paraId="4A35628D" w14:textId="0DB08EDE"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80" w:history="1">
        <w:r w:rsidRPr="00A62196">
          <w:rPr>
            <w:rStyle w:val="Hyperlink"/>
            <w:noProof/>
          </w:rPr>
          <w:t>4.3.5 Comprehensive Analysis Discussion</w:t>
        </w:r>
        <w:r>
          <w:rPr>
            <w:noProof/>
            <w:webHidden/>
          </w:rPr>
          <w:tab/>
        </w:r>
        <w:r>
          <w:rPr>
            <w:noProof/>
            <w:webHidden/>
          </w:rPr>
          <w:fldChar w:fldCharType="begin"/>
        </w:r>
        <w:r>
          <w:rPr>
            <w:noProof/>
            <w:webHidden/>
          </w:rPr>
          <w:instrText xml:space="preserve"> PAGEREF _Toc86260380 \h </w:instrText>
        </w:r>
        <w:r>
          <w:rPr>
            <w:noProof/>
            <w:webHidden/>
          </w:rPr>
        </w:r>
        <w:r>
          <w:rPr>
            <w:noProof/>
            <w:webHidden/>
          </w:rPr>
          <w:fldChar w:fldCharType="separate"/>
        </w:r>
        <w:r>
          <w:rPr>
            <w:noProof/>
            <w:webHidden/>
          </w:rPr>
          <w:t>110</w:t>
        </w:r>
        <w:r>
          <w:rPr>
            <w:noProof/>
            <w:webHidden/>
          </w:rPr>
          <w:fldChar w:fldCharType="end"/>
        </w:r>
      </w:hyperlink>
    </w:p>
    <w:p w14:paraId="7D12AAA3" w14:textId="56A00397" w:rsidR="00004E51" w:rsidRDefault="00004E51">
      <w:pPr>
        <w:pStyle w:val="TOC1"/>
        <w:rPr>
          <w:rFonts w:asciiTheme="minorHAnsi" w:eastAsiaTheme="minorEastAsia" w:hAnsiTheme="minorHAnsi" w:cstheme="minorBidi"/>
          <w:noProof/>
          <w:sz w:val="22"/>
          <w:szCs w:val="22"/>
          <w:lang w:eastAsia="en-CA"/>
        </w:rPr>
      </w:pPr>
      <w:hyperlink w:anchor="_Toc86260381" w:history="1">
        <w:r w:rsidRPr="00A62196">
          <w:rPr>
            <w:rStyle w:val="Hyperlink"/>
            <w:noProof/>
          </w:rPr>
          <w:t>5 Conclusion</w:t>
        </w:r>
        <w:r>
          <w:rPr>
            <w:noProof/>
            <w:webHidden/>
          </w:rPr>
          <w:tab/>
        </w:r>
        <w:r>
          <w:rPr>
            <w:noProof/>
            <w:webHidden/>
          </w:rPr>
          <w:fldChar w:fldCharType="begin"/>
        </w:r>
        <w:r>
          <w:rPr>
            <w:noProof/>
            <w:webHidden/>
          </w:rPr>
          <w:instrText xml:space="preserve"> PAGEREF _Toc86260381 \h </w:instrText>
        </w:r>
        <w:r>
          <w:rPr>
            <w:noProof/>
            <w:webHidden/>
          </w:rPr>
        </w:r>
        <w:r>
          <w:rPr>
            <w:noProof/>
            <w:webHidden/>
          </w:rPr>
          <w:fldChar w:fldCharType="separate"/>
        </w:r>
        <w:r>
          <w:rPr>
            <w:noProof/>
            <w:webHidden/>
          </w:rPr>
          <w:t>112</w:t>
        </w:r>
        <w:r>
          <w:rPr>
            <w:noProof/>
            <w:webHidden/>
          </w:rPr>
          <w:fldChar w:fldCharType="end"/>
        </w:r>
      </w:hyperlink>
    </w:p>
    <w:p w14:paraId="5029333D" w14:textId="210288AE" w:rsidR="00004E51" w:rsidRDefault="00004E51">
      <w:pPr>
        <w:pStyle w:val="TOC2"/>
        <w:tabs>
          <w:tab w:val="right" w:leader="dot" w:pos="8630"/>
        </w:tabs>
        <w:rPr>
          <w:rFonts w:asciiTheme="minorHAnsi" w:eastAsiaTheme="minorEastAsia" w:hAnsiTheme="minorHAnsi" w:cstheme="minorBidi"/>
          <w:noProof/>
          <w:sz w:val="22"/>
          <w:szCs w:val="22"/>
          <w:lang w:eastAsia="en-CA"/>
        </w:rPr>
      </w:pPr>
      <w:hyperlink w:anchor="_Toc86260382" w:history="1">
        <w:r w:rsidRPr="00A62196">
          <w:rPr>
            <w:rStyle w:val="Hyperlink"/>
            <w:noProof/>
          </w:rPr>
          <w:t>5.1 Summary</w:t>
        </w:r>
        <w:r>
          <w:rPr>
            <w:noProof/>
            <w:webHidden/>
          </w:rPr>
          <w:tab/>
        </w:r>
        <w:r>
          <w:rPr>
            <w:noProof/>
            <w:webHidden/>
          </w:rPr>
          <w:fldChar w:fldCharType="begin"/>
        </w:r>
        <w:r>
          <w:rPr>
            <w:noProof/>
            <w:webHidden/>
          </w:rPr>
          <w:instrText xml:space="preserve"> PAGEREF _Toc86260382 \h </w:instrText>
        </w:r>
        <w:r>
          <w:rPr>
            <w:noProof/>
            <w:webHidden/>
          </w:rPr>
        </w:r>
        <w:r>
          <w:rPr>
            <w:noProof/>
            <w:webHidden/>
          </w:rPr>
          <w:fldChar w:fldCharType="separate"/>
        </w:r>
        <w:r>
          <w:rPr>
            <w:noProof/>
            <w:webHidden/>
          </w:rPr>
          <w:t>112</w:t>
        </w:r>
        <w:r>
          <w:rPr>
            <w:noProof/>
            <w:webHidden/>
          </w:rPr>
          <w:fldChar w:fldCharType="end"/>
        </w:r>
      </w:hyperlink>
    </w:p>
    <w:p w14:paraId="579F8719" w14:textId="7C2B1A6A" w:rsidR="00004E51" w:rsidRDefault="00004E51">
      <w:pPr>
        <w:pStyle w:val="TOC2"/>
        <w:tabs>
          <w:tab w:val="right" w:leader="dot" w:pos="8630"/>
        </w:tabs>
        <w:rPr>
          <w:rFonts w:asciiTheme="minorHAnsi" w:eastAsiaTheme="minorEastAsia" w:hAnsiTheme="minorHAnsi" w:cstheme="minorBidi"/>
          <w:noProof/>
          <w:sz w:val="22"/>
          <w:szCs w:val="22"/>
          <w:lang w:eastAsia="en-CA"/>
        </w:rPr>
      </w:pPr>
      <w:hyperlink w:anchor="_Toc86260383" w:history="1">
        <w:r w:rsidRPr="00A62196">
          <w:rPr>
            <w:rStyle w:val="Hyperlink"/>
            <w:noProof/>
          </w:rPr>
          <w:t>5.2 Contributions</w:t>
        </w:r>
        <w:r>
          <w:rPr>
            <w:noProof/>
            <w:webHidden/>
          </w:rPr>
          <w:tab/>
        </w:r>
        <w:r>
          <w:rPr>
            <w:noProof/>
            <w:webHidden/>
          </w:rPr>
          <w:fldChar w:fldCharType="begin"/>
        </w:r>
        <w:r>
          <w:rPr>
            <w:noProof/>
            <w:webHidden/>
          </w:rPr>
          <w:instrText xml:space="preserve"> PAGEREF _Toc86260383 \h </w:instrText>
        </w:r>
        <w:r>
          <w:rPr>
            <w:noProof/>
            <w:webHidden/>
          </w:rPr>
        </w:r>
        <w:r>
          <w:rPr>
            <w:noProof/>
            <w:webHidden/>
          </w:rPr>
          <w:fldChar w:fldCharType="separate"/>
        </w:r>
        <w:r>
          <w:rPr>
            <w:noProof/>
            <w:webHidden/>
          </w:rPr>
          <w:t>112</w:t>
        </w:r>
        <w:r>
          <w:rPr>
            <w:noProof/>
            <w:webHidden/>
          </w:rPr>
          <w:fldChar w:fldCharType="end"/>
        </w:r>
      </w:hyperlink>
    </w:p>
    <w:p w14:paraId="1E0E9F0E" w14:textId="746999CB" w:rsidR="00004E51" w:rsidRDefault="00004E51">
      <w:pPr>
        <w:pStyle w:val="TOC2"/>
        <w:tabs>
          <w:tab w:val="right" w:leader="dot" w:pos="8630"/>
        </w:tabs>
        <w:rPr>
          <w:rFonts w:asciiTheme="minorHAnsi" w:eastAsiaTheme="minorEastAsia" w:hAnsiTheme="minorHAnsi" w:cstheme="minorBidi"/>
          <w:noProof/>
          <w:sz w:val="22"/>
          <w:szCs w:val="22"/>
          <w:lang w:eastAsia="en-CA"/>
        </w:rPr>
      </w:pPr>
      <w:hyperlink w:anchor="_Toc86260384" w:history="1">
        <w:r w:rsidRPr="00A62196">
          <w:rPr>
            <w:rStyle w:val="Hyperlink"/>
            <w:noProof/>
          </w:rPr>
          <w:t>5.3 Future Work</w:t>
        </w:r>
        <w:r>
          <w:rPr>
            <w:noProof/>
            <w:webHidden/>
          </w:rPr>
          <w:tab/>
        </w:r>
        <w:r>
          <w:rPr>
            <w:noProof/>
            <w:webHidden/>
          </w:rPr>
          <w:fldChar w:fldCharType="begin"/>
        </w:r>
        <w:r>
          <w:rPr>
            <w:noProof/>
            <w:webHidden/>
          </w:rPr>
          <w:instrText xml:space="preserve"> PAGEREF _Toc86260384 \h </w:instrText>
        </w:r>
        <w:r>
          <w:rPr>
            <w:noProof/>
            <w:webHidden/>
          </w:rPr>
        </w:r>
        <w:r>
          <w:rPr>
            <w:noProof/>
            <w:webHidden/>
          </w:rPr>
          <w:fldChar w:fldCharType="separate"/>
        </w:r>
        <w:r>
          <w:rPr>
            <w:noProof/>
            <w:webHidden/>
          </w:rPr>
          <w:t>112</w:t>
        </w:r>
        <w:r>
          <w:rPr>
            <w:noProof/>
            <w:webHidden/>
          </w:rPr>
          <w:fldChar w:fldCharType="end"/>
        </w:r>
      </w:hyperlink>
    </w:p>
    <w:p w14:paraId="31F88ED0" w14:textId="6C8F8070" w:rsidR="00004E51" w:rsidRDefault="00004E51">
      <w:pPr>
        <w:pStyle w:val="TOC1"/>
        <w:rPr>
          <w:rFonts w:asciiTheme="minorHAnsi" w:eastAsiaTheme="minorEastAsia" w:hAnsiTheme="minorHAnsi" w:cstheme="minorBidi"/>
          <w:noProof/>
          <w:sz w:val="22"/>
          <w:szCs w:val="22"/>
          <w:lang w:eastAsia="en-CA"/>
        </w:rPr>
      </w:pPr>
      <w:hyperlink w:anchor="_Toc86260385" w:history="1">
        <w:r w:rsidRPr="00A62196">
          <w:rPr>
            <w:rStyle w:val="Hyperlink"/>
            <w:noProof/>
          </w:rPr>
          <w:t>Bibliography</w:t>
        </w:r>
        <w:r>
          <w:rPr>
            <w:noProof/>
            <w:webHidden/>
          </w:rPr>
          <w:tab/>
        </w:r>
        <w:r>
          <w:rPr>
            <w:noProof/>
            <w:webHidden/>
          </w:rPr>
          <w:fldChar w:fldCharType="begin"/>
        </w:r>
        <w:r>
          <w:rPr>
            <w:noProof/>
            <w:webHidden/>
          </w:rPr>
          <w:instrText xml:space="preserve"> PAGEREF _Toc86260385 \h </w:instrText>
        </w:r>
        <w:r>
          <w:rPr>
            <w:noProof/>
            <w:webHidden/>
          </w:rPr>
        </w:r>
        <w:r>
          <w:rPr>
            <w:noProof/>
            <w:webHidden/>
          </w:rPr>
          <w:fldChar w:fldCharType="separate"/>
        </w:r>
        <w:r>
          <w:rPr>
            <w:noProof/>
            <w:webHidden/>
          </w:rPr>
          <w:t>115</w:t>
        </w:r>
        <w:r>
          <w:rPr>
            <w:noProof/>
            <w:webHidden/>
          </w:rPr>
          <w:fldChar w:fldCharType="end"/>
        </w:r>
      </w:hyperlink>
    </w:p>
    <w:p w14:paraId="278B9A48" w14:textId="0C32E34E" w:rsidR="00004E51" w:rsidRDefault="00004E51">
      <w:pPr>
        <w:pStyle w:val="TOC1"/>
        <w:rPr>
          <w:rFonts w:asciiTheme="minorHAnsi" w:eastAsiaTheme="minorEastAsia" w:hAnsiTheme="minorHAnsi" w:cstheme="minorBidi"/>
          <w:noProof/>
          <w:sz w:val="22"/>
          <w:szCs w:val="22"/>
          <w:lang w:eastAsia="en-CA"/>
        </w:rPr>
      </w:pPr>
      <w:hyperlink w:anchor="_Toc86260386" w:history="1">
        <w:r w:rsidRPr="00A62196">
          <w:rPr>
            <w:rStyle w:val="Hyperlink"/>
            <w:noProof/>
          </w:rPr>
          <w:t>Appendix</w:t>
        </w:r>
        <w:r>
          <w:rPr>
            <w:noProof/>
            <w:webHidden/>
          </w:rPr>
          <w:tab/>
        </w:r>
        <w:r>
          <w:rPr>
            <w:noProof/>
            <w:webHidden/>
          </w:rPr>
          <w:fldChar w:fldCharType="begin"/>
        </w:r>
        <w:r>
          <w:rPr>
            <w:noProof/>
            <w:webHidden/>
          </w:rPr>
          <w:instrText xml:space="preserve"> PAGEREF _Toc86260386 \h </w:instrText>
        </w:r>
        <w:r>
          <w:rPr>
            <w:noProof/>
            <w:webHidden/>
          </w:rPr>
        </w:r>
        <w:r>
          <w:rPr>
            <w:noProof/>
            <w:webHidden/>
          </w:rPr>
          <w:fldChar w:fldCharType="separate"/>
        </w:r>
        <w:r>
          <w:rPr>
            <w:noProof/>
            <w:webHidden/>
          </w:rPr>
          <w:t>136</w:t>
        </w:r>
        <w:r>
          <w:rPr>
            <w:noProof/>
            <w:webHidden/>
          </w:rPr>
          <w:fldChar w:fldCharType="end"/>
        </w:r>
      </w:hyperlink>
    </w:p>
    <w:p w14:paraId="31AA7208" w14:textId="132E5BC8" w:rsidR="00004E51" w:rsidRDefault="00004E51">
      <w:pPr>
        <w:pStyle w:val="TOC2"/>
        <w:tabs>
          <w:tab w:val="right" w:leader="dot" w:pos="8630"/>
        </w:tabs>
        <w:rPr>
          <w:rFonts w:asciiTheme="minorHAnsi" w:eastAsiaTheme="minorEastAsia" w:hAnsiTheme="minorHAnsi" w:cstheme="minorBidi"/>
          <w:noProof/>
          <w:sz w:val="22"/>
          <w:szCs w:val="22"/>
          <w:lang w:eastAsia="en-CA"/>
        </w:rPr>
      </w:pPr>
      <w:hyperlink w:anchor="_Toc86260387" w:history="1">
        <w:r w:rsidRPr="00A62196">
          <w:rPr>
            <w:rStyle w:val="Hyperlink"/>
            <w:noProof/>
          </w:rPr>
          <w:t>1.1 Overall Performance Metrics</w:t>
        </w:r>
        <w:r>
          <w:rPr>
            <w:noProof/>
            <w:webHidden/>
          </w:rPr>
          <w:tab/>
        </w:r>
        <w:r>
          <w:rPr>
            <w:noProof/>
            <w:webHidden/>
          </w:rPr>
          <w:fldChar w:fldCharType="begin"/>
        </w:r>
        <w:r>
          <w:rPr>
            <w:noProof/>
            <w:webHidden/>
          </w:rPr>
          <w:instrText xml:space="preserve"> PAGEREF _Toc86260387 \h </w:instrText>
        </w:r>
        <w:r>
          <w:rPr>
            <w:noProof/>
            <w:webHidden/>
          </w:rPr>
        </w:r>
        <w:r>
          <w:rPr>
            <w:noProof/>
            <w:webHidden/>
          </w:rPr>
          <w:fldChar w:fldCharType="separate"/>
        </w:r>
        <w:r>
          <w:rPr>
            <w:noProof/>
            <w:webHidden/>
          </w:rPr>
          <w:t>136</w:t>
        </w:r>
        <w:r>
          <w:rPr>
            <w:noProof/>
            <w:webHidden/>
          </w:rPr>
          <w:fldChar w:fldCharType="end"/>
        </w:r>
      </w:hyperlink>
    </w:p>
    <w:p w14:paraId="72E56762" w14:textId="7F079DFE"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88" w:history="1">
        <w:r w:rsidRPr="00A62196">
          <w:rPr>
            <w:rStyle w:val="Hyperlink"/>
            <w:noProof/>
          </w:rPr>
          <w:t>1.1.1 The Toronto Dataset</w:t>
        </w:r>
        <w:r>
          <w:rPr>
            <w:noProof/>
            <w:webHidden/>
          </w:rPr>
          <w:tab/>
        </w:r>
        <w:r>
          <w:rPr>
            <w:noProof/>
            <w:webHidden/>
          </w:rPr>
          <w:fldChar w:fldCharType="begin"/>
        </w:r>
        <w:r>
          <w:rPr>
            <w:noProof/>
            <w:webHidden/>
          </w:rPr>
          <w:instrText xml:space="preserve"> PAGEREF _Toc86260388 \h </w:instrText>
        </w:r>
        <w:r>
          <w:rPr>
            <w:noProof/>
            <w:webHidden/>
          </w:rPr>
        </w:r>
        <w:r>
          <w:rPr>
            <w:noProof/>
            <w:webHidden/>
          </w:rPr>
          <w:fldChar w:fldCharType="separate"/>
        </w:r>
        <w:r>
          <w:rPr>
            <w:noProof/>
            <w:webHidden/>
          </w:rPr>
          <w:t>136</w:t>
        </w:r>
        <w:r>
          <w:rPr>
            <w:noProof/>
            <w:webHidden/>
          </w:rPr>
          <w:fldChar w:fldCharType="end"/>
        </w:r>
      </w:hyperlink>
    </w:p>
    <w:p w14:paraId="65BC0992" w14:textId="0D48CD97"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89" w:history="1">
        <w:r w:rsidRPr="00A62196">
          <w:rPr>
            <w:rStyle w:val="Hyperlink"/>
            <w:noProof/>
          </w:rPr>
          <w:t>1.1.2 The Ottawa Dataset</w:t>
        </w:r>
        <w:r>
          <w:rPr>
            <w:noProof/>
            <w:webHidden/>
          </w:rPr>
          <w:tab/>
        </w:r>
        <w:r>
          <w:rPr>
            <w:noProof/>
            <w:webHidden/>
          </w:rPr>
          <w:fldChar w:fldCharType="begin"/>
        </w:r>
        <w:r>
          <w:rPr>
            <w:noProof/>
            <w:webHidden/>
          </w:rPr>
          <w:instrText xml:space="preserve"> PAGEREF _Toc86260389 \h </w:instrText>
        </w:r>
        <w:r>
          <w:rPr>
            <w:noProof/>
            <w:webHidden/>
          </w:rPr>
        </w:r>
        <w:r>
          <w:rPr>
            <w:noProof/>
            <w:webHidden/>
          </w:rPr>
          <w:fldChar w:fldCharType="separate"/>
        </w:r>
        <w:r>
          <w:rPr>
            <w:noProof/>
            <w:webHidden/>
          </w:rPr>
          <w:t>136</w:t>
        </w:r>
        <w:r>
          <w:rPr>
            <w:noProof/>
            <w:webHidden/>
          </w:rPr>
          <w:fldChar w:fldCharType="end"/>
        </w:r>
      </w:hyperlink>
    </w:p>
    <w:p w14:paraId="79C80053" w14:textId="58E88505" w:rsidR="00004E51" w:rsidRDefault="00004E51">
      <w:pPr>
        <w:pStyle w:val="TOC3"/>
        <w:tabs>
          <w:tab w:val="right" w:leader="dot" w:pos="8630"/>
        </w:tabs>
        <w:rPr>
          <w:rFonts w:asciiTheme="minorHAnsi" w:eastAsiaTheme="minorEastAsia" w:hAnsiTheme="minorHAnsi" w:cstheme="minorBidi"/>
          <w:noProof/>
          <w:sz w:val="22"/>
          <w:szCs w:val="22"/>
          <w:lang w:eastAsia="en-CA"/>
        </w:rPr>
      </w:pPr>
      <w:hyperlink w:anchor="_Toc86260390" w:history="1">
        <w:r w:rsidRPr="00A62196">
          <w:rPr>
            <w:rStyle w:val="Hyperlink"/>
            <w:noProof/>
          </w:rPr>
          <w:t>1.1.3 The Saint John Dataset</w:t>
        </w:r>
        <w:r>
          <w:rPr>
            <w:noProof/>
            <w:webHidden/>
          </w:rPr>
          <w:tab/>
        </w:r>
        <w:r>
          <w:rPr>
            <w:noProof/>
            <w:webHidden/>
          </w:rPr>
          <w:fldChar w:fldCharType="begin"/>
        </w:r>
        <w:r>
          <w:rPr>
            <w:noProof/>
            <w:webHidden/>
          </w:rPr>
          <w:instrText xml:space="preserve"> PAGEREF _Toc86260390 \h </w:instrText>
        </w:r>
        <w:r>
          <w:rPr>
            <w:noProof/>
            <w:webHidden/>
          </w:rPr>
        </w:r>
        <w:r>
          <w:rPr>
            <w:noProof/>
            <w:webHidden/>
          </w:rPr>
          <w:fldChar w:fldCharType="separate"/>
        </w:r>
        <w:r>
          <w:rPr>
            <w:noProof/>
            <w:webHidden/>
          </w:rPr>
          <w:t>136</w:t>
        </w:r>
        <w:r>
          <w:rPr>
            <w:noProof/>
            <w:webHidden/>
          </w:rPr>
          <w:fldChar w:fldCharType="end"/>
        </w:r>
      </w:hyperlink>
    </w:p>
    <w:p w14:paraId="43376AB8" w14:textId="08C16BA3" w:rsidR="003819CA" w:rsidRDefault="00AF2700" w:rsidP="00E85A44">
      <w:pPr>
        <w:spacing w:before="120"/>
      </w:pPr>
      <w:r>
        <w:fldChar w:fldCharType="end"/>
      </w:r>
      <w:r w:rsidR="00E85A44" w:rsidRPr="006269F5">
        <w:t>Curriculum Vitae</w:t>
      </w:r>
    </w:p>
    <w:p w14:paraId="709A5F3D" w14:textId="77777777" w:rsidR="005413B6" w:rsidRDefault="005413B6">
      <w:pPr>
        <w:spacing w:line="240" w:lineRule="auto"/>
        <w:rPr>
          <w:b/>
          <w:sz w:val="28"/>
        </w:rPr>
      </w:pPr>
      <w:r>
        <w:br w:type="page"/>
      </w:r>
    </w:p>
    <w:p w14:paraId="1D5ED8CD" w14:textId="1131DC11" w:rsidR="003819CA" w:rsidRDefault="00C262DB" w:rsidP="00FD52FC">
      <w:pPr>
        <w:pStyle w:val="TableList"/>
      </w:pPr>
      <w:bookmarkStart w:id="5" w:name="_Toc86260321"/>
      <w:r>
        <w:lastRenderedPageBreak/>
        <w:t>List of Tables</w:t>
      </w:r>
      <w:bookmarkEnd w:id="5"/>
      <w:r>
        <w:t xml:space="preserve"> </w:t>
      </w:r>
    </w:p>
    <w:p w14:paraId="093CC59A" w14:textId="1BC2EB0D" w:rsidR="00004E51"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86260391" w:history="1">
        <w:r w:rsidR="00004E51" w:rsidRPr="00CB4C86">
          <w:rPr>
            <w:rStyle w:val="Hyperlink"/>
            <w:noProof/>
          </w:rPr>
          <w:t>Table 1 - Formulas for Several Frequently Used Performance Metrics</w:t>
        </w:r>
        <w:r w:rsidR="00004E51">
          <w:rPr>
            <w:noProof/>
            <w:webHidden/>
          </w:rPr>
          <w:tab/>
        </w:r>
        <w:r w:rsidR="00004E51">
          <w:rPr>
            <w:noProof/>
            <w:webHidden/>
          </w:rPr>
          <w:fldChar w:fldCharType="begin"/>
        </w:r>
        <w:r w:rsidR="00004E51">
          <w:rPr>
            <w:noProof/>
            <w:webHidden/>
          </w:rPr>
          <w:instrText xml:space="preserve"> PAGEREF _Toc86260391 \h </w:instrText>
        </w:r>
        <w:r w:rsidR="00004E51">
          <w:rPr>
            <w:noProof/>
            <w:webHidden/>
          </w:rPr>
        </w:r>
        <w:r w:rsidR="00004E51">
          <w:rPr>
            <w:noProof/>
            <w:webHidden/>
          </w:rPr>
          <w:fldChar w:fldCharType="separate"/>
        </w:r>
        <w:r w:rsidR="00004E51">
          <w:rPr>
            <w:noProof/>
            <w:webHidden/>
          </w:rPr>
          <w:t>36</w:t>
        </w:r>
        <w:r w:rsidR="00004E51">
          <w:rPr>
            <w:noProof/>
            <w:webHidden/>
          </w:rPr>
          <w:fldChar w:fldCharType="end"/>
        </w:r>
      </w:hyperlink>
    </w:p>
    <w:p w14:paraId="7B756DB3" w14:textId="28EF9506"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392" w:history="1">
        <w:r w:rsidRPr="00CB4C86">
          <w:rPr>
            <w:rStyle w:val="Hyperlink"/>
            <w:noProof/>
          </w:rPr>
          <w:t>Table 2 – The MLR Forecaster's Independent Variables</w:t>
        </w:r>
        <w:r>
          <w:rPr>
            <w:noProof/>
            <w:webHidden/>
          </w:rPr>
          <w:tab/>
        </w:r>
        <w:r>
          <w:rPr>
            <w:noProof/>
            <w:webHidden/>
          </w:rPr>
          <w:fldChar w:fldCharType="begin"/>
        </w:r>
        <w:r>
          <w:rPr>
            <w:noProof/>
            <w:webHidden/>
          </w:rPr>
          <w:instrText xml:space="preserve"> PAGEREF _Toc86260392 \h </w:instrText>
        </w:r>
        <w:r>
          <w:rPr>
            <w:noProof/>
            <w:webHidden/>
          </w:rPr>
        </w:r>
        <w:r>
          <w:rPr>
            <w:noProof/>
            <w:webHidden/>
          </w:rPr>
          <w:fldChar w:fldCharType="separate"/>
        </w:r>
        <w:r>
          <w:rPr>
            <w:noProof/>
            <w:webHidden/>
          </w:rPr>
          <w:t>42</w:t>
        </w:r>
        <w:r>
          <w:rPr>
            <w:noProof/>
            <w:webHidden/>
          </w:rPr>
          <w:fldChar w:fldCharType="end"/>
        </w:r>
      </w:hyperlink>
    </w:p>
    <w:p w14:paraId="62FE542D" w14:textId="25AFBC46"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393" w:history="1">
        <w:r w:rsidRPr="00CB4C86">
          <w:rPr>
            <w:rStyle w:val="Hyperlink"/>
            <w:noProof/>
          </w:rPr>
          <w:t>Table 3 – The ARIMA hyperparameters that were used across all datasets</w:t>
        </w:r>
        <w:r>
          <w:rPr>
            <w:noProof/>
            <w:webHidden/>
          </w:rPr>
          <w:tab/>
        </w:r>
        <w:r>
          <w:rPr>
            <w:noProof/>
            <w:webHidden/>
          </w:rPr>
          <w:fldChar w:fldCharType="begin"/>
        </w:r>
        <w:r>
          <w:rPr>
            <w:noProof/>
            <w:webHidden/>
          </w:rPr>
          <w:instrText xml:space="preserve"> PAGEREF _Toc86260393 \h </w:instrText>
        </w:r>
        <w:r>
          <w:rPr>
            <w:noProof/>
            <w:webHidden/>
          </w:rPr>
        </w:r>
        <w:r>
          <w:rPr>
            <w:noProof/>
            <w:webHidden/>
          </w:rPr>
          <w:fldChar w:fldCharType="separate"/>
        </w:r>
        <w:r>
          <w:rPr>
            <w:noProof/>
            <w:webHidden/>
          </w:rPr>
          <w:t>43</w:t>
        </w:r>
        <w:r>
          <w:rPr>
            <w:noProof/>
            <w:webHidden/>
          </w:rPr>
          <w:fldChar w:fldCharType="end"/>
        </w:r>
      </w:hyperlink>
    </w:p>
    <w:p w14:paraId="51F02EC5" w14:textId="7C99A0EA"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394" w:history="1">
        <w:r w:rsidRPr="00CB4C86">
          <w:rPr>
            <w:rStyle w:val="Hyperlink"/>
            <w:noProof/>
          </w:rPr>
          <w:t>Table 4 - Overall MAPE and RMSE for Each Algorithm – Toronto Dataset</w:t>
        </w:r>
        <w:r>
          <w:rPr>
            <w:noProof/>
            <w:webHidden/>
          </w:rPr>
          <w:tab/>
        </w:r>
        <w:r>
          <w:rPr>
            <w:noProof/>
            <w:webHidden/>
          </w:rPr>
          <w:fldChar w:fldCharType="begin"/>
        </w:r>
        <w:r>
          <w:rPr>
            <w:noProof/>
            <w:webHidden/>
          </w:rPr>
          <w:instrText xml:space="preserve"> PAGEREF _Toc86260394 \h </w:instrText>
        </w:r>
        <w:r>
          <w:rPr>
            <w:noProof/>
            <w:webHidden/>
          </w:rPr>
        </w:r>
        <w:r>
          <w:rPr>
            <w:noProof/>
            <w:webHidden/>
          </w:rPr>
          <w:fldChar w:fldCharType="separate"/>
        </w:r>
        <w:r>
          <w:rPr>
            <w:noProof/>
            <w:webHidden/>
          </w:rPr>
          <w:t>50</w:t>
        </w:r>
        <w:r>
          <w:rPr>
            <w:noProof/>
            <w:webHidden/>
          </w:rPr>
          <w:fldChar w:fldCharType="end"/>
        </w:r>
      </w:hyperlink>
    </w:p>
    <w:p w14:paraId="063F0F0A" w14:textId="3E8D6DD4"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395" w:history="1">
        <w:r w:rsidRPr="00CB4C86">
          <w:rPr>
            <w:rStyle w:val="Hyperlink"/>
            <w:noProof/>
          </w:rPr>
          <w:t>Table 5 - Matrix Analysis of Peak Values and Time Difference – Toronto Dataset</w:t>
        </w:r>
        <w:r>
          <w:rPr>
            <w:noProof/>
            <w:webHidden/>
          </w:rPr>
          <w:tab/>
        </w:r>
        <w:r>
          <w:rPr>
            <w:noProof/>
            <w:webHidden/>
          </w:rPr>
          <w:fldChar w:fldCharType="begin"/>
        </w:r>
        <w:r>
          <w:rPr>
            <w:noProof/>
            <w:webHidden/>
          </w:rPr>
          <w:instrText xml:space="preserve"> PAGEREF _Toc86260395 \h </w:instrText>
        </w:r>
        <w:r>
          <w:rPr>
            <w:noProof/>
            <w:webHidden/>
          </w:rPr>
        </w:r>
        <w:r>
          <w:rPr>
            <w:noProof/>
            <w:webHidden/>
          </w:rPr>
          <w:fldChar w:fldCharType="separate"/>
        </w:r>
        <w:r>
          <w:rPr>
            <w:noProof/>
            <w:webHidden/>
          </w:rPr>
          <w:t>51</w:t>
        </w:r>
        <w:r>
          <w:rPr>
            <w:noProof/>
            <w:webHidden/>
          </w:rPr>
          <w:fldChar w:fldCharType="end"/>
        </w:r>
      </w:hyperlink>
    </w:p>
    <w:p w14:paraId="3C30B372" w14:textId="73D078ED"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396" w:history="1">
        <w:r w:rsidRPr="00CB4C86">
          <w:rPr>
            <w:rStyle w:val="Hyperlink"/>
            <w:noProof/>
          </w:rPr>
          <w:t>Table 6 - Overall MAPE and RMSE for Each Algorithm – Ottawa Dataset</w:t>
        </w:r>
        <w:r>
          <w:rPr>
            <w:noProof/>
            <w:webHidden/>
          </w:rPr>
          <w:tab/>
        </w:r>
        <w:r>
          <w:rPr>
            <w:noProof/>
            <w:webHidden/>
          </w:rPr>
          <w:fldChar w:fldCharType="begin"/>
        </w:r>
        <w:r>
          <w:rPr>
            <w:noProof/>
            <w:webHidden/>
          </w:rPr>
          <w:instrText xml:space="preserve"> PAGEREF _Toc86260396 \h </w:instrText>
        </w:r>
        <w:r>
          <w:rPr>
            <w:noProof/>
            <w:webHidden/>
          </w:rPr>
        </w:r>
        <w:r>
          <w:rPr>
            <w:noProof/>
            <w:webHidden/>
          </w:rPr>
          <w:fldChar w:fldCharType="separate"/>
        </w:r>
        <w:r>
          <w:rPr>
            <w:noProof/>
            <w:webHidden/>
          </w:rPr>
          <w:t>52</w:t>
        </w:r>
        <w:r>
          <w:rPr>
            <w:noProof/>
            <w:webHidden/>
          </w:rPr>
          <w:fldChar w:fldCharType="end"/>
        </w:r>
      </w:hyperlink>
    </w:p>
    <w:p w14:paraId="3360FAD3" w14:textId="0C324358"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397" w:history="1">
        <w:r w:rsidRPr="00CB4C86">
          <w:rPr>
            <w:rStyle w:val="Hyperlink"/>
            <w:noProof/>
          </w:rPr>
          <w:t>Table 7 - Matrix Analysis of Peak Values and Time Difference – Ottawa Dataset</w:t>
        </w:r>
        <w:r>
          <w:rPr>
            <w:noProof/>
            <w:webHidden/>
          </w:rPr>
          <w:tab/>
        </w:r>
        <w:r>
          <w:rPr>
            <w:noProof/>
            <w:webHidden/>
          </w:rPr>
          <w:fldChar w:fldCharType="begin"/>
        </w:r>
        <w:r>
          <w:rPr>
            <w:noProof/>
            <w:webHidden/>
          </w:rPr>
          <w:instrText xml:space="preserve"> PAGEREF _Toc86260397 \h </w:instrText>
        </w:r>
        <w:r>
          <w:rPr>
            <w:noProof/>
            <w:webHidden/>
          </w:rPr>
        </w:r>
        <w:r>
          <w:rPr>
            <w:noProof/>
            <w:webHidden/>
          </w:rPr>
          <w:fldChar w:fldCharType="separate"/>
        </w:r>
        <w:r>
          <w:rPr>
            <w:noProof/>
            <w:webHidden/>
          </w:rPr>
          <w:t>52</w:t>
        </w:r>
        <w:r>
          <w:rPr>
            <w:noProof/>
            <w:webHidden/>
          </w:rPr>
          <w:fldChar w:fldCharType="end"/>
        </w:r>
      </w:hyperlink>
    </w:p>
    <w:p w14:paraId="2A834566" w14:textId="787B09B1"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398" w:history="1">
        <w:r w:rsidRPr="00CB4C86">
          <w:rPr>
            <w:rStyle w:val="Hyperlink"/>
            <w:noProof/>
          </w:rPr>
          <w:t>Table 8 - Overall MAPE and RMSE for Each Algorithm – Saint John Dataset</w:t>
        </w:r>
        <w:r>
          <w:rPr>
            <w:noProof/>
            <w:webHidden/>
          </w:rPr>
          <w:tab/>
        </w:r>
        <w:r>
          <w:rPr>
            <w:noProof/>
            <w:webHidden/>
          </w:rPr>
          <w:fldChar w:fldCharType="begin"/>
        </w:r>
        <w:r>
          <w:rPr>
            <w:noProof/>
            <w:webHidden/>
          </w:rPr>
          <w:instrText xml:space="preserve"> PAGEREF _Toc86260398 \h </w:instrText>
        </w:r>
        <w:r>
          <w:rPr>
            <w:noProof/>
            <w:webHidden/>
          </w:rPr>
        </w:r>
        <w:r>
          <w:rPr>
            <w:noProof/>
            <w:webHidden/>
          </w:rPr>
          <w:fldChar w:fldCharType="separate"/>
        </w:r>
        <w:r>
          <w:rPr>
            <w:noProof/>
            <w:webHidden/>
          </w:rPr>
          <w:t>54</w:t>
        </w:r>
        <w:r>
          <w:rPr>
            <w:noProof/>
            <w:webHidden/>
          </w:rPr>
          <w:fldChar w:fldCharType="end"/>
        </w:r>
      </w:hyperlink>
    </w:p>
    <w:p w14:paraId="090A1E3E" w14:textId="7CCF97E6"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399" w:history="1">
        <w:r w:rsidRPr="00CB4C86">
          <w:rPr>
            <w:rStyle w:val="Hyperlink"/>
            <w:noProof/>
          </w:rPr>
          <w:t>Table 9 - Matrix Analysis of Peak Values and Time Difference – Saint John Dataset</w:t>
        </w:r>
        <w:r>
          <w:rPr>
            <w:noProof/>
            <w:webHidden/>
          </w:rPr>
          <w:tab/>
        </w:r>
        <w:r>
          <w:rPr>
            <w:noProof/>
            <w:webHidden/>
          </w:rPr>
          <w:fldChar w:fldCharType="begin"/>
        </w:r>
        <w:r>
          <w:rPr>
            <w:noProof/>
            <w:webHidden/>
          </w:rPr>
          <w:instrText xml:space="preserve"> PAGEREF _Toc86260399 \h </w:instrText>
        </w:r>
        <w:r>
          <w:rPr>
            <w:noProof/>
            <w:webHidden/>
          </w:rPr>
        </w:r>
        <w:r>
          <w:rPr>
            <w:noProof/>
            <w:webHidden/>
          </w:rPr>
          <w:fldChar w:fldCharType="separate"/>
        </w:r>
        <w:r>
          <w:rPr>
            <w:noProof/>
            <w:webHidden/>
          </w:rPr>
          <w:t>56</w:t>
        </w:r>
        <w:r>
          <w:rPr>
            <w:noProof/>
            <w:webHidden/>
          </w:rPr>
          <w:fldChar w:fldCharType="end"/>
        </w:r>
      </w:hyperlink>
    </w:p>
    <w:p w14:paraId="6436EF3D" w14:textId="704B9C80"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00" w:history="1">
        <w:r w:rsidRPr="00CB4C86">
          <w:rPr>
            <w:rStyle w:val="Hyperlink"/>
            <w:noProof/>
          </w:rPr>
          <w:t>Table 10 - Seasonal MAPE and RMSE for the Toronto Dataset</w:t>
        </w:r>
        <w:r>
          <w:rPr>
            <w:noProof/>
            <w:webHidden/>
          </w:rPr>
          <w:tab/>
        </w:r>
        <w:r>
          <w:rPr>
            <w:noProof/>
            <w:webHidden/>
          </w:rPr>
          <w:fldChar w:fldCharType="begin"/>
        </w:r>
        <w:r>
          <w:rPr>
            <w:noProof/>
            <w:webHidden/>
          </w:rPr>
          <w:instrText xml:space="preserve"> PAGEREF _Toc86260400 \h </w:instrText>
        </w:r>
        <w:r>
          <w:rPr>
            <w:noProof/>
            <w:webHidden/>
          </w:rPr>
        </w:r>
        <w:r>
          <w:rPr>
            <w:noProof/>
            <w:webHidden/>
          </w:rPr>
          <w:fldChar w:fldCharType="separate"/>
        </w:r>
        <w:r>
          <w:rPr>
            <w:noProof/>
            <w:webHidden/>
          </w:rPr>
          <w:t>74</w:t>
        </w:r>
        <w:r>
          <w:rPr>
            <w:noProof/>
            <w:webHidden/>
          </w:rPr>
          <w:fldChar w:fldCharType="end"/>
        </w:r>
      </w:hyperlink>
    </w:p>
    <w:p w14:paraId="2A84D246" w14:textId="1DB4A309"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01" w:history="1">
        <w:r w:rsidRPr="00CB4C86">
          <w:rPr>
            <w:rStyle w:val="Hyperlink"/>
            <w:noProof/>
          </w:rPr>
          <w:t>Table 11 - Seasonal MAPE and RMSE for the Ottawa Dataset</w:t>
        </w:r>
        <w:r>
          <w:rPr>
            <w:noProof/>
            <w:webHidden/>
          </w:rPr>
          <w:tab/>
        </w:r>
        <w:r>
          <w:rPr>
            <w:noProof/>
            <w:webHidden/>
          </w:rPr>
          <w:fldChar w:fldCharType="begin"/>
        </w:r>
        <w:r>
          <w:rPr>
            <w:noProof/>
            <w:webHidden/>
          </w:rPr>
          <w:instrText xml:space="preserve"> PAGEREF _Toc86260401 \h </w:instrText>
        </w:r>
        <w:r>
          <w:rPr>
            <w:noProof/>
            <w:webHidden/>
          </w:rPr>
        </w:r>
        <w:r>
          <w:rPr>
            <w:noProof/>
            <w:webHidden/>
          </w:rPr>
          <w:fldChar w:fldCharType="separate"/>
        </w:r>
        <w:r>
          <w:rPr>
            <w:noProof/>
            <w:webHidden/>
          </w:rPr>
          <w:t>92</w:t>
        </w:r>
        <w:r>
          <w:rPr>
            <w:noProof/>
            <w:webHidden/>
          </w:rPr>
          <w:fldChar w:fldCharType="end"/>
        </w:r>
      </w:hyperlink>
    </w:p>
    <w:p w14:paraId="44839C79" w14:textId="5247DBC6"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02" w:history="1">
        <w:r w:rsidRPr="00CB4C86">
          <w:rPr>
            <w:rStyle w:val="Hyperlink"/>
            <w:noProof/>
          </w:rPr>
          <w:t>Table 12 - Seasonal MAPE and RMSE for the Saint John Dataset</w:t>
        </w:r>
        <w:r>
          <w:rPr>
            <w:noProof/>
            <w:webHidden/>
          </w:rPr>
          <w:tab/>
        </w:r>
        <w:r>
          <w:rPr>
            <w:noProof/>
            <w:webHidden/>
          </w:rPr>
          <w:fldChar w:fldCharType="begin"/>
        </w:r>
        <w:r>
          <w:rPr>
            <w:noProof/>
            <w:webHidden/>
          </w:rPr>
          <w:instrText xml:space="preserve"> PAGEREF _Toc86260402 \h </w:instrText>
        </w:r>
        <w:r>
          <w:rPr>
            <w:noProof/>
            <w:webHidden/>
          </w:rPr>
        </w:r>
        <w:r>
          <w:rPr>
            <w:noProof/>
            <w:webHidden/>
          </w:rPr>
          <w:fldChar w:fldCharType="separate"/>
        </w:r>
        <w:r>
          <w:rPr>
            <w:noProof/>
            <w:webHidden/>
          </w:rPr>
          <w:t>109</w:t>
        </w:r>
        <w:r>
          <w:rPr>
            <w:noProof/>
            <w:webHidden/>
          </w:rPr>
          <w:fldChar w:fldCharType="end"/>
        </w:r>
      </w:hyperlink>
    </w:p>
    <w:p w14:paraId="0816AE05" w14:textId="54358998"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03" w:history="1">
        <w:r w:rsidRPr="00CB4C86">
          <w:rPr>
            <w:rStyle w:val="Hyperlink"/>
            <w:noProof/>
          </w:rPr>
          <w:t>Table 13 – The Overall Performance Metrics – Toronto Dataset</w:t>
        </w:r>
        <w:r>
          <w:rPr>
            <w:noProof/>
            <w:webHidden/>
          </w:rPr>
          <w:tab/>
        </w:r>
        <w:r>
          <w:rPr>
            <w:noProof/>
            <w:webHidden/>
          </w:rPr>
          <w:fldChar w:fldCharType="begin"/>
        </w:r>
        <w:r>
          <w:rPr>
            <w:noProof/>
            <w:webHidden/>
          </w:rPr>
          <w:instrText xml:space="preserve"> PAGEREF _Toc86260403 \h </w:instrText>
        </w:r>
        <w:r>
          <w:rPr>
            <w:noProof/>
            <w:webHidden/>
          </w:rPr>
        </w:r>
        <w:r>
          <w:rPr>
            <w:noProof/>
            <w:webHidden/>
          </w:rPr>
          <w:fldChar w:fldCharType="separate"/>
        </w:r>
        <w:r>
          <w:rPr>
            <w:noProof/>
            <w:webHidden/>
          </w:rPr>
          <w:t>136</w:t>
        </w:r>
        <w:r>
          <w:rPr>
            <w:noProof/>
            <w:webHidden/>
          </w:rPr>
          <w:fldChar w:fldCharType="end"/>
        </w:r>
      </w:hyperlink>
    </w:p>
    <w:p w14:paraId="691EA40C" w14:textId="1B92C4F1"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04" w:history="1">
        <w:r w:rsidRPr="00CB4C86">
          <w:rPr>
            <w:rStyle w:val="Hyperlink"/>
            <w:noProof/>
          </w:rPr>
          <w:t>Table 14 - The Overall Performance Metrics – Ottawa Dataset</w:t>
        </w:r>
        <w:r>
          <w:rPr>
            <w:noProof/>
            <w:webHidden/>
          </w:rPr>
          <w:tab/>
        </w:r>
        <w:r>
          <w:rPr>
            <w:noProof/>
            <w:webHidden/>
          </w:rPr>
          <w:fldChar w:fldCharType="begin"/>
        </w:r>
        <w:r>
          <w:rPr>
            <w:noProof/>
            <w:webHidden/>
          </w:rPr>
          <w:instrText xml:space="preserve"> PAGEREF _Toc86260404 \h </w:instrText>
        </w:r>
        <w:r>
          <w:rPr>
            <w:noProof/>
            <w:webHidden/>
          </w:rPr>
        </w:r>
        <w:r>
          <w:rPr>
            <w:noProof/>
            <w:webHidden/>
          </w:rPr>
          <w:fldChar w:fldCharType="separate"/>
        </w:r>
        <w:r>
          <w:rPr>
            <w:noProof/>
            <w:webHidden/>
          </w:rPr>
          <w:t>136</w:t>
        </w:r>
        <w:r>
          <w:rPr>
            <w:noProof/>
            <w:webHidden/>
          </w:rPr>
          <w:fldChar w:fldCharType="end"/>
        </w:r>
      </w:hyperlink>
    </w:p>
    <w:p w14:paraId="57883CF8" w14:textId="7C79D8C4"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05" w:history="1">
        <w:r w:rsidRPr="00CB4C86">
          <w:rPr>
            <w:rStyle w:val="Hyperlink"/>
            <w:noProof/>
          </w:rPr>
          <w:t>Table 15 - The Overall Performance Metrics – Saint John Dataset</w:t>
        </w:r>
        <w:r>
          <w:rPr>
            <w:noProof/>
            <w:webHidden/>
          </w:rPr>
          <w:tab/>
        </w:r>
        <w:r>
          <w:rPr>
            <w:noProof/>
            <w:webHidden/>
          </w:rPr>
          <w:fldChar w:fldCharType="begin"/>
        </w:r>
        <w:r>
          <w:rPr>
            <w:noProof/>
            <w:webHidden/>
          </w:rPr>
          <w:instrText xml:space="preserve"> PAGEREF _Toc86260405 \h </w:instrText>
        </w:r>
        <w:r>
          <w:rPr>
            <w:noProof/>
            <w:webHidden/>
          </w:rPr>
        </w:r>
        <w:r>
          <w:rPr>
            <w:noProof/>
            <w:webHidden/>
          </w:rPr>
          <w:fldChar w:fldCharType="separate"/>
        </w:r>
        <w:r>
          <w:rPr>
            <w:noProof/>
            <w:webHidden/>
          </w:rPr>
          <w:t>136</w:t>
        </w:r>
        <w:r>
          <w:rPr>
            <w:noProof/>
            <w:webHidden/>
          </w:rPr>
          <w:fldChar w:fldCharType="end"/>
        </w:r>
      </w:hyperlink>
    </w:p>
    <w:p w14:paraId="41310AC4" w14:textId="2097E36B"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86260322"/>
      <w:r>
        <w:lastRenderedPageBreak/>
        <w:t>List of Figures</w:t>
      </w:r>
      <w:bookmarkEnd w:id="6"/>
      <w:r>
        <w:t xml:space="preserve"> </w:t>
      </w:r>
    </w:p>
    <w:p w14:paraId="229FCE45" w14:textId="1A61B241" w:rsidR="00004E51"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86260406" w:history="1">
        <w:r w:rsidR="00004E51" w:rsidRPr="006A36BA">
          <w:rPr>
            <w:rStyle w:val="Hyperlink"/>
            <w:noProof/>
          </w:rPr>
          <w:t>Figure 1 – Peak Load vs Base Load [45]</w:t>
        </w:r>
        <w:r w:rsidR="00004E51">
          <w:rPr>
            <w:noProof/>
            <w:webHidden/>
          </w:rPr>
          <w:tab/>
        </w:r>
        <w:r w:rsidR="00004E51">
          <w:rPr>
            <w:noProof/>
            <w:webHidden/>
          </w:rPr>
          <w:fldChar w:fldCharType="begin"/>
        </w:r>
        <w:r w:rsidR="00004E51">
          <w:rPr>
            <w:noProof/>
            <w:webHidden/>
          </w:rPr>
          <w:instrText xml:space="preserve"> PAGEREF _Toc86260406 \h </w:instrText>
        </w:r>
        <w:r w:rsidR="00004E51">
          <w:rPr>
            <w:noProof/>
            <w:webHidden/>
          </w:rPr>
        </w:r>
        <w:r w:rsidR="00004E51">
          <w:rPr>
            <w:noProof/>
            <w:webHidden/>
          </w:rPr>
          <w:fldChar w:fldCharType="separate"/>
        </w:r>
        <w:r w:rsidR="00004E51">
          <w:rPr>
            <w:noProof/>
            <w:webHidden/>
          </w:rPr>
          <w:t>10</w:t>
        </w:r>
        <w:r w:rsidR="00004E51">
          <w:rPr>
            <w:noProof/>
            <w:webHidden/>
          </w:rPr>
          <w:fldChar w:fldCharType="end"/>
        </w:r>
      </w:hyperlink>
    </w:p>
    <w:p w14:paraId="67B8E45D" w14:textId="6E1E9BE0"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07" w:history="1">
        <w:r w:rsidRPr="006A36BA">
          <w:rPr>
            <w:rStyle w:val="Hyperlink"/>
            <w:noProof/>
          </w:rPr>
          <w:t>Figure 2 - An Artificial Neuron’s Workflow</w:t>
        </w:r>
        <w:r>
          <w:rPr>
            <w:noProof/>
            <w:webHidden/>
          </w:rPr>
          <w:tab/>
        </w:r>
        <w:r>
          <w:rPr>
            <w:noProof/>
            <w:webHidden/>
          </w:rPr>
          <w:fldChar w:fldCharType="begin"/>
        </w:r>
        <w:r>
          <w:rPr>
            <w:noProof/>
            <w:webHidden/>
          </w:rPr>
          <w:instrText xml:space="preserve"> PAGEREF _Toc86260407 \h </w:instrText>
        </w:r>
        <w:r>
          <w:rPr>
            <w:noProof/>
            <w:webHidden/>
          </w:rPr>
        </w:r>
        <w:r>
          <w:rPr>
            <w:noProof/>
            <w:webHidden/>
          </w:rPr>
          <w:fldChar w:fldCharType="separate"/>
        </w:r>
        <w:r>
          <w:rPr>
            <w:noProof/>
            <w:webHidden/>
          </w:rPr>
          <w:t>21</w:t>
        </w:r>
        <w:r>
          <w:rPr>
            <w:noProof/>
            <w:webHidden/>
          </w:rPr>
          <w:fldChar w:fldCharType="end"/>
        </w:r>
      </w:hyperlink>
    </w:p>
    <w:p w14:paraId="3B1D9F93" w14:textId="16A8CF59"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08" w:history="1">
        <w:r w:rsidRPr="006A36BA">
          <w:rPr>
            <w:rStyle w:val="Hyperlink"/>
            <w:noProof/>
          </w:rPr>
          <w:t>Figure 3 - The Structure of a Simple Feed-forward ANN [106]</w:t>
        </w:r>
        <w:r>
          <w:rPr>
            <w:noProof/>
            <w:webHidden/>
          </w:rPr>
          <w:tab/>
        </w:r>
        <w:r>
          <w:rPr>
            <w:noProof/>
            <w:webHidden/>
          </w:rPr>
          <w:fldChar w:fldCharType="begin"/>
        </w:r>
        <w:r>
          <w:rPr>
            <w:noProof/>
            <w:webHidden/>
          </w:rPr>
          <w:instrText xml:space="preserve"> PAGEREF _Toc86260408 \h </w:instrText>
        </w:r>
        <w:r>
          <w:rPr>
            <w:noProof/>
            <w:webHidden/>
          </w:rPr>
        </w:r>
        <w:r>
          <w:rPr>
            <w:noProof/>
            <w:webHidden/>
          </w:rPr>
          <w:fldChar w:fldCharType="separate"/>
        </w:r>
        <w:r>
          <w:rPr>
            <w:noProof/>
            <w:webHidden/>
          </w:rPr>
          <w:t>22</w:t>
        </w:r>
        <w:r>
          <w:rPr>
            <w:noProof/>
            <w:webHidden/>
          </w:rPr>
          <w:fldChar w:fldCharType="end"/>
        </w:r>
      </w:hyperlink>
    </w:p>
    <w:p w14:paraId="7A7F916E" w14:textId="2E7CB58D"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09" w:history="1">
        <w:r w:rsidRPr="006A36BA">
          <w:rPr>
            <w:rStyle w:val="Hyperlink"/>
            <w:noProof/>
          </w:rPr>
          <w:t>Figure 4 - The Block Diagram of the Third Generation ANNSTLF [36]</w:t>
        </w:r>
        <w:r>
          <w:rPr>
            <w:noProof/>
            <w:webHidden/>
          </w:rPr>
          <w:tab/>
        </w:r>
        <w:r>
          <w:rPr>
            <w:noProof/>
            <w:webHidden/>
          </w:rPr>
          <w:fldChar w:fldCharType="begin"/>
        </w:r>
        <w:r>
          <w:rPr>
            <w:noProof/>
            <w:webHidden/>
          </w:rPr>
          <w:instrText xml:space="preserve"> PAGEREF _Toc86260409 \h </w:instrText>
        </w:r>
        <w:r>
          <w:rPr>
            <w:noProof/>
            <w:webHidden/>
          </w:rPr>
        </w:r>
        <w:r>
          <w:rPr>
            <w:noProof/>
            <w:webHidden/>
          </w:rPr>
          <w:fldChar w:fldCharType="separate"/>
        </w:r>
        <w:r>
          <w:rPr>
            <w:noProof/>
            <w:webHidden/>
          </w:rPr>
          <w:t>24</w:t>
        </w:r>
        <w:r>
          <w:rPr>
            <w:noProof/>
            <w:webHidden/>
          </w:rPr>
          <w:fldChar w:fldCharType="end"/>
        </w:r>
      </w:hyperlink>
    </w:p>
    <w:p w14:paraId="0AFB30A9" w14:textId="1DC46888"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10" w:history="1">
        <w:r w:rsidRPr="006A36BA">
          <w:rPr>
            <w:rStyle w:val="Hyperlink"/>
            <w:noProof/>
          </w:rPr>
          <w:t>Figure 5 - A Simple Network Versus a Deep Learning Network [127]</w:t>
        </w:r>
        <w:r>
          <w:rPr>
            <w:noProof/>
            <w:webHidden/>
          </w:rPr>
          <w:tab/>
        </w:r>
        <w:r>
          <w:rPr>
            <w:noProof/>
            <w:webHidden/>
          </w:rPr>
          <w:fldChar w:fldCharType="begin"/>
        </w:r>
        <w:r>
          <w:rPr>
            <w:noProof/>
            <w:webHidden/>
          </w:rPr>
          <w:instrText xml:space="preserve"> PAGEREF _Toc86260410 \h </w:instrText>
        </w:r>
        <w:r>
          <w:rPr>
            <w:noProof/>
            <w:webHidden/>
          </w:rPr>
        </w:r>
        <w:r>
          <w:rPr>
            <w:noProof/>
            <w:webHidden/>
          </w:rPr>
          <w:fldChar w:fldCharType="separate"/>
        </w:r>
        <w:r>
          <w:rPr>
            <w:noProof/>
            <w:webHidden/>
          </w:rPr>
          <w:t>26</w:t>
        </w:r>
        <w:r>
          <w:rPr>
            <w:noProof/>
            <w:webHidden/>
          </w:rPr>
          <w:fldChar w:fldCharType="end"/>
        </w:r>
      </w:hyperlink>
    </w:p>
    <w:p w14:paraId="61867512" w14:textId="582E3B81"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11" w:history="1">
        <w:r w:rsidRPr="006A36BA">
          <w:rPr>
            <w:rStyle w:val="Hyperlink"/>
            <w:noProof/>
          </w:rPr>
          <w:t>Figure 6 - The Long Short-Term Memory Structure  [148]</w:t>
        </w:r>
        <w:r>
          <w:rPr>
            <w:noProof/>
            <w:webHidden/>
          </w:rPr>
          <w:tab/>
        </w:r>
        <w:r>
          <w:rPr>
            <w:noProof/>
            <w:webHidden/>
          </w:rPr>
          <w:fldChar w:fldCharType="begin"/>
        </w:r>
        <w:r>
          <w:rPr>
            <w:noProof/>
            <w:webHidden/>
          </w:rPr>
          <w:instrText xml:space="preserve"> PAGEREF _Toc86260411 \h </w:instrText>
        </w:r>
        <w:r>
          <w:rPr>
            <w:noProof/>
            <w:webHidden/>
          </w:rPr>
        </w:r>
        <w:r>
          <w:rPr>
            <w:noProof/>
            <w:webHidden/>
          </w:rPr>
          <w:fldChar w:fldCharType="separate"/>
        </w:r>
        <w:r>
          <w:rPr>
            <w:noProof/>
            <w:webHidden/>
          </w:rPr>
          <w:t>29</w:t>
        </w:r>
        <w:r>
          <w:rPr>
            <w:noProof/>
            <w:webHidden/>
          </w:rPr>
          <w:fldChar w:fldCharType="end"/>
        </w:r>
      </w:hyperlink>
    </w:p>
    <w:p w14:paraId="7E461DC9" w14:textId="22F31CA6"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12" w:history="1">
        <w:r w:rsidRPr="006A36BA">
          <w:rPr>
            <w:rStyle w:val="Hyperlink"/>
            <w:noProof/>
          </w:rPr>
          <w:t xml:space="preserve">Figure 7 - </w:t>
        </w:r>
        <w:r w:rsidRPr="006A36BA">
          <w:rPr>
            <w:rStyle w:val="Hyperlink"/>
            <w:rFonts w:cstheme="minorHAnsi"/>
            <w:noProof/>
          </w:rPr>
          <w:t>An Architecture of a One-dimensional CNN for Time Series Data [163]</w:t>
        </w:r>
        <w:r>
          <w:rPr>
            <w:noProof/>
            <w:webHidden/>
          </w:rPr>
          <w:tab/>
        </w:r>
        <w:r>
          <w:rPr>
            <w:noProof/>
            <w:webHidden/>
          </w:rPr>
          <w:fldChar w:fldCharType="begin"/>
        </w:r>
        <w:r>
          <w:rPr>
            <w:noProof/>
            <w:webHidden/>
          </w:rPr>
          <w:instrText xml:space="preserve"> PAGEREF _Toc86260412 \h </w:instrText>
        </w:r>
        <w:r>
          <w:rPr>
            <w:noProof/>
            <w:webHidden/>
          </w:rPr>
        </w:r>
        <w:r>
          <w:rPr>
            <w:noProof/>
            <w:webHidden/>
          </w:rPr>
          <w:fldChar w:fldCharType="separate"/>
        </w:r>
        <w:r>
          <w:rPr>
            <w:noProof/>
            <w:webHidden/>
          </w:rPr>
          <w:t>32</w:t>
        </w:r>
        <w:r>
          <w:rPr>
            <w:noProof/>
            <w:webHidden/>
          </w:rPr>
          <w:fldChar w:fldCharType="end"/>
        </w:r>
      </w:hyperlink>
    </w:p>
    <w:p w14:paraId="62F19796" w14:textId="5D442C6A"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13" w:history="1">
        <w:r w:rsidRPr="006A36BA">
          <w:rPr>
            <w:rStyle w:val="Hyperlink"/>
            <w:noProof/>
          </w:rPr>
          <w:t>Figure 8 – The Rectified Linear Unit Activation Function [164]</w:t>
        </w:r>
        <w:r>
          <w:rPr>
            <w:noProof/>
            <w:webHidden/>
          </w:rPr>
          <w:tab/>
        </w:r>
        <w:r>
          <w:rPr>
            <w:noProof/>
            <w:webHidden/>
          </w:rPr>
          <w:fldChar w:fldCharType="begin"/>
        </w:r>
        <w:r>
          <w:rPr>
            <w:noProof/>
            <w:webHidden/>
          </w:rPr>
          <w:instrText xml:space="preserve"> PAGEREF _Toc86260413 \h </w:instrText>
        </w:r>
        <w:r>
          <w:rPr>
            <w:noProof/>
            <w:webHidden/>
          </w:rPr>
        </w:r>
        <w:r>
          <w:rPr>
            <w:noProof/>
            <w:webHidden/>
          </w:rPr>
          <w:fldChar w:fldCharType="separate"/>
        </w:r>
        <w:r>
          <w:rPr>
            <w:noProof/>
            <w:webHidden/>
          </w:rPr>
          <w:t>33</w:t>
        </w:r>
        <w:r>
          <w:rPr>
            <w:noProof/>
            <w:webHidden/>
          </w:rPr>
          <w:fldChar w:fldCharType="end"/>
        </w:r>
      </w:hyperlink>
    </w:p>
    <w:p w14:paraId="69514129" w14:textId="1BC85C42"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14" w:history="1">
        <w:r w:rsidRPr="006A36BA">
          <w:rPr>
            <w:rStyle w:val="Hyperlink"/>
            <w:noProof/>
          </w:rPr>
          <w:t>Figure 9 – Examples of Max and Average Pooling [165]</w:t>
        </w:r>
        <w:r>
          <w:rPr>
            <w:noProof/>
            <w:webHidden/>
          </w:rPr>
          <w:tab/>
        </w:r>
        <w:r>
          <w:rPr>
            <w:noProof/>
            <w:webHidden/>
          </w:rPr>
          <w:fldChar w:fldCharType="begin"/>
        </w:r>
        <w:r>
          <w:rPr>
            <w:noProof/>
            <w:webHidden/>
          </w:rPr>
          <w:instrText xml:space="preserve"> PAGEREF _Toc86260414 \h </w:instrText>
        </w:r>
        <w:r>
          <w:rPr>
            <w:noProof/>
            <w:webHidden/>
          </w:rPr>
        </w:r>
        <w:r>
          <w:rPr>
            <w:noProof/>
            <w:webHidden/>
          </w:rPr>
          <w:fldChar w:fldCharType="separate"/>
        </w:r>
        <w:r>
          <w:rPr>
            <w:noProof/>
            <w:webHidden/>
          </w:rPr>
          <w:t>34</w:t>
        </w:r>
        <w:r>
          <w:rPr>
            <w:noProof/>
            <w:webHidden/>
          </w:rPr>
          <w:fldChar w:fldCharType="end"/>
        </w:r>
      </w:hyperlink>
    </w:p>
    <w:p w14:paraId="6D3DC2C5" w14:textId="2C3E7338"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15" w:history="1">
        <w:r w:rsidRPr="006A36BA">
          <w:rPr>
            <w:rStyle w:val="Hyperlink"/>
            <w:noProof/>
          </w:rPr>
          <w:t>Figure 10 - The Test Dataset for the City of Toronto</w:t>
        </w:r>
        <w:r>
          <w:rPr>
            <w:noProof/>
            <w:webHidden/>
          </w:rPr>
          <w:tab/>
        </w:r>
        <w:r>
          <w:rPr>
            <w:noProof/>
            <w:webHidden/>
          </w:rPr>
          <w:fldChar w:fldCharType="begin"/>
        </w:r>
        <w:r>
          <w:rPr>
            <w:noProof/>
            <w:webHidden/>
          </w:rPr>
          <w:instrText xml:space="preserve"> PAGEREF _Toc86260415 \h </w:instrText>
        </w:r>
        <w:r>
          <w:rPr>
            <w:noProof/>
            <w:webHidden/>
          </w:rPr>
        </w:r>
        <w:r>
          <w:rPr>
            <w:noProof/>
            <w:webHidden/>
          </w:rPr>
          <w:fldChar w:fldCharType="separate"/>
        </w:r>
        <w:r>
          <w:rPr>
            <w:noProof/>
            <w:webHidden/>
          </w:rPr>
          <w:t>39</w:t>
        </w:r>
        <w:r>
          <w:rPr>
            <w:noProof/>
            <w:webHidden/>
          </w:rPr>
          <w:fldChar w:fldCharType="end"/>
        </w:r>
      </w:hyperlink>
    </w:p>
    <w:p w14:paraId="7565E996" w14:textId="3DC66F8F"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16" w:history="1">
        <w:r w:rsidRPr="006A36BA">
          <w:rPr>
            <w:rStyle w:val="Hyperlink"/>
            <w:noProof/>
          </w:rPr>
          <w:t>Figure 11 - The Test Dataset for the City of Ottawa</w:t>
        </w:r>
        <w:r>
          <w:rPr>
            <w:noProof/>
            <w:webHidden/>
          </w:rPr>
          <w:tab/>
        </w:r>
        <w:r>
          <w:rPr>
            <w:noProof/>
            <w:webHidden/>
          </w:rPr>
          <w:fldChar w:fldCharType="begin"/>
        </w:r>
        <w:r>
          <w:rPr>
            <w:noProof/>
            <w:webHidden/>
          </w:rPr>
          <w:instrText xml:space="preserve"> PAGEREF _Toc86260416 \h </w:instrText>
        </w:r>
        <w:r>
          <w:rPr>
            <w:noProof/>
            <w:webHidden/>
          </w:rPr>
        </w:r>
        <w:r>
          <w:rPr>
            <w:noProof/>
            <w:webHidden/>
          </w:rPr>
          <w:fldChar w:fldCharType="separate"/>
        </w:r>
        <w:r>
          <w:rPr>
            <w:noProof/>
            <w:webHidden/>
          </w:rPr>
          <w:t>40</w:t>
        </w:r>
        <w:r>
          <w:rPr>
            <w:noProof/>
            <w:webHidden/>
          </w:rPr>
          <w:fldChar w:fldCharType="end"/>
        </w:r>
      </w:hyperlink>
    </w:p>
    <w:p w14:paraId="61BF2098" w14:textId="5BFDAAAE"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17" w:history="1">
        <w:r w:rsidRPr="006A36BA">
          <w:rPr>
            <w:rStyle w:val="Hyperlink"/>
            <w:noProof/>
          </w:rPr>
          <w:t>Figure 12 - The Test Dataset for the City of Saint John</w:t>
        </w:r>
        <w:r>
          <w:rPr>
            <w:noProof/>
            <w:webHidden/>
          </w:rPr>
          <w:tab/>
        </w:r>
        <w:r>
          <w:rPr>
            <w:noProof/>
            <w:webHidden/>
          </w:rPr>
          <w:fldChar w:fldCharType="begin"/>
        </w:r>
        <w:r>
          <w:rPr>
            <w:noProof/>
            <w:webHidden/>
          </w:rPr>
          <w:instrText xml:space="preserve"> PAGEREF _Toc86260417 \h </w:instrText>
        </w:r>
        <w:r>
          <w:rPr>
            <w:noProof/>
            <w:webHidden/>
          </w:rPr>
        </w:r>
        <w:r>
          <w:rPr>
            <w:noProof/>
            <w:webHidden/>
          </w:rPr>
          <w:fldChar w:fldCharType="separate"/>
        </w:r>
        <w:r>
          <w:rPr>
            <w:noProof/>
            <w:webHidden/>
          </w:rPr>
          <w:t>40</w:t>
        </w:r>
        <w:r>
          <w:rPr>
            <w:noProof/>
            <w:webHidden/>
          </w:rPr>
          <w:fldChar w:fldCharType="end"/>
        </w:r>
      </w:hyperlink>
    </w:p>
    <w:p w14:paraId="7C523FDB" w14:textId="1594A84B"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18" w:history="1">
        <w:r w:rsidRPr="006A36BA">
          <w:rPr>
            <w:rStyle w:val="Hyperlink"/>
            <w:noProof/>
          </w:rPr>
          <w:t>Figure 13 – The Partial Autocorrelation Plot – Toronto Dataset</w:t>
        </w:r>
        <w:r>
          <w:rPr>
            <w:noProof/>
            <w:webHidden/>
          </w:rPr>
          <w:tab/>
        </w:r>
        <w:r>
          <w:rPr>
            <w:noProof/>
            <w:webHidden/>
          </w:rPr>
          <w:fldChar w:fldCharType="begin"/>
        </w:r>
        <w:r>
          <w:rPr>
            <w:noProof/>
            <w:webHidden/>
          </w:rPr>
          <w:instrText xml:space="preserve"> PAGEREF _Toc86260418 \h </w:instrText>
        </w:r>
        <w:r>
          <w:rPr>
            <w:noProof/>
            <w:webHidden/>
          </w:rPr>
        </w:r>
        <w:r>
          <w:rPr>
            <w:noProof/>
            <w:webHidden/>
          </w:rPr>
          <w:fldChar w:fldCharType="separate"/>
        </w:r>
        <w:r>
          <w:rPr>
            <w:noProof/>
            <w:webHidden/>
          </w:rPr>
          <w:t>44</w:t>
        </w:r>
        <w:r>
          <w:rPr>
            <w:noProof/>
            <w:webHidden/>
          </w:rPr>
          <w:fldChar w:fldCharType="end"/>
        </w:r>
      </w:hyperlink>
    </w:p>
    <w:p w14:paraId="7A68B030" w14:textId="0BE6EF9D"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19" w:history="1">
        <w:r w:rsidRPr="006A36BA">
          <w:rPr>
            <w:rStyle w:val="Hyperlink"/>
            <w:noProof/>
          </w:rPr>
          <w:t>Figure 14 – The Autocorrelation Plot – Toronto Dataset</w:t>
        </w:r>
        <w:r>
          <w:rPr>
            <w:noProof/>
            <w:webHidden/>
          </w:rPr>
          <w:tab/>
        </w:r>
        <w:r>
          <w:rPr>
            <w:noProof/>
            <w:webHidden/>
          </w:rPr>
          <w:fldChar w:fldCharType="begin"/>
        </w:r>
        <w:r>
          <w:rPr>
            <w:noProof/>
            <w:webHidden/>
          </w:rPr>
          <w:instrText xml:space="preserve"> PAGEREF _Toc86260419 \h </w:instrText>
        </w:r>
        <w:r>
          <w:rPr>
            <w:noProof/>
            <w:webHidden/>
          </w:rPr>
        </w:r>
        <w:r>
          <w:rPr>
            <w:noProof/>
            <w:webHidden/>
          </w:rPr>
          <w:fldChar w:fldCharType="separate"/>
        </w:r>
        <w:r>
          <w:rPr>
            <w:noProof/>
            <w:webHidden/>
          </w:rPr>
          <w:t>45</w:t>
        </w:r>
        <w:r>
          <w:rPr>
            <w:noProof/>
            <w:webHidden/>
          </w:rPr>
          <w:fldChar w:fldCharType="end"/>
        </w:r>
      </w:hyperlink>
    </w:p>
    <w:p w14:paraId="1D3C168E" w14:textId="7F90646A"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20" w:history="1">
        <w:r w:rsidRPr="006A36BA">
          <w:rPr>
            <w:rStyle w:val="Hyperlink"/>
            <w:noProof/>
          </w:rPr>
          <w:t>Figure 15 – The Structure of the BLF and CLF Network</w:t>
        </w:r>
        <w:r>
          <w:rPr>
            <w:noProof/>
            <w:webHidden/>
          </w:rPr>
          <w:tab/>
        </w:r>
        <w:r>
          <w:rPr>
            <w:noProof/>
            <w:webHidden/>
          </w:rPr>
          <w:fldChar w:fldCharType="begin"/>
        </w:r>
        <w:r>
          <w:rPr>
            <w:noProof/>
            <w:webHidden/>
          </w:rPr>
          <w:instrText xml:space="preserve"> PAGEREF _Toc86260420 \h </w:instrText>
        </w:r>
        <w:r>
          <w:rPr>
            <w:noProof/>
            <w:webHidden/>
          </w:rPr>
        </w:r>
        <w:r>
          <w:rPr>
            <w:noProof/>
            <w:webHidden/>
          </w:rPr>
          <w:fldChar w:fldCharType="separate"/>
        </w:r>
        <w:r>
          <w:rPr>
            <w:noProof/>
            <w:webHidden/>
          </w:rPr>
          <w:t>46</w:t>
        </w:r>
        <w:r>
          <w:rPr>
            <w:noProof/>
            <w:webHidden/>
          </w:rPr>
          <w:fldChar w:fldCharType="end"/>
        </w:r>
      </w:hyperlink>
    </w:p>
    <w:p w14:paraId="2539F578" w14:textId="1E3C20A8"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21" w:history="1">
        <w:r w:rsidRPr="006A36BA">
          <w:rPr>
            <w:rStyle w:val="Hyperlink"/>
            <w:noProof/>
          </w:rPr>
          <w:t>Figure 16 - Load Demand on March 11, 2019, and CNN Forecast – Toronto Dataset</w:t>
        </w:r>
        <w:r>
          <w:rPr>
            <w:noProof/>
            <w:webHidden/>
          </w:rPr>
          <w:tab/>
        </w:r>
        <w:r>
          <w:rPr>
            <w:noProof/>
            <w:webHidden/>
          </w:rPr>
          <w:fldChar w:fldCharType="begin"/>
        </w:r>
        <w:r>
          <w:rPr>
            <w:noProof/>
            <w:webHidden/>
          </w:rPr>
          <w:instrText xml:space="preserve"> PAGEREF _Toc86260421 \h </w:instrText>
        </w:r>
        <w:r>
          <w:rPr>
            <w:noProof/>
            <w:webHidden/>
          </w:rPr>
        </w:r>
        <w:r>
          <w:rPr>
            <w:noProof/>
            <w:webHidden/>
          </w:rPr>
          <w:fldChar w:fldCharType="separate"/>
        </w:r>
        <w:r>
          <w:rPr>
            <w:noProof/>
            <w:webHidden/>
          </w:rPr>
          <w:t>49</w:t>
        </w:r>
        <w:r>
          <w:rPr>
            <w:noProof/>
            <w:webHidden/>
          </w:rPr>
          <w:fldChar w:fldCharType="end"/>
        </w:r>
      </w:hyperlink>
    </w:p>
    <w:p w14:paraId="3B8AB2B1" w14:textId="1B25484D"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22" w:history="1">
        <w:r w:rsidRPr="006A36BA">
          <w:rPr>
            <w:rStyle w:val="Hyperlink"/>
            <w:noProof/>
          </w:rPr>
          <w:t>Figure 17 - Actual and Forecasted Load Demand for July 17</w:t>
        </w:r>
        <w:r w:rsidRPr="006A36BA">
          <w:rPr>
            <w:rStyle w:val="Hyperlink"/>
            <w:noProof/>
            <w:vertAlign w:val="superscript"/>
          </w:rPr>
          <w:t>th</w:t>
        </w:r>
        <w:r w:rsidRPr="006A36BA">
          <w:rPr>
            <w:rStyle w:val="Hyperlink"/>
            <w:noProof/>
          </w:rPr>
          <w:t xml:space="preserve"> - 21</w:t>
        </w:r>
        <w:r w:rsidRPr="006A36BA">
          <w:rPr>
            <w:rStyle w:val="Hyperlink"/>
            <w:noProof/>
            <w:vertAlign w:val="superscript"/>
          </w:rPr>
          <w:t>st</w:t>
        </w:r>
        <w:r w:rsidRPr="006A36BA">
          <w:rPr>
            <w:rStyle w:val="Hyperlink"/>
            <w:noProof/>
          </w:rPr>
          <w:t xml:space="preserve">   - Toronto Dataset</w:t>
        </w:r>
        <w:r>
          <w:rPr>
            <w:noProof/>
            <w:webHidden/>
          </w:rPr>
          <w:tab/>
        </w:r>
        <w:r>
          <w:rPr>
            <w:noProof/>
            <w:webHidden/>
          </w:rPr>
          <w:fldChar w:fldCharType="begin"/>
        </w:r>
        <w:r>
          <w:rPr>
            <w:noProof/>
            <w:webHidden/>
          </w:rPr>
          <w:instrText xml:space="preserve"> PAGEREF _Toc86260422 \h </w:instrText>
        </w:r>
        <w:r>
          <w:rPr>
            <w:noProof/>
            <w:webHidden/>
          </w:rPr>
        </w:r>
        <w:r>
          <w:rPr>
            <w:noProof/>
            <w:webHidden/>
          </w:rPr>
          <w:fldChar w:fldCharType="separate"/>
        </w:r>
        <w:r>
          <w:rPr>
            <w:noProof/>
            <w:webHidden/>
          </w:rPr>
          <w:t>50</w:t>
        </w:r>
        <w:r>
          <w:rPr>
            <w:noProof/>
            <w:webHidden/>
          </w:rPr>
          <w:fldChar w:fldCharType="end"/>
        </w:r>
      </w:hyperlink>
    </w:p>
    <w:p w14:paraId="52F60FAF" w14:textId="1DC8F786"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23" w:history="1">
        <w:r w:rsidRPr="006A36BA">
          <w:rPr>
            <w:rStyle w:val="Hyperlink"/>
            <w:noProof/>
          </w:rPr>
          <w:t>Figure 18 - Overall Error Distribution for All Algorithms – Toronto Dataset</w:t>
        </w:r>
        <w:r>
          <w:rPr>
            <w:noProof/>
            <w:webHidden/>
          </w:rPr>
          <w:tab/>
        </w:r>
        <w:r>
          <w:rPr>
            <w:noProof/>
            <w:webHidden/>
          </w:rPr>
          <w:fldChar w:fldCharType="begin"/>
        </w:r>
        <w:r>
          <w:rPr>
            <w:noProof/>
            <w:webHidden/>
          </w:rPr>
          <w:instrText xml:space="preserve"> PAGEREF _Toc86260423 \h </w:instrText>
        </w:r>
        <w:r>
          <w:rPr>
            <w:noProof/>
            <w:webHidden/>
          </w:rPr>
        </w:r>
        <w:r>
          <w:rPr>
            <w:noProof/>
            <w:webHidden/>
          </w:rPr>
          <w:fldChar w:fldCharType="separate"/>
        </w:r>
        <w:r>
          <w:rPr>
            <w:noProof/>
            <w:webHidden/>
          </w:rPr>
          <w:t>51</w:t>
        </w:r>
        <w:r>
          <w:rPr>
            <w:noProof/>
            <w:webHidden/>
          </w:rPr>
          <w:fldChar w:fldCharType="end"/>
        </w:r>
      </w:hyperlink>
    </w:p>
    <w:p w14:paraId="44C48F2E" w14:textId="61936A43"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24" w:history="1">
        <w:r w:rsidRPr="006A36BA">
          <w:rPr>
            <w:rStyle w:val="Hyperlink"/>
            <w:noProof/>
          </w:rPr>
          <w:t>Figure 19 - Actual and Forecasted Load Demand for July 17</w:t>
        </w:r>
        <w:r w:rsidRPr="006A36BA">
          <w:rPr>
            <w:rStyle w:val="Hyperlink"/>
            <w:noProof/>
            <w:vertAlign w:val="superscript"/>
          </w:rPr>
          <w:t>th</w:t>
        </w:r>
        <w:r w:rsidRPr="006A36BA">
          <w:rPr>
            <w:rStyle w:val="Hyperlink"/>
            <w:noProof/>
          </w:rPr>
          <w:t xml:space="preserve"> - 21</w:t>
        </w:r>
        <w:r w:rsidRPr="006A36BA">
          <w:rPr>
            <w:rStyle w:val="Hyperlink"/>
            <w:noProof/>
            <w:vertAlign w:val="superscript"/>
          </w:rPr>
          <w:t>st</w:t>
        </w:r>
        <w:r w:rsidRPr="006A36BA">
          <w:rPr>
            <w:rStyle w:val="Hyperlink"/>
            <w:noProof/>
          </w:rPr>
          <w:t xml:space="preserve">   - Ottawa Dataset</w:t>
        </w:r>
        <w:r>
          <w:rPr>
            <w:noProof/>
            <w:webHidden/>
          </w:rPr>
          <w:tab/>
        </w:r>
        <w:r>
          <w:rPr>
            <w:noProof/>
            <w:webHidden/>
          </w:rPr>
          <w:fldChar w:fldCharType="begin"/>
        </w:r>
        <w:r>
          <w:rPr>
            <w:noProof/>
            <w:webHidden/>
          </w:rPr>
          <w:instrText xml:space="preserve"> PAGEREF _Toc86260424 \h </w:instrText>
        </w:r>
        <w:r>
          <w:rPr>
            <w:noProof/>
            <w:webHidden/>
          </w:rPr>
        </w:r>
        <w:r>
          <w:rPr>
            <w:noProof/>
            <w:webHidden/>
          </w:rPr>
          <w:fldChar w:fldCharType="separate"/>
        </w:r>
        <w:r>
          <w:rPr>
            <w:noProof/>
            <w:webHidden/>
          </w:rPr>
          <w:t>53</w:t>
        </w:r>
        <w:r>
          <w:rPr>
            <w:noProof/>
            <w:webHidden/>
          </w:rPr>
          <w:fldChar w:fldCharType="end"/>
        </w:r>
      </w:hyperlink>
    </w:p>
    <w:p w14:paraId="43B5B30C" w14:textId="65476A50"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25" w:history="1">
        <w:r w:rsidRPr="006A36BA">
          <w:rPr>
            <w:rStyle w:val="Hyperlink"/>
            <w:noProof/>
          </w:rPr>
          <w:t>Figure 20 - Overall Error Distribution for All Algorithms – Ottawa Dataset</w:t>
        </w:r>
        <w:r>
          <w:rPr>
            <w:noProof/>
            <w:webHidden/>
          </w:rPr>
          <w:tab/>
        </w:r>
        <w:r>
          <w:rPr>
            <w:noProof/>
            <w:webHidden/>
          </w:rPr>
          <w:fldChar w:fldCharType="begin"/>
        </w:r>
        <w:r>
          <w:rPr>
            <w:noProof/>
            <w:webHidden/>
          </w:rPr>
          <w:instrText xml:space="preserve"> PAGEREF _Toc86260425 \h </w:instrText>
        </w:r>
        <w:r>
          <w:rPr>
            <w:noProof/>
            <w:webHidden/>
          </w:rPr>
        </w:r>
        <w:r>
          <w:rPr>
            <w:noProof/>
            <w:webHidden/>
          </w:rPr>
          <w:fldChar w:fldCharType="separate"/>
        </w:r>
        <w:r>
          <w:rPr>
            <w:noProof/>
            <w:webHidden/>
          </w:rPr>
          <w:t>53</w:t>
        </w:r>
        <w:r>
          <w:rPr>
            <w:noProof/>
            <w:webHidden/>
          </w:rPr>
          <w:fldChar w:fldCharType="end"/>
        </w:r>
      </w:hyperlink>
    </w:p>
    <w:p w14:paraId="2CA2BD4F" w14:textId="7BA8B568"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26" w:history="1">
        <w:r w:rsidRPr="006A36BA">
          <w:rPr>
            <w:rStyle w:val="Hyperlink"/>
            <w:noProof/>
          </w:rPr>
          <w:t>Figure 21 - Actual and Forecasted Load Demand for December 17</w:t>
        </w:r>
        <w:r w:rsidRPr="006A36BA">
          <w:rPr>
            <w:rStyle w:val="Hyperlink"/>
            <w:noProof/>
            <w:vertAlign w:val="superscript"/>
          </w:rPr>
          <w:t>th</w:t>
        </w:r>
        <w:r w:rsidRPr="006A36BA">
          <w:rPr>
            <w:rStyle w:val="Hyperlink"/>
            <w:noProof/>
          </w:rPr>
          <w:t xml:space="preserve"> - 21</w:t>
        </w:r>
        <w:r w:rsidRPr="006A36BA">
          <w:rPr>
            <w:rStyle w:val="Hyperlink"/>
            <w:noProof/>
            <w:vertAlign w:val="superscript"/>
          </w:rPr>
          <w:t>st</w:t>
        </w:r>
        <w:r w:rsidRPr="006A36BA">
          <w:rPr>
            <w:rStyle w:val="Hyperlink"/>
            <w:noProof/>
          </w:rPr>
          <w:t xml:space="preserve">   - Saint John Dataset</w:t>
        </w:r>
        <w:r>
          <w:rPr>
            <w:noProof/>
            <w:webHidden/>
          </w:rPr>
          <w:tab/>
        </w:r>
        <w:r>
          <w:rPr>
            <w:noProof/>
            <w:webHidden/>
          </w:rPr>
          <w:fldChar w:fldCharType="begin"/>
        </w:r>
        <w:r>
          <w:rPr>
            <w:noProof/>
            <w:webHidden/>
          </w:rPr>
          <w:instrText xml:space="preserve"> PAGEREF _Toc86260426 \h </w:instrText>
        </w:r>
        <w:r>
          <w:rPr>
            <w:noProof/>
            <w:webHidden/>
          </w:rPr>
        </w:r>
        <w:r>
          <w:rPr>
            <w:noProof/>
            <w:webHidden/>
          </w:rPr>
          <w:fldChar w:fldCharType="separate"/>
        </w:r>
        <w:r>
          <w:rPr>
            <w:noProof/>
            <w:webHidden/>
          </w:rPr>
          <w:t>55</w:t>
        </w:r>
        <w:r>
          <w:rPr>
            <w:noProof/>
            <w:webHidden/>
          </w:rPr>
          <w:fldChar w:fldCharType="end"/>
        </w:r>
      </w:hyperlink>
    </w:p>
    <w:p w14:paraId="7A455364" w14:textId="6495BE99"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27" w:history="1">
        <w:r w:rsidRPr="006A36BA">
          <w:rPr>
            <w:rStyle w:val="Hyperlink"/>
            <w:noProof/>
          </w:rPr>
          <w:t>Figure 22 - Overall Error Distribution for All Algorithms – Saint John Dataset</w:t>
        </w:r>
        <w:r>
          <w:rPr>
            <w:noProof/>
            <w:webHidden/>
          </w:rPr>
          <w:tab/>
        </w:r>
        <w:r>
          <w:rPr>
            <w:noProof/>
            <w:webHidden/>
          </w:rPr>
          <w:fldChar w:fldCharType="begin"/>
        </w:r>
        <w:r>
          <w:rPr>
            <w:noProof/>
            <w:webHidden/>
          </w:rPr>
          <w:instrText xml:space="preserve"> PAGEREF _Toc86260427 \h </w:instrText>
        </w:r>
        <w:r>
          <w:rPr>
            <w:noProof/>
            <w:webHidden/>
          </w:rPr>
        </w:r>
        <w:r>
          <w:rPr>
            <w:noProof/>
            <w:webHidden/>
          </w:rPr>
          <w:fldChar w:fldCharType="separate"/>
        </w:r>
        <w:r>
          <w:rPr>
            <w:noProof/>
            <w:webHidden/>
          </w:rPr>
          <w:t>55</w:t>
        </w:r>
        <w:r>
          <w:rPr>
            <w:noProof/>
            <w:webHidden/>
          </w:rPr>
          <w:fldChar w:fldCharType="end"/>
        </w:r>
      </w:hyperlink>
    </w:p>
    <w:p w14:paraId="509D1F69" w14:textId="152458DC"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28" w:history="1">
        <w:r w:rsidRPr="006A36BA">
          <w:rPr>
            <w:rStyle w:val="Hyperlink"/>
            <w:noProof/>
          </w:rPr>
          <w:t>Figure 23 - The Hourly Average Demand for Each Hour - Toronto Dataset</w:t>
        </w:r>
        <w:r>
          <w:rPr>
            <w:noProof/>
            <w:webHidden/>
          </w:rPr>
          <w:tab/>
        </w:r>
        <w:r>
          <w:rPr>
            <w:noProof/>
            <w:webHidden/>
          </w:rPr>
          <w:fldChar w:fldCharType="begin"/>
        </w:r>
        <w:r>
          <w:rPr>
            <w:noProof/>
            <w:webHidden/>
          </w:rPr>
          <w:instrText xml:space="preserve"> PAGEREF _Toc86260428 \h </w:instrText>
        </w:r>
        <w:r>
          <w:rPr>
            <w:noProof/>
            <w:webHidden/>
          </w:rPr>
        </w:r>
        <w:r>
          <w:rPr>
            <w:noProof/>
            <w:webHidden/>
          </w:rPr>
          <w:fldChar w:fldCharType="separate"/>
        </w:r>
        <w:r>
          <w:rPr>
            <w:noProof/>
            <w:webHidden/>
          </w:rPr>
          <w:t>59</w:t>
        </w:r>
        <w:r>
          <w:rPr>
            <w:noProof/>
            <w:webHidden/>
          </w:rPr>
          <w:fldChar w:fldCharType="end"/>
        </w:r>
      </w:hyperlink>
    </w:p>
    <w:p w14:paraId="36CAD131" w14:textId="585434B3"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29" w:history="1">
        <w:r w:rsidRPr="006A36BA">
          <w:rPr>
            <w:rStyle w:val="Hyperlink"/>
            <w:noProof/>
          </w:rPr>
          <w:t>Figure 24 - Hourly MAPE for the Algorithms – Toronto Dataset</w:t>
        </w:r>
        <w:r>
          <w:rPr>
            <w:noProof/>
            <w:webHidden/>
          </w:rPr>
          <w:tab/>
        </w:r>
        <w:r>
          <w:rPr>
            <w:noProof/>
            <w:webHidden/>
          </w:rPr>
          <w:fldChar w:fldCharType="begin"/>
        </w:r>
        <w:r>
          <w:rPr>
            <w:noProof/>
            <w:webHidden/>
          </w:rPr>
          <w:instrText xml:space="preserve"> PAGEREF _Toc86260429 \h </w:instrText>
        </w:r>
        <w:r>
          <w:rPr>
            <w:noProof/>
            <w:webHidden/>
          </w:rPr>
        </w:r>
        <w:r>
          <w:rPr>
            <w:noProof/>
            <w:webHidden/>
          </w:rPr>
          <w:fldChar w:fldCharType="separate"/>
        </w:r>
        <w:r>
          <w:rPr>
            <w:noProof/>
            <w:webHidden/>
          </w:rPr>
          <w:t>60</w:t>
        </w:r>
        <w:r>
          <w:rPr>
            <w:noProof/>
            <w:webHidden/>
          </w:rPr>
          <w:fldChar w:fldCharType="end"/>
        </w:r>
      </w:hyperlink>
    </w:p>
    <w:p w14:paraId="1DC81AAC" w14:textId="2F43E7EE"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30" w:history="1">
        <w:r w:rsidRPr="006A36BA">
          <w:rPr>
            <w:rStyle w:val="Hyperlink"/>
            <w:noProof/>
          </w:rPr>
          <w:t>Figure 25 - Hourly Error Distribution for the CNN Algorithm – Toronto Dataset</w:t>
        </w:r>
        <w:r>
          <w:rPr>
            <w:noProof/>
            <w:webHidden/>
          </w:rPr>
          <w:tab/>
        </w:r>
        <w:r>
          <w:rPr>
            <w:noProof/>
            <w:webHidden/>
          </w:rPr>
          <w:fldChar w:fldCharType="begin"/>
        </w:r>
        <w:r>
          <w:rPr>
            <w:noProof/>
            <w:webHidden/>
          </w:rPr>
          <w:instrText xml:space="preserve"> PAGEREF _Toc86260430 \h </w:instrText>
        </w:r>
        <w:r>
          <w:rPr>
            <w:noProof/>
            <w:webHidden/>
          </w:rPr>
        </w:r>
        <w:r>
          <w:rPr>
            <w:noProof/>
            <w:webHidden/>
          </w:rPr>
          <w:fldChar w:fldCharType="separate"/>
        </w:r>
        <w:r>
          <w:rPr>
            <w:noProof/>
            <w:webHidden/>
          </w:rPr>
          <w:t>60</w:t>
        </w:r>
        <w:r>
          <w:rPr>
            <w:noProof/>
            <w:webHidden/>
          </w:rPr>
          <w:fldChar w:fldCharType="end"/>
        </w:r>
      </w:hyperlink>
    </w:p>
    <w:p w14:paraId="20B3F21B" w14:textId="44B31F96"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31" w:history="1">
        <w:r w:rsidRPr="006A36BA">
          <w:rPr>
            <w:rStyle w:val="Hyperlink"/>
            <w:noProof/>
          </w:rPr>
          <w:t>Figure 26 - Hourly Error Distribution for the LSTM Algorithm – Toronto Dataset</w:t>
        </w:r>
        <w:r>
          <w:rPr>
            <w:noProof/>
            <w:webHidden/>
          </w:rPr>
          <w:tab/>
        </w:r>
        <w:r>
          <w:rPr>
            <w:noProof/>
            <w:webHidden/>
          </w:rPr>
          <w:fldChar w:fldCharType="begin"/>
        </w:r>
        <w:r>
          <w:rPr>
            <w:noProof/>
            <w:webHidden/>
          </w:rPr>
          <w:instrText xml:space="preserve"> PAGEREF _Toc86260431 \h </w:instrText>
        </w:r>
        <w:r>
          <w:rPr>
            <w:noProof/>
            <w:webHidden/>
          </w:rPr>
        </w:r>
        <w:r>
          <w:rPr>
            <w:noProof/>
            <w:webHidden/>
          </w:rPr>
          <w:fldChar w:fldCharType="separate"/>
        </w:r>
        <w:r>
          <w:rPr>
            <w:noProof/>
            <w:webHidden/>
          </w:rPr>
          <w:t>61</w:t>
        </w:r>
        <w:r>
          <w:rPr>
            <w:noProof/>
            <w:webHidden/>
          </w:rPr>
          <w:fldChar w:fldCharType="end"/>
        </w:r>
      </w:hyperlink>
    </w:p>
    <w:p w14:paraId="325BC36F" w14:textId="0546858C"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32" w:history="1">
        <w:r w:rsidRPr="006A36BA">
          <w:rPr>
            <w:rStyle w:val="Hyperlink"/>
            <w:noProof/>
          </w:rPr>
          <w:t>Figure 27 - Hourly Error Distribution for the ANN Algorithm – Toronto Dataset</w:t>
        </w:r>
        <w:r>
          <w:rPr>
            <w:noProof/>
            <w:webHidden/>
          </w:rPr>
          <w:tab/>
        </w:r>
        <w:r>
          <w:rPr>
            <w:noProof/>
            <w:webHidden/>
          </w:rPr>
          <w:fldChar w:fldCharType="begin"/>
        </w:r>
        <w:r>
          <w:rPr>
            <w:noProof/>
            <w:webHidden/>
          </w:rPr>
          <w:instrText xml:space="preserve"> PAGEREF _Toc86260432 \h </w:instrText>
        </w:r>
        <w:r>
          <w:rPr>
            <w:noProof/>
            <w:webHidden/>
          </w:rPr>
        </w:r>
        <w:r>
          <w:rPr>
            <w:noProof/>
            <w:webHidden/>
          </w:rPr>
          <w:fldChar w:fldCharType="separate"/>
        </w:r>
        <w:r>
          <w:rPr>
            <w:noProof/>
            <w:webHidden/>
          </w:rPr>
          <w:t>61</w:t>
        </w:r>
        <w:r>
          <w:rPr>
            <w:noProof/>
            <w:webHidden/>
          </w:rPr>
          <w:fldChar w:fldCharType="end"/>
        </w:r>
      </w:hyperlink>
    </w:p>
    <w:p w14:paraId="05655A0F" w14:textId="63C24E8B"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33" w:history="1">
        <w:r w:rsidRPr="006A36BA">
          <w:rPr>
            <w:rStyle w:val="Hyperlink"/>
            <w:noProof/>
          </w:rPr>
          <w:t>Figure 28 - Hourly Error Distribution for the MLR Algorithm – Toronto Dataset</w:t>
        </w:r>
        <w:r>
          <w:rPr>
            <w:noProof/>
            <w:webHidden/>
          </w:rPr>
          <w:tab/>
        </w:r>
        <w:r>
          <w:rPr>
            <w:noProof/>
            <w:webHidden/>
          </w:rPr>
          <w:fldChar w:fldCharType="begin"/>
        </w:r>
        <w:r>
          <w:rPr>
            <w:noProof/>
            <w:webHidden/>
          </w:rPr>
          <w:instrText xml:space="preserve"> PAGEREF _Toc86260433 \h </w:instrText>
        </w:r>
        <w:r>
          <w:rPr>
            <w:noProof/>
            <w:webHidden/>
          </w:rPr>
        </w:r>
        <w:r>
          <w:rPr>
            <w:noProof/>
            <w:webHidden/>
          </w:rPr>
          <w:fldChar w:fldCharType="separate"/>
        </w:r>
        <w:r>
          <w:rPr>
            <w:noProof/>
            <w:webHidden/>
          </w:rPr>
          <w:t>62</w:t>
        </w:r>
        <w:r>
          <w:rPr>
            <w:noProof/>
            <w:webHidden/>
          </w:rPr>
          <w:fldChar w:fldCharType="end"/>
        </w:r>
      </w:hyperlink>
    </w:p>
    <w:p w14:paraId="1C3CB809" w14:textId="73D874AA"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34" w:history="1">
        <w:r w:rsidRPr="006A36BA">
          <w:rPr>
            <w:rStyle w:val="Hyperlink"/>
            <w:noProof/>
          </w:rPr>
          <w:t>Figure 29 - Hourly Error Distribution for the ARIMA Algorithm – Toronto Dataset</w:t>
        </w:r>
        <w:r>
          <w:rPr>
            <w:noProof/>
            <w:webHidden/>
          </w:rPr>
          <w:tab/>
        </w:r>
        <w:r>
          <w:rPr>
            <w:noProof/>
            <w:webHidden/>
          </w:rPr>
          <w:fldChar w:fldCharType="begin"/>
        </w:r>
        <w:r>
          <w:rPr>
            <w:noProof/>
            <w:webHidden/>
          </w:rPr>
          <w:instrText xml:space="preserve"> PAGEREF _Toc86260434 \h </w:instrText>
        </w:r>
        <w:r>
          <w:rPr>
            <w:noProof/>
            <w:webHidden/>
          </w:rPr>
        </w:r>
        <w:r>
          <w:rPr>
            <w:noProof/>
            <w:webHidden/>
          </w:rPr>
          <w:fldChar w:fldCharType="separate"/>
        </w:r>
        <w:r>
          <w:rPr>
            <w:noProof/>
            <w:webHidden/>
          </w:rPr>
          <w:t>62</w:t>
        </w:r>
        <w:r>
          <w:rPr>
            <w:noProof/>
            <w:webHidden/>
          </w:rPr>
          <w:fldChar w:fldCharType="end"/>
        </w:r>
      </w:hyperlink>
    </w:p>
    <w:p w14:paraId="606CE8CA" w14:textId="7A5D1345"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35" w:history="1">
        <w:r w:rsidRPr="006A36BA">
          <w:rPr>
            <w:rStyle w:val="Hyperlink"/>
            <w:noProof/>
          </w:rPr>
          <w:t>Figure 30 - Hourly Error Distribution for the SNF Algorithm – Toronto Dataset</w:t>
        </w:r>
        <w:r>
          <w:rPr>
            <w:noProof/>
            <w:webHidden/>
          </w:rPr>
          <w:tab/>
        </w:r>
        <w:r>
          <w:rPr>
            <w:noProof/>
            <w:webHidden/>
          </w:rPr>
          <w:fldChar w:fldCharType="begin"/>
        </w:r>
        <w:r>
          <w:rPr>
            <w:noProof/>
            <w:webHidden/>
          </w:rPr>
          <w:instrText xml:space="preserve"> PAGEREF _Toc86260435 \h </w:instrText>
        </w:r>
        <w:r>
          <w:rPr>
            <w:noProof/>
            <w:webHidden/>
          </w:rPr>
        </w:r>
        <w:r>
          <w:rPr>
            <w:noProof/>
            <w:webHidden/>
          </w:rPr>
          <w:fldChar w:fldCharType="separate"/>
        </w:r>
        <w:r>
          <w:rPr>
            <w:noProof/>
            <w:webHidden/>
          </w:rPr>
          <w:t>63</w:t>
        </w:r>
        <w:r>
          <w:rPr>
            <w:noProof/>
            <w:webHidden/>
          </w:rPr>
          <w:fldChar w:fldCharType="end"/>
        </w:r>
      </w:hyperlink>
    </w:p>
    <w:p w14:paraId="4D2B7E13" w14:textId="5F0720B7"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36" w:history="1">
        <w:r w:rsidRPr="006A36BA">
          <w:rPr>
            <w:rStyle w:val="Hyperlink"/>
            <w:noProof/>
          </w:rPr>
          <w:t>Figure 31 - The Weekly Average Demand for Each Day - Toronto Dataset</w:t>
        </w:r>
        <w:r>
          <w:rPr>
            <w:noProof/>
            <w:webHidden/>
          </w:rPr>
          <w:tab/>
        </w:r>
        <w:r>
          <w:rPr>
            <w:noProof/>
            <w:webHidden/>
          </w:rPr>
          <w:fldChar w:fldCharType="begin"/>
        </w:r>
        <w:r>
          <w:rPr>
            <w:noProof/>
            <w:webHidden/>
          </w:rPr>
          <w:instrText xml:space="preserve"> PAGEREF _Toc86260436 \h </w:instrText>
        </w:r>
        <w:r>
          <w:rPr>
            <w:noProof/>
            <w:webHidden/>
          </w:rPr>
        </w:r>
        <w:r>
          <w:rPr>
            <w:noProof/>
            <w:webHidden/>
          </w:rPr>
          <w:fldChar w:fldCharType="separate"/>
        </w:r>
        <w:r>
          <w:rPr>
            <w:noProof/>
            <w:webHidden/>
          </w:rPr>
          <w:t>64</w:t>
        </w:r>
        <w:r>
          <w:rPr>
            <w:noProof/>
            <w:webHidden/>
          </w:rPr>
          <w:fldChar w:fldCharType="end"/>
        </w:r>
      </w:hyperlink>
    </w:p>
    <w:p w14:paraId="18907FF0" w14:textId="31E0CEC4"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37" w:history="1">
        <w:r w:rsidRPr="006A36BA">
          <w:rPr>
            <w:rStyle w:val="Hyperlink"/>
            <w:noProof/>
          </w:rPr>
          <w:t>Figure 32 - Daily MAPE for the Algorithms – Toronto Dataset</w:t>
        </w:r>
        <w:r>
          <w:rPr>
            <w:noProof/>
            <w:webHidden/>
          </w:rPr>
          <w:tab/>
        </w:r>
        <w:r>
          <w:rPr>
            <w:noProof/>
            <w:webHidden/>
          </w:rPr>
          <w:fldChar w:fldCharType="begin"/>
        </w:r>
        <w:r>
          <w:rPr>
            <w:noProof/>
            <w:webHidden/>
          </w:rPr>
          <w:instrText xml:space="preserve"> PAGEREF _Toc86260437 \h </w:instrText>
        </w:r>
        <w:r>
          <w:rPr>
            <w:noProof/>
            <w:webHidden/>
          </w:rPr>
        </w:r>
        <w:r>
          <w:rPr>
            <w:noProof/>
            <w:webHidden/>
          </w:rPr>
          <w:fldChar w:fldCharType="separate"/>
        </w:r>
        <w:r>
          <w:rPr>
            <w:noProof/>
            <w:webHidden/>
          </w:rPr>
          <w:t>65</w:t>
        </w:r>
        <w:r>
          <w:rPr>
            <w:noProof/>
            <w:webHidden/>
          </w:rPr>
          <w:fldChar w:fldCharType="end"/>
        </w:r>
      </w:hyperlink>
    </w:p>
    <w:p w14:paraId="7A88D647" w14:textId="0DF4F2E4"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38" w:history="1">
        <w:r w:rsidRPr="006A36BA">
          <w:rPr>
            <w:rStyle w:val="Hyperlink"/>
            <w:noProof/>
          </w:rPr>
          <w:t>Figure 33 - Daily Error Distribution for the CNN Algorithm – Toronto Dataset</w:t>
        </w:r>
        <w:r>
          <w:rPr>
            <w:noProof/>
            <w:webHidden/>
          </w:rPr>
          <w:tab/>
        </w:r>
        <w:r>
          <w:rPr>
            <w:noProof/>
            <w:webHidden/>
          </w:rPr>
          <w:fldChar w:fldCharType="begin"/>
        </w:r>
        <w:r>
          <w:rPr>
            <w:noProof/>
            <w:webHidden/>
          </w:rPr>
          <w:instrText xml:space="preserve"> PAGEREF _Toc86260438 \h </w:instrText>
        </w:r>
        <w:r>
          <w:rPr>
            <w:noProof/>
            <w:webHidden/>
          </w:rPr>
        </w:r>
        <w:r>
          <w:rPr>
            <w:noProof/>
            <w:webHidden/>
          </w:rPr>
          <w:fldChar w:fldCharType="separate"/>
        </w:r>
        <w:r>
          <w:rPr>
            <w:noProof/>
            <w:webHidden/>
          </w:rPr>
          <w:t>65</w:t>
        </w:r>
        <w:r>
          <w:rPr>
            <w:noProof/>
            <w:webHidden/>
          </w:rPr>
          <w:fldChar w:fldCharType="end"/>
        </w:r>
      </w:hyperlink>
    </w:p>
    <w:p w14:paraId="6E91558E" w14:textId="4C56AFC1"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39" w:history="1">
        <w:r w:rsidRPr="006A36BA">
          <w:rPr>
            <w:rStyle w:val="Hyperlink"/>
            <w:noProof/>
          </w:rPr>
          <w:t>Figure 34 - Daily Error Distribution for the LSTM Algorithm – Toronto Dataset</w:t>
        </w:r>
        <w:r>
          <w:rPr>
            <w:noProof/>
            <w:webHidden/>
          </w:rPr>
          <w:tab/>
        </w:r>
        <w:r>
          <w:rPr>
            <w:noProof/>
            <w:webHidden/>
          </w:rPr>
          <w:fldChar w:fldCharType="begin"/>
        </w:r>
        <w:r>
          <w:rPr>
            <w:noProof/>
            <w:webHidden/>
          </w:rPr>
          <w:instrText xml:space="preserve"> PAGEREF _Toc86260439 \h </w:instrText>
        </w:r>
        <w:r>
          <w:rPr>
            <w:noProof/>
            <w:webHidden/>
          </w:rPr>
        </w:r>
        <w:r>
          <w:rPr>
            <w:noProof/>
            <w:webHidden/>
          </w:rPr>
          <w:fldChar w:fldCharType="separate"/>
        </w:r>
        <w:r>
          <w:rPr>
            <w:noProof/>
            <w:webHidden/>
          </w:rPr>
          <w:t>66</w:t>
        </w:r>
        <w:r>
          <w:rPr>
            <w:noProof/>
            <w:webHidden/>
          </w:rPr>
          <w:fldChar w:fldCharType="end"/>
        </w:r>
      </w:hyperlink>
    </w:p>
    <w:p w14:paraId="588C1ADA" w14:textId="2DE9AE49"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40" w:history="1">
        <w:r w:rsidRPr="006A36BA">
          <w:rPr>
            <w:rStyle w:val="Hyperlink"/>
            <w:noProof/>
          </w:rPr>
          <w:t>Figure 35 - Daily Error Distribution for the ANN Algorithm – Toronto Dataset</w:t>
        </w:r>
        <w:r>
          <w:rPr>
            <w:noProof/>
            <w:webHidden/>
          </w:rPr>
          <w:tab/>
        </w:r>
        <w:r>
          <w:rPr>
            <w:noProof/>
            <w:webHidden/>
          </w:rPr>
          <w:fldChar w:fldCharType="begin"/>
        </w:r>
        <w:r>
          <w:rPr>
            <w:noProof/>
            <w:webHidden/>
          </w:rPr>
          <w:instrText xml:space="preserve"> PAGEREF _Toc86260440 \h </w:instrText>
        </w:r>
        <w:r>
          <w:rPr>
            <w:noProof/>
            <w:webHidden/>
          </w:rPr>
        </w:r>
        <w:r>
          <w:rPr>
            <w:noProof/>
            <w:webHidden/>
          </w:rPr>
          <w:fldChar w:fldCharType="separate"/>
        </w:r>
        <w:r>
          <w:rPr>
            <w:noProof/>
            <w:webHidden/>
          </w:rPr>
          <w:t>66</w:t>
        </w:r>
        <w:r>
          <w:rPr>
            <w:noProof/>
            <w:webHidden/>
          </w:rPr>
          <w:fldChar w:fldCharType="end"/>
        </w:r>
      </w:hyperlink>
    </w:p>
    <w:p w14:paraId="11EEF730" w14:textId="5EA7BB39"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41" w:history="1">
        <w:r w:rsidRPr="006A36BA">
          <w:rPr>
            <w:rStyle w:val="Hyperlink"/>
            <w:noProof/>
          </w:rPr>
          <w:t>Figure 36 - Daily Error Distribution for the MLR Algorithm – Toronto Dataset</w:t>
        </w:r>
        <w:r>
          <w:rPr>
            <w:noProof/>
            <w:webHidden/>
          </w:rPr>
          <w:tab/>
        </w:r>
        <w:r>
          <w:rPr>
            <w:noProof/>
            <w:webHidden/>
          </w:rPr>
          <w:fldChar w:fldCharType="begin"/>
        </w:r>
        <w:r>
          <w:rPr>
            <w:noProof/>
            <w:webHidden/>
          </w:rPr>
          <w:instrText xml:space="preserve"> PAGEREF _Toc86260441 \h </w:instrText>
        </w:r>
        <w:r>
          <w:rPr>
            <w:noProof/>
            <w:webHidden/>
          </w:rPr>
        </w:r>
        <w:r>
          <w:rPr>
            <w:noProof/>
            <w:webHidden/>
          </w:rPr>
          <w:fldChar w:fldCharType="separate"/>
        </w:r>
        <w:r>
          <w:rPr>
            <w:noProof/>
            <w:webHidden/>
          </w:rPr>
          <w:t>67</w:t>
        </w:r>
        <w:r>
          <w:rPr>
            <w:noProof/>
            <w:webHidden/>
          </w:rPr>
          <w:fldChar w:fldCharType="end"/>
        </w:r>
      </w:hyperlink>
    </w:p>
    <w:p w14:paraId="178DA5AF" w14:textId="4B0FAD11"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42" w:history="1">
        <w:r w:rsidRPr="006A36BA">
          <w:rPr>
            <w:rStyle w:val="Hyperlink"/>
            <w:noProof/>
          </w:rPr>
          <w:t>Figure 37 - Daily Error Distribution for the ARIMA Algorithm – Toronto Dataset</w:t>
        </w:r>
        <w:r>
          <w:rPr>
            <w:noProof/>
            <w:webHidden/>
          </w:rPr>
          <w:tab/>
        </w:r>
        <w:r>
          <w:rPr>
            <w:noProof/>
            <w:webHidden/>
          </w:rPr>
          <w:fldChar w:fldCharType="begin"/>
        </w:r>
        <w:r>
          <w:rPr>
            <w:noProof/>
            <w:webHidden/>
          </w:rPr>
          <w:instrText xml:space="preserve"> PAGEREF _Toc86260442 \h </w:instrText>
        </w:r>
        <w:r>
          <w:rPr>
            <w:noProof/>
            <w:webHidden/>
          </w:rPr>
        </w:r>
        <w:r>
          <w:rPr>
            <w:noProof/>
            <w:webHidden/>
          </w:rPr>
          <w:fldChar w:fldCharType="separate"/>
        </w:r>
        <w:r>
          <w:rPr>
            <w:noProof/>
            <w:webHidden/>
          </w:rPr>
          <w:t>67</w:t>
        </w:r>
        <w:r>
          <w:rPr>
            <w:noProof/>
            <w:webHidden/>
          </w:rPr>
          <w:fldChar w:fldCharType="end"/>
        </w:r>
      </w:hyperlink>
    </w:p>
    <w:p w14:paraId="3019FBB9" w14:textId="4B9DE779"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43" w:history="1">
        <w:r w:rsidRPr="006A36BA">
          <w:rPr>
            <w:rStyle w:val="Hyperlink"/>
            <w:noProof/>
          </w:rPr>
          <w:t>Figure 38 - Daily Error Distribution for the SNF Algorithm – Toronto Dataset</w:t>
        </w:r>
        <w:r>
          <w:rPr>
            <w:noProof/>
            <w:webHidden/>
          </w:rPr>
          <w:tab/>
        </w:r>
        <w:r>
          <w:rPr>
            <w:noProof/>
            <w:webHidden/>
          </w:rPr>
          <w:fldChar w:fldCharType="begin"/>
        </w:r>
        <w:r>
          <w:rPr>
            <w:noProof/>
            <w:webHidden/>
          </w:rPr>
          <w:instrText xml:space="preserve"> PAGEREF _Toc86260443 \h </w:instrText>
        </w:r>
        <w:r>
          <w:rPr>
            <w:noProof/>
            <w:webHidden/>
          </w:rPr>
        </w:r>
        <w:r>
          <w:rPr>
            <w:noProof/>
            <w:webHidden/>
          </w:rPr>
          <w:fldChar w:fldCharType="separate"/>
        </w:r>
        <w:r>
          <w:rPr>
            <w:noProof/>
            <w:webHidden/>
          </w:rPr>
          <w:t>68</w:t>
        </w:r>
        <w:r>
          <w:rPr>
            <w:noProof/>
            <w:webHidden/>
          </w:rPr>
          <w:fldChar w:fldCharType="end"/>
        </w:r>
      </w:hyperlink>
    </w:p>
    <w:p w14:paraId="6FDAB72E" w14:textId="5A732EEF"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44" w:history="1">
        <w:r w:rsidRPr="006A36BA">
          <w:rPr>
            <w:rStyle w:val="Hyperlink"/>
            <w:noProof/>
          </w:rPr>
          <w:t>Figure 39 - The Monthly Average Demand for Each Month – Toronto Dataset</w:t>
        </w:r>
        <w:r>
          <w:rPr>
            <w:noProof/>
            <w:webHidden/>
          </w:rPr>
          <w:tab/>
        </w:r>
        <w:r>
          <w:rPr>
            <w:noProof/>
            <w:webHidden/>
          </w:rPr>
          <w:fldChar w:fldCharType="begin"/>
        </w:r>
        <w:r>
          <w:rPr>
            <w:noProof/>
            <w:webHidden/>
          </w:rPr>
          <w:instrText xml:space="preserve"> PAGEREF _Toc86260444 \h </w:instrText>
        </w:r>
        <w:r>
          <w:rPr>
            <w:noProof/>
            <w:webHidden/>
          </w:rPr>
        </w:r>
        <w:r>
          <w:rPr>
            <w:noProof/>
            <w:webHidden/>
          </w:rPr>
          <w:fldChar w:fldCharType="separate"/>
        </w:r>
        <w:r>
          <w:rPr>
            <w:noProof/>
            <w:webHidden/>
          </w:rPr>
          <w:t>69</w:t>
        </w:r>
        <w:r>
          <w:rPr>
            <w:noProof/>
            <w:webHidden/>
          </w:rPr>
          <w:fldChar w:fldCharType="end"/>
        </w:r>
      </w:hyperlink>
    </w:p>
    <w:p w14:paraId="34B24AC9" w14:textId="180D020C"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45" w:history="1">
        <w:r w:rsidRPr="006A36BA">
          <w:rPr>
            <w:rStyle w:val="Hyperlink"/>
            <w:noProof/>
          </w:rPr>
          <w:t>Figure 40 - Monthly MAPE for Each Algorithm – Toronto Dataset</w:t>
        </w:r>
        <w:r>
          <w:rPr>
            <w:noProof/>
            <w:webHidden/>
          </w:rPr>
          <w:tab/>
        </w:r>
        <w:r>
          <w:rPr>
            <w:noProof/>
            <w:webHidden/>
          </w:rPr>
          <w:fldChar w:fldCharType="begin"/>
        </w:r>
        <w:r>
          <w:rPr>
            <w:noProof/>
            <w:webHidden/>
          </w:rPr>
          <w:instrText xml:space="preserve"> PAGEREF _Toc86260445 \h </w:instrText>
        </w:r>
        <w:r>
          <w:rPr>
            <w:noProof/>
            <w:webHidden/>
          </w:rPr>
        </w:r>
        <w:r>
          <w:rPr>
            <w:noProof/>
            <w:webHidden/>
          </w:rPr>
          <w:fldChar w:fldCharType="separate"/>
        </w:r>
        <w:r>
          <w:rPr>
            <w:noProof/>
            <w:webHidden/>
          </w:rPr>
          <w:t>70</w:t>
        </w:r>
        <w:r>
          <w:rPr>
            <w:noProof/>
            <w:webHidden/>
          </w:rPr>
          <w:fldChar w:fldCharType="end"/>
        </w:r>
      </w:hyperlink>
    </w:p>
    <w:p w14:paraId="36EBCA3A" w14:textId="14822FCF"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46" w:history="1">
        <w:r w:rsidRPr="006A36BA">
          <w:rPr>
            <w:rStyle w:val="Hyperlink"/>
            <w:noProof/>
          </w:rPr>
          <w:t>Figure 41 - Monthly Error Distribution for CNN Algorithm – Toronto Dataset</w:t>
        </w:r>
        <w:r>
          <w:rPr>
            <w:noProof/>
            <w:webHidden/>
          </w:rPr>
          <w:tab/>
        </w:r>
        <w:r>
          <w:rPr>
            <w:noProof/>
            <w:webHidden/>
          </w:rPr>
          <w:fldChar w:fldCharType="begin"/>
        </w:r>
        <w:r>
          <w:rPr>
            <w:noProof/>
            <w:webHidden/>
          </w:rPr>
          <w:instrText xml:space="preserve"> PAGEREF _Toc86260446 \h </w:instrText>
        </w:r>
        <w:r>
          <w:rPr>
            <w:noProof/>
            <w:webHidden/>
          </w:rPr>
        </w:r>
        <w:r>
          <w:rPr>
            <w:noProof/>
            <w:webHidden/>
          </w:rPr>
          <w:fldChar w:fldCharType="separate"/>
        </w:r>
        <w:r>
          <w:rPr>
            <w:noProof/>
            <w:webHidden/>
          </w:rPr>
          <w:t>71</w:t>
        </w:r>
        <w:r>
          <w:rPr>
            <w:noProof/>
            <w:webHidden/>
          </w:rPr>
          <w:fldChar w:fldCharType="end"/>
        </w:r>
      </w:hyperlink>
    </w:p>
    <w:p w14:paraId="0EB9D84F" w14:textId="40BDEC73"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47" w:history="1">
        <w:r w:rsidRPr="006A36BA">
          <w:rPr>
            <w:rStyle w:val="Hyperlink"/>
            <w:noProof/>
          </w:rPr>
          <w:t>Figure 42 - Monthly Error Distribution for LSTM Algorithm – Toronto Dataset</w:t>
        </w:r>
        <w:r>
          <w:rPr>
            <w:noProof/>
            <w:webHidden/>
          </w:rPr>
          <w:tab/>
        </w:r>
        <w:r>
          <w:rPr>
            <w:noProof/>
            <w:webHidden/>
          </w:rPr>
          <w:fldChar w:fldCharType="begin"/>
        </w:r>
        <w:r>
          <w:rPr>
            <w:noProof/>
            <w:webHidden/>
          </w:rPr>
          <w:instrText xml:space="preserve"> PAGEREF _Toc86260447 \h </w:instrText>
        </w:r>
        <w:r>
          <w:rPr>
            <w:noProof/>
            <w:webHidden/>
          </w:rPr>
        </w:r>
        <w:r>
          <w:rPr>
            <w:noProof/>
            <w:webHidden/>
          </w:rPr>
          <w:fldChar w:fldCharType="separate"/>
        </w:r>
        <w:r>
          <w:rPr>
            <w:noProof/>
            <w:webHidden/>
          </w:rPr>
          <w:t>71</w:t>
        </w:r>
        <w:r>
          <w:rPr>
            <w:noProof/>
            <w:webHidden/>
          </w:rPr>
          <w:fldChar w:fldCharType="end"/>
        </w:r>
      </w:hyperlink>
    </w:p>
    <w:p w14:paraId="0AABFBE2" w14:textId="0B70B8BF"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48" w:history="1">
        <w:r w:rsidRPr="006A36BA">
          <w:rPr>
            <w:rStyle w:val="Hyperlink"/>
            <w:noProof/>
          </w:rPr>
          <w:t>Figure 43 - Monthly Error Distribution for ANN Algorithm– Toronto Dataset</w:t>
        </w:r>
        <w:r>
          <w:rPr>
            <w:noProof/>
            <w:webHidden/>
          </w:rPr>
          <w:tab/>
        </w:r>
        <w:r>
          <w:rPr>
            <w:noProof/>
            <w:webHidden/>
          </w:rPr>
          <w:fldChar w:fldCharType="begin"/>
        </w:r>
        <w:r>
          <w:rPr>
            <w:noProof/>
            <w:webHidden/>
          </w:rPr>
          <w:instrText xml:space="preserve"> PAGEREF _Toc86260448 \h </w:instrText>
        </w:r>
        <w:r>
          <w:rPr>
            <w:noProof/>
            <w:webHidden/>
          </w:rPr>
        </w:r>
        <w:r>
          <w:rPr>
            <w:noProof/>
            <w:webHidden/>
          </w:rPr>
          <w:fldChar w:fldCharType="separate"/>
        </w:r>
        <w:r>
          <w:rPr>
            <w:noProof/>
            <w:webHidden/>
          </w:rPr>
          <w:t>72</w:t>
        </w:r>
        <w:r>
          <w:rPr>
            <w:noProof/>
            <w:webHidden/>
          </w:rPr>
          <w:fldChar w:fldCharType="end"/>
        </w:r>
      </w:hyperlink>
    </w:p>
    <w:p w14:paraId="02EAD4E3" w14:textId="19AC0FD1"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49" w:history="1">
        <w:r w:rsidRPr="006A36BA">
          <w:rPr>
            <w:rStyle w:val="Hyperlink"/>
            <w:noProof/>
          </w:rPr>
          <w:t>Figure 44 - Monthly Error Distribution for MLR Algorithm– Toronto Dataset</w:t>
        </w:r>
        <w:r>
          <w:rPr>
            <w:noProof/>
            <w:webHidden/>
          </w:rPr>
          <w:tab/>
        </w:r>
        <w:r>
          <w:rPr>
            <w:noProof/>
            <w:webHidden/>
          </w:rPr>
          <w:fldChar w:fldCharType="begin"/>
        </w:r>
        <w:r>
          <w:rPr>
            <w:noProof/>
            <w:webHidden/>
          </w:rPr>
          <w:instrText xml:space="preserve"> PAGEREF _Toc86260449 \h </w:instrText>
        </w:r>
        <w:r>
          <w:rPr>
            <w:noProof/>
            <w:webHidden/>
          </w:rPr>
        </w:r>
        <w:r>
          <w:rPr>
            <w:noProof/>
            <w:webHidden/>
          </w:rPr>
          <w:fldChar w:fldCharType="separate"/>
        </w:r>
        <w:r>
          <w:rPr>
            <w:noProof/>
            <w:webHidden/>
          </w:rPr>
          <w:t>72</w:t>
        </w:r>
        <w:r>
          <w:rPr>
            <w:noProof/>
            <w:webHidden/>
          </w:rPr>
          <w:fldChar w:fldCharType="end"/>
        </w:r>
      </w:hyperlink>
    </w:p>
    <w:p w14:paraId="05F5BC65" w14:textId="66A62F30"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50" w:history="1">
        <w:r w:rsidRPr="006A36BA">
          <w:rPr>
            <w:rStyle w:val="Hyperlink"/>
            <w:noProof/>
          </w:rPr>
          <w:t>Figure 45 - Monthly Error Distribution for ARIMA Algorithm– Toronto Dataset</w:t>
        </w:r>
        <w:r>
          <w:rPr>
            <w:noProof/>
            <w:webHidden/>
          </w:rPr>
          <w:tab/>
        </w:r>
        <w:r>
          <w:rPr>
            <w:noProof/>
            <w:webHidden/>
          </w:rPr>
          <w:fldChar w:fldCharType="begin"/>
        </w:r>
        <w:r>
          <w:rPr>
            <w:noProof/>
            <w:webHidden/>
          </w:rPr>
          <w:instrText xml:space="preserve"> PAGEREF _Toc86260450 \h </w:instrText>
        </w:r>
        <w:r>
          <w:rPr>
            <w:noProof/>
            <w:webHidden/>
          </w:rPr>
        </w:r>
        <w:r>
          <w:rPr>
            <w:noProof/>
            <w:webHidden/>
          </w:rPr>
          <w:fldChar w:fldCharType="separate"/>
        </w:r>
        <w:r>
          <w:rPr>
            <w:noProof/>
            <w:webHidden/>
          </w:rPr>
          <w:t>73</w:t>
        </w:r>
        <w:r>
          <w:rPr>
            <w:noProof/>
            <w:webHidden/>
          </w:rPr>
          <w:fldChar w:fldCharType="end"/>
        </w:r>
      </w:hyperlink>
    </w:p>
    <w:p w14:paraId="3F491D73" w14:textId="46434F0D"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51" w:history="1">
        <w:r w:rsidRPr="006A36BA">
          <w:rPr>
            <w:rStyle w:val="Hyperlink"/>
            <w:noProof/>
          </w:rPr>
          <w:t>Figure 46 - Monthly Error Distribution for SNF Algorithm– Toronto Dataset</w:t>
        </w:r>
        <w:r>
          <w:rPr>
            <w:noProof/>
            <w:webHidden/>
          </w:rPr>
          <w:tab/>
        </w:r>
        <w:r>
          <w:rPr>
            <w:noProof/>
            <w:webHidden/>
          </w:rPr>
          <w:fldChar w:fldCharType="begin"/>
        </w:r>
        <w:r>
          <w:rPr>
            <w:noProof/>
            <w:webHidden/>
          </w:rPr>
          <w:instrText xml:space="preserve"> PAGEREF _Toc86260451 \h </w:instrText>
        </w:r>
        <w:r>
          <w:rPr>
            <w:noProof/>
            <w:webHidden/>
          </w:rPr>
        </w:r>
        <w:r>
          <w:rPr>
            <w:noProof/>
            <w:webHidden/>
          </w:rPr>
          <w:fldChar w:fldCharType="separate"/>
        </w:r>
        <w:r>
          <w:rPr>
            <w:noProof/>
            <w:webHidden/>
          </w:rPr>
          <w:t>73</w:t>
        </w:r>
        <w:r>
          <w:rPr>
            <w:noProof/>
            <w:webHidden/>
          </w:rPr>
          <w:fldChar w:fldCharType="end"/>
        </w:r>
      </w:hyperlink>
    </w:p>
    <w:p w14:paraId="72FB9C6E" w14:textId="6D195E73"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52" w:history="1">
        <w:r w:rsidRPr="006A36BA">
          <w:rPr>
            <w:rStyle w:val="Hyperlink"/>
            <w:noProof/>
          </w:rPr>
          <w:t>Figure 47 - Scatter Plot of Load Demand versus Temperature – Toronto Dataset</w:t>
        </w:r>
        <w:r>
          <w:rPr>
            <w:noProof/>
            <w:webHidden/>
          </w:rPr>
          <w:tab/>
        </w:r>
        <w:r>
          <w:rPr>
            <w:noProof/>
            <w:webHidden/>
          </w:rPr>
          <w:fldChar w:fldCharType="begin"/>
        </w:r>
        <w:r>
          <w:rPr>
            <w:noProof/>
            <w:webHidden/>
          </w:rPr>
          <w:instrText xml:space="preserve"> PAGEREF _Toc86260452 \h </w:instrText>
        </w:r>
        <w:r>
          <w:rPr>
            <w:noProof/>
            <w:webHidden/>
          </w:rPr>
        </w:r>
        <w:r>
          <w:rPr>
            <w:noProof/>
            <w:webHidden/>
          </w:rPr>
          <w:fldChar w:fldCharType="separate"/>
        </w:r>
        <w:r>
          <w:rPr>
            <w:noProof/>
            <w:webHidden/>
          </w:rPr>
          <w:t>75</w:t>
        </w:r>
        <w:r>
          <w:rPr>
            <w:noProof/>
            <w:webHidden/>
          </w:rPr>
          <w:fldChar w:fldCharType="end"/>
        </w:r>
      </w:hyperlink>
    </w:p>
    <w:p w14:paraId="39AD2CCF" w14:textId="763837D3"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53" w:history="1">
        <w:r w:rsidRPr="006A36BA">
          <w:rPr>
            <w:rStyle w:val="Hyperlink"/>
            <w:noProof/>
          </w:rPr>
          <w:t>Figure 48 - The Hourly Average Demand for Each Hour - Ottawa Dataset</w:t>
        </w:r>
        <w:r>
          <w:rPr>
            <w:noProof/>
            <w:webHidden/>
          </w:rPr>
          <w:tab/>
        </w:r>
        <w:r>
          <w:rPr>
            <w:noProof/>
            <w:webHidden/>
          </w:rPr>
          <w:fldChar w:fldCharType="begin"/>
        </w:r>
        <w:r>
          <w:rPr>
            <w:noProof/>
            <w:webHidden/>
          </w:rPr>
          <w:instrText xml:space="preserve"> PAGEREF _Toc86260453 \h </w:instrText>
        </w:r>
        <w:r>
          <w:rPr>
            <w:noProof/>
            <w:webHidden/>
          </w:rPr>
        </w:r>
        <w:r>
          <w:rPr>
            <w:noProof/>
            <w:webHidden/>
          </w:rPr>
          <w:fldChar w:fldCharType="separate"/>
        </w:r>
        <w:r>
          <w:rPr>
            <w:noProof/>
            <w:webHidden/>
          </w:rPr>
          <w:t>77</w:t>
        </w:r>
        <w:r>
          <w:rPr>
            <w:noProof/>
            <w:webHidden/>
          </w:rPr>
          <w:fldChar w:fldCharType="end"/>
        </w:r>
      </w:hyperlink>
    </w:p>
    <w:p w14:paraId="439CDCFD" w14:textId="75E2E046"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54" w:history="1">
        <w:r w:rsidRPr="006A36BA">
          <w:rPr>
            <w:rStyle w:val="Hyperlink"/>
            <w:noProof/>
          </w:rPr>
          <w:t>Figure 49 - Hourly MAPE for the Algorithms - Ottawa Dataset</w:t>
        </w:r>
        <w:r>
          <w:rPr>
            <w:noProof/>
            <w:webHidden/>
          </w:rPr>
          <w:tab/>
        </w:r>
        <w:r>
          <w:rPr>
            <w:noProof/>
            <w:webHidden/>
          </w:rPr>
          <w:fldChar w:fldCharType="begin"/>
        </w:r>
        <w:r>
          <w:rPr>
            <w:noProof/>
            <w:webHidden/>
          </w:rPr>
          <w:instrText xml:space="preserve"> PAGEREF _Toc86260454 \h </w:instrText>
        </w:r>
        <w:r>
          <w:rPr>
            <w:noProof/>
            <w:webHidden/>
          </w:rPr>
        </w:r>
        <w:r>
          <w:rPr>
            <w:noProof/>
            <w:webHidden/>
          </w:rPr>
          <w:fldChar w:fldCharType="separate"/>
        </w:r>
        <w:r>
          <w:rPr>
            <w:noProof/>
            <w:webHidden/>
          </w:rPr>
          <w:t>78</w:t>
        </w:r>
        <w:r>
          <w:rPr>
            <w:noProof/>
            <w:webHidden/>
          </w:rPr>
          <w:fldChar w:fldCharType="end"/>
        </w:r>
      </w:hyperlink>
    </w:p>
    <w:p w14:paraId="73D69CF0" w14:textId="1E167DAB"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55" w:history="1">
        <w:r w:rsidRPr="006A36BA">
          <w:rPr>
            <w:rStyle w:val="Hyperlink"/>
            <w:noProof/>
          </w:rPr>
          <w:t>Figure 50 - Hourly Error Distribution for the CNN Algorithm – Ottawa Dataset</w:t>
        </w:r>
        <w:r>
          <w:rPr>
            <w:noProof/>
            <w:webHidden/>
          </w:rPr>
          <w:tab/>
        </w:r>
        <w:r>
          <w:rPr>
            <w:noProof/>
            <w:webHidden/>
          </w:rPr>
          <w:fldChar w:fldCharType="begin"/>
        </w:r>
        <w:r>
          <w:rPr>
            <w:noProof/>
            <w:webHidden/>
          </w:rPr>
          <w:instrText xml:space="preserve"> PAGEREF _Toc86260455 \h </w:instrText>
        </w:r>
        <w:r>
          <w:rPr>
            <w:noProof/>
            <w:webHidden/>
          </w:rPr>
        </w:r>
        <w:r>
          <w:rPr>
            <w:noProof/>
            <w:webHidden/>
          </w:rPr>
          <w:fldChar w:fldCharType="separate"/>
        </w:r>
        <w:r>
          <w:rPr>
            <w:noProof/>
            <w:webHidden/>
          </w:rPr>
          <w:t>78</w:t>
        </w:r>
        <w:r>
          <w:rPr>
            <w:noProof/>
            <w:webHidden/>
          </w:rPr>
          <w:fldChar w:fldCharType="end"/>
        </w:r>
      </w:hyperlink>
    </w:p>
    <w:p w14:paraId="0B4FAAE3" w14:textId="2572A9D5"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56" w:history="1">
        <w:r w:rsidRPr="006A36BA">
          <w:rPr>
            <w:rStyle w:val="Hyperlink"/>
            <w:noProof/>
          </w:rPr>
          <w:t>Figure 51 - Hourly Error Distribution for the LSTM Algorithm – Ottawa Dataset</w:t>
        </w:r>
        <w:r>
          <w:rPr>
            <w:noProof/>
            <w:webHidden/>
          </w:rPr>
          <w:tab/>
        </w:r>
        <w:r>
          <w:rPr>
            <w:noProof/>
            <w:webHidden/>
          </w:rPr>
          <w:fldChar w:fldCharType="begin"/>
        </w:r>
        <w:r>
          <w:rPr>
            <w:noProof/>
            <w:webHidden/>
          </w:rPr>
          <w:instrText xml:space="preserve"> PAGEREF _Toc86260456 \h </w:instrText>
        </w:r>
        <w:r>
          <w:rPr>
            <w:noProof/>
            <w:webHidden/>
          </w:rPr>
        </w:r>
        <w:r>
          <w:rPr>
            <w:noProof/>
            <w:webHidden/>
          </w:rPr>
          <w:fldChar w:fldCharType="separate"/>
        </w:r>
        <w:r>
          <w:rPr>
            <w:noProof/>
            <w:webHidden/>
          </w:rPr>
          <w:t>79</w:t>
        </w:r>
        <w:r>
          <w:rPr>
            <w:noProof/>
            <w:webHidden/>
          </w:rPr>
          <w:fldChar w:fldCharType="end"/>
        </w:r>
      </w:hyperlink>
    </w:p>
    <w:p w14:paraId="0A5B7825" w14:textId="4345E4D2"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57" w:history="1">
        <w:r w:rsidRPr="006A36BA">
          <w:rPr>
            <w:rStyle w:val="Hyperlink"/>
            <w:noProof/>
          </w:rPr>
          <w:t>Figure 52 - Hourly Error Distribution for the ANN Algorithm – Ottawa Dataset</w:t>
        </w:r>
        <w:r>
          <w:rPr>
            <w:noProof/>
            <w:webHidden/>
          </w:rPr>
          <w:tab/>
        </w:r>
        <w:r>
          <w:rPr>
            <w:noProof/>
            <w:webHidden/>
          </w:rPr>
          <w:fldChar w:fldCharType="begin"/>
        </w:r>
        <w:r>
          <w:rPr>
            <w:noProof/>
            <w:webHidden/>
          </w:rPr>
          <w:instrText xml:space="preserve"> PAGEREF _Toc86260457 \h </w:instrText>
        </w:r>
        <w:r>
          <w:rPr>
            <w:noProof/>
            <w:webHidden/>
          </w:rPr>
        </w:r>
        <w:r>
          <w:rPr>
            <w:noProof/>
            <w:webHidden/>
          </w:rPr>
          <w:fldChar w:fldCharType="separate"/>
        </w:r>
        <w:r>
          <w:rPr>
            <w:noProof/>
            <w:webHidden/>
          </w:rPr>
          <w:t>79</w:t>
        </w:r>
        <w:r>
          <w:rPr>
            <w:noProof/>
            <w:webHidden/>
          </w:rPr>
          <w:fldChar w:fldCharType="end"/>
        </w:r>
      </w:hyperlink>
    </w:p>
    <w:p w14:paraId="721CE753" w14:textId="1360CAA0"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58" w:history="1">
        <w:r w:rsidRPr="006A36BA">
          <w:rPr>
            <w:rStyle w:val="Hyperlink"/>
            <w:noProof/>
          </w:rPr>
          <w:t>Figure 53 - Hourly Error Distribution for the MLR Algorithm – Ottawa Dataset</w:t>
        </w:r>
        <w:r>
          <w:rPr>
            <w:noProof/>
            <w:webHidden/>
          </w:rPr>
          <w:tab/>
        </w:r>
        <w:r>
          <w:rPr>
            <w:noProof/>
            <w:webHidden/>
          </w:rPr>
          <w:fldChar w:fldCharType="begin"/>
        </w:r>
        <w:r>
          <w:rPr>
            <w:noProof/>
            <w:webHidden/>
          </w:rPr>
          <w:instrText xml:space="preserve"> PAGEREF _Toc86260458 \h </w:instrText>
        </w:r>
        <w:r>
          <w:rPr>
            <w:noProof/>
            <w:webHidden/>
          </w:rPr>
        </w:r>
        <w:r>
          <w:rPr>
            <w:noProof/>
            <w:webHidden/>
          </w:rPr>
          <w:fldChar w:fldCharType="separate"/>
        </w:r>
        <w:r>
          <w:rPr>
            <w:noProof/>
            <w:webHidden/>
          </w:rPr>
          <w:t>80</w:t>
        </w:r>
        <w:r>
          <w:rPr>
            <w:noProof/>
            <w:webHidden/>
          </w:rPr>
          <w:fldChar w:fldCharType="end"/>
        </w:r>
      </w:hyperlink>
    </w:p>
    <w:p w14:paraId="59E34AB8" w14:textId="49AD2AFB"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59" w:history="1">
        <w:r w:rsidRPr="006A36BA">
          <w:rPr>
            <w:rStyle w:val="Hyperlink"/>
            <w:noProof/>
          </w:rPr>
          <w:t>Figure 54 - Hourly Error Distribution for the ARIMA Algorithm – Ottawa Dataset</w:t>
        </w:r>
        <w:r>
          <w:rPr>
            <w:noProof/>
            <w:webHidden/>
          </w:rPr>
          <w:tab/>
        </w:r>
        <w:r>
          <w:rPr>
            <w:noProof/>
            <w:webHidden/>
          </w:rPr>
          <w:fldChar w:fldCharType="begin"/>
        </w:r>
        <w:r>
          <w:rPr>
            <w:noProof/>
            <w:webHidden/>
          </w:rPr>
          <w:instrText xml:space="preserve"> PAGEREF _Toc86260459 \h </w:instrText>
        </w:r>
        <w:r>
          <w:rPr>
            <w:noProof/>
            <w:webHidden/>
          </w:rPr>
        </w:r>
        <w:r>
          <w:rPr>
            <w:noProof/>
            <w:webHidden/>
          </w:rPr>
          <w:fldChar w:fldCharType="separate"/>
        </w:r>
        <w:r>
          <w:rPr>
            <w:noProof/>
            <w:webHidden/>
          </w:rPr>
          <w:t>80</w:t>
        </w:r>
        <w:r>
          <w:rPr>
            <w:noProof/>
            <w:webHidden/>
          </w:rPr>
          <w:fldChar w:fldCharType="end"/>
        </w:r>
      </w:hyperlink>
    </w:p>
    <w:p w14:paraId="7FB66083" w14:textId="026973D2"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60" w:history="1">
        <w:r w:rsidRPr="006A36BA">
          <w:rPr>
            <w:rStyle w:val="Hyperlink"/>
            <w:noProof/>
          </w:rPr>
          <w:t>Figure 55 - Hourly Error Distribution for the SNF Algorithm – Ottawa Dataset</w:t>
        </w:r>
        <w:r>
          <w:rPr>
            <w:noProof/>
            <w:webHidden/>
          </w:rPr>
          <w:tab/>
        </w:r>
        <w:r>
          <w:rPr>
            <w:noProof/>
            <w:webHidden/>
          </w:rPr>
          <w:fldChar w:fldCharType="begin"/>
        </w:r>
        <w:r>
          <w:rPr>
            <w:noProof/>
            <w:webHidden/>
          </w:rPr>
          <w:instrText xml:space="preserve"> PAGEREF _Toc86260460 \h </w:instrText>
        </w:r>
        <w:r>
          <w:rPr>
            <w:noProof/>
            <w:webHidden/>
          </w:rPr>
        </w:r>
        <w:r>
          <w:rPr>
            <w:noProof/>
            <w:webHidden/>
          </w:rPr>
          <w:fldChar w:fldCharType="separate"/>
        </w:r>
        <w:r>
          <w:rPr>
            <w:noProof/>
            <w:webHidden/>
          </w:rPr>
          <w:t>81</w:t>
        </w:r>
        <w:r>
          <w:rPr>
            <w:noProof/>
            <w:webHidden/>
          </w:rPr>
          <w:fldChar w:fldCharType="end"/>
        </w:r>
      </w:hyperlink>
    </w:p>
    <w:p w14:paraId="12A18278" w14:textId="16C55E4D"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61" w:history="1">
        <w:r w:rsidRPr="006A36BA">
          <w:rPr>
            <w:rStyle w:val="Hyperlink"/>
            <w:noProof/>
          </w:rPr>
          <w:t>Figure 56 - The Weekly Average Demand for Each Day – Ottawa Dataset</w:t>
        </w:r>
        <w:r>
          <w:rPr>
            <w:noProof/>
            <w:webHidden/>
          </w:rPr>
          <w:tab/>
        </w:r>
        <w:r>
          <w:rPr>
            <w:noProof/>
            <w:webHidden/>
          </w:rPr>
          <w:fldChar w:fldCharType="begin"/>
        </w:r>
        <w:r>
          <w:rPr>
            <w:noProof/>
            <w:webHidden/>
          </w:rPr>
          <w:instrText xml:space="preserve"> PAGEREF _Toc86260461 \h </w:instrText>
        </w:r>
        <w:r>
          <w:rPr>
            <w:noProof/>
            <w:webHidden/>
          </w:rPr>
        </w:r>
        <w:r>
          <w:rPr>
            <w:noProof/>
            <w:webHidden/>
          </w:rPr>
          <w:fldChar w:fldCharType="separate"/>
        </w:r>
        <w:r>
          <w:rPr>
            <w:noProof/>
            <w:webHidden/>
          </w:rPr>
          <w:t>82</w:t>
        </w:r>
        <w:r>
          <w:rPr>
            <w:noProof/>
            <w:webHidden/>
          </w:rPr>
          <w:fldChar w:fldCharType="end"/>
        </w:r>
      </w:hyperlink>
    </w:p>
    <w:p w14:paraId="5916F941" w14:textId="4476CE89"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62" w:history="1">
        <w:r w:rsidRPr="006A36BA">
          <w:rPr>
            <w:rStyle w:val="Hyperlink"/>
            <w:noProof/>
          </w:rPr>
          <w:t>Figure 57 - Daily MAPE for the Algorithms – Ottawa Dataset</w:t>
        </w:r>
        <w:r>
          <w:rPr>
            <w:noProof/>
            <w:webHidden/>
          </w:rPr>
          <w:tab/>
        </w:r>
        <w:r>
          <w:rPr>
            <w:noProof/>
            <w:webHidden/>
          </w:rPr>
          <w:fldChar w:fldCharType="begin"/>
        </w:r>
        <w:r>
          <w:rPr>
            <w:noProof/>
            <w:webHidden/>
          </w:rPr>
          <w:instrText xml:space="preserve"> PAGEREF _Toc86260462 \h </w:instrText>
        </w:r>
        <w:r>
          <w:rPr>
            <w:noProof/>
            <w:webHidden/>
          </w:rPr>
        </w:r>
        <w:r>
          <w:rPr>
            <w:noProof/>
            <w:webHidden/>
          </w:rPr>
          <w:fldChar w:fldCharType="separate"/>
        </w:r>
        <w:r>
          <w:rPr>
            <w:noProof/>
            <w:webHidden/>
          </w:rPr>
          <w:t>83</w:t>
        </w:r>
        <w:r>
          <w:rPr>
            <w:noProof/>
            <w:webHidden/>
          </w:rPr>
          <w:fldChar w:fldCharType="end"/>
        </w:r>
      </w:hyperlink>
    </w:p>
    <w:p w14:paraId="61650D46" w14:textId="16249509"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63" w:history="1">
        <w:r w:rsidRPr="006A36BA">
          <w:rPr>
            <w:rStyle w:val="Hyperlink"/>
            <w:noProof/>
          </w:rPr>
          <w:t>Figure 58 - Daily Error Distribution for the CNN Algorithm – Ottawa Dataset</w:t>
        </w:r>
        <w:r>
          <w:rPr>
            <w:noProof/>
            <w:webHidden/>
          </w:rPr>
          <w:tab/>
        </w:r>
        <w:r>
          <w:rPr>
            <w:noProof/>
            <w:webHidden/>
          </w:rPr>
          <w:fldChar w:fldCharType="begin"/>
        </w:r>
        <w:r>
          <w:rPr>
            <w:noProof/>
            <w:webHidden/>
          </w:rPr>
          <w:instrText xml:space="preserve"> PAGEREF _Toc86260463 \h </w:instrText>
        </w:r>
        <w:r>
          <w:rPr>
            <w:noProof/>
            <w:webHidden/>
          </w:rPr>
        </w:r>
        <w:r>
          <w:rPr>
            <w:noProof/>
            <w:webHidden/>
          </w:rPr>
          <w:fldChar w:fldCharType="separate"/>
        </w:r>
        <w:r>
          <w:rPr>
            <w:noProof/>
            <w:webHidden/>
          </w:rPr>
          <w:t>83</w:t>
        </w:r>
        <w:r>
          <w:rPr>
            <w:noProof/>
            <w:webHidden/>
          </w:rPr>
          <w:fldChar w:fldCharType="end"/>
        </w:r>
      </w:hyperlink>
    </w:p>
    <w:p w14:paraId="7CBB2E63" w14:textId="139517C5"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64" w:history="1">
        <w:r w:rsidRPr="006A36BA">
          <w:rPr>
            <w:rStyle w:val="Hyperlink"/>
            <w:noProof/>
          </w:rPr>
          <w:t>Figure 59 - Daily Error Distribution for the LSTM Algorithm – Ottawa Dataset</w:t>
        </w:r>
        <w:r>
          <w:rPr>
            <w:noProof/>
            <w:webHidden/>
          </w:rPr>
          <w:tab/>
        </w:r>
        <w:r>
          <w:rPr>
            <w:noProof/>
            <w:webHidden/>
          </w:rPr>
          <w:fldChar w:fldCharType="begin"/>
        </w:r>
        <w:r>
          <w:rPr>
            <w:noProof/>
            <w:webHidden/>
          </w:rPr>
          <w:instrText xml:space="preserve"> PAGEREF _Toc86260464 \h </w:instrText>
        </w:r>
        <w:r>
          <w:rPr>
            <w:noProof/>
            <w:webHidden/>
          </w:rPr>
        </w:r>
        <w:r>
          <w:rPr>
            <w:noProof/>
            <w:webHidden/>
          </w:rPr>
          <w:fldChar w:fldCharType="separate"/>
        </w:r>
        <w:r>
          <w:rPr>
            <w:noProof/>
            <w:webHidden/>
          </w:rPr>
          <w:t>84</w:t>
        </w:r>
        <w:r>
          <w:rPr>
            <w:noProof/>
            <w:webHidden/>
          </w:rPr>
          <w:fldChar w:fldCharType="end"/>
        </w:r>
      </w:hyperlink>
    </w:p>
    <w:p w14:paraId="33EF84C0" w14:textId="5B0D22D6"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65" w:history="1">
        <w:r w:rsidRPr="006A36BA">
          <w:rPr>
            <w:rStyle w:val="Hyperlink"/>
            <w:noProof/>
          </w:rPr>
          <w:t>Figure 60 - Daily Error Distribution for the ANN Algorithm – Ottawa Dataset</w:t>
        </w:r>
        <w:r>
          <w:rPr>
            <w:noProof/>
            <w:webHidden/>
          </w:rPr>
          <w:tab/>
        </w:r>
        <w:r>
          <w:rPr>
            <w:noProof/>
            <w:webHidden/>
          </w:rPr>
          <w:fldChar w:fldCharType="begin"/>
        </w:r>
        <w:r>
          <w:rPr>
            <w:noProof/>
            <w:webHidden/>
          </w:rPr>
          <w:instrText xml:space="preserve"> PAGEREF _Toc86260465 \h </w:instrText>
        </w:r>
        <w:r>
          <w:rPr>
            <w:noProof/>
            <w:webHidden/>
          </w:rPr>
        </w:r>
        <w:r>
          <w:rPr>
            <w:noProof/>
            <w:webHidden/>
          </w:rPr>
          <w:fldChar w:fldCharType="separate"/>
        </w:r>
        <w:r>
          <w:rPr>
            <w:noProof/>
            <w:webHidden/>
          </w:rPr>
          <w:t>84</w:t>
        </w:r>
        <w:r>
          <w:rPr>
            <w:noProof/>
            <w:webHidden/>
          </w:rPr>
          <w:fldChar w:fldCharType="end"/>
        </w:r>
      </w:hyperlink>
    </w:p>
    <w:p w14:paraId="06C48C1A" w14:textId="34D6DEBF"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66" w:history="1">
        <w:r w:rsidRPr="006A36BA">
          <w:rPr>
            <w:rStyle w:val="Hyperlink"/>
            <w:noProof/>
          </w:rPr>
          <w:t>Figure 61 - Daily Error Distribution for the MLR Algorithm – Ottawa Dataset</w:t>
        </w:r>
        <w:r>
          <w:rPr>
            <w:noProof/>
            <w:webHidden/>
          </w:rPr>
          <w:tab/>
        </w:r>
        <w:r>
          <w:rPr>
            <w:noProof/>
            <w:webHidden/>
          </w:rPr>
          <w:fldChar w:fldCharType="begin"/>
        </w:r>
        <w:r>
          <w:rPr>
            <w:noProof/>
            <w:webHidden/>
          </w:rPr>
          <w:instrText xml:space="preserve"> PAGEREF _Toc86260466 \h </w:instrText>
        </w:r>
        <w:r>
          <w:rPr>
            <w:noProof/>
            <w:webHidden/>
          </w:rPr>
        </w:r>
        <w:r>
          <w:rPr>
            <w:noProof/>
            <w:webHidden/>
          </w:rPr>
          <w:fldChar w:fldCharType="separate"/>
        </w:r>
        <w:r>
          <w:rPr>
            <w:noProof/>
            <w:webHidden/>
          </w:rPr>
          <w:t>85</w:t>
        </w:r>
        <w:r>
          <w:rPr>
            <w:noProof/>
            <w:webHidden/>
          </w:rPr>
          <w:fldChar w:fldCharType="end"/>
        </w:r>
      </w:hyperlink>
    </w:p>
    <w:p w14:paraId="3D3F6676" w14:textId="61C24539"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67" w:history="1">
        <w:r w:rsidRPr="006A36BA">
          <w:rPr>
            <w:rStyle w:val="Hyperlink"/>
            <w:noProof/>
          </w:rPr>
          <w:t>Figure 62 - Daily Error Distribution for the ARIMA Algorithm – Ottawa Dataset</w:t>
        </w:r>
        <w:r>
          <w:rPr>
            <w:noProof/>
            <w:webHidden/>
          </w:rPr>
          <w:tab/>
        </w:r>
        <w:r>
          <w:rPr>
            <w:noProof/>
            <w:webHidden/>
          </w:rPr>
          <w:fldChar w:fldCharType="begin"/>
        </w:r>
        <w:r>
          <w:rPr>
            <w:noProof/>
            <w:webHidden/>
          </w:rPr>
          <w:instrText xml:space="preserve"> PAGEREF _Toc86260467 \h </w:instrText>
        </w:r>
        <w:r>
          <w:rPr>
            <w:noProof/>
            <w:webHidden/>
          </w:rPr>
        </w:r>
        <w:r>
          <w:rPr>
            <w:noProof/>
            <w:webHidden/>
          </w:rPr>
          <w:fldChar w:fldCharType="separate"/>
        </w:r>
        <w:r>
          <w:rPr>
            <w:noProof/>
            <w:webHidden/>
          </w:rPr>
          <w:t>85</w:t>
        </w:r>
        <w:r>
          <w:rPr>
            <w:noProof/>
            <w:webHidden/>
          </w:rPr>
          <w:fldChar w:fldCharType="end"/>
        </w:r>
      </w:hyperlink>
    </w:p>
    <w:p w14:paraId="444A8C5E" w14:textId="4B6E688B"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68" w:history="1">
        <w:r w:rsidRPr="006A36BA">
          <w:rPr>
            <w:rStyle w:val="Hyperlink"/>
            <w:noProof/>
          </w:rPr>
          <w:t>Figure 63 - Daily Error Distribution for the SNF Algorithm – Ottawa Dataset</w:t>
        </w:r>
        <w:r>
          <w:rPr>
            <w:noProof/>
            <w:webHidden/>
          </w:rPr>
          <w:tab/>
        </w:r>
        <w:r>
          <w:rPr>
            <w:noProof/>
            <w:webHidden/>
          </w:rPr>
          <w:fldChar w:fldCharType="begin"/>
        </w:r>
        <w:r>
          <w:rPr>
            <w:noProof/>
            <w:webHidden/>
          </w:rPr>
          <w:instrText xml:space="preserve"> PAGEREF _Toc86260468 \h </w:instrText>
        </w:r>
        <w:r>
          <w:rPr>
            <w:noProof/>
            <w:webHidden/>
          </w:rPr>
        </w:r>
        <w:r>
          <w:rPr>
            <w:noProof/>
            <w:webHidden/>
          </w:rPr>
          <w:fldChar w:fldCharType="separate"/>
        </w:r>
        <w:r>
          <w:rPr>
            <w:noProof/>
            <w:webHidden/>
          </w:rPr>
          <w:t>86</w:t>
        </w:r>
        <w:r>
          <w:rPr>
            <w:noProof/>
            <w:webHidden/>
          </w:rPr>
          <w:fldChar w:fldCharType="end"/>
        </w:r>
      </w:hyperlink>
    </w:p>
    <w:p w14:paraId="7AF7C145" w14:textId="4C288153"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69" w:history="1">
        <w:r w:rsidRPr="006A36BA">
          <w:rPr>
            <w:rStyle w:val="Hyperlink"/>
            <w:noProof/>
          </w:rPr>
          <w:t>Figure 64 - The Monthly Average Demand for Each Month – Ottawa Dataset</w:t>
        </w:r>
        <w:r>
          <w:rPr>
            <w:noProof/>
            <w:webHidden/>
          </w:rPr>
          <w:tab/>
        </w:r>
        <w:r>
          <w:rPr>
            <w:noProof/>
            <w:webHidden/>
          </w:rPr>
          <w:fldChar w:fldCharType="begin"/>
        </w:r>
        <w:r>
          <w:rPr>
            <w:noProof/>
            <w:webHidden/>
          </w:rPr>
          <w:instrText xml:space="preserve"> PAGEREF _Toc86260469 \h </w:instrText>
        </w:r>
        <w:r>
          <w:rPr>
            <w:noProof/>
            <w:webHidden/>
          </w:rPr>
        </w:r>
        <w:r>
          <w:rPr>
            <w:noProof/>
            <w:webHidden/>
          </w:rPr>
          <w:fldChar w:fldCharType="separate"/>
        </w:r>
        <w:r>
          <w:rPr>
            <w:noProof/>
            <w:webHidden/>
          </w:rPr>
          <w:t>87</w:t>
        </w:r>
        <w:r>
          <w:rPr>
            <w:noProof/>
            <w:webHidden/>
          </w:rPr>
          <w:fldChar w:fldCharType="end"/>
        </w:r>
      </w:hyperlink>
    </w:p>
    <w:p w14:paraId="0DBE6D14" w14:textId="287056DC"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70" w:history="1">
        <w:r w:rsidRPr="006A36BA">
          <w:rPr>
            <w:rStyle w:val="Hyperlink"/>
            <w:noProof/>
          </w:rPr>
          <w:t>Figure 65 - Monthly MAPE for Each Algorithm – Ottawa Dataset</w:t>
        </w:r>
        <w:r>
          <w:rPr>
            <w:noProof/>
            <w:webHidden/>
          </w:rPr>
          <w:tab/>
        </w:r>
        <w:r>
          <w:rPr>
            <w:noProof/>
            <w:webHidden/>
          </w:rPr>
          <w:fldChar w:fldCharType="begin"/>
        </w:r>
        <w:r>
          <w:rPr>
            <w:noProof/>
            <w:webHidden/>
          </w:rPr>
          <w:instrText xml:space="preserve"> PAGEREF _Toc86260470 \h </w:instrText>
        </w:r>
        <w:r>
          <w:rPr>
            <w:noProof/>
            <w:webHidden/>
          </w:rPr>
        </w:r>
        <w:r>
          <w:rPr>
            <w:noProof/>
            <w:webHidden/>
          </w:rPr>
          <w:fldChar w:fldCharType="separate"/>
        </w:r>
        <w:r>
          <w:rPr>
            <w:noProof/>
            <w:webHidden/>
          </w:rPr>
          <w:t>87</w:t>
        </w:r>
        <w:r>
          <w:rPr>
            <w:noProof/>
            <w:webHidden/>
          </w:rPr>
          <w:fldChar w:fldCharType="end"/>
        </w:r>
      </w:hyperlink>
    </w:p>
    <w:p w14:paraId="5D6B593A" w14:textId="1CA135E6"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71" w:history="1">
        <w:r w:rsidRPr="006A36BA">
          <w:rPr>
            <w:rStyle w:val="Hyperlink"/>
            <w:noProof/>
          </w:rPr>
          <w:t>Figure 66 - Monthly Error Distribution for CNN Algorithm – Ottawa Dataset</w:t>
        </w:r>
        <w:r>
          <w:rPr>
            <w:noProof/>
            <w:webHidden/>
          </w:rPr>
          <w:tab/>
        </w:r>
        <w:r>
          <w:rPr>
            <w:noProof/>
            <w:webHidden/>
          </w:rPr>
          <w:fldChar w:fldCharType="begin"/>
        </w:r>
        <w:r>
          <w:rPr>
            <w:noProof/>
            <w:webHidden/>
          </w:rPr>
          <w:instrText xml:space="preserve"> PAGEREF _Toc86260471 \h </w:instrText>
        </w:r>
        <w:r>
          <w:rPr>
            <w:noProof/>
            <w:webHidden/>
          </w:rPr>
        </w:r>
        <w:r>
          <w:rPr>
            <w:noProof/>
            <w:webHidden/>
          </w:rPr>
          <w:fldChar w:fldCharType="separate"/>
        </w:r>
        <w:r>
          <w:rPr>
            <w:noProof/>
            <w:webHidden/>
          </w:rPr>
          <w:t>88</w:t>
        </w:r>
        <w:r>
          <w:rPr>
            <w:noProof/>
            <w:webHidden/>
          </w:rPr>
          <w:fldChar w:fldCharType="end"/>
        </w:r>
      </w:hyperlink>
    </w:p>
    <w:p w14:paraId="7A4AF26A" w14:textId="0A0909BF"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72" w:history="1">
        <w:r w:rsidRPr="006A36BA">
          <w:rPr>
            <w:rStyle w:val="Hyperlink"/>
            <w:noProof/>
          </w:rPr>
          <w:t>Figure 67 - Monthly Error Distribution for LSTM Algorithm – Ottawa Dataset</w:t>
        </w:r>
        <w:r>
          <w:rPr>
            <w:noProof/>
            <w:webHidden/>
          </w:rPr>
          <w:tab/>
        </w:r>
        <w:r>
          <w:rPr>
            <w:noProof/>
            <w:webHidden/>
          </w:rPr>
          <w:fldChar w:fldCharType="begin"/>
        </w:r>
        <w:r>
          <w:rPr>
            <w:noProof/>
            <w:webHidden/>
          </w:rPr>
          <w:instrText xml:space="preserve"> PAGEREF _Toc86260472 \h </w:instrText>
        </w:r>
        <w:r>
          <w:rPr>
            <w:noProof/>
            <w:webHidden/>
          </w:rPr>
        </w:r>
        <w:r>
          <w:rPr>
            <w:noProof/>
            <w:webHidden/>
          </w:rPr>
          <w:fldChar w:fldCharType="separate"/>
        </w:r>
        <w:r>
          <w:rPr>
            <w:noProof/>
            <w:webHidden/>
          </w:rPr>
          <w:t>88</w:t>
        </w:r>
        <w:r>
          <w:rPr>
            <w:noProof/>
            <w:webHidden/>
          </w:rPr>
          <w:fldChar w:fldCharType="end"/>
        </w:r>
      </w:hyperlink>
    </w:p>
    <w:p w14:paraId="2842BF60" w14:textId="61A92D78"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73" w:history="1">
        <w:r w:rsidRPr="006A36BA">
          <w:rPr>
            <w:rStyle w:val="Hyperlink"/>
            <w:noProof/>
          </w:rPr>
          <w:t>Figure 68 - Monthly Error Distribution for ANN Algorithm – Ottawa Dataset</w:t>
        </w:r>
        <w:r>
          <w:rPr>
            <w:noProof/>
            <w:webHidden/>
          </w:rPr>
          <w:tab/>
        </w:r>
        <w:r>
          <w:rPr>
            <w:noProof/>
            <w:webHidden/>
          </w:rPr>
          <w:fldChar w:fldCharType="begin"/>
        </w:r>
        <w:r>
          <w:rPr>
            <w:noProof/>
            <w:webHidden/>
          </w:rPr>
          <w:instrText xml:space="preserve"> PAGEREF _Toc86260473 \h </w:instrText>
        </w:r>
        <w:r>
          <w:rPr>
            <w:noProof/>
            <w:webHidden/>
          </w:rPr>
        </w:r>
        <w:r>
          <w:rPr>
            <w:noProof/>
            <w:webHidden/>
          </w:rPr>
          <w:fldChar w:fldCharType="separate"/>
        </w:r>
        <w:r>
          <w:rPr>
            <w:noProof/>
            <w:webHidden/>
          </w:rPr>
          <w:t>89</w:t>
        </w:r>
        <w:r>
          <w:rPr>
            <w:noProof/>
            <w:webHidden/>
          </w:rPr>
          <w:fldChar w:fldCharType="end"/>
        </w:r>
      </w:hyperlink>
    </w:p>
    <w:p w14:paraId="23B48AE3" w14:textId="32D64926"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74" w:history="1">
        <w:r w:rsidRPr="006A36BA">
          <w:rPr>
            <w:rStyle w:val="Hyperlink"/>
            <w:noProof/>
          </w:rPr>
          <w:t>Figure 69 - Monthly Error Distribution for MLR Algorithm – Ottawa Dataset</w:t>
        </w:r>
        <w:r>
          <w:rPr>
            <w:noProof/>
            <w:webHidden/>
          </w:rPr>
          <w:tab/>
        </w:r>
        <w:r>
          <w:rPr>
            <w:noProof/>
            <w:webHidden/>
          </w:rPr>
          <w:fldChar w:fldCharType="begin"/>
        </w:r>
        <w:r>
          <w:rPr>
            <w:noProof/>
            <w:webHidden/>
          </w:rPr>
          <w:instrText xml:space="preserve"> PAGEREF _Toc86260474 \h </w:instrText>
        </w:r>
        <w:r>
          <w:rPr>
            <w:noProof/>
            <w:webHidden/>
          </w:rPr>
        </w:r>
        <w:r>
          <w:rPr>
            <w:noProof/>
            <w:webHidden/>
          </w:rPr>
          <w:fldChar w:fldCharType="separate"/>
        </w:r>
        <w:r>
          <w:rPr>
            <w:noProof/>
            <w:webHidden/>
          </w:rPr>
          <w:t>89</w:t>
        </w:r>
        <w:r>
          <w:rPr>
            <w:noProof/>
            <w:webHidden/>
          </w:rPr>
          <w:fldChar w:fldCharType="end"/>
        </w:r>
      </w:hyperlink>
    </w:p>
    <w:p w14:paraId="6040E51A" w14:textId="44F36F45"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75" w:history="1">
        <w:r w:rsidRPr="006A36BA">
          <w:rPr>
            <w:rStyle w:val="Hyperlink"/>
            <w:noProof/>
          </w:rPr>
          <w:t>Figure 70 - Monthly Error Distribution for ARIMA Algorithm – Ottawa Dataset</w:t>
        </w:r>
        <w:r>
          <w:rPr>
            <w:noProof/>
            <w:webHidden/>
          </w:rPr>
          <w:tab/>
        </w:r>
        <w:r>
          <w:rPr>
            <w:noProof/>
            <w:webHidden/>
          </w:rPr>
          <w:fldChar w:fldCharType="begin"/>
        </w:r>
        <w:r>
          <w:rPr>
            <w:noProof/>
            <w:webHidden/>
          </w:rPr>
          <w:instrText xml:space="preserve"> PAGEREF _Toc86260475 \h </w:instrText>
        </w:r>
        <w:r>
          <w:rPr>
            <w:noProof/>
            <w:webHidden/>
          </w:rPr>
        </w:r>
        <w:r>
          <w:rPr>
            <w:noProof/>
            <w:webHidden/>
          </w:rPr>
          <w:fldChar w:fldCharType="separate"/>
        </w:r>
        <w:r>
          <w:rPr>
            <w:noProof/>
            <w:webHidden/>
          </w:rPr>
          <w:t>90</w:t>
        </w:r>
        <w:r>
          <w:rPr>
            <w:noProof/>
            <w:webHidden/>
          </w:rPr>
          <w:fldChar w:fldCharType="end"/>
        </w:r>
      </w:hyperlink>
    </w:p>
    <w:p w14:paraId="34A210F4" w14:textId="12A2D801"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76" w:history="1">
        <w:r w:rsidRPr="006A36BA">
          <w:rPr>
            <w:rStyle w:val="Hyperlink"/>
            <w:noProof/>
          </w:rPr>
          <w:t>Figure 71 - Monthly Error Distribution for SNF Algorithm – Ottawa Dataset</w:t>
        </w:r>
        <w:r>
          <w:rPr>
            <w:noProof/>
            <w:webHidden/>
          </w:rPr>
          <w:tab/>
        </w:r>
        <w:r>
          <w:rPr>
            <w:noProof/>
            <w:webHidden/>
          </w:rPr>
          <w:fldChar w:fldCharType="begin"/>
        </w:r>
        <w:r>
          <w:rPr>
            <w:noProof/>
            <w:webHidden/>
          </w:rPr>
          <w:instrText xml:space="preserve"> PAGEREF _Toc86260476 \h </w:instrText>
        </w:r>
        <w:r>
          <w:rPr>
            <w:noProof/>
            <w:webHidden/>
          </w:rPr>
        </w:r>
        <w:r>
          <w:rPr>
            <w:noProof/>
            <w:webHidden/>
          </w:rPr>
          <w:fldChar w:fldCharType="separate"/>
        </w:r>
        <w:r>
          <w:rPr>
            <w:noProof/>
            <w:webHidden/>
          </w:rPr>
          <w:t>90</w:t>
        </w:r>
        <w:r>
          <w:rPr>
            <w:noProof/>
            <w:webHidden/>
          </w:rPr>
          <w:fldChar w:fldCharType="end"/>
        </w:r>
      </w:hyperlink>
    </w:p>
    <w:p w14:paraId="487139CE" w14:textId="5DBFCFFA"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77" w:history="1">
        <w:r w:rsidRPr="006A36BA">
          <w:rPr>
            <w:rStyle w:val="Hyperlink"/>
            <w:noProof/>
          </w:rPr>
          <w:t>Figure 72 - Scatter Plot of Load Demand versus Temperature – Ottawa Dataset</w:t>
        </w:r>
        <w:r>
          <w:rPr>
            <w:noProof/>
            <w:webHidden/>
          </w:rPr>
          <w:tab/>
        </w:r>
        <w:r>
          <w:rPr>
            <w:noProof/>
            <w:webHidden/>
          </w:rPr>
          <w:fldChar w:fldCharType="begin"/>
        </w:r>
        <w:r>
          <w:rPr>
            <w:noProof/>
            <w:webHidden/>
          </w:rPr>
          <w:instrText xml:space="preserve"> PAGEREF _Toc86260477 \h </w:instrText>
        </w:r>
        <w:r>
          <w:rPr>
            <w:noProof/>
            <w:webHidden/>
          </w:rPr>
        </w:r>
        <w:r>
          <w:rPr>
            <w:noProof/>
            <w:webHidden/>
          </w:rPr>
          <w:fldChar w:fldCharType="separate"/>
        </w:r>
        <w:r>
          <w:rPr>
            <w:noProof/>
            <w:webHidden/>
          </w:rPr>
          <w:t>93</w:t>
        </w:r>
        <w:r>
          <w:rPr>
            <w:noProof/>
            <w:webHidden/>
          </w:rPr>
          <w:fldChar w:fldCharType="end"/>
        </w:r>
      </w:hyperlink>
    </w:p>
    <w:p w14:paraId="3AC37385" w14:textId="211AC9A2"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78" w:history="1">
        <w:r w:rsidRPr="006A36BA">
          <w:rPr>
            <w:rStyle w:val="Hyperlink"/>
            <w:noProof/>
          </w:rPr>
          <w:t>Figure 73 - The Hourly Average Demand for Each Hour – Saint John Dataset</w:t>
        </w:r>
        <w:r>
          <w:rPr>
            <w:noProof/>
            <w:webHidden/>
          </w:rPr>
          <w:tab/>
        </w:r>
        <w:r>
          <w:rPr>
            <w:noProof/>
            <w:webHidden/>
          </w:rPr>
          <w:fldChar w:fldCharType="begin"/>
        </w:r>
        <w:r>
          <w:rPr>
            <w:noProof/>
            <w:webHidden/>
          </w:rPr>
          <w:instrText xml:space="preserve"> PAGEREF _Toc86260478 \h </w:instrText>
        </w:r>
        <w:r>
          <w:rPr>
            <w:noProof/>
            <w:webHidden/>
          </w:rPr>
        </w:r>
        <w:r>
          <w:rPr>
            <w:noProof/>
            <w:webHidden/>
          </w:rPr>
          <w:fldChar w:fldCharType="separate"/>
        </w:r>
        <w:r>
          <w:rPr>
            <w:noProof/>
            <w:webHidden/>
          </w:rPr>
          <w:t>94</w:t>
        </w:r>
        <w:r>
          <w:rPr>
            <w:noProof/>
            <w:webHidden/>
          </w:rPr>
          <w:fldChar w:fldCharType="end"/>
        </w:r>
      </w:hyperlink>
    </w:p>
    <w:p w14:paraId="77338D6E" w14:textId="309B04FB"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79" w:history="1">
        <w:r w:rsidRPr="006A36BA">
          <w:rPr>
            <w:rStyle w:val="Hyperlink"/>
            <w:noProof/>
          </w:rPr>
          <w:t>Figure 74 - Hourly MAPE for the Algorithms – Saint John Dataset</w:t>
        </w:r>
        <w:r>
          <w:rPr>
            <w:noProof/>
            <w:webHidden/>
          </w:rPr>
          <w:tab/>
        </w:r>
        <w:r>
          <w:rPr>
            <w:noProof/>
            <w:webHidden/>
          </w:rPr>
          <w:fldChar w:fldCharType="begin"/>
        </w:r>
        <w:r>
          <w:rPr>
            <w:noProof/>
            <w:webHidden/>
          </w:rPr>
          <w:instrText xml:space="preserve"> PAGEREF _Toc86260479 \h </w:instrText>
        </w:r>
        <w:r>
          <w:rPr>
            <w:noProof/>
            <w:webHidden/>
          </w:rPr>
        </w:r>
        <w:r>
          <w:rPr>
            <w:noProof/>
            <w:webHidden/>
          </w:rPr>
          <w:fldChar w:fldCharType="separate"/>
        </w:r>
        <w:r>
          <w:rPr>
            <w:noProof/>
            <w:webHidden/>
          </w:rPr>
          <w:t>95</w:t>
        </w:r>
        <w:r>
          <w:rPr>
            <w:noProof/>
            <w:webHidden/>
          </w:rPr>
          <w:fldChar w:fldCharType="end"/>
        </w:r>
      </w:hyperlink>
    </w:p>
    <w:p w14:paraId="0FC5A62E" w14:textId="10BFE1FA"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80" w:history="1">
        <w:r w:rsidRPr="006A36BA">
          <w:rPr>
            <w:rStyle w:val="Hyperlink"/>
            <w:noProof/>
          </w:rPr>
          <w:t>Figure 75 - Hourly Error Distribution for the CNN Algorithm – Saint John Dataset</w:t>
        </w:r>
        <w:r>
          <w:rPr>
            <w:noProof/>
            <w:webHidden/>
          </w:rPr>
          <w:tab/>
        </w:r>
        <w:r>
          <w:rPr>
            <w:noProof/>
            <w:webHidden/>
          </w:rPr>
          <w:fldChar w:fldCharType="begin"/>
        </w:r>
        <w:r>
          <w:rPr>
            <w:noProof/>
            <w:webHidden/>
          </w:rPr>
          <w:instrText xml:space="preserve"> PAGEREF _Toc86260480 \h </w:instrText>
        </w:r>
        <w:r>
          <w:rPr>
            <w:noProof/>
            <w:webHidden/>
          </w:rPr>
        </w:r>
        <w:r>
          <w:rPr>
            <w:noProof/>
            <w:webHidden/>
          </w:rPr>
          <w:fldChar w:fldCharType="separate"/>
        </w:r>
        <w:r>
          <w:rPr>
            <w:noProof/>
            <w:webHidden/>
          </w:rPr>
          <w:t>95</w:t>
        </w:r>
        <w:r>
          <w:rPr>
            <w:noProof/>
            <w:webHidden/>
          </w:rPr>
          <w:fldChar w:fldCharType="end"/>
        </w:r>
      </w:hyperlink>
    </w:p>
    <w:p w14:paraId="2C84F7DF" w14:textId="1E9F9148"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81" w:history="1">
        <w:r w:rsidRPr="006A36BA">
          <w:rPr>
            <w:rStyle w:val="Hyperlink"/>
            <w:noProof/>
          </w:rPr>
          <w:t>Figure 76 - Hourly Error Distribution for the LSTM Algorithm – Saint John Dataset</w:t>
        </w:r>
        <w:r>
          <w:rPr>
            <w:noProof/>
            <w:webHidden/>
          </w:rPr>
          <w:tab/>
        </w:r>
        <w:r>
          <w:rPr>
            <w:noProof/>
            <w:webHidden/>
          </w:rPr>
          <w:fldChar w:fldCharType="begin"/>
        </w:r>
        <w:r>
          <w:rPr>
            <w:noProof/>
            <w:webHidden/>
          </w:rPr>
          <w:instrText xml:space="preserve"> PAGEREF _Toc86260481 \h </w:instrText>
        </w:r>
        <w:r>
          <w:rPr>
            <w:noProof/>
            <w:webHidden/>
          </w:rPr>
        </w:r>
        <w:r>
          <w:rPr>
            <w:noProof/>
            <w:webHidden/>
          </w:rPr>
          <w:fldChar w:fldCharType="separate"/>
        </w:r>
        <w:r>
          <w:rPr>
            <w:noProof/>
            <w:webHidden/>
          </w:rPr>
          <w:t>96</w:t>
        </w:r>
        <w:r>
          <w:rPr>
            <w:noProof/>
            <w:webHidden/>
          </w:rPr>
          <w:fldChar w:fldCharType="end"/>
        </w:r>
      </w:hyperlink>
    </w:p>
    <w:p w14:paraId="0425F298" w14:textId="7A99779A"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82" w:history="1">
        <w:r w:rsidRPr="006A36BA">
          <w:rPr>
            <w:rStyle w:val="Hyperlink"/>
            <w:noProof/>
          </w:rPr>
          <w:t>Figure 77 - Hourly Error Distribution for the ANN Algorithm – Saint John Dataset</w:t>
        </w:r>
        <w:r>
          <w:rPr>
            <w:noProof/>
            <w:webHidden/>
          </w:rPr>
          <w:tab/>
        </w:r>
        <w:r>
          <w:rPr>
            <w:noProof/>
            <w:webHidden/>
          </w:rPr>
          <w:fldChar w:fldCharType="begin"/>
        </w:r>
        <w:r>
          <w:rPr>
            <w:noProof/>
            <w:webHidden/>
          </w:rPr>
          <w:instrText xml:space="preserve"> PAGEREF _Toc86260482 \h </w:instrText>
        </w:r>
        <w:r>
          <w:rPr>
            <w:noProof/>
            <w:webHidden/>
          </w:rPr>
        </w:r>
        <w:r>
          <w:rPr>
            <w:noProof/>
            <w:webHidden/>
          </w:rPr>
          <w:fldChar w:fldCharType="separate"/>
        </w:r>
        <w:r>
          <w:rPr>
            <w:noProof/>
            <w:webHidden/>
          </w:rPr>
          <w:t>96</w:t>
        </w:r>
        <w:r>
          <w:rPr>
            <w:noProof/>
            <w:webHidden/>
          </w:rPr>
          <w:fldChar w:fldCharType="end"/>
        </w:r>
      </w:hyperlink>
    </w:p>
    <w:p w14:paraId="3ED856C2" w14:textId="2A683796"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83" w:history="1">
        <w:r w:rsidRPr="006A36BA">
          <w:rPr>
            <w:rStyle w:val="Hyperlink"/>
            <w:noProof/>
          </w:rPr>
          <w:t>Figure 78 - Hourly Error Distribution for the MLR Algorithm – Saint John Dataset</w:t>
        </w:r>
        <w:r>
          <w:rPr>
            <w:noProof/>
            <w:webHidden/>
          </w:rPr>
          <w:tab/>
        </w:r>
        <w:r>
          <w:rPr>
            <w:noProof/>
            <w:webHidden/>
          </w:rPr>
          <w:fldChar w:fldCharType="begin"/>
        </w:r>
        <w:r>
          <w:rPr>
            <w:noProof/>
            <w:webHidden/>
          </w:rPr>
          <w:instrText xml:space="preserve"> PAGEREF _Toc86260483 \h </w:instrText>
        </w:r>
        <w:r>
          <w:rPr>
            <w:noProof/>
            <w:webHidden/>
          </w:rPr>
        </w:r>
        <w:r>
          <w:rPr>
            <w:noProof/>
            <w:webHidden/>
          </w:rPr>
          <w:fldChar w:fldCharType="separate"/>
        </w:r>
        <w:r>
          <w:rPr>
            <w:noProof/>
            <w:webHidden/>
          </w:rPr>
          <w:t>97</w:t>
        </w:r>
        <w:r>
          <w:rPr>
            <w:noProof/>
            <w:webHidden/>
          </w:rPr>
          <w:fldChar w:fldCharType="end"/>
        </w:r>
      </w:hyperlink>
    </w:p>
    <w:p w14:paraId="0C852A65" w14:textId="7B033F7A"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84" w:history="1">
        <w:r w:rsidRPr="006A36BA">
          <w:rPr>
            <w:rStyle w:val="Hyperlink"/>
            <w:noProof/>
          </w:rPr>
          <w:t>Figure 79 - Hourly Error Distribution for the ARIMA Algorithm – Saint John Dataset</w:t>
        </w:r>
        <w:r>
          <w:rPr>
            <w:noProof/>
            <w:webHidden/>
          </w:rPr>
          <w:tab/>
        </w:r>
        <w:r>
          <w:rPr>
            <w:noProof/>
            <w:webHidden/>
          </w:rPr>
          <w:fldChar w:fldCharType="begin"/>
        </w:r>
        <w:r>
          <w:rPr>
            <w:noProof/>
            <w:webHidden/>
          </w:rPr>
          <w:instrText xml:space="preserve"> PAGEREF _Toc86260484 \h </w:instrText>
        </w:r>
        <w:r>
          <w:rPr>
            <w:noProof/>
            <w:webHidden/>
          </w:rPr>
        </w:r>
        <w:r>
          <w:rPr>
            <w:noProof/>
            <w:webHidden/>
          </w:rPr>
          <w:fldChar w:fldCharType="separate"/>
        </w:r>
        <w:r>
          <w:rPr>
            <w:noProof/>
            <w:webHidden/>
          </w:rPr>
          <w:t>97</w:t>
        </w:r>
        <w:r>
          <w:rPr>
            <w:noProof/>
            <w:webHidden/>
          </w:rPr>
          <w:fldChar w:fldCharType="end"/>
        </w:r>
      </w:hyperlink>
    </w:p>
    <w:p w14:paraId="6BB816F7" w14:textId="17CFF353"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85" w:history="1">
        <w:r w:rsidRPr="006A36BA">
          <w:rPr>
            <w:rStyle w:val="Hyperlink"/>
            <w:noProof/>
          </w:rPr>
          <w:t>Figure 80 - Hourly Error Distribution for the SNF Algorithm – Saint John Dataset</w:t>
        </w:r>
        <w:r>
          <w:rPr>
            <w:noProof/>
            <w:webHidden/>
          </w:rPr>
          <w:tab/>
        </w:r>
        <w:r>
          <w:rPr>
            <w:noProof/>
            <w:webHidden/>
          </w:rPr>
          <w:fldChar w:fldCharType="begin"/>
        </w:r>
        <w:r>
          <w:rPr>
            <w:noProof/>
            <w:webHidden/>
          </w:rPr>
          <w:instrText xml:space="preserve"> PAGEREF _Toc86260485 \h </w:instrText>
        </w:r>
        <w:r>
          <w:rPr>
            <w:noProof/>
            <w:webHidden/>
          </w:rPr>
        </w:r>
        <w:r>
          <w:rPr>
            <w:noProof/>
            <w:webHidden/>
          </w:rPr>
          <w:fldChar w:fldCharType="separate"/>
        </w:r>
        <w:r>
          <w:rPr>
            <w:noProof/>
            <w:webHidden/>
          </w:rPr>
          <w:t>98</w:t>
        </w:r>
        <w:r>
          <w:rPr>
            <w:noProof/>
            <w:webHidden/>
          </w:rPr>
          <w:fldChar w:fldCharType="end"/>
        </w:r>
      </w:hyperlink>
    </w:p>
    <w:p w14:paraId="1055FD5E" w14:textId="34E60B7F"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86" w:history="1">
        <w:r w:rsidRPr="006A36BA">
          <w:rPr>
            <w:rStyle w:val="Hyperlink"/>
            <w:noProof/>
          </w:rPr>
          <w:t>Figure 81 - The Weekly Average Demand for Each Day – Saint John Dataset</w:t>
        </w:r>
        <w:r>
          <w:rPr>
            <w:noProof/>
            <w:webHidden/>
          </w:rPr>
          <w:tab/>
        </w:r>
        <w:r>
          <w:rPr>
            <w:noProof/>
            <w:webHidden/>
          </w:rPr>
          <w:fldChar w:fldCharType="begin"/>
        </w:r>
        <w:r>
          <w:rPr>
            <w:noProof/>
            <w:webHidden/>
          </w:rPr>
          <w:instrText xml:space="preserve"> PAGEREF _Toc86260486 \h </w:instrText>
        </w:r>
        <w:r>
          <w:rPr>
            <w:noProof/>
            <w:webHidden/>
          </w:rPr>
        </w:r>
        <w:r>
          <w:rPr>
            <w:noProof/>
            <w:webHidden/>
          </w:rPr>
          <w:fldChar w:fldCharType="separate"/>
        </w:r>
        <w:r>
          <w:rPr>
            <w:noProof/>
            <w:webHidden/>
          </w:rPr>
          <w:t>99</w:t>
        </w:r>
        <w:r>
          <w:rPr>
            <w:noProof/>
            <w:webHidden/>
          </w:rPr>
          <w:fldChar w:fldCharType="end"/>
        </w:r>
      </w:hyperlink>
    </w:p>
    <w:p w14:paraId="4DE5A789" w14:textId="43B71655"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87" w:history="1">
        <w:r w:rsidRPr="006A36BA">
          <w:rPr>
            <w:rStyle w:val="Hyperlink"/>
            <w:noProof/>
          </w:rPr>
          <w:t>Figure 82 - Daily MAPE for the Algorithms – Saint John Dataset</w:t>
        </w:r>
        <w:r>
          <w:rPr>
            <w:noProof/>
            <w:webHidden/>
          </w:rPr>
          <w:tab/>
        </w:r>
        <w:r>
          <w:rPr>
            <w:noProof/>
            <w:webHidden/>
          </w:rPr>
          <w:fldChar w:fldCharType="begin"/>
        </w:r>
        <w:r>
          <w:rPr>
            <w:noProof/>
            <w:webHidden/>
          </w:rPr>
          <w:instrText xml:space="preserve"> PAGEREF _Toc86260487 \h </w:instrText>
        </w:r>
        <w:r>
          <w:rPr>
            <w:noProof/>
            <w:webHidden/>
          </w:rPr>
        </w:r>
        <w:r>
          <w:rPr>
            <w:noProof/>
            <w:webHidden/>
          </w:rPr>
          <w:fldChar w:fldCharType="separate"/>
        </w:r>
        <w:r>
          <w:rPr>
            <w:noProof/>
            <w:webHidden/>
          </w:rPr>
          <w:t>100</w:t>
        </w:r>
        <w:r>
          <w:rPr>
            <w:noProof/>
            <w:webHidden/>
          </w:rPr>
          <w:fldChar w:fldCharType="end"/>
        </w:r>
      </w:hyperlink>
    </w:p>
    <w:p w14:paraId="7E5908EF" w14:textId="7CBF4AA7"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88" w:history="1">
        <w:r w:rsidRPr="006A36BA">
          <w:rPr>
            <w:rStyle w:val="Hyperlink"/>
            <w:noProof/>
          </w:rPr>
          <w:t>Figure 83 - Daily Error Distribution for the CNN Algorithm – Saint John Dataset</w:t>
        </w:r>
        <w:r>
          <w:rPr>
            <w:noProof/>
            <w:webHidden/>
          </w:rPr>
          <w:tab/>
        </w:r>
        <w:r>
          <w:rPr>
            <w:noProof/>
            <w:webHidden/>
          </w:rPr>
          <w:fldChar w:fldCharType="begin"/>
        </w:r>
        <w:r>
          <w:rPr>
            <w:noProof/>
            <w:webHidden/>
          </w:rPr>
          <w:instrText xml:space="preserve"> PAGEREF _Toc86260488 \h </w:instrText>
        </w:r>
        <w:r>
          <w:rPr>
            <w:noProof/>
            <w:webHidden/>
          </w:rPr>
        </w:r>
        <w:r>
          <w:rPr>
            <w:noProof/>
            <w:webHidden/>
          </w:rPr>
          <w:fldChar w:fldCharType="separate"/>
        </w:r>
        <w:r>
          <w:rPr>
            <w:noProof/>
            <w:webHidden/>
          </w:rPr>
          <w:t>100</w:t>
        </w:r>
        <w:r>
          <w:rPr>
            <w:noProof/>
            <w:webHidden/>
          </w:rPr>
          <w:fldChar w:fldCharType="end"/>
        </w:r>
      </w:hyperlink>
    </w:p>
    <w:p w14:paraId="38B8B4AE" w14:textId="00B52DBE"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89" w:history="1">
        <w:r w:rsidRPr="006A36BA">
          <w:rPr>
            <w:rStyle w:val="Hyperlink"/>
            <w:noProof/>
          </w:rPr>
          <w:t>Figure 84 - Daily Error Distribution for the LSTM Algorithm – Saint John Dataset</w:t>
        </w:r>
        <w:r>
          <w:rPr>
            <w:noProof/>
            <w:webHidden/>
          </w:rPr>
          <w:tab/>
        </w:r>
        <w:r>
          <w:rPr>
            <w:noProof/>
            <w:webHidden/>
          </w:rPr>
          <w:fldChar w:fldCharType="begin"/>
        </w:r>
        <w:r>
          <w:rPr>
            <w:noProof/>
            <w:webHidden/>
          </w:rPr>
          <w:instrText xml:space="preserve"> PAGEREF _Toc86260489 \h </w:instrText>
        </w:r>
        <w:r>
          <w:rPr>
            <w:noProof/>
            <w:webHidden/>
          </w:rPr>
        </w:r>
        <w:r>
          <w:rPr>
            <w:noProof/>
            <w:webHidden/>
          </w:rPr>
          <w:fldChar w:fldCharType="separate"/>
        </w:r>
        <w:r>
          <w:rPr>
            <w:noProof/>
            <w:webHidden/>
          </w:rPr>
          <w:t>101</w:t>
        </w:r>
        <w:r>
          <w:rPr>
            <w:noProof/>
            <w:webHidden/>
          </w:rPr>
          <w:fldChar w:fldCharType="end"/>
        </w:r>
      </w:hyperlink>
    </w:p>
    <w:p w14:paraId="20F85ACB" w14:textId="795E2DF0"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90" w:history="1">
        <w:r w:rsidRPr="006A36BA">
          <w:rPr>
            <w:rStyle w:val="Hyperlink"/>
            <w:noProof/>
          </w:rPr>
          <w:t>Figure 85 - Daily Error Distribution for the ANN Algorithm – Saint John Dataset</w:t>
        </w:r>
        <w:r>
          <w:rPr>
            <w:noProof/>
            <w:webHidden/>
          </w:rPr>
          <w:tab/>
        </w:r>
        <w:r>
          <w:rPr>
            <w:noProof/>
            <w:webHidden/>
          </w:rPr>
          <w:fldChar w:fldCharType="begin"/>
        </w:r>
        <w:r>
          <w:rPr>
            <w:noProof/>
            <w:webHidden/>
          </w:rPr>
          <w:instrText xml:space="preserve"> PAGEREF _Toc86260490 \h </w:instrText>
        </w:r>
        <w:r>
          <w:rPr>
            <w:noProof/>
            <w:webHidden/>
          </w:rPr>
        </w:r>
        <w:r>
          <w:rPr>
            <w:noProof/>
            <w:webHidden/>
          </w:rPr>
          <w:fldChar w:fldCharType="separate"/>
        </w:r>
        <w:r>
          <w:rPr>
            <w:noProof/>
            <w:webHidden/>
          </w:rPr>
          <w:t>101</w:t>
        </w:r>
        <w:r>
          <w:rPr>
            <w:noProof/>
            <w:webHidden/>
          </w:rPr>
          <w:fldChar w:fldCharType="end"/>
        </w:r>
      </w:hyperlink>
    </w:p>
    <w:p w14:paraId="72BFE094" w14:textId="236F7876"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91" w:history="1">
        <w:r w:rsidRPr="006A36BA">
          <w:rPr>
            <w:rStyle w:val="Hyperlink"/>
            <w:noProof/>
          </w:rPr>
          <w:t>Figure 86 - Daily Error Distribution for the MLR Algorithm – Saint John Dataset</w:t>
        </w:r>
        <w:r>
          <w:rPr>
            <w:noProof/>
            <w:webHidden/>
          </w:rPr>
          <w:tab/>
        </w:r>
        <w:r>
          <w:rPr>
            <w:noProof/>
            <w:webHidden/>
          </w:rPr>
          <w:fldChar w:fldCharType="begin"/>
        </w:r>
        <w:r>
          <w:rPr>
            <w:noProof/>
            <w:webHidden/>
          </w:rPr>
          <w:instrText xml:space="preserve"> PAGEREF _Toc86260491 \h </w:instrText>
        </w:r>
        <w:r>
          <w:rPr>
            <w:noProof/>
            <w:webHidden/>
          </w:rPr>
        </w:r>
        <w:r>
          <w:rPr>
            <w:noProof/>
            <w:webHidden/>
          </w:rPr>
          <w:fldChar w:fldCharType="separate"/>
        </w:r>
        <w:r>
          <w:rPr>
            <w:noProof/>
            <w:webHidden/>
          </w:rPr>
          <w:t>102</w:t>
        </w:r>
        <w:r>
          <w:rPr>
            <w:noProof/>
            <w:webHidden/>
          </w:rPr>
          <w:fldChar w:fldCharType="end"/>
        </w:r>
      </w:hyperlink>
    </w:p>
    <w:p w14:paraId="46178EDE" w14:textId="1E486E15"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92" w:history="1">
        <w:r w:rsidRPr="006A36BA">
          <w:rPr>
            <w:rStyle w:val="Hyperlink"/>
            <w:noProof/>
          </w:rPr>
          <w:t>Figure 87 - Daily Error Distribution for the ARIMA Algorithm – Saint John Dataset</w:t>
        </w:r>
        <w:r>
          <w:rPr>
            <w:noProof/>
            <w:webHidden/>
          </w:rPr>
          <w:tab/>
        </w:r>
        <w:r>
          <w:rPr>
            <w:noProof/>
            <w:webHidden/>
          </w:rPr>
          <w:fldChar w:fldCharType="begin"/>
        </w:r>
        <w:r>
          <w:rPr>
            <w:noProof/>
            <w:webHidden/>
          </w:rPr>
          <w:instrText xml:space="preserve"> PAGEREF _Toc86260492 \h </w:instrText>
        </w:r>
        <w:r>
          <w:rPr>
            <w:noProof/>
            <w:webHidden/>
          </w:rPr>
        </w:r>
        <w:r>
          <w:rPr>
            <w:noProof/>
            <w:webHidden/>
          </w:rPr>
          <w:fldChar w:fldCharType="separate"/>
        </w:r>
        <w:r>
          <w:rPr>
            <w:noProof/>
            <w:webHidden/>
          </w:rPr>
          <w:t>102</w:t>
        </w:r>
        <w:r>
          <w:rPr>
            <w:noProof/>
            <w:webHidden/>
          </w:rPr>
          <w:fldChar w:fldCharType="end"/>
        </w:r>
      </w:hyperlink>
    </w:p>
    <w:p w14:paraId="10D0B34B" w14:textId="1E3C580A"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93" w:history="1">
        <w:r w:rsidRPr="006A36BA">
          <w:rPr>
            <w:rStyle w:val="Hyperlink"/>
            <w:noProof/>
          </w:rPr>
          <w:t>Figure 88 - Daily Error Distribution for the SNF Algorithm – Saint John Dataset</w:t>
        </w:r>
        <w:r>
          <w:rPr>
            <w:noProof/>
            <w:webHidden/>
          </w:rPr>
          <w:tab/>
        </w:r>
        <w:r>
          <w:rPr>
            <w:noProof/>
            <w:webHidden/>
          </w:rPr>
          <w:fldChar w:fldCharType="begin"/>
        </w:r>
        <w:r>
          <w:rPr>
            <w:noProof/>
            <w:webHidden/>
          </w:rPr>
          <w:instrText xml:space="preserve"> PAGEREF _Toc86260493 \h </w:instrText>
        </w:r>
        <w:r>
          <w:rPr>
            <w:noProof/>
            <w:webHidden/>
          </w:rPr>
        </w:r>
        <w:r>
          <w:rPr>
            <w:noProof/>
            <w:webHidden/>
          </w:rPr>
          <w:fldChar w:fldCharType="separate"/>
        </w:r>
        <w:r>
          <w:rPr>
            <w:noProof/>
            <w:webHidden/>
          </w:rPr>
          <w:t>103</w:t>
        </w:r>
        <w:r>
          <w:rPr>
            <w:noProof/>
            <w:webHidden/>
          </w:rPr>
          <w:fldChar w:fldCharType="end"/>
        </w:r>
      </w:hyperlink>
    </w:p>
    <w:p w14:paraId="317AF327" w14:textId="01159574"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94" w:history="1">
        <w:r w:rsidRPr="006A36BA">
          <w:rPr>
            <w:rStyle w:val="Hyperlink"/>
            <w:noProof/>
          </w:rPr>
          <w:t>Figure 89 - The Monthly Average Demand for Each Month – Saint John Dataset</w:t>
        </w:r>
        <w:r>
          <w:rPr>
            <w:noProof/>
            <w:webHidden/>
          </w:rPr>
          <w:tab/>
        </w:r>
        <w:r>
          <w:rPr>
            <w:noProof/>
            <w:webHidden/>
          </w:rPr>
          <w:fldChar w:fldCharType="begin"/>
        </w:r>
        <w:r>
          <w:rPr>
            <w:noProof/>
            <w:webHidden/>
          </w:rPr>
          <w:instrText xml:space="preserve"> PAGEREF _Toc86260494 \h </w:instrText>
        </w:r>
        <w:r>
          <w:rPr>
            <w:noProof/>
            <w:webHidden/>
          </w:rPr>
        </w:r>
        <w:r>
          <w:rPr>
            <w:noProof/>
            <w:webHidden/>
          </w:rPr>
          <w:fldChar w:fldCharType="separate"/>
        </w:r>
        <w:r>
          <w:rPr>
            <w:noProof/>
            <w:webHidden/>
          </w:rPr>
          <w:t>104</w:t>
        </w:r>
        <w:r>
          <w:rPr>
            <w:noProof/>
            <w:webHidden/>
          </w:rPr>
          <w:fldChar w:fldCharType="end"/>
        </w:r>
      </w:hyperlink>
    </w:p>
    <w:p w14:paraId="54CEEDC4" w14:textId="61C3EA51"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95" w:history="1">
        <w:r w:rsidRPr="006A36BA">
          <w:rPr>
            <w:rStyle w:val="Hyperlink"/>
            <w:noProof/>
          </w:rPr>
          <w:t>Figure 90 - Monthly MAPE for Each Algorithm – Saint John Dataset</w:t>
        </w:r>
        <w:r>
          <w:rPr>
            <w:noProof/>
            <w:webHidden/>
          </w:rPr>
          <w:tab/>
        </w:r>
        <w:r>
          <w:rPr>
            <w:noProof/>
            <w:webHidden/>
          </w:rPr>
          <w:fldChar w:fldCharType="begin"/>
        </w:r>
        <w:r>
          <w:rPr>
            <w:noProof/>
            <w:webHidden/>
          </w:rPr>
          <w:instrText xml:space="preserve"> PAGEREF _Toc86260495 \h </w:instrText>
        </w:r>
        <w:r>
          <w:rPr>
            <w:noProof/>
            <w:webHidden/>
          </w:rPr>
        </w:r>
        <w:r>
          <w:rPr>
            <w:noProof/>
            <w:webHidden/>
          </w:rPr>
          <w:fldChar w:fldCharType="separate"/>
        </w:r>
        <w:r>
          <w:rPr>
            <w:noProof/>
            <w:webHidden/>
          </w:rPr>
          <w:t>105</w:t>
        </w:r>
        <w:r>
          <w:rPr>
            <w:noProof/>
            <w:webHidden/>
          </w:rPr>
          <w:fldChar w:fldCharType="end"/>
        </w:r>
      </w:hyperlink>
    </w:p>
    <w:p w14:paraId="218466CD" w14:textId="29656633"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96" w:history="1">
        <w:r w:rsidRPr="006A36BA">
          <w:rPr>
            <w:rStyle w:val="Hyperlink"/>
            <w:noProof/>
          </w:rPr>
          <w:t>Figure 91 - Monthly Error Distribution for CNN Algorithm – Saint John Dataset</w:t>
        </w:r>
        <w:r>
          <w:rPr>
            <w:noProof/>
            <w:webHidden/>
          </w:rPr>
          <w:tab/>
        </w:r>
        <w:r>
          <w:rPr>
            <w:noProof/>
            <w:webHidden/>
          </w:rPr>
          <w:fldChar w:fldCharType="begin"/>
        </w:r>
        <w:r>
          <w:rPr>
            <w:noProof/>
            <w:webHidden/>
          </w:rPr>
          <w:instrText xml:space="preserve"> PAGEREF _Toc86260496 \h </w:instrText>
        </w:r>
        <w:r>
          <w:rPr>
            <w:noProof/>
            <w:webHidden/>
          </w:rPr>
        </w:r>
        <w:r>
          <w:rPr>
            <w:noProof/>
            <w:webHidden/>
          </w:rPr>
          <w:fldChar w:fldCharType="separate"/>
        </w:r>
        <w:r>
          <w:rPr>
            <w:noProof/>
            <w:webHidden/>
          </w:rPr>
          <w:t>106</w:t>
        </w:r>
        <w:r>
          <w:rPr>
            <w:noProof/>
            <w:webHidden/>
          </w:rPr>
          <w:fldChar w:fldCharType="end"/>
        </w:r>
      </w:hyperlink>
    </w:p>
    <w:p w14:paraId="6F687DD8" w14:textId="71B054E3"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97" w:history="1">
        <w:r w:rsidRPr="006A36BA">
          <w:rPr>
            <w:rStyle w:val="Hyperlink"/>
            <w:noProof/>
          </w:rPr>
          <w:t>Figure 92 - Monthly Error Distribution for LSTM Algorithm – Saint John Dataset</w:t>
        </w:r>
        <w:r>
          <w:rPr>
            <w:noProof/>
            <w:webHidden/>
          </w:rPr>
          <w:tab/>
        </w:r>
        <w:r>
          <w:rPr>
            <w:noProof/>
            <w:webHidden/>
          </w:rPr>
          <w:fldChar w:fldCharType="begin"/>
        </w:r>
        <w:r>
          <w:rPr>
            <w:noProof/>
            <w:webHidden/>
          </w:rPr>
          <w:instrText xml:space="preserve"> PAGEREF _Toc86260497 \h </w:instrText>
        </w:r>
        <w:r>
          <w:rPr>
            <w:noProof/>
            <w:webHidden/>
          </w:rPr>
        </w:r>
        <w:r>
          <w:rPr>
            <w:noProof/>
            <w:webHidden/>
          </w:rPr>
          <w:fldChar w:fldCharType="separate"/>
        </w:r>
        <w:r>
          <w:rPr>
            <w:noProof/>
            <w:webHidden/>
          </w:rPr>
          <w:t>106</w:t>
        </w:r>
        <w:r>
          <w:rPr>
            <w:noProof/>
            <w:webHidden/>
          </w:rPr>
          <w:fldChar w:fldCharType="end"/>
        </w:r>
      </w:hyperlink>
    </w:p>
    <w:p w14:paraId="16B0AA3A" w14:textId="14400EC0"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98" w:history="1">
        <w:r w:rsidRPr="006A36BA">
          <w:rPr>
            <w:rStyle w:val="Hyperlink"/>
            <w:noProof/>
          </w:rPr>
          <w:t>Figure 93 - Monthly Error Distribution for ANN Algorithm – Saint John Dataset</w:t>
        </w:r>
        <w:r>
          <w:rPr>
            <w:noProof/>
            <w:webHidden/>
          </w:rPr>
          <w:tab/>
        </w:r>
        <w:r>
          <w:rPr>
            <w:noProof/>
            <w:webHidden/>
          </w:rPr>
          <w:fldChar w:fldCharType="begin"/>
        </w:r>
        <w:r>
          <w:rPr>
            <w:noProof/>
            <w:webHidden/>
          </w:rPr>
          <w:instrText xml:space="preserve"> PAGEREF _Toc86260498 \h </w:instrText>
        </w:r>
        <w:r>
          <w:rPr>
            <w:noProof/>
            <w:webHidden/>
          </w:rPr>
        </w:r>
        <w:r>
          <w:rPr>
            <w:noProof/>
            <w:webHidden/>
          </w:rPr>
          <w:fldChar w:fldCharType="separate"/>
        </w:r>
        <w:r>
          <w:rPr>
            <w:noProof/>
            <w:webHidden/>
          </w:rPr>
          <w:t>107</w:t>
        </w:r>
        <w:r>
          <w:rPr>
            <w:noProof/>
            <w:webHidden/>
          </w:rPr>
          <w:fldChar w:fldCharType="end"/>
        </w:r>
      </w:hyperlink>
    </w:p>
    <w:p w14:paraId="127F3622" w14:textId="4358DA45"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499" w:history="1">
        <w:r w:rsidRPr="006A36BA">
          <w:rPr>
            <w:rStyle w:val="Hyperlink"/>
            <w:noProof/>
          </w:rPr>
          <w:t>Figure 94 - Monthly Error Distribution for MLR Algorithm – Saint John Dataset</w:t>
        </w:r>
        <w:r>
          <w:rPr>
            <w:noProof/>
            <w:webHidden/>
          </w:rPr>
          <w:tab/>
        </w:r>
        <w:r>
          <w:rPr>
            <w:noProof/>
            <w:webHidden/>
          </w:rPr>
          <w:fldChar w:fldCharType="begin"/>
        </w:r>
        <w:r>
          <w:rPr>
            <w:noProof/>
            <w:webHidden/>
          </w:rPr>
          <w:instrText xml:space="preserve"> PAGEREF _Toc86260499 \h </w:instrText>
        </w:r>
        <w:r>
          <w:rPr>
            <w:noProof/>
            <w:webHidden/>
          </w:rPr>
        </w:r>
        <w:r>
          <w:rPr>
            <w:noProof/>
            <w:webHidden/>
          </w:rPr>
          <w:fldChar w:fldCharType="separate"/>
        </w:r>
        <w:r>
          <w:rPr>
            <w:noProof/>
            <w:webHidden/>
          </w:rPr>
          <w:t>107</w:t>
        </w:r>
        <w:r>
          <w:rPr>
            <w:noProof/>
            <w:webHidden/>
          </w:rPr>
          <w:fldChar w:fldCharType="end"/>
        </w:r>
      </w:hyperlink>
    </w:p>
    <w:p w14:paraId="354C7FA2" w14:textId="02014083"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500" w:history="1">
        <w:r w:rsidRPr="006A36BA">
          <w:rPr>
            <w:rStyle w:val="Hyperlink"/>
            <w:noProof/>
          </w:rPr>
          <w:t>Figure 95 - Monthly Error Distribution for ARIMA Algorithm – Saint John Dataset</w:t>
        </w:r>
        <w:r>
          <w:rPr>
            <w:noProof/>
            <w:webHidden/>
          </w:rPr>
          <w:tab/>
        </w:r>
        <w:r>
          <w:rPr>
            <w:noProof/>
            <w:webHidden/>
          </w:rPr>
          <w:fldChar w:fldCharType="begin"/>
        </w:r>
        <w:r>
          <w:rPr>
            <w:noProof/>
            <w:webHidden/>
          </w:rPr>
          <w:instrText xml:space="preserve"> PAGEREF _Toc86260500 \h </w:instrText>
        </w:r>
        <w:r>
          <w:rPr>
            <w:noProof/>
            <w:webHidden/>
          </w:rPr>
        </w:r>
        <w:r>
          <w:rPr>
            <w:noProof/>
            <w:webHidden/>
          </w:rPr>
          <w:fldChar w:fldCharType="separate"/>
        </w:r>
        <w:r>
          <w:rPr>
            <w:noProof/>
            <w:webHidden/>
          </w:rPr>
          <w:t>108</w:t>
        </w:r>
        <w:r>
          <w:rPr>
            <w:noProof/>
            <w:webHidden/>
          </w:rPr>
          <w:fldChar w:fldCharType="end"/>
        </w:r>
      </w:hyperlink>
    </w:p>
    <w:p w14:paraId="52C9360E" w14:textId="0026502F"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501" w:history="1">
        <w:r w:rsidRPr="006A36BA">
          <w:rPr>
            <w:rStyle w:val="Hyperlink"/>
            <w:noProof/>
          </w:rPr>
          <w:t>Figure 96 - Monthly Error Distribution for SNF Algorithm – Saint John Dataset</w:t>
        </w:r>
        <w:r>
          <w:rPr>
            <w:noProof/>
            <w:webHidden/>
          </w:rPr>
          <w:tab/>
        </w:r>
        <w:r>
          <w:rPr>
            <w:noProof/>
            <w:webHidden/>
          </w:rPr>
          <w:fldChar w:fldCharType="begin"/>
        </w:r>
        <w:r>
          <w:rPr>
            <w:noProof/>
            <w:webHidden/>
          </w:rPr>
          <w:instrText xml:space="preserve"> PAGEREF _Toc86260501 \h </w:instrText>
        </w:r>
        <w:r>
          <w:rPr>
            <w:noProof/>
            <w:webHidden/>
          </w:rPr>
        </w:r>
        <w:r>
          <w:rPr>
            <w:noProof/>
            <w:webHidden/>
          </w:rPr>
          <w:fldChar w:fldCharType="separate"/>
        </w:r>
        <w:r>
          <w:rPr>
            <w:noProof/>
            <w:webHidden/>
          </w:rPr>
          <w:t>108</w:t>
        </w:r>
        <w:r>
          <w:rPr>
            <w:noProof/>
            <w:webHidden/>
          </w:rPr>
          <w:fldChar w:fldCharType="end"/>
        </w:r>
      </w:hyperlink>
    </w:p>
    <w:p w14:paraId="0C2B8683" w14:textId="768C8E13" w:rsidR="00004E51" w:rsidRDefault="00004E51">
      <w:pPr>
        <w:pStyle w:val="TableofFigures"/>
        <w:tabs>
          <w:tab w:val="right" w:leader="dot" w:pos="8630"/>
        </w:tabs>
        <w:rPr>
          <w:rFonts w:asciiTheme="minorHAnsi" w:eastAsiaTheme="minorEastAsia" w:hAnsiTheme="minorHAnsi" w:cstheme="minorBidi"/>
          <w:noProof/>
          <w:sz w:val="22"/>
          <w:szCs w:val="22"/>
          <w:lang w:eastAsia="en-CA"/>
        </w:rPr>
      </w:pPr>
      <w:hyperlink w:anchor="_Toc86260502" w:history="1">
        <w:r w:rsidRPr="006A36BA">
          <w:rPr>
            <w:rStyle w:val="Hyperlink"/>
            <w:noProof/>
          </w:rPr>
          <w:t>Figure 97 - Scatter Plot of Load Demand versus Temperature – Saint John Dataset</w:t>
        </w:r>
        <w:r>
          <w:rPr>
            <w:noProof/>
            <w:webHidden/>
          </w:rPr>
          <w:tab/>
        </w:r>
        <w:r>
          <w:rPr>
            <w:noProof/>
            <w:webHidden/>
          </w:rPr>
          <w:fldChar w:fldCharType="begin"/>
        </w:r>
        <w:r>
          <w:rPr>
            <w:noProof/>
            <w:webHidden/>
          </w:rPr>
          <w:instrText xml:space="preserve"> PAGEREF _Toc86260502 \h </w:instrText>
        </w:r>
        <w:r>
          <w:rPr>
            <w:noProof/>
            <w:webHidden/>
          </w:rPr>
        </w:r>
        <w:r>
          <w:rPr>
            <w:noProof/>
            <w:webHidden/>
          </w:rPr>
          <w:fldChar w:fldCharType="separate"/>
        </w:r>
        <w:r>
          <w:rPr>
            <w:noProof/>
            <w:webHidden/>
          </w:rPr>
          <w:t>110</w:t>
        </w:r>
        <w:r>
          <w:rPr>
            <w:noProof/>
            <w:webHidden/>
          </w:rPr>
          <w:fldChar w:fldCharType="end"/>
        </w:r>
      </w:hyperlink>
    </w:p>
    <w:p w14:paraId="4B85F338" w14:textId="7CD417BE"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86260323"/>
      <w:r>
        <w:rPr>
          <w:noProof/>
        </w:rPr>
        <w:lastRenderedPageBreak/>
        <w:t>List of Abbreviations</w:t>
      </w:r>
      <w:bookmarkEnd w:id="7"/>
      <w:bookmarkEnd w:id="8"/>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r>
        <w:t>ANNSTLF – Artificial Neural Networks Short Term Load Forecaster</w:t>
      </w:r>
    </w:p>
    <w:p w14:paraId="234915E2" w14:textId="51FDC91B" w:rsidR="009C29D6" w:rsidRDefault="009C29D6" w:rsidP="009C29D6">
      <w:r>
        <w:t>ARIMA – Auto-Regressive Integrated Moving Average</w:t>
      </w:r>
      <w:r>
        <w:tab/>
      </w:r>
    </w:p>
    <w:p w14:paraId="1018E807" w14:textId="3CF0C1BA" w:rsidR="00811406" w:rsidRDefault="00811406" w:rsidP="009C29D6">
      <w:r>
        <w:t>ACF – Auto Correlation Function</w:t>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77777777" w:rsidR="009C29D6" w:rsidRDefault="009C29D6" w:rsidP="009C29D6">
      <w:r>
        <w:t>CNN – Convolutional Neural Networks</w:t>
      </w:r>
      <w:r>
        <w:tab/>
      </w:r>
    </w:p>
    <w:p w14:paraId="1895616F" w14:textId="1D0D5BCD" w:rsidR="009C29D6" w:rsidRDefault="009C29D6" w:rsidP="009C29D6">
      <w:r>
        <w:t>GRU – Gated Neural Networks</w:t>
      </w:r>
      <w:r>
        <w:tab/>
      </w:r>
    </w:p>
    <w:p w14:paraId="24877E8C" w14:textId="1A42463B" w:rsidR="00451254" w:rsidRDefault="00451254" w:rsidP="009C29D6">
      <w:r>
        <w:t xml:space="preserve">ICDAR - </w:t>
      </w:r>
      <w:r w:rsidRPr="00451254">
        <w:t>International Conference on Document Analysis and Recognition</w:t>
      </w:r>
    </w:p>
    <w:p w14:paraId="35C79FEA" w14:textId="77777777" w:rsidR="009C29D6" w:rsidRDefault="009C29D6" w:rsidP="009C29D6">
      <w:r>
        <w:t>ILSVRC - ImageNet Large Scale Visual Recognition Challenge</w:t>
      </w:r>
    </w:p>
    <w:p w14:paraId="464E9D83" w14:textId="77777777" w:rsidR="009C29D6" w:rsidRDefault="009C29D6" w:rsidP="009C29D6">
      <w:r>
        <w:t>ISBI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r>
        <w:t>LTLF – Long Term Load Forecasting</w:t>
      </w:r>
      <w:r>
        <w:tab/>
      </w:r>
    </w:p>
    <w:p w14:paraId="5466DCA2" w14:textId="77777777" w:rsidR="009C29D6" w:rsidRDefault="009C29D6" w:rsidP="009C29D6">
      <w:r>
        <w:t>MAE – Mean Absolute Error</w:t>
      </w:r>
    </w:p>
    <w:p w14:paraId="092B256C" w14:textId="3B6DE656" w:rsidR="009C29D6" w:rsidRDefault="009C29D6" w:rsidP="009C29D6">
      <w:r>
        <w:t>MAPE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77777777" w:rsidR="009C29D6" w:rsidRDefault="009C29D6" w:rsidP="009C29D6">
      <w:r>
        <w:t>MICCAI – Medical Image Computing and Computer Assisted Intervention Society</w:t>
      </w:r>
    </w:p>
    <w:p w14:paraId="008A81F9" w14:textId="77777777" w:rsidR="009C29D6" w:rsidRDefault="009C29D6" w:rsidP="009C29D6">
      <w:r>
        <w:t>ML - Machine Learning</w:t>
      </w:r>
      <w:r>
        <w:tab/>
      </w:r>
    </w:p>
    <w:p w14:paraId="5CA8EFFE" w14:textId="77777777" w:rsidR="009C29D6" w:rsidRDefault="009C29D6" w:rsidP="009C29D6">
      <w:r>
        <w:t>MLP – Multilayer Perceptron</w:t>
      </w:r>
      <w:r>
        <w:tab/>
      </w:r>
    </w:p>
    <w:p w14:paraId="5717CB03" w14:textId="77777777" w:rsidR="009C29D6" w:rsidRDefault="009C29D6" w:rsidP="009C29D6">
      <w:r>
        <w:t>MLR – Multiple Linear Regression</w:t>
      </w:r>
      <w:r>
        <w:tab/>
      </w:r>
    </w:p>
    <w:p w14:paraId="46D41D3D" w14:textId="77777777" w:rsidR="009C29D6" w:rsidRDefault="009C29D6" w:rsidP="009C29D6">
      <w:r>
        <w:t>MSE – Mean Squared Error</w:t>
      </w:r>
    </w:p>
    <w:p w14:paraId="52727D42" w14:textId="77777777" w:rsidR="009C29D6" w:rsidRDefault="009C29D6" w:rsidP="009C29D6">
      <w:r>
        <w:lastRenderedPageBreak/>
        <w:t>MTLF – Medium-Term Load Forecasting</w:t>
      </w:r>
      <w:r>
        <w:tab/>
      </w:r>
    </w:p>
    <w:p w14:paraId="0D3C2D7D" w14:textId="3EAE413A" w:rsidR="009C29D6" w:rsidRDefault="009C29D6" w:rsidP="009C29D6">
      <w:r>
        <w:t>MW – Mega-Watt</w:t>
      </w:r>
    </w:p>
    <w:p w14:paraId="3E092643" w14:textId="25811340" w:rsidR="000559FB" w:rsidRDefault="000559FB" w:rsidP="009C29D6">
      <w:r>
        <w:t>PACF – Partial Auto Correlation Function</w:t>
      </w:r>
    </w:p>
    <w:p w14:paraId="58A9C616" w14:textId="77777777" w:rsidR="009C29D6" w:rsidRDefault="009C29D6" w:rsidP="009C29D6">
      <w:r>
        <w:t>ReLU – Rectified Linear Unit</w:t>
      </w:r>
      <w:r>
        <w:tab/>
      </w:r>
    </w:p>
    <w:p w14:paraId="0421243F" w14:textId="77777777" w:rsidR="009C29D6" w:rsidRDefault="009C29D6" w:rsidP="009C29D6">
      <w:r>
        <w:t xml:space="preserve">RLS – Recursive Least Squares </w:t>
      </w:r>
      <w:r>
        <w:tab/>
      </w:r>
    </w:p>
    <w:p w14:paraId="067827BB" w14:textId="77777777" w:rsidR="009C29D6" w:rsidRDefault="009C29D6" w:rsidP="009C29D6">
      <w:r>
        <w:t>RMSE – Root Mean Square Error</w:t>
      </w:r>
    </w:p>
    <w:p w14:paraId="4A98F62B" w14:textId="50DBA790" w:rsidR="009C29D6" w:rsidRDefault="009C29D6" w:rsidP="009C29D6">
      <w:r>
        <w:t>RNN – Recurrent Neural Networks</w:t>
      </w:r>
      <w:r>
        <w:tab/>
      </w:r>
    </w:p>
    <w:p w14:paraId="15B80D9E" w14:textId="73B7EE5E" w:rsidR="00D57F92" w:rsidRDefault="00D57F92" w:rsidP="009C29D6">
      <w:r>
        <w:t>SARIMAX -</w:t>
      </w:r>
      <w:r w:rsidRPr="00D57F92">
        <w:t xml:space="preserve"> Seasonal Auto Regressive Integrated Moving Average </w:t>
      </w:r>
      <w:r w:rsidR="00532DA3" w:rsidRPr="00D57F92">
        <w:t>with</w:t>
      </w:r>
      <w:r w:rsidRPr="00D57F92">
        <w:t xml:space="preserve"> Exogenous </w:t>
      </w:r>
      <w:r w:rsidR="00DD552E">
        <w:t>Variables</w:t>
      </w:r>
    </w:p>
    <w:p w14:paraId="6928A32A" w14:textId="77777777" w:rsidR="009C29D6" w:rsidRDefault="009C29D6" w:rsidP="009C29D6">
      <w:r>
        <w:t>SD – Standard Deviation</w:t>
      </w:r>
    </w:p>
    <w:p w14:paraId="57087067" w14:textId="77777777" w:rsidR="009C29D6" w:rsidRDefault="009C29D6" w:rsidP="009C29D6">
      <w:r>
        <w:t>SNF – Seasonal Naïve Forecaster</w:t>
      </w:r>
      <w:r>
        <w:tab/>
      </w:r>
    </w:p>
    <w:p w14:paraId="79CCF9B4" w14:textId="77777777" w:rsidR="009C29D6" w:rsidRDefault="009C29D6" w:rsidP="009C29D6">
      <w:r>
        <w:t>STLF – Short Term Load Forecasting</w:t>
      </w:r>
      <w:r>
        <w:tab/>
      </w:r>
    </w:p>
    <w:p w14:paraId="479469DF" w14:textId="77777777" w:rsidR="009C29D6" w:rsidRDefault="009C29D6" w:rsidP="009C29D6">
      <w:r>
        <w:t>SVM – Support Vector Machine</w:t>
      </w:r>
    </w:p>
    <w:p w14:paraId="23AE770A" w14:textId="77777777" w:rsidR="009C29D6" w:rsidRDefault="009C29D6" w:rsidP="009C29D6">
      <w:r>
        <w:t>UNB – University of New Brunswick</w:t>
      </w:r>
    </w:p>
    <w:p w14:paraId="2036A644" w14:textId="571A3037" w:rsidR="009C29D6" w:rsidRDefault="009C29D6" w:rsidP="00451254">
      <w:r>
        <w:t>VMD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r>
        <w:t xml:space="preserve">VSTLF – Very </w:t>
      </w:r>
      <w:r w:rsidR="0059387D">
        <w:t>Short-Term</w:t>
      </w:r>
      <w:r>
        <w:t xml:space="preserve"> Load Forecasting</w:t>
      </w:r>
    </w:p>
    <w:p w14:paraId="115B70B3" w14:textId="200339FA" w:rsidR="00FF1E34" w:rsidRDefault="006052A7" w:rsidP="00CF19C9">
      <w:pPr>
        <w:pStyle w:val="Heading1"/>
      </w:pPr>
      <w:bookmarkStart w:id="9" w:name="_Toc86260324"/>
      <w:r>
        <w:lastRenderedPageBreak/>
        <w:t xml:space="preserve">1 </w:t>
      </w:r>
      <w:r w:rsidR="0056500B" w:rsidRPr="00CF19C9">
        <w:t>Introduction</w:t>
      </w:r>
      <w:bookmarkEnd w:id="9"/>
    </w:p>
    <w:p w14:paraId="6D7E2E65" w14:textId="1C5F3D4A"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managed safely and efficiently</w:t>
      </w:r>
      <w:r w:rsidR="00C12576" w:rsidRPr="00C12576">
        <w:t>. A</w:t>
      </w:r>
      <w:r w:rsidR="00185A6C">
        <w:t>n</w:t>
      </w:r>
      <w:r w:rsidR="00C12576" w:rsidRPr="00C12576">
        <w:t xml:space="preserve"> important objective </w:t>
      </w:r>
      <w:r w:rsidR="001A1B12">
        <w:t xml:space="preserve">for load forecasting </w:t>
      </w:r>
      <w:r w:rsidR="00C12576" w:rsidRPr="00C12576">
        <w:t xml:space="preserve">is to ensure that consumers have an adequate </w:t>
      </w:r>
      <w:r w:rsidR="00830B80">
        <w:t>energy suppl</w:t>
      </w:r>
      <w:r w:rsidR="00C12576" w:rsidRPr="00C12576">
        <w:t xml:space="preserve">y </w:t>
      </w:r>
      <w:r w:rsidR="00D1555D" w:rsidRPr="00C12576">
        <w:t>to</w:t>
      </w:r>
      <w:r w:rsidR="00C12576" w:rsidRPr="00C12576">
        <w:t xml:space="preserve"> maintain the balance of supply and demand.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A61672C" w14:textId="15E1D05B" w:rsidR="00BA3F19" w:rsidRDefault="005C72F2" w:rsidP="00FE1556">
      <w:pPr>
        <w:ind w:firstLine="288"/>
      </w:pPr>
      <w:r w:rsidRPr="005C72F2">
        <w:t>Over the last decade, there has been a surge in the adoption of renewable energy and distributed generation sources</w:t>
      </w:r>
      <w:r w:rsidR="00830B80">
        <w:t xml:space="preserve"> and the</w:t>
      </w:r>
      <w:r w:rsidRPr="005C72F2">
        <w:t xml:space="preserve"> advancement and implementation of smart grids and buildings to </w:t>
      </w:r>
      <w:r w:rsidR="00830B80">
        <w:t>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Therefore, d</w:t>
      </w:r>
      <w:r w:rsidR="00BA3F19" w:rsidRPr="00D60826">
        <w:t>eveloping a forecasting model appropriate for a particular power network is not a simple 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w:t>
      </w:r>
      <w:r w:rsidR="00D96D8D" w:rsidRPr="00D96D8D">
        <w:lastRenderedPageBreak/>
        <w:t xml:space="preserve">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result</w:t>
      </w:r>
      <w:r w:rsidR="001A1B12">
        <w:t>s</w:t>
      </w:r>
      <w:r w:rsidR="00D96D8D" w:rsidRPr="00D96D8D">
        <w:t xml:space="preserve"> </w:t>
      </w:r>
      <w:r w:rsidR="001A1B12">
        <w:t xml:space="preserve">in </w:t>
      </w:r>
      <w:r w:rsidR="00D96D8D" w:rsidRPr="00D96D8D">
        <w:t xml:space="preserve">electricity deficit. When this occurs, the system operator is forced to purchase potentially pricey peaking power to cover the difference </w:t>
      </w:r>
      <w:r w:rsidR="001A1B12">
        <w:t xml:space="preserve">at </w:t>
      </w:r>
      <w:r w:rsidR="00D96D8D" w:rsidRPr="00D96D8D">
        <w:t xml:space="preserve">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651E0E54" w:rsidR="00D1555D" w:rsidRDefault="00D1555D" w:rsidP="00FE1556">
      <w:pPr>
        <w:ind w:firstLine="288"/>
      </w:pPr>
      <w:r w:rsidRPr="00D1555D">
        <w:t xml:space="preserve">In </w:t>
      </w:r>
      <w:r>
        <w:t xml:space="preserve">February </w:t>
      </w:r>
      <w:r w:rsidRPr="00D1555D">
        <w:t>2008, </w:t>
      </w:r>
      <w:r w:rsidR="000D2A41">
        <w:t xml:space="preserve">the </w:t>
      </w:r>
      <w:r w:rsidRPr="00D1555D">
        <w:t>Electric Reliability Council of Texas</w:t>
      </w:r>
      <w:r w:rsidR="009F5BD5">
        <w:t xml:space="preserve"> </w:t>
      </w:r>
      <w:r w:rsidRPr="00D1555D">
        <w:t>documented a power system incident that prompted them to respond to a big ramp down of wind generation by ramping up evening demand more quickly than predicted to maintain load/generation balance</w:t>
      </w:r>
      <w:r w:rsidR="001A1B12">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Pr="00D1555D">
        <w:t xml:space="preserve">. They drew on reserve power and relieved the load of power consumers who agreed to act as temporary curtailment loads during the event. </w:t>
      </w:r>
      <w:r w:rsidR="001A1B12">
        <w:t>After-incident</w:t>
      </w:r>
      <w:r w:rsidR="001A1B12" w:rsidRPr="00D1555D">
        <w:t xml:space="preserve"> </w:t>
      </w:r>
      <w:r w:rsidRPr="00D1555D">
        <w:t>analysis indicate</w:t>
      </w:r>
      <w:r w:rsidR="001A1B12">
        <w:t>s</w:t>
      </w:r>
      <w:r w:rsidRPr="00D1555D">
        <w:t xml:space="preserve"> that more precise forecasting of generation and demand may easily have averted the need for an emergency reaction. In September 2011, a heatwave in South Korea increased </w:t>
      </w:r>
      <w:r w:rsidR="000D2A41">
        <w:t>the electricity demand</w:t>
      </w:r>
      <w:r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Pr="00D1555D">
        <w:t xml:space="preserve">. Although </w:t>
      </w:r>
      <w:r w:rsidR="002013C6">
        <w:t>these</w:t>
      </w:r>
      <w:r w:rsidRPr="00D1555D">
        <w:t xml:space="preserve"> scenarios are uncommon, they provide extreme </w:t>
      </w:r>
      <w:r w:rsidR="00DA784A">
        <w:t>examples</w:t>
      </w:r>
      <w:r w:rsidR="00DA784A" w:rsidRPr="00D1555D">
        <w:t xml:space="preserve"> </w:t>
      </w:r>
      <w:r w:rsidRPr="00D1555D">
        <w:t xml:space="preserve">of the potential repercussions of imbalance and, hence, the significant importance of </w:t>
      </w:r>
      <w:r w:rsidR="00ED0C8A">
        <w:t>accurate</w:t>
      </w:r>
      <w:r w:rsidRPr="00D1555D">
        <w:t xml:space="preserve"> load forecasting.</w:t>
      </w:r>
    </w:p>
    <w:p w14:paraId="4D189A23" w14:textId="02173A69" w:rsidR="00643841" w:rsidRDefault="00643841" w:rsidP="00FE1556">
      <w:pPr>
        <w:ind w:firstLine="288"/>
      </w:pPr>
      <w:r w:rsidRPr="00643841">
        <w:t xml:space="preserve">Although statistical and machine learning (ML) techniques have been used to forecast load, ML algorithms are more intelligent and capable of forecasting load more accurately. The widespread adoption of data science has blurred the line between statistical and machine-learning approaches to forecasting electrical load. Deep learning techniques have </w:t>
      </w:r>
      <w:r w:rsidRPr="00643841">
        <w:lastRenderedPageBreak/>
        <w:t xml:space="preserve">grown in popularity in recent years as a result of their ability to interpret complex relationships more accurately in data </w:t>
      </w:r>
      <w:r w:rsidR="0039085F">
        <w:fldChar w:fldCharType="begin" w:fldLock="1"/>
      </w:r>
      <w:r w:rsidR="0039085F">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39085F">
        <w:fldChar w:fldCharType="separate"/>
      </w:r>
      <w:r w:rsidR="0039085F" w:rsidRPr="00381D4E">
        <w:rPr>
          <w:noProof/>
        </w:rPr>
        <w:t>[2], [17]</w:t>
      </w:r>
      <w:r w:rsidR="0039085F">
        <w:fldChar w:fldCharType="end"/>
      </w:r>
      <w:r w:rsidR="0039085F" w:rsidRPr="00FE1556">
        <w:t>.</w:t>
      </w:r>
      <w:r w:rsidR="0039085F">
        <w:t xml:space="preserve"> </w:t>
      </w:r>
      <w:r w:rsidRPr="00643841">
        <w:t>They have been applied to fields such as computer vision, speech recognition, machine translation, and board game programs, where they have produced results that are on a par with, if not better than, expert human performance. The purpose of this work is to compare deep learning forecasting techniques to some conventional forecasting techniques currently in use by various utilities in order to determine whether deep learning can better meet their needs.</w:t>
      </w:r>
    </w:p>
    <w:p w14:paraId="566A07B6" w14:textId="7E8A59E7" w:rsidR="003545F4" w:rsidRDefault="009B18A6" w:rsidP="009B18A6">
      <w:pPr>
        <w:pStyle w:val="Heading2"/>
      </w:pPr>
      <w:bookmarkStart w:id="10" w:name="_Toc86260325"/>
      <w:r>
        <w:t xml:space="preserve">1.1 </w:t>
      </w:r>
      <w:r w:rsidR="00495ACC" w:rsidRPr="00C66986">
        <w:t>Significant Achievements</w:t>
      </w:r>
      <w:r w:rsidR="00495ACC" w:rsidRPr="00D52889">
        <w:t xml:space="preserve"> </w:t>
      </w:r>
      <w:r w:rsidR="00D52889" w:rsidRPr="00D52889">
        <w:t>and Contributions</w:t>
      </w:r>
      <w:bookmarkEnd w:id="10"/>
    </w:p>
    <w:p w14:paraId="72C8CA99" w14:textId="77857548" w:rsidR="00946DEA" w:rsidRDefault="00946DEA" w:rsidP="00946DEA">
      <w:r>
        <w:t>We set out to accomplish the following goals and objectives with this study.</w:t>
      </w:r>
    </w:p>
    <w:p w14:paraId="55F138ED" w14:textId="1BC6E894" w:rsidR="00970FB8" w:rsidRDefault="00970FB8" w:rsidP="00970FB8">
      <w:pPr>
        <w:pStyle w:val="ListParagraph"/>
        <w:numPr>
          <w:ilvl w:val="0"/>
          <w:numId w:val="41"/>
        </w:numPr>
      </w:pPr>
      <w:r w:rsidRPr="00970FB8">
        <w:t>Our goal was to evaluate each algorithm using three distinct datasets from different cities across Canada. We wanted to develop a standardized method for comparing algorithms because different algorithms perform better or worse on different datasets.</w:t>
      </w:r>
    </w:p>
    <w:p w14:paraId="38D54916" w14:textId="14CF70F3" w:rsidR="00970FB8" w:rsidRDefault="00970FB8" w:rsidP="00970FB8">
      <w:pPr>
        <w:pStyle w:val="ListParagraph"/>
        <w:numPr>
          <w:ilvl w:val="0"/>
          <w:numId w:val="41"/>
        </w:numPr>
      </w:pPr>
      <w:r w:rsidRPr="00970FB8">
        <w:t>We compared overall forecasting accuracy as well as forecasting daily load demand peaks. This is because daily peaks present a greater challenge for algorithms to forecast but are also extremely useful to utilities.</w:t>
      </w:r>
    </w:p>
    <w:p w14:paraId="752CC5F5" w14:textId="2C8645AC" w:rsidR="00970FB8" w:rsidRDefault="00970FB8" w:rsidP="00970FB8">
      <w:pPr>
        <w:pStyle w:val="ListParagraph"/>
        <w:numPr>
          <w:ilvl w:val="0"/>
          <w:numId w:val="41"/>
        </w:numPr>
      </w:pPr>
      <w:r w:rsidRPr="00970FB8">
        <w:t>We intended to conduct a thorough analysis on an hourly, daily, monthly, and seasonal basis. This allowed us to determine when different algorithms perform better or worse.</w:t>
      </w:r>
    </w:p>
    <w:p w14:paraId="362B9EE4" w14:textId="69FD9822" w:rsidR="00970FB8" w:rsidRDefault="00970FB8" w:rsidP="00970FB8">
      <w:pPr>
        <w:pStyle w:val="ListParagraph"/>
        <w:numPr>
          <w:ilvl w:val="0"/>
          <w:numId w:val="41"/>
        </w:numPr>
      </w:pPr>
      <w:r w:rsidRPr="00970FB8">
        <w:t xml:space="preserve">The purpose of this study was to compare four widely used benchmark algorithms in the load forecasting literature and by utilities to two popular deep learning techniques (CNN and LSTM) that have demonstrated remarkable results when </w:t>
      </w:r>
      <w:r w:rsidRPr="00970FB8">
        <w:lastRenderedPageBreak/>
        <w:t>applied to a variety of problems. These deep learning algorithms have also demonstrated promising results in the literature on load forecasting.</w:t>
      </w:r>
    </w:p>
    <w:p w14:paraId="40C22D0A" w14:textId="33DB58B4" w:rsidR="00970FB8" w:rsidRDefault="00970FB8" w:rsidP="00970FB8">
      <w:pPr>
        <w:pStyle w:val="ListParagraph"/>
        <w:numPr>
          <w:ilvl w:val="0"/>
          <w:numId w:val="41"/>
        </w:numPr>
      </w:pPr>
      <w:r w:rsidRPr="00970FB8">
        <w:t>We aimed to create algorithms capable of automatically recognizing complex data relationships without explicit user input. Additionally, we desired to develop algorithms that are adaptable to external factors such as annual increases in electricity demand or temperature changes.</w:t>
      </w:r>
    </w:p>
    <w:p w14:paraId="00E6CD1B" w14:textId="7E98C54E" w:rsidR="00970FB8" w:rsidRDefault="00970FB8" w:rsidP="00970FB8">
      <w:pPr>
        <w:pStyle w:val="ListParagraph"/>
        <w:numPr>
          <w:ilvl w:val="0"/>
          <w:numId w:val="41"/>
        </w:numPr>
      </w:pPr>
      <w:r w:rsidRPr="00970FB8">
        <w:t>We believe that this work contributes to the maturation of the ongoing debate about the use of untested deep learning methods in load forecasting. Our comparison demonstrates the added value that deep learning algorithms provide over well-established benchmark algorithms.</w:t>
      </w:r>
    </w:p>
    <w:p w14:paraId="247498B9" w14:textId="7077B3A6" w:rsidR="00946DEA" w:rsidRPr="00946DEA" w:rsidRDefault="00970FB8" w:rsidP="00970FB8">
      <w:pPr>
        <w:pStyle w:val="ListParagraph"/>
        <w:numPr>
          <w:ilvl w:val="0"/>
          <w:numId w:val="41"/>
        </w:numPr>
      </w:pPr>
      <w:r w:rsidRPr="00970FB8">
        <w:t>This work is intended to be reproducible and to serve as a model for future research conducted both within and outside of our smart-grid team. This is why we included two publicly accessible datasets in addition to algorithms that come with extensive documentation on how to implement them.</w:t>
      </w:r>
    </w:p>
    <w:p w14:paraId="663BAB38" w14:textId="40C6678C" w:rsidR="00F24181" w:rsidRDefault="00F24181" w:rsidP="00F24181">
      <w:pPr>
        <w:pStyle w:val="Heading2"/>
      </w:pPr>
      <w:bookmarkStart w:id="11" w:name="_Toc86260326"/>
      <w:commentRangeStart w:id="12"/>
      <w:commentRangeStart w:id="13"/>
      <w:r>
        <w:t>1.</w:t>
      </w:r>
      <w:r w:rsidR="00D630B9">
        <w:t>2</w:t>
      </w:r>
      <w:r>
        <w:t xml:space="preserve"> Outline of the Thesis</w:t>
      </w:r>
      <w:commentRangeEnd w:id="12"/>
      <w:r w:rsidR="009D2865">
        <w:rPr>
          <w:rStyle w:val="CommentReference"/>
          <w:rFonts w:cs="Times New Roman"/>
          <w:b w:val="0"/>
          <w:bCs w:val="0"/>
          <w:iCs w:val="0"/>
        </w:rPr>
        <w:commentReference w:id="12"/>
      </w:r>
      <w:commentRangeEnd w:id="13"/>
      <w:r w:rsidR="00495ACC">
        <w:rPr>
          <w:rStyle w:val="CommentReference"/>
          <w:rFonts w:cs="Times New Roman"/>
          <w:b w:val="0"/>
          <w:bCs w:val="0"/>
          <w:iCs w:val="0"/>
        </w:rPr>
        <w:commentReference w:id="13"/>
      </w:r>
      <w:bookmarkEnd w:id="11"/>
    </w:p>
    <w:p w14:paraId="167F3403" w14:textId="3EB51746" w:rsidR="006F51CD" w:rsidRPr="006F51CD" w:rsidRDefault="006F51CD" w:rsidP="006F51CD">
      <w:pPr>
        <w:ind w:firstLine="288"/>
      </w:pPr>
      <w:r w:rsidRPr="006F51CD">
        <w:t xml:space="preserve">The following is an outline of the dissertation. Chapter 2 discusses the factors affecting load demand, the definition of peak load demand, the horizons for load forecasting, the conceptual description of both the benchmark and deep learning techniques, and the performance metrics used in this study. Chapter 3 discusses the details of our implementation, our datasets, our method analysis, and our overall performance on forecasting both regular and daily peak loads. Chapter 4 delves deeper into our analysis, which examines the performance of all our algorithms on hourly, daily, monthly, and </w:t>
      </w:r>
      <w:r w:rsidRPr="006F51CD">
        <w:lastRenderedPageBreak/>
        <w:t>seasonal timescales across all datasets. Chapter 5 summarizes our analysis and contributions and discusses future research directions.</w:t>
      </w:r>
    </w:p>
    <w:p w14:paraId="4D2EE70C" w14:textId="77777777" w:rsidR="00970FB8" w:rsidRDefault="00970FB8">
      <w:pPr>
        <w:spacing w:line="240" w:lineRule="auto"/>
        <w:jc w:val="left"/>
        <w:rPr>
          <w:rFonts w:cs="Arial"/>
          <w:b/>
          <w:bCs/>
          <w:kern w:val="32"/>
          <w:sz w:val="28"/>
          <w:szCs w:val="32"/>
        </w:rPr>
      </w:pPr>
      <w:r>
        <w:br w:type="page"/>
      </w:r>
    </w:p>
    <w:p w14:paraId="53981F3B" w14:textId="3B33CC3C" w:rsidR="00DE6AC4" w:rsidRDefault="00CC7F1A" w:rsidP="00DE6AC4">
      <w:pPr>
        <w:pStyle w:val="Heading1"/>
      </w:pPr>
      <w:bookmarkStart w:id="14" w:name="_Toc86260327"/>
      <w:r>
        <w:lastRenderedPageBreak/>
        <w:t xml:space="preserve">2 </w:t>
      </w:r>
      <w:r w:rsidRPr="00CC7F1A">
        <w:t>Overview of Load Forecasting</w:t>
      </w:r>
      <w:bookmarkEnd w:id="14"/>
    </w:p>
    <w:p w14:paraId="5A15065A" w14:textId="4DF819B5" w:rsidR="00295109" w:rsidRPr="00DE6AC4" w:rsidRDefault="00295109" w:rsidP="00295109">
      <w:pPr>
        <w:pStyle w:val="Heading2"/>
      </w:pPr>
      <w:bookmarkStart w:id="15" w:name="_Toc86260328"/>
      <w:r>
        <w:t>2.</w:t>
      </w:r>
      <w:r w:rsidR="00FF2743">
        <w:t>1</w:t>
      </w:r>
      <w:r>
        <w:t xml:space="preserve"> </w:t>
      </w:r>
      <w:r w:rsidRPr="003E1694">
        <w:t>Factors That Affect the Load Demand</w:t>
      </w:r>
      <w:bookmarkEnd w:id="15"/>
    </w:p>
    <w:p w14:paraId="73A19FA8" w14:textId="77777777" w:rsidR="00295109" w:rsidRDefault="00295109" w:rsidP="00295109">
      <w:pPr>
        <w:ind w:firstLine="288"/>
      </w:pPr>
      <w:r>
        <w:t xml:space="preserve">Different factors can affect load demand, such as the region in question, the type of customers in the region, weather factors (e.g., temperature), the time of the day, day of the week, and other unpredictable factors (i.e., coronavirus outbreak).  </w:t>
      </w:r>
      <w:r w:rsidRPr="00DE6AC4">
        <w:t>The</w:t>
      </w:r>
      <w:r>
        <w:t>se factors</w:t>
      </w:r>
      <w:r w:rsidRPr="00DE6AC4">
        <w:t xml:space="preserve"> can be classified into </w:t>
      </w:r>
      <w:r>
        <w:t>five</w:t>
      </w:r>
      <w:r w:rsidRPr="00DE6AC4">
        <w:t xml:space="preserve"> distinct categories:</w:t>
      </w:r>
      <w:r>
        <w:t xml:space="preserve"> historical load,</w:t>
      </w:r>
      <w:r w:rsidRPr="00DE6AC4">
        <w:t xml:space="preserve"> economic, chronological, meteorological, and random.</w:t>
      </w:r>
    </w:p>
    <w:p w14:paraId="1A76DEA1" w14:textId="1442177C" w:rsidR="00295109" w:rsidRDefault="00295109" w:rsidP="00295109">
      <w:pPr>
        <w:pStyle w:val="Heading3"/>
      </w:pPr>
      <w:bookmarkStart w:id="16" w:name="_Toc86260329"/>
      <w:r>
        <w:t>2.</w:t>
      </w:r>
      <w:r w:rsidR="00A87991">
        <w:t>1</w:t>
      </w:r>
      <w:r>
        <w:t>.1 Historical Load</w:t>
      </w:r>
      <w:bookmarkEnd w:id="16"/>
    </w:p>
    <w:p w14:paraId="5D477DDC" w14:textId="5D29C4FB" w:rsidR="00295109" w:rsidRDefault="00295109" w:rsidP="00295109">
      <w:pPr>
        <w:ind w:firstLine="288"/>
      </w:pPr>
      <w:r w:rsidRPr="00812DCF">
        <w:t>Hippert et al. stated in</w:t>
      </w:r>
      <w:r>
        <w:t xml:space="preserve"> </w:t>
      </w:r>
      <w:r>
        <w:fldChar w:fldCharType="begin" w:fldLock="1"/>
      </w:r>
      <w:r w:rsidR="00CB485A">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[18]","plainTextFormattedCitation":"[18]","previouslyFormattedCitation":"[18]"},"properties":{"noteIndex":0},"schema":"https://github.com/citation-style-language/schema/raw/master/csl-citation.json"}</w:instrText>
      </w:r>
      <w:r>
        <w:fldChar w:fldCharType="separate"/>
      </w:r>
      <w:r w:rsidR="00CB485A" w:rsidRPr="00CB485A">
        <w:rPr>
          <w:noProof/>
        </w:rPr>
        <w:t>[18]</w:t>
      </w:r>
      <w:r>
        <w:fldChar w:fldCharType="end"/>
      </w:r>
      <w:r>
        <w:t xml:space="preserve"> </w:t>
      </w:r>
      <w:r w:rsidRPr="00812DCF">
        <w:t>that forecasting load is difficult because the load series is complex and exhibits multiple levels of seasonality: the load at a given hour is dependent not only on the load at the previous hour, but also on the load at the same hour the previous day and on the load at the same hour on the previous week's day with the same denomination. As a result, historical load data is used as input to models for forecasting short-term load</w:t>
      </w:r>
      <w:r>
        <w:t xml:space="preserve">. </w:t>
      </w:r>
      <w:r w:rsidRPr="00812DCF">
        <w:t>The literature makes extensive use of multiple input variables.</w:t>
      </w:r>
      <w:r>
        <w:t xml:space="preserve"> </w:t>
      </w:r>
    </w:p>
    <w:p w14:paraId="1AB443AE" w14:textId="12FD786D" w:rsidR="00295109" w:rsidRDefault="00295109" w:rsidP="00295109">
      <w:pPr>
        <w:ind w:firstLine="288"/>
      </w:pPr>
      <w:r>
        <w:t xml:space="preserve">For example, Houimli et al. </w:t>
      </w:r>
      <w:r>
        <w:fldChar w:fldCharType="begin" w:fldLock="1"/>
      </w:r>
      <w:r w:rsidR="00CB485A">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mendeley":{"formattedCitation":"[19]","plainTextFormattedCitation":"[19]","previouslyFormattedCitation":"[19]"},"properties":{"noteIndex":0},"schema":"https://github.com/citation-style-language/schema/raw/master/csl-citation.json"}</w:instrText>
      </w:r>
      <w:r>
        <w:fldChar w:fldCharType="separate"/>
      </w:r>
      <w:r w:rsidR="00CB485A" w:rsidRPr="00CB485A">
        <w:rPr>
          <w:noProof/>
        </w:rPr>
        <w:t>[19]</w:t>
      </w:r>
      <w:r>
        <w:fldChar w:fldCharType="end"/>
      </w:r>
      <w:r>
        <w:t xml:space="preserve"> forecasted the subsequent 48 half-hourly loads using the previous 48 half-hourly loads, Park et al. </w:t>
      </w:r>
      <w:r>
        <w:fldChar w:fldCharType="begin" w:fldLock="1"/>
      </w:r>
      <w:r w:rsidR="00CB485A">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mendeley":{"formattedCitation":"[20]","plainTextFormattedCitation":"[20]","previouslyFormattedCitation":"[20]"},"properties":{"noteIndex":0},"schema":"https://github.com/citation-style-language/schema/raw/master/csl-citation.json"}</w:instrText>
      </w:r>
      <w:r>
        <w:fldChar w:fldCharType="separate"/>
      </w:r>
      <w:r w:rsidR="00CB485A" w:rsidRPr="00CB485A">
        <w:rPr>
          <w:noProof/>
        </w:rPr>
        <w:t>[20]</w:t>
      </w:r>
      <w:r>
        <w:fldChar w:fldCharType="end"/>
      </w:r>
      <w:r>
        <w:t xml:space="preserve"> used the previous two hours of load data to forecast the next hour, Bakirtzis et al. </w:t>
      </w:r>
      <w:r>
        <w:fldChar w:fldCharType="begin" w:fldLock="1"/>
      </w:r>
      <w:r w:rsidR="00CB485A">
        <w:instrText>ADDIN CSL_CITATION {"citationItems":[{"id":"ITEM-1","itemData":{"DOI":"10.1109/59.496166","ISSN":"08858950","abstract":"This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Systems","id":"ITEM-1","issued":{"date-parts":[["1996"]]},"title":"A neural network short term load forecasting model for the greek power system","type":"article-journal"},"uris":["http://www.mendeley.com/documents/?uuid=456dddda-a72a-4b9f-9cad-6ea34687b92b"]}],"mendeley":{"formattedCitation":"[21]","plainTextFormattedCitation":"[21]","previouslyFormattedCitation":"[21]"},"properties":{"noteIndex":0},"schema":"https://github.com/citation-style-language/schema/raw/master/csl-citation.json"}</w:instrText>
      </w:r>
      <w:r>
        <w:fldChar w:fldCharType="separate"/>
      </w:r>
      <w:r w:rsidR="00CB485A" w:rsidRPr="00CB485A">
        <w:rPr>
          <w:noProof/>
        </w:rPr>
        <w:t>[21]</w:t>
      </w:r>
      <w:r>
        <w:fldChar w:fldCharType="end"/>
      </w:r>
      <w:r>
        <w:t xml:space="preserve"> used the previous two days of hourly load data to forecast the next day's hourly load, and Velasco et al. </w:t>
      </w:r>
      <w:r>
        <w:fldChar w:fldCharType="begin" w:fldLock="1"/>
      </w:r>
      <w:r w:rsidR="00CB485A">
        <w:instrText>ADDIN CSL_CITATION {"citationItems":[{"id":"ITEM-1","itemData":{"DOI":"10.1109/HNICEM.2015.7393166","ISBN":"9781509003594","abstract":"The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2015","id":"ITEM-1","issued":{"date-parts":[["2016"]]},"title":"Next day electric load forecasting using Artificial Neural Networks","type":"paper-conference"},"uris":["http://www.mendeley.com/documents/?uuid=12680df7-986c-407d-a6fa-e0dbbc4eeb91"]}],"mendeley":{"formattedCitation":"[22]","plainTextFormattedCitation":"[22]","previouslyFormattedCitation":"[22]"},"properties":{"noteIndex":0},"schema":"https://github.com/citation-style-language/schema/raw/master/csl-citation.json"}</w:instrText>
      </w:r>
      <w:r>
        <w:fldChar w:fldCharType="separate"/>
      </w:r>
      <w:r w:rsidR="00CB485A" w:rsidRPr="00CB485A">
        <w:rPr>
          <w:noProof/>
        </w:rPr>
        <w:t>[22]</w:t>
      </w:r>
      <w:r>
        <w:fldChar w:fldCharType="end"/>
      </w:r>
      <w:r>
        <w:t xml:space="preserve"> used the previous 24 hours of load data to forecast the next. As demonstrated, the literature uses a wide variety of historical load input data, but there is agreement that some sort of historical load input is necessary.</w:t>
      </w:r>
    </w:p>
    <w:p w14:paraId="10952D20" w14:textId="61169B40" w:rsidR="00295109" w:rsidRDefault="00295109" w:rsidP="00295109">
      <w:pPr>
        <w:pStyle w:val="Heading3"/>
      </w:pPr>
      <w:bookmarkStart w:id="17" w:name="_Toc86260330"/>
      <w:r>
        <w:lastRenderedPageBreak/>
        <w:t>2.</w:t>
      </w:r>
      <w:r w:rsidR="00803729">
        <w:t>1</w:t>
      </w:r>
      <w:r>
        <w:t>.2 Economic Factors</w:t>
      </w:r>
      <w:bookmarkEnd w:id="17"/>
    </w:p>
    <w:p w14:paraId="45F0DFF8" w14:textId="28250E08" w:rsidR="00295109" w:rsidRDefault="00295109" w:rsidP="00295109">
      <w:pPr>
        <w:ind w:firstLine="288"/>
      </w:pPr>
      <w:r w:rsidRPr="00EB3414">
        <w:t xml:space="preserve">Economic factors include capital expenditure in the facility's infrastructure </w:t>
      </w:r>
      <w:r>
        <w:t>by constructing</w:t>
      </w:r>
      <w:r w:rsidRPr="00EB3414">
        <w:t xml:space="preserve"> new buildings, laboratories, and experiments that increase </w:t>
      </w:r>
      <w:r>
        <w:t xml:space="preserve">the </w:t>
      </w:r>
      <w:r w:rsidRPr="00EB3414">
        <w:t xml:space="preserve">load to the electric grid. The location's funding profile dictates what equipment, processes, and experiments can be conducted and when. Demand pricing and demand management programs influence how customers use electricity during system peaking </w:t>
      </w:r>
      <w:r>
        <w:fldChar w:fldCharType="begin" w:fldLock="1"/>
      </w:r>
      <w:r w:rsidR="00CB485A">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[23]","plainTextFormattedCitation":"[23]","previouslyFormattedCitation":"[23]"},"properties":{"noteIndex":0},"schema":"https://github.com/citation-style-language/schema/raw/master/csl-citation.json"}</w:instrText>
      </w:r>
      <w:r>
        <w:fldChar w:fldCharType="separate"/>
      </w:r>
      <w:r w:rsidR="00CB485A" w:rsidRPr="00CB485A">
        <w:rPr>
          <w:noProof/>
        </w:rPr>
        <w:t>[23]</w:t>
      </w:r>
      <w:r>
        <w:fldChar w:fldCharType="end"/>
      </w:r>
      <w:r w:rsidRPr="00EB3414">
        <w:t xml:space="preserve">. Economic factors will have little effect on </w:t>
      </w:r>
      <w:r>
        <w:t>short-</w:t>
      </w:r>
      <w:r w:rsidRPr="00EB3414">
        <w:t xml:space="preserve">term load forecasting because they </w:t>
      </w:r>
      <w:r>
        <w:t>usu</w:t>
      </w:r>
      <w:r w:rsidRPr="00EB3414">
        <w:t xml:space="preserve">ally affect consumption patterns over a </w:t>
      </w:r>
      <w:r>
        <w:t>more extended</w:t>
      </w:r>
      <w:r w:rsidRPr="00EB3414">
        <w:t xml:space="preserve"> period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D397C">
        <w:rPr>
          <w:noProof/>
        </w:rPr>
        <w:t>[1]</w:t>
      </w:r>
      <w:r>
        <w:fldChar w:fldCharType="end"/>
      </w:r>
      <w:r w:rsidRPr="00EB3414">
        <w:t>. However, economic factors might serve as an impetus for examining a system's load pattern and adopting load reduction strategies.</w:t>
      </w:r>
    </w:p>
    <w:p w14:paraId="44CD018A" w14:textId="3F0E6FC4" w:rsidR="00295109" w:rsidRDefault="00295109" w:rsidP="00295109">
      <w:pPr>
        <w:pStyle w:val="Heading3"/>
      </w:pPr>
      <w:bookmarkStart w:id="18" w:name="_Toc86260331"/>
      <w:r>
        <w:t>2.</w:t>
      </w:r>
      <w:r w:rsidR="00084775">
        <w:t>1</w:t>
      </w:r>
      <w:r>
        <w:t xml:space="preserve">.3 </w:t>
      </w:r>
      <w:r w:rsidRPr="00DE6AC4">
        <w:t>Chronological</w:t>
      </w:r>
      <w:r>
        <w:t xml:space="preserve"> Factors</w:t>
      </w:r>
      <w:bookmarkEnd w:id="18"/>
    </w:p>
    <w:p w14:paraId="07C0D9D0" w14:textId="263144D1" w:rsidR="00295109" w:rsidRDefault="00295109" w:rsidP="00295109">
      <w:pPr>
        <w:ind w:firstLine="288"/>
      </w:pPr>
      <w:r>
        <w:t xml:space="preserve">Seasonal, weekly, and daily cycles and holidays can influence load </w:t>
      </w:r>
      <w:r>
        <w:fldChar w:fldCharType="begin" w:fldLock="1"/>
      </w:r>
      <w:r w:rsidR="00CB485A">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Tour","type":"chapter"},"uris":["http://www.mendeley.com/documents/?uuid=5dda9d41-8e44-449c-95a9-68dbbf915508"]}],"mendeley":{"formattedCitation":"[23], [24]","plainTextFormattedCitation":"[23], [24]","previouslyFormattedCitation":"[23], [24]"},"properties":{"noteIndex":0},"schema":"https://github.com/citation-style-language/schema/raw/master/csl-citation.json"}</w:instrText>
      </w:r>
      <w:r>
        <w:fldChar w:fldCharType="separate"/>
      </w:r>
      <w:r w:rsidR="00CB485A" w:rsidRPr="00CB485A">
        <w:rPr>
          <w:noProof/>
        </w:rPr>
        <w:t>[23], [24]</w:t>
      </w:r>
      <w:r>
        <w:fldChar w:fldCharType="end"/>
      </w:r>
      <w:r>
        <w:t xml:space="preserve">. Autumn and spring often have a lower load. Weekdays differ from weekends, with weekends having a lighter load </w:t>
      </w:r>
      <w:r>
        <w:fldChar w:fldCharType="begin" w:fldLock="1"/>
      </w:r>
      <w:r w:rsidR="00CB485A">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Tour","type":"chapter"},"uris":["http://www.mendeley.com/documents/?uuid=5dda9d41-8e44-449c-95a9-68dbbf915508"]}],"mendeley":{"formattedCitation":"[18], [24]","plainTextFormattedCitation":"[18], [24]","previouslyFormattedCitation":"[18], [24]"},"properties":{"noteIndex":0},"schema":"https://github.com/citation-style-language/schema/raw/master/csl-citation.json"}</w:instrText>
      </w:r>
      <w:r>
        <w:fldChar w:fldCharType="separate"/>
      </w:r>
      <w:r w:rsidR="00CB485A" w:rsidRPr="00CB485A">
        <w:rPr>
          <w:noProof/>
        </w:rPr>
        <w:t>[18], [24]</w:t>
      </w:r>
      <w:r>
        <w:fldChar w:fldCharType="end"/>
      </w:r>
      <w:r>
        <w:t xml:space="preserve">. In general, public holidays have a lower load than weekdays and are more comparable to weekends. The load on days immediately preceding and following the holiday is also impacted </w:t>
      </w:r>
      <w:r>
        <w:fldChar w:fldCharType="begin" w:fldLock="1"/>
      </w:r>
      <w:r w:rsidR="00CB485A">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[23]","plainTextFormattedCitation":"[23]","previouslyFormattedCitation":"[23]"},"properties":{"noteIndex":0},"schema":"https://github.com/citation-style-language/schema/raw/master/csl-citation.json"}</w:instrText>
      </w:r>
      <w:r>
        <w:fldChar w:fldCharType="separate"/>
      </w:r>
      <w:r w:rsidR="00CB485A" w:rsidRPr="00CB485A">
        <w:rPr>
          <w:noProof/>
        </w:rPr>
        <w:t>[23]</w:t>
      </w:r>
      <w:r>
        <w:fldChar w:fldCharType="end"/>
      </w:r>
      <w:r>
        <w:t xml:space="preserve">. Because time influences how electricity is used, it is incorporated into load forecast models using calendar data </w:t>
      </w:r>
      <w:r>
        <w:fldChar w:fldCharType="begin" w:fldLock="1"/>
      </w:r>
      <w:r w:rsidR="00CB485A">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mendeley":{"formattedCitation":"[25]","plainTextFormattedCitation":"[25]","previouslyFormattedCitation":"[25]"},"properties":{"noteIndex":0},"schema":"https://github.com/citation-style-language/schema/raw/master/csl-citation.json"}</w:instrText>
      </w:r>
      <w:r>
        <w:fldChar w:fldCharType="separate"/>
      </w:r>
      <w:r w:rsidR="00CB485A" w:rsidRPr="00CB485A">
        <w:rPr>
          <w:noProof/>
        </w:rPr>
        <w:t>[25]</w:t>
      </w:r>
      <w:r>
        <w:fldChar w:fldCharType="end"/>
      </w:r>
      <w:r>
        <w:t xml:space="preserve">. Some, or all, of the patterns, might be considered. The pattern of weekday-weekend/holiday can be explained by establishing distinct models for each category </w:t>
      </w:r>
      <w:r>
        <w:fldChar w:fldCharType="begin" w:fldLock="1"/>
      </w:r>
      <w:r w:rsidR="00CB485A">
        <w:instrText>ADDIN CSL_CITATION {"citationItems":[{"id":"ITEM-1","itemData":{"DOI":"10.1109/icsmc.1995.538416","ISSN":"08843627","abstract":"Economically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Cybernetics","id":"ITEM-1","issued":{"date-parts":[["1995"]]},"title":"Survey of hybrid fuzzy neural approaches to electric load forecasting","type":"paper-conference"},"uris":["http://www.mendeley.com/documents/?uuid=3a69f549-179e-4d37-b1e9-73153d601a13"]}],"mendeley":{"formattedCitation":"[26]","plainTextFormattedCitation":"[26]","previouslyFormattedCitation":"[26]"},"properties":{"noteIndex":0},"schema":"https://github.com/citation-style-language/schema/raw/master/csl-citation.json"}</w:instrText>
      </w:r>
      <w:r>
        <w:fldChar w:fldCharType="separate"/>
      </w:r>
      <w:r w:rsidR="00CB485A" w:rsidRPr="00CB485A">
        <w:rPr>
          <w:noProof/>
        </w:rPr>
        <w:t>[26]</w:t>
      </w:r>
      <w:r>
        <w:fldChar w:fldCharType="end"/>
      </w:r>
      <w:r>
        <w:t xml:space="preserve">. Alternatively, many indicator variables could be used </w:t>
      </w:r>
      <w:r>
        <w:fldChar w:fldCharType="begin" w:fldLock="1"/>
      </w:r>
      <w:r w:rsidR="00CB485A">
        <w:instrText>ADDIN CSL_CITATION {"citationItems":[{"id":"ITEM-1","itemData":{"DOI":"10.1109/ICIIP.2017.8313703","ISBN":"9781509067343","abstract":"Short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2017","id":"ITEM-1","issued":{"date-parts":[["2018"]]},"page":"159-163","title":"Short term load forecasting using artificial neural network","type":"paper-conference"},"uris":["http://www.mendeley.com/documents/?uuid=41e30944-66ed-42a8-8466-2bd8ec556f5e"]},{"id":"ITEM-2","itemData":{"DOI":"10.1109/HNICEM.2015.7393166","ISBN":"9781509003594","abstract":"The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Networks","type":"paper-conference"},"uris":["http://www.mendeley.com/documents/?uuid=12680df7-986c-407d-a6fa-e0dbbc4eeb91"]}],"mendeley":{"formattedCitation":"[9], [22]","plainTextFormattedCitation":"[9], [22]","previouslyFormattedCitation":"[9], [22]"},"properties":{"noteIndex":0},"schema":"https://github.com/citation-style-language/schema/raw/master/csl-citation.json"}</w:instrText>
      </w:r>
      <w:r>
        <w:fldChar w:fldCharType="separate"/>
      </w:r>
      <w:r w:rsidR="00CB485A" w:rsidRPr="00CB485A">
        <w:rPr>
          <w:noProof/>
        </w:rPr>
        <w:t>[9], [22]</w:t>
      </w:r>
      <w:r>
        <w:fldChar w:fldCharType="end"/>
      </w:r>
      <w:r>
        <w:t xml:space="preserve">. Weekends and holidays are particularly difficult for studies that do not differentiate between these days  </w:t>
      </w:r>
      <w:r>
        <w:fldChar w:fldCharType="begin" w:fldLock="1"/>
      </w:r>
      <w:r w:rsidR="00CB485A">
        <w:instrText>ADDIN CSL_CITATION {"citationItems":[{"id":"ITEM-1","itemData":{"DOI":"10.1109/59.221223","ISSN":"15580679","abstract":"The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Systems","id":"ITEM-1","issued":{"date-parts":[["1993"]]},"title":"Neural Network Based Short Term Load Forecasting","type":"article-journal"},"uris":["http://www.mendeley.com/documents/?uuid=5a54d13e-9265-40c7-a3f7-ead5cef48d69"]}],"mendeley":{"formattedCitation":"[27]","plainTextFormattedCitation":"[27]","previouslyFormattedCitation":"[27]"},"properties":{"noteIndex":0},"schema":"https://github.com/citation-style-language/schema/raw/master/csl-citation.json"}</w:instrText>
      </w:r>
      <w:r>
        <w:fldChar w:fldCharType="separate"/>
      </w:r>
      <w:r w:rsidR="00CB485A" w:rsidRPr="00CB485A">
        <w:rPr>
          <w:noProof/>
        </w:rPr>
        <w:t>[27]</w:t>
      </w:r>
      <w:r>
        <w:fldChar w:fldCharType="end"/>
      </w:r>
      <w:r>
        <w:t xml:space="preserve">. Other patterns are accounted for </w:t>
      </w:r>
      <w:r>
        <w:lastRenderedPageBreak/>
        <w:t xml:space="preserve">using variables such as the hour of the day, the day of the week, the month, and the week number </w:t>
      </w:r>
      <w:r>
        <w:fldChar w:fldCharType="begin" w:fldLock="1"/>
      </w:r>
      <w:r w:rsidR="00CB485A">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Networks","type":"paper-conference"},"uris":["http://www.mendeley.com/documents/?uuid=12680df7-986c-407d-a6fa-e0dbbc4eeb91"]},{"id":"ITEM-3","itemData":{"DOI":"10.1109/ICIIP.2017.8313703","ISBN":"9781509067343","abstract":"Short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2017","id":"ITEM-3","issued":{"date-parts":[["2018"]]},"page":"159-163","title":"Short term load forecasting using artificial neural network","type":"paper-conference"},"uris":["http://www.mendeley.com/documents/?uuid=41e30944-66ed-42a8-8466-2bd8ec556f5e"]}],"mendeley":{"formattedCitation":"[9], [19], [22]","plainTextFormattedCitation":"[9], [19], [22]","previouslyFormattedCitation":"[9], [19], [22]"},"properties":{"noteIndex":0},"schema":"https://github.com/citation-style-language/schema/raw/master/csl-citation.json"}</w:instrText>
      </w:r>
      <w:r>
        <w:fldChar w:fldCharType="separate"/>
      </w:r>
      <w:r w:rsidR="00CB485A" w:rsidRPr="00CB485A">
        <w:rPr>
          <w:noProof/>
        </w:rPr>
        <w:t>[9], [19], [22]</w:t>
      </w:r>
      <w:r>
        <w:fldChar w:fldCharType="end"/>
      </w:r>
    </w:p>
    <w:p w14:paraId="0C70A967" w14:textId="7EAB4A9F" w:rsidR="00295109" w:rsidRDefault="00295109" w:rsidP="00295109">
      <w:pPr>
        <w:pStyle w:val="Heading3"/>
      </w:pPr>
      <w:bookmarkStart w:id="19" w:name="_Toc86260332"/>
      <w:r>
        <w:t>2.</w:t>
      </w:r>
      <w:r w:rsidR="0064614F">
        <w:t>1</w:t>
      </w:r>
      <w:r>
        <w:t>.4 M</w:t>
      </w:r>
      <w:r w:rsidRPr="00DE6AC4">
        <w:t>eteorological</w:t>
      </w:r>
      <w:r>
        <w:t xml:space="preserve"> Factors</w:t>
      </w:r>
      <w:bookmarkEnd w:id="19"/>
    </w:p>
    <w:p w14:paraId="591F87AB" w14:textId="37AF2523" w:rsidR="00295109" w:rsidRDefault="00295109" w:rsidP="00295109">
      <w:r>
        <w:tab/>
      </w:r>
      <w:r w:rsidRPr="00F02791">
        <w:t xml:space="preserve">The most frequently used and most significant weather variable is temperature </w:t>
      </w:r>
      <w:r>
        <w:fldChar w:fldCharType="begin" w:fldLock="1"/>
      </w:r>
      <w:r w:rsidR="00CB485A">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dissertation","type":"article-journal"},"uris":["http://www.mendeley.com/documents/?uuid=198918e7-1c69-4cc5-a630-d2f92115df84"]}],"mendeley":{"formattedCitation":"[18], [20], [23], [28], [29]","plainTextFormattedCitation":"[18], [20], [23], [28], [29]","previouslyFormattedCitation":"[18], [20], [23], [28], [29]"},"properties":{"noteIndex":0},"schema":"https://github.com/citation-style-language/schema/raw/master/csl-citation.json"}</w:instrText>
      </w:r>
      <w:r>
        <w:fldChar w:fldCharType="separate"/>
      </w:r>
      <w:r w:rsidR="00CB485A" w:rsidRPr="00CB485A">
        <w:rPr>
          <w:noProof/>
        </w:rPr>
        <w:t>[18], [20], [23], [28], [29]</w:t>
      </w:r>
      <w:r>
        <w:fldChar w:fldCharType="end"/>
      </w:r>
      <w:r>
        <w:t>.</w:t>
      </w:r>
      <w:r w:rsidRPr="00F02791">
        <w:t xml:space="preserve"> </w:t>
      </w:r>
      <w:r w:rsidRPr="00CC5DBA">
        <w:t>The majority of load forecasting models incorporate one or more temperature-related variables</w:t>
      </w:r>
      <w:r>
        <w:t xml:space="preserve"> </w:t>
      </w:r>
      <w:r>
        <w:fldChar w:fldCharType="begin" w:fldLock="1"/>
      </w:r>
      <w:r w:rsidR="00CB485A">
        <w:instrText>ADDIN CSL_CITATION {"citationItems":[{"id":"ITEM-1","itemData":{"author":[{"dropping-particle":"","family":"Foster","given":"Judith","non-dropping-particle":"","parse-names":false,"suffix":""}],"id":"ITEM-1","issued":{"date-parts":[["2020"]]},"publisher":"Queen’s University","title":"Electric load forecasting with increased embedded renewable generation","type":"thesis"},"uris":["http://www.mendeley.com/documents/?uuid=ab848f68-1c28-39df-a1f6-83371f9953ec"]}],"mendeley":{"formattedCitation":"[30]","plainTextFormattedCitation":"[30]","previouslyFormattedCitation":"[30]"},"properties":{"noteIndex":0},"schema":"https://github.com/citation-style-language/schema/raw/master/csl-citation.json"}</w:instrText>
      </w:r>
      <w:r>
        <w:fldChar w:fldCharType="separate"/>
      </w:r>
      <w:r w:rsidR="00CB485A" w:rsidRPr="00CB485A">
        <w:rPr>
          <w:noProof/>
        </w:rPr>
        <w:t>[30]</w:t>
      </w:r>
      <w:r>
        <w:fldChar w:fldCharType="end"/>
      </w:r>
      <w:r w:rsidRPr="00CC5DBA">
        <w:t>.</w:t>
      </w:r>
      <w:r>
        <w:t xml:space="preserve"> </w:t>
      </w:r>
      <w:r w:rsidRPr="00F02791">
        <w:t>The relation</w:t>
      </w:r>
      <w:r>
        <w:t>ship</w:t>
      </w:r>
      <w:r w:rsidRPr="00F02791">
        <w:t xml:space="preserve"> between temperature and load is non-linear.</w:t>
      </w:r>
      <w:r>
        <w:t xml:space="preserve"> A</w:t>
      </w:r>
      <w:r w:rsidRPr="00CA11EE">
        <w:t xml:space="preserve">ccording to Hong and Shahidehpour </w:t>
      </w:r>
      <w:r>
        <w:fldChar w:fldCharType="begin" w:fldLock="1"/>
      </w:r>
      <w:r w:rsidR="00CB485A">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[31]","plainTextFormattedCitation":"[31]","previouslyFormattedCitation":"[31]"},"properties":{"noteIndex":0},"schema":"https://github.com/citation-style-language/schema/raw/master/csl-citation.json"}</w:instrText>
      </w:r>
      <w:r>
        <w:fldChar w:fldCharType="separate"/>
      </w:r>
      <w:r w:rsidR="00CB485A" w:rsidRPr="00CB485A">
        <w:rPr>
          <w:noProof/>
        </w:rPr>
        <w:t>[31]</w:t>
      </w:r>
      <w:r>
        <w:fldChar w:fldCharType="end"/>
      </w:r>
      <w:r w:rsidRPr="00CA11EE">
        <w:t>, temperature factors alone can account for more than 70% of the variability in load.</w:t>
      </w:r>
      <w:r>
        <w:t xml:space="preserve"> </w:t>
      </w:r>
      <w:r w:rsidRPr="00F02791">
        <w:t xml:space="preserve">This nonlinear relationship contributes to the widespread use of nonlinear approaches for load forecasting </w:t>
      </w:r>
      <w:r>
        <w:fldChar w:fldCharType="begin" w:fldLock="1"/>
      </w:r>
      <w:r w:rsidR="00CB485A">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[18]","plainTextFormattedCitation":"[1], [18]","previouslyFormattedCitation":"[1], [18]"},"properties":{"noteIndex":0},"schema":"https://github.com/citation-style-language/schema/raw/master/csl-citation.json"}</w:instrText>
      </w:r>
      <w:r>
        <w:fldChar w:fldCharType="separate"/>
      </w:r>
      <w:r w:rsidR="00CB485A" w:rsidRPr="00CB485A">
        <w:rPr>
          <w:noProof/>
        </w:rPr>
        <w:t>[1], [18]</w:t>
      </w:r>
      <w:r>
        <w:fldChar w:fldCharType="end"/>
      </w:r>
      <w:r>
        <w:t xml:space="preserve">. </w:t>
      </w:r>
      <w:r w:rsidRPr="002004B1">
        <w:t>Since the early 1930s, the relation between temperature and load has been recognized</w:t>
      </w:r>
      <w:r>
        <w:t xml:space="preserve"> </w:t>
      </w:r>
      <w:r>
        <w:fldChar w:fldCharType="begin" w:fldLock="1"/>
      </w:r>
      <w:r w:rsidR="00CB485A">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[18]","plainTextFormattedCitation":"[18]","previouslyFormattedCitation":"[18]"},"properties":{"noteIndex":0},"schema":"https://github.com/citation-style-language/schema/raw/master/csl-citation.json"}</w:instrText>
      </w:r>
      <w:r>
        <w:fldChar w:fldCharType="separate"/>
      </w:r>
      <w:r w:rsidR="00CB485A" w:rsidRPr="00CB485A">
        <w:rPr>
          <w:noProof/>
        </w:rPr>
        <w:t>[18]</w:t>
      </w:r>
      <w:r>
        <w:fldChar w:fldCharType="end"/>
      </w:r>
      <w:r w:rsidRPr="002004B1">
        <w:t>.</w:t>
      </w:r>
    </w:p>
    <w:p w14:paraId="29A48E41" w14:textId="34D5C920" w:rsidR="00295109" w:rsidRDefault="00295109" w:rsidP="00295109">
      <w:pPr>
        <w:ind w:firstLine="288"/>
      </w:pPr>
      <w:r w:rsidRPr="00DE3A0A">
        <w:t>Humidity, solar irradiance, wind speed, barometric pressure, and precipitation are other weather variables that might alter the electric hourly load profile. Days with high humidity require cooling equipment to operate at a higher duty cycle to remove surplus moisture from the conditioned air</w:t>
      </w:r>
      <w:r>
        <w:t xml:space="preserve"> </w:t>
      </w:r>
      <w:r>
        <w:fldChar w:fldCharType="begin" w:fldLock="1"/>
      </w:r>
      <w:r w:rsidR="00CB485A">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mendeley":{"formattedCitation":"[32]","plainTextFormattedCitation":"[32]","previouslyFormattedCitation":"[32]"},"properties":{"noteIndex":0},"schema":"https://github.com/citation-style-language/schema/raw/master/csl-citation.json"}</w:instrText>
      </w:r>
      <w:r>
        <w:fldChar w:fldCharType="separate"/>
      </w:r>
      <w:r w:rsidR="00CB485A" w:rsidRPr="00CB485A">
        <w:rPr>
          <w:noProof/>
        </w:rPr>
        <w:t>[32]</w:t>
      </w:r>
      <w:r>
        <w:fldChar w:fldCharType="end"/>
      </w:r>
      <w:r w:rsidRPr="00DE3A0A">
        <w:t xml:space="preserve">. Long periods of high sun irradiation will radiantly heat the interiors of buildings, requiring cooling systems to run longer and with less diversity. Precipitation has a propensity to chill the air, hence decreasing the cooling load </w:t>
      </w:r>
      <w:r>
        <w:fldChar w:fldCharType="begin" w:fldLock="1"/>
      </w:r>
      <w:r w:rsidR="00CB485A">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[23]","plainTextFormattedCitation":"[23]","previouslyFormattedCitation":"[23]"},"properties":{"noteIndex":0},"schema":"https://github.com/citation-style-language/schema/raw/master/csl-citation.json"}</w:instrText>
      </w:r>
      <w:r>
        <w:fldChar w:fldCharType="separate"/>
      </w:r>
      <w:r w:rsidR="00CB485A" w:rsidRPr="00CB485A">
        <w:rPr>
          <w:noProof/>
        </w:rPr>
        <w:t>[23]</w:t>
      </w:r>
      <w:r>
        <w:fldChar w:fldCharType="end"/>
      </w:r>
      <w:r w:rsidRPr="00DE3A0A">
        <w:t>. Wind speed and barometric pressure can also influence the hourly load profile and frequently do so in conjunction with other variables such as precipitation.</w:t>
      </w:r>
      <w:r>
        <w:t xml:space="preserve"> </w:t>
      </w:r>
      <w:r w:rsidRPr="001634DB">
        <w:t>Wind speeds may amplify the effect of low temperatures, resulting in a greater wind chill index as well as increased demand. Wind speeds greater than 15 mph generate renewable energy, reducing the reliance on central sources of generation.</w:t>
      </w:r>
    </w:p>
    <w:p w14:paraId="28F21301" w14:textId="634CA79A" w:rsidR="00295109" w:rsidRDefault="00295109" w:rsidP="00295109">
      <w:r>
        <w:lastRenderedPageBreak/>
        <w:tab/>
      </w:r>
      <w:r w:rsidRPr="00453436">
        <w:t>Janicki provides an in-depth description of the many types of meteorological variables that are utilized in load forecasting, as well as instances of their application in the literature</w:t>
      </w:r>
      <w:r>
        <w:t xml:space="preserve"> </w:t>
      </w:r>
      <w:r>
        <w:fldChar w:fldCharType="begin" w:fldLock="1"/>
      </w:r>
      <w:r w:rsidR="00CB485A">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mendeley":{"formattedCitation":"[33]","plainTextFormattedCitation":"[33]","previouslyFormattedCitation":"[33]"},"properties":{"noteIndex":0},"schema":"https://github.com/citation-style-language/schema/raw/master/csl-citation.json"}</w:instrText>
      </w:r>
      <w:r>
        <w:fldChar w:fldCharType="separate"/>
      </w:r>
      <w:r w:rsidR="00CB485A" w:rsidRPr="00CB485A">
        <w:rPr>
          <w:noProof/>
        </w:rPr>
        <w:t>[33]</w:t>
      </w:r>
      <w:r>
        <w:fldChar w:fldCharType="end"/>
      </w:r>
      <w:r>
        <w:t xml:space="preserve">. The efficacy of these variables in forecasting load varies according to geographic location, industry, and regional climate. Friedrich and Afshari </w:t>
      </w:r>
      <w:r>
        <w:fldChar w:fldCharType="begin" w:fldLock="1"/>
      </w:r>
      <w:r w:rsidR="00CB485A">
        <w:instrText>ADDIN CSL_CITATION {"citationItems":[{"id":"ITEM-1","itemData":{"DOI":"10.1016/j.egypro.2015.07.616","ISSN":"18766102","abstract":"Short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Procedia","id":"ITEM-1","issued":{"date-parts":[["2015"]]},"title":"Short-term Forecasting of the Abu Dhabi Electricity Load Using Multiple Weather Variables","type":"paper-conference"},"uris":["http://www.mendeley.com/documents/?uuid=0806e8b1-246c-4f91-b6bd-6386a94f96ab"]}],"mendeley":{"formattedCitation":"[34]","plainTextFormattedCitation":"[34]","previouslyFormattedCitation":"[34]"},"properties":{"noteIndex":0},"schema":"https://github.com/citation-style-language/schema/raw/master/csl-citation.json"}</w:instrText>
      </w:r>
      <w:r>
        <w:fldChar w:fldCharType="separate"/>
      </w:r>
      <w:r w:rsidR="00CB485A" w:rsidRPr="00CB485A">
        <w:rPr>
          <w:noProof/>
        </w:rPr>
        <w:t>[34]</w:t>
      </w:r>
      <w:r>
        <w:fldChar w:fldCharType="end"/>
      </w:r>
      <w:r>
        <w:t xml:space="preserve"> discovered that incorporating four meteorological variables (temperature, specific humidity, wind speed, and sun irradiation) produced more accurate findings than relying solely on temperature. This was not a direct comparison because the models were of two distinct types (ANN vs. transfer function). </w:t>
      </w:r>
    </w:p>
    <w:p w14:paraId="69CFDA76" w14:textId="662A6BAE" w:rsidR="00295109" w:rsidRDefault="00295109" w:rsidP="00295109">
      <w:pPr>
        <w:ind w:firstLine="288"/>
      </w:pPr>
      <w:r>
        <w:t xml:space="preserve">Taylor and Buizza </w:t>
      </w:r>
      <w:r>
        <w:fldChar w:fldCharType="begin" w:fldLock="1"/>
      </w:r>
      <w:r w:rsidR="00CB485A">
        <w:instrText>ADDIN CSL_CITATION {"citationItems":[{"id":"ITEM-1","itemData":{"DOI":"10.1109/TPWRS.2002.800906","ISSN":"08858950","abstract":"In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Systems","id":"ITEM-1","issued":{"date-parts":[["2002"]]},"title":"Neural network load forecasting with weather ensemble predictions","type":"article-journal"},"uris":["http://www.mendeley.com/documents/?uuid=0cd215ba-db31-49b2-992c-902a094262cd"]}],"mendeley":{"formattedCitation":"[35]","plainTextFormattedCitation":"[35]","previouslyFormattedCitation":"[35]"},"properties":{"noteIndex":0},"schema":"https://github.com/citation-style-language/schema/raw/master/csl-citation.json"}</w:instrText>
      </w:r>
      <w:r>
        <w:fldChar w:fldCharType="separate"/>
      </w:r>
      <w:r w:rsidR="00CB485A" w:rsidRPr="00CB485A">
        <w:rPr>
          <w:noProof/>
        </w:rPr>
        <w:t>[35]</w:t>
      </w:r>
      <w:r>
        <w:fldChar w:fldCharType="end"/>
      </w:r>
      <w:r>
        <w:t xml:space="preserve"> employ a variety of meteorological factors. They modify the model's temperature, wind speed, and cloud cover to employ effective temperature, wind cooling power, and lighting. They do not make comparisons to a model based solely on temperature. Khotanzad et al. </w:t>
      </w:r>
      <w:r>
        <w:fldChar w:fldCharType="begin" w:fldLock="1"/>
      </w:r>
      <w:r w:rsidR="00CB485A">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[36]","plainTextFormattedCitation":"[36]","previouslyFormattedCitation":"[36]"},"properties":{"noteIndex":0},"schema":"https://github.com/citation-style-language/schema/raw/master/csl-citation.json"}</w:instrText>
      </w:r>
      <w:r>
        <w:fldChar w:fldCharType="separate"/>
      </w:r>
      <w:r w:rsidR="00CB485A" w:rsidRPr="00CB485A">
        <w:rPr>
          <w:noProof/>
        </w:rPr>
        <w:t>[36]</w:t>
      </w:r>
      <w:r>
        <w:fldChar w:fldCharType="end"/>
      </w:r>
      <w:r>
        <w:t xml:space="preserve"> use an effective temperature to adjust for humidity and wind speed. Specific</w:t>
      </w:r>
      <w:r w:rsidRPr="001F59E9">
        <w:t xml:space="preserve"> studies </w:t>
      </w:r>
      <w:r>
        <w:t>concentrating</w:t>
      </w:r>
      <w:r w:rsidRPr="001F59E9">
        <w:t xml:space="preserve"> exclusively on temperature imply that additional weather variables could be incorporated to improve forecasts</w:t>
      </w:r>
      <w:r>
        <w:t xml:space="preserve"> </w:t>
      </w:r>
      <w:r>
        <w:fldChar w:fldCharType="begin" w:fldLock="1"/>
      </w:r>
      <w:r w:rsidR="00CB485A">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network","type":"paper-conference"},"uris":["http://www.mendeley.com/documents/?uuid=41e30944-66ed-42a8-8466-2bd8ec556f5e"]}],"mendeley":{"formattedCitation":"[9], [20]","plainTextFormattedCitation":"[9], [20]","previouslyFormattedCitation":"[9], [20]"},"properties":{"noteIndex":0},"schema":"https://github.com/citation-style-language/schema/raw/master/csl-citation.json"}</w:instrText>
      </w:r>
      <w:r>
        <w:fldChar w:fldCharType="separate"/>
      </w:r>
      <w:r w:rsidR="00CB485A" w:rsidRPr="00CB485A">
        <w:rPr>
          <w:noProof/>
        </w:rPr>
        <w:t>[9], [20]</w:t>
      </w:r>
      <w:r>
        <w:fldChar w:fldCharType="end"/>
      </w:r>
      <w:r>
        <w:t>.</w:t>
      </w:r>
    </w:p>
    <w:p w14:paraId="65FCDD8C" w14:textId="7DBD281E" w:rsidR="00295109" w:rsidRDefault="00295109" w:rsidP="00295109">
      <w:r>
        <w:tab/>
      </w:r>
      <w:r w:rsidRPr="00957973">
        <w:t xml:space="preserve">For load forecasting, the location of the weather data input must be determined. Forecasting loads can be </w:t>
      </w:r>
      <w:r>
        <w:t>pretty</w:t>
      </w:r>
      <w:r w:rsidRPr="00957973">
        <w:t xml:space="preserve"> location-specific, such as forecasting for individual buildings or local regions. This form of forecasting is possible due to the availability of smart grid data, although system load forecasting is still required. Utilizing weather data for a significant load center is one approach of selecting weather data (e.g., Toronto used for Ontario). Weather stations located throughout a region can</w:t>
      </w:r>
      <w:r>
        <w:t xml:space="preserve"> also</w:t>
      </w:r>
      <w:r w:rsidRPr="00957973">
        <w:t xml:space="preserve"> be averaged to provide a single input variable </w:t>
      </w:r>
      <w:r>
        <w:fldChar w:fldCharType="begin" w:fldLock="1"/>
      </w:r>
      <w:r w:rsidR="00CB485A">
        <w:instrText>ADDIN CSL_CITATION {"citationItems":[{"id":"ITEM-1","itemData":{"DOI":"10.3390/en12081510","ISSN":"19961073","abstract":"Weather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-1","issued":{"date-parts":[["2019"]]},"title":"Combining weather stations for electric load forecasting","type":"article-journal"},"uris":["http://www.mendeley.com/documents/?uuid=e04dc322-d606-42af-95b2-e73ac743d892"]}],"mendeley":{"formattedCitation":"[37]","plainTextFormattedCitation":"[37]","previouslyFormattedCitation":"[37]"},"properties":{"noteIndex":0},"schema":"https://github.com/citation-style-language/schema/raw/master/csl-citation.json"}</w:instrText>
      </w:r>
      <w:r>
        <w:fldChar w:fldCharType="separate"/>
      </w:r>
      <w:r w:rsidR="00CB485A" w:rsidRPr="00CB485A">
        <w:rPr>
          <w:noProof/>
        </w:rPr>
        <w:t>[37]</w:t>
      </w:r>
      <w:r>
        <w:fldChar w:fldCharType="end"/>
      </w:r>
      <w:r>
        <w:t>.</w:t>
      </w:r>
      <w:r w:rsidRPr="00957973">
        <w:t xml:space="preserve"> Additionally, weather station selection can be used to discover which stations are the most accurate predictors of load </w:t>
      </w:r>
      <w:r>
        <w:fldChar w:fldCharType="begin" w:fldLock="1"/>
      </w:r>
      <w:r w:rsidR="00CB485A">
        <w:instrText>ADDIN CSL_CITATION {"citationItems":[{"id":"ITEM-1","itemData":{"DOI":"10.1016/j.ijforecast.2014.07.001","ISSN":"01692070","abstract":"Weather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Forecasting","id":"ITEM-1","issued":{"date-parts":[["2015"]]},"title":"Weather station selection for electric load forecasting","type":"article-journal"},"uris":["http://www.mendeley.com/documents/?uuid=a6e42d11-0e25-43f3-bda7-3447f17927ab"]},{"id":"ITEM-2","itemData":{"DOI":"10.3390/en12030393","ISSN":"19961073","abstract":"Electricity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wing","non-dropping-particle":"","parse-names":false,"suffix":""}],"container-title":"Energies","id":"ITEM-2","issued":{"date-parts":[["2019"]]},"title":"Computational intelligence on short-term load forecasting: A methodological overview","type":"article"},"uris":["http://www.mendeley.com/documents/?uuid=e025f865-9b57-417a-be42-cd54c381e2b4"]},{"id":"ITEM-3","itemData":{"DOI":"10.1016/j.ijforecast.2019.08.008","ISSN":"01692070","abstract":"Demand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Forecasting","id":"ITEM-3","issued":{"date-parts":[["2020"]]},"title":"Rethinking weather station selection for electric load forecasting using genetic algorithms","type":"article-journal"},"uris":["http://www.mendeley.com/documents/?uuid=5ce4f603-c6aa-42bb-a326-585a9e79c8a2"]}],"mendeley":{"formattedCitation":"[38]–[40]","plainTextFormattedCitation":"[38]–[40]","previouslyFormattedCitation":"[38]–[40]"},"properties":{"noteIndex":0},"schema":"https://github.com/citation-style-language/schema/raw/master/csl-citation.json"}</w:instrText>
      </w:r>
      <w:r>
        <w:fldChar w:fldCharType="separate"/>
      </w:r>
      <w:r w:rsidR="00CB485A" w:rsidRPr="00CB485A">
        <w:rPr>
          <w:noProof/>
        </w:rPr>
        <w:t>[38]–[40]</w:t>
      </w:r>
      <w:r>
        <w:fldChar w:fldCharType="end"/>
      </w:r>
      <w:r>
        <w:t>.</w:t>
      </w:r>
      <w:r w:rsidRPr="00957973">
        <w:t xml:space="preserve"> Distributed or multi-</w:t>
      </w:r>
      <w:r w:rsidRPr="00957973">
        <w:lastRenderedPageBreak/>
        <w:t>region forecasting is a technique for anticipating load by utilizing meteorological data from different locations</w:t>
      </w:r>
      <w:r>
        <w:t xml:space="preserve"> </w:t>
      </w:r>
      <w:r>
        <w:fldChar w:fldCharType="begin" w:fldLock="1"/>
      </w:r>
      <w:r w:rsidR="00CB485A">
        <w:instrText>ADDIN CSL_CITATION {"citationItems":[{"id":"ITEM-1","itemData":{"DOI":"10.1109/ICPS.2008.4606287","ISBN":"9781424420940","abstract":"In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Conference","id":"ITEM-1","issued":{"date-parts":[["2008"]]},"title":"Multi-area load forecasting for system with large geographical area","type":"paper-conference"},"uris":["http://www.mendeley.com/documents/?uuid=65c2d67f-f83b-4e2c-8a4f-2f77f2b89379"]}],"mendeley":{"formattedCitation":"[41]","plainTextFormattedCitation":"[41]","previouslyFormattedCitation":"[41]"},"properties":{"noteIndex":0},"schema":"https://github.com/citation-style-language/schema/raw/master/csl-citation.json"}</w:instrText>
      </w:r>
      <w:r>
        <w:fldChar w:fldCharType="separate"/>
      </w:r>
      <w:r w:rsidR="00CB485A" w:rsidRPr="00CB485A">
        <w:rPr>
          <w:noProof/>
        </w:rPr>
        <w:t>[41]</w:t>
      </w:r>
      <w:r>
        <w:fldChar w:fldCharType="end"/>
      </w:r>
      <w:r>
        <w:t xml:space="preserve">, </w:t>
      </w:r>
      <w:r w:rsidRPr="00957973">
        <w:t>which is particularly useful in vast geographic areas.</w:t>
      </w:r>
    </w:p>
    <w:p w14:paraId="30CC274A" w14:textId="2FDB9130" w:rsidR="00295109" w:rsidRDefault="00295109" w:rsidP="00295109">
      <w:pPr>
        <w:pStyle w:val="Heading3"/>
      </w:pPr>
      <w:bookmarkStart w:id="20" w:name="_Toc86260333"/>
      <w:r>
        <w:t>2.</w:t>
      </w:r>
      <w:r w:rsidR="00C96906">
        <w:t>1</w:t>
      </w:r>
      <w:r>
        <w:t>.5 Random Factors</w:t>
      </w:r>
      <w:bookmarkEnd w:id="20"/>
    </w:p>
    <w:p w14:paraId="230C1D26" w14:textId="5A87A21E" w:rsidR="00295109" w:rsidRDefault="00295109" w:rsidP="00295109">
      <w:pPr>
        <w:ind w:firstLine="288"/>
      </w:pPr>
      <w:r w:rsidRPr="005F7F3D">
        <w:t xml:space="preserve">Random factors affecting the electrical load profile are other random disruptions in the load pattern that cannot be described by the preceding factors </w:t>
      </w:r>
      <w:r>
        <w:fldChar w:fldCharType="begin" w:fldLock="1"/>
      </w:r>
      <w:r w:rsidR="00CB485A">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[23]","plainTextFormattedCitation":"[23]","previouslyFormattedCitation":"[23]"},"properties":{"noteIndex":0},"schema":"https://github.com/citation-style-language/schema/raw/master/csl-citation.json"}</w:instrText>
      </w:r>
      <w:r>
        <w:fldChar w:fldCharType="separate"/>
      </w:r>
      <w:r w:rsidR="00CB485A" w:rsidRPr="00CB485A">
        <w:rPr>
          <w:noProof/>
        </w:rPr>
        <w:t>[23]</w:t>
      </w:r>
      <w:r>
        <w:fldChar w:fldCharType="end"/>
      </w:r>
      <w:r w:rsidRPr="005F7F3D">
        <w:t>. These disturbances might include considerable loads that operate on an ad hoc basis, making prediction impossible</w:t>
      </w:r>
      <w:r>
        <w:t xml:space="preserve"> </w:t>
      </w:r>
      <w:r>
        <w:fldChar w:fldCharType="begin" w:fldLock="1"/>
      </w:r>
      <w:r w:rsidR="00CB485A">
        <w:instrText>ADDIN CSL_CITATION {"citationItems":[{"id":"ITEM-1","itemData":{"author":[{"dropping-particle":"","family":"Taylor","given":"Eric Lynn","non-dropping-particle":"","parse-names":false,"suffix":""}],"id":"ITEM-1","issued":{"date-parts":[["2013"]]},"publisher":"University of Tennessee","title":"Short-term Electrical Load Forecasting for an Institutional/ Industrial Power System Using an Artificial Neural Network","type":"thesis"},"uris":["http://www.mendeley.com/documents/?uuid=39a9403a-6386-3193-a820-7d021daafeea"]}],"mendeley":{"formattedCitation":"[42]","plainTextFormattedCitation":"[42]","previouslyFormattedCitation":"[42]"},"properties":{"noteIndex":0},"schema":"https://github.com/citation-style-language/schema/raw/master/csl-citation.json"}</w:instrText>
      </w:r>
      <w:r>
        <w:fldChar w:fldCharType="separate"/>
      </w:r>
      <w:r w:rsidR="00CB485A" w:rsidRPr="00CB485A">
        <w:rPr>
          <w:noProof/>
        </w:rPr>
        <w:t>[42]</w:t>
      </w:r>
      <w:r>
        <w:fldChar w:fldCharType="end"/>
      </w:r>
      <w:r w:rsidRPr="005F7F3D">
        <w:t xml:space="preserve">. Other disruptions, such as extensive employee absenteeism (due to illness, severe weather, etc.) and planned or unforeseen power system outages can </w:t>
      </w:r>
      <w:r>
        <w:t>substantially impact the facility's load profile</w:t>
      </w:r>
      <w:r w:rsidRPr="005F7F3D">
        <w:t>.</w:t>
      </w:r>
    </w:p>
    <w:p w14:paraId="22C6F76C" w14:textId="4E5F2DB1" w:rsidR="00295109" w:rsidRDefault="00295109" w:rsidP="00295109">
      <w:pPr>
        <w:pStyle w:val="Heading2"/>
      </w:pPr>
      <w:bookmarkStart w:id="21" w:name="_Ref86061634"/>
      <w:bookmarkStart w:id="22" w:name="_Ref86061668"/>
      <w:bookmarkStart w:id="23" w:name="_Ref86061675"/>
      <w:bookmarkStart w:id="24" w:name="_Ref86061677"/>
      <w:bookmarkStart w:id="25" w:name="_Toc86260334"/>
      <w:r>
        <w:t>2.</w:t>
      </w:r>
      <w:r w:rsidR="00C2242B">
        <w:t>2</w:t>
      </w:r>
      <w:r>
        <w:t xml:space="preserve"> Peak Load Demand</w:t>
      </w:r>
      <w:bookmarkEnd w:id="21"/>
      <w:bookmarkEnd w:id="22"/>
      <w:bookmarkEnd w:id="23"/>
      <w:bookmarkEnd w:id="24"/>
      <w:bookmarkEnd w:id="25"/>
    </w:p>
    <w:p w14:paraId="460EC20D" w14:textId="2CC0B99B" w:rsidR="00295109" w:rsidRDefault="00295109" w:rsidP="00295109">
      <w:pPr>
        <w:ind w:firstLine="288"/>
      </w:pPr>
      <w:r w:rsidRPr="00B13D12">
        <w:t>Peak load refers to the maximum amount of energy drawn from the grid by a consumer over a specified time period. The difference between a peak and a spike is that a value is considered a peak only if it persists for at least 15 minutes; anything less than 15 minutes is considered a random spike. A spike in demand can be triggered by turning on a machine, and spikes last only a few seconds. Peak demand is typically the average demand over a specified time period; most utilities use a 15-minute interval, but some use 30- or 60-minute intervals</w:t>
      </w:r>
      <w:r>
        <w:t xml:space="preserve"> </w:t>
      </w:r>
      <w:r>
        <w:fldChar w:fldCharType="begin" w:fldLock="1"/>
      </w:r>
      <w:r w:rsidR="00CB485A">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[43]","plainTextFormattedCitation":"[43]","previouslyFormattedCitation":"[43]"},"properties":{"noteIndex":0},"schema":"https://github.com/citation-style-language/schema/raw/master/csl-citation.json"}</w:instrText>
      </w:r>
      <w:r>
        <w:fldChar w:fldCharType="separate"/>
      </w:r>
      <w:r w:rsidR="00CB485A" w:rsidRPr="00CB485A">
        <w:rPr>
          <w:noProof/>
        </w:rPr>
        <w:t>[43]</w:t>
      </w:r>
      <w:r>
        <w:fldChar w:fldCharType="end"/>
      </w:r>
      <w:r w:rsidRPr="00B13D12">
        <w:t>. Due to the fact that our three datasets are sampled using aggregated hourly load demand values, we can assume that none of them contain spikes.</w:t>
      </w:r>
    </w:p>
    <w:p w14:paraId="6442727F" w14:textId="47C13BA1" w:rsidR="00295109" w:rsidRDefault="00295109" w:rsidP="00295109">
      <w:pPr>
        <w:ind w:firstLine="288"/>
      </w:pPr>
      <w:r>
        <w:t xml:space="preserve">Understanding peak load is critical for any business energy management strategy, as it is utilized to calculate a portion of the energy cost </w:t>
      </w:r>
      <w:r>
        <w:fldChar w:fldCharType="begin" w:fldLock="1"/>
      </w:r>
      <w:r w:rsidR="00CB485A">
        <w:instrText>ADDIN CSL_CITATION {"citationItems":[{"id":"ITEM-1","itemData":{"URL":"https://aquicore.com/blog/what-is-peak-load/","accessed":{"date-parts":[["2021","10","7"]]},"id":"ITEM-1","issued":{"date-parts":[["0"]]},"title":"What is Peak Load? | Aquicore","type":"webpage"},"uris":["http://www.mendeley.com/documents/?uuid=3405bd2f-cc45-3743-9be0-e2ca53ba642e"]}],"mendeley":{"formattedCitation":"[44]","plainTextFormattedCitation":"[44]","previouslyFormattedCitation":"[44]"},"properties":{"noteIndex":0},"schema":"https://github.com/citation-style-language/schema/raw/master/csl-citation.json"}</w:instrText>
      </w:r>
      <w:r>
        <w:fldChar w:fldCharType="separate"/>
      </w:r>
      <w:r w:rsidR="00CB485A" w:rsidRPr="00CB485A">
        <w:rPr>
          <w:noProof/>
        </w:rPr>
        <w:t>[44]</w:t>
      </w:r>
      <w:r>
        <w:fldChar w:fldCharType="end"/>
      </w:r>
      <w:r>
        <w:t xml:space="preserve">.  </w:t>
      </w:r>
      <w:r w:rsidRPr="003E04CF">
        <w:t xml:space="preserve">Peaks have three distinct characteristics: magnitude, temporal location, and width or duration. The temporal location of the peak is the most critical of all the characteristics, even more so than the peak's value. </w:t>
      </w:r>
      <w:r w:rsidRPr="003E04CF">
        <w:lastRenderedPageBreak/>
        <w:t>Knowing the precise time</w:t>
      </w:r>
      <w:r>
        <w:t xml:space="preserve"> that </w:t>
      </w:r>
      <w:r w:rsidRPr="003E04CF">
        <w:t xml:space="preserve">a peak will occur enables utilities to plan reserve power and demand response strategies in advance to help reduce the peak, which could result in significant savings for both the utility and its customers. </w:t>
      </w:r>
      <w:r w:rsidRPr="0001765A">
        <w:t>Numerous electric utilities charge customers in addition to their consumption for peak load. Peak demand dictates the rate at which you are charged by the utility. The utility's meter records and averages your demand usage for each of those 15-minute intervals, and the interval with the highest 15-minute usage during that billing period establishes your monthly peak demand.</w:t>
      </w:r>
    </w:p>
    <w:p w14:paraId="01A79073" w14:textId="77777777" w:rsidR="009E4E83" w:rsidRDefault="009E4E83" w:rsidP="009E4E83">
      <w:pPr>
        <w:keepNext/>
        <w:ind w:firstLine="288"/>
        <w:jc w:val="center"/>
      </w:pPr>
      <w:r>
        <w:rPr>
          <w:noProof/>
        </w:rPr>
        <w:drawing>
          <wp:inline distT="0" distB="0" distL="0" distR="0" wp14:anchorId="55F4CD72" wp14:editId="2B7A625F">
            <wp:extent cx="3117836" cy="2466975"/>
            <wp:effectExtent l="0" t="0" r="6985" b="0"/>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15">
                      <a:extLst>
                        <a:ext uri="{28A0092B-C50C-407E-A947-70E740481C1C}">
                          <a14:useLocalDpi xmlns:a14="http://schemas.microsoft.com/office/drawing/2010/main" val="0"/>
                        </a:ext>
                      </a:extLst>
                    </a:blip>
                    <a:srcRect l="25174" t="6481" r="23264" b="20987"/>
                    <a:stretch/>
                  </pic:blipFill>
                  <pic:spPr bwMode="auto">
                    <a:xfrm>
                      <a:off x="0" y="0"/>
                      <a:ext cx="3119419" cy="2468228"/>
                    </a:xfrm>
                    <a:prstGeom prst="rect">
                      <a:avLst/>
                    </a:prstGeom>
                    <a:noFill/>
                    <a:ln>
                      <a:noFill/>
                    </a:ln>
                    <a:extLst>
                      <a:ext uri="{53640926-AAD7-44D8-BBD7-CCE9431645EC}">
                        <a14:shadowObscured xmlns:a14="http://schemas.microsoft.com/office/drawing/2010/main"/>
                      </a:ext>
                    </a:extLst>
                  </pic:spPr>
                </pic:pic>
              </a:graphicData>
            </a:graphic>
          </wp:inline>
        </w:drawing>
      </w:r>
    </w:p>
    <w:p w14:paraId="2163830F" w14:textId="776DB1DD" w:rsidR="009E4E83" w:rsidRDefault="009E4E83" w:rsidP="009E4E83">
      <w:pPr>
        <w:pStyle w:val="Caption"/>
        <w:jc w:val="center"/>
      </w:pPr>
      <w:bookmarkStart w:id="26" w:name="_Toc86260406"/>
      <w:r>
        <w:t xml:space="preserve">Figure </w:t>
      </w:r>
      <w:fldSimple w:instr=" SEQ Figure \* ARABIC ">
        <w:r w:rsidR="00004E51">
          <w:rPr>
            <w:noProof/>
          </w:rPr>
          <w:t>1</w:t>
        </w:r>
      </w:fldSimple>
      <w:r>
        <w:t xml:space="preserve"> – Peak Load vs Base Load </w:t>
      </w:r>
      <w:r>
        <w:fldChar w:fldCharType="begin" w:fldLock="1"/>
      </w:r>
      <w:r w:rsidR="00CB485A">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[45]","plainTextFormattedCitation":"[45]","previouslyFormattedCitation":"[45]"},"properties":{"noteIndex":0},"schema":"https://github.com/citation-style-language/schema/raw/master/csl-citation.json"}</w:instrText>
      </w:r>
      <w:r>
        <w:fldChar w:fldCharType="separate"/>
      </w:r>
      <w:r w:rsidR="00CB485A" w:rsidRPr="00CB485A">
        <w:rPr>
          <w:b w:val="0"/>
          <w:noProof/>
        </w:rPr>
        <w:t>[45]</w:t>
      </w:r>
      <w:bookmarkEnd w:id="26"/>
      <w:r>
        <w:fldChar w:fldCharType="end"/>
      </w:r>
    </w:p>
    <w:p w14:paraId="642F503F" w14:textId="77777777" w:rsidR="00295109" w:rsidRDefault="00295109" w:rsidP="00295109">
      <w:pPr>
        <w:ind w:firstLine="288"/>
      </w:pPr>
      <w:r>
        <w:t>Conversely</w:t>
      </w:r>
      <w:r w:rsidRPr="00F172C9">
        <w:t>, base load refers to the absolute minimum amount of electrical demand required over a 24-hour period.</w:t>
      </w:r>
      <w:r>
        <w:t xml:space="preserve"> Also referred to as constant load, base load requirements are relatively constant. Consider the electricity requirements of a house. The base load is the constant electricity required by the electrical grid.  Peak load occurs when additional power is required, such as when the entire family is at home watching television and consuming a large amount of electricity. It is a brief moment of high demand, as the family will soon be sleeping, shutting off the television and lights and consuming less electricity. </w:t>
      </w:r>
      <w:r>
        <w:lastRenderedPageBreak/>
        <w:t xml:space="preserve">The base load is steadier, but lower, because electricity is still required for heating, cooling, and power outlets, among other things. </w:t>
      </w:r>
    </w:p>
    <w:p w14:paraId="2B8CF80E" w14:textId="22FD736F" w:rsidR="00295109" w:rsidRDefault="00295109" w:rsidP="00295109">
      <w:pPr>
        <w:ind w:firstLine="288"/>
      </w:pPr>
      <w:r w:rsidRPr="00EE242E">
        <w:t>Peak load electricity is less predictable than base load. It can surge when air conditioners are switched on or when a snowstorm hits and the heat must be turned up</w:t>
      </w:r>
      <w:r>
        <w:t xml:space="preserve"> </w:t>
      </w:r>
      <w:r>
        <w:fldChar w:fldCharType="begin" w:fldLock="1"/>
      </w:r>
      <w:r w:rsidR="00CB485A">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[46]","plainTextFormattedCitation":"[46]","previouslyFormattedCitation":"[46]"},"properties":{"noteIndex":0},"schema":"https://github.com/citation-style-language/schema/raw/master/csl-citation.json"}</w:instrText>
      </w:r>
      <w:r>
        <w:fldChar w:fldCharType="separate"/>
      </w:r>
      <w:r w:rsidR="00CB485A" w:rsidRPr="00CB485A">
        <w:rPr>
          <w:noProof/>
        </w:rPr>
        <w:t>[46]</w:t>
      </w:r>
      <w:r>
        <w:fldChar w:fldCharType="end"/>
      </w:r>
      <w:r>
        <w:t>. E</w:t>
      </w:r>
      <w:r w:rsidRPr="00EE242E">
        <w:t>lectricity is</w:t>
      </w:r>
      <w:r>
        <w:t xml:space="preserve"> generally</w:t>
      </w:r>
      <w:r w:rsidRPr="00EE242E">
        <w:t xml:space="preserve"> more expensive during peak periods.</w:t>
      </w:r>
      <w:r>
        <w:t xml:space="preserve"> </w:t>
      </w:r>
      <w:r w:rsidRPr="00837DD2">
        <w:t>In this study, we considered daily peaks, considering the peak's value and time of occurrence.</w:t>
      </w:r>
      <w:r>
        <w:t xml:space="preserve"> </w:t>
      </w:r>
    </w:p>
    <w:p w14:paraId="5860BA2E" w14:textId="78E167D6" w:rsidR="00F83023" w:rsidRDefault="00F83023" w:rsidP="00F83023">
      <w:pPr>
        <w:pStyle w:val="Heading2"/>
      </w:pPr>
      <w:bookmarkStart w:id="27" w:name="_Toc86260335"/>
      <w:r>
        <w:t>2.3 Load Forecasting Horizons</w:t>
      </w:r>
      <w:bookmarkEnd w:id="27"/>
    </w:p>
    <w:p w14:paraId="11D35679" w14:textId="2A433141" w:rsidR="00F83023" w:rsidRDefault="00F83023" w:rsidP="00F83023">
      <w:pPr>
        <w:ind w:firstLine="288"/>
      </w:pPr>
      <w:r>
        <w:t xml:space="preserve">Electricity demand can be assessed periodically - hourly, daily, weekly, monthly, or yearly and forecasting can be applied to various horizons: very short-term load forecasting (VSTLF, &lt;1-day), short-term load forecasting (STLF, &lt;2-weeks), medium-term load forecasting (MTLF &lt;3-years), and long-term load forecasting (LTLF &gt;3years) </w:t>
      </w:r>
      <w:r>
        <w:fldChar w:fldCharType="begin" w:fldLock="1"/>
      </w:r>
      <w:r w:rsidR="00CB485A">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[47]","plainTextFormattedCitation":"[47]","previouslyFormattedCitation":"[47]"},"properties":{"noteIndex":0},"schema":"https://github.com/citation-style-language/schema/raw/master/csl-citation.json"}</w:instrText>
      </w:r>
      <w:r>
        <w:fldChar w:fldCharType="separate"/>
      </w:r>
      <w:r w:rsidR="00CB485A" w:rsidRPr="00CB485A">
        <w:rPr>
          <w:noProof/>
        </w:rPr>
        <w:t>[47]</w:t>
      </w:r>
      <w:r>
        <w:fldChar w:fldCharType="end"/>
      </w:r>
      <w:r>
        <w:t>. Short-term forecasting has been the focus in most current research, concentrating on horizons of less than two weeks; it</w:t>
      </w:r>
      <w:r w:rsidRPr="0093495E">
        <w:t xml:space="preserve"> is critical in the areas of planning, contingency analysis, load flow assessment, and power system planning and maintenance</w:t>
      </w:r>
      <w:r>
        <w:t xml:space="preserve"> </w:t>
      </w:r>
      <w:r>
        <w:fldChar w:fldCharType="begin" w:fldLock="1"/>
      </w:r>
      <w:r w:rsidR="00CB485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information","type":"article-journal","volume":"5"},"uris":["http://www.mendeley.com/documents/?uuid=3d2f3b02-12fc-417c-a746-0bb1d4ba5f98"]}],"mendeley":{"formattedCitation":"[1], [47], [48]","plainTextFormattedCitation":"[1], [47], [48]","previouslyFormattedCitation":"[1], [47], [48]"},"properties":{"noteIndex":0},"schema":"https://github.com/citation-style-language/schema/raw/master/csl-citation.json"}</w:instrText>
      </w:r>
      <w:r>
        <w:fldChar w:fldCharType="separate"/>
      </w:r>
      <w:r w:rsidR="00CB485A" w:rsidRPr="00CB485A">
        <w:rPr>
          <w:noProof/>
        </w:rPr>
        <w:t>[1], [47], [48]</w:t>
      </w:r>
      <w:r>
        <w:fldChar w:fldCharType="end"/>
      </w:r>
      <w:r>
        <w:t>. D</w:t>
      </w:r>
      <w:r w:rsidRPr="001D0821">
        <w:t>isparities in time horizon</w:t>
      </w:r>
      <w:r>
        <w:t>s</w:t>
      </w:r>
      <w:r w:rsidRPr="001D0821">
        <w:t xml:space="preserve"> have implications for the models and methodologies used</w:t>
      </w:r>
      <w:r>
        <w:t xml:space="preserve"> in forecasting, and</w:t>
      </w:r>
      <w:r w:rsidRPr="001D0821">
        <w:t xml:space="preserve"> </w:t>
      </w:r>
      <w:r>
        <w:t xml:space="preserve">for what is available and selected for </w:t>
      </w:r>
      <w:r w:rsidRPr="001D0821">
        <w:t xml:space="preserve">input data. </w:t>
      </w:r>
      <w:r w:rsidRPr="0093495E">
        <w:t>The analyst must determine the most appropriate model type and the critical external factors that must be taken into account in order to obtain the most precise forecast</w:t>
      </w:r>
      <w:r>
        <w:t xml:space="preserve"> </w:t>
      </w:r>
      <w:r>
        <w:fldChar w:fldCharType="begin" w:fldLock="1"/>
      </w:r>
      <w:r w:rsidR="00CB485A">
        <w:instrText>ADDIN CSL_CITATION {"citationItems":[{"id":"ITEM-1","itemData":{"DOI":"10.1016/j.ejor.2009.01.062","ISSN":"03772217","abstract":"For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Research","id":"ITEM-1","issued":{"date-parts":[["2009"]]},"title":"Electric load forecasting methods: Tools for decision making","type":"article-journal"},"uris":["http://www.mendeley.com/documents/?uuid=cd146fe5-13af-49bb-a2d9-13f6d5133645"]}],"mendeley":{"formattedCitation":"[28]","plainTextFormattedCitation":"[28]","previouslyFormattedCitation":"[28]"},"properties":{"noteIndex":0},"schema":"https://github.com/citation-style-language/schema/raw/master/csl-citation.json"}</w:instrText>
      </w:r>
      <w:r>
        <w:fldChar w:fldCharType="separate"/>
      </w:r>
      <w:r w:rsidR="00CB485A" w:rsidRPr="00CB485A">
        <w:rPr>
          <w:noProof/>
        </w:rPr>
        <w:t>[28]</w:t>
      </w:r>
      <w:r>
        <w:fldChar w:fldCharType="end"/>
      </w:r>
      <w:r w:rsidRPr="001D0821">
        <w:t>.</w:t>
      </w:r>
    </w:p>
    <w:p w14:paraId="73A918AD" w14:textId="3609228B" w:rsidR="00F83023" w:rsidRDefault="00F83023" w:rsidP="00F83023">
      <w:pPr>
        <w:pStyle w:val="Heading3"/>
      </w:pPr>
      <w:bookmarkStart w:id="28" w:name="_Toc86260336"/>
      <w:r>
        <w:t>2.</w:t>
      </w:r>
      <w:r w:rsidR="000B7D78">
        <w:t>3</w:t>
      </w:r>
      <w:r>
        <w:t>.1 Very Short-Term Load Forecasting (VSTLF)</w:t>
      </w:r>
      <w:bookmarkEnd w:id="28"/>
    </w:p>
    <w:p w14:paraId="392491F2" w14:textId="77777777" w:rsidR="00F83023" w:rsidRDefault="00F83023" w:rsidP="00F83023">
      <w:pPr>
        <w:ind w:firstLine="288"/>
      </w:pPr>
      <w:r>
        <w:t xml:space="preserve">VSTLF generates forecasts for loads up to one day in the future. Throughout the power industry, utilities and grid operators typically use such forecasts for real-time scheduling of electricity generation, load frequency control, and demand response. Very short-term </w:t>
      </w:r>
      <w:r>
        <w:lastRenderedPageBreak/>
        <w:t>load forecasts are also critical to retailers, power marketers, and trading firms' operations. VSTLF</w:t>
      </w:r>
      <w:r w:rsidRPr="00A211C1">
        <w:t xml:space="preserve"> contribute</w:t>
      </w:r>
      <w:r>
        <w:t>s</w:t>
      </w:r>
      <w:r w:rsidRPr="00A211C1">
        <w:t xml:space="preserve"> to the immediate balancing of supply and demand. Trading in power markets is another application that </w:t>
      </w:r>
      <w:r>
        <w:t xml:space="preserve">relies on </w:t>
      </w:r>
      <w:r w:rsidRPr="00A211C1">
        <w:t xml:space="preserve">this type of forecasting. </w:t>
      </w:r>
      <w:r>
        <w:t xml:space="preserve">VSTLF is frequently viewed as a subproblem of short-term load forecasting (STLF) because both can use weather forecasts as forecasting period inputs. However, to achieve high accuracy over a very short time horizon, it is necessary to recognize the practical distinction between VSTLF and STLF. </w:t>
      </w:r>
    </w:p>
    <w:p w14:paraId="4AFFB65F" w14:textId="31FD9A5E" w:rsidR="00F83023" w:rsidRDefault="00F83023" w:rsidP="00F83023">
      <w:pPr>
        <w:ind w:firstLine="288"/>
      </w:pPr>
      <w:r>
        <w:t xml:space="preserve">From a modelling perspective, VSTLF models can incorporate lagged load as an independent variable in addition to those commonly used in STLF, such as weather and calendar variables (ex…). VSTLF, from an implementation standpoint, requires the model to be estimated quickly to produce the forecast on time. Additionally, the short lead time complicates the data collection process. </w:t>
      </w:r>
      <w:r w:rsidRPr="000252E2">
        <w:t>While smart grid technologies have enabled the transmission of recent load data to the operation room, many power companies still lack access to high-quality load data for the most recent hour(s) when predicting the next hour's load</w:t>
      </w:r>
      <w:r>
        <w:t xml:space="preserve"> </w:t>
      </w:r>
      <w:r>
        <w:fldChar w:fldCharType="begin" w:fldLock="1"/>
      </w:r>
      <w:r w:rsidR="00CB485A">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mendeley":{"formattedCitation":"[49]","plainTextFormattedCitation":"[49]","previouslyFormattedCitation":"[49]"},"properties":{"noteIndex":0},"schema":"https://github.com/citation-style-language/schema/raw/master/csl-citation.json"}</w:instrText>
      </w:r>
      <w:r>
        <w:fldChar w:fldCharType="separate"/>
      </w:r>
      <w:r w:rsidR="00CB485A" w:rsidRPr="00CB485A">
        <w:rPr>
          <w:noProof/>
        </w:rPr>
        <w:t>[49]</w:t>
      </w:r>
      <w:r>
        <w:fldChar w:fldCharType="end"/>
      </w:r>
      <w:r>
        <w:t xml:space="preserve">. </w:t>
      </w:r>
    </w:p>
    <w:p w14:paraId="4F0442F6" w14:textId="15523061" w:rsidR="00F83023" w:rsidRDefault="00F83023" w:rsidP="00F83023">
      <w:pPr>
        <w:ind w:firstLine="288"/>
      </w:pPr>
      <w:r>
        <w:t xml:space="preserve">The VSTLF literature has primarily focused on the modelling aspect. Researchers have experimented with a variety of techniques for forecasting the next few minutes to hours' load. Liu et al. compared five VSTLF techniques in </w:t>
      </w:r>
      <w:r>
        <w:fldChar w:fldCharType="begin" w:fldLock="1"/>
      </w:r>
      <w:r w:rsidR="00CB485A">
        <w:instrText>ADDIN CSL_CITATION {"citationItems":[{"id":"ITEM-1","itemData":{"DOI":"10.1109/59.496169","ISSN":"08858950","abstract":"Three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Systems","id":"ITEM-1","issued":{"date-parts":[["1996"]]},"title":"Comparison of very short-term load forecasting techniques","type":"article-journal"},"uris":["http://www.mendeley.com/documents/?uuid=d42fe7b3-b612-4fed-ab35-20684c41bb13"]}],"mendeley":{"formattedCitation":"[50]","plainTextFormattedCitation":"[50]","previouslyFormattedCitation":"[50]"},"properties":{"noteIndex":0},"schema":"https://github.com/citation-style-language/schema/raw/master/csl-citation.json"}</w:instrText>
      </w:r>
      <w:r>
        <w:fldChar w:fldCharType="separate"/>
      </w:r>
      <w:r w:rsidR="00CB485A" w:rsidRPr="00CB485A">
        <w:rPr>
          <w:noProof/>
        </w:rPr>
        <w:t>[50]</w:t>
      </w:r>
      <w:r>
        <w:fldChar w:fldCharType="end"/>
      </w:r>
      <w:r>
        <w:t xml:space="preserve">. </w:t>
      </w:r>
      <w:r w:rsidRPr="007204C4">
        <w:t>The study concluded that it is possible to develop a simple, satisfactory dynamic forecaster capable of online prediction of very short-term load trends, and that Fuzzy Logic (FL) and Neural Networks (NN) are suitable candidates.</w:t>
      </w:r>
      <w:r>
        <w:t xml:space="preserve"> Charytoniuk and Chen proposed an approach based on using a set of ANNs to model load dynamics rather than actual loads; t</w:t>
      </w:r>
      <w:r w:rsidRPr="005E4019">
        <w:t>hey noted that it results in increased precision and reliability</w:t>
      </w:r>
      <w:r>
        <w:t xml:space="preserve"> </w:t>
      </w:r>
      <w:r>
        <w:fldChar w:fldCharType="begin" w:fldLock="1"/>
      </w:r>
      <w:r w:rsidR="00CB485A">
        <w:instrText>ADDIN CSL_CITATION {"citationItems":[{"id":"ITEM-1","itemData":{"DOI":"10.1109/59.852131","ISSN":"08858950","abstract":"In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Systems","id":"ITEM-1","issued":{"date-parts":[["2000"]]},"title":"Very short-term load forecasting using artificial neural networks","type":"article-journal"},"uris":["http://www.mendeley.com/documents/?uuid=d170de19-5cf5-47a5-a488-bd31a1320651"]}],"mendeley":{"formattedCitation":"[51]","plainTextFormattedCitation":"[51]","previouslyFormattedCitation":"[51]"},"properties":{"noteIndex":0},"schema":"https://github.com/citation-style-language/schema/raw/master/csl-citation.json"}</w:instrText>
      </w:r>
      <w:r>
        <w:fldChar w:fldCharType="separate"/>
      </w:r>
      <w:r w:rsidR="00CB485A" w:rsidRPr="00CB485A">
        <w:rPr>
          <w:noProof/>
        </w:rPr>
        <w:t>[51]</w:t>
      </w:r>
      <w:r>
        <w:fldChar w:fldCharType="end"/>
      </w:r>
      <w:r>
        <w:t xml:space="preserve">. Taylor evaluated various methods for VSTLF using </w:t>
      </w:r>
      <w:r>
        <w:lastRenderedPageBreak/>
        <w:t xml:space="preserve">minute-by-minute observations of British electricity demand. </w:t>
      </w:r>
      <w:r w:rsidRPr="005E4019">
        <w:t>The optimal results were obtained by combining the Holt-Winters' adaptation and a novel intraday cycle exponential smoothing method</w:t>
      </w:r>
      <w:r>
        <w:t xml:space="preserve"> </w:t>
      </w:r>
      <w:r>
        <w:fldChar w:fldCharType="begin" w:fldLock="1"/>
      </w:r>
      <w:r w:rsidR="00CB485A">
        <w:instrText>ADDIN CSL_CITATION {"citationItems":[{"id":"ITEM-1","itemData":{"DOI":"10.1016/j.ijforecast.2008.07.007","ISSN":"01692070","abstract":"This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Forecasting","id":"ITEM-1","issued":{"date-parts":[["2008"]]},"title":"An evaluation of methods for very short-term load forecasting using minute-by-minute British data","type":"article-journal"},"uris":["http://www.mendeley.com/documents/?uuid=bf7906ed-c3f3-410b-9b48-f2cea52afb00"]}],"mendeley":{"formattedCitation":"[52]","plainTextFormattedCitation":"[52]","previouslyFormattedCitation":"[52]"},"properties":{"noteIndex":0},"schema":"https://github.com/citation-style-language/schema/raw/master/csl-citation.json"}</w:instrText>
      </w:r>
      <w:r>
        <w:fldChar w:fldCharType="separate"/>
      </w:r>
      <w:r w:rsidR="00CB485A" w:rsidRPr="00CB485A">
        <w:rPr>
          <w:noProof/>
        </w:rPr>
        <w:t>[52]</w:t>
      </w:r>
      <w:r>
        <w:fldChar w:fldCharType="end"/>
      </w:r>
      <w:r>
        <w:t>. </w:t>
      </w:r>
    </w:p>
    <w:p w14:paraId="7189B925" w14:textId="7F783C86" w:rsidR="00F83023" w:rsidRDefault="00F83023" w:rsidP="00F83023">
      <w:pPr>
        <w:pStyle w:val="Heading3"/>
      </w:pPr>
      <w:bookmarkStart w:id="29" w:name="_Toc86260337"/>
      <w:r>
        <w:t>2.</w:t>
      </w:r>
      <w:r w:rsidR="000B7D78">
        <w:t>3</w:t>
      </w:r>
      <w:r>
        <w:t>.2 Short Term Load Forecasting (STLF)</w:t>
      </w:r>
      <w:bookmarkEnd w:id="29"/>
    </w:p>
    <w:p w14:paraId="4B90C238" w14:textId="41A210FF" w:rsidR="00F83023" w:rsidRDefault="00F83023" w:rsidP="00F83023">
      <w:pPr>
        <w:ind w:firstLine="288"/>
      </w:pPr>
      <w:r w:rsidRPr="0036322B">
        <w:t>According to Mandal et al.</w:t>
      </w:r>
      <w:r>
        <w:t xml:space="preserve"> </w:t>
      </w:r>
      <w:r>
        <w:fldChar w:fldCharType="begin" w:fldLock="1"/>
      </w:r>
      <w:r w:rsidR="00CB485A">
        <w:instrText>ADDIN CSL_CITATION {"citationItems":[{"id":"ITEM-1","itemData":{"DOI":"10.1016/j.ijepes.2005.12.007","ISSN":"01420615","abstract":"This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Systems","id":"ITEM-1","issued":{"date-parts":[["2006"]]},"title":"A neural network based several-hour-ahead electric load forecasting using similar days approach","type":"article-journal"},"uris":["http://www.mendeley.com/documents/?uuid=a524ef33-0b2f-4770-9624-8d21490db803"]}],"mendeley":{"formattedCitation":"[53]","plainTextFormattedCitation":"[53]","previouslyFormattedCitation":"[53]"},"properties":{"noteIndex":0},"schema":"https://github.com/citation-style-language/schema/raw/master/csl-citation.json"}</w:instrText>
      </w:r>
      <w:r>
        <w:fldChar w:fldCharType="separate"/>
      </w:r>
      <w:r w:rsidR="00CB485A" w:rsidRPr="00CB485A">
        <w:rPr>
          <w:noProof/>
        </w:rPr>
        <w:t>[53]</w:t>
      </w:r>
      <w:r>
        <w:fldChar w:fldCharType="end"/>
      </w:r>
      <w:r w:rsidRPr="0036322B">
        <w:t xml:space="preserve">, STLF is a critical instrument in </w:t>
      </w:r>
      <w:r>
        <w:t>a</w:t>
      </w:r>
      <w:r w:rsidRPr="0036322B">
        <w:t xml:space="preserve"> utility system</w:t>
      </w:r>
      <w:r>
        <w:t>’</w:t>
      </w:r>
      <w:r w:rsidRPr="0036322B">
        <w:t xml:space="preserve">s day-to-day operations and planning activities, such as energy transactions, </w:t>
      </w:r>
      <w:r w:rsidRPr="00FE54B6">
        <w:t>hydrothermal coordination</w:t>
      </w:r>
      <w:r>
        <w:t xml:space="preserve">, </w:t>
      </w:r>
      <w:r w:rsidRPr="0036322B">
        <w:t xml:space="preserve">unit commitment, </w:t>
      </w:r>
      <w:r w:rsidRPr="00FE54B6">
        <w:t>calculating load flows</w:t>
      </w:r>
      <w:r>
        <w:t xml:space="preserve">, </w:t>
      </w:r>
      <w:r w:rsidRPr="0036322B">
        <w:t>economic dispatch, security analysis, fuel scheduling,</w:t>
      </w:r>
      <w:r>
        <w:t xml:space="preserve"> </w:t>
      </w:r>
      <w:r w:rsidRPr="0036322B">
        <w:t>unit maintenance</w:t>
      </w:r>
      <w:r w:rsidRPr="00FE54B6">
        <w:t>, and making decisions to avoid overloading</w:t>
      </w:r>
      <w:r w:rsidRPr="0036322B">
        <w:t>.</w:t>
      </w:r>
      <w:r w:rsidRPr="00FE54B6">
        <w:t xml:space="preserve"> </w:t>
      </w:r>
      <w:r>
        <w:t>STLF</w:t>
      </w:r>
      <w:r w:rsidRPr="00FE54B6">
        <w:t xml:space="preserve"> estimates load up to two weeks in advance</w:t>
      </w:r>
      <w:r>
        <w:t xml:space="preserve">. </w:t>
      </w:r>
      <w:r w:rsidRPr="002E1480">
        <w:t xml:space="preserve">STLF is a complex process influenced by </w:t>
      </w:r>
      <w:r>
        <w:t>various factors, including economic conditions, time of day, season, weather</w:t>
      </w:r>
      <w:r w:rsidRPr="002E1480">
        <w:t xml:space="preserve">. The </w:t>
      </w:r>
      <w:r>
        <w:t>electricity demand</w:t>
      </w:r>
      <w:r w:rsidRPr="002E1480">
        <w:t xml:space="preserve"> is determined by meteorological variables, human social activities, and industrial activities. </w:t>
      </w:r>
    </w:p>
    <w:p w14:paraId="0B77A8E7" w14:textId="796A8FDA" w:rsidR="00F83023" w:rsidRDefault="00F83023" w:rsidP="00F83023">
      <w:pPr>
        <w:ind w:firstLine="288"/>
      </w:pPr>
      <w:r w:rsidRPr="00FE54B6">
        <w:t xml:space="preserve">This area has become increasingly important in recent years due to two main factors: deregulation of the power systems, which introduces new challenges to the forecasting problem, and the fact that no two utilities are identical, necessitating a detailed case study analysis of the various geographical, meteorological, load type, and social factors affecting load demand </w:t>
      </w:r>
      <w:r>
        <w:fldChar w:fldCharType="begin" w:fldLock="1"/>
      </w:r>
      <w:r w:rsidR="00CB485A">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mendeley":{"formattedCitation":"[54]","plainTextFormattedCitation":"[54]","previouslyFormattedCitation":"[54]"},"properties":{"noteIndex":0},"schema":"https://github.com/citation-style-language/schema/raw/master/csl-citation.json"}</w:instrText>
      </w:r>
      <w:r>
        <w:fldChar w:fldCharType="separate"/>
      </w:r>
      <w:r w:rsidR="00CB485A" w:rsidRPr="00CB485A">
        <w:rPr>
          <w:noProof/>
        </w:rPr>
        <w:t>[54]</w:t>
      </w:r>
      <w:r>
        <w:fldChar w:fldCharType="end"/>
      </w:r>
      <w:r w:rsidRPr="00FE54B6">
        <w:t>.</w:t>
      </w:r>
      <w:r>
        <w:t xml:space="preserve"> </w:t>
      </w:r>
      <w:r w:rsidRPr="002E1480">
        <w:t>Hip</w:t>
      </w:r>
      <w:r>
        <w:t>p</w:t>
      </w:r>
      <w:r w:rsidRPr="002E1480">
        <w:t xml:space="preserve">ert et al. </w:t>
      </w:r>
      <w:r>
        <w:fldChar w:fldCharType="begin" w:fldLock="1"/>
      </w:r>
      <w:r w:rsidR="00CB485A">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[18]","plainTextFormattedCitation":"[18]","previouslyFormattedCitation":"[18]"},"properties":{"noteIndex":0},"schema":"https://github.com/citation-style-language/schema/raw/master/csl-citation.json"}</w:instrText>
      </w:r>
      <w:r>
        <w:fldChar w:fldCharType="separate"/>
      </w:r>
      <w:r w:rsidR="00CB485A" w:rsidRPr="00CB485A">
        <w:rPr>
          <w:noProof/>
        </w:rPr>
        <w:t>[18]</w:t>
      </w:r>
      <w:r>
        <w:fldChar w:fldCharType="end"/>
      </w:r>
      <w:r w:rsidRPr="002E1480">
        <w:t xml:space="preserve"> explain that forecasting short-term load becomes complicated when the load at a given hour is dependent not only on the load at the previous hour but also on the load at the same hour on previous days and the load at the same hour on the same denomination day in the previous week</w:t>
      </w:r>
      <w:r>
        <w:t xml:space="preserve"> </w:t>
      </w:r>
      <w:r>
        <w:fldChar w:fldCharType="begin" w:fldLock="1"/>
      </w:r>
      <w:r w:rsidR="00CB485A">
        <w:instrText>ADDIN CSL_CITATION {"citationItems":[{"id":"ITEM-1","itemData":{"DOI":"10.1371/journal.pone.0175915","ISSN":"19326203","PMID":"28426739","abstract":"Load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ONE","id":"ITEM-1","issued":{"date-parts":[["2017"]]},"title":"Artificial neural network and SARIMA based models for power load forecasting in Turkish electricity market Ö","type":"article-journal"},"uris":["http://www.mendeley.com/documents/?uuid=82b1325b-8e83-4465-a571-9f6aea1b4dc1"]}],"mendeley":{"formattedCitation":"[55]","plainTextFormattedCitation":"[55]","previouslyFormattedCitation":"[55]"},"properties":{"noteIndex":0},"schema":"https://github.com/citation-style-language/schema/raw/master/csl-citation.json"}</w:instrText>
      </w:r>
      <w:r>
        <w:fldChar w:fldCharType="separate"/>
      </w:r>
      <w:r w:rsidR="00CB485A" w:rsidRPr="00CB485A">
        <w:rPr>
          <w:noProof/>
        </w:rPr>
        <w:t>[55]</w:t>
      </w:r>
      <w:r>
        <w:fldChar w:fldCharType="end"/>
      </w:r>
      <w:r w:rsidRPr="002E1480">
        <w:t xml:space="preserve">. Additionally, the forecaster must model the relationship between the load and other variables such as weather, leisure activities, </w:t>
      </w:r>
      <w:r>
        <w:t>and so on</w:t>
      </w:r>
      <w:r w:rsidRPr="002E1480">
        <w:t>.</w:t>
      </w:r>
    </w:p>
    <w:p w14:paraId="08974F22" w14:textId="4F226AB4" w:rsidR="00F83023" w:rsidRDefault="00F83023" w:rsidP="00F83023">
      <w:pPr>
        <w:pStyle w:val="Heading3"/>
      </w:pPr>
      <w:bookmarkStart w:id="30" w:name="_Toc86260338"/>
      <w:r>
        <w:lastRenderedPageBreak/>
        <w:t>2.</w:t>
      </w:r>
      <w:r w:rsidR="000B7D78">
        <w:t>3</w:t>
      </w:r>
      <w:r>
        <w:t>.3 Medium-Term Load Forecasting (MTLF)</w:t>
      </w:r>
      <w:bookmarkEnd w:id="30"/>
    </w:p>
    <w:p w14:paraId="2FC37B15" w14:textId="11F2369A" w:rsidR="00F83023" w:rsidRDefault="00F83023" w:rsidP="00F83023">
      <w:pPr>
        <w:ind w:firstLine="288"/>
      </w:pPr>
      <w:r>
        <w:t>MTLF is another type of load forecasting which operates on a longer timescale, ranging from two weeks to three years. The MTLF</w:t>
      </w:r>
      <w:r w:rsidRPr="00FD09F2">
        <w:t xml:space="preserve"> </w:t>
      </w:r>
      <w:r>
        <w:t>guides</w:t>
      </w:r>
      <w:r w:rsidRPr="00FD09F2">
        <w:t xml:space="preserve"> decisions about network operations, </w:t>
      </w:r>
      <w:r>
        <w:t xml:space="preserve">schedule maintenance, </w:t>
      </w:r>
      <w:r w:rsidRPr="00FD09F2">
        <w:t>fuel procurement for power plants, capacity planning and infrastructure development, and financial budgeting</w:t>
      </w:r>
      <w:r>
        <w:t xml:space="preserve"> </w:t>
      </w:r>
      <w:r>
        <w:fldChar w:fldCharType="begin" w:fldLock="1"/>
      </w:r>
      <w:r w:rsidR="00CB485A">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mendeley":{"formattedCitation":"[56]","plainTextFormattedCitation":"[56]","previouslyFormattedCitation":"[56]"},"properties":{"noteIndex":0},"schema":"https://github.com/citation-style-language/schema/raw/master/csl-citation.json"}</w:instrText>
      </w:r>
      <w:r>
        <w:fldChar w:fldCharType="separate"/>
      </w:r>
      <w:r w:rsidR="00CB485A" w:rsidRPr="00CB485A">
        <w:rPr>
          <w:noProof/>
        </w:rPr>
        <w:t>[56]</w:t>
      </w:r>
      <w:r>
        <w:fldChar w:fldCharType="end"/>
      </w:r>
      <w:r>
        <w:t>.</w:t>
      </w:r>
      <w:r w:rsidRPr="00FD09F2">
        <w:t xml:space="preserve"> </w:t>
      </w:r>
      <w:r>
        <w:t xml:space="preserve">Additionally, MTLF enables a company to forecast load demand over a longer time, which can aid in negotiations with other companies. Demographic and economic factors influence MTLF. MTLF typically produces the daily peak and average load </w:t>
      </w:r>
      <w:r>
        <w:fldChar w:fldCharType="begin" w:fldLock="1"/>
      </w:r>
      <w:r w:rsidR="00CB485A">
        <w:instrText>ADDIN CSL_CITATION {"citationItems":[{"id":"ITEM-1","itemData":{"DOI":"10.1109/TPWRS.2005.860926","ISSN":"08858950","abstract":"The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Systems","id":"ITEM-1","issued":{"date-parts":[["2006"]]},"title":"An optimized adaptive neural network for annual midterm energy forecasting","type":"article-journal"},"uris":["http://www.mendeley.com/documents/?uuid=8bae1091-f979-4e67-b33d-4a354f147c29"]},{"id":"ITEM-2","itemData":{"DOI":"10.1109/59.761878","ISSN":"08858950","abstract":"We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Systems","id":"ITEM-2","issued":{"date-parts":[["1999"]]},"title":"Experience with FNN models for medium term power demand predictions","type":"article-journal"},"uris":["http://www.mendeley.com/documents/?uuid=e1410ff9-e108-4c7b-9cca-d14b933940f4"]}],"mendeley":{"formattedCitation":"[57], [58]","plainTextFormattedCitation":"[57], [58]","previouslyFormattedCitation":"[57], [58]"},"properties":{"noteIndex":0},"schema":"https://github.com/citation-style-language/schema/raw/master/csl-citation.json"}</w:instrText>
      </w:r>
      <w:r>
        <w:fldChar w:fldCharType="separate"/>
      </w:r>
      <w:r w:rsidR="00CB485A" w:rsidRPr="00CB485A">
        <w:rPr>
          <w:noProof/>
        </w:rPr>
        <w:t>[57], [58]</w:t>
      </w:r>
      <w:r>
        <w:fldChar w:fldCharType="end"/>
      </w:r>
      <w:r>
        <w:t xml:space="preserve">. </w:t>
      </w:r>
    </w:p>
    <w:p w14:paraId="7955A327" w14:textId="33A3864D" w:rsidR="00F83023" w:rsidRDefault="00F83023" w:rsidP="00F83023">
      <w:pPr>
        <w:ind w:firstLine="288"/>
      </w:pPr>
      <w:r>
        <w:t xml:space="preserve">MTLF and STLF have a close association; long-term decision-making must be integrated into short-term decision-making. This coordination between different decision-making levels is critical to ensure that specific operational objectives that develop in the medium term are explicitly considered in the short term </w:t>
      </w:r>
      <w:r>
        <w:fldChar w:fldCharType="begin" w:fldLock="1"/>
      </w:r>
      <w:r w:rsidR="00CB485A">
        <w:instrText>ADDIN CSL_CITATION {"citationItems":[{"id":"ITEM-1","itemData":{"DOI":"10.1109/TPWRS.2005.857851","ISSN":"08858950","abstract":"This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Systems","id":"ITEM-1","issued":{"date-parts":[["2006"]]},"title":"Coordination between medium-term generation planning and short-term operation in electricity markets","type":"article-journal"},"uris":["http://www.mendeley.com/documents/?uuid=5f1a5de5-a3b5-4a0c-97a8-936bb410dc0a"]}],"mendeley":{"formattedCitation":"[59]","plainTextFormattedCitation":"[59]","previouslyFormattedCitation":"[59]"},"properties":{"noteIndex":0},"schema":"https://github.com/citation-style-language/schema/raw/master/csl-citation.json"}</w:instrText>
      </w:r>
      <w:r>
        <w:fldChar w:fldCharType="separate"/>
      </w:r>
      <w:r w:rsidR="00CB485A" w:rsidRPr="00CB485A">
        <w:rPr>
          <w:noProof/>
        </w:rPr>
        <w:t>[59]</w:t>
      </w:r>
      <w:r>
        <w:fldChar w:fldCharType="end"/>
      </w:r>
      <w:r>
        <w:t>. Additionally, coordination between decision-making levels has become critical for generation businesses seeking to boost their profitability.</w:t>
      </w:r>
    </w:p>
    <w:p w14:paraId="6560F6CB" w14:textId="2EB70222" w:rsidR="00F83023" w:rsidRDefault="00F83023" w:rsidP="00F83023">
      <w:pPr>
        <w:pStyle w:val="Heading3"/>
      </w:pPr>
      <w:bookmarkStart w:id="31" w:name="_Toc86260339"/>
      <w:r>
        <w:t>2.</w:t>
      </w:r>
      <w:r w:rsidR="005625A9">
        <w:t>3</w:t>
      </w:r>
      <w:r>
        <w:t>.4 Long Term Load Forecasting (LTLF)</w:t>
      </w:r>
      <w:bookmarkEnd w:id="31"/>
    </w:p>
    <w:p w14:paraId="5B15F8A4" w14:textId="24788A9A" w:rsidR="00F83023" w:rsidRPr="00295109" w:rsidRDefault="00F83023" w:rsidP="000B7D78">
      <w:pPr>
        <w:ind w:firstLine="288"/>
      </w:pPr>
      <w:r>
        <w:t xml:space="preserve">LTLF is the final type of load forecasting. LTLF covers a period of more than three years. LTLF is required for planning purposes, such as constructing new power plants, expanding the transmission system, and electric utility expansion planning. There are indicators affecting LTLF in terms of demographic and economic development. The population growth, industrial expansion, local area development, gross domestic product, and annual energy consumption in the past are all factors to consider. </w:t>
      </w:r>
      <w:r w:rsidRPr="0054140D">
        <w:t xml:space="preserve">Annual peak load demand and annual energy demand for the years ahead are the outputs of </w:t>
      </w:r>
      <w:r>
        <w:t xml:space="preserve">the LTLF </w:t>
      </w:r>
      <w:r>
        <w:fldChar w:fldCharType="begin" w:fldLock="1"/>
      </w:r>
      <w:r w:rsidR="00CB485A">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[60]","plainTextFormattedCitation":"[60]","previouslyFormattedCitation":"[60]"},"properties":{"noteIndex":0},"schema":"https://github.com/citation-style-language/schema/raw/master/csl-citation.json"}</w:instrText>
      </w:r>
      <w:r>
        <w:fldChar w:fldCharType="separate"/>
      </w:r>
      <w:r w:rsidR="00CB485A" w:rsidRPr="00CB485A">
        <w:rPr>
          <w:noProof/>
        </w:rPr>
        <w:t>[60]</w:t>
      </w:r>
      <w:r>
        <w:fldChar w:fldCharType="end"/>
      </w:r>
      <w:r>
        <w:t xml:space="preserve">. </w:t>
      </w:r>
      <w:r w:rsidRPr="00AA5385">
        <w:lastRenderedPageBreak/>
        <w:t>Although these longer-term forecasts receive less attention than their more visible short-term counterparts, their inaccuracy has significant financial consequences</w:t>
      </w:r>
      <w:r>
        <w:t>. It</w:t>
      </w:r>
      <w:r w:rsidRPr="00AA5385">
        <w:t xml:space="preserve"> may result in either wasted investment in new generation facilities or a shortage of supply capability when </w:t>
      </w:r>
      <w:r>
        <w:t xml:space="preserve">there is an </w:t>
      </w:r>
      <w:r w:rsidRPr="00AA5385">
        <w:t>under-forecast.</w:t>
      </w:r>
    </w:p>
    <w:p w14:paraId="297A580F" w14:textId="46340483" w:rsidR="001A2209" w:rsidRPr="004C61BB" w:rsidRDefault="001A2209" w:rsidP="00F83023">
      <w:pPr>
        <w:pStyle w:val="Heading2"/>
      </w:pPr>
      <w:bookmarkStart w:id="32" w:name="_Toc86260340"/>
      <w:r>
        <w:t>2</w:t>
      </w:r>
      <w:r w:rsidR="00F83023">
        <w:t>.</w:t>
      </w:r>
      <w:r w:rsidR="00966CEC">
        <w:t>4</w:t>
      </w:r>
      <w:r>
        <w:t xml:space="preserve"> </w:t>
      </w:r>
      <w:r w:rsidR="00722795">
        <w:t>The Benchmark Techniques</w:t>
      </w:r>
      <w:bookmarkEnd w:id="32"/>
    </w:p>
    <w:p w14:paraId="5590F111" w14:textId="2AE444F3" w:rsidR="001A2209" w:rsidRDefault="003C4614" w:rsidP="001A2209">
      <w:pPr>
        <w:ind w:firstLine="288"/>
      </w:pPr>
      <w:r w:rsidRPr="003C4614">
        <w:t>All benchmark algorithms are classified into two distinct categories: statistical techniques and machine learning techniques.</w:t>
      </w:r>
      <w:r>
        <w:t xml:space="preserve"> </w:t>
      </w:r>
      <w:r w:rsidR="001A2209" w:rsidRPr="00F21DE4">
        <w:t>Statistical techniques and machine learning (ML) have both been used to forecast load, and with the widespread adoption of data science, the line between these two approaches is becoming increasingly ambiguous</w:t>
      </w:r>
      <w:r w:rsidR="001A2209">
        <w:t xml:space="preserve"> </w:t>
      </w:r>
      <w:r w:rsidR="001A2209">
        <w:fldChar w:fldCharType="begin" w:fldLock="1"/>
      </w:r>
      <w:r w:rsidR="001A2209">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1A2209">
        <w:fldChar w:fldCharType="separate"/>
      </w:r>
      <w:r w:rsidR="001A2209" w:rsidRPr="00527687">
        <w:rPr>
          <w:noProof/>
        </w:rPr>
        <w:t>[1]</w:t>
      </w:r>
      <w:r w:rsidR="001A2209">
        <w:fldChar w:fldCharType="end"/>
      </w:r>
      <w:r w:rsidR="001A2209">
        <w:t xml:space="preserve">. Examples of statistical techniques applied to electrical load forecasting include multiple linear regression analysis </w:t>
      </w:r>
      <w:r w:rsidR="001A2209">
        <w:fldChar w:fldCharType="begin" w:fldLock="1"/>
      </w:r>
      <w:r w:rsidR="00CB485A">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data","type":"article-journal","volume":"2018-Janua"},"uris":["http://www.mendeley.com/documents/?uuid=3dedc393-6528-4e37-8c9f-c6f79840e1fe"]}],"mendeley":{"formattedCitation":"[61], [62]","plainTextFormattedCitation":"[61], [62]","previouslyFormattedCitation":"[61], [62]"},"properties":{"noteIndex":0},"schema":"https://github.com/citation-style-language/schema/raw/master/csl-citation.json"}</w:instrText>
      </w:r>
      <w:r w:rsidR="001A2209">
        <w:fldChar w:fldCharType="separate"/>
      </w:r>
      <w:r w:rsidR="00CB485A" w:rsidRPr="00CB485A">
        <w:rPr>
          <w:noProof/>
        </w:rPr>
        <w:t>[61], [62]</w:t>
      </w:r>
      <w:r w:rsidR="001A2209">
        <w:fldChar w:fldCharType="end"/>
      </w:r>
      <w:r w:rsidR="001A2209">
        <w:t xml:space="preserve"> exponential smoothing </w:t>
      </w:r>
      <w:r w:rsidR="001A2209">
        <w:fldChar w:fldCharType="begin" w:fldLock="1"/>
      </w:r>
      <w:r w:rsidR="00CB485A">
        <w:instrText>ADDIN CSL_CITATION {"citationItems":[{"id":"ITEM-1","itemData":{"DOI":"10.1109/APPEEC.2012.6307555","ISBN":"9781457705472","ISSN":"21574839","abstract":"Exponential smoothing model is one of the main load forecasting models of power systems, the accuracy of the model depends on smoothing coefficient. In this paper, a study on how to seek the best smoothing coefficient is given. The results show that using the principle of weighting more on near data and weighting less on far data to seek the optimal smoothing coefficient can get a better result. Based on the result, a method of how to weight more on near data and weight less on far data is proposed. A practical example of load forecasting with the method is also shown here. © 2012 IEEE.","author":[{"dropping-particle":"","family":"Ji","given":"Peirong","non-dropping-particle":"","parse-names":false,"suffix":""},{"dropping-particle":"","family":"Xiong","given":"Di","non-dropping-particle":"","parse-names":false,"suffix":""},{"dropping-particle":"","family":"Wang","given":"Peng","non-dropping-particle":"","parse-names":false,"suffix":""},{"dropping-particle":"","family":"Chen","given":"Juan","non-dropping-particle":"","parse-names":false,"suffix":""}],"container-title":"Asia-Pacific Power and Energy Engineering Conference, APPEEC","id":"ITEM-1","issued":{"date-parts":[["2012"]]},"title":"A study on exponential smoothing model for load forecasting","type":"paper-conference"},"uris":["http://www.mendeley.com/documents/?uuid=be77df21-3615-4771-90f2-0d2ca40e1ba4"]},{"id":"ITEM-2","itemData":{"DOI":"10.1016/j.ejor.2018.12.013","ISSN":"03772217","abstract":"This article draws from research on ensembles in computational intelligence to propose structural combinations of forecasts, which are point forecast combinations that are based on information from the parameters of the individual models that generated the forecasts. Two types of structural combination are proposed which use seasonal exponential smoothing as base models, and are applied to forecast short-term electricity demand. Although forecasting performance may depend on how ensembles are generated, results show that the proposed combinations can outperform competitive benchmarks. The methods can be used to forecast other seasonal data and be extended to different types of forecasting models.","author":[{"dropping-particle":"","family":"Rendon-Sanchez","given":"Juan F.","non-dropping-particle":"","parse-names":false,"suffix":""},{"dropping-particle":"","family":"Menezes","given":"Lilian M.","non-dropping-particle":"de","parse-names":false,"suffix":""}],"container-title":"European Journal of Operational Research","id":"ITEM-2","issued":{"date-parts":[["2019"]]},"title":"Structural combination of seasonal exponential smoothing forecasts applied to load forecasting","type":"article-journal"},"uris":["http://www.mendeley.com/documents/?uuid=53245019-974b-4e58-9957-513582620681"]}],"mendeley":{"formattedCitation":"[63], [64]","plainTextFormattedCitation":"[63], [64]","previouslyFormattedCitation":"[63], [64]"},"properties":{"noteIndex":0},"schema":"https://github.com/citation-style-language/schema/raw/master/csl-citation.json"}</w:instrText>
      </w:r>
      <w:r w:rsidR="001A2209">
        <w:fldChar w:fldCharType="separate"/>
      </w:r>
      <w:r w:rsidR="00CB485A" w:rsidRPr="00CB485A">
        <w:rPr>
          <w:noProof/>
        </w:rPr>
        <w:t>[63], [64]</w:t>
      </w:r>
      <w:r w:rsidR="001A2209">
        <w:fldChar w:fldCharType="end"/>
      </w:r>
      <w:r w:rsidR="001A2209">
        <w:t xml:space="preserve">, and auto-regressive integrated moving average (ARIMA) modelling </w:t>
      </w:r>
      <w:r w:rsidR="001A2209">
        <w:fldChar w:fldCharType="begin" w:fldLock="1"/>
      </w:r>
      <w:r w:rsidR="00CB485A">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rsidR="001A2209">
        <w:fldChar w:fldCharType="separate"/>
      </w:r>
      <w:r w:rsidR="00CB485A" w:rsidRPr="00CB485A">
        <w:rPr>
          <w:noProof/>
        </w:rPr>
        <w:t>[65], [66]</w:t>
      </w:r>
      <w:r w:rsidR="001A2209">
        <w:fldChar w:fldCharType="end"/>
      </w:r>
      <w:r w:rsidR="001A2209">
        <w:t xml:space="preserve">. </w:t>
      </w:r>
      <w:r w:rsidR="00237994">
        <w:t>Conversely</w:t>
      </w:r>
      <w:r w:rsidR="001A2209">
        <w:t xml:space="preserve">, ML algorithms are more intelligent and can be better, as they provide the capacity to learn and adapt to the non-linear and complex relationships between load and other influencing factors (e.g., weather, time of day) automatically </w:t>
      </w:r>
      <w:r w:rsidR="001A2209">
        <w:fldChar w:fldCharType="begin" w:fldLock="1"/>
      </w:r>
      <w:r w:rsidR="00CB485A">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[47]","plainTextFormattedCitation":"[47]","previouslyFormattedCitation":"[47]"},"properties":{"noteIndex":0},"schema":"https://github.com/citation-style-language/schema/raw/master/csl-citation.json"}</w:instrText>
      </w:r>
      <w:r w:rsidR="001A2209">
        <w:fldChar w:fldCharType="separate"/>
      </w:r>
      <w:r w:rsidR="00CB485A" w:rsidRPr="00CB485A">
        <w:rPr>
          <w:noProof/>
        </w:rPr>
        <w:t>[47]</w:t>
      </w:r>
      <w:r w:rsidR="001A2209">
        <w:fldChar w:fldCharType="end"/>
      </w:r>
      <w:r w:rsidR="001A2209">
        <w:t xml:space="preserve">. Examples are Artificial Neural Networks (ANNs) </w:t>
      </w:r>
      <w:r w:rsidR="001A2209">
        <w:fldChar w:fldCharType="begin" w:fldLock="1"/>
      </w:r>
      <w:r w:rsidR="00CB485A">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mendeley":{"formattedCitation":"[67]","plainTextFormattedCitation":"[67]","previouslyFormattedCitation":"[67]"},"properties":{"noteIndex":0},"schema":"https://github.com/citation-style-language/schema/raw/master/csl-citation.json"}</w:instrText>
      </w:r>
      <w:r w:rsidR="001A2209">
        <w:fldChar w:fldCharType="separate"/>
      </w:r>
      <w:r w:rsidR="00CB485A" w:rsidRPr="00CB485A">
        <w:rPr>
          <w:noProof/>
        </w:rPr>
        <w:t>[67]</w:t>
      </w:r>
      <w:r w:rsidR="001A2209">
        <w:fldChar w:fldCharType="end"/>
      </w:r>
      <w:r w:rsidR="001A2209">
        <w:fldChar w:fldCharType="begin" w:fldLock="1"/>
      </w:r>
      <w:r w:rsidR="00CB485A">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rsidR="001A2209">
        <w:fldChar w:fldCharType="separate"/>
      </w:r>
      <w:r w:rsidR="00CB485A" w:rsidRPr="00CB485A">
        <w:rPr>
          <w:noProof/>
        </w:rPr>
        <w:t>[68]</w:t>
      </w:r>
      <w:r w:rsidR="001A2209">
        <w:fldChar w:fldCharType="end"/>
      </w:r>
      <w:r w:rsidR="001A2209">
        <w:t xml:space="preserve">, Fuzzy Regression Models </w:t>
      </w:r>
      <w:r w:rsidR="001A2209">
        <w:fldChar w:fldCharType="begin" w:fldLock="1"/>
      </w:r>
      <w:r w:rsidR="00CB485A">
        <w:instrText>ADDIN CSL_CITATION {"citationItems":[{"id":"ITEM-1","itemData":{"DOI":"10.1007/s10700-013-9166-9","ISSN":"15732908","abstract":"Electric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Making","id":"ITEM-1","issued":{"date-parts":[["2014"]]},"title":"Fuzzy interaction regression for short term load forecasting","type":"article-journal"},"uris":["http://www.mendeley.com/documents/?uuid=eec041b9-acf8-4d1f-810e-4767ab9ce7fb"]},{"id":"ITEM-2","itemData":{"DOI":"10.1109/TPWRS.2010.2048585","ISSN":"08858950","abstract":"This paper presents two hybrid neural networks derived from fuzzy neural networks (FNN): wavelet fuzzy neural network (WFNN) using the fuzzified wavelet features as the inputs to FNN and fuzzy neural network (FNCI) employing the Choquet integral as the outputs of FNN. The learning through FNCI is simplified by the use of q-measure and the speed of convergence of the parameters is increased by reinforced learning. The underlying fuzzy models of these hybrid networks are a modified form of fuzzy rules of Takagi-Sugeno model. The number of fuzzy rules is found from a fuzzy curve corresponding to each input-output by counting the total number of peaks and troughs in the curve. The models can forecast hourly load with a lead time of 1 h as they deal with short-term load forecasting. The results of the two hybrid networks using Indian utility data are compared with ANFIS and other conventional methods. The performance of the proposed WFNN is found superior to all the other compared methods. © 2010 IEEE.","author":[{"dropping-particle":"","family":"Hanmandlu","given":"Madasu","non-dropping-particle":"","parse-names":false,"suffix":""},{"dropping-particle":"","family":"Chauhan","given":"Bhavesh Kumar","non-dropping-particle":"","parse-names":false,"suffix":""}],"container-title":"IEEE Transactions on Power Systems","id":"ITEM-2","issued":{"date-parts":[["2011"]]},"title":"Load forecasting using hybrid models","type":"article-journal"},"uris":["http://www.mendeley.com/documents/?uuid=2df0b6f9-b63b-45fe-b8c5-bc9f3603d5de"]}],"mendeley":{"formattedCitation":"[69], [70]","plainTextFormattedCitation":"[69], [70]","previouslyFormattedCitation":"[69], [70]"},"properties":{"noteIndex":0},"schema":"https://github.com/citation-style-language/schema/raw/master/csl-citation.json"}</w:instrText>
      </w:r>
      <w:r w:rsidR="001A2209">
        <w:fldChar w:fldCharType="separate"/>
      </w:r>
      <w:r w:rsidR="00CB485A" w:rsidRPr="00CB485A">
        <w:rPr>
          <w:noProof/>
        </w:rPr>
        <w:t>[69], [70]</w:t>
      </w:r>
      <w:r w:rsidR="001A2209">
        <w:fldChar w:fldCharType="end"/>
      </w:r>
      <w:r w:rsidR="001A2209">
        <w:t xml:space="preserve">, Support Vector Machines </w:t>
      </w:r>
      <w:r w:rsidR="001A2209">
        <w:fldChar w:fldCharType="begin" w:fldLock="1"/>
      </w:r>
      <w:r w:rsidR="00CB485A">
        <w:instrText>ADDIN CSL_CITATION {"citationItems":[{"id":"ITEM-1","itemData":{"DOI":"10.1016/j.knosys.2018.08.027","ISSN":"09507051","abstract":"Short-Term Electricity Load Forecasting (STLF) has become one of the hot topics of energy research as it plays a crucial role in electricity markets and power systems. Few researches aim at selecting optimal input features (Feature Selection, FS) when forecasting model is established, although more and more intelligent hybrid models are developed to forecast real-time electricity load. In fact, a good FS is a key factor that influence prediction accuracy. Based on the idea of selecting optimal input features, a hybrid model, AS-GCLSSVM, is developed to forecast electricity load in this research, which combines ACF (AutoCorrelation Function) and LSSVM (Least Squares Support Vector Machines). ACF is applied to select the informative input variables, and LSSVM is for prediction. The parameters in LSSVM are optimized by GWO (Grey Wolf Optimization Algorithm) and CV (Cross Validation). The proposed model is to forecast the half-hour electricity load of the following week. Experimental results show that it is an effective approach that can improve the forecasting accuracy remarkably, compared with the benchmark models.","author":[{"dropping-particle":"","family":"Yang","given":"Ailing","non-dropping-particle":"","parse-names":false,"suffix":""},{"dropping-particle":"","family":"Li","given":"Weide","non-dropping-particle":"","parse-names":false,"suffix":""},{"dropping-particle":"","family":"Yang","given":"Xuan","non-dropping-particle":"","parse-names":false,"suffix":""}],"container-title":"Knowledge-Based Systems","id":"ITEM-1","issued":{"date-parts":[["2019"]]},"title":"Short-term electricity load forecasting based on feature selection and Least Squares Support Vector Machines","type":"article-journal"},"uris":["http://www.mendeley.com/documents/?uuid=2c933dca-4baf-44e4-b650-ef8e41e6ae0e"]}],"mendeley":{"formattedCitation":"[71]","plainTextFormattedCitation":"[71]","previouslyFormattedCitation":"[71]"},"properties":{"noteIndex":0},"schema":"https://github.com/citation-style-language/schema/raw/master/csl-citation.json"}</w:instrText>
      </w:r>
      <w:r w:rsidR="001A2209">
        <w:fldChar w:fldCharType="separate"/>
      </w:r>
      <w:r w:rsidR="00CB485A" w:rsidRPr="00CB485A">
        <w:rPr>
          <w:noProof/>
        </w:rPr>
        <w:t>[71]</w:t>
      </w:r>
      <w:r w:rsidR="001A2209">
        <w:fldChar w:fldCharType="end"/>
      </w:r>
      <w:r w:rsidR="001A2209">
        <w:t xml:space="preserve">, Gradient Boosting Machines </w:t>
      </w:r>
      <w:r w:rsidR="001A2209">
        <w:fldChar w:fldCharType="begin" w:fldLock="1"/>
      </w:r>
      <w:r w:rsidR="00CB485A">
        <w:instrText>ADDIN CSL_CITATION {"citationItems":[{"id":"ITEM-1","itemData":{"DOI":"10.1109/LA-CCI.2016.7885697","ISBN":"9781509051052","abstract":"Accurate load forecasts are required in most tasks of energy planning. In this paper we present a hybrid method for short-term load forecasting. We combined Exponential Smoothing, a classical method for time series forecasting, with Gradient Boosting, a powerful machine learning algorithm. The proposed model was tested with real data and the results showed a considerable improvement in forecasting accuracy.","author":[{"dropping-particle":"","family":"Mayrink","given":"Victor","non-dropping-particle":"","parse-names":false,"suffix":""},{"dropping-particle":"","family":"Hippert","given":"Henrique S.","non-dropping-particle":"","parse-names":false,"suffix":""}],"container-title":"2016 IEEE Latin American Conference on Computational Intelligence, LA-CCI 2016 - Proceedings","id":"ITEM-1","issued":{"date-parts":[["2017"]]},"title":"A hybrid method using Exponential Smoothing and Gradient Boosting for electrical short-term load forecasting","type":"paper-conference"},"uris":["http://www.mendeley.com/documents/?uuid=14080106-797e-4e97-b2da-44c5fbd9b1eb"]}],"mendeley":{"formattedCitation":"[72]","plainTextFormattedCitation":"[72]","previouslyFormattedCitation":"[72]"},"properties":{"noteIndex":0},"schema":"https://github.com/citation-style-language/schema/raw/master/csl-citation.json"}</w:instrText>
      </w:r>
      <w:r w:rsidR="001A2209">
        <w:fldChar w:fldCharType="separate"/>
      </w:r>
      <w:r w:rsidR="00CB485A" w:rsidRPr="00CB485A">
        <w:rPr>
          <w:noProof/>
        </w:rPr>
        <w:t>[72]</w:t>
      </w:r>
      <w:r w:rsidR="001A2209">
        <w:fldChar w:fldCharType="end"/>
      </w:r>
      <w:r w:rsidR="001A2209">
        <w:t xml:space="preserve">; they have all been applied to electrical load forecasting. </w:t>
      </w:r>
    </w:p>
    <w:p w14:paraId="7E026BED" w14:textId="2B80891F" w:rsidR="0025042C" w:rsidRDefault="002050C4" w:rsidP="002050C4">
      <w:pPr>
        <w:ind w:firstLine="288"/>
      </w:pPr>
      <w:r w:rsidRPr="002050C4">
        <w:t xml:space="preserve">The authors of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mendeley":{"formattedCitation":"[12]","plainTextFormattedCitation":"[12]","previouslyFormattedCitation":"[12]"},"properties":{"noteIndex":0},"schema":"https://github.com/citation-style-language/schema/raw/master/csl-citation.json"}</w:instrText>
      </w:r>
      <w:r>
        <w:fldChar w:fldCharType="separate"/>
      </w:r>
      <w:r w:rsidRPr="00381D4E">
        <w:rPr>
          <w:noProof/>
        </w:rPr>
        <w:t>[12]</w:t>
      </w:r>
      <w:r>
        <w:fldChar w:fldCharType="end"/>
      </w:r>
      <w:r>
        <w:t xml:space="preserve"> </w:t>
      </w:r>
      <w:r w:rsidRPr="002050C4">
        <w:t xml:space="preserve">discussed a variety of regression-based forecasting techniques for two-week horizons, also known as short-term load forecasting (STLF) </w:t>
      </w:r>
      <w:r>
        <w:fldChar w:fldCharType="begin" w:fldLock="1"/>
      </w:r>
      <w:r w:rsidR="00CB485A">
        <w:instrText>ADDIN CSL_CITATION {"citationItems":[{"id":"ITEM-1","itemData":{"DOI":"10.1109/SustainIT.2013.6685208","ISBN":"9783901882562","abstract":"The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2013","id":"ITEM-1","issued":{"date-parts":[["2013"]]},"title":"Electricity load forecasting for residential customers: Exploiting aggregation and correlation between households","type":"paper-conference"},"uris":["http://www.mendeley.com/documents/?uuid=15cda80d-070f-46e9-a101-23c2ee38af3e"]}],"mendeley":{"formattedCitation":"[73]","plainTextFormattedCitation":"[73]","previouslyFormattedCitation":"[73]"},"properties":{"noteIndex":0},"schema":"https://github.com/citation-style-language/schema/raw/master/csl-citation.json"}</w:instrText>
      </w:r>
      <w:r>
        <w:fldChar w:fldCharType="separate"/>
      </w:r>
      <w:r w:rsidR="00CB485A" w:rsidRPr="00CB485A">
        <w:rPr>
          <w:noProof/>
        </w:rPr>
        <w:t>[73]</w:t>
      </w:r>
      <w:r>
        <w:fldChar w:fldCharType="end"/>
      </w:r>
      <w:r>
        <w:t xml:space="preserve">. </w:t>
      </w:r>
      <w:r w:rsidRPr="002050C4">
        <w:t xml:space="preserve">Another study </w:t>
      </w:r>
      <w:r>
        <w:fldChar w:fldCharType="begin" w:fldLock="1"/>
      </w:r>
      <w:r w:rsidR="00CB485A">
        <w:instrText>ADDIN CSL_CITATION {"citationItems":[{"id":"ITEM-1","itemData":{"DOI":"10.1016/j.epsr.2015.09.001","ISSN":"03787796","abstract":"In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Research","id":"ITEM-1","issued":{"date-parts":[["2016"]]},"title":"Pattern-based local linear regression models for short-term load forecasting","type":"article-journal"},"uris":["http://www.mendeley.com/documents/?uuid=ae7b4506-1c4f-457c-b602-37506169d0ce"]}],"mendeley":{"formattedCitation":"[74]","plainTextFormattedCitation":"[74]","previouslyFormattedCitation":"[74]"},"properties":{"noteIndex":0},"schema":"https://github.com/citation-style-language/schema/raw/master/csl-citation.json"}</w:instrText>
      </w:r>
      <w:r>
        <w:fldChar w:fldCharType="separate"/>
      </w:r>
      <w:r w:rsidR="00CB485A" w:rsidRPr="00CB485A">
        <w:rPr>
          <w:noProof/>
        </w:rPr>
        <w:t>[74]</w:t>
      </w:r>
      <w:r>
        <w:fldChar w:fldCharType="end"/>
      </w:r>
      <w:r>
        <w:t xml:space="preserve"> </w:t>
      </w:r>
      <w:r w:rsidRPr="002050C4">
        <w:t xml:space="preserve">compared different Multiple Linear Regression (MLR) algorithms for forecasting load. The ARIMA model is the most frequently used regression model because it </w:t>
      </w:r>
      <w:r w:rsidRPr="002050C4">
        <w:lastRenderedPageBreak/>
        <w:t xml:space="preserve">consistently produces accurate predictions; for example, in </w:t>
      </w:r>
      <w:r>
        <w:fldChar w:fldCharType="begin" w:fldLock="1"/>
      </w:r>
      <w:r w:rsidR="00CB485A">
        <w:instrText>ADDIN CSL_CITATION {"citationItems":[{"id":"ITEM-1","itemData":{"DOI":"10.1109/59.962429","ISSN":"08858950","abstract":"This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Systems","id":"ITEM-1","issue":"4","issued":{"date-parts":[["2001"]]},"page":"798-805","title":"Short-term hourly load forecasting using time-series modeling with peak load estimation capability","type":"article-journal","volume":"16"},"uris":["http://www.mendeley.com/documents/?uuid=604f5a34-211d-49c3-ada5-a85d840c27db"]}],"mendeley":{"formattedCitation":"[75]","plainTextFormattedCitation":"[75]","previouslyFormattedCitation":"[75]"},"properties":{"noteIndex":0},"schema":"https://github.com/citation-style-language/schema/raw/master/csl-citation.json"}</w:instrText>
      </w:r>
      <w:r>
        <w:fldChar w:fldCharType="separate"/>
      </w:r>
      <w:r w:rsidR="00CB485A" w:rsidRPr="00CB485A">
        <w:rPr>
          <w:noProof/>
        </w:rPr>
        <w:t>[75]</w:t>
      </w:r>
      <w:r>
        <w:fldChar w:fldCharType="end"/>
      </w:r>
      <w:r w:rsidRPr="002050C4">
        <w:t xml:space="preserve">, the author combined ARIMA and Box-Jenkins methods to perform hourly forecasting. </w:t>
      </w:r>
    </w:p>
    <w:p w14:paraId="347D0D2A" w14:textId="5B21CC26" w:rsidR="001A2209" w:rsidRDefault="002050C4" w:rsidP="002050C4">
      <w:pPr>
        <w:ind w:firstLine="288"/>
      </w:pPr>
      <w:r w:rsidRPr="002050C4">
        <w:t>One limitation of statistical techniques such as ARIMA and MLR is their inability to discover non-linear relationships in data without explicit user specification. Additionally, they are incapable of self-adapting to newer factors affecting load demand, such as temperature changes. The process of determining the optimal ARIMA model parameters can be lengthy and time consuming, as different parameters perform better with different datasets. ANNs are limited to a single hidden layer, which is a disadvantage compared to deep learning techniques. Increases in the number of neurons alone will not suffice; this will eventually result in overtraining, which will impair the network's ability to work with new datasets.</w:t>
      </w:r>
    </w:p>
    <w:p w14:paraId="6B203CD4" w14:textId="0E8861A0" w:rsidR="004A1D66" w:rsidRDefault="004A1D66" w:rsidP="00E063C6">
      <w:pPr>
        <w:ind w:firstLine="288"/>
      </w:pPr>
      <w:r>
        <w:t xml:space="preserve">Many publications lack detailed information about their experimental set-ups, making conducting direct comparisons with reported results challenging. The benchmark algorithms proposed for this work have been selected because they are relevant and because they are sufficiently well documented to reproduce </w:t>
      </w:r>
      <w:r>
        <w:fldChar w:fldCharType="begin" w:fldLock="1"/>
      </w:r>
      <w:r w:rsidR="00CB485A">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[76]–[78]","plainTextFormattedCitation":"[1], [3], [10], [14], [76]–[78]","previouslyFormattedCitation":"[1], [3], [10], [14], [76]–[78]"},"properties":{"noteIndex":0},"schema":"https://github.com/citation-style-language/schema/raw/master/csl-citation.json"}</w:instrText>
      </w:r>
      <w:r>
        <w:fldChar w:fldCharType="separate"/>
      </w:r>
      <w:r w:rsidR="00CB485A" w:rsidRPr="00CB485A">
        <w:rPr>
          <w:noProof/>
        </w:rPr>
        <w:t>[1], [3], [10], [14], [76]–[78]</w:t>
      </w:r>
      <w:r>
        <w:fldChar w:fldCharType="end"/>
      </w:r>
      <w:r>
        <w:t>.</w:t>
      </w:r>
    </w:p>
    <w:p w14:paraId="4ECA79C4" w14:textId="3E91E64F" w:rsidR="004A1D66" w:rsidRDefault="004A1D66" w:rsidP="004A1D66">
      <w:pPr>
        <w:pStyle w:val="Heading3"/>
      </w:pPr>
      <w:bookmarkStart w:id="33" w:name="_Toc86260341"/>
      <w:r>
        <w:t>2.</w:t>
      </w:r>
      <w:r w:rsidR="00642028">
        <w:t>4</w:t>
      </w:r>
      <w:r>
        <w:t>.1 The Seasonal Naïve Forecaster (SNF)</w:t>
      </w:r>
      <w:bookmarkEnd w:id="33"/>
    </w:p>
    <w:p w14:paraId="48AE2BA5" w14:textId="35543796" w:rsidR="004A1D66" w:rsidRDefault="004A1D66" w:rsidP="004A1D66">
      <w:pPr>
        <w:ind w:firstLine="288"/>
      </w:pPr>
      <w:r>
        <w:t xml:space="preserve">The naïve forecaster is a simple forecaster based on a random walk model </w:t>
      </w:r>
      <w:r>
        <w:fldChar w:fldCharType="begin" w:fldLock="1"/>
      </w:r>
      <w:r w:rsidR="00CB485A">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mendeley":{"formattedCitation":"[79]","plainTextFormattedCitation":"[79]","previouslyFormattedCitation":"[79]"},"properties":{"noteIndex":0},"schema":"https://github.com/citation-style-language/schema/raw/master/csl-citation.json"}</w:instrText>
      </w:r>
      <w:r>
        <w:fldChar w:fldCharType="separate"/>
      </w:r>
      <w:r w:rsidR="00CB485A" w:rsidRPr="00CB485A">
        <w:rPr>
          <w:noProof/>
        </w:rPr>
        <w:t>[79]</w:t>
      </w:r>
      <w:r>
        <w:fldChar w:fldCharType="end"/>
      </w:r>
      <w:r>
        <w:t xml:space="preserve">; it has often been implemented as a ground-level benchmark for developing more sophisticated forecasters </w:t>
      </w:r>
      <w:r>
        <w:fldChar w:fldCharType="begin" w:fldLock="1"/>
      </w:r>
      <w:r w:rsidR="00CB485A">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Meeting","id":"ITEM-3","issued":{"date-parts":[["2011"]]},"title":"A naïve multiple linear regression benchmark for short term load forecasting","type":"paper-conference"},"uris":["http://www.mendeley.com/documents/?uuid=ef20fc6c-8fa8-4e31-9932-14d87e8c3d7a"]},{"id":"ITEM-4","itemData":{"DOI":"10.1016/j.neucom.2015.12.004","ISSN":"18728286","abstract":"Electricity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-4","issued":{"date-parts":[["2016"]]},"title":"Forecasting electricity load with advanced wavelet neural networks","type":"article-journal"},"uris":["http://www.mendeley.com/documents/?uuid=acd10d2b-73b6-45e9-bef4-4efa9587b92a"]}],"mendeley":{"formattedCitation":"[76], [80]–[82]","plainTextFormattedCitation":"[76], [80]–[82]","previouslyFormattedCitation":"[76], [80]–[82]"},"properties":{"noteIndex":0},"schema":"https://github.com/citation-style-language/schema/raw/master/csl-citation.json"}</w:instrText>
      </w:r>
      <w:r>
        <w:fldChar w:fldCharType="separate"/>
      </w:r>
      <w:r w:rsidR="00CB485A" w:rsidRPr="00CB485A">
        <w:rPr>
          <w:noProof/>
        </w:rPr>
        <w:t>[76], [80]–[82]</w:t>
      </w:r>
      <w:r>
        <w:fldChar w:fldCharType="end"/>
      </w:r>
      <w:r>
        <w:t xml:space="preserve">.   It is used to demonstrate how much value is added by forecasters under comparison – when a naïve forecaster outperforms a more complex forecasting model, we know that the complex model offers little value.   Bracale </w:t>
      </w:r>
      <w:r>
        <w:fldChar w:fldCharType="begin" w:fldLock="1"/>
      </w:r>
      <w:r w:rsidR="00CB485A">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[81]","plainTextFormattedCitation":"[81]","previouslyFormattedCitation":"[81]"},"properties":{"noteIndex":0},"schema":"https://github.com/citation-style-language/schema/raw/master/csl-citation.json"}</w:instrText>
      </w:r>
      <w:r>
        <w:fldChar w:fldCharType="separate"/>
      </w:r>
      <w:r w:rsidR="00CB485A" w:rsidRPr="00CB485A">
        <w:rPr>
          <w:noProof/>
        </w:rPr>
        <w:t>[81]</w:t>
      </w:r>
      <w:r>
        <w:fldChar w:fldCharType="end"/>
      </w:r>
      <w:r>
        <w:t xml:space="preserve"> et al. point out that;</w:t>
      </w:r>
      <w:r w:rsidRPr="009E7574">
        <w:t xml:space="preserve"> </w:t>
      </w:r>
      <w:r>
        <w:t>“</w:t>
      </w:r>
      <w:r w:rsidRPr="009E7574">
        <w:t xml:space="preserve">The simplest method to anticipate the next value in a time series is to </w:t>
      </w:r>
      <w:r w:rsidRPr="009E7574">
        <w:lastRenderedPageBreak/>
        <w:t>assume it will have the same values as the current value.</w:t>
      </w:r>
      <w:r>
        <w:t>”</w:t>
      </w:r>
      <w:r w:rsidRPr="009E7574">
        <w:t xml:space="preserve"> </w:t>
      </w:r>
      <w:r>
        <w:t>which forms the basis of the</w:t>
      </w:r>
      <w:r w:rsidRPr="009E7574">
        <w:t xml:space="preserve"> naive forecaster.</w:t>
      </w:r>
      <w:r>
        <w:t xml:space="preserve">  The Seasonal Naïve Forecaster (SNF) improves the naïve forecaster by considering seasonal trends </w:t>
      </w:r>
      <w:r>
        <w:fldChar w:fldCharType="begin" w:fldLock="1"/>
      </w:r>
      <w:r w:rsidR="00CB485A">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[83]","plainTextFormattedCitation":"[83]","previouslyFormattedCitation":"[83]"},"properties":{"noteIndex":0},"schema":"https://github.com/citation-style-language/schema/raw/master/csl-citation.json"}</w:instrText>
      </w:r>
      <w:r>
        <w:fldChar w:fldCharType="separate"/>
      </w:r>
      <w:r w:rsidR="00CB485A" w:rsidRPr="00CB485A">
        <w:rPr>
          <w:noProof/>
        </w:rPr>
        <w:t>[83]</w:t>
      </w:r>
      <w:r>
        <w:fldChar w:fldCharType="end"/>
      </w:r>
      <w:r>
        <w:t xml:space="preserve">.  </w:t>
      </w:r>
      <w:r w:rsidRPr="009E6D1D">
        <w:t xml:space="preserve">The SNF can be expressed by the simple mathematical relationship shown </w:t>
      </w:r>
      <w:r>
        <w:t>in (1):</w:t>
      </w:r>
    </w:p>
    <w:p w14:paraId="5CCD31CE" w14:textId="52704158" w:rsidR="004A1D66" w:rsidRPr="008144AE" w:rsidRDefault="004A1D66" w:rsidP="004A1D66">
      <w:pPr>
        <w:pStyle w:val="MTDisplayEquation"/>
        <w:jc w:val="center"/>
      </w:pPr>
      <w:r w:rsidRPr="008144AE">
        <w:rPr>
          <w:position w:val="-12"/>
        </w:rPr>
        <w:object w:dxaOrig="880" w:dyaOrig="360" w14:anchorId="669CCA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75pt;height:28.5pt" o:ole="">
            <v:imagedata r:id="rId16" o:title=""/>
          </v:shape>
          <o:OLEObject Type="Embed" ProgID="Equation.DSMT4" ShapeID="_x0000_i1025" DrawAspect="Content" ObjectID="_1696874692" r:id="rId17"/>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11079">
        <w:fldChar w:fldCharType="begin"/>
      </w:r>
      <w:r w:rsidR="00B11079">
        <w:instrText xml:space="preserve"> SEQ MTEqn \c \* Arabic \* MERGEFORMAT </w:instrText>
      </w:r>
      <w:r w:rsidR="00B11079">
        <w:fldChar w:fldCharType="separate"/>
      </w:r>
      <w:r w:rsidR="00004E51">
        <w:rPr>
          <w:noProof/>
        </w:rPr>
        <w:instrText>1</w:instrText>
      </w:r>
      <w:r w:rsidR="00B11079">
        <w:rPr>
          <w:noProof/>
        </w:rPr>
        <w:fldChar w:fldCharType="end"/>
      </w:r>
      <w:r>
        <w:instrText>)</w:instrText>
      </w:r>
      <w:r>
        <w:fldChar w:fldCharType="end"/>
      </w:r>
    </w:p>
    <w:p w14:paraId="46FC9602" w14:textId="5534D79A" w:rsidR="004A1D66" w:rsidRDefault="004A1D66" w:rsidP="004A1D66">
      <w:r>
        <w:t xml:space="preserve">where </w:t>
      </w:r>
      <w:r w:rsidRPr="005B159F">
        <w:rPr>
          <w:noProof/>
          <w:position w:val="-10"/>
        </w:rPr>
        <w:object w:dxaOrig="220" w:dyaOrig="260" w14:anchorId="280E75A4">
          <v:shape id="_x0000_i1026" type="#_x0000_t75" style="width:11.25pt;height:12.75pt" o:ole="">
            <v:imagedata r:id="rId18" o:title=""/>
          </v:shape>
          <o:OLEObject Type="Embed" ProgID="Equation.DSMT4" ShapeID="_x0000_i1026" DrawAspect="Content" ObjectID="_1696874693" r:id="rId19"/>
        </w:object>
      </w:r>
      <w:r>
        <w:t xml:space="preserve"> is the time series, and </w:t>
      </w:r>
      <m:oMath>
        <m:r>
          <w:rPr>
            <w:rFonts w:ascii="Cambria Math" w:hAnsi="Cambria Math"/>
          </w:rPr>
          <m:t>m</m:t>
        </m:r>
      </m:oMath>
      <w:r>
        <w:rPr>
          <w:rFonts w:eastAsiaTheme="minorEastAsia"/>
        </w:rPr>
        <w:t xml:space="preserve"> is the seasonal period (for hourly data, m=24 if we take the hourly sample from the day before). The </w:t>
      </w:r>
      <w:r>
        <w:t>naive formula takes the last observed value as the future value, while the seasonal naive formula takes the value from the previous season. In this work, we used the previous week’s lag for the SNF forecaster. The SNF</w:t>
      </w:r>
      <w:r w:rsidRPr="004F7388">
        <w:t xml:space="preserve"> forecaster is excellent for making short-term forecasts of variables that are generally stable or vary </w:t>
      </w:r>
      <w:r>
        <w:t>consistently. However,</w:t>
      </w:r>
      <w:r w:rsidRPr="004F7388">
        <w:t xml:space="preserve"> it is </w:t>
      </w:r>
      <w:r>
        <w:t>high</w:t>
      </w:r>
      <w:r w:rsidRPr="004F7388">
        <w:t>ly ineffective at forecasting time series data that fluctuate significantly or are susceptible to irregular elements such as temperature</w:t>
      </w:r>
      <w:r>
        <w:t xml:space="preserve"> </w:t>
      </w:r>
      <w:r>
        <w:fldChar w:fldCharType="begin" w:fldLock="1"/>
      </w:r>
      <w:r w:rsidR="00CB485A">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[80]","plainTextFormattedCitation":"[80]","previouslyFormattedCitation":"[80]"},"properties":{"noteIndex":0},"schema":"https://github.com/citation-style-language/schema/raw/master/csl-citation.json"}</w:instrText>
      </w:r>
      <w:r>
        <w:fldChar w:fldCharType="separate"/>
      </w:r>
      <w:r w:rsidR="00CB485A" w:rsidRPr="00CB485A">
        <w:rPr>
          <w:noProof/>
        </w:rPr>
        <w:t>[80]</w:t>
      </w:r>
      <w:r>
        <w:fldChar w:fldCharType="end"/>
      </w:r>
      <w:r w:rsidRPr="004F7388">
        <w:t>.</w:t>
      </w:r>
    </w:p>
    <w:p w14:paraId="6313B353" w14:textId="3E7D7798" w:rsidR="004A1D66" w:rsidRDefault="004A1D66" w:rsidP="004A1D66">
      <w:pPr>
        <w:pStyle w:val="Heading3"/>
      </w:pPr>
      <w:bookmarkStart w:id="34" w:name="_Toc86260342"/>
      <w:r>
        <w:t>2.</w:t>
      </w:r>
      <w:r w:rsidR="00F80F68">
        <w:t>4</w:t>
      </w:r>
      <w:r>
        <w:t>.2 The Multiple Linear Regression Forecaster (MLR)</w:t>
      </w:r>
      <w:bookmarkEnd w:id="34"/>
    </w:p>
    <w:p w14:paraId="05D366E0" w14:textId="7098BF50" w:rsidR="004A1D66" w:rsidRDefault="004A1D66" w:rsidP="004A1D66">
      <w:pPr>
        <w:ind w:firstLine="288"/>
      </w:pPr>
      <w:r>
        <w:t xml:space="preserve">Multiple linear regression (MLR) is one of the most commonly used statistical techniques for load forecasting </w:t>
      </w:r>
      <w:r>
        <w:fldChar w:fldCharType="begin" w:fldLock="1"/>
      </w:r>
      <w:r w:rsidR="00CB485A">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information","type":"article-journal","volume":"5"},"uris":["http://www.mendeley.com/documents/?uuid=3d2f3b02-12fc-417c-a746-0bb1d4ba5f98"]}],"mendeley":{"formattedCitation":"[48], [62], [69], [74], [76], [84]–[88]","plainTextFormattedCitation":"[48], [62], [69], [74], [76], [84]–[88]","previouslyFormattedCitation":"[48], [62], [69], [74], [76], [84]–[88]"},"properties":{"noteIndex":0},"schema":"https://github.com/citation-style-language/schema/raw/master/csl-citation.json"}</w:instrText>
      </w:r>
      <w:r>
        <w:fldChar w:fldCharType="separate"/>
      </w:r>
      <w:r w:rsidR="00CB485A" w:rsidRPr="00CB485A">
        <w:rPr>
          <w:noProof/>
        </w:rPr>
        <w:t>[48], [62], [69], [74], [76], [84]–[88]</w:t>
      </w:r>
      <w:r>
        <w:fldChar w:fldCharType="end"/>
      </w:r>
      <w:r>
        <w:t xml:space="preserve">. MLR forecasters model the relationships between a continuous dependent variable and one or more independent variables. </w:t>
      </w:r>
      <w:r w:rsidRPr="00D701C8">
        <w:t xml:space="preserve">An MLR with two independent variables </w:t>
      </w:r>
      <w:r>
        <w:t>can be expressed mathematically as:</w:t>
      </w:r>
    </w:p>
    <w:p w14:paraId="1A1E4C2F" w14:textId="224B69F3" w:rsidR="004A1D66" w:rsidRDefault="004A1D66" w:rsidP="004A1D66">
      <w:pPr>
        <w:pStyle w:val="MTDisplayEquation"/>
        <w:jc w:val="center"/>
      </w:pPr>
      <w:r w:rsidRPr="008144AE">
        <w:rPr>
          <w:position w:val="-12"/>
        </w:rPr>
        <w:object w:dxaOrig="2260" w:dyaOrig="360" w14:anchorId="4DC3D757">
          <v:shape id="_x0000_i1027" type="#_x0000_t75" style="width:176.25pt;height:27.75pt" o:ole="">
            <v:imagedata r:id="rId20" o:title=""/>
          </v:shape>
          <o:OLEObject Type="Embed" ProgID="Equation.DSMT4" ShapeID="_x0000_i1027" DrawAspect="Content" ObjectID="_1696874694" r:id="rId21"/>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11079">
        <w:fldChar w:fldCharType="begin"/>
      </w:r>
      <w:r w:rsidR="00B11079">
        <w:instrText xml:space="preserve"> SEQ MTEqn \c \* Arabic \* MERGEFORMAT </w:instrText>
      </w:r>
      <w:r w:rsidR="00B11079">
        <w:fldChar w:fldCharType="separate"/>
      </w:r>
      <w:r w:rsidR="00004E51">
        <w:rPr>
          <w:noProof/>
        </w:rPr>
        <w:instrText>2</w:instrText>
      </w:r>
      <w:r w:rsidR="00B11079">
        <w:rPr>
          <w:noProof/>
        </w:rPr>
        <w:fldChar w:fldCharType="end"/>
      </w:r>
      <w:r>
        <w:instrText>)</w:instrText>
      </w:r>
      <w:r>
        <w:fldChar w:fldCharType="end"/>
      </w:r>
    </w:p>
    <w:p w14:paraId="175D7261" w14:textId="7DA33B4B" w:rsidR="004A1D66" w:rsidRDefault="004A1D66" w:rsidP="004A1D66">
      <w:pPr>
        <w:ind w:firstLine="288"/>
      </w:pPr>
      <w:r>
        <w:t xml:space="preserve">In the case of load forecasting, </w:t>
      </w:r>
      <w:r w:rsidRPr="006143C7">
        <w:rPr>
          <w:noProof/>
          <w:position w:val="-10"/>
        </w:rPr>
        <w:object w:dxaOrig="220" w:dyaOrig="260" w14:anchorId="6D28F85F">
          <v:shape id="_x0000_i1028" type="#_x0000_t75" style="width:11.25pt;height:12.75pt" o:ole="">
            <v:imagedata r:id="rId22" o:title=""/>
          </v:shape>
          <o:OLEObject Type="Embed" ProgID="Equation.DSMT4" ShapeID="_x0000_i1028" DrawAspect="Content" ObjectID="_1696874695" r:id="rId23"/>
        </w:object>
      </w:r>
      <w:r>
        <w:t xml:space="preserve"> is the load, </w:t>
      </w:r>
      <w:r w:rsidRPr="006143C7">
        <w:rPr>
          <w:noProof/>
          <w:position w:val="-12"/>
        </w:rPr>
        <w:object w:dxaOrig="240" w:dyaOrig="360" w14:anchorId="57CD578F">
          <v:shape id="_x0000_i1029" type="#_x0000_t75" style="width:12pt;height:18.75pt" o:ole="">
            <v:imagedata r:id="rId24" o:title=""/>
          </v:shape>
          <o:OLEObject Type="Embed" ProgID="Equation.DSMT4" ShapeID="_x0000_i1029" DrawAspect="Content" ObjectID="_1696874696" r:id="rId25"/>
        </w:object>
      </w:r>
      <w:r>
        <w:t xml:space="preserve">and </w:t>
      </w:r>
      <w:r w:rsidRPr="006143C7">
        <w:rPr>
          <w:noProof/>
          <w:position w:val="-12"/>
        </w:rPr>
        <w:object w:dxaOrig="260" w:dyaOrig="360" w14:anchorId="7BA4FD4F">
          <v:shape id="_x0000_i1030" type="#_x0000_t75" style="width:12.75pt;height:18.75pt" o:ole="">
            <v:imagedata r:id="rId26" o:title=""/>
          </v:shape>
          <o:OLEObject Type="Embed" ProgID="Equation.DSMT4" ShapeID="_x0000_i1030" DrawAspect="Content" ObjectID="_1696874697" r:id="rId27"/>
        </w:object>
      </w:r>
      <w:r>
        <w:t xml:space="preserve"> are independent variables such as temperature and time-of-day, </w:t>
      </w:r>
      <w:r w:rsidRPr="00A40178">
        <w:rPr>
          <w:noProof/>
          <w:position w:val="-10"/>
        </w:rPr>
        <w:object w:dxaOrig="240" w:dyaOrig="320" w14:anchorId="0396C347">
          <v:shape id="_x0000_i1031" type="#_x0000_t75" style="width:12pt;height:16.5pt" o:ole="">
            <v:imagedata r:id="rId28" o:title=""/>
          </v:shape>
          <o:OLEObject Type="Embed" ProgID="Equation.DSMT4" ShapeID="_x0000_i1031" DrawAspect="Content" ObjectID="_1696874698" r:id="rId29"/>
        </w:object>
      </w:r>
      <w:r>
        <w:t xml:space="preserve">s are coefficients estimated, and </w:t>
      </w:r>
      <w:r w:rsidRPr="00A40178">
        <w:rPr>
          <w:noProof/>
          <w:position w:val="-6"/>
        </w:rPr>
        <w:object w:dxaOrig="180" w:dyaOrig="220" w14:anchorId="49CE2CC5">
          <v:shape id="_x0000_i1032" type="#_x0000_t75" style="width:9pt;height:11.25pt" o:ole="">
            <v:imagedata r:id="rId30" o:title=""/>
          </v:shape>
          <o:OLEObject Type="Embed" ProgID="Equation.DSMT4" ShapeID="_x0000_i1032" DrawAspect="Content" ObjectID="_1696874699" r:id="rId31"/>
        </w:object>
      </w:r>
      <w:r>
        <w:t xml:space="preserve">is an error term. The </w:t>
      </w:r>
      <w:r>
        <w:lastRenderedPageBreak/>
        <w:t xml:space="preserve">error term </w:t>
      </w:r>
      <w:r w:rsidRPr="00A40178">
        <w:rPr>
          <w:noProof/>
          <w:position w:val="-6"/>
        </w:rPr>
        <w:object w:dxaOrig="180" w:dyaOrig="220" w14:anchorId="05986154">
          <v:shape id="_x0000_i1033" type="#_x0000_t75" style="width:9pt;height:11.25pt" o:ole="">
            <v:imagedata r:id="rId30" o:title=""/>
          </v:shape>
          <o:OLEObject Type="Embed" ProgID="Equation.DSMT4" ShapeID="_x0000_i1033" DrawAspect="Content" ObjectID="_1696874700" r:id="rId32"/>
        </w:object>
      </w:r>
      <w:r>
        <w:t xml:space="preserve"> is typically assumed to </w:t>
      </w:r>
      <w:r w:rsidRPr="00F95416">
        <w:t>ha</w:t>
      </w:r>
      <w:r>
        <w:t>ve</w:t>
      </w:r>
      <w:r w:rsidRPr="00F95416">
        <w:t xml:space="preserve"> a mean of zero and a constant variance</w:t>
      </w:r>
      <w:r>
        <w:t xml:space="preserve"> </w:t>
      </w:r>
      <w:r>
        <w:fldChar w:fldCharType="begin" w:fldLock="1"/>
      </w:r>
      <w:r w:rsidR="00CB485A">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[62]","plainTextFormattedCitation":"[62]","previouslyFormattedCitation":"[62]"},"properties":{"noteIndex":0},"schema":"https://github.com/citation-style-language/schema/raw/master/csl-citation.json"}</w:instrText>
      </w:r>
      <w:r>
        <w:fldChar w:fldCharType="separate"/>
      </w:r>
      <w:r w:rsidR="00CB485A" w:rsidRPr="00CB485A">
        <w:rPr>
          <w:noProof/>
        </w:rPr>
        <w:t>[62]</w:t>
      </w:r>
      <w:r>
        <w:fldChar w:fldCharType="end"/>
      </w:r>
      <w:r>
        <w:t xml:space="preserve">.  MLR models are fitted such that the sum-of-squares of differences of actual and forecasted values are minimized. </w:t>
      </w:r>
      <w:r w:rsidRPr="00C561A9">
        <w:t>MLRs</w:t>
      </w:r>
      <w:r>
        <w:t>’</w:t>
      </w:r>
      <w:r w:rsidRPr="00C561A9">
        <w:t xml:space="preserve"> accuracy is </w:t>
      </w:r>
      <w:r>
        <w:t>determined mainly</w:t>
      </w:r>
      <w:r w:rsidRPr="00C561A9">
        <w:t xml:space="preserve"> by the relationships between the data and the independent variables included</w:t>
      </w:r>
      <w:r>
        <w:t xml:space="preserve">. </w:t>
      </w:r>
    </w:p>
    <w:p w14:paraId="76F9BBC4" w14:textId="32FDA027" w:rsidR="004A1D66" w:rsidRDefault="004A1D66" w:rsidP="004A1D66">
      <w:pPr>
        <w:ind w:firstLine="288"/>
      </w:pPr>
      <w:r w:rsidRPr="00F1092B">
        <w:t xml:space="preserve">Amral et al. state in </w:t>
      </w:r>
      <w:r>
        <w:fldChar w:fldCharType="begin" w:fldLock="1"/>
      </w:r>
      <w:r w:rsidR="00CB485A">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mendeley":{"formattedCitation":"[89]","plainTextFormattedCitation":"[89]","previouslyFormattedCitation":"[89]"},"properties":{"noteIndex":0},"schema":"https://github.com/citation-style-language/schema/raw/master/csl-citation.json"}</w:instrText>
      </w:r>
      <w:r>
        <w:fldChar w:fldCharType="separate"/>
      </w:r>
      <w:r w:rsidR="00CB485A" w:rsidRPr="00CB485A">
        <w:rPr>
          <w:noProof/>
        </w:rPr>
        <w:t>[89]</w:t>
      </w:r>
      <w:r>
        <w:fldChar w:fldCharType="end"/>
      </w:r>
      <w:r>
        <w:t xml:space="preserve"> </w:t>
      </w:r>
      <w:r w:rsidRPr="00F1092B">
        <w:t>that multi-linear regression models for short-term load forecasting are relatively simple to develop and maintain.</w:t>
      </w:r>
      <w:r>
        <w:t xml:space="preserve"> Moreover,</w:t>
      </w:r>
      <w:r w:rsidRPr="00F1092B">
        <w:t xml:space="preserve"> </w:t>
      </w:r>
      <w:r>
        <w:t>MLRs</w:t>
      </w:r>
      <w:r w:rsidRPr="00F1092B">
        <w:t xml:space="preserve"> primary shortcoming is its reliance on the accuracy of previously recorded load and temperature data, which </w:t>
      </w:r>
      <w:r>
        <w:t>considerably impacts</w:t>
      </w:r>
      <w:r w:rsidRPr="00F1092B">
        <w:t xml:space="preserve"> the predicted output.</w:t>
      </w:r>
      <w:r>
        <w:t xml:space="preserve"> </w:t>
      </w:r>
      <w:r w:rsidRPr="00C561A9">
        <w:t>Increasing the number of relevant independent variables generally improves predictive accuracy, but it eventually reaches a point where the improvement is negligible.</w:t>
      </w:r>
      <w:r>
        <w:t xml:space="preserve"> However</w:t>
      </w:r>
      <w:r w:rsidRPr="00846572">
        <w:t xml:space="preserve">, while MLRs can simulate non-linear relationships, they cannot do so without explicit user specifications </w:t>
      </w:r>
      <w:r>
        <w:fldChar w:fldCharType="begin" w:fldLock="1"/>
      </w:r>
      <w:r w:rsidR="00CB485A">
        <w:instrText>ADDIN CSL_CITATION {"citationItems":[{"id":"ITEM-1","itemData":{"author":[{"dropping-particle":"","family":"Hong","given":"Tao","non-dropping-particle":"","parse-names":false,"suffix":""}],"id":"ITEM-1","issued":{"date-parts":[["2010"]]},"publisher":"North Carolina State University","title":"Short Term Electric Load Forecasting","type":"thesis"},"uris":["http://www.mendeley.com/documents/?uuid=51e2c167-e18b-427d-9398-9cd40681d6c8"]}],"mendeley":{"formattedCitation":"[90]","plainTextFormattedCitation":"[90]","previouslyFormattedCitation":"[90]"},"properties":{"noteIndex":0},"schema":"https://github.com/citation-style-language/schema/raw/master/csl-citation.json"}</w:instrText>
      </w:r>
      <w:r>
        <w:fldChar w:fldCharType="separate"/>
      </w:r>
      <w:r w:rsidR="00CB485A" w:rsidRPr="00CB485A">
        <w:rPr>
          <w:noProof/>
        </w:rPr>
        <w:t>[90]</w:t>
      </w:r>
      <w:r>
        <w:fldChar w:fldCharType="end"/>
      </w:r>
      <w:r>
        <w:t xml:space="preserve">. </w:t>
      </w:r>
      <w:r w:rsidRPr="00C561A9">
        <w:t>Additionally, MLRs are incapable of intelligently learning and adapting to data changes caused by newer factors.</w:t>
      </w:r>
    </w:p>
    <w:p w14:paraId="65A547CF" w14:textId="3A3B8905" w:rsidR="004A1D66" w:rsidRDefault="004A1D66" w:rsidP="004A1D66">
      <w:pPr>
        <w:pStyle w:val="Heading3"/>
      </w:pPr>
      <w:bookmarkStart w:id="35" w:name="_Toc86260343"/>
      <w:r>
        <w:t>2.</w:t>
      </w:r>
      <w:r w:rsidR="00F80F68">
        <w:t>4</w:t>
      </w:r>
      <w:r>
        <w:t>.3 The Auto-Regressive Integrated Moving Average Forecaster (ARIMA)</w:t>
      </w:r>
      <w:bookmarkEnd w:id="35"/>
    </w:p>
    <w:p w14:paraId="10C0C8E9" w14:textId="57435F13" w:rsidR="004A1D66" w:rsidRDefault="004A1D66" w:rsidP="004A1D66">
      <w:pPr>
        <w:ind w:firstLine="288"/>
      </w:pPr>
      <w:r w:rsidRPr="00A34EE4">
        <w:t xml:space="preserve">In 1970, Box and Jenkins proposed the autoregressive integrated moving average (ARIMA) </w:t>
      </w:r>
      <w:r>
        <w:t>forecaster</w:t>
      </w:r>
      <w:r w:rsidRPr="00A34EE4">
        <w:t>. Therefore it is also known as the Box-Jenkins mode</w:t>
      </w:r>
      <w:r>
        <w:t xml:space="preserve">l </w:t>
      </w:r>
      <w:r>
        <w:fldChar w:fldCharType="begin" w:fldLock="1"/>
      </w:r>
      <w:r w:rsidR="00CB485A">
        <w:instrText>ADDIN CSL_CITATION {"citationItems":[{"id":"ITEM-1","itemData":{"abstract":"Foresight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Forecasting","id":"ITEM-1","issued":{"date-parts":[["2013"]]},"title":"ARIMA : The Models of Box and Jenkins","type":"article-journal"},"uris":["http://www.mendeley.com/documents/?uuid=5906f809-f301-4ee3-9c89-4430f9563654"]}],"mendeley":{"formattedCitation":"[91]","plainTextFormattedCitation":"[91]","previouslyFormattedCitation":"[91]"},"properties":{"noteIndex":0},"schema":"https://github.com/citation-style-language/schema/raw/master/csl-citation.json"}</w:instrText>
      </w:r>
      <w:r>
        <w:fldChar w:fldCharType="separate"/>
      </w:r>
      <w:r w:rsidR="00CB485A" w:rsidRPr="00CB485A">
        <w:rPr>
          <w:noProof/>
        </w:rPr>
        <w:t>[91]</w:t>
      </w:r>
      <w:r>
        <w:fldChar w:fldCharType="end"/>
      </w:r>
      <w:r w:rsidRPr="00A34EE4">
        <w:t xml:space="preserve">. </w:t>
      </w:r>
      <w:r>
        <w:t xml:space="preserve">The </w:t>
      </w:r>
      <w:r w:rsidRPr="00037907">
        <w:t>ARIMA</w:t>
      </w:r>
      <w:r>
        <w:t xml:space="preserve"> forecaster</w:t>
      </w:r>
      <w:r w:rsidRPr="00037907">
        <w:t xml:space="preserve"> is arguably one of the most popular and commonly utilized statistical forecasting technique</w:t>
      </w:r>
      <w:r>
        <w:t xml:space="preserve">s for load forecasting </w:t>
      </w:r>
      <w:r>
        <w:fldChar w:fldCharType="begin" w:fldLock="1"/>
      </w:r>
      <w:r w:rsidR="00CB485A">
        <w:instrText>ADDIN CSL_CITATION {"citationItems":[{"id":"ITEM-1","itemData":{"DOI":"10.1109/ASPCON.2018.8748661","ISBN":"9781538666869","abstract":"One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2018","id":"ITEM-1","issue":"1","issued":{"date-parts":[["2018"]]},"page":"279-282","publisher":"IEEE","title":"Day ahead forecasting and peak load management using multivariate auto regression technique","type":"article-journal"},"uris":["http://www.mendeley.com/documents/?uuid=519b108a-99dc-4e2b-97ea-3e6176f85966"]}],"mendeley":{"formattedCitation":"[92]","plainTextFormattedCitation":"[92]","previouslyFormattedCitation":"[92]"},"properties":{"noteIndex":0},"schema":"https://github.com/citation-style-language/schema/raw/master/csl-citation.json"}</w:instrText>
      </w:r>
      <w:r>
        <w:fldChar w:fldCharType="separate"/>
      </w:r>
      <w:r w:rsidR="00CB485A" w:rsidRPr="00CB485A">
        <w:rPr>
          <w:noProof/>
        </w:rPr>
        <w:t>[92]</w:t>
      </w:r>
      <w:r>
        <w:fldChar w:fldCharType="end"/>
      </w:r>
      <w:r w:rsidRPr="00037907">
        <w:t>.</w:t>
      </w:r>
      <w:r>
        <w:t xml:space="preserve"> </w:t>
      </w:r>
      <w:r w:rsidRPr="00C11A14">
        <w:t>The ARIMA model seeks to explain data by utilizing time</w:t>
      </w:r>
      <w:r>
        <w:t>-</w:t>
      </w:r>
      <w:r w:rsidRPr="00C11A14">
        <w:t xml:space="preserve">series data on </w:t>
      </w:r>
      <w:r>
        <w:t>previous values and making linear regression predictions</w:t>
      </w:r>
      <w:r w:rsidRPr="00C11A14">
        <w:t>.</w:t>
      </w:r>
      <w:r w:rsidRPr="00037907">
        <w:t xml:space="preserve"> </w:t>
      </w:r>
      <w:r w:rsidRPr="00A34EE4">
        <w:t xml:space="preserve">It </w:t>
      </w:r>
      <w:r>
        <w:t>allows</w:t>
      </w:r>
      <w:r w:rsidRPr="00A34EE4">
        <w:t xml:space="preserve"> regression techniques to be applied to non-stationary data. If the data contains a trend, it is said to be non-stationary.</w:t>
      </w:r>
      <w:r>
        <w:t xml:space="preserve"> </w:t>
      </w:r>
    </w:p>
    <w:p w14:paraId="4EE85E06" w14:textId="77777777" w:rsidR="004A1D66" w:rsidRDefault="004A1D66" w:rsidP="004A1D66">
      <w:pPr>
        <w:ind w:firstLine="288"/>
      </w:pPr>
      <w:r w:rsidRPr="00037907">
        <w:lastRenderedPageBreak/>
        <w:t>As the name implies, this family of techniques consists of three main components: a) a</w:t>
      </w:r>
      <w:r>
        <w:t>n</w:t>
      </w:r>
      <w:r w:rsidRPr="00037907">
        <w:t xml:space="preserve"> </w:t>
      </w:r>
      <w:r>
        <w:t>“</w:t>
      </w:r>
      <w:r w:rsidRPr="00037907">
        <w:t>autoregression</w:t>
      </w:r>
      <w:r>
        <w:t>”</w:t>
      </w:r>
      <w:r w:rsidRPr="00037907">
        <w:t xml:space="preserve"> portion that models the series</w:t>
      </w:r>
      <w:r>
        <w:t>’</w:t>
      </w:r>
      <w:r w:rsidRPr="00037907">
        <w:t xml:space="preserve"> relationship with its </w:t>
      </w:r>
      <w:r>
        <w:t>past values (</w:t>
      </w:r>
      <w:r w:rsidRPr="00037907">
        <w:t xml:space="preserve">lagged </w:t>
      </w:r>
      <w:r>
        <w:t>values)</w:t>
      </w:r>
      <w:r w:rsidRPr="00037907">
        <w:t xml:space="preserve">; b) a </w:t>
      </w:r>
      <w:r>
        <w:t>“</w:t>
      </w:r>
      <w:r w:rsidRPr="00037907">
        <w:t>moving average</w:t>
      </w:r>
      <w:r>
        <w:t>”</w:t>
      </w:r>
      <w:r w:rsidRPr="00037907">
        <w:t xml:space="preserve"> portion that model</w:t>
      </w:r>
      <w:r>
        <w:t xml:space="preserve"> </w:t>
      </w:r>
      <w:r w:rsidRPr="00037907">
        <w:t xml:space="preserve">the forecast as a function of </w:t>
      </w:r>
      <w:r>
        <w:t>past forecast errors (</w:t>
      </w:r>
      <w:r w:rsidRPr="00037907">
        <w:t>lagged forecast errors</w:t>
      </w:r>
      <w:r>
        <w:t>)</w:t>
      </w:r>
      <w:r w:rsidRPr="00037907">
        <w:t>; and c) a</w:t>
      </w:r>
      <w:r>
        <w:t>n</w:t>
      </w:r>
      <w:r w:rsidRPr="00037907">
        <w:t xml:space="preserve"> </w:t>
      </w:r>
      <w:r>
        <w:t>“</w:t>
      </w:r>
      <w:r w:rsidRPr="00037907">
        <w:t>integrated</w:t>
      </w:r>
      <w:r>
        <w:t>”</w:t>
      </w:r>
      <w:r w:rsidRPr="00037907">
        <w:t xml:space="preserve"> portion that makes the series stationary.</w:t>
      </w:r>
      <w:r>
        <w:t xml:space="preserve"> </w:t>
      </w:r>
      <w:r w:rsidRPr="00B41D9D">
        <w:t>A lag feature is a fancy phrase for a variable that holds data from earlier time steps. Lags are essential in time series research because of a phenomenon known as autocorrelation. For example, if we want to anticipate the demand for today t, we can use the demand from yesterday t-1 as a feature.</w:t>
      </w:r>
    </w:p>
    <w:p w14:paraId="436BDBAE" w14:textId="21DC3743" w:rsidR="004A1D66" w:rsidRDefault="004A1D66" w:rsidP="004A1D66">
      <w:pPr>
        <w:ind w:firstLine="288"/>
      </w:pPr>
      <w:r>
        <w:t xml:space="preserve">The term “AR” in ARIMA stands for autoregression, suggesting that the model is dependent on the relationship between the present values of the data and their previous values. In other words, it indicates that the data has been regressed against its previous values. The letter “I” stands for integrated, indicating that the data is stationary. Stationary data is time-series data that has been stabilized by subtracting the observations from the prior values. The term “MA” refers to a moving average model, which indicates that the model’s forecast or outcome is linearly related to its historical values </w:t>
      </w:r>
      <w:r>
        <w:fldChar w:fldCharType="begin" w:fldLock="1"/>
      </w:r>
      <w:r w:rsidR="00CB485A">
        <w:instrText>ADDIN CSL_CITATION {"citationItems":[{"id":"ITEM-1","itemData":{"DOI":"10.1109/ASPCON.2018.8748661","ISBN":"9781538666869","abstract":"One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2018","id":"ITEM-1","issue":"1","issued":{"date-parts":[["2018"]]},"page":"279-282","publisher":"IEEE","title":"Day ahead forecasting and peak load management using multivariate auto regression technique","type":"article-journal"},"uris":["http://www.mendeley.com/documents/?uuid=519b108a-99dc-4e2b-97ea-3e6176f85966"]}],"mendeley":{"formattedCitation":"[92]","plainTextFormattedCitation":"[92]","previouslyFormattedCitation":"[92]"},"properties":{"noteIndex":0},"schema":"https://github.com/citation-style-language/schema/raw/master/csl-citation.json"}</w:instrText>
      </w:r>
      <w:r>
        <w:fldChar w:fldCharType="separate"/>
      </w:r>
      <w:r w:rsidR="00CB485A" w:rsidRPr="00CB485A">
        <w:rPr>
          <w:noProof/>
        </w:rPr>
        <w:t>[92]</w:t>
      </w:r>
      <w:r>
        <w:fldChar w:fldCharType="end"/>
      </w:r>
      <w:r>
        <w:t xml:space="preserve">. </w:t>
      </w:r>
      <w:r w:rsidRPr="00837CB3">
        <w:t>This implies that forecasting errors are linear functions of previous errors.</w:t>
      </w:r>
      <w:r>
        <w:t xml:space="preserve"> </w:t>
      </w:r>
    </w:p>
    <w:p w14:paraId="1BD77156" w14:textId="11C22A3F" w:rsidR="004A1D66" w:rsidRDefault="004A1D66" w:rsidP="004A1D66">
      <w:pPr>
        <w:ind w:firstLine="288"/>
      </w:pPr>
      <w:r w:rsidRPr="00F42D7A">
        <w:t>Each AR, I, and MA part is included in the model as parameters p, d, q, respectively. Specific integer values are assigned to the parameters to denote the ARIMA model type.</w:t>
      </w:r>
      <w:r>
        <w:t xml:space="preserve"> </w:t>
      </w:r>
      <w:r w:rsidRPr="00A56CB4">
        <w:t xml:space="preserve">The </w:t>
      </w:r>
      <w:r>
        <w:t>ARIMA</w:t>
      </w:r>
      <w:r w:rsidRPr="00A56CB4">
        <w:t xml:space="preserve"> model is denoted by ARIMA (p, d, q)</w:t>
      </w:r>
      <w:r>
        <w:t xml:space="preserve">. </w:t>
      </w:r>
      <w:r w:rsidRPr="00A56CB4">
        <w:t xml:space="preserve">The parameter p denotes the number of autoregressive terms or </w:t>
      </w:r>
      <w:r>
        <w:t>“</w:t>
      </w:r>
      <w:r w:rsidRPr="00A56CB4">
        <w:t>lag observations</w:t>
      </w:r>
      <w:r>
        <w:t>”;</w:t>
      </w:r>
      <w:r w:rsidRPr="00A56CB4">
        <w:t xml:space="preserve"> </w:t>
      </w:r>
      <w:r>
        <w:t>it</w:t>
      </w:r>
      <w:r w:rsidRPr="00A56CB4">
        <w:t xml:space="preserve"> is also </w:t>
      </w:r>
      <w:r>
        <w:t>called</w:t>
      </w:r>
      <w:r w:rsidRPr="00A56CB4">
        <w:t xml:space="preserve"> the </w:t>
      </w:r>
      <w:r>
        <w:t>“</w:t>
      </w:r>
      <w:r w:rsidRPr="00A56CB4">
        <w:t>lag order</w:t>
      </w:r>
      <w:r>
        <w:t>”</w:t>
      </w:r>
      <w:r w:rsidRPr="00A56CB4">
        <w:t xml:space="preserve"> because it influences the model</w:t>
      </w:r>
      <w:r>
        <w:t>’</w:t>
      </w:r>
      <w:r w:rsidRPr="00A56CB4">
        <w:t>s output by giving lagged data points.</w:t>
      </w:r>
      <w:r>
        <w:t xml:space="preserve"> </w:t>
      </w:r>
      <w:r w:rsidRPr="00A56CB4">
        <w:t>The parameter d is the degree of differentiation</w:t>
      </w:r>
      <w:r>
        <w:t xml:space="preserve">; it </w:t>
      </w:r>
      <w:r w:rsidRPr="00A56CB4">
        <w:t>specifies how many times the lagging indicators have been subtracted from the data to make it stationary.</w:t>
      </w:r>
      <w:r>
        <w:t xml:space="preserve"> Differencing is required since linear regression models </w:t>
      </w:r>
      <w:r>
        <w:lastRenderedPageBreak/>
        <w:t xml:space="preserve">work better when applied to stationary signals </w:t>
      </w:r>
      <w:r>
        <w:fldChar w:fldCharType="begin" w:fldLock="1"/>
      </w:r>
      <w:r w:rsidR="00CB485A">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networks","type":"article-journal"},"uris":["http://www.mendeley.com/documents/?uuid=083df887-c886-48fb-a946-67a079b286af"]}],"mendeley":{"formattedCitation":"[88], [93]","plainTextFormattedCitation":"[88], [93]","previouslyFormattedCitation":"[88], [93]"},"properties":{"noteIndex":0},"schema":"https://github.com/citation-style-language/schema/raw/master/csl-citation.json"}</w:instrText>
      </w:r>
      <w:r>
        <w:fldChar w:fldCharType="separate"/>
      </w:r>
      <w:r w:rsidR="00CB485A" w:rsidRPr="00CB485A">
        <w:rPr>
          <w:noProof/>
        </w:rPr>
        <w:t>[88], [93]</w:t>
      </w:r>
      <w:r>
        <w:fldChar w:fldCharType="end"/>
      </w:r>
      <w:r w:rsidRPr="002609B6">
        <w:t>.</w:t>
      </w:r>
      <w:r>
        <w:t xml:space="preserve">  </w:t>
      </w:r>
      <w:r w:rsidRPr="00A56CB4">
        <w:t>The parameter q denotes the model</w:t>
      </w:r>
      <w:r>
        <w:t>’</w:t>
      </w:r>
      <w:r w:rsidRPr="00A56CB4">
        <w:t>s forecast error and is often referred to as the size of the moving average window.</w:t>
      </w:r>
      <w:r>
        <w:t xml:space="preserve"> The result is an estimate based on a linear combination of weighted differentiated lagged values and lagged errors as delineated in (3) </w:t>
      </w:r>
      <w:r>
        <w:fldChar w:fldCharType="begin" w:fldLock="1"/>
      </w:r>
      <w:r w:rsidR="00CB485A">
        <w:instrText>ADDIN CSL_CITATION {"citationItems":[{"id":"ITEM-1","itemData":{"DOI":"10.35940/ijrte.d7950.118419","abstract":"The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Engineering","id":"ITEM-1","issued":{"date-parts":[["2019"]]},"title":"ARIMAX Model for Short-Term Electrical Load Forecasting","type":"article-journal"},"uris":["http://www.mendeley.com/documents/?uuid=36f88a9c-eeaa-465d-b2a4-a8a4046ad45b"]},{"id":"ITEM-2","itemData":{"DOI":"10.1155/2015/589374","ISSN":"15635147","abstract":"Short-term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Engineering","id":"ITEM-2","issued":{"date-parts":[["2015"]]},"title":"Short-Term City Electric Load Forecasting with Considering Temperature Effects: An Improved ARIMAX Model","type":"article-journal"},"uris":["http://www.mendeley.com/documents/?uuid=dd21ee56-5050-4bc5-9da8-a751a1e00213"]},{"id":"ITEM-3","itemData":{"DOI":"10.14288/1.0391009","author":[{"dropping-particle":"","family":"Shadkam","given":"Arash","non-dropping-particle":"","parse-names":false,"suffix":""}],"id":"ITEM-3","issue":"May","issued":{"date-parts":[["2020"]]},"publisher":"The University of British Columbia","title":"Using SARIMAX to forecast electricity demand and consumption in university buildings","type":"thesis"},"uris":["http://www.mendeley.com/documents/?uuid=6fbff018-ed96-488c-810e-7534312c5bc5"]}],"mendeley":{"formattedCitation":"[94]–[96]","plainTextFormattedCitation":"[94]–[96]","previouslyFormattedCitation":"[94]–[96]"},"properties":{"noteIndex":0},"schema":"https://github.com/citation-style-language/schema/raw/master/csl-citation.json"}</w:instrText>
      </w:r>
      <w:r>
        <w:fldChar w:fldCharType="separate"/>
      </w:r>
      <w:r w:rsidR="00CB485A" w:rsidRPr="00CB485A">
        <w:rPr>
          <w:noProof/>
        </w:rPr>
        <w:t>[94]–[96]</w:t>
      </w:r>
      <w:r>
        <w:fldChar w:fldCharType="end"/>
      </w:r>
      <w:r>
        <w:t xml:space="preserve">: </w:t>
      </w:r>
    </w:p>
    <w:p w14:paraId="3323C2E4" w14:textId="061D2B23" w:rsidR="004A1D66" w:rsidRDefault="004A1D66" w:rsidP="004A1D66">
      <w:pPr>
        <w:pStyle w:val="MTDisplayEquation"/>
        <w:ind w:firstLine="0"/>
        <w:jc w:val="center"/>
      </w:pPr>
      <w:r w:rsidRPr="005F5F45">
        <w:rPr>
          <w:position w:val="-14"/>
        </w:rPr>
        <w:object w:dxaOrig="6220" w:dyaOrig="380" w14:anchorId="41DA8C3D">
          <v:shape id="_x0000_i1034" type="#_x0000_t75" style="width:406.5pt;height:24.75pt" o:ole="">
            <v:imagedata r:id="rId33" o:title=""/>
          </v:shape>
          <o:OLEObject Type="Embed" ProgID="Equation.DSMT4" ShapeID="_x0000_i1034" DrawAspect="Content" ObjectID="_1696874701" r:id="rId34"/>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11079">
        <w:fldChar w:fldCharType="begin"/>
      </w:r>
      <w:r w:rsidR="00B11079">
        <w:instrText xml:space="preserve"> SEQ MTEqn \c \* Arabic \* MERGEFORMAT </w:instrText>
      </w:r>
      <w:r w:rsidR="00B11079">
        <w:fldChar w:fldCharType="separate"/>
      </w:r>
      <w:r w:rsidR="00004E51">
        <w:rPr>
          <w:noProof/>
        </w:rPr>
        <w:instrText>3</w:instrText>
      </w:r>
      <w:r w:rsidR="00B11079">
        <w:rPr>
          <w:noProof/>
        </w:rPr>
        <w:fldChar w:fldCharType="end"/>
      </w:r>
      <w:r>
        <w:instrText>)</w:instrText>
      </w:r>
      <w:r>
        <w:fldChar w:fldCharType="end"/>
      </w:r>
    </w:p>
    <w:p w14:paraId="7DF865B6" w14:textId="77777777" w:rsidR="004A1D66" w:rsidRDefault="004A1D66" w:rsidP="004A1D66">
      <w:pPr>
        <w:ind w:firstLine="288"/>
      </w:pPr>
      <w:r>
        <w:t xml:space="preserve">Here </w:t>
      </w:r>
      <w:r w:rsidRPr="00654149">
        <w:rPr>
          <w:noProof/>
          <w:position w:val="-6"/>
        </w:rPr>
        <w:object w:dxaOrig="240" w:dyaOrig="220" w14:anchorId="7842C6E4">
          <v:shape id="_x0000_i1035" type="#_x0000_t75" style="width:12pt;height:11.25pt" o:ole="">
            <v:imagedata r:id="rId35" o:title=""/>
          </v:shape>
          <o:OLEObject Type="Embed" ProgID="Equation.DSMT4" ShapeID="_x0000_i1035" DrawAspect="Content" ObjectID="_1696874702" r:id="rId36"/>
        </w:object>
      </w:r>
      <w:r>
        <w:t xml:space="preserve"> is estimated to account for the average change between consecutive observations, the lag operator </w:t>
      </w:r>
      <m:oMath>
        <m:sSub>
          <m:sSubPr>
            <m:ctrlPr>
              <w:rPr>
                <w:rFonts w:ascii="Cambria Math" w:hAnsi="Cambria Math"/>
                <w:i/>
                <w:noProof/>
              </w:rPr>
            </m:ctrlPr>
          </m:sSubPr>
          <m:e>
            <m:r>
              <w:rPr>
                <w:rFonts w:ascii="Cambria Math"/>
                <w:noProof/>
              </w:rPr>
              <m:t>y</m:t>
            </m:r>
            <m:r>
              <w:rPr>
                <w:rFonts w:ascii="Cambria Math"/>
                <w:noProof/>
              </w:rPr>
              <m:t>'</m:t>
            </m:r>
          </m:e>
          <m:sub>
            <m:r>
              <w:rPr>
                <w:rFonts w:ascii="Cambria Math"/>
                <w:noProof/>
              </w:rPr>
              <m:t>t</m:t>
            </m:r>
            <m:r>
              <w:rPr>
                <w:rFonts w:ascii="Cambria Math"/>
                <w:noProof/>
              </w:rPr>
              <m:t>-</m:t>
            </m:r>
            <m:r>
              <w:rPr>
                <w:rFonts w:ascii="Cambria Math"/>
                <w:noProof/>
              </w:rPr>
              <m:t>n</m:t>
            </m:r>
          </m:sub>
        </m:sSub>
      </m:oMath>
      <w:r>
        <w:t xml:space="preserve"> is the n</w:t>
      </w:r>
      <w:proofErr w:type="spellStart"/>
      <w:r w:rsidRPr="006C0E9D">
        <w:rPr>
          <w:vertAlign w:val="superscript"/>
        </w:rPr>
        <w:t>th</w:t>
      </w:r>
      <w:proofErr w:type="spellEnd"/>
      <w:r>
        <w:t xml:space="preserve"> differentiated lag value of the time series, </w:t>
      </w:r>
      <m:oMath>
        <m:sSub>
          <m:sSubPr>
            <m:ctrlPr>
              <w:rPr>
                <w:rFonts w:ascii="Cambria Math" w:hAnsi="Cambria Math"/>
                <w:i/>
                <w:noProof/>
              </w:rPr>
            </m:ctrlPr>
          </m:sSubPr>
          <m:e>
            <m:r>
              <w:rPr>
                <w:rFonts w:ascii="Cambria Math"/>
                <w:noProof/>
              </w:rPr>
              <m:t>e</m:t>
            </m:r>
          </m:e>
          <m:sub>
            <m:r>
              <w:rPr>
                <w:rFonts w:ascii="Cambria Math"/>
                <w:noProof/>
              </w:rPr>
              <m:t>t</m:t>
            </m:r>
            <m:r>
              <w:rPr>
                <w:rFonts w:ascii="Cambria Math"/>
                <w:noProof/>
              </w:rPr>
              <m:t>-</m:t>
            </m:r>
            <m:r>
              <w:rPr>
                <w:rFonts w:ascii="Cambria Math"/>
                <w:noProof/>
              </w:rPr>
              <m:t>n</m:t>
            </m:r>
          </m:sub>
        </m:sSub>
      </m:oMath>
      <w:r>
        <w:t xml:space="preserve"> is the n</w:t>
      </w:r>
      <w:proofErr w:type="spellStart"/>
      <w:r w:rsidRPr="00BE7E05">
        <w:rPr>
          <w:vertAlign w:val="superscript"/>
        </w:rPr>
        <w:t>th</w:t>
      </w:r>
      <w:proofErr w:type="spellEnd"/>
      <w:r>
        <w:t xml:space="preserve"> lag error of the time series. </w:t>
      </w:r>
      <w:r w:rsidRPr="000C2E2D">
        <w:t>Generally, the error terms</w:t>
      </w:r>
      <w:r>
        <w:t xml:space="preserve"> </w:t>
      </w:r>
      <w:r w:rsidRPr="000C2E2D">
        <w:t>are assumed to be independent, uniformly distributed variables taken from a normal distribution with a mean of zero</w:t>
      </w:r>
      <w:r>
        <w:t xml:space="preserve">. </w:t>
      </w:r>
      <m:oMath>
        <m:sSub>
          <m:sSubPr>
            <m:ctrlPr>
              <w:rPr>
                <w:rFonts w:ascii="Cambria Math" w:hAnsi="Cambria Math"/>
                <w:i/>
                <w:noProof/>
              </w:rPr>
            </m:ctrlPr>
          </m:sSubPr>
          <m:e>
            <m:r>
              <w:rPr>
                <w:rFonts w:ascii="Cambria Math"/>
                <w:noProof/>
              </w:rPr>
              <m:t>β</m:t>
            </m:r>
          </m:e>
          <m:sub>
            <m:r>
              <w:rPr>
                <w:rFonts w:ascii="Cambria Math"/>
                <w:noProof/>
              </w:rPr>
              <m:t>n</m:t>
            </m:r>
          </m:sub>
        </m:sSub>
      </m:oMath>
      <w:r>
        <w:t xml:space="preserve"> and </w:t>
      </w:r>
      <m:oMath>
        <m:sSub>
          <m:sSubPr>
            <m:ctrlPr>
              <w:rPr>
                <w:rFonts w:ascii="Cambria Math" w:hAnsi="Cambria Math"/>
                <w:i/>
              </w:rPr>
            </m:ctrlPr>
          </m:sSubPr>
          <m:e>
            <m:r>
              <w:rPr>
                <w:rFonts w:ascii="Cambria Math" w:hAnsi="Cambria Math"/>
              </w:rPr>
              <m:t>ϕ</m:t>
            </m:r>
          </m:e>
          <m:sub>
            <m:r>
              <w:rPr>
                <w:rFonts w:ascii="Cambria Math" w:hAnsi="Cambria Math"/>
              </w:rPr>
              <m:t>n</m:t>
            </m:r>
          </m:sub>
        </m:sSub>
      </m:oMath>
      <w:r>
        <w:t xml:space="preserve"> respectively are the parameters of the autoregressive and moving average parts; they represent the n</w:t>
      </w:r>
      <w:proofErr w:type="spellStart"/>
      <w:r w:rsidRPr="006C0E9D">
        <w:rPr>
          <w:vertAlign w:val="superscript"/>
        </w:rPr>
        <w:t>th</w:t>
      </w:r>
      <w:proofErr w:type="spellEnd"/>
      <w:r>
        <w:t xml:space="preserve"> coefficients of that lag term estimated by the model to minimize the error. </w:t>
      </w:r>
    </w:p>
    <w:p w14:paraId="3D6302DC" w14:textId="1DDC5E96" w:rsidR="004A1D66" w:rsidRDefault="004A1D66" w:rsidP="004A1D66">
      <w:pPr>
        <w:ind w:firstLine="288"/>
      </w:pPr>
      <w:r>
        <w:t xml:space="preserve">In </w:t>
      </w:r>
      <w:r>
        <w:fldChar w:fldCharType="begin" w:fldLock="1"/>
      </w:r>
      <w:r w:rsidR="00CB485A">
        <w:instrText>ADDIN CSL_CITATION {"citationItems":[{"id":"ITEM-1","itemData":{"DOI":"10.1109/ETFA.2011.6059103","ISBN":"9781457700187","abstract":"The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ETFA","id":"ITEM-1","issued":{"date-parts":[["2011"]]},"title":"Efficient building load forecasting","type":"paper-conference"},"uris":["http://www.mendeley.com/documents/?uuid=3ae45970-e45b-4fb7-a9f7-f11c9a4de779"]}],"mendeley":{"formattedCitation":"[97]","plainTextFormattedCitation":"[97]","previouslyFormattedCitation":"[97]"},"properties":{"noteIndex":0},"schema":"https://github.com/citation-style-language/schema/raw/master/csl-citation.json"}</w:instrText>
      </w:r>
      <w:r>
        <w:fldChar w:fldCharType="separate"/>
      </w:r>
      <w:r w:rsidR="00CB485A" w:rsidRPr="00CB485A">
        <w:rPr>
          <w:noProof/>
        </w:rPr>
        <w:t>[97]</w:t>
      </w:r>
      <w:r>
        <w:fldChar w:fldCharType="end"/>
      </w:r>
      <w:r>
        <w:t xml:space="preserve">, </w:t>
      </w:r>
      <w:r w:rsidRPr="00AC2A22">
        <w:t>Fernandez</w:t>
      </w:r>
      <w:r>
        <w:t xml:space="preserve"> et al.</w:t>
      </w:r>
      <w:r w:rsidRPr="00AC2A22">
        <w:t xml:space="preserve"> forecasted energy load for non-residential buildings using an ARIMA model, a polynomial model, a neural network model, and a support vector machine model. The study analy</w:t>
      </w:r>
      <w:r>
        <w:t>z</w:t>
      </w:r>
      <w:r w:rsidRPr="00AC2A22">
        <w:t>ed energy consumption data from Spain</w:t>
      </w:r>
      <w:r>
        <w:t>’</w:t>
      </w:r>
      <w:r w:rsidRPr="00AC2A22">
        <w:t xml:space="preserve">s University of Deusto in Donostia-San Sebastian. The goal was to forecast six days in advance at hourly intervals. </w:t>
      </w:r>
      <w:r>
        <w:t>C</w:t>
      </w:r>
      <w:r w:rsidRPr="00AC2A22">
        <w:t xml:space="preserve">ompared to the other models, the ARIMA model had the </w:t>
      </w:r>
      <w:r>
        <w:t>highest accuracy among all the models</w:t>
      </w:r>
      <w:r w:rsidRPr="00AC2A22">
        <w:t xml:space="preserve">. Additionally, the authors noted that the ARIMA model runs 200 times quicker than the Support Vector Machine model because </w:t>
      </w:r>
      <w:r>
        <w:t>of</w:t>
      </w:r>
      <w:r w:rsidRPr="00AC2A22">
        <w:t xml:space="preserve"> the lower number of parameters.</w:t>
      </w:r>
      <w:r>
        <w:t xml:space="preserve">  </w:t>
      </w:r>
    </w:p>
    <w:p w14:paraId="1A71829F" w14:textId="77777777" w:rsidR="004A1D66" w:rsidRDefault="004A1D66" w:rsidP="004A1D66">
      <w:pPr>
        <w:ind w:firstLine="288"/>
      </w:pPr>
      <w:r w:rsidRPr="0084097F">
        <w:t xml:space="preserve">The ARIMA model is </w:t>
      </w:r>
      <w:r>
        <w:t>main</w:t>
      </w:r>
      <w:r w:rsidRPr="0084097F">
        <w:t xml:space="preserve">ly dependent on the quality of historical data and data differencing. It is critical to verify that data collection was reliable and extensive for the </w:t>
      </w:r>
      <w:r w:rsidRPr="0084097F">
        <w:lastRenderedPageBreak/>
        <w:t>model to produce accurate results and forecasts. While ARIMA models can be accurate and dependable under the right conditions and with sufficient data, one of the model</w:t>
      </w:r>
      <w:r>
        <w:t>’</w:t>
      </w:r>
      <w:r w:rsidRPr="0084097F">
        <w:t>s primary disadvantages is that the parameters (p, d, q) must be manually set</w:t>
      </w:r>
      <w:r>
        <w:t xml:space="preserve">. </w:t>
      </w:r>
      <w:r w:rsidRPr="00E4629E">
        <w:t>These numbers may vary slightly among datasets and forecast horizons.</w:t>
      </w:r>
      <w:r w:rsidRPr="0084097F">
        <w:t xml:space="preserve"> </w:t>
      </w:r>
      <w:r>
        <w:t>Therefore</w:t>
      </w:r>
      <w:r w:rsidRPr="0084097F">
        <w:t>, finding the best accurate fit can be a lengthy trial-and-error process.</w:t>
      </w:r>
      <w:r>
        <w:t xml:space="preserve"> </w:t>
      </w:r>
    </w:p>
    <w:p w14:paraId="0FACD94B" w14:textId="4DF91B84" w:rsidR="004A1D66" w:rsidRDefault="004A1D66" w:rsidP="004A1D66">
      <w:pPr>
        <w:pStyle w:val="Heading3"/>
      </w:pPr>
      <w:bookmarkStart w:id="36" w:name="_Toc69470498"/>
      <w:bookmarkStart w:id="37" w:name="_Toc69470953"/>
      <w:bookmarkStart w:id="38" w:name="_Toc80892975"/>
      <w:bookmarkStart w:id="39" w:name="_Toc86260344"/>
      <w:r>
        <w:t>2.</w:t>
      </w:r>
      <w:r w:rsidR="005836E7">
        <w:t>4</w:t>
      </w:r>
      <w:r>
        <w:t>.4 Artificial Neural Networks (ANNs)</w:t>
      </w:r>
      <w:bookmarkEnd w:id="39"/>
    </w:p>
    <w:p w14:paraId="68A17210" w14:textId="7A1874B3" w:rsidR="00504F7E" w:rsidRPr="00504F7E" w:rsidRDefault="00504F7E" w:rsidP="00504F7E">
      <w:pPr>
        <w:ind w:firstLine="288"/>
      </w:pPr>
      <w:r w:rsidRPr="00504F7E">
        <w:t xml:space="preserve">Neural networks were created to assist machines in solving problems that can only be solved by human brains. An artificial neural network (ANN) is a computer program that attempts to replicate the human brain's network of neurons. ANNs are created by programming standard computers to behave like interconnected brain cells </w:t>
      </w:r>
      <w:r w:rsidR="001A1C2D">
        <w:fldChar w:fldCharType="begin" w:fldLock="1"/>
      </w:r>
      <w:r w:rsidR="00E9727D">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review","type":"article-journal"},"uris":["http://www.mendeley.com/documents/?uuid=a4a08c2c-096c-4f5a-86be-386f6845def8"]}],"mendeley":{"formattedCitation":"[14], [98]–[104]","plainTextFormattedCitation":"[14], [98]–[104]","previouslyFormattedCitation":"[14], [98]–[104]"},"properties":{"noteIndex":0},"schema":"https://github.com/citation-style-language/schema/raw/master/csl-citation.json"}</w:instrText>
      </w:r>
      <w:r w:rsidR="001A1C2D">
        <w:fldChar w:fldCharType="separate"/>
      </w:r>
      <w:r w:rsidR="001A1C2D" w:rsidRPr="006F0C4D">
        <w:rPr>
          <w:noProof/>
        </w:rPr>
        <w:t>[14], [98]–[104]</w:t>
      </w:r>
      <w:r w:rsidR="001A1C2D">
        <w:fldChar w:fldCharType="end"/>
      </w:r>
      <w:r w:rsidRPr="00504F7E">
        <w:t>. The primary neuronal workflow can be divided into the following components, as illustrated in</w:t>
      </w:r>
      <w:r w:rsidR="00E9727D">
        <w:t xml:space="preserve"> </w:t>
      </w:r>
      <w:r w:rsidR="00E9727D">
        <w:fldChar w:fldCharType="begin"/>
      </w:r>
      <w:r w:rsidR="00E9727D">
        <w:instrText xml:space="preserve"> REF _Ref85226077 \h </w:instrText>
      </w:r>
      <w:r w:rsidR="00E9727D">
        <w:fldChar w:fldCharType="separate"/>
      </w:r>
      <w:r w:rsidR="00004E51">
        <w:t xml:space="preserve">Figure </w:t>
      </w:r>
      <w:r w:rsidR="00004E51">
        <w:rPr>
          <w:noProof/>
        </w:rPr>
        <w:t>2</w:t>
      </w:r>
      <w:r w:rsidR="00E9727D">
        <w:fldChar w:fldCharType="end"/>
      </w:r>
      <w:r w:rsidRPr="00504F7E">
        <w:t>. Two inputs, x1 and x2, are received by a neuron, each with its own weight, w1 or w2, indicating its relative importance. Each neuron computes the weighted sum of those inputs and adds its own bias b. The resulting value is then passed through the activation function. Finally, the output of the activation function is the neuron's final output.</w:t>
      </w:r>
    </w:p>
    <w:p w14:paraId="5F7C3B07" w14:textId="77777777" w:rsidR="004A1D66" w:rsidRDefault="004A1D66" w:rsidP="004A1D66">
      <w:pPr>
        <w:keepNext/>
        <w:jc w:val="center"/>
      </w:pPr>
      <w:r>
        <w:rPr>
          <w:noProof/>
        </w:rPr>
        <w:drawing>
          <wp:inline distT="0" distB="0" distL="0" distR="0" wp14:anchorId="1613F9E9" wp14:editId="17671765">
            <wp:extent cx="5181600" cy="142875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37"/>
                    <a:srcRect l="2257" t="8573" r="3299" b="5680"/>
                    <a:stretch/>
                  </pic:blipFill>
                  <pic:spPr bwMode="auto">
                    <a:xfrm>
                      <a:off x="0" y="0"/>
                      <a:ext cx="5181600" cy="1428750"/>
                    </a:xfrm>
                    <a:prstGeom prst="rect">
                      <a:avLst/>
                    </a:prstGeom>
                    <a:ln>
                      <a:noFill/>
                    </a:ln>
                    <a:extLst>
                      <a:ext uri="{53640926-AAD7-44D8-BBD7-CCE9431645EC}">
                        <a14:shadowObscured xmlns:a14="http://schemas.microsoft.com/office/drawing/2010/main"/>
                      </a:ext>
                    </a:extLst>
                  </pic:spPr>
                </pic:pic>
              </a:graphicData>
            </a:graphic>
          </wp:inline>
        </w:drawing>
      </w:r>
    </w:p>
    <w:p w14:paraId="3BF169B0" w14:textId="69BE3930" w:rsidR="004A1D66" w:rsidRDefault="004A1D66" w:rsidP="004A1D66">
      <w:pPr>
        <w:pStyle w:val="Caption"/>
        <w:jc w:val="center"/>
      </w:pPr>
      <w:bookmarkStart w:id="40" w:name="_Ref85226077"/>
      <w:bookmarkStart w:id="41" w:name="_Toc86260407"/>
      <w:r>
        <w:t xml:space="preserve">Figure </w:t>
      </w:r>
      <w:fldSimple w:instr=" SEQ Figure \* ARABIC ">
        <w:r w:rsidR="00004E51">
          <w:rPr>
            <w:noProof/>
          </w:rPr>
          <w:t>2</w:t>
        </w:r>
      </w:fldSimple>
      <w:bookmarkEnd w:id="40"/>
      <w:r>
        <w:t xml:space="preserve"> - </w:t>
      </w:r>
      <w:r w:rsidRPr="006559F9">
        <w:t>An Artificial Neuron’s Workflow</w:t>
      </w:r>
      <w:bookmarkEnd w:id="41"/>
    </w:p>
    <w:p w14:paraId="4BF92FF4" w14:textId="1DE63231" w:rsidR="00A50EA8" w:rsidRPr="00A50EA8" w:rsidRDefault="00A50EA8" w:rsidP="00A50EA8">
      <w:pPr>
        <w:ind w:firstLine="288"/>
      </w:pPr>
      <w:r w:rsidRPr="00A50EA8">
        <w:lastRenderedPageBreak/>
        <w:t>An artificial neural network's activation functions are critical because they enable it to solve non-linear problems. It is necessary to have an activation function that is not decreasing but is differentiable, as the backpropagation algorithm computes the gradient of the error function. As illustrated in</w:t>
      </w:r>
      <w:r w:rsidR="00E9727D">
        <w:t xml:space="preserve"> </w:t>
      </w:r>
      <w:r w:rsidR="00E9727D">
        <w:fldChar w:fldCharType="begin"/>
      </w:r>
      <w:r w:rsidR="00E9727D">
        <w:instrText xml:space="preserve"> REF _Ref85226108 \h </w:instrText>
      </w:r>
      <w:r w:rsidR="00E9727D">
        <w:fldChar w:fldCharType="separate"/>
      </w:r>
      <w:r w:rsidR="00004E51">
        <w:t xml:space="preserve">Figure </w:t>
      </w:r>
      <w:r w:rsidR="00004E51">
        <w:rPr>
          <w:noProof/>
        </w:rPr>
        <w:t>3</w:t>
      </w:r>
      <w:r w:rsidR="00E9727D">
        <w:fldChar w:fldCharType="end"/>
      </w:r>
      <w:r w:rsidRPr="00A50EA8">
        <w:t>, neurons in an ANN can be classified into three layers. These are input, hidden, and output layers. Typically, linear transfer functions are used in the output layer, and tanh transfer functions are used in the hidden layer</w:t>
      </w:r>
      <w:r w:rsidR="00E9727D">
        <w:t xml:space="preserve"> </w:t>
      </w:r>
      <w:r w:rsidR="00E9727D">
        <w:fldChar w:fldCharType="begin" w:fldLock="1"/>
      </w:r>
      <w:r w:rsidR="00B00F6F">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Review","id":"ITEM-2","issued":{"date-parts":[["1958"]]},"title":"The perceptron: A probabilistic model for information storage and organization in the brain","type":"article-journal"},"uris":["http://www.mendeley.com/documents/?uuid=e6b40484-5f54-4802-9124-d5bf7db41ca0"]},{"id":"ITEM-3","itemData":{"DOI":"10.1016/0301-0082(84)90021-2","ISBN":"0805843000","ISSN":"03010082","PMID":"6382441","abstract":"Donald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Behavior","id":"ITEM-3","issued":{"date-parts":[["1949"]]},"title":"The first stage of perception: growth of the assembly","type":"article-journal"},"uris":["http://www.mendeley.com/documents/?uuid=a90456f9-43f2-4399-a2a1-8392485c1f2d"]},{"id":"ITEM-4","itemData":{"DOI":"10.1038/323533a0","ISSN":"00280836","abstract":"We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Science","id":"ITEM-5","issued":{"date-parts":[["2017"]]},"title":"Activation functions and it’s types-Which is better?","type":"webpage"},"uris":["http://www.mendeley.com/documents/?uuid=4dc90801-b535-4ed6-8450-2ff32120bd4d"]}],"mendeley":{"formattedCitation":"[98]–[101], [105]","plainTextFormattedCitation":"[98]–[101], [105]","previouslyFormattedCitation":"[98]–[101], [105]"},"properties":{"noteIndex":0},"schema":"https://github.com/citation-style-language/schema/raw/master/csl-citation.json"}</w:instrText>
      </w:r>
      <w:r w:rsidR="00E9727D">
        <w:fldChar w:fldCharType="separate"/>
      </w:r>
      <w:r w:rsidR="00E9727D" w:rsidRPr="00E9727D">
        <w:rPr>
          <w:noProof/>
        </w:rPr>
        <w:t>[98]–[101], [105]</w:t>
      </w:r>
      <w:r w:rsidR="00E9727D">
        <w:fldChar w:fldCharType="end"/>
      </w:r>
      <w:r w:rsidRPr="00A50EA8">
        <w:t>.</w:t>
      </w:r>
    </w:p>
    <w:p w14:paraId="6D020930" w14:textId="77777777" w:rsidR="004A1D66" w:rsidRDefault="004A1D66" w:rsidP="004A1D66">
      <w:pPr>
        <w:keepNext/>
        <w:ind w:firstLine="288"/>
        <w:jc w:val="center"/>
      </w:pPr>
      <w:r>
        <w:rPr>
          <w:noProof/>
        </w:rPr>
        <w:drawing>
          <wp:inline distT="0" distB="0" distL="0" distR="0" wp14:anchorId="68F9368F" wp14:editId="7913E6E3">
            <wp:extent cx="3629025" cy="2468231"/>
            <wp:effectExtent l="0" t="0" r="0" b="8890"/>
            <wp:docPr id="6" name="Picture 6" descr="Artificial Neural Network (ANN) with Practical Implementation | by Amir Ali  | Wavy AI Research Foundati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Artificial Neural Network (ANN) with Practical Implementation | by Amir Ali  | Wavy AI Research Foundation | Medium"/>
                    <pic:cNvPicPr>
                      <a:picLocks noChangeAspect="1" noChangeArrowheads="1"/>
                    </pic:cNvPicPr>
                  </pic:nvPicPr>
                  <pic:blipFill rotWithShape="1">
                    <a:blip r:embed="rId38">
                      <a:extLst>
                        <a:ext uri="{28A0092B-C50C-407E-A947-70E740481C1C}">
                          <a14:useLocalDpi xmlns:a14="http://schemas.microsoft.com/office/drawing/2010/main" val="0"/>
                        </a:ext>
                      </a:extLst>
                    </a:blip>
                    <a:srcRect l="993" t="3861" r="1969" b="2784"/>
                    <a:stretch/>
                  </pic:blipFill>
                  <pic:spPr bwMode="auto">
                    <a:xfrm>
                      <a:off x="0" y="0"/>
                      <a:ext cx="3635667" cy="2472748"/>
                    </a:xfrm>
                    <a:prstGeom prst="rect">
                      <a:avLst/>
                    </a:prstGeom>
                    <a:noFill/>
                    <a:ln>
                      <a:noFill/>
                    </a:ln>
                    <a:extLst>
                      <a:ext uri="{53640926-AAD7-44D8-BBD7-CCE9431645EC}">
                        <a14:shadowObscured xmlns:a14="http://schemas.microsoft.com/office/drawing/2010/main"/>
                      </a:ext>
                    </a:extLst>
                  </pic:spPr>
                </pic:pic>
              </a:graphicData>
            </a:graphic>
          </wp:inline>
        </w:drawing>
      </w:r>
    </w:p>
    <w:p w14:paraId="02275D78" w14:textId="412F0C83" w:rsidR="004A1D66" w:rsidRDefault="004A1D66" w:rsidP="004A1D66">
      <w:pPr>
        <w:pStyle w:val="Caption"/>
        <w:jc w:val="center"/>
      </w:pPr>
      <w:bookmarkStart w:id="42" w:name="_Ref85226108"/>
      <w:bookmarkStart w:id="43" w:name="_Toc86260408"/>
      <w:r>
        <w:t xml:space="preserve">Figure </w:t>
      </w:r>
      <w:fldSimple w:instr=" SEQ Figure \* ARABIC ">
        <w:r w:rsidR="00004E51">
          <w:rPr>
            <w:noProof/>
          </w:rPr>
          <w:t>3</w:t>
        </w:r>
      </w:fldSimple>
      <w:bookmarkEnd w:id="42"/>
      <w:r>
        <w:t xml:space="preserve"> - </w:t>
      </w:r>
      <w:r w:rsidRPr="009C510B">
        <w:t>The Structure of a Simple Feed-forward</w:t>
      </w:r>
      <w:r>
        <w:t xml:space="preserve"> ANN </w:t>
      </w:r>
      <w:r>
        <w:fldChar w:fldCharType="begin" w:fldLock="1"/>
      </w:r>
      <w:r w:rsidR="00CB485A">
        <w:instrText>ADDIN CSL_CITATION {"citationItems":[{"id":"ITEM-1","itemData":{"URL":"https://medium.com/machine-learning-researcher/artificial-neural-network-ann-4481fa33d85a","accessed":{"date-parts":[["2021","9","10"]]},"id":"ITEM-1","issued":{"date-parts":[["2019"]]},"title":"Artificial Neural Network (ANN) with Practical Implementation | by Amir Ali | Wavy AI Research Foundation | Medium","type":"webpage"},"uris":["http://www.mendeley.com/documents/?uuid=a6b7a3ce-43e7-34fa-b508-7fbef815e63c"]}],"mendeley":{"formattedCitation":"[106]","plainTextFormattedCitation":"[106]","previouslyFormattedCitation":"[106]"},"properties":{"noteIndex":0},"schema":"https://github.com/citation-style-language/schema/raw/master/csl-citation.json"}</w:instrText>
      </w:r>
      <w:r>
        <w:fldChar w:fldCharType="separate"/>
      </w:r>
      <w:r w:rsidR="00CB485A" w:rsidRPr="00CB485A">
        <w:rPr>
          <w:b w:val="0"/>
          <w:noProof/>
        </w:rPr>
        <w:t>[106]</w:t>
      </w:r>
      <w:bookmarkEnd w:id="43"/>
      <w:r>
        <w:fldChar w:fldCharType="end"/>
      </w:r>
    </w:p>
    <w:p w14:paraId="255BAC40" w14:textId="095CE42C" w:rsidR="004A1D66" w:rsidRDefault="000D4540" w:rsidP="004A1D66">
      <w:pPr>
        <w:ind w:firstLine="288"/>
      </w:pPr>
      <w:r w:rsidRPr="000D4540">
        <w:t>Adjusting the parameters of an ANN entails adjusting its weights and biases. Calculating the error, or the difference between the target value and the final output, is critical; this is the assignment of the cost or loss function. Cross validation enables us to avoid overtraining by comparing the algorithm's performance to its own test data</w:t>
      </w:r>
      <w:r w:rsidR="00B00F6F">
        <w:t xml:space="preserve"> </w:t>
      </w:r>
      <w:r w:rsidR="00B00F6F">
        <w:fldChar w:fldCharType="begin" w:fldLock="1"/>
      </w:r>
      <w:r w:rsidR="00CF0088">
        <w:instrText>ADDIN CSL_CITATION {"citationItems":[{"id":"ITEM-1","itemData":{"DOI":"10.1016/j.procs.2015.04.160","ISSN":"18770509","abstract":"The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Science","id":"ITEM-1","issued":{"date-parts":[["2015"]]},"title":"A review of short term load forecasting using artificial neural network models","type":"paper-conference"},"uris":["http://www.mendeley.com/documents/?uuid=551ddfd8-11e8-4840-a0d0-747025f85887"]},{"id":"ITEM-2","itemData":{"DOI":"10.12948/issn14531305/19.2.2015.04","ISSN":"14531305","abstract":"Considering the fact that markets are generally influenced by different external factors, the stock market prediction is one of the most difficult tasks of time series analysis. The research reported in this paper aims to investigate the potential of artificial neural networks (ANN) in solving the forecast task in the most general case, when the time series are non-stationary. We used a feed-forward neural architecture: the nonlinear autoregressive network with exogenous inputs. The network training function used to update the weight and bias parameters corresponds to gradient descent with adaptive learning rate variant of the backpropagation algorithm. The results obtained using this technique are compared with the ones resulted from some ARIMA models. We used the mean square error (MSE) measure to evaluate the performances of these two models. The comparative analysis leads to the conclusion that the proposed model can be successfully applied to forecast the financial data.","author":[{"dropping-particle":"","family":"COCIANU","given":"Catalina Lucia","non-dropping-particle":"","parse-names":false,"suffix":""},{"dropping-particle":"","family":"GRIGORYAN","given":"Hakob","non-dropping-particle":"","parse-names":false,"suffix":""}],"container-title":"Informatica Economica","id":"ITEM-2","issued":{"date-parts":[["2015"]]},"title":"An Artificial Neural Network for Data Forecasting Purposes","type":"article-journal"},"uris":["http://www.mendeley.com/documents/?uuid=cad2d5f9-2832-4afe-b8e6-dda40d76f5b4"]},{"id":"ITEM-3","itemData":{"DOI":"10.1109/ICIIP.2017.8313703","ISBN":"9781509067343","abstract":"Short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2017","id":"ITEM-3","issued":{"date-parts":[["2018"]]},"page":"159-163","title":"Short term load forecasting using artificial neural network","type":"paper-conference"},"uris":["http://www.mendeley.com/documents/?uuid=41e30944-66ed-42a8-8466-2bd8ec556f5e"]}],"mendeley":{"formattedCitation":"[9], [13], [107]","plainTextFormattedCitation":"[9], [13], [107]","previouslyFormattedCitation":"[9], [13], [107]"},"properties":{"noteIndex":0},"schema":"https://github.com/citation-style-language/schema/raw/master/csl-citation.json"}</w:instrText>
      </w:r>
      <w:r w:rsidR="00B00F6F">
        <w:fldChar w:fldCharType="separate"/>
      </w:r>
      <w:r w:rsidR="00B00F6F" w:rsidRPr="00B00F6F">
        <w:rPr>
          <w:noProof/>
        </w:rPr>
        <w:t>[9], [13], [107]</w:t>
      </w:r>
      <w:r w:rsidR="00B00F6F">
        <w:fldChar w:fldCharType="end"/>
      </w:r>
      <w:r w:rsidR="00B00F6F">
        <w:t>.</w:t>
      </w:r>
      <w:r w:rsidR="00F8130B">
        <w:t xml:space="preserve"> </w:t>
      </w:r>
      <w:r w:rsidR="004A1D66" w:rsidRPr="009D0C90">
        <w:t xml:space="preserve">The popularity of neural networks stems from their ability to uncover complex and non-linear correlations in historical data, which is exceedingly difficult to do using statistical techniques. Generalization ability is a critical property of an artificial neural </w:t>
      </w:r>
      <w:r w:rsidR="004A1D66" w:rsidRPr="009D0C90">
        <w:lastRenderedPageBreak/>
        <w:t>network. This means that the ANN should not remember the data on which it was trained but should instead grasp, extract, and learn the patterns, trends, and dependencies of previously unknown data</w:t>
      </w:r>
      <w:r w:rsidR="004A1D66">
        <w:t xml:space="preserve"> </w:t>
      </w:r>
      <w:r w:rsidR="004A1D66">
        <w:fldChar w:fldCharType="begin" w:fldLock="1"/>
      </w:r>
      <w:r w:rsidR="00CB485A">
        <w:instrText>ADDIN CSL_CITATION {"citationItems":[{"id":"ITEM-1","itemData":{"DOI":"10.1186/s43067-020-00021-8","ISSN":"2314-7172","abstract":"The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Technology","id":"ITEM-1","issued":{"date-parts":[["2020"]]},"title":"Electricity load forecasting: a systematic review","type":"article-journal"},"uris":["http://www.mendeley.com/documents/?uuid=a4a08c2c-096c-4f5a-86be-386f6845def8"]},{"id":"ITEM-2","itemData":{"DOI":"10.1016/j.procs.2015.04.160","ISSN":"18770509","abstract":"The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Science","id":"ITEM-2","issued":{"date-parts":[["2015"]]},"title":"A review of short term load forecasting using artificial neural network models","type":"paper-conference"},"uris":["http://www.mendeley.com/documents/?uuid=551ddfd8-11e8-4840-a0d0-747025f85887"]},{"id":"ITEM-3","itemData":{"DOI":"10.1080/15567249.2011.559520","ISSN":"15567257","abstract":"In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Policy","id":"ITEM-3","issued":{"date-parts":[["2015"]]},"title":"Electricity Consumption Forecasting in Thailand Using an Artificial Neural Network and Multiple Linear Regression","type":"article-journal"},"uris":["http://www.mendeley.com/documents/?uuid=ab85825b-8481-4fb8-a97a-2b1b9be996ff"]},{"id":"ITEM-4","itemData":{"DOI":"10.3390/w11071387","ISSN":"20734441","abstract":"Flood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(Switzerland)","id":"ITEM-4","issued":{"date-parts":[["2019"]]},"title":"Application of Long Short-Term Memory (LSTM) neural network for flood forecasting","type":"article-journal"},"uris":["http://www.mendeley.com/documents/?uuid=7e58cfb6-42ac-486c-84ab-0d623a7c1f22"]},{"id":"ITEM-5","itemData":{"DOI":"10.1016/j.ijforecast.2015.11.011","ISSN":"01692070","abstract":"Load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Forecasting","id":"ITEM-5","issue":"3","issued":{"date-parts":[["2016"]]},"page":"914-938","title":"Probabilistic electric load forecasting: A tutorial review","type":"article-journal","volume":"32"},"uris":["http://www.mendeley.com/documents/?uuid=91cda470-9778-4f49-a8d8-e05029ecce55"]},{"id":"ITEM-6","itemData":{"DOI":"10.1109/LA-CCI.2016.7885697","ISBN":"9781509051052","abstract":"Accurate load forecasts are required in most tasks of energy planning. In this paper we present a hybrid method for short-term load forecasting. We combined Exponential Smoothing, a classical method for time series forecasting, with Gradient Boosting, a powerful machine learning algorithm. The proposed model was tested with real data and the results showed a considerable improvement in forecasting accuracy.","author":[{"dropping-particle":"","family":"Mayrink","given":"Victor","non-dropping-particle":"","parse-names":false,"suffix":""},{"dropping-particle":"","family":"Hippert","given":"Henrique S.","non-dropping-particle":"","parse-names":false,"suffix":""}],"container-title":"2016 IEEE Latin American Conference on Computational Intelligence, LA-CCI 2016 - Proceedings","id":"ITEM-6","issued":{"date-parts":[["2017"]]},"title":"A hybrid method using Exponential Smoothing and Gradient Boosting for electrical short-term load forecasting","type":"paper-conference"},"uris":["http://www.mendeley.com/documents/?uuid=14080106-797e-4e97-b2da-44c5fbd9b1eb"]}],"mendeley":{"formattedCitation":"[1], [13], [14], [72], [86], [102]","plainTextFormattedCitation":"[1], [13], [14], [72], [86], [102]","previouslyFormattedCitation":"[1], [13], [14], [72], [86], [102]"},"properties":{"noteIndex":0},"schema":"https://github.com/citation-style-language/schema/raw/master/csl-citation.json"}</w:instrText>
      </w:r>
      <w:r w:rsidR="004A1D66">
        <w:fldChar w:fldCharType="separate"/>
      </w:r>
      <w:r w:rsidR="00CB485A" w:rsidRPr="00CB485A">
        <w:rPr>
          <w:noProof/>
        </w:rPr>
        <w:t>[1], [13], [14], [72], [86], [102]</w:t>
      </w:r>
      <w:r w:rsidR="004A1D66">
        <w:fldChar w:fldCharType="end"/>
      </w:r>
      <w:r w:rsidR="004A1D66" w:rsidRPr="009D0C90">
        <w:t>.</w:t>
      </w:r>
    </w:p>
    <w:p w14:paraId="48EBE991" w14:textId="32C74C85" w:rsidR="004A1D66" w:rsidRDefault="004A1D66" w:rsidP="004A1D66">
      <w:pPr>
        <w:ind w:firstLine="288"/>
      </w:pPr>
      <w:r w:rsidRPr="00BA7945">
        <w:t xml:space="preserve">Adya and Collopy </w:t>
      </w:r>
      <w:r>
        <w:fldChar w:fldCharType="begin" w:fldLock="1"/>
      </w:r>
      <w:r w:rsidR="00CB485A">
        <w:instrText>ADDIN CSL_CITATION {"citationItems":[{"id":"ITEM-1","itemData":{"DOI":"10.1002/(sici)1099-131x(1998090)17:5/6&lt;481::aid-for709&gt;3.0.co;2-q","ISSN":"02776693","abstract":"Despite increasing applications of artificial neural networks (NNs) to forecasting over the past decade, opinions regarding their contribution are mixed. Evaluating research in this area has been difficult, due to lack of clear criteria. We identified eleven guidelines that could be used in evaluating this literature. Using these, we examined applications of NNs to business forecasting and prediction. We located 48 studies done between 1988 and 1994. For each, we evaluated how effectively the proposed technique was compared with alternatives (effectiveness of validation) and how well the technique was implemented (effectiveness of implementation). We found that eleven of the studies were both effectively validated and implemented. Another eleven studies were effectively validated and produced positive results, even though there were some problems with respect to the quality of their NN implementations. Of these 22 studies, 18 supported the potential of NNs for forecasting and prediction. © 1998 John Wiley &amp; Sons, Ltd.","author":[{"dropping-particle":"","family":"Adya","given":"Monica","non-dropping-particle":"","parse-names":false,"suffix":""},{"dropping-particle":"","family":"Collopy","given":"Fred","non-dropping-particle":"","parse-names":false,"suffix":""}],"container-title":"Journal of Forecasting","id":"ITEM-1","issued":{"date-parts":[["1998"]]},"title":"How effective are neural networks at forecasting and prediction? A review and evaluation","type":"article-journal"},"uris":["http://www.mendeley.com/documents/?uuid=e5af3c31-02bd-48a0-9883-860dab57248c"]}],"mendeley":{"formattedCitation":"[108]","plainTextFormattedCitation":"[108]","previouslyFormattedCitation":"[108]"},"properties":{"noteIndex":0},"schema":"https://github.com/citation-style-language/schema/raw/master/csl-citation.json"}</w:instrText>
      </w:r>
      <w:r>
        <w:fldChar w:fldCharType="separate"/>
      </w:r>
      <w:r w:rsidR="00CB485A" w:rsidRPr="00CB485A">
        <w:rPr>
          <w:noProof/>
        </w:rPr>
        <w:t>[108]</w:t>
      </w:r>
      <w:r>
        <w:fldChar w:fldCharType="end"/>
      </w:r>
      <w:r>
        <w:t xml:space="preserve"> </w:t>
      </w:r>
      <w:r w:rsidRPr="00BA7945">
        <w:t xml:space="preserve"> draw two major findings from their evaluation: they demonstrated that neural networks have the capacity for prediction and that neural network research must be validated through comparisons to alternative methodologies. Zhang et al. </w:t>
      </w:r>
      <w:r>
        <w:fldChar w:fldCharType="begin" w:fldLock="1"/>
      </w:r>
      <w:r w:rsidR="00CB485A">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[109]","plainTextFormattedCitation":"[109]","previouslyFormattedCitation":"[109]"},"properties":{"noteIndex":0},"schema":"https://github.com/citation-style-language/schema/raw/master/csl-citation.json"}</w:instrText>
      </w:r>
      <w:r>
        <w:fldChar w:fldCharType="separate"/>
      </w:r>
      <w:r w:rsidR="00CB485A" w:rsidRPr="00CB485A">
        <w:rPr>
          <w:noProof/>
        </w:rPr>
        <w:t>[109]</w:t>
      </w:r>
      <w:r>
        <w:fldChar w:fldCharType="end"/>
      </w:r>
      <w:r w:rsidRPr="00BA7945">
        <w:t xml:space="preserve"> evaluated the use of neural networks in load forecasting and demonstrated that while neural networks </w:t>
      </w:r>
      <w:r>
        <w:t>could deal</w:t>
      </w:r>
      <w:r w:rsidRPr="00BA7945">
        <w:t xml:space="preserve"> with huge amounts of historical load data with non</w:t>
      </w:r>
      <w:r>
        <w:t>-</w:t>
      </w:r>
      <w:r w:rsidRPr="00BA7945">
        <w:t>linear features, they neglected the linear relationship between the data.</w:t>
      </w:r>
      <w:r>
        <w:t xml:space="preserve"> </w:t>
      </w:r>
      <w:r w:rsidRPr="002268E4">
        <w:t xml:space="preserve">In </w:t>
      </w:r>
      <w:r>
        <w:fldChar w:fldCharType="begin" w:fldLock="1"/>
      </w:r>
      <w:r w:rsidR="00CB485A">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[110]","plainTextFormattedCitation":"[110]","previouslyFormattedCitation":"[110]"},"properties":{"noteIndex":0},"schema":"https://github.com/citation-style-language/schema/raw/master/csl-citation.json"}</w:instrText>
      </w:r>
      <w:r>
        <w:fldChar w:fldCharType="separate"/>
      </w:r>
      <w:r w:rsidR="00CB485A" w:rsidRPr="00CB485A">
        <w:rPr>
          <w:noProof/>
        </w:rPr>
        <w:t>[110]</w:t>
      </w:r>
      <w:r>
        <w:fldChar w:fldCharType="end"/>
      </w:r>
      <w:r w:rsidRPr="002268E4">
        <w:t xml:space="preserve"> and </w:t>
      </w:r>
      <w:r>
        <w:fldChar w:fldCharType="begin" w:fldLock="1"/>
      </w:r>
      <w:r w:rsidR="00CB485A">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[111]","plainTextFormattedCitation":"[111]","previouslyFormattedCitation":"[111]"},"properties":{"noteIndex":0},"schema":"https://github.com/citation-style-language/schema/raw/master/csl-citation.json"}</w:instrText>
      </w:r>
      <w:r>
        <w:fldChar w:fldCharType="separate"/>
      </w:r>
      <w:r w:rsidR="00CB485A" w:rsidRPr="00CB485A">
        <w:rPr>
          <w:noProof/>
        </w:rPr>
        <w:t>[111]</w:t>
      </w:r>
      <w:r>
        <w:fldChar w:fldCharType="end"/>
      </w:r>
      <w:r w:rsidRPr="002268E4">
        <w:t xml:space="preserve">, Papalexopoulos et al. </w:t>
      </w:r>
      <w:r>
        <w:t>developed</w:t>
      </w:r>
      <w:r w:rsidRPr="002268E4">
        <w:t xml:space="preserve"> a neural network-based approach in addition to a regression-based approach. </w:t>
      </w:r>
      <w:r w:rsidRPr="00310B76">
        <w:t>Both models were validated using training data from 1986 to 1990 on peak and hourly loads for 1991. It was shown that the ANN model enhanced forecasting accuracy for both peak load and hourly forecasts.</w:t>
      </w:r>
    </w:p>
    <w:p w14:paraId="1D6C431C" w14:textId="59FD981E" w:rsidR="004A1D66" w:rsidRPr="00A665D9" w:rsidRDefault="004A1D66" w:rsidP="004A1D66">
      <w:pPr>
        <w:pStyle w:val="Heading4"/>
      </w:pPr>
      <w:r>
        <w:t>2.</w:t>
      </w:r>
      <w:r w:rsidR="00850E52">
        <w:t>4</w:t>
      </w:r>
      <w:r>
        <w:t xml:space="preserve">.4.1 </w:t>
      </w:r>
      <w:r w:rsidRPr="00A665D9">
        <w:t>Artificial Neural Network Short Term Load Forecaster – Generation Three</w:t>
      </w:r>
      <w:bookmarkEnd w:id="36"/>
      <w:bookmarkEnd w:id="37"/>
      <w:bookmarkEnd w:id="38"/>
      <w:r w:rsidRPr="00A665D9">
        <w:t xml:space="preserve"> (ANNSTLF-G3)</w:t>
      </w:r>
    </w:p>
    <w:p w14:paraId="5D573E12" w14:textId="12FE0258" w:rsidR="004A1D66" w:rsidRDefault="004A1D66" w:rsidP="004A1D66">
      <w:pPr>
        <w:ind w:firstLine="288"/>
      </w:pPr>
      <w:r>
        <w:t xml:space="preserve">One of the most popular ML-based load forecasters is the ANNSTLF </w:t>
      </w:r>
      <w:r>
        <w:fldChar w:fldCharType="begin" w:fldLock="1"/>
      </w:r>
      <w:r w:rsidR="00CB485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[77], [88]","plainTextFormattedCitation":"[1], [77], [88]","previouslyFormattedCitation":"[1], [77], [88]"},"properties":{"noteIndex":0},"schema":"https://github.com/citation-style-language/schema/raw/master/csl-citation.json"}</w:instrText>
      </w:r>
      <w:r>
        <w:fldChar w:fldCharType="separate"/>
      </w:r>
      <w:r w:rsidR="00CB485A" w:rsidRPr="00CB485A">
        <w:rPr>
          <w:noProof/>
        </w:rPr>
        <w:t>[1], [77], [88]</w:t>
      </w:r>
      <w:r>
        <w:fldChar w:fldCharType="end"/>
      </w:r>
      <w:r>
        <w:t>.</w:t>
      </w:r>
      <w:r w:rsidRPr="00B40266">
        <w:t xml:space="preserve"> </w:t>
      </w:r>
      <w:r>
        <w:t>The ANNSTLF-G3 has</w:t>
      </w:r>
      <w:r w:rsidRPr="00B86158">
        <w:t xml:space="preserve"> improved prediction accuracy and generated economic benefits for over a dozen utilities</w:t>
      </w:r>
      <w:r>
        <w:t xml:space="preserve"> </w:t>
      </w:r>
      <w:r>
        <w:fldChar w:fldCharType="begin" w:fldLock="1"/>
      </w:r>
      <w:r w:rsidR="00CB485A">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Forecasting","type":"thesis"},"uris":["http://www.mendeley.com/documents/?uuid=51e2c167-e18b-427d-9398-9cd40681d6c8"]}],"mendeley":{"formattedCitation":"[90], [112]","plainTextFormattedCitation":"[90], [112]","previouslyFormattedCitation":"[90], [112]"},"properties":{"noteIndex":0},"schema":"https://github.com/citation-style-language/schema/raw/master/csl-citation.json"}</w:instrText>
      </w:r>
      <w:r>
        <w:fldChar w:fldCharType="separate"/>
      </w:r>
      <w:r w:rsidR="00CB485A" w:rsidRPr="00CB485A">
        <w:rPr>
          <w:noProof/>
        </w:rPr>
        <w:t>[90], [112]</w:t>
      </w:r>
      <w:r>
        <w:fldChar w:fldCharType="end"/>
      </w:r>
      <w:r w:rsidRPr="00B86158">
        <w:t>.</w:t>
      </w:r>
      <w:r>
        <w:t xml:space="preserve"> </w:t>
      </w:r>
      <w:r w:rsidRPr="00D43F11">
        <w:t>Some publications have named ANNSTLF</w:t>
      </w:r>
      <w:r>
        <w:t>-G3</w:t>
      </w:r>
      <w:r w:rsidRPr="00D43F11">
        <w:t xml:space="preserve"> the best forecaster for short-term load forecasting</w:t>
      </w:r>
      <w:r>
        <w:t xml:space="preserve"> </w:t>
      </w:r>
      <w:r>
        <w:fldChar w:fldCharType="begin" w:fldLock="1"/>
      </w:r>
      <w:r w:rsidR="00CB485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[88]","plainTextFormattedCitation":"[1], [88]","previouslyFormattedCitation":"[1], [88]"},"properties":{"noteIndex":0},"schema":"https://github.com/citation-style-language/schema/raw/master/csl-citation.json"}</w:instrText>
      </w:r>
      <w:r>
        <w:fldChar w:fldCharType="separate"/>
      </w:r>
      <w:r w:rsidR="00CB485A" w:rsidRPr="00CB485A">
        <w:rPr>
          <w:noProof/>
        </w:rPr>
        <w:t>[1], [88]</w:t>
      </w:r>
      <w:r>
        <w:fldChar w:fldCharType="end"/>
      </w:r>
      <w:r>
        <w:t xml:space="preserve">. The configuration of this load forecaster has undergone a few revisions since it was first proposed </w:t>
      </w:r>
      <w:r>
        <w:fldChar w:fldCharType="begin" w:fldLock="1"/>
      </w:r>
      <w:r w:rsidR="00CB485A">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system","type":"article-journal"},"uris":["http://www.mendeley.com/documents/?uuid=0f7ac4f2-2042-4051-9946-c4523d9c755c"]}],"mendeley":{"formattedCitation":"[113], [114]","plainTextFormattedCitation":"[113], [114]","previouslyFormattedCitation":"[113], [114]"},"properties":{"noteIndex":0},"schema":"https://github.com/citation-style-language/schema/raw/master/csl-citation.json"}</w:instrText>
      </w:r>
      <w:r>
        <w:fldChar w:fldCharType="separate"/>
      </w:r>
      <w:r w:rsidR="00CB485A" w:rsidRPr="00CB485A">
        <w:rPr>
          <w:noProof/>
        </w:rPr>
        <w:t>[113], [114]</w:t>
      </w:r>
      <w:r>
        <w:fldChar w:fldCharType="end"/>
      </w:r>
      <w:r>
        <w:t xml:space="preserve">, and we will discuss the third-generation design (G3) </w:t>
      </w:r>
      <w:r>
        <w:fldChar w:fldCharType="begin" w:fldLock="1"/>
      </w:r>
      <w:r w:rsidR="00CB485A">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[36]","plainTextFormattedCitation":"[36]","previouslyFormattedCitation":"[36]"},"properties":{"noteIndex":0},"schema":"https://github.com/citation-style-language/schema/raw/master/csl-citation.json"}</w:instrText>
      </w:r>
      <w:r>
        <w:fldChar w:fldCharType="separate"/>
      </w:r>
      <w:r w:rsidR="00CB485A" w:rsidRPr="00CB485A">
        <w:rPr>
          <w:noProof/>
        </w:rPr>
        <w:t>[36]</w:t>
      </w:r>
      <w:r>
        <w:fldChar w:fldCharType="end"/>
      </w:r>
      <w:r>
        <w:t xml:space="preserve">,  which uses two shallow multi-layer feed-forward </w:t>
      </w:r>
      <w:r>
        <w:lastRenderedPageBreak/>
        <w:t xml:space="preserve">ANNs together with a recursive least squares (RLS) combiner to predict short-term load. </w:t>
      </w:r>
      <w:r w:rsidRPr="00217A94">
        <w:t xml:space="preserve">Additional information about the RLS algorithm is available in </w:t>
      </w:r>
      <w:r>
        <w:fldChar w:fldCharType="begin" w:fldLock="1"/>
      </w:r>
      <w:r w:rsidR="00CB485A">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[115]","plainTextFormattedCitation":"[115]","previouslyFormattedCitation":"[115]"},"properties":{"noteIndex":0},"schema":"https://github.com/citation-style-language/schema/raw/master/csl-citation.json"}</w:instrText>
      </w:r>
      <w:r>
        <w:fldChar w:fldCharType="separate"/>
      </w:r>
      <w:r w:rsidR="00CB485A" w:rsidRPr="00CB485A">
        <w:rPr>
          <w:noProof/>
        </w:rPr>
        <w:t>[115]</w:t>
      </w:r>
      <w:r>
        <w:fldChar w:fldCharType="end"/>
      </w:r>
      <w:r w:rsidRPr="00217A94">
        <w:t>.</w:t>
      </w:r>
      <w:r>
        <w:t xml:space="preserve"> </w:t>
      </w:r>
    </w:p>
    <w:p w14:paraId="1E705697" w14:textId="0D0EFCAC" w:rsidR="00AC5264" w:rsidRDefault="00AC5264" w:rsidP="00483304">
      <w:pPr>
        <w:ind w:firstLine="288"/>
      </w:pPr>
      <w:r>
        <w:t xml:space="preserve">Both ANN blocks are multi-layer perceptron trained with the error back-propagation algorithm. The base-load forecaster (BLF) is trained to forecast </w:t>
      </w:r>
      <w:r w:rsidRPr="00D81AF8">
        <w:t>regular</w:t>
      </w:r>
      <w:r>
        <w:t xml:space="preserve"> next-day load, while the change-load forecaster (CLF) is trained to forecast changes in the load demand from one day to the next.  </w:t>
      </w:r>
      <w:r w:rsidRPr="000068A0">
        <w:t>The two ANN forecasters complement one another since the BLF places a stronger emphasis on normal load patterns, whil</w:t>
      </w:r>
      <w:r>
        <w:t>e</w:t>
      </w:r>
      <w:r w:rsidRPr="000068A0">
        <w:t xml:space="preserve"> the CLF places a stronger emphasis on yesterday</w:t>
      </w:r>
      <w:r>
        <w:t>’</w:t>
      </w:r>
      <w:r w:rsidRPr="000068A0">
        <w:t>s load.</w:t>
      </w:r>
      <w:r>
        <w:t xml:space="preserve"> </w:t>
      </w:r>
      <w:r w:rsidRPr="007B0131">
        <w:t xml:space="preserve">Combining these two independent forecasts improves accuracy. This is especially true in instances of abrupt load changes brought about by </w:t>
      </w:r>
      <w:r>
        <w:t>weather</w:t>
      </w:r>
      <w:r w:rsidRPr="007B0131">
        <w:t xml:space="preserve"> changes. The BLF has a proclivity for </w:t>
      </w:r>
      <w:r>
        <w:t xml:space="preserve">a </w:t>
      </w:r>
      <w:r w:rsidRPr="007B0131">
        <w:t>delayed response to sudden changes in load.</w:t>
      </w:r>
      <w:r w:rsidR="00483304">
        <w:t xml:space="preserve"> The figure below shows the block diagram of the system:</w:t>
      </w:r>
    </w:p>
    <w:p w14:paraId="76F51B84" w14:textId="77777777" w:rsidR="004A1D66" w:rsidRDefault="004A1D66" w:rsidP="004A1D66">
      <w:pPr>
        <w:pStyle w:val="BodyText"/>
        <w:keepNext/>
        <w:spacing w:line="240" w:lineRule="auto"/>
        <w:jc w:val="center"/>
      </w:pPr>
      <w:r>
        <w:rPr>
          <w:noProof/>
        </w:rPr>
        <w:drawing>
          <wp:inline distT="0" distB="0" distL="0" distR="0" wp14:anchorId="44ABAEC3" wp14:editId="095C580B">
            <wp:extent cx="4178286" cy="2934554"/>
            <wp:effectExtent l="0" t="0" r="0" b="8255"/>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39" cstate="print">
                      <a:extLst>
                        <a:ext uri="{28A0092B-C50C-407E-A947-70E740481C1C}">
                          <a14:useLocalDpi xmlns:a14="http://schemas.microsoft.com/office/drawing/2010/main" val="0"/>
                        </a:ext>
                      </a:extLst>
                    </a:blip>
                    <a:srcRect t="6057" r="2084" b="1062"/>
                    <a:stretch/>
                  </pic:blipFill>
                  <pic:spPr bwMode="auto">
                    <a:xfrm>
                      <a:off x="0" y="0"/>
                      <a:ext cx="4178286" cy="2934554"/>
                    </a:xfrm>
                    <a:prstGeom prst="rect">
                      <a:avLst/>
                    </a:prstGeom>
                    <a:ln>
                      <a:noFill/>
                    </a:ln>
                    <a:extLst>
                      <a:ext uri="{53640926-AAD7-44D8-BBD7-CCE9431645EC}">
                        <a14:shadowObscured xmlns:a14="http://schemas.microsoft.com/office/drawing/2010/main"/>
                      </a:ext>
                    </a:extLst>
                  </pic:spPr>
                </pic:pic>
              </a:graphicData>
            </a:graphic>
          </wp:inline>
        </w:drawing>
      </w:r>
    </w:p>
    <w:p w14:paraId="342D9522" w14:textId="25008EA8" w:rsidR="004A1D66" w:rsidRDefault="004A1D66" w:rsidP="004A1D66">
      <w:pPr>
        <w:pStyle w:val="Caption"/>
        <w:ind w:firstLine="288"/>
        <w:jc w:val="center"/>
      </w:pPr>
      <w:bookmarkStart w:id="44" w:name="_Ref85638409"/>
      <w:bookmarkStart w:id="45" w:name="_Toc86260409"/>
      <w:r>
        <w:t xml:space="preserve">Figure </w:t>
      </w:r>
      <w:fldSimple w:instr=" SEQ Figure \* ARABIC ">
        <w:r w:rsidR="00004E51">
          <w:rPr>
            <w:noProof/>
          </w:rPr>
          <w:t>4</w:t>
        </w:r>
      </w:fldSimple>
      <w:bookmarkEnd w:id="44"/>
      <w:r>
        <w:t xml:space="preserve"> - </w:t>
      </w:r>
      <w:r w:rsidRPr="00967C0A">
        <w:t>The Block Diagram of the Third Generation</w:t>
      </w:r>
      <w:r>
        <w:t xml:space="preserve"> </w:t>
      </w:r>
      <w:r w:rsidRPr="00F36168">
        <w:t xml:space="preserve">ANNSTLF </w:t>
      </w:r>
      <w:r>
        <w:fldChar w:fldCharType="begin" w:fldLock="1"/>
      </w:r>
      <w:r w:rsidR="00CB485A">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[36]","plainTextFormattedCitation":"[36]","previouslyFormattedCitation":"[36]"},"properties":{"noteIndex":0},"schema":"https://github.com/citation-style-language/schema/raw/master/csl-citation.json"}</w:instrText>
      </w:r>
      <w:r>
        <w:fldChar w:fldCharType="separate"/>
      </w:r>
      <w:r w:rsidR="00CB485A" w:rsidRPr="00CB485A">
        <w:rPr>
          <w:b w:val="0"/>
          <w:noProof/>
        </w:rPr>
        <w:t>[36]</w:t>
      </w:r>
      <w:bookmarkEnd w:id="45"/>
      <w:r>
        <w:fldChar w:fldCharType="end"/>
      </w:r>
    </w:p>
    <w:p w14:paraId="63A3983B" w14:textId="1D6F6D10" w:rsidR="004A1D66" w:rsidRDefault="004A1D66" w:rsidP="004A1D66">
      <w:pPr>
        <w:ind w:firstLine="288"/>
      </w:pPr>
      <w:r>
        <w:t>Conversely</w:t>
      </w:r>
      <w:r w:rsidRPr="007B0131">
        <w:t>, because the CLF uses yesterday</w:t>
      </w:r>
      <w:r>
        <w:t>’</w:t>
      </w:r>
      <w:r w:rsidRPr="007B0131">
        <w:t>s load as a baseline and forecasts future changes in that load, it responds more quickly to changing conditions. </w:t>
      </w:r>
      <w:r>
        <w:t xml:space="preserve">It is argued that the </w:t>
      </w:r>
      <w:r>
        <w:lastRenderedPageBreak/>
        <w:t xml:space="preserve">CLF forecaster allows the model to rapidly adapt to abrupt changes in temperature </w:t>
      </w:r>
      <w:r>
        <w:fldChar w:fldCharType="begin" w:fldLock="1"/>
      </w:r>
      <w:r w:rsidR="00CB485A">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forecasting","type":"paper-conference"},"uris":["http://www.mendeley.com/documents/?uuid=a11f2955-4dcd-4a86-8f17-023498d69440"]}],"mendeley":{"formattedCitation":"[88], [116], [117]","plainTextFormattedCitation":"[88], [116], [117]","previouslyFormattedCitation":"[88], [116], [117]"},"properties":{"noteIndex":0},"schema":"https://github.com/citation-style-language/schema/raw/master/csl-citation.json"}</w:instrText>
      </w:r>
      <w:r>
        <w:fldChar w:fldCharType="separate"/>
      </w:r>
      <w:r w:rsidR="00CB485A" w:rsidRPr="00CB485A">
        <w:rPr>
          <w:noProof/>
        </w:rPr>
        <w:t>[88], [116], [117]</w:t>
      </w:r>
      <w:r>
        <w:fldChar w:fldCharType="end"/>
      </w:r>
      <w:r>
        <w:t xml:space="preserve">.  Both blocks are presented with the same 79 inputs (see </w:t>
      </w:r>
      <w:r>
        <w:fldChar w:fldCharType="begin"/>
      </w:r>
      <w:r>
        <w:instrText xml:space="preserve"> REF _Ref85638409 \h </w:instrText>
      </w:r>
      <w:r>
        <w:fldChar w:fldCharType="separate"/>
      </w:r>
      <w:r w:rsidR="00004E51">
        <w:t xml:space="preserve">Figure </w:t>
      </w:r>
      <w:r w:rsidR="00004E51">
        <w:rPr>
          <w:noProof/>
        </w:rPr>
        <w:t>4</w:t>
      </w:r>
      <w:r>
        <w:fldChar w:fldCharType="end"/>
      </w:r>
      <w:r>
        <w:t xml:space="preserve">) and output a 24x1 vector representing hourly forecasts.  </w:t>
      </w:r>
      <w:r w:rsidRPr="00E37A63">
        <w:t>The CLF generates its final output by adding predicted changes to actual last-day values.</w:t>
      </w:r>
      <w:r>
        <w:t xml:space="preserve"> </w:t>
      </w:r>
      <w:r w:rsidRPr="00804FB5">
        <w:t>The final forecast is based on a weighted average of each block</w:t>
      </w:r>
      <w:r>
        <w:t>’</w:t>
      </w:r>
      <w:r w:rsidRPr="00804FB5">
        <w:t>s outputs, with the weights adaptively determined using an RLS algorithm.</w:t>
      </w:r>
      <w:r>
        <w:t xml:space="preserve"> </w:t>
      </w:r>
      <w:r w:rsidRPr="0076689E">
        <w:t>ANNSTLF-G3 forecasts are typically produced one day at a time (24 hrs.). To extend the forecast horizon beyond one day, the previous day</w:t>
      </w:r>
      <w:r>
        <w:t>’</w:t>
      </w:r>
      <w:r w:rsidRPr="0076689E">
        <w:t>s forecast load is substituted for the actual load to produce the next day</w:t>
      </w:r>
      <w:r>
        <w:t>’</w:t>
      </w:r>
      <w:r w:rsidRPr="0076689E">
        <w:t>s load forecast.</w:t>
      </w:r>
      <w:r>
        <w:t xml:space="preserve"> </w:t>
      </w:r>
      <w:r w:rsidRPr="00F32537">
        <w:t xml:space="preserve">According to the </w:t>
      </w:r>
      <w:r>
        <w:t>paper’s authors</w:t>
      </w:r>
      <w:r w:rsidRPr="00F32537">
        <w:t>, the ANNSTLF-G3 algorithm performs best when the hidden layer contains between 30 and 60 neurons and is trained using two to three years of data.</w:t>
      </w:r>
    </w:p>
    <w:p w14:paraId="3C6EE4FE" w14:textId="25FF1CED" w:rsidR="001A2209" w:rsidRDefault="001A2209" w:rsidP="00A95F52">
      <w:pPr>
        <w:pStyle w:val="Heading2"/>
      </w:pPr>
      <w:bookmarkStart w:id="46" w:name="_Toc86260345"/>
      <w:r>
        <w:t>2.</w:t>
      </w:r>
      <w:r w:rsidR="004A49DB">
        <w:t>5</w:t>
      </w:r>
      <w:r>
        <w:t xml:space="preserve"> Deep Learning Techniques</w:t>
      </w:r>
      <w:bookmarkEnd w:id="46"/>
    </w:p>
    <w:p w14:paraId="4CEA9CE3" w14:textId="507774BE" w:rsidR="00CB485A" w:rsidRDefault="00CB485A" w:rsidP="005844D7">
      <w:pPr>
        <w:ind w:firstLine="288"/>
      </w:pPr>
      <w:r w:rsidRPr="00CB485A">
        <w:t>Deep learning is a branch of computer science that enables computer models to acquire the ability to represent data at various levels of abstraction. Deep learning has transformed fields such as image processing and sequence learning by producing more powerful outputs than conventional benchmark neural networks. Deep learning is a process that involves increasing the depth of a network in order to minimize generalization error</w:t>
      </w:r>
      <w:r>
        <w:t xml:space="preserve"> </w:t>
      </w:r>
      <w:r>
        <w:fldChar w:fldCharType="begin" w:fldLock="1"/>
      </w:r>
      <w:r>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[118]–[124]","plainTextFormattedCitation":"[118]–[124]","previouslyFormattedCitation":"[118]–[124]"},"properties":{"noteIndex":0},"schema":"https://github.com/citation-style-language/schema/raw/master/csl-citation.json"}</w:instrText>
      </w:r>
      <w:r>
        <w:fldChar w:fldCharType="separate"/>
      </w:r>
      <w:r w:rsidRPr="00CB485A">
        <w:rPr>
          <w:noProof/>
        </w:rPr>
        <w:t>[118]–[124]</w:t>
      </w:r>
      <w:r>
        <w:fldChar w:fldCharType="end"/>
      </w:r>
      <w:r w:rsidRPr="00CB485A">
        <w:t>.</w:t>
      </w:r>
      <w:r>
        <w:t xml:space="preserve"> </w:t>
      </w:r>
    </w:p>
    <w:p w14:paraId="11C6706C" w14:textId="369E68A0" w:rsidR="00966033" w:rsidRPr="00CB485A" w:rsidRDefault="00966033" w:rsidP="00966033">
      <w:pPr>
        <w:ind w:firstLine="288"/>
      </w:pPr>
      <w:r w:rsidRPr="00CB485A">
        <w:t>Deep learning models incrementally extract high-level features from data, obviating the need for domain expertise and time-consuming feature extraction. In fields such as computer vision, speech recognition, machine translation, and board game programming, deep learning models have gained popularity. Mnih et al. investigated the possibility of training deep networks to perform at a professional human level when playing computer games</w:t>
      </w:r>
      <w:r>
        <w:t xml:space="preserve"> </w:t>
      </w:r>
      <w:r>
        <w:fldChar w:fldCharType="begin" w:fldLock="1"/>
      </w:r>
      <w:r w:rsidR="0010026B">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learning","type":"article-journal"},"uris":["http://www.mendeley.com/documents/?uuid=2431a614-efb0-440b-a349-8df2e0c8a143"]}],"mendeley":{"formattedCitation":"[125], [126]","plainTextFormattedCitation":"[125], [126]","previouslyFormattedCitation":"[126], [127]"},"properties":{"noteIndex":0},"schema":"https://github.com/citation-style-language/schema/raw/master/csl-citation.json"}</w:instrText>
      </w:r>
      <w:r>
        <w:fldChar w:fldCharType="separate"/>
      </w:r>
      <w:r w:rsidR="0010026B" w:rsidRPr="0010026B">
        <w:rPr>
          <w:noProof/>
        </w:rPr>
        <w:t>[125], [126]</w:t>
      </w:r>
      <w:r>
        <w:fldChar w:fldCharType="end"/>
      </w:r>
      <w:r w:rsidRPr="00CB485A">
        <w:t>.</w:t>
      </w:r>
      <w:r>
        <w:t xml:space="preserve"> </w:t>
      </w:r>
      <w:r w:rsidRPr="00BB1750">
        <w:t xml:space="preserve">Deep learning is a subclass of neural networks that encompasses a </w:t>
      </w:r>
      <w:r w:rsidRPr="00BB1750">
        <w:lastRenderedPageBreak/>
        <w:t>diverse range of architectures. Deep neural networks, recurrent neural networks, and long short-term memory networks are the most common types of neural networks. Deep learning is a term that refers to a neural network with more than three layers. The term "deep" refers to the number of layers in a neural network</w:t>
      </w:r>
      <w:r>
        <w:t xml:space="preserve">, as illustrated in </w:t>
      </w:r>
      <w:r>
        <w:fldChar w:fldCharType="begin"/>
      </w:r>
      <w:r>
        <w:instrText xml:space="preserve"> REF _Ref85226041 \h </w:instrText>
      </w:r>
      <w:r>
        <w:fldChar w:fldCharType="separate"/>
      </w:r>
      <w:r w:rsidR="00004E51">
        <w:t xml:space="preserve">Figure </w:t>
      </w:r>
      <w:r w:rsidR="00004E51">
        <w:rPr>
          <w:noProof/>
        </w:rPr>
        <w:t>5</w:t>
      </w:r>
      <w:r>
        <w:fldChar w:fldCharType="end"/>
      </w:r>
      <w:r w:rsidRPr="00BB1750">
        <w:t>.</w:t>
      </w:r>
      <w:r>
        <w:t xml:space="preserve"> </w:t>
      </w:r>
    </w:p>
    <w:p w14:paraId="3C8C0DFF" w14:textId="77777777" w:rsidR="00A3181A" w:rsidRDefault="00BF7599" w:rsidP="00517EFD">
      <w:pPr>
        <w:keepNext/>
        <w:ind w:firstLine="288"/>
        <w:jc w:val="center"/>
      </w:pPr>
      <w:r>
        <w:rPr>
          <w:noProof/>
        </w:rPr>
        <w:drawing>
          <wp:inline distT="0" distB="0" distL="0" distR="0" wp14:anchorId="716C97EE" wp14:editId="226AA949">
            <wp:extent cx="5015289" cy="2038350"/>
            <wp:effectExtent l="0" t="0" r="0" b="0"/>
            <wp:docPr id="11" name="Picture 11" descr="What is the difference between Machine Learning and Deep Learning | by  Neeraj 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What is the difference between Machine Learning and Deep Learning | by  Neeraj Kumar | Medi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4648" cy="2042154"/>
                    </a:xfrm>
                    <a:prstGeom prst="rect">
                      <a:avLst/>
                    </a:prstGeom>
                    <a:noFill/>
                    <a:ln>
                      <a:noFill/>
                    </a:ln>
                  </pic:spPr>
                </pic:pic>
              </a:graphicData>
            </a:graphic>
          </wp:inline>
        </w:drawing>
      </w:r>
    </w:p>
    <w:p w14:paraId="5E6ECC45" w14:textId="2D263142" w:rsidR="00A3181A" w:rsidRDefault="00A3181A" w:rsidP="00A3181A">
      <w:pPr>
        <w:pStyle w:val="Caption"/>
        <w:jc w:val="center"/>
      </w:pPr>
      <w:bookmarkStart w:id="47" w:name="_Ref85226041"/>
      <w:bookmarkStart w:id="48" w:name="_Toc86260410"/>
      <w:r>
        <w:t xml:space="preserve">Figure </w:t>
      </w:r>
      <w:fldSimple w:instr=" SEQ Figure \* ARABIC ">
        <w:r w:rsidR="00004E51">
          <w:rPr>
            <w:noProof/>
          </w:rPr>
          <w:t>5</w:t>
        </w:r>
      </w:fldSimple>
      <w:bookmarkEnd w:id="47"/>
      <w:r>
        <w:t xml:space="preserve"> - </w:t>
      </w:r>
      <w:r w:rsidR="00162784" w:rsidRPr="00162784">
        <w:t>A Simple Network Versus a Deep Learning Network</w:t>
      </w:r>
      <w:r>
        <w:t xml:space="preserve"> </w:t>
      </w:r>
      <w:r>
        <w:fldChar w:fldCharType="begin" w:fldLock="1"/>
      </w:r>
      <w:r w:rsidR="0010026B">
        <w:instrText>ADDIN CSL_CITATION {"citationItems":[{"id":"ITEM-1","itemData":{"URL":"https://medium.com/@Say2neeraj/what-is-the-difference-between-machine-learning-and-deep-learning-5795e4415be9","accessed":{"date-parts":[["2021","9","18"]]},"id":"ITEM-1","issued":{"date-parts":[["2017"]]},"title":"What is the difference between Machine Learning and Deep Learning | by Neeraj Kumar | Medium","type":"webpage"},"uris":["http://www.mendeley.com/documents/?uuid=f42e57ea-d2b9-3696-b312-898e56b820dc"]}],"mendeley":{"formattedCitation":"[127]","plainTextFormattedCitation":"[127]","previouslyFormattedCitation":"[125]"},"properties":{"noteIndex":0},"schema":"https://github.com/citation-style-language/schema/raw/master/csl-citation.json"}</w:instrText>
      </w:r>
      <w:r>
        <w:fldChar w:fldCharType="separate"/>
      </w:r>
      <w:r w:rsidR="0010026B" w:rsidRPr="0010026B">
        <w:rPr>
          <w:b w:val="0"/>
          <w:noProof/>
        </w:rPr>
        <w:t>[127]</w:t>
      </w:r>
      <w:bookmarkEnd w:id="48"/>
      <w:r>
        <w:fldChar w:fldCharType="end"/>
      </w:r>
    </w:p>
    <w:p w14:paraId="5AAB2340" w14:textId="0C717708" w:rsidR="0081143A" w:rsidRDefault="009D6E17" w:rsidP="009D6E17">
      <w:pPr>
        <w:ind w:firstLine="288"/>
      </w:pPr>
      <w:r>
        <w:t>D</w:t>
      </w:r>
      <w:r w:rsidR="0081143A" w:rsidRPr="008E5AE5">
        <w:t xml:space="preserve">eep learning approaches have had remarkable success in the last few years at handling complex sequential data </w:t>
      </w:r>
      <w:r w:rsidR="0081143A">
        <w:fldChar w:fldCharType="begin" w:fldLock="1"/>
      </w:r>
      <w:r w:rsidR="00E9727D">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E9727D">
        <w:rPr>
          <w:rFonts w:ascii="MS Mincho" w:eastAsia="MS Mincho" w:hAnsi="MS Mincho" w:cs="MS Mincho" w:hint="eastAsia"/>
        </w:rPr>
        <w:instrText>（</w:instrText>
      </w:r>
      <w:r w:rsidR="00E9727D">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processing","type":"article-journal"},"uris":["http://www.mendeley.com/documents/?uuid=d3bb50a9-4ed2-4a18-a51b-596a2d3e6987"]}],"mendeley":{"formattedCitation":"[128], [129]","plainTextFormattedCitation":"[128], [129]","previouslyFormattedCitation":"[128], [129]"},"properties":{"noteIndex":0},"schema":"https://github.com/citation-style-language/schema/raw/master/csl-citation.json"}</w:instrText>
      </w:r>
      <w:r w:rsidR="0081143A">
        <w:fldChar w:fldCharType="separate"/>
      </w:r>
      <w:r w:rsidR="006F0C4D" w:rsidRPr="006F0C4D">
        <w:rPr>
          <w:noProof/>
        </w:rPr>
        <w:t>[128], [129]</w:t>
      </w:r>
      <w:r w:rsidR="0081143A">
        <w:fldChar w:fldCharType="end"/>
      </w:r>
      <w:r w:rsidR="0081143A" w:rsidRPr="008E5AE5">
        <w:t>. As a result, deep learning approaches have been effectively used to load forecasting applications, where they have been shown to outperform a variety of benchmark models, including simple ANNs and standard statistical time series methods such as ARIMA</w:t>
      </w:r>
      <w:r w:rsidR="0081143A">
        <w:t xml:space="preserve"> </w:t>
      </w:r>
      <w:r w:rsidR="0081143A">
        <w:fldChar w:fldCharType="begin" w:fldLock="1"/>
      </w:r>
      <w:r w:rsidR="00E9727D">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[130]","plainTextFormattedCitation":"[130]","previouslyFormattedCitation":"[130]"},"properties":{"noteIndex":0},"schema":"https://github.com/citation-style-language/schema/raw/master/csl-citation.json"}</w:instrText>
      </w:r>
      <w:r w:rsidR="0081143A">
        <w:fldChar w:fldCharType="separate"/>
      </w:r>
      <w:r w:rsidR="006F0C4D" w:rsidRPr="006F0C4D">
        <w:rPr>
          <w:noProof/>
        </w:rPr>
        <w:t>[130]</w:t>
      </w:r>
      <w:r w:rsidR="0081143A">
        <w:fldChar w:fldCharType="end"/>
      </w:r>
      <w:r w:rsidR="0081143A" w:rsidRPr="008E5AE5">
        <w:t xml:space="preserve">. With improved computational power, more datasets, and </w:t>
      </w:r>
      <w:r w:rsidR="0081143A">
        <w:t xml:space="preserve">the </w:t>
      </w:r>
      <w:r w:rsidR="0081143A" w:rsidRPr="008E5AE5">
        <w:t>granularity of available data, deep learning models are expected to dominate the load forecasting field.</w:t>
      </w:r>
      <w:r w:rsidR="0081143A">
        <w:t xml:space="preserve"> Deep learning approaches like the recurrent neural network (RNN) </w:t>
      </w:r>
      <w:r w:rsidR="0081143A">
        <w:fldChar w:fldCharType="begin" w:fldLock="1"/>
      </w:r>
      <w:r w:rsidR="0081143A">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rsidR="0081143A">
        <w:fldChar w:fldCharType="separate"/>
      </w:r>
      <w:r w:rsidR="0081143A" w:rsidRPr="00217A94">
        <w:rPr>
          <w:noProof/>
        </w:rPr>
        <w:t>[8]</w:t>
      </w:r>
      <w:r w:rsidR="0081143A">
        <w:fldChar w:fldCharType="end"/>
      </w:r>
      <w:r w:rsidR="0081143A">
        <w:t xml:space="preserve">, long-short-term-memory network (LSTM) </w:t>
      </w:r>
      <w:r w:rsidR="0081143A">
        <w:fldChar w:fldCharType="begin" w:fldLock="1"/>
      </w:r>
      <w:r w:rsidR="0081143A">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rsidR="0081143A">
        <w:fldChar w:fldCharType="separate"/>
      </w:r>
      <w:r w:rsidR="0081143A" w:rsidRPr="00217A94">
        <w:rPr>
          <w:noProof/>
        </w:rPr>
        <w:t>[5]</w:t>
      </w:r>
      <w:r w:rsidR="0081143A">
        <w:fldChar w:fldCharType="end"/>
      </w:r>
      <w:r w:rsidR="0081143A">
        <w:t xml:space="preserve">, and the 1-D convolution neural network (CNN) </w:t>
      </w:r>
      <w:r w:rsidR="0081143A">
        <w:fldChar w:fldCharType="begin" w:fldLock="1"/>
      </w:r>
      <w:r w:rsidR="0081143A">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rsidR="0081143A">
        <w:fldChar w:fldCharType="separate"/>
      </w:r>
      <w:r w:rsidR="0081143A" w:rsidRPr="00217A94">
        <w:rPr>
          <w:noProof/>
        </w:rPr>
        <w:t>[2], [7]</w:t>
      </w:r>
      <w:r w:rsidR="0081143A">
        <w:fldChar w:fldCharType="end"/>
      </w:r>
      <w:r w:rsidR="0081143A">
        <w:t xml:space="preserve"> have become enticing to researchers in this field, primarily because of their ability to learn about temporal dependencies in data inputs, and their ability to quickly adapt to abrupt changes in load patterns, as they occur</w:t>
      </w:r>
      <w:r w:rsidR="0081143A" w:rsidRPr="009E24ED">
        <w:t>.</w:t>
      </w:r>
    </w:p>
    <w:p w14:paraId="72743101" w14:textId="2B811F76" w:rsidR="0081143A" w:rsidRDefault="0081143A" w:rsidP="0081143A">
      <w:pPr>
        <w:ind w:firstLine="288"/>
      </w:pPr>
      <w:r w:rsidRPr="002936FA">
        <w:lastRenderedPageBreak/>
        <w:t xml:space="preserve">The authors of </w:t>
      </w:r>
      <w:r>
        <w:fldChar w:fldCharType="begin" w:fldLock="1"/>
      </w:r>
      <w:r w:rsidR="00E9727D">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[131]","plainTextFormattedCitation":"[131]","previouslyFormattedCitation":"[131]"},"properties":{"noteIndex":0},"schema":"https://github.com/citation-style-language/schema/raw/master/csl-citation.json"}</w:instrText>
      </w:r>
      <w:r>
        <w:fldChar w:fldCharType="separate"/>
      </w:r>
      <w:r w:rsidR="006F0C4D" w:rsidRPr="006F0C4D">
        <w:rPr>
          <w:noProof/>
        </w:rPr>
        <w:t>[131]</w:t>
      </w:r>
      <w:r>
        <w:fldChar w:fldCharType="end"/>
      </w:r>
      <w:r w:rsidRPr="002936FA">
        <w:t xml:space="preserve"> examined seven distinct models using three real-world data sets and demonstrated that deep learning methods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offered a novel parallel model that is a combination of convolutional neural networks (CNN) and recurrent neural networks (RNN). </w:t>
      </w:r>
      <w:r>
        <w:t>Additionally, b</w:t>
      </w:r>
      <w:r w:rsidRPr="002936FA">
        <w:t xml:space="preserve">ecause RNNs employ control theory in their structure, they can determine the relationship between old and new data, making them an appealing network for load forecasting applications in recent years. </w:t>
      </w:r>
      <w:r>
        <w:t>Regarding</w:t>
      </w:r>
      <w:r w:rsidRPr="002936FA">
        <w:t xml:space="preserve"> how RNNs work,</w:t>
      </w:r>
      <w:r>
        <w:t xml:space="preserve"> the authors in</w:t>
      </w:r>
      <w:r w:rsidRPr="002936FA">
        <w:t xml:space="preserve"> </w:t>
      </w:r>
      <w:r>
        <w:fldChar w:fldCharType="begin" w:fldLock="1"/>
      </w:r>
      <w:r w:rsidR="00E9727D">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006F0C4D" w:rsidRPr="006F0C4D">
        <w:rPr>
          <w:noProof/>
        </w:rPr>
        <w:t>[132]</w:t>
      </w:r>
      <w:r>
        <w:fldChar w:fldCharType="end"/>
      </w:r>
      <w:r w:rsidRPr="002936FA">
        <w:t xml:space="preserve"> conducted an appropriate study on these networks. </w:t>
      </w:r>
    </w:p>
    <w:p w14:paraId="6E88DCA3" w14:textId="2AE69449" w:rsidR="0081143A" w:rsidRDefault="0081143A" w:rsidP="0081143A">
      <w:pPr>
        <w:ind w:firstLine="288"/>
      </w:pPr>
      <w:r>
        <w:t>Similar to</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the authors of </w:t>
      </w:r>
      <w:r>
        <w:fldChar w:fldCharType="begin" w:fldLock="1"/>
      </w:r>
      <w:r w:rsidR="00E9727D">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[133]","plainTextFormattedCitation":"[133]","previouslyFormattedCitation":"[133]"},"properties":{"noteIndex":0},"schema":"https://github.com/citation-style-language/schema/raw/master/csl-citation.json"}</w:instrText>
      </w:r>
      <w:r>
        <w:fldChar w:fldCharType="separate"/>
      </w:r>
      <w:r w:rsidR="006F0C4D" w:rsidRPr="006F0C4D">
        <w:rPr>
          <w:noProof/>
        </w:rPr>
        <w:t>[133]</w:t>
      </w:r>
      <w:r>
        <w:fldChar w:fldCharType="end"/>
      </w:r>
      <w:r w:rsidRPr="002936FA">
        <w:t xml:space="preserve"> presented a mix of long short-term memory (LSTM) and convolutional neural networks (CNN). The proposed model</w:t>
      </w:r>
      <w:r>
        <w:t>’</w:t>
      </w:r>
      <w:r w:rsidRPr="002936FA">
        <w:t>s performance in load forecasting was more stable than that of other machine</w:t>
      </w:r>
      <w:r>
        <w:t xml:space="preserve"> learning techniques</w:t>
      </w:r>
      <w:r w:rsidRPr="002936FA">
        <w:t>.</w:t>
      </w:r>
      <w:r>
        <w:t xml:space="preserve"> </w:t>
      </w:r>
      <w:r w:rsidRPr="002936FA">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CB485A">
        <w:rPr>
          <w:noProof/>
        </w:rPr>
        <w:t>[68]</w:t>
      </w:r>
      <w:r>
        <w:fldChar w:fldCharType="end"/>
      </w:r>
      <w:r w:rsidRPr="002936FA">
        <w:t xml:space="preserve"> suggested a new Deep-Energy model that combines a 1-D CNN for feature extraction with a fully connected network for forecasting future load data. They forecasted the data for the next three days using an hourly electricity consumption data set from the United States</w:t>
      </w:r>
      <w:r>
        <w:t xml:space="preserve"> </w:t>
      </w:r>
      <w:r>
        <w:fldChar w:fldCharType="begin" w:fldLock="1"/>
      </w:r>
      <w:r w:rsidR="00E9727D">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[134]","plainTextFormattedCitation":"[134]","previouslyFormattedCitation":"[134]"},"properties":{"noteIndex":0},"schema":"https://github.com/citation-style-language/schema/raw/master/csl-citation.json"}</w:instrText>
      </w:r>
      <w:r>
        <w:fldChar w:fldCharType="separate"/>
      </w:r>
      <w:r w:rsidR="006F0C4D" w:rsidRPr="006F0C4D">
        <w:rPr>
          <w:noProof/>
        </w:rPr>
        <w:t>[134]</w:t>
      </w:r>
      <w:r>
        <w:fldChar w:fldCharType="end"/>
      </w:r>
      <w:r w:rsidRPr="002936FA">
        <w:t xml:space="preserve">. </w:t>
      </w:r>
      <w:r>
        <w:t>During the training phase</w:t>
      </w:r>
      <w:r w:rsidRPr="002936FA">
        <w:t>, data from the preceding seven days was used. They compared the proposed model</w:t>
      </w:r>
      <w:r>
        <w:t>’</w:t>
      </w:r>
      <w:r w:rsidRPr="002936FA">
        <w:t xml:space="preserve">s performance to five different machine learning techniques using the </w:t>
      </w:r>
      <w:r>
        <w:t>Root Mean Square Error (</w:t>
      </w:r>
      <w:r w:rsidRPr="002936FA">
        <w:t>RMSE</w:t>
      </w:r>
      <w:r>
        <w:t>)</w:t>
      </w:r>
      <w:r w:rsidRPr="002936FA">
        <w:t xml:space="preserve"> and </w:t>
      </w:r>
      <w:r>
        <w:t>Mean Absolute Percent Error (</w:t>
      </w:r>
      <w:r w:rsidRPr="002936FA">
        <w:t>MAPE</w:t>
      </w:r>
      <w:r>
        <w:t>)</w:t>
      </w:r>
      <w:r w:rsidRPr="002936FA">
        <w:t xml:space="preserve"> metrics. The findings indicated that the Deep</w:t>
      </w:r>
      <w:r>
        <w:t>-</w:t>
      </w:r>
      <w:r w:rsidRPr="002936FA">
        <w:t xml:space="preserve">Energy model </w:t>
      </w:r>
      <w:r>
        <w:t>could make</w:t>
      </w:r>
      <w:r w:rsidRPr="002936FA">
        <w:t xml:space="preserve"> accurate short-term load predictions than </w:t>
      </w:r>
      <w:r>
        <w:t xml:space="preserve">the </w:t>
      </w:r>
      <w:r w:rsidRPr="002936FA">
        <w:t xml:space="preserve">other models. </w:t>
      </w:r>
      <w:r>
        <w:t xml:space="preserve"> </w:t>
      </w:r>
    </w:p>
    <w:p w14:paraId="3B6BF333" w14:textId="446AB28A" w:rsidR="009B5CAF" w:rsidRDefault="0081143A" w:rsidP="009B5CAF">
      <w:pPr>
        <w:ind w:firstLine="288"/>
      </w:pPr>
      <w:r w:rsidRPr="002936FA">
        <w:t xml:space="preserve">In another paper </w:t>
      </w:r>
      <w:r>
        <w:fldChar w:fldCharType="begin" w:fldLock="1"/>
      </w:r>
      <w:r w:rsidR="00E9727D">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[135]","plainTextFormattedCitation":"[135]","previouslyFormattedCitation":"[135]"},"properties":{"noteIndex":0},"schema":"https://github.com/citation-style-language/schema/raw/master/csl-citation.json"}</w:instrText>
      </w:r>
      <w:r>
        <w:fldChar w:fldCharType="separate"/>
      </w:r>
      <w:r w:rsidR="006F0C4D" w:rsidRPr="006F0C4D">
        <w:rPr>
          <w:noProof/>
        </w:rPr>
        <w:t>[135]</w:t>
      </w:r>
      <w:r>
        <w:fldChar w:fldCharType="end"/>
      </w:r>
      <w:r w:rsidRPr="002936FA">
        <w:t xml:space="preserve">, the authors presented a new model that incorporates three algorithms: Variational Mode Decomposition (VMD), Convolutional Neural Networks (CNN), and Gated Neural Networks (GRU), and named it SEPNet. This model was created </w:t>
      </w:r>
      <w:r w:rsidRPr="002936FA">
        <w:lastRenderedPageBreak/>
        <w:t>to forecast hourly power prices, and to assess it, hourly data from the city of New York, U</w:t>
      </w:r>
      <w:r>
        <w:t>nited States</w:t>
      </w:r>
      <w:r w:rsidRPr="002936FA">
        <w:t xml:space="preserve"> was used. The data set included hourly electricity prices from 2015 to 2018. </w:t>
      </w:r>
      <w:r>
        <w:t>C</w:t>
      </w:r>
      <w:r w:rsidRPr="002936FA">
        <w:t xml:space="preserve">ompared to other models such as LSTM, CNN, and VMD-CNN, the SEPNet model fared better, improving the RMSE and MAPE by 25% and 19%, respectively. Additionally, several writers, for example </w:t>
      </w:r>
      <w:r>
        <w:fldChar w:fldCharType="begin" w:fldLock="1"/>
      </w:r>
      <w:r w:rsidR="00E9727D">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mendeley":{"formattedCitation":"[136]","plainTextFormattedCitation":"[136]","previouslyFormattedCitation":"[136]"},"properties":{"noteIndex":0},"schema":"https://github.com/citation-style-language/schema/raw/master/csl-citation.json"}</w:instrText>
      </w:r>
      <w:r>
        <w:fldChar w:fldCharType="separate"/>
      </w:r>
      <w:r w:rsidR="006F0C4D" w:rsidRPr="006F0C4D">
        <w:rPr>
          <w:noProof/>
        </w:rPr>
        <w:t>[136]</w:t>
      </w:r>
      <w:r>
        <w:fldChar w:fldCharType="end"/>
      </w:r>
      <w:r w:rsidRPr="002936FA">
        <w:t xml:space="preserve">, employed ANNs to forecast other </w:t>
      </w:r>
      <w:r>
        <w:t>load data types</w:t>
      </w:r>
      <w:r w:rsidRPr="002936FA">
        <w:t>, such as photovoltaic system output data. They proposed a robust CNN-based model named PVPNet and assessed it using daily data from 2015.</w:t>
      </w:r>
    </w:p>
    <w:p w14:paraId="5EF3B353" w14:textId="1E03EF6E" w:rsidR="002A6FC6" w:rsidRDefault="002A6FC6" w:rsidP="009B5CAF">
      <w:pPr>
        <w:ind w:firstLine="288"/>
      </w:pPr>
      <w:r w:rsidRPr="002A6FC6">
        <w:t xml:space="preserve">The ImageNet Large Scale Visual Recognition Competition (ILSVRC) is an international computer vision competition that takes place annually </w:t>
      </w:r>
      <w:r>
        <w:fldChar w:fldCharType="begin" w:fldLock="1"/>
      </w:r>
      <w:r w:rsidR="00E9727D">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mendeley":{"formattedCitation":"[137]","plainTextFormattedCitation":"[137]","previouslyFormattedCitation":"[137]"},"properties":{"noteIndex":0},"schema":"https://github.com/citation-style-language/schema/raw/master/csl-citation.json"}</w:instrText>
      </w:r>
      <w:r>
        <w:fldChar w:fldCharType="separate"/>
      </w:r>
      <w:r w:rsidR="006F0C4D" w:rsidRPr="006F0C4D">
        <w:rPr>
          <w:noProof/>
        </w:rPr>
        <w:t>[137]</w:t>
      </w:r>
      <w:r>
        <w:fldChar w:fldCharType="end"/>
      </w:r>
      <w:r w:rsidRPr="002A6FC6">
        <w:t xml:space="preserve">. In 2012, a Convolutional Neural Network (CNN) won this competition for the first time. Since then, using residual nets with a depth of up to 152, deep learning models have reduced the error rate to 3.57 percent </w:t>
      </w:r>
      <w:r>
        <w:fldChar w:fldCharType="begin" w:fldLock="1"/>
      </w:r>
      <w:r w:rsidR="00E9727D">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Recognition","id":"ITEM-1","issued":{"date-parts":[["2016"]]},"title":"Deep residual learning for image recognition","type":"paper-conference"},"uris":["http://www.mendeley.com/documents/?uuid=1b9a7ce1-237a-4cad-adc4-ebd623fd3675"]},{"id":"ITEM-2","itemData":{"DOI":"10.1109/ICDAR.2011.291","ISBN":"9780769545202","ISSN":"15205363","abstract":"In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ICDAR","id":"ITEM-2","issued":{"date-parts":[["2011"]]},"title":"ICDAR 2011 Chinese handwriting recognition competition","type":"paper-conference"},"uris":["http://www.mendeley.com/documents/?uuid=da7475bb-2d10-4c8c-bb95-397d5e6c8781"]},{"id":"ITEM-3","itemData":{"ISBN":"9781627480031","ISSN":"10495258","abstract":"We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Systems","id":"ITEM-3","issued":{"date-parts":[["2012"]]},"title":"Deep neural networks segment neuronal membranes in electron microscopy images","type":"paper-conference"},"uris":["http://www.mendeley.com/documents/?uuid=d5165e0d-25b5-4c3f-8351-2dcd0bb81039"]},{"id":"ITEM-4","itemData":{"DOI":"10.1007/978-3-642-40763-5_51","ISBN":"9783642407628","ISSN":"03029743","PMID":"24579167","abstract":"We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Bioinformatics)","id":"ITEM-4","issued":{"date-parts":[["2013"]]},"title":"Mitosis detection in breast cancer histology images with deep neural networks","type":"paper-conference"},"uris":["http://www.mendeley.com/documents/?uuid=929fe603-6f84-470a-9791-71c192ac4a53"]},{"id":"ITEM-5","itemData":{"ISBN":"9781617823800","abstract":"Straightforward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2010","id":"ITEM-5","issued":{"date-parts":[["2010"]]},"title":"Phone recognition with the mean-covariance restricted Boltzmann machine","type":"paper-conference"},"uris":["http://www.mendeley.com/documents/?uuid=b7cc9665-bb8d-4d4b-8290-44f03490cfad"]},{"id":"ITEM-6","itemData":{"DOI":"10.21437/interspeech.2011-169","ISSN":"19909772","abstract":"We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INTERSPEECH","id":"ITEM-6","issued":{"date-parts":[["2011"]]},"title":"Conversational speech transcription using Context-Dependent Deep Neural Networks","type":"paper-conference"},"uris":["http://www.mendeley.com/documents/?uuid=b73c8c06-51ba-4695-8d70-6380a75970b1"]},{"id":"ITEM-7","itemData":{"DOI":"10.1109/TASLP.2014.2339736","ISSN":"15587916","abstract":"Recently,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Processing","id":"ITEM-7","issued":{"date-parts":[["2014"]]},"title":"Convolutional neural networks for speech recognition","type":"article-journal"},"uris":["http://www.mendeley.com/documents/?uuid=ec69cb6c-1e37-4e2a-982a-a031ca71bbb3"]},{"id":"ITEM-8","itemData":{"DOI":"10.21437/interspeech.2014-433","ISSN":"19909772","abstract":"Deep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INTERSPEECH","id":"ITEM-8","issued":{"date-parts":[["2014"]]},"title":"Ensemble deep learning for speech recognition","type":"paper-conference"},"uris":["http://www.mendeley.com/documents/?uuid=3ef718ec-bc19-4d12-92ff-c9226d9731d7"]}],"mendeley":{"formattedCitation":"[138]–[145]","plainTextFormattedCitation":"[138]–[145]","previouslyFormattedCitation":"[138]–[145]"},"properties":{"noteIndex":0},"schema":"https://github.com/citation-style-language/schema/raw/master/csl-citation.json"}</w:instrText>
      </w:r>
      <w:r>
        <w:fldChar w:fldCharType="separate"/>
      </w:r>
      <w:r w:rsidR="006F0C4D" w:rsidRPr="006F0C4D">
        <w:rPr>
          <w:noProof/>
        </w:rPr>
        <w:t>[138]–[145]</w:t>
      </w:r>
      <w:r>
        <w:fldChar w:fldCharType="end"/>
      </w:r>
      <w:r w:rsidRPr="002A6FC6">
        <w:t xml:space="preserve">. The primary reason for using deep learning models in this study is that they outperform traditional models at learning highly nonlinear relationships and shared uncertainties in the data </w:t>
      </w:r>
      <w:r>
        <w:fldChar w:fldCharType="begin" w:fldLock="1"/>
      </w:r>
      <w:r w:rsidR="00E9727D">
        <w:instrText>ADDIN CSL_CITATION {"citationItems":[{"id":"ITEM-1","itemData":{"DOI":"10.1109/TSG.2017.2686012","ISSN":"19493053","abstract":"The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Grid","id":"ITEM-1","issued":{"date-parts":[["2018"]]},"title":"Deep Learning for Household Load Forecasting-A Novel Pooling Deep RNN","type":"article-journal"},"uris":["http://www.mendeley.com/documents/?uuid=1d950a94-d42e-46ce-bd17-27ce284972ba"]},{"id":"ITEM-2","itemData":{"DOI":"10.3390/jcm8122149","ISSN":"2077-0383","abstract":"Severe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Medicine","id":"ITEM-2","issued":{"date-parts":[["2019"]]},"title":"Predicting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Registry","type":"article-journal"},"uris":["http://www.mendeley.com/documents/?uuid=2177db47-49c8-4de5-80c8-cad85c4fa944"]}],"mendeley":{"formattedCitation":"[124], [146]","plainTextFormattedCitation":"[124], [146]","previouslyFormattedCitation":"[124], [146]"},"properties":{"noteIndex":0},"schema":"https://github.com/citation-style-language/schema/raw/master/csl-citation.json"}</w:instrText>
      </w:r>
      <w:r>
        <w:fldChar w:fldCharType="separate"/>
      </w:r>
      <w:r w:rsidR="006F0C4D" w:rsidRPr="006F0C4D">
        <w:rPr>
          <w:noProof/>
        </w:rPr>
        <w:t>[124], [146]</w:t>
      </w:r>
      <w:r>
        <w:fldChar w:fldCharType="end"/>
      </w:r>
      <w:r w:rsidRPr="002A6FC6">
        <w:t>.</w:t>
      </w:r>
    </w:p>
    <w:p w14:paraId="550C67A0" w14:textId="4715CCC6" w:rsidR="00D567DD" w:rsidRDefault="0014008E" w:rsidP="00D567DD">
      <w:pPr>
        <w:pStyle w:val="Heading3"/>
      </w:pPr>
      <w:bookmarkStart w:id="49" w:name="_Toc86260346"/>
      <w:r>
        <w:t>2.5</w:t>
      </w:r>
      <w:r w:rsidR="00D567DD">
        <w:t>.1 The Long Short Term Memory Forecaster (LSTM)</w:t>
      </w:r>
      <w:bookmarkEnd w:id="49"/>
    </w:p>
    <w:p w14:paraId="57F03945" w14:textId="0C01471B" w:rsidR="00D567DD" w:rsidRDefault="00D567DD" w:rsidP="00D567DD">
      <w:pPr>
        <w:ind w:firstLine="288"/>
      </w:pPr>
      <w:r>
        <w:t xml:space="preserve">Recurrent Neural Network (RNNs) introduced memory into neural networks, which helps to model sequential data. RNNs have been successfully applied in machine translation, speech synthesis, and time series prediction </w:t>
      </w:r>
      <w:r>
        <w:fldChar w:fldCharType="begin" w:fldLock="1"/>
      </w:r>
      <w:r w:rsidR="00CB485A">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[147]","plainTextFormattedCitation":"[147]","previouslyFormattedCitation":"[147]"},"properties":{"noteIndex":0},"schema":"https://github.com/citation-style-language/schema/raw/master/csl-citation.json"}</w:instrText>
      </w:r>
      <w:r>
        <w:fldChar w:fldCharType="separate"/>
      </w:r>
      <w:r w:rsidR="00CB485A" w:rsidRPr="00CB485A">
        <w:rPr>
          <w:noProof/>
        </w:rPr>
        <w:t>[147]</w:t>
      </w:r>
      <w:r>
        <w:fldChar w:fldCharType="end"/>
      </w:r>
      <w:r>
        <w:t xml:space="preserve">. </w:t>
      </w:r>
      <w:r w:rsidRPr="000D07CB">
        <w:t>Typically, back-propagation or real-time recurrent learning algorithms are used to train RNNs. These training methods expose traditional RNNs to vanishing gradient issues, reducing their effectiveness when dealing with large data sets</w:t>
      </w:r>
      <w:r>
        <w:t xml:space="preserve"> </w:t>
      </w:r>
      <w:r>
        <w:fldChar w:fldCharType="begin" w:fldLock="1"/>
      </w:r>
      <w:r w:rsidR="00CB485A">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[103]","plainTextFormattedCitation":"[6], [7], [103]","previouslyFormattedCitation":"[6], [7], [103]"},"properties":{"noteIndex":0},"schema":"https://github.com/citation-style-language/schema/raw/master/csl-citation.json"}</w:instrText>
      </w:r>
      <w:r>
        <w:fldChar w:fldCharType="separate"/>
      </w:r>
      <w:r w:rsidR="00CB485A" w:rsidRPr="00CB485A">
        <w:rPr>
          <w:noProof/>
        </w:rPr>
        <w:t>[6], [7], [103]</w:t>
      </w:r>
      <w:r>
        <w:fldChar w:fldCharType="end"/>
      </w:r>
      <w:r>
        <w:t xml:space="preserve">. The LSTM is an RNN created to fix vanishing gradient problems and store information for long periods. Its memory cell configuration </w:t>
      </w:r>
      <w:r>
        <w:lastRenderedPageBreak/>
        <w:t xml:space="preserve">helps retain information more than any deep neural network currently available </w:t>
      </w:r>
      <w:r>
        <w:fldChar w:fldCharType="begin" w:fldLock="1"/>
      </w:r>
      <w:r w:rsidR="00CB485A">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[103]","plainTextFormattedCitation":"[103]","previouslyFormattedCitation":"[103]"},"properties":{"noteIndex":0},"schema":"https://github.com/citation-style-language/schema/raw/master/csl-citation.json"}</w:instrText>
      </w:r>
      <w:r>
        <w:fldChar w:fldCharType="separate"/>
      </w:r>
      <w:r w:rsidR="00CB485A" w:rsidRPr="00CB485A">
        <w:rPr>
          <w:noProof/>
        </w:rPr>
        <w:t>[103]</w:t>
      </w:r>
      <w:r>
        <w:fldChar w:fldCharType="end"/>
      </w:r>
      <w:r>
        <w:t xml:space="preserve">. </w:t>
      </w:r>
      <w:r w:rsidRPr="005E4605">
        <w:t xml:space="preserve">LSTM is perhaps the most well-known deep learning architecture for time series forecasting, which is built specifically to remember past data to retrieve it at </w:t>
      </w:r>
      <w:r>
        <w:t>a</w:t>
      </w:r>
      <w:r w:rsidRPr="005E4605">
        <w:t xml:space="preserve"> suitable time in the future to produce the output prediction.</w:t>
      </w:r>
    </w:p>
    <w:p w14:paraId="35D1E53B" w14:textId="42DABE35" w:rsidR="00D567DD" w:rsidRDefault="00D567DD" w:rsidP="00D567DD">
      <w:pPr>
        <w:ind w:firstLine="288"/>
      </w:pPr>
      <w:r w:rsidRPr="005C2B64">
        <w:t>LSTMs are a classification of recurrent neural networks</w:t>
      </w:r>
      <w:r>
        <w:t xml:space="preserve"> that can learn the order of dependencies between elements in a sequence. LSTMs overcome the issue of vanishing gradients using gates that regulate the input flow, making them excellent for dealing with time series data with lengthy temporal dependencies. </w:t>
      </w:r>
      <w:r w:rsidRPr="00DF7A6F">
        <w:t>Unlike a conventional recurrent unit, which overwrites its memory at each time step, the LSTM unit can select whether to retain existing memory via the introduced gates.</w:t>
      </w:r>
      <w:r>
        <w:t xml:space="preserve"> The LSTM provides a model capable of storing information for an extended period and better control of gradients. Munem</w:t>
      </w:r>
      <w:r>
        <w:fldChar w:fldCharType="begin" w:fldLock="1"/>
      </w:r>
      <w:r w:rsidR="00CB485A">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[103]","plainTextFormattedCitation":"[103]","previouslyFormattedCitation":"[103]"},"properties":{"noteIndex":0},"schema":"https://github.com/citation-style-language/schema/raw/master/csl-citation.json"}</w:instrText>
      </w:r>
      <w:r>
        <w:fldChar w:fldCharType="separate"/>
      </w:r>
      <w:r w:rsidR="00CB485A" w:rsidRPr="00CB485A">
        <w:rPr>
          <w:noProof/>
        </w:rPr>
        <w:t>[103]</w:t>
      </w:r>
      <w:r>
        <w:fldChar w:fldCharType="end"/>
      </w:r>
      <w:r>
        <w:t xml:space="preserve"> et al. argue that LSTM is better than other deep neural networks because of its memory cell configuration. </w:t>
      </w:r>
    </w:p>
    <w:p w14:paraId="5053E81E" w14:textId="77777777" w:rsidR="00D567DD" w:rsidRDefault="00D567DD" w:rsidP="00D567DD">
      <w:pPr>
        <w:pStyle w:val="BodyText"/>
        <w:keepNext/>
        <w:ind w:firstLine="288"/>
      </w:pPr>
      <w:r>
        <w:rPr>
          <w:noProof/>
        </w:rPr>
        <w:drawing>
          <wp:inline distT="0" distB="0" distL="0" distR="0" wp14:anchorId="02A96E52" wp14:editId="38F9FAD5">
            <wp:extent cx="5095875" cy="21336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9" t="4564" r="2931" b="2490"/>
                    <a:stretch/>
                  </pic:blipFill>
                  <pic:spPr bwMode="auto">
                    <a:xfrm>
                      <a:off x="0" y="0"/>
                      <a:ext cx="5095875"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70B9D255" w:rsidR="00D567DD" w:rsidRDefault="00D567DD" w:rsidP="00D567DD">
      <w:pPr>
        <w:pStyle w:val="Caption"/>
        <w:jc w:val="center"/>
      </w:pPr>
      <w:bookmarkStart w:id="50" w:name="_Ref85228496"/>
      <w:bookmarkStart w:id="51" w:name="_Toc86260411"/>
      <w:r>
        <w:t xml:space="preserve">Figure </w:t>
      </w:r>
      <w:fldSimple w:instr=" SEQ Figure \* ARABIC ">
        <w:r w:rsidR="00004E51">
          <w:rPr>
            <w:noProof/>
          </w:rPr>
          <w:t>6</w:t>
        </w:r>
      </w:fldSimple>
      <w:bookmarkEnd w:id="50"/>
      <w:r>
        <w:t xml:space="preserve"> - The Long Short-Term Memory Structure  </w:t>
      </w:r>
      <w:r>
        <w:fldChar w:fldCharType="begin" w:fldLock="1"/>
      </w:r>
      <w:r w:rsidR="00CB485A">
        <w:instrText>ADDIN CSL_CITATION {"citationItems":[{"id":"ITEM-1","itemData":{"URL":"https://www.analyticsvidhya.com/blog/2017/12/fundamentals-of-deep-learning-introduction-to-lstm/","accessed":{"date-parts":[["2021","8","30"]]},"id":"ITEM-1","issued":{"date-parts":[["2017"]]},"title":"Long Short Term Memory | Architecture Of LSTM","type":"webpage"},"uris":["http://www.mendeley.com/documents/?uuid=bc5f122d-5fba-3e2a-891d-a126f7614816"]}],"mendeley":{"formattedCitation":"[148]","plainTextFormattedCitation":"[148]","previouslyFormattedCitation":"[148]"},"properties":{"noteIndex":0},"schema":"https://github.com/citation-style-language/schema/raw/master/csl-citation.json"}</w:instrText>
      </w:r>
      <w:r>
        <w:fldChar w:fldCharType="separate"/>
      </w:r>
      <w:r w:rsidR="00CB485A" w:rsidRPr="00CB485A">
        <w:rPr>
          <w:b w:val="0"/>
          <w:noProof/>
        </w:rPr>
        <w:t>[148]</w:t>
      </w:r>
      <w:bookmarkEnd w:id="51"/>
      <w:r>
        <w:fldChar w:fldCharType="end"/>
      </w:r>
    </w:p>
    <w:p w14:paraId="1F6D274F" w14:textId="5013A3B4" w:rsidR="00D567DD" w:rsidRDefault="00D567DD" w:rsidP="00D567DD">
      <w:pPr>
        <w:ind w:firstLine="288"/>
      </w:pPr>
      <w:r w:rsidRPr="002B3474">
        <w:t xml:space="preserve">This repeating module in standard RNNs will have a relatively simple structure, such as a single tanh layer. LSTMs have </w:t>
      </w:r>
      <w:r>
        <w:t xml:space="preserve">the </w:t>
      </w:r>
      <w:r w:rsidRPr="002B3474">
        <w:t xml:space="preserve">structure as well, although the repeating module is </w:t>
      </w:r>
      <w:r w:rsidRPr="002B3474">
        <w:lastRenderedPageBreak/>
        <w:t>structured differently. Rather than a single neural network layer, there are four that interact in a unique way.</w:t>
      </w:r>
      <w:r>
        <w:t xml:space="preserve"> Each memory block is composed of the following: a memory cell, an input gate, a forget gate, and an output gate. </w:t>
      </w:r>
      <w:r w:rsidRPr="004D2C96">
        <w:t xml:space="preserve">Each line in </w:t>
      </w:r>
      <w:r>
        <w:fldChar w:fldCharType="begin"/>
      </w:r>
      <w:r>
        <w:instrText xml:space="preserve"> REF _Ref85228496 \h </w:instrText>
      </w:r>
      <w:r>
        <w:fldChar w:fldCharType="separate"/>
      </w:r>
      <w:r w:rsidR="00004E51">
        <w:t xml:space="preserve">Figure </w:t>
      </w:r>
      <w:r w:rsidR="00004E51">
        <w:rPr>
          <w:noProof/>
        </w:rPr>
        <w:t>6</w:t>
      </w:r>
      <w:r>
        <w:fldChar w:fldCharType="end"/>
      </w:r>
      <w:r>
        <w:t xml:space="preserve"> </w:t>
      </w:r>
      <w:r w:rsidRPr="004D2C96">
        <w:t>represents a whole vector, from one node</w:t>
      </w:r>
      <w:r>
        <w:t>’</w:t>
      </w:r>
      <w:r w:rsidRPr="004D2C96">
        <w:t>s output to the inputs of others. The pink circles denote operations performed at the point level, such as vector addition. The tiny yellow boxes represent layers of learned neural networks. Concatenation occurs when two lines merge, whereas forking occurs when a line</w:t>
      </w:r>
      <w:r>
        <w:t>’</w:t>
      </w:r>
      <w:r w:rsidRPr="004D2C96">
        <w:t>s content is replicated</w:t>
      </w:r>
      <w:r>
        <w:t>,</w:t>
      </w:r>
      <w:r w:rsidRPr="004D2C96">
        <w:t xml:space="preserve"> and the copies are sent to various locations. </w:t>
      </w:r>
    </w:p>
    <w:p w14:paraId="3989C6C9" w14:textId="77777777" w:rsidR="00D567DD" w:rsidRDefault="00D567DD" w:rsidP="00D567DD">
      <w:pPr>
        <w:ind w:firstLine="288"/>
      </w:pPr>
      <w:r w:rsidRPr="004D2C96">
        <w:t>The key to LSTMs is the cell state, represented by the horizontal line running across the diagram</w:t>
      </w:r>
      <w:r>
        <w:t>’</w:t>
      </w:r>
      <w:r w:rsidRPr="004D2C96">
        <w:t xml:space="preserve">s top. It maintains the integrity of data travelling through it. By </w:t>
      </w:r>
      <w:r>
        <w:t>adequate</w:t>
      </w:r>
      <w:r w:rsidRPr="004D2C96">
        <w:t xml:space="preserve">ly regulating gates, the LSTMs </w:t>
      </w:r>
      <w:r>
        <w:t>can remove or add</w:t>
      </w:r>
      <w:r w:rsidRPr="004D2C96">
        <w:t xml:space="preserve"> information to the cell state. Gates typically allow information to pass through on an optional basis. They are constructed using a sigmoid neural network layer and pointwise multiplication. The sigmoid layer generates values between 0 and 1, indicating how much of each element should be allowed to pass through. A number of zero indicates that </w:t>
      </w:r>
      <w:r>
        <w:t>“</w:t>
      </w:r>
      <w:r w:rsidRPr="004D2C96">
        <w:t>everything is forgotten,</w:t>
      </w:r>
      <w:r>
        <w:t>”</w:t>
      </w:r>
      <w:r w:rsidRPr="004D2C96">
        <w:t xml:space="preserve"> whereas a value of one indicates that </w:t>
      </w:r>
      <w:r>
        <w:t>“</w:t>
      </w:r>
      <w:r w:rsidRPr="004D2C96">
        <w:t>everything is retained.</w:t>
      </w:r>
      <w:r>
        <w:t>”</w:t>
      </w:r>
      <w:r w:rsidRPr="004D2C96">
        <w:t xml:space="preserve"> Three gates protect and govern the cell state in an LSTM</w:t>
      </w:r>
      <w:r>
        <w:t xml:space="preserv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t>.</w:t>
      </w:r>
    </w:p>
    <w:p w14:paraId="759BD2A0" w14:textId="77777777" w:rsidR="00D567DD" w:rsidRDefault="00D567DD" w:rsidP="00D567DD">
      <w:pPr>
        <w:ind w:firstLine="288"/>
      </w:pPr>
      <w:r w:rsidRPr="004D2C96">
        <w:t xml:space="preserve">The initial stage in LSTM is for a sigmoid layer dubbed the </w:t>
      </w:r>
      <w:r>
        <w:t>“</w:t>
      </w:r>
      <w:r w:rsidRPr="004D2C96">
        <w:t>forget gate layer</w:t>
      </w:r>
      <w:r>
        <w:t>”</w:t>
      </w:r>
      <w:r w:rsidRPr="004D2C96">
        <w:t xml:space="preserve"> to decide what information should be discarded from the cell state. It examines the preceding hidden layer and input and returns a number between 0 and 1 for each number in the cell state. The following step is to decide what new information will be stored in the cell state by merging two pieces to make a state update. The first is that a sigmoid layer known as the </w:t>
      </w:r>
      <w:r>
        <w:t>“</w:t>
      </w:r>
      <w:r w:rsidRPr="004D2C96">
        <w:t>input gate layer</w:t>
      </w:r>
      <w:r>
        <w:t>”</w:t>
      </w:r>
      <w:r w:rsidRPr="004D2C96">
        <w:t xml:space="preserve"> determines which values need to be updated. The second is that a tanh layer generates a vector of new candidate values that could be inserted into the state. Following </w:t>
      </w:r>
      <w:r w:rsidRPr="004D2C96">
        <w:lastRenderedPageBreak/>
        <w:t>that, multiplying the old state by forgetting the items and adding the new candidate</w:t>
      </w:r>
      <w:r>
        <w:t>’</w:t>
      </w:r>
      <w:r w:rsidRPr="004D2C96">
        <w:t>s values to update the old cell state into the new cell state.</w:t>
      </w:r>
      <w:r>
        <w:t xml:space="preserve"> </w:t>
      </w:r>
    </w:p>
    <w:p w14:paraId="75EC3A82" w14:textId="73D0F1E1" w:rsidR="00D567DD" w:rsidRDefault="00D567DD" w:rsidP="00D567DD">
      <w:pPr>
        <w:ind w:firstLine="288"/>
      </w:pPr>
      <w:r w:rsidRPr="004D2C96">
        <w:t>Finally, the net executes the output, a filtered version of our cell state</w:t>
      </w:r>
      <w:r>
        <w:t xml:space="preserve"> </w:t>
      </w:r>
      <w:r>
        <w:fldChar w:fldCharType="begin" w:fldLock="1"/>
      </w:r>
      <w:r w:rsidR="00CB485A">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[Blog]","type":"article-journal"},"uris":["http://www.mendeley.com/documents/?uuid=762221fe-2737-4252-9fc7-4ad680556505"]}],"mendeley":{"formattedCitation":"[149], [150]","plainTextFormattedCitation":"[149], [150]","previouslyFormattedCitation":"[149], [150]"},"properties":{"noteIndex":0},"schema":"https://github.com/citation-style-language/schema/raw/master/csl-citation.json"}</w:instrText>
      </w:r>
      <w:r>
        <w:fldChar w:fldCharType="separate"/>
      </w:r>
      <w:r w:rsidR="00CB485A" w:rsidRPr="00CB485A">
        <w:rPr>
          <w:noProof/>
        </w:rPr>
        <w:t>[149], [150]</w:t>
      </w:r>
      <w:r>
        <w:fldChar w:fldCharType="end"/>
      </w:r>
      <w:r w:rsidRPr="004D2C96">
        <w:t>. First, a sigmoid layer uses the cell state to execute outputs. Then we run the cell state through tanh and multiply it by the output of the sigmoid gate to output only the sections we want.</w:t>
      </w:r>
      <w:r>
        <w:t xml:space="preserve"> </w:t>
      </w:r>
      <w:r w:rsidRPr="00484F58">
        <w:t>There will be no improvement in the state cell memory</w:t>
      </w:r>
      <w:r>
        <w:t xml:space="preserve"> </w:t>
      </w:r>
      <w:r w:rsidRPr="00484F58">
        <w:t xml:space="preserve">if the input gate value is </w:t>
      </w:r>
      <w:r>
        <w:t>minima</w:t>
      </w:r>
      <w:r w:rsidRPr="00484F58">
        <w:t xml:space="preserve">l and close to zero. In </w:t>
      </w:r>
      <w:r>
        <w:t>a</w:t>
      </w:r>
      <w:r w:rsidRPr="00484F58">
        <w:t xml:space="preserve"> network model, stacked LSTM can be </w:t>
      </w:r>
      <w:r>
        <w:t>implemented</w:t>
      </w:r>
      <w:r w:rsidRPr="00484F58">
        <w:t xml:space="preserve"> by</w:t>
      </w:r>
      <w:r>
        <w:t xml:space="preserve"> using</w:t>
      </w:r>
      <w:r w:rsidRPr="00484F58">
        <w:t xml:space="preserve"> multiple LSTM layers</w:t>
      </w:r>
      <w:r>
        <w:t xml:space="preserv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484F58">
        <w:t>.</w:t>
      </w:r>
      <w:r>
        <w:t xml:space="preserve"> The technique of forgetting and retaining information within a cell makes LSTM perfect for dealing with sequential data.</w:t>
      </w:r>
      <w:r w:rsidRPr="005E4605">
        <w:t xml:space="preserve"> </w:t>
      </w:r>
    </w:p>
    <w:p w14:paraId="028D8D22" w14:textId="7A64B2E9" w:rsidR="00D567DD" w:rsidRDefault="00D567DD" w:rsidP="00D567DD">
      <w:pPr>
        <w:ind w:firstLine="288"/>
      </w:pPr>
      <w:r w:rsidRPr="005E4605">
        <w:t xml:space="preserve">Bouktif et al. </w:t>
      </w:r>
      <w:r>
        <w:fldChar w:fldCharType="begin" w:fldLock="1"/>
      </w:r>
      <w:r w:rsidR="00CB485A">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[151]","plainTextFormattedCitation":"[151]","previouslyFormattedCitation":"[151]"},"properties":{"noteIndex":0},"schema":"https://github.com/citation-style-language/schema/raw/master/csl-citation.json"}</w:instrText>
      </w:r>
      <w:r>
        <w:fldChar w:fldCharType="separate"/>
      </w:r>
      <w:r w:rsidR="00CB485A" w:rsidRPr="00CB485A">
        <w:rPr>
          <w:noProof/>
        </w:rPr>
        <w:t>[151]</w:t>
      </w:r>
      <w:r>
        <w:fldChar w:fldCharType="end"/>
      </w:r>
      <w:r>
        <w:t xml:space="preserve"> </w:t>
      </w:r>
      <w:r w:rsidRPr="005E4605">
        <w:t xml:space="preserve">are </w:t>
      </w:r>
      <w:r>
        <w:t xml:space="preserve">one of the </w:t>
      </w:r>
      <w:r w:rsidRPr="005E4605">
        <w:t>author</w:t>
      </w:r>
      <w:r>
        <w:t>s</w:t>
      </w:r>
      <w:r w:rsidRPr="005E4605">
        <w:t xml:space="preserve"> who applied </w:t>
      </w:r>
      <w:r>
        <w:t>the LSTM</w:t>
      </w:r>
      <w:r w:rsidRPr="005E4605">
        <w:t xml:space="preserve"> to load forecasting. They examined half-hourly French electricity demand from 2008 to 2016. 70% of the data has been used to train the model, while 30% was used as the test set. A genetic algorithm was used to determine the optimal time lags to include in the input vector a</w:t>
      </w:r>
      <w:r>
        <w:t>nd</w:t>
      </w:r>
      <w:r w:rsidRPr="005E4605">
        <w:t xml:space="preserve"> the appropriate amount of stacked LSTM layers. </w:t>
      </w:r>
      <w:r>
        <w:t>The final structure used six LSTM layers with 100, 60, and 50 cells</w:t>
      </w:r>
      <w:r w:rsidRPr="005E4605">
        <w:t>, and 100-time lags were transmitted into the input layer. The test data revealed a mean absolute error of 250 MW and a root mean square error of 341 MW.</w:t>
      </w:r>
    </w:p>
    <w:p w14:paraId="0B6C073B" w14:textId="479FAF45" w:rsidR="00D567DD" w:rsidRDefault="0014008E" w:rsidP="00D567DD">
      <w:pPr>
        <w:pStyle w:val="Heading3"/>
      </w:pPr>
      <w:bookmarkStart w:id="52" w:name="_Toc86260347"/>
      <w:r>
        <w:t>2.5</w:t>
      </w:r>
      <w:r w:rsidR="00D567DD">
        <w:t>.2 The Convolutional Neural Network Forecaster (CNN)</w:t>
      </w:r>
      <w:bookmarkEnd w:id="52"/>
    </w:p>
    <w:p w14:paraId="4A5E068D" w14:textId="18D99779" w:rsidR="00D567DD" w:rsidRDefault="00D567DD" w:rsidP="00D567DD">
      <w:pPr>
        <w:ind w:firstLine="288"/>
      </w:pPr>
      <w:r>
        <w:t xml:space="preserve">In recent years, Convolutional Neural Networks (CNNs) have gained the attention of researchers studying load forecasting </w:t>
      </w:r>
      <w:r>
        <w:fldChar w:fldCharType="begin" w:fldLock="1"/>
      </w:r>
      <w:r w:rsidR="00E9727D">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[130], [152], [153]","plainTextFormattedCitation":"[2], [4], [130], [152], [153]","previouslyFormattedCitation":"[2], [4], [130], [152], [153]"},"properties":{"noteIndex":0},"schema":"https://github.com/citation-style-language/schema/raw/master/csl-citation.json"}</w:instrText>
      </w:r>
      <w:r>
        <w:fldChar w:fldCharType="separate"/>
      </w:r>
      <w:r w:rsidR="006F0C4D" w:rsidRPr="006F0C4D">
        <w:rPr>
          <w:noProof/>
        </w:rPr>
        <w:t>[2], [4], [130], [152], [153]</w:t>
      </w:r>
      <w:r>
        <w:fldChar w:fldCharType="end"/>
      </w:r>
      <w:r>
        <w:t xml:space="preserve">. CNNs are a type of deep learning network used for data processing with a grid-like topology </w:t>
      </w:r>
      <w:r>
        <w:fldChar w:fldCharType="begin" w:fldLock="1"/>
      </w:r>
      <w:r w:rsidR="00CB485A">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[147], [154]","plainTextFormattedCitation":"[2], [147], [154]","previouslyFormattedCitation":"[2], [147], [154]"},"properties":{"noteIndex":0},"schema":"https://github.com/citation-style-language/schema/raw/master/csl-citation.json"}</w:instrText>
      </w:r>
      <w:r>
        <w:fldChar w:fldCharType="separate"/>
      </w:r>
      <w:r w:rsidR="00CB485A" w:rsidRPr="00CB485A">
        <w:rPr>
          <w:noProof/>
        </w:rPr>
        <w:t>[2], [147], [154]</w:t>
      </w:r>
      <w:r>
        <w:fldChar w:fldCharType="end"/>
      </w:r>
      <w:r>
        <w:t xml:space="preserve">. This can comprise time series and image data, which can be viewed as a one-dimensional and two-dimensional data grid, respectively </w:t>
      </w:r>
      <w:r>
        <w:fldChar w:fldCharType="begin" w:fldLock="1"/>
      </w:r>
      <w:r w:rsidR="00CB485A">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[154]–[156]","plainTextFormattedCitation":"[2], [154]–[156]","previouslyFormattedCitation":"[2], [154]–[156]"},"properties":{"noteIndex":0},"schema":"https://github.com/citation-style-language/schema/raw/master/csl-citation.json"}</w:instrText>
      </w:r>
      <w:r>
        <w:fldChar w:fldCharType="separate"/>
      </w:r>
      <w:r w:rsidR="00CB485A" w:rsidRPr="00CB485A">
        <w:rPr>
          <w:noProof/>
        </w:rPr>
        <w:t>[2], [154]–[156]</w:t>
      </w:r>
      <w:r>
        <w:fldChar w:fldCharType="end"/>
      </w:r>
      <w:r>
        <w:t xml:space="preserve">. </w:t>
      </w:r>
      <w:r w:rsidRPr="00290471">
        <w:t xml:space="preserve">CNN is like the ANN in that it is </w:t>
      </w:r>
      <w:r w:rsidRPr="00290471">
        <w:lastRenderedPageBreak/>
        <w:t>a feed-forward neural network designed to mimic human neurons</w:t>
      </w:r>
      <w:r>
        <w:t xml:space="preserve"> </w:t>
      </w:r>
      <w:r>
        <w:fldChar w:fldCharType="begin" w:fldLock="1"/>
      </w:r>
      <w:r w:rsidR="00CB485A">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[118]","plainTextFormattedCitation":"[2], [118]","previouslyFormattedCitation":"[2], [118]"},"properties":{"noteIndex":0},"schema":"https://github.com/citation-style-language/schema/raw/master/csl-citation.json"}</w:instrText>
      </w:r>
      <w:r>
        <w:fldChar w:fldCharType="separate"/>
      </w:r>
      <w:r w:rsidR="00CB485A" w:rsidRPr="00CB485A">
        <w:rPr>
          <w:noProof/>
        </w:rPr>
        <w:t>[2], [118]</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CB485A">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[157]–[162]","plainTextFormattedCitation":"[7], [157]–[162]","previouslyFormattedCitation":"[7], [157]–[162]"},"properties":{"noteIndex":0},"schema":"https://github.com/citation-style-language/schema/raw/master/csl-citation.json"}</w:instrText>
      </w:r>
      <w:r>
        <w:fldChar w:fldCharType="separate"/>
      </w:r>
      <w:r w:rsidR="00CB485A" w:rsidRPr="00CB485A">
        <w:rPr>
          <w:noProof/>
        </w:rPr>
        <w:t>[7], [157]–[162]</w:t>
      </w:r>
      <w:r>
        <w:fldChar w:fldCharType="end"/>
      </w:r>
      <w:r>
        <w:t xml:space="preserve">. In load forecasting, CNNs are known to boost the power of the ANN because they have deeper layers and have model parameters such as a receptive field length and dilation, which can help interpret load data better </w:t>
      </w:r>
      <w:r>
        <w:fldChar w:fldCharType="begin" w:fldLock="1"/>
      </w:r>
      <w:r w:rsidR="00E9727D">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[131]","plainTextFormattedCitation":"[7], [131]","previouslyFormattedCitation":"[7], [131]"},"properties":{"noteIndex":0},"schema":"https://github.com/citation-style-language/schema/raw/master/csl-citation.json"}</w:instrText>
      </w:r>
      <w:r>
        <w:fldChar w:fldCharType="separate"/>
      </w:r>
      <w:r w:rsidR="006F0C4D" w:rsidRPr="006F0C4D">
        <w:rPr>
          <w:noProof/>
        </w:rPr>
        <w:t>[7], [131]</w:t>
      </w:r>
      <w:r>
        <w:fldChar w:fldCharType="end"/>
      </w:r>
      <w:r>
        <w:t xml:space="preserve">. In at least one of its layers, CNN employs a particular linear mathematical technique called convolution </w:t>
      </w:r>
      <w:r>
        <w:fldChar w:fldCharType="begin" w:fldLock="1"/>
      </w:r>
      <w:r w:rsidR="00CB485A">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[147]","plainTextFormattedCitation":"[147]","previouslyFormattedCitation":"[147]"},"properties":{"noteIndex":0},"schema":"https://github.com/citation-style-language/schema/raw/master/csl-citation.json"}</w:instrText>
      </w:r>
      <w:r>
        <w:fldChar w:fldCharType="separate"/>
      </w:r>
      <w:r w:rsidR="00CB485A" w:rsidRPr="00CB485A">
        <w:rPr>
          <w:noProof/>
        </w:rPr>
        <w:t>[147]</w:t>
      </w:r>
      <w:r>
        <w:fldChar w:fldCharType="end"/>
      </w:r>
      <w:r>
        <w:t xml:space="preserve">. </w:t>
      </w:r>
    </w:p>
    <w:p w14:paraId="142E2ED3" w14:textId="77777777" w:rsidR="00D567DD" w:rsidRDefault="00D567DD" w:rsidP="00D567DD">
      <w:pPr>
        <w:keepNext/>
        <w:ind w:left="288" w:firstLine="432"/>
      </w:pPr>
      <w:r>
        <w:rPr>
          <w:noProof/>
        </w:rPr>
        <w:drawing>
          <wp:inline distT="0" distB="0" distL="0" distR="0" wp14:anchorId="69189C50" wp14:editId="70319F39">
            <wp:extent cx="4848225" cy="2543175"/>
            <wp:effectExtent l="0" t="0" r="9525" b="9525"/>
            <wp:docPr id="1" name="Picture 1" descr="Convolutional neural networks for time series forecasting | Python for  Finance Coo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onvolutional neural networks for time series forecasting | Python for  Finance Cookbook"/>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152" t="1777" r="1138" b="3294"/>
                    <a:stretch/>
                  </pic:blipFill>
                  <pic:spPr bwMode="auto">
                    <a:xfrm>
                      <a:off x="0" y="0"/>
                      <a:ext cx="4856272" cy="2547396"/>
                    </a:xfrm>
                    <a:prstGeom prst="rect">
                      <a:avLst/>
                    </a:prstGeom>
                    <a:noFill/>
                    <a:ln>
                      <a:noFill/>
                    </a:ln>
                    <a:extLst>
                      <a:ext uri="{53640926-AAD7-44D8-BBD7-CCE9431645EC}">
                        <a14:shadowObscured xmlns:a14="http://schemas.microsoft.com/office/drawing/2010/main"/>
                      </a:ext>
                    </a:extLst>
                  </pic:spPr>
                </pic:pic>
              </a:graphicData>
            </a:graphic>
          </wp:inline>
        </w:drawing>
      </w:r>
    </w:p>
    <w:p w14:paraId="4AC71684" w14:textId="5AC5DBDC" w:rsidR="00D567DD" w:rsidRDefault="00D567DD" w:rsidP="00D567DD">
      <w:pPr>
        <w:pStyle w:val="Caption"/>
        <w:jc w:val="center"/>
        <w:rPr>
          <w:rFonts w:asciiTheme="minorHAnsi" w:hAnsiTheme="minorHAnsi" w:cstheme="minorHAnsi"/>
        </w:rPr>
      </w:pPr>
      <w:bookmarkStart w:id="53" w:name="_Toc86260412"/>
      <w:r>
        <w:t xml:space="preserve">Figure </w:t>
      </w:r>
      <w:fldSimple w:instr=" SEQ Figure \* ARABIC ">
        <w:r w:rsidR="00004E51">
          <w:rPr>
            <w:noProof/>
          </w:rPr>
          <w:t>7</w:t>
        </w:r>
      </w:fldSimple>
      <w:r>
        <w:t xml:space="preserve"> - </w:t>
      </w:r>
      <w:r w:rsidRPr="00967C0A">
        <w:rPr>
          <w:rFonts w:asciiTheme="minorHAnsi" w:hAnsiTheme="minorHAnsi" w:cstheme="minorHAnsi"/>
        </w:rPr>
        <w:t>An Architecture of a One-dimensional CNN for Time Series Data</w:t>
      </w:r>
      <w:r>
        <w:rPr>
          <w:rFonts w:asciiTheme="minorHAnsi" w:hAnsiTheme="minorHAnsi" w:cstheme="minorHAnsi"/>
        </w:rPr>
        <w:t xml:space="preserve"> </w:t>
      </w:r>
      <w:r w:rsidRPr="00E4077F">
        <w:rPr>
          <w:rFonts w:asciiTheme="minorHAnsi" w:hAnsiTheme="minorHAnsi" w:cstheme="minorHAnsi"/>
        </w:rPr>
        <w:fldChar w:fldCharType="begin" w:fldLock="1"/>
      </w:r>
      <w:r w:rsidR="00CB485A">
        <w:rPr>
          <w:rFonts w:asciiTheme="minorHAnsi" w:hAnsiTheme="minorHAnsi" w:cstheme="minorHAnsi"/>
        </w:rPr>
        <w:instrText>ADDIN CSL_CITATION {"citationItems":[{"id":"ITEM-1","itemData":{"URL":"https://subscription.packtpub.com/book/data/9781789618518/10/ch10lvl1sec63/convolutional-neural-networks-for-time-series-forecasting","accessed":{"date-parts":[["2021","8","30"]]},"id":"ITEM-1","issued":{"date-parts":[["2020"]]},"title":"Convolutional neural networks for time series forecasting | Python for Finance Cookbook","type":"webpage"},"uris":["http://www.mendeley.com/documents/?uuid=53ef56b6-fd38-3df9-b3bb-1907e4d97590"]}],"mendeley":{"formattedCitation":"[163]","plainTextFormattedCitation":"[163]","previouslyFormattedCitation":"[163]"},"properties":{"noteIndex":0},"schema":"https://github.com/citation-style-language/schema/raw/master/csl-citation.json"}</w:instrText>
      </w:r>
      <w:r w:rsidRPr="00E4077F">
        <w:rPr>
          <w:rFonts w:asciiTheme="minorHAnsi" w:hAnsiTheme="minorHAnsi" w:cstheme="minorHAnsi"/>
        </w:rPr>
        <w:fldChar w:fldCharType="separate"/>
      </w:r>
      <w:r w:rsidR="00CB485A" w:rsidRPr="00CB485A">
        <w:rPr>
          <w:rFonts w:asciiTheme="minorHAnsi" w:hAnsiTheme="minorHAnsi" w:cstheme="minorHAnsi"/>
          <w:b w:val="0"/>
          <w:noProof/>
        </w:rPr>
        <w:t>[163]</w:t>
      </w:r>
      <w:bookmarkEnd w:id="53"/>
      <w:r w:rsidRPr="00E4077F">
        <w:rPr>
          <w:rFonts w:asciiTheme="minorHAnsi" w:hAnsiTheme="minorHAnsi" w:cstheme="minorHAnsi"/>
        </w:rPr>
        <w:fldChar w:fldCharType="end"/>
      </w:r>
    </w:p>
    <w:p w14:paraId="52B792D4" w14:textId="77777777" w:rsidR="00D567DD" w:rsidRDefault="00D567DD" w:rsidP="00D567DD">
      <w:pPr>
        <w:ind w:firstLine="288"/>
      </w:pPr>
      <w:r>
        <w:t xml:space="preserve">Convolution is performed in CNNs by repeatedly applying filters or kernels to the input data to build a feature map. </w:t>
      </w:r>
      <w:r w:rsidRPr="00E86245">
        <w:t>CNNs are used to extract a large number of features. As a result, a CNN may perform the convolution process multiple times in each network's convolution layers. The number of times the convolution process is performed is determined by the number of filters in the layer, which the operator can specify. Each kernel will focus on a distinct feature of the input data.</w:t>
      </w:r>
      <w:r>
        <w:t xml:space="preserve"> </w:t>
      </w:r>
      <w:r w:rsidRPr="00283641">
        <w:t xml:space="preserve">The convolutional layer performs </w:t>
      </w:r>
      <w:r w:rsidRPr="00283641">
        <w:lastRenderedPageBreak/>
        <w:t xml:space="preserve">three distinct actions. The feature map is created because of the first procedure mentioned above. </w:t>
      </w:r>
    </w:p>
    <w:p w14:paraId="6788B6CA" w14:textId="5DC72467" w:rsidR="00D567DD" w:rsidRDefault="00D567DD" w:rsidP="00D567DD">
      <w:pPr>
        <w:ind w:firstLine="288"/>
      </w:pPr>
      <w:r w:rsidRPr="00283641">
        <w:t>The second stage involves activating the elements in the feature map using a non-linear activation function, most commonly a R</w:t>
      </w:r>
      <w:r>
        <w:t>e</w:t>
      </w:r>
      <w:r w:rsidRPr="00283641">
        <w:t xml:space="preserve">LU or rectified linear activation function. </w:t>
      </w:r>
      <w:r w:rsidRPr="009465AB">
        <w:t>Convolution is a linear process in and of itself. The rectified linear unit (ReLU) activation functions utilized in the convolutional layers introduce non-linearity. ReLU is a linear piecewise function. Because they behave similarly to linear functions, they are simple to create and train. When non-linear activation functions are utilized, propagating errors through multiple layers of a network frequently results in the so-called "vanishing gradient" problem, which inhibits deep networks from learning effectively. This is overcome by employing an activation function with similar qualities to that of a linear function. Similar to the sigmoid activation functions, the ReLU activation function squashes the inputs</w:t>
      </w:r>
      <w:r>
        <w:t xml:space="preserve"> z</w:t>
      </w:r>
      <w:r w:rsidRPr="009465AB">
        <w:t>, clamping negative values to zero</w:t>
      </w:r>
      <w:r>
        <w:t>,</w:t>
      </w:r>
      <w:r w:rsidRPr="009465AB">
        <w:t xml:space="preserve"> as shown in </w:t>
      </w:r>
      <w:r>
        <w:fldChar w:fldCharType="begin"/>
      </w:r>
      <w:r>
        <w:instrText xml:space="preserve"> REF _Ref85228582 \h </w:instrText>
      </w:r>
      <w:r>
        <w:fldChar w:fldCharType="separate"/>
      </w:r>
      <w:r w:rsidR="00004E51">
        <w:t xml:space="preserve">Figure </w:t>
      </w:r>
      <w:r w:rsidR="00004E51">
        <w:rPr>
          <w:noProof/>
        </w:rPr>
        <w:t>8</w:t>
      </w:r>
      <w:r>
        <w:fldChar w:fldCharType="end"/>
      </w:r>
      <w:r w:rsidRPr="009465AB">
        <w:t>.</w:t>
      </w:r>
    </w:p>
    <w:p w14:paraId="02D9532E" w14:textId="77777777" w:rsidR="00D567DD" w:rsidRDefault="00D567DD" w:rsidP="00D567DD">
      <w:pPr>
        <w:keepNext/>
        <w:ind w:firstLine="288"/>
        <w:jc w:val="center"/>
      </w:pPr>
      <w:r>
        <w:rPr>
          <w:noProof/>
        </w:rPr>
        <w:drawing>
          <wp:inline distT="0" distB="0" distL="0" distR="0" wp14:anchorId="3AB638B5" wp14:editId="7BAA39EA">
            <wp:extent cx="3162300" cy="2571750"/>
            <wp:effectExtent l="0" t="0" r="0" b="3810"/>
            <wp:docPr id="4" name="Picture 4" descr="ReLU : Not a Differentiable Function: Why used in Gradient Based  Optimization? and Other Generalizations of ReLU. | by Kanchan Sa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ReLU : Not a Differentiable Function: Why used in Gradient Based  Optimization? and Other Generalizations of ReLU. | by Kanchan Sarkar |  Medium"/>
                    <pic:cNvPicPr>
                      <a:picLocks noChangeAspect="1" noChangeArrowheads="1"/>
                    </pic:cNvPicPr>
                  </pic:nvPicPr>
                  <pic:blipFill rotWithShape="1">
                    <a:blip r:embed="rId43">
                      <a:extLst>
                        <a:ext uri="{28A0092B-C50C-407E-A947-70E740481C1C}">
                          <a14:useLocalDpi xmlns:a14="http://schemas.microsoft.com/office/drawing/2010/main" val="0"/>
                        </a:ext>
                      </a:extLst>
                    </a:blip>
                    <a:srcRect l="5042" t="1439" r="1960" b="1439"/>
                    <a:stretch/>
                  </pic:blipFill>
                  <pic:spPr bwMode="auto">
                    <a:xfrm>
                      <a:off x="0" y="0"/>
                      <a:ext cx="31623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6658BF7C" w14:textId="2FFCB60C" w:rsidR="00D567DD" w:rsidRDefault="00D567DD" w:rsidP="00D567DD">
      <w:pPr>
        <w:pStyle w:val="Caption"/>
        <w:jc w:val="center"/>
      </w:pPr>
      <w:bookmarkStart w:id="54" w:name="_Ref85228582"/>
      <w:bookmarkStart w:id="55" w:name="_Toc86260413"/>
      <w:r>
        <w:t xml:space="preserve">Figure </w:t>
      </w:r>
      <w:fldSimple w:instr=" SEQ Figure \* ARABIC ">
        <w:r w:rsidR="00004E51">
          <w:rPr>
            <w:noProof/>
          </w:rPr>
          <w:t>8</w:t>
        </w:r>
      </w:fldSimple>
      <w:bookmarkEnd w:id="54"/>
      <w:r>
        <w:t xml:space="preserve"> – The Rectified Linear Unit Activation Function </w:t>
      </w:r>
      <w:r>
        <w:fldChar w:fldCharType="begin" w:fldLock="1"/>
      </w:r>
      <w:r w:rsidR="00CB485A">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[164]","plainTextFormattedCitation":"[164]","previouslyFormattedCitation":"[164]"},"properties":{"noteIndex":0},"schema":"https://github.com/citation-style-language/schema/raw/master/csl-citation.json"}</w:instrText>
      </w:r>
      <w:r>
        <w:fldChar w:fldCharType="separate"/>
      </w:r>
      <w:r w:rsidR="00CB485A" w:rsidRPr="00CB485A">
        <w:rPr>
          <w:b w:val="0"/>
          <w:noProof/>
        </w:rPr>
        <w:t>[164]</w:t>
      </w:r>
      <w:bookmarkEnd w:id="55"/>
      <w:r>
        <w:fldChar w:fldCharType="end"/>
      </w:r>
    </w:p>
    <w:p w14:paraId="75B6E597" w14:textId="77777777" w:rsidR="00D567DD" w:rsidRDefault="00D567DD" w:rsidP="00D567DD">
      <w:pPr>
        <w:keepNext/>
        <w:ind w:firstLine="288"/>
        <w:jc w:val="center"/>
      </w:pPr>
      <w:r>
        <w:rPr>
          <w:noProof/>
        </w:rPr>
        <w:lastRenderedPageBreak/>
        <w:drawing>
          <wp:inline distT="0" distB="0" distL="0" distR="0" wp14:anchorId="4C7CAEC2" wp14:editId="66491FEA">
            <wp:extent cx="3439776" cy="2533650"/>
            <wp:effectExtent l="0" t="0" r="8890" b="0"/>
            <wp:docPr id="10" name="Picture 10" descr="What is max pooling in convolutional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What is max pooling in convolutional neural networks? - Quor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39776" cy="2533650"/>
                    </a:xfrm>
                    <a:prstGeom prst="rect">
                      <a:avLst/>
                    </a:prstGeom>
                    <a:noFill/>
                    <a:ln>
                      <a:noFill/>
                    </a:ln>
                  </pic:spPr>
                </pic:pic>
              </a:graphicData>
            </a:graphic>
          </wp:inline>
        </w:drawing>
      </w:r>
    </w:p>
    <w:p w14:paraId="0492D822" w14:textId="2C72A60A" w:rsidR="00D567DD" w:rsidRDefault="00D567DD" w:rsidP="00D567DD">
      <w:pPr>
        <w:pStyle w:val="Caption"/>
        <w:jc w:val="center"/>
      </w:pPr>
      <w:bookmarkStart w:id="56" w:name="_Ref85228616"/>
      <w:bookmarkStart w:id="57" w:name="_Toc86260414"/>
      <w:r>
        <w:t xml:space="preserve">Figure </w:t>
      </w:r>
      <w:fldSimple w:instr=" SEQ Figure \* ARABIC ">
        <w:r w:rsidR="00004E51">
          <w:rPr>
            <w:noProof/>
          </w:rPr>
          <w:t>9</w:t>
        </w:r>
      </w:fldSimple>
      <w:bookmarkEnd w:id="56"/>
      <w:r>
        <w:t xml:space="preserve"> – Examples of Max and Average Pooling </w:t>
      </w:r>
      <w:r>
        <w:fldChar w:fldCharType="begin" w:fldLock="1"/>
      </w:r>
      <w:r w:rsidR="00CB485A">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[165]","plainTextFormattedCitation":"[165]","previouslyFormattedCitation":"[165]"},"properties":{"noteIndex":0},"schema":"https://github.com/citation-style-language/schema/raw/master/csl-citation.json"}</w:instrText>
      </w:r>
      <w:r>
        <w:fldChar w:fldCharType="separate"/>
      </w:r>
      <w:r w:rsidR="00CB485A" w:rsidRPr="00CB485A">
        <w:rPr>
          <w:b w:val="0"/>
          <w:noProof/>
        </w:rPr>
        <w:t>[165]</w:t>
      </w:r>
      <w:bookmarkEnd w:id="57"/>
      <w:r>
        <w:fldChar w:fldCharType="end"/>
      </w:r>
    </w:p>
    <w:p w14:paraId="107A30A6" w14:textId="07E39DEE" w:rsidR="00D567DD" w:rsidRDefault="00D567DD" w:rsidP="00D567DD">
      <w:pPr>
        <w:ind w:firstLine="288"/>
      </w:pPr>
      <w:r w:rsidRPr="00283641">
        <w:t>The third stage employs a pooling procedure to smooth and minimize the dimensions of the resulting feature map. The max-pooling method is commonly used; it returns an array of the maximum output values within the previous layer’s rectangle neighbo</w:t>
      </w:r>
      <w:r>
        <w:t>u</w:t>
      </w:r>
      <w:r w:rsidRPr="00283641">
        <w:t xml:space="preserve">rhood </w:t>
      </w:r>
      <w:r w:rsidRPr="00283641">
        <w:fldChar w:fldCharType="begin" w:fldLock="1"/>
      </w:r>
      <w:r w:rsidR="00CB485A">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[147]","plainTextFormattedCitation":"[147]","previouslyFormattedCitation":"[147]"},"properties":{"noteIndex":0},"schema":"https://github.com/citation-style-language/schema/raw/master/csl-citation.json"}</w:instrText>
      </w:r>
      <w:r w:rsidRPr="00283641">
        <w:fldChar w:fldCharType="separate"/>
      </w:r>
      <w:r w:rsidR="00CB485A" w:rsidRPr="00CB485A">
        <w:rPr>
          <w:noProof/>
        </w:rPr>
        <w:t>[147]</w:t>
      </w:r>
      <w:r w:rsidRPr="00283641">
        <w:fldChar w:fldCharType="end"/>
      </w:r>
      <w:r w:rsidRPr="00283641">
        <w:t xml:space="preserve">. </w:t>
      </w:r>
      <w:r w:rsidRPr="00B63EDB">
        <w:t xml:space="preserve">Pooling layers are used to lower the size of the previous layer's output. </w:t>
      </w:r>
      <w:r>
        <w:t>A single value represents the pool</w:t>
      </w:r>
      <w:r w:rsidRPr="00B63EDB">
        <w:t xml:space="preserve"> from the output of a specified pool of neighbo</w:t>
      </w:r>
      <w:r>
        <w:t>u</w:t>
      </w:r>
      <w:r w:rsidRPr="00B63EDB">
        <w:t xml:space="preserve">ring neurons from the preceding layer. In other words, the pooling layer aggregates the responses from individual areas into a single value. For instance, as seen in </w:t>
      </w:r>
      <w:r>
        <w:fldChar w:fldCharType="begin"/>
      </w:r>
      <w:r>
        <w:instrText xml:space="preserve"> REF _Ref85228616 \h </w:instrText>
      </w:r>
      <w:r>
        <w:fldChar w:fldCharType="separate"/>
      </w:r>
      <w:r w:rsidR="00004E51">
        <w:t xml:space="preserve">Figure </w:t>
      </w:r>
      <w:r w:rsidR="00004E51">
        <w:rPr>
          <w:noProof/>
        </w:rPr>
        <w:t>9</w:t>
      </w:r>
      <w:r>
        <w:fldChar w:fldCharType="end"/>
      </w:r>
      <w:r w:rsidRPr="00B63EDB">
        <w:t>, a max</w:t>
      </w:r>
      <w:r>
        <w:t>-</w:t>
      </w:r>
      <w:r w:rsidRPr="00B63EDB">
        <w:t>pooling operation keeps the highest value inside a region as the item to pass through to the next layer. As a result, the following layer processes fewer inputs, increasing computing efficiency.</w:t>
      </w:r>
      <w:r>
        <w:t xml:space="preserve"> </w:t>
      </w:r>
    </w:p>
    <w:p w14:paraId="3AA90ECC" w14:textId="77777777" w:rsidR="00D567DD" w:rsidRDefault="00D567DD" w:rsidP="00D567DD">
      <w:pPr>
        <w:ind w:firstLine="288"/>
      </w:pPr>
      <w:r w:rsidRPr="00283641">
        <w:t xml:space="preserve">One or more convolutional layers may be present in the CNN network. After the convolutional layers generate their outputs, the hidden or fully connected layers receive them. The output layer is positioned immediately after the hidden layer and serves the same purpose as an output layer in a typical neural network. </w:t>
      </w:r>
      <w:r>
        <w:t xml:space="preserve">When </w:t>
      </w:r>
      <w:r w:rsidRPr="00283641">
        <w:t>Amaradinghe</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283641">
        <w:t xml:space="preserve"> et al. </w:t>
      </w:r>
      <w:r w:rsidRPr="00283641">
        <w:lastRenderedPageBreak/>
        <w:t>compared the CNN with the LSTM, SVM, ANN, and other algorithms for individual building level load forecasting</w:t>
      </w:r>
      <w:r>
        <w:t>, t</w:t>
      </w:r>
      <w:r w:rsidRPr="00283641">
        <w:t xml:space="preserve">hey concluded that CNN is a viable technique that produces accurate load forecasts. </w:t>
      </w:r>
    </w:p>
    <w:p w14:paraId="1BA1160F" w14:textId="5FF7F765" w:rsidR="001A2209" w:rsidRDefault="001A2209" w:rsidP="00A461E3">
      <w:pPr>
        <w:pStyle w:val="Heading2"/>
      </w:pPr>
      <w:bookmarkStart w:id="58" w:name="_Toc86260348"/>
      <w:r>
        <w:t>2.</w:t>
      </w:r>
      <w:r w:rsidR="00A461E3">
        <w:t>6</w:t>
      </w:r>
      <w:r>
        <w:t xml:space="preserve"> The Myth of Finding the One Size Fits All Technique</w:t>
      </w:r>
      <w:bookmarkEnd w:id="58"/>
    </w:p>
    <w:p w14:paraId="497B0C6B" w14:textId="4B03A68D" w:rsidR="0042377F" w:rsidRDefault="001A2209" w:rsidP="00EB5D2E">
      <w:pPr>
        <w:ind w:firstLine="288"/>
      </w:pPr>
      <w:r>
        <w:t xml:space="preserve">Tao Hong spoke about the myth of finding the best technique [1]. He concluded that it is essential that researchers and users know that a universally best technique does not exist. The approach applied to load forecast should be based on forecasting needs and the dataset being analyzed. It is not likely that one approach will be helpful in all load forecasting scenarios. Different algorithms perform better or worse with different datasets. Furthermore, forecast errors differ significantly for different utilities, utility zones, different horizons, etc.  </w:t>
      </w:r>
    </w:p>
    <w:p w14:paraId="0C51DDCC" w14:textId="4F201154" w:rsidR="00F06187" w:rsidRDefault="00F06187" w:rsidP="00F06187">
      <w:pPr>
        <w:pStyle w:val="Heading2"/>
      </w:pPr>
      <w:bookmarkStart w:id="59" w:name="_Toc86260349"/>
      <w:r>
        <w:t>2.</w:t>
      </w:r>
      <w:r w:rsidR="00A461E3">
        <w:t>7</w:t>
      </w:r>
      <w:r>
        <w:t xml:space="preserve"> Performance Metrics</w:t>
      </w:r>
      <w:bookmarkEnd w:id="59"/>
    </w:p>
    <w:p w14:paraId="4AAC87C3" w14:textId="77777777" w:rsidR="006924C3" w:rsidRDefault="00F06187" w:rsidP="006924C3">
      <w:pPr>
        <w:ind w:firstLine="288"/>
      </w:pPr>
      <w:r w:rsidRPr="007C46C8">
        <w:t xml:space="preserve">The performance of all forecasters was compared across all datasets, </w:t>
      </w:r>
      <w:r w:rsidR="006924C3" w:rsidRPr="007C46C8">
        <w:t>considering</w:t>
      </w:r>
      <w:r w:rsidRPr="007C46C8">
        <w:t xml:space="preserve"> both overall performance and performance on an hourly, daily, monthly, and seasonal basis. It aided us in identifying instances in which forecasters outperformed or underperformed expectations. The performance was evaluated based on forecast accuracy and peak load localization. </w:t>
      </w:r>
    </w:p>
    <w:p w14:paraId="1DED7B70" w14:textId="6F026A15" w:rsidR="006924C3" w:rsidRDefault="006924C3" w:rsidP="006924C3">
      <w:pPr>
        <w:ind w:firstLine="288"/>
      </w:pPr>
      <w:r w:rsidRPr="00A454C6">
        <w:t xml:space="preserve">Mean Absolute Error (MAE) is the simplest way to measure forecast error </w:t>
      </w:r>
      <w:r w:rsidRPr="00A454C6">
        <w:fldChar w:fldCharType="begin" w:fldLock="1"/>
      </w:r>
      <w:r>
        <w:instrText>ADDIN CSL_CITATION {"citationItems":[{"id":"ITEM-1","itemData":{"DOI":"10.1007/978-3-030-15035-8_107","ISBN":"9783030150341","ISSN":"21945365","abstract":"In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Computing","id":"ITEM-1","issued":{"date-parts":[["2019"]]},"title":"Electricity Load Forecasting for Each Day of Week Using Deep CNN","type":"paper-conference"},"uris":["http://www.mendeley.com/documents/?uuid=4d0f7756-490c-4e08-a555-dd1307469290"]}],"mendeley":{"formattedCitation":"[17]","plainTextFormattedCitation":"[17]","previouslyFormattedCitation":"[17]"},"properties":{"noteIndex":0},"schema":"https://github.com/citation-style-language/schema/raw/master/csl-citation.json"}</w:instrText>
      </w:r>
      <w:r w:rsidRPr="00A454C6">
        <w:fldChar w:fldCharType="separate"/>
      </w:r>
      <w:r w:rsidRPr="00FE028F">
        <w:rPr>
          <w:noProof/>
        </w:rPr>
        <w:t>[17]</w:t>
      </w:r>
      <w:r w:rsidRPr="00A454C6">
        <w:fldChar w:fldCharType="end"/>
      </w:r>
      <w:r w:rsidRPr="00A454C6">
        <w:t xml:space="preserve">, but because it is an absolute measure, it does not provide a way to compare measurements across forecast scenarios of different scales.  For this reason,   Mean Absolute Percent Error (MAPE) is commonly used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since the interpretation of comparisons is straightforward.  The MAPE value indicates the magnitude of the forecasted values’ error in percentage </w:t>
      </w:r>
      <w:r w:rsidRPr="00A454C6">
        <w:lastRenderedPageBreak/>
        <w:t xml:space="preserve">terms; it is also the most frequently used load forecasting metric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w:t>
      </w:r>
      <w:r>
        <w:t xml:space="preserve"> </w:t>
      </w:r>
      <w:r w:rsidRPr="007C46C8">
        <w:t>The following table summarizes the most frequently used accuracy measures:</w:t>
      </w:r>
    </w:p>
    <w:tbl>
      <w:tblPr>
        <w:tblStyle w:val="TableGrid"/>
        <w:tblW w:w="7436" w:type="dxa"/>
        <w:jc w:val="center"/>
        <w:tblLook w:val="04A0" w:firstRow="1" w:lastRow="0" w:firstColumn="1" w:lastColumn="0" w:noHBand="0" w:noVBand="1"/>
      </w:tblPr>
      <w:tblGrid>
        <w:gridCol w:w="3516"/>
        <w:gridCol w:w="3920"/>
      </w:tblGrid>
      <w:tr w:rsidR="00F06187" w14:paraId="64961829" w14:textId="77777777" w:rsidTr="00276F6C">
        <w:trPr>
          <w:trHeight w:val="721"/>
          <w:jc w:val="center"/>
        </w:trPr>
        <w:tc>
          <w:tcPr>
            <w:tcW w:w="0" w:type="auto"/>
          </w:tcPr>
          <w:p w14:paraId="64D98A0D" w14:textId="77777777" w:rsidR="00F06187" w:rsidRDefault="00F06187" w:rsidP="0029028D">
            <w:pPr>
              <w:pStyle w:val="BodyText"/>
              <w:tabs>
                <w:tab w:val="center" w:pos="1450"/>
              </w:tabs>
              <w:jc w:val="center"/>
            </w:pPr>
            <w:r w:rsidRPr="00412F19">
              <w:rPr>
                <w:position w:val="-28"/>
              </w:rPr>
              <w:object w:dxaOrig="3220" w:dyaOrig="680" w14:anchorId="7FDA29F9">
                <v:shape id="_x0000_i1036" type="#_x0000_t75" style="width:161.25pt;height:33.75pt" o:ole="">
                  <v:imagedata r:id="rId45" o:title=""/>
                </v:shape>
                <o:OLEObject Type="Embed" ProgID="Equation.DSMT4" ShapeID="_x0000_i1036" DrawAspect="Content" ObjectID="_1696874703" r:id="rId46"/>
              </w:object>
            </w:r>
          </w:p>
        </w:tc>
        <w:tc>
          <w:tcPr>
            <w:tcW w:w="0" w:type="auto"/>
          </w:tcPr>
          <w:p w14:paraId="08920352" w14:textId="77777777" w:rsidR="00F06187" w:rsidRDefault="00F06187" w:rsidP="0029028D">
            <w:pPr>
              <w:pStyle w:val="BodyText"/>
              <w:jc w:val="center"/>
            </w:pPr>
            <w:r w:rsidRPr="00412F19">
              <w:rPr>
                <w:position w:val="-28"/>
              </w:rPr>
              <w:object w:dxaOrig="3600" w:dyaOrig="680" w14:anchorId="6F893728">
                <v:shape id="_x0000_i1037" type="#_x0000_t75" style="width:180pt;height:33.75pt" o:ole="">
                  <v:imagedata r:id="rId47" o:title=""/>
                </v:shape>
                <o:OLEObject Type="Embed" ProgID="Equation.DSMT4" ShapeID="_x0000_i1037" DrawAspect="Content" ObjectID="_1696874704" r:id="rId48"/>
              </w:object>
            </w:r>
          </w:p>
        </w:tc>
      </w:tr>
      <w:tr w:rsidR="00F06187" w14:paraId="1C7D0B8D" w14:textId="77777777" w:rsidTr="00276F6C">
        <w:trPr>
          <w:trHeight w:val="721"/>
          <w:jc w:val="center"/>
        </w:trPr>
        <w:tc>
          <w:tcPr>
            <w:tcW w:w="0" w:type="auto"/>
          </w:tcPr>
          <w:p w14:paraId="6D29BFA6" w14:textId="77777777" w:rsidR="00F06187" w:rsidRDefault="00F06187" w:rsidP="0029028D">
            <w:pPr>
              <w:pStyle w:val="BodyText"/>
              <w:jc w:val="center"/>
            </w:pPr>
            <w:r w:rsidRPr="00C57468">
              <w:rPr>
                <w:position w:val="-28"/>
              </w:rPr>
              <w:object w:dxaOrig="3300" w:dyaOrig="680" w14:anchorId="7E15E38D">
                <v:shape id="_x0000_i1038" type="#_x0000_t75" style="width:165pt;height:33.75pt" o:ole="">
                  <v:imagedata r:id="rId49" o:title=""/>
                </v:shape>
                <o:OLEObject Type="Embed" ProgID="Equation.DSMT4" ShapeID="_x0000_i1038" DrawAspect="Content" ObjectID="_1696874705" r:id="rId50"/>
              </w:object>
            </w:r>
          </w:p>
        </w:tc>
        <w:tc>
          <w:tcPr>
            <w:tcW w:w="0" w:type="auto"/>
          </w:tcPr>
          <w:p w14:paraId="75AA2C93" w14:textId="77777777" w:rsidR="00F06187" w:rsidRDefault="00F06187" w:rsidP="0029028D">
            <w:pPr>
              <w:pStyle w:val="BodyText"/>
              <w:keepNext/>
              <w:jc w:val="center"/>
            </w:pPr>
            <w:r w:rsidRPr="00C57468">
              <w:rPr>
                <w:position w:val="-30"/>
              </w:rPr>
              <w:object w:dxaOrig="3700" w:dyaOrig="760" w14:anchorId="28C79953">
                <v:shape id="_x0000_i1039" type="#_x0000_t75" style="width:185.25pt;height:38.25pt" o:ole="">
                  <v:imagedata r:id="rId51" o:title=""/>
                </v:shape>
                <o:OLEObject Type="Embed" ProgID="Equation.DSMT4" ShapeID="_x0000_i1039" DrawAspect="Content" ObjectID="_1696874706" r:id="rId52"/>
              </w:object>
            </w:r>
          </w:p>
        </w:tc>
      </w:tr>
    </w:tbl>
    <w:p w14:paraId="0430D55A" w14:textId="762FA6BF" w:rsidR="00F06187" w:rsidRDefault="00F06187" w:rsidP="00F06187">
      <w:pPr>
        <w:pStyle w:val="Caption"/>
        <w:jc w:val="center"/>
      </w:pPr>
      <w:bookmarkStart w:id="60" w:name="_Ref85286186"/>
      <w:bookmarkStart w:id="61" w:name="_Toc86260391"/>
      <w:r>
        <w:t xml:space="preserve">Table </w:t>
      </w:r>
      <w:fldSimple w:instr=" SEQ Table \* ARABIC ">
        <w:r w:rsidR="00004E51">
          <w:rPr>
            <w:noProof/>
          </w:rPr>
          <w:t>1</w:t>
        </w:r>
      </w:fldSimple>
      <w:bookmarkEnd w:id="60"/>
      <w:r>
        <w:rPr>
          <w:noProof/>
        </w:rPr>
        <w:t xml:space="preserve"> - </w:t>
      </w:r>
      <w:r w:rsidRPr="00D6300C">
        <w:rPr>
          <w:noProof/>
        </w:rPr>
        <w:t>Formulas for Several Frequently Used Performance Metrics</w:t>
      </w:r>
      <w:bookmarkEnd w:id="61"/>
    </w:p>
    <w:p w14:paraId="18100504" w14:textId="48338CCF" w:rsidR="00F06187" w:rsidRDefault="00F06187" w:rsidP="00F06187">
      <w:pPr>
        <w:ind w:firstLine="288"/>
      </w:pPr>
      <w:r w:rsidRPr="00A454C6">
        <w:t xml:space="preserve">However, as is the case with </w:t>
      </w:r>
      <w:r>
        <w:t>load</w:t>
      </w:r>
      <w:r w:rsidRPr="00A454C6">
        <w:t xml:space="preserve"> forecasting, MAPE returns undefined values when</w:t>
      </w:r>
      <w:r>
        <w:t xml:space="preserve"> the actuals are zero</w:t>
      </w:r>
      <w:r w:rsidRPr="006842DC">
        <w:t>. It produces extreme values when the actuals are close to zero and penali</w:t>
      </w:r>
      <w:r>
        <w:t>z</w:t>
      </w:r>
      <w:r w:rsidRPr="006842DC">
        <w:t xml:space="preserve">es negative errors (when forecasts exceed actuals) more severely than positive errors. This is because the percentage error for </w:t>
      </w:r>
      <w:r>
        <w:t>too low forecasts</w:t>
      </w:r>
      <w:r w:rsidRPr="006842DC">
        <w:t xml:space="preserve"> cannot surpass 100%</w:t>
      </w:r>
      <w:r>
        <w:t>, w</w:t>
      </w:r>
      <w:r w:rsidRPr="006842DC">
        <w:t>hile there is no maximum limit to overly high forecasts</w:t>
      </w:r>
      <w:r>
        <w:t xml:space="preserve"> </w:t>
      </w:r>
      <w:r>
        <w:fldChar w:fldCharType="begin" w:fldLock="1"/>
      </w:r>
      <w:r w:rsidR="00CB485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[166]","plainTextFormattedCitation":"[1], [166]","previouslyFormattedCitation":"[1], [166]"},"properties":{"noteIndex":0},"schema":"https://github.com/citation-style-language/schema/raw/master/csl-citation.json"}</w:instrText>
      </w:r>
      <w:r>
        <w:fldChar w:fldCharType="separate"/>
      </w:r>
      <w:r w:rsidR="00CB485A" w:rsidRPr="00CB485A">
        <w:rPr>
          <w:noProof/>
        </w:rPr>
        <w:t>[1], [166]</w:t>
      </w:r>
      <w:r>
        <w:fldChar w:fldCharType="end"/>
      </w:r>
      <w:r>
        <w:t xml:space="preserve">.  </w:t>
      </w:r>
    </w:p>
    <w:p w14:paraId="399D1A8F" w14:textId="1183ED15" w:rsidR="00F06187" w:rsidRDefault="00F06187" w:rsidP="00F06187">
      <w:pPr>
        <w:ind w:firstLine="288"/>
      </w:pPr>
      <w:r w:rsidRPr="00984E35">
        <w:t xml:space="preserve">Both the MAE and MAPE risk underestimating the effect of </w:t>
      </w:r>
      <w:r>
        <w:t>significant</w:t>
      </w:r>
      <w:r w:rsidRPr="00984E35">
        <w:t xml:space="preserve"> but infrequent errors. By focusing exclusively on the mean, we run the danger of being blindsided by a</w:t>
      </w:r>
      <w:r>
        <w:t xml:space="preserve"> colossal</w:t>
      </w:r>
      <w:r w:rsidRPr="00984E35">
        <w:t xml:space="preserve"> error. To accommodate for severe, unusual errors, we incorporated the Root Mean Square Error (RMSE)</w:t>
      </w:r>
      <w:r>
        <w:t xml:space="preserve"> </w:t>
      </w:r>
      <w:r>
        <w:fldChar w:fldCharType="begin" w:fldLock="1"/>
      </w:r>
      <w:r w:rsidR="00CB485A">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00CB485A" w:rsidRPr="00CB485A">
        <w:rPr>
          <w:noProof/>
        </w:rPr>
        <w:t>[68]</w:t>
      </w:r>
      <w:r>
        <w:fldChar w:fldCharType="end"/>
      </w:r>
      <w:r w:rsidRPr="00984E35">
        <w:t xml:space="preserve">. </w:t>
      </w:r>
      <w:r>
        <w:t>With the RMSE, when we square</w:t>
      </w:r>
      <w:r w:rsidRPr="00984E35">
        <w:t xml:space="preserve"> the errors </w:t>
      </w:r>
      <w:r>
        <w:t>before</w:t>
      </w:r>
      <w:r w:rsidRPr="00984E35">
        <w:t xml:space="preserve"> computing </w:t>
      </w:r>
      <w:r>
        <w:t>the</w:t>
      </w:r>
      <w:r w:rsidRPr="00984E35">
        <w:t xml:space="preserve"> mean and then </w:t>
      </w:r>
      <w:r>
        <w:t>take</w:t>
      </w:r>
      <w:r w:rsidRPr="00984E35">
        <w:t xml:space="preserve"> the square root, we </w:t>
      </w:r>
      <w:r>
        <w:t>get</w:t>
      </w:r>
      <w:r w:rsidRPr="00984E35">
        <w:t xml:space="preserve"> an error size measure </w:t>
      </w:r>
      <w:r>
        <w:t>favouring</w:t>
      </w:r>
      <w:r w:rsidRPr="00984E35">
        <w:t xml:space="preserve"> </w:t>
      </w:r>
      <w:r>
        <w:t>significant</w:t>
      </w:r>
      <w:r w:rsidRPr="00984E35">
        <w:t xml:space="preserve"> but rare errors above the mean.</w:t>
      </w:r>
      <w:r>
        <w:t xml:space="preserve"> However, RMSE is not scaled to the original error, so it is more difficult to interpret.  </w:t>
      </w:r>
    </w:p>
    <w:p w14:paraId="5B10AAF3" w14:textId="3573AD43" w:rsidR="00F06187" w:rsidRDefault="00F06187" w:rsidP="00F06187">
      <w:pPr>
        <w:ind w:firstLine="288"/>
      </w:pPr>
      <w:r>
        <w:t xml:space="preserve">To fully capture bias and precision, Mean Biased Error (MBE) and standard deviation (SD) can also be used </w:t>
      </w:r>
      <w:r>
        <w:fldChar w:fldCharType="begin" w:fldLock="1"/>
      </w:r>
      <w:r w:rsidR="00CB485A">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systems","type":"article-journal"},"uris":["http://www.mendeley.com/documents/?uuid=a93c32ae-59b8-4caf-b72a-c2f8dde4a5af"]}],"mendeley":{"formattedCitation":"[167], [168]","plainTextFormattedCitation":"[167], [168]","previouslyFormattedCitation":"[167], [168]"},"properties":{"noteIndex":0},"schema":"https://github.com/citation-style-language/schema/raw/master/csl-citation.json"}</w:instrText>
      </w:r>
      <w:r>
        <w:fldChar w:fldCharType="separate"/>
      </w:r>
      <w:r w:rsidR="00CB485A" w:rsidRPr="00CB485A">
        <w:rPr>
          <w:noProof/>
        </w:rPr>
        <w:t>[167], [168]</w:t>
      </w:r>
      <w:r>
        <w:fldChar w:fldCharType="end"/>
      </w:r>
      <w:r>
        <w:t>. MBE</w:t>
      </w:r>
      <w:r w:rsidRPr="00617EA7">
        <w:t xml:space="preserve"> denotes the mean error of all forecasts </w:t>
      </w:r>
      <w:r>
        <w:t>across</w:t>
      </w:r>
      <w:r w:rsidRPr="00617EA7">
        <w:t xml:space="preserve"> the entire forecast horizon</w:t>
      </w:r>
      <w:r>
        <w:t xml:space="preserve">; it </w:t>
      </w:r>
      <w:r w:rsidRPr="004C4599">
        <w:t>quantifies the model</w:t>
      </w:r>
      <w:r>
        <w:t>’</w:t>
      </w:r>
      <w:r w:rsidRPr="004C4599">
        <w:t xml:space="preserve">s overall bias and determines if the model </w:t>
      </w:r>
      <w:r w:rsidRPr="004C4599">
        <w:lastRenderedPageBreak/>
        <w:t>produces over-or under-estimation</w:t>
      </w:r>
      <w:r>
        <w:t xml:space="preserve"> (MBE &gt; 0 or MBE &lt; 0)</w:t>
      </w:r>
      <w:r w:rsidRPr="004C4599">
        <w:t>.</w:t>
      </w:r>
      <w:r>
        <w:t xml:space="preserve"> Since</w:t>
      </w:r>
      <w:r w:rsidRPr="001365AD">
        <w:t xml:space="preserve"> a positive error on one pair can compensate for a negative error on another, a forecast model can attain a very low bias while remaining imprecise.</w:t>
      </w:r>
      <w:r>
        <w:t xml:space="preserve"> However,</w:t>
      </w:r>
      <w:r w:rsidRPr="001365AD">
        <w:t xml:space="preserve"> evaluating our forecast precision solely </w:t>
      </w:r>
      <w:r>
        <w:t>based on</w:t>
      </w:r>
      <w:r w:rsidRPr="001365AD">
        <w:t xml:space="preserve"> the MBE value will be insufficient</w:t>
      </w:r>
      <w:r>
        <w:t>; but</w:t>
      </w:r>
      <w:r w:rsidRPr="001365AD">
        <w:t xml:space="preserve"> a </w:t>
      </w:r>
      <w:r>
        <w:t>significantly biased forecast</w:t>
      </w:r>
      <w:r w:rsidRPr="001365AD">
        <w:t xml:space="preserve"> already indicates that something is amiss with the model.</w:t>
      </w:r>
      <w:r>
        <w:t xml:space="preserve"> </w:t>
      </w:r>
    </w:p>
    <w:p w14:paraId="297B25AA" w14:textId="77777777" w:rsidR="00F06187" w:rsidRDefault="00F06187" w:rsidP="00F06187">
      <w:pPr>
        <w:ind w:firstLine="288"/>
      </w:pPr>
      <w:r w:rsidRPr="00617EA7">
        <w:t xml:space="preserve">Finally, standard deviation indicates the spread of errors by quantifying how far apart individual errors are from the mean error. </w:t>
      </w:r>
      <w:r w:rsidRPr="008B37F2">
        <w:t> The standard deviation is calculated using the total number of values in the time series; it is one of the most accurate measure</w:t>
      </w:r>
      <w:r>
        <w:t>s</w:t>
      </w:r>
      <w:r w:rsidRPr="008B37F2">
        <w:t xml:space="preserve"> of dispersion. The standard deviation is less impacted than other measurements by irregularities in the </w:t>
      </w:r>
      <w:r>
        <w:t>time series</w:t>
      </w:r>
      <w:r w:rsidRPr="008B37F2">
        <w:t>.  In comparison to other measures of dispersion, the standard deviation is more difficult to compute and interpret. The standard deviation is also strongly influenced by extreme values in the time series.</w:t>
      </w:r>
      <w:r>
        <w:t xml:space="preserve"> However, w</w:t>
      </w:r>
      <w:r w:rsidRPr="00984E35">
        <w:t xml:space="preserve">hile these </w:t>
      </w:r>
      <w:r>
        <w:t>metrics</w:t>
      </w:r>
      <w:r w:rsidRPr="00984E35">
        <w:t xml:space="preserve"> ha</w:t>
      </w:r>
      <w:r>
        <w:t>ve their</w:t>
      </w:r>
      <w:r w:rsidRPr="00984E35">
        <w:t xml:space="preserve"> limits, they are simple instruments for assessing forecast accuracy.</w:t>
      </w:r>
      <w:r>
        <w:t xml:space="preserve"> </w:t>
      </w:r>
    </w:p>
    <w:p w14:paraId="2BAA8861" w14:textId="77777777" w:rsidR="00263132" w:rsidRDefault="00F06187" w:rsidP="008D7EF5">
      <w:r>
        <w:tab/>
      </w:r>
      <w:r w:rsidR="008D7EF5" w:rsidRPr="008D7EF5">
        <w:t xml:space="preserve">We focused on the MAPE and </w:t>
      </w:r>
      <w:r w:rsidR="008D7EF5">
        <w:t>RMSE</w:t>
      </w:r>
      <w:r w:rsidR="008D7EF5" w:rsidRPr="008D7EF5">
        <w:t xml:space="preserve"> in this study because they are the most frequently used load forecasting metrics. Due to the absence of values close to zero in our datasets, the MAPE's limitations do not apply, and the RMSE enables us to detect large forecast errors. </w:t>
      </w:r>
      <w:r w:rsidR="00CD75C7" w:rsidRPr="00CD75C7">
        <w:t>Additionally, we examined daily peak accuracy using the MAPE, MAE, and MBE metrics.</w:t>
      </w:r>
      <w:r w:rsidR="00CD75C7">
        <w:t xml:space="preserve"> </w:t>
      </w:r>
      <w:r w:rsidR="008D7EF5" w:rsidRPr="008D7EF5">
        <w:t>The document's appendix contains information on the overall performance of all metrics, including those mentioned previously.</w:t>
      </w:r>
    </w:p>
    <w:p w14:paraId="386AF334" w14:textId="19B40EDA" w:rsidR="00CD63D3" w:rsidRDefault="00CD63D3" w:rsidP="008D7EF5">
      <w:pPr>
        <w:rPr>
          <w:rFonts w:cs="Arial"/>
          <w:b/>
          <w:bCs/>
          <w:kern w:val="32"/>
          <w:sz w:val="28"/>
          <w:szCs w:val="32"/>
        </w:rPr>
      </w:pPr>
      <w:r>
        <w:br w:type="page"/>
      </w:r>
    </w:p>
    <w:p w14:paraId="4ADBC7F0" w14:textId="14E6E830" w:rsidR="00EB444C" w:rsidRPr="00CD3CAD" w:rsidRDefault="00B06A7F" w:rsidP="00EB444C">
      <w:pPr>
        <w:pStyle w:val="Heading1"/>
      </w:pPr>
      <w:bookmarkStart w:id="62" w:name="_Toc86260350"/>
      <w:r>
        <w:lastRenderedPageBreak/>
        <w:t>3</w:t>
      </w:r>
      <w:r w:rsidR="00EB444C">
        <w:t xml:space="preserve"> </w:t>
      </w:r>
      <w:r w:rsidR="00AD096F">
        <w:t>Investigation</w:t>
      </w:r>
      <w:bookmarkEnd w:id="62"/>
    </w:p>
    <w:p w14:paraId="07D26386" w14:textId="77777777" w:rsidR="00CB52B7" w:rsidRDefault="00CF695C" w:rsidP="006C6E4D">
      <w:pPr>
        <w:ind w:firstLine="288"/>
      </w:pPr>
      <w:r>
        <w:t>The purpose of this work was</w:t>
      </w:r>
      <w:r w:rsidR="00EB444C">
        <w:t xml:space="preserve"> to determine whether deep learning approaches </w:t>
      </w:r>
      <w:r>
        <w:t xml:space="preserve">could </w:t>
      </w:r>
      <w:r w:rsidR="00EB444C">
        <w:t xml:space="preserve">improve forecasting accuracy for </w:t>
      </w:r>
      <w:r>
        <w:t xml:space="preserve">specific </w:t>
      </w:r>
      <w:r w:rsidR="00EB444C">
        <w:t xml:space="preserve">data sets by comparing the accuracy of deep learning forecasters to some of the current forecasters used by utilities.  </w:t>
      </w:r>
      <w:r w:rsidR="006C6E4D" w:rsidRPr="006C6E4D">
        <w:t>Th</w:t>
      </w:r>
      <w:r>
        <w:t xml:space="preserve">e </w:t>
      </w:r>
      <w:r w:rsidR="00726DD3">
        <w:t xml:space="preserve">work </w:t>
      </w:r>
      <w:r w:rsidR="00726DD3" w:rsidRPr="006C6E4D">
        <w:t>concentrated</w:t>
      </w:r>
      <w:r w:rsidR="006C6E4D" w:rsidRPr="006C6E4D">
        <w:t xml:space="preserve"> on STLF horizons because they are a critical tool in the day-to-day operations and planning of a utility system.</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4 benchmark forecasters</w:t>
      </w:r>
      <w:r w:rsidR="006C6E4D" w:rsidRPr="006C6E4D">
        <w:t>: a Seasonal Naive forecaster, a Multiple Linear Regression (MLR) forecaster, an Auto-Regressive Integrated Moving Average (ARIMA) forecaster, and a shallow Artificial Neural Network forecaster (ANN).</w:t>
      </w:r>
      <w:r w:rsidR="006C6E4D">
        <w:t xml:space="preserve"> </w:t>
      </w:r>
      <w:r>
        <w:t xml:space="preserve">  </w:t>
      </w:r>
    </w:p>
    <w:p w14:paraId="7A8B19B8" w14:textId="4D3CE711" w:rsidR="001E0C2F" w:rsidRDefault="006C6E4D" w:rsidP="006C6E4D">
      <w:pPr>
        <w:ind w:firstLine="288"/>
      </w:pPr>
      <w:r>
        <w:t xml:space="preserve">These benchmark algorithms have been available for many years and have been implemented and used by researchers and utilities </w:t>
      </w:r>
      <w:r>
        <w:fldChar w:fldCharType="begin" w:fldLock="1"/>
      </w:r>
      <w:r w:rsidR="00CB485A">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[76]–[78]","plainTextFormattedCitation":"[1], [3], [10], [14], [76]–[78]","previouslyFormattedCitation":"[1], [3], [10], [14], [76]–[78]"},"properties":{"noteIndex":0},"schema":"https://github.com/citation-style-language/schema/raw/master/csl-citation.json"}</w:instrText>
      </w:r>
      <w:r>
        <w:fldChar w:fldCharType="separate"/>
      </w:r>
      <w:r w:rsidR="00CB485A" w:rsidRPr="00CB485A">
        <w:rPr>
          <w:noProof/>
        </w:rPr>
        <w:t>[1], [3], [10], [14], [76]–[78]</w:t>
      </w:r>
      <w:r>
        <w:fldChar w:fldCharType="end"/>
      </w:r>
      <w:r>
        <w:t xml:space="preserve">. </w:t>
      </w:r>
      <w:r w:rsidR="00AE0891">
        <w:t>P</w:t>
      </w:r>
      <w:r w:rsidRPr="00326997">
        <w:t xml:space="preserve">erformance of the deep learning forecasters </w:t>
      </w:r>
      <w:r>
        <w:t>was</w:t>
      </w:r>
      <w:r w:rsidRPr="00326997">
        <w:t xml:space="preserve"> assessed by comparing them against the performance of the benchmark algorithms.</w:t>
      </w:r>
      <w:r>
        <w:t xml:space="preserve"> </w:t>
      </w:r>
      <w:r w:rsidR="003B2FC3" w:rsidRPr="00326997">
        <w:t xml:space="preserve">Overall accuracy and accuracy in peak detection </w:t>
      </w:r>
      <w:r w:rsidR="003B2FC3">
        <w:t>were</w:t>
      </w:r>
      <w:r w:rsidR="003B2FC3" w:rsidRPr="00326997">
        <w:t xml:space="preserve"> compared. </w:t>
      </w:r>
      <w:r w:rsidR="003B2FC3">
        <w:t>The p</w:t>
      </w:r>
      <w:r w:rsidR="003B2FC3" w:rsidRPr="00326997">
        <w:t>eak demand forecasts are critical for securing adequate generation, transmission, and distribution capacity. Accurate peak forecasts improve capital expenditure, decision making and system reliability.</w:t>
      </w:r>
      <w:r w:rsidR="007C6821">
        <w:t xml:space="preserve"> </w:t>
      </w:r>
      <w:r w:rsidR="007C6821" w:rsidRPr="007C6821">
        <w:t xml:space="preserve">Chapter </w:t>
      </w:r>
      <w:r w:rsidR="0084208C">
        <w:t>2</w:t>
      </w:r>
      <w:r w:rsidR="00B40325">
        <w:t>.2</w:t>
      </w:r>
      <w:r w:rsidR="00BC06CE">
        <w:t xml:space="preserve"> </w:t>
      </w:r>
      <w:r w:rsidR="007C6821" w:rsidRPr="007C6821">
        <w:t>contains additional information on peak load demand.</w:t>
      </w:r>
    </w:p>
    <w:p w14:paraId="426C8625" w14:textId="109E21D1" w:rsidR="006C6E4D" w:rsidRDefault="006C6E4D" w:rsidP="006C6E4D">
      <w:pPr>
        <w:pStyle w:val="Heading2"/>
      </w:pPr>
      <w:bookmarkStart w:id="63" w:name="_Toc86260351"/>
      <w:r>
        <w:t>3.1 Datasets</w:t>
      </w:r>
      <w:bookmarkEnd w:id="63"/>
    </w:p>
    <w:p w14:paraId="423435A9" w14:textId="000C8D0B" w:rsidR="006A7D71" w:rsidRDefault="00EB444C" w:rsidP="00096339">
      <w:pPr>
        <w:ind w:firstLine="288"/>
      </w:pPr>
      <w:r>
        <w:t xml:space="preserve"> </w:t>
      </w:r>
      <w:r w:rsidR="003D707E" w:rsidRPr="003D707E">
        <w:t>This study was conducted using three distinct datasets, which provide sufficient data for evaluating the methods and establishing a firm foundation for the study's conclusions.</w:t>
      </w:r>
      <w:r w:rsidR="003D707E">
        <w:t xml:space="preserve"> </w:t>
      </w:r>
      <w:r>
        <w:t xml:space="preserve">Two sets come from an Independent Electrical System Operator in Ontario and have been included because the data is publicly available, which helps with the reproducibility of this </w:t>
      </w:r>
      <w:r>
        <w:lastRenderedPageBreak/>
        <w:t xml:space="preserve">work.  One set is from Ottawa </w:t>
      </w:r>
      <w:r>
        <w:fldChar w:fldCharType="begin" w:fldLock="1"/>
      </w:r>
      <w:r w:rsidR="00CB485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[169]","plainTextFormattedCitation":"[169]","previouslyFormattedCitation":"[169]"},"properties":{"noteIndex":0},"schema":"https://github.com/citation-style-language/schema/raw/master/csl-citation.json"}</w:instrText>
      </w:r>
      <w:r>
        <w:fldChar w:fldCharType="separate"/>
      </w:r>
      <w:r w:rsidR="00CB485A" w:rsidRPr="00CB485A">
        <w:rPr>
          <w:noProof/>
        </w:rPr>
        <w:t>[169]</w:t>
      </w:r>
      <w:r>
        <w:fldChar w:fldCharType="end"/>
      </w:r>
      <w:r>
        <w:t xml:space="preserve">, and the other is from Toronto </w:t>
      </w:r>
      <w:r>
        <w:fldChar w:fldCharType="begin" w:fldLock="1"/>
      </w:r>
      <w:r w:rsidR="00CB485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[169]","plainTextFormattedCitation":"[169]","previouslyFormattedCitation":"[169]"},"properties":{"noteIndex":0},"schema":"https://github.com/citation-style-language/schema/raw/master/csl-citation.json"}</w:instrText>
      </w:r>
      <w:r>
        <w:fldChar w:fldCharType="separate"/>
      </w:r>
      <w:r w:rsidR="00CB485A" w:rsidRPr="00CB485A">
        <w:rPr>
          <w:noProof/>
        </w:rPr>
        <w:t>[169]</w:t>
      </w:r>
      <w:r>
        <w:fldChar w:fldCharType="end"/>
      </w:r>
      <w:r>
        <w:t>, and they both consist of city-wide load aggregation measurements taken hourly, spanning ten years from 2010-2019.</w:t>
      </w:r>
      <w:r w:rsidR="00C64D5D" w:rsidRPr="00460284">
        <w:t xml:space="preserve"> Both the Toronto and Ottawa datasets have a training period of 2010-2018, while the testing period is 2019.</w:t>
      </w:r>
    </w:p>
    <w:p w14:paraId="4BE6933B" w14:textId="2DB7B5F9" w:rsidR="006A7D71" w:rsidRDefault="006A7D71" w:rsidP="006A7D71">
      <w:pPr>
        <w:ind w:firstLine="288"/>
        <w:jc w:val="center"/>
      </w:pPr>
      <w:r w:rsidRPr="00B629F6">
        <w:rPr>
          <w:noProof/>
        </w:rPr>
        <w:drawing>
          <wp:inline distT="0" distB="0" distL="0" distR="0" wp14:anchorId="295EEC26" wp14:editId="38978BFE">
            <wp:extent cx="3944169" cy="31051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rotWithShape="1">
                    <a:blip r:embed="rId53">
                      <a:extLst>
                        <a:ext uri="{28A0092B-C50C-407E-A947-70E740481C1C}">
                          <a14:useLocalDpi xmlns:a14="http://schemas.microsoft.com/office/drawing/2010/main" val="0"/>
                        </a:ext>
                      </a:extLst>
                    </a:blip>
                    <a:srcRect l="2505" t="5489" r="7513"/>
                    <a:stretch/>
                  </pic:blipFill>
                  <pic:spPr bwMode="auto">
                    <a:xfrm>
                      <a:off x="0" y="0"/>
                      <a:ext cx="3956673" cy="3114994"/>
                    </a:xfrm>
                    <a:prstGeom prst="rect">
                      <a:avLst/>
                    </a:prstGeom>
                    <a:noFill/>
                    <a:ln>
                      <a:noFill/>
                    </a:ln>
                    <a:extLst>
                      <a:ext uri="{53640926-AAD7-44D8-BBD7-CCE9431645EC}">
                        <a14:shadowObscured xmlns:a14="http://schemas.microsoft.com/office/drawing/2010/main"/>
                      </a:ext>
                    </a:extLst>
                  </pic:spPr>
                </pic:pic>
              </a:graphicData>
            </a:graphic>
          </wp:inline>
        </w:drawing>
      </w:r>
    </w:p>
    <w:p w14:paraId="2FC5A20D" w14:textId="497F2B84" w:rsidR="006A7D71" w:rsidRDefault="006A7D71" w:rsidP="006A7D71">
      <w:pPr>
        <w:pStyle w:val="Caption"/>
        <w:jc w:val="center"/>
      </w:pPr>
      <w:bookmarkStart w:id="64" w:name="_Toc86260415"/>
      <w:r>
        <w:t xml:space="preserve">Figure </w:t>
      </w:r>
      <w:r w:rsidR="00B11079">
        <w:fldChar w:fldCharType="begin"/>
      </w:r>
      <w:r w:rsidR="00B11079">
        <w:instrText xml:space="preserve"> SEQ Figure \* ARABIC </w:instrText>
      </w:r>
      <w:r w:rsidR="00B11079">
        <w:fldChar w:fldCharType="separate"/>
      </w:r>
      <w:r w:rsidR="00004E51">
        <w:rPr>
          <w:noProof/>
        </w:rPr>
        <w:t>10</w:t>
      </w:r>
      <w:r w:rsidR="00B11079">
        <w:rPr>
          <w:noProof/>
        </w:rPr>
        <w:fldChar w:fldCharType="end"/>
      </w:r>
      <w:r>
        <w:t xml:space="preserve"> - The</w:t>
      </w:r>
      <w:r w:rsidRPr="009E0BEB">
        <w:t xml:space="preserve"> Test Dataset for the City of Toronto</w:t>
      </w:r>
      <w:bookmarkEnd w:id="64"/>
    </w:p>
    <w:p w14:paraId="4D06B551" w14:textId="77777777" w:rsidR="006D7412" w:rsidRDefault="006D7412" w:rsidP="006D7412">
      <w:pPr>
        <w:ind w:firstLine="288"/>
      </w:pPr>
      <w:r>
        <w:t xml:space="preserve">The third set comes from Saint john Energy, a municipally-owned utility reseller.  This data is included because the work proposed here supports efforts in a larger Smart Grid Technologies project underway at UNB, which partners with that utility reseller. </w:t>
      </w:r>
      <w:r w:rsidRPr="00BC46C7">
        <w:t>Saint John Energy's data set is smaller than the others, spanning approximately 3.75 years from 2018 to October 20, 2021, but otherwise corresponds to hourly measurements of Saint John's load aggregates.</w:t>
      </w:r>
      <w:r>
        <w:t xml:space="preserve"> </w:t>
      </w:r>
      <w:r w:rsidRPr="00460284">
        <w:t xml:space="preserve">The Saint John dataset's training period is from 2018 to October 20th, 2020, and the testing period is from October 21st, 2020, to October 20th, 2021. </w:t>
      </w:r>
      <w:r w:rsidRPr="0061391E">
        <w:t>All load demand variables are expressed in megawatts</w:t>
      </w:r>
      <w:r>
        <w:t xml:space="preserve"> (MW)</w:t>
      </w:r>
      <w:r w:rsidRPr="0061391E">
        <w:t xml:space="preserve"> for all datasets.</w:t>
      </w:r>
    </w:p>
    <w:p w14:paraId="71654E09" w14:textId="77777777" w:rsidR="006D7412" w:rsidRDefault="006D7412" w:rsidP="006D7412">
      <w:pPr>
        <w:ind w:firstLine="288"/>
        <w:jc w:val="center"/>
      </w:pPr>
      <w:r w:rsidRPr="00E97AC5">
        <w:rPr>
          <w:noProof/>
        </w:rPr>
        <w:lastRenderedPageBreak/>
        <w:drawing>
          <wp:inline distT="0" distB="0" distL="0" distR="0" wp14:anchorId="150A8DF3" wp14:editId="50F45DDF">
            <wp:extent cx="4238625" cy="3308808"/>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rotWithShape="1">
                    <a:blip r:embed="rId54">
                      <a:extLst>
                        <a:ext uri="{28A0092B-C50C-407E-A947-70E740481C1C}">
                          <a14:useLocalDpi xmlns:a14="http://schemas.microsoft.com/office/drawing/2010/main" val="0"/>
                        </a:ext>
                      </a:extLst>
                    </a:blip>
                    <a:srcRect l="2684" t="5728" r="6797"/>
                    <a:stretch/>
                  </pic:blipFill>
                  <pic:spPr bwMode="auto">
                    <a:xfrm>
                      <a:off x="0" y="0"/>
                      <a:ext cx="4240652" cy="3310390"/>
                    </a:xfrm>
                    <a:prstGeom prst="rect">
                      <a:avLst/>
                    </a:prstGeom>
                    <a:noFill/>
                    <a:ln>
                      <a:noFill/>
                    </a:ln>
                    <a:extLst>
                      <a:ext uri="{53640926-AAD7-44D8-BBD7-CCE9431645EC}">
                        <a14:shadowObscured xmlns:a14="http://schemas.microsoft.com/office/drawing/2010/main"/>
                      </a:ext>
                    </a:extLst>
                  </pic:spPr>
                </pic:pic>
              </a:graphicData>
            </a:graphic>
          </wp:inline>
        </w:drawing>
      </w:r>
    </w:p>
    <w:p w14:paraId="566FAB46" w14:textId="362461FE" w:rsidR="006D7412" w:rsidRDefault="006D7412" w:rsidP="006D7412">
      <w:pPr>
        <w:pStyle w:val="Caption"/>
        <w:jc w:val="center"/>
      </w:pPr>
      <w:bookmarkStart w:id="65" w:name="_Toc86260416"/>
      <w:r>
        <w:t xml:space="preserve">Figure </w:t>
      </w:r>
      <w:r w:rsidR="00B11079">
        <w:fldChar w:fldCharType="begin"/>
      </w:r>
      <w:r w:rsidR="00B11079">
        <w:instrText xml:space="preserve"> SEQ Figure \* ARABIC </w:instrText>
      </w:r>
      <w:r w:rsidR="00B11079">
        <w:fldChar w:fldCharType="separate"/>
      </w:r>
      <w:r w:rsidR="00004E51">
        <w:rPr>
          <w:noProof/>
        </w:rPr>
        <w:t>11</w:t>
      </w:r>
      <w:r w:rsidR="00B11079">
        <w:rPr>
          <w:noProof/>
        </w:rPr>
        <w:fldChar w:fldCharType="end"/>
      </w:r>
      <w:r>
        <w:t xml:space="preserve"> - The</w:t>
      </w:r>
      <w:r w:rsidRPr="009E0BEB">
        <w:t xml:space="preserve"> Test Dataset for the City of </w:t>
      </w:r>
      <w:r>
        <w:t>Ottawa</w:t>
      </w:r>
      <w:bookmarkEnd w:id="65"/>
    </w:p>
    <w:p w14:paraId="198FB0E9" w14:textId="77777777" w:rsidR="00582E6B" w:rsidRDefault="00582E6B" w:rsidP="00582E6B">
      <w:pPr>
        <w:keepNext/>
        <w:jc w:val="center"/>
      </w:pPr>
      <w:r w:rsidRPr="00A378DD">
        <w:rPr>
          <w:noProof/>
        </w:rPr>
        <w:drawing>
          <wp:inline distT="0" distB="0" distL="0" distR="0" wp14:anchorId="04AFA022" wp14:editId="464C3A68">
            <wp:extent cx="4267536" cy="345757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rotWithShape="1">
                    <a:blip r:embed="rId55">
                      <a:extLst>
                        <a:ext uri="{28A0092B-C50C-407E-A947-70E740481C1C}">
                          <a14:useLocalDpi xmlns:a14="http://schemas.microsoft.com/office/drawing/2010/main" val="0"/>
                        </a:ext>
                      </a:extLst>
                    </a:blip>
                    <a:srcRect l="4115" t="5251" r="8228"/>
                    <a:stretch/>
                  </pic:blipFill>
                  <pic:spPr bwMode="auto">
                    <a:xfrm>
                      <a:off x="0" y="0"/>
                      <a:ext cx="4272499" cy="3461596"/>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2F9F27D1" w:rsidR="00582E6B" w:rsidRDefault="00582E6B" w:rsidP="00582E6B">
      <w:pPr>
        <w:pStyle w:val="Caption"/>
        <w:jc w:val="center"/>
      </w:pPr>
      <w:bookmarkStart w:id="66" w:name="_Toc86260417"/>
      <w:r>
        <w:t xml:space="preserve">Figure </w:t>
      </w:r>
      <w:r w:rsidR="00B11079">
        <w:fldChar w:fldCharType="begin"/>
      </w:r>
      <w:r w:rsidR="00B11079">
        <w:instrText xml:space="preserve"> SEQ Figure \* ARABIC </w:instrText>
      </w:r>
      <w:r w:rsidR="00B11079">
        <w:fldChar w:fldCharType="separate"/>
      </w:r>
      <w:r w:rsidR="00004E51">
        <w:rPr>
          <w:noProof/>
        </w:rPr>
        <w:t>12</w:t>
      </w:r>
      <w:r w:rsidR="00B11079">
        <w:rPr>
          <w:noProof/>
        </w:rPr>
        <w:fldChar w:fldCharType="end"/>
      </w:r>
      <w:r>
        <w:t xml:space="preserve"> - The</w:t>
      </w:r>
      <w:r w:rsidRPr="009E0BEB">
        <w:t xml:space="preserve"> Test Dataset for the City of </w:t>
      </w:r>
      <w:r>
        <w:t>Saint John</w:t>
      </w:r>
      <w:bookmarkEnd w:id="66"/>
    </w:p>
    <w:p w14:paraId="511FA07D" w14:textId="1C41C318" w:rsidR="00701964" w:rsidRDefault="00701964" w:rsidP="00C931D6">
      <w:pPr>
        <w:ind w:firstLine="288"/>
      </w:pPr>
      <w:r w:rsidRPr="00701964">
        <w:lastRenderedPageBreak/>
        <w:t xml:space="preserve">Weather data from Environment Canada </w:t>
      </w:r>
      <w:r>
        <w:fldChar w:fldCharType="begin" w:fldLock="1"/>
      </w:r>
      <w:r>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[170]","plainTextFormattedCitation":"[170]","previouslyFormattedCitation":"[170]"},"properties":{"noteIndex":0},"schema":"https://github.com/citation-style-language/schema/raw/master/csl-citation.json"}</w:instrText>
      </w:r>
      <w:r>
        <w:fldChar w:fldCharType="separate"/>
      </w:r>
      <w:r w:rsidRPr="00CB485A">
        <w:rPr>
          <w:noProof/>
        </w:rPr>
        <w:t>[170]</w:t>
      </w:r>
      <w:r>
        <w:fldChar w:fldCharType="end"/>
      </w:r>
      <w:r w:rsidRPr="00701964">
        <w:t xml:space="preserve"> will be used to supplement the time series data in this work. To compare the results across multiple datasets, we included only the temperature variable, as it is the most frequently used and also the easiest to obtain with fewer missing values in the data. The study's temperature variable is expressed in degrees celsius.</w:t>
      </w:r>
    </w:p>
    <w:p w14:paraId="0ED0BAAB" w14:textId="24B0099A" w:rsidR="0066112A" w:rsidRDefault="0066112A" w:rsidP="0066112A">
      <w:pPr>
        <w:pStyle w:val="Heading3"/>
      </w:pPr>
      <w:bookmarkStart w:id="67" w:name="_Toc86260352"/>
      <w:r>
        <w:t xml:space="preserve">3.1.1 </w:t>
      </w:r>
      <w:r w:rsidRPr="0066112A">
        <w:t>Preparation of the Datasets</w:t>
      </w:r>
      <w:bookmarkEnd w:id="67"/>
    </w:p>
    <w:p w14:paraId="600BEF69" w14:textId="318CF6CB" w:rsidR="00BE320A" w:rsidRDefault="00BE46B7" w:rsidP="00BE46B7">
      <w:pPr>
        <w:ind w:firstLine="288"/>
      </w:pPr>
      <w:r w:rsidRPr="00BE46B7">
        <w:t xml:space="preserve">To locate and replace outliers in the datasets, a Hampel filter was used. The filter is a variable-width sliding window that glides across the time series. Each window's median and standard deviation are determined by the filter. If a point in the window is more than three standard deviations away from the median, the Hampel filter flags it as an outlier and replaces it with the window median </w:t>
      </w:r>
      <w:r>
        <w:fldChar w:fldCharType="begin" w:fldLock="1"/>
      </w:r>
      <w:r>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[171]","plainTextFormattedCitation":"[171]","previouslyFormattedCitation":"[171]"},"properties":{"noteIndex":0},"schema":"https://github.com/citation-style-language/schema/raw/master/csl-citation.json"}</w:instrText>
      </w:r>
      <w:r>
        <w:fldChar w:fldCharType="separate"/>
      </w:r>
      <w:r w:rsidRPr="00B25725">
        <w:rPr>
          <w:noProof/>
        </w:rPr>
        <w:t>[171]</w:t>
      </w:r>
      <w:r>
        <w:fldChar w:fldCharType="end"/>
      </w:r>
      <w:r w:rsidRPr="00BE46B7">
        <w:t>.</w:t>
      </w:r>
      <w:r w:rsidR="00A012FC">
        <w:t xml:space="preserve"> </w:t>
      </w:r>
      <w:r w:rsidR="00BE320A" w:rsidRPr="00BE320A">
        <w:t>In MATLAB, we used the default median window, which includes the sample and three adjacent samples on either side.</w:t>
      </w:r>
    </w:p>
    <w:p w14:paraId="1D3A2563" w14:textId="7A72564F" w:rsidR="009E3A02" w:rsidRDefault="009E3A02" w:rsidP="009E3A02">
      <w:pPr>
        <w:ind w:firstLine="288"/>
      </w:pPr>
      <w:r w:rsidRPr="009E3A02">
        <w:t xml:space="preserve">We normalized the variables in our datasets using the </w:t>
      </w:r>
      <w:r w:rsidR="00481CDE" w:rsidRPr="009E3A02">
        <w:t>datasets</w:t>
      </w:r>
      <w:r w:rsidRPr="009E3A02">
        <w:t xml:space="preserve"> maximum and minimum values prior to passing them to the algorithms. The load demand and temperature variables were both normalized using this procedure. We used a technique called Min-Max normalization, which scales values between </w:t>
      </w:r>
      <w:r w:rsidR="00586DCC">
        <w:t>zero</w:t>
      </w:r>
      <w:r w:rsidRPr="009E3A02">
        <w:t xml:space="preserve"> and </w:t>
      </w:r>
      <w:r w:rsidR="00586DCC">
        <w:t>one</w:t>
      </w:r>
      <w:r w:rsidRPr="009E3A02">
        <w:t xml:space="preserve">. The minimum and maximum values were stored and used to de-normalize the final forecasts before any performance metrics were calculated. Numerous researchers have applied this normalization technique to the field of load forecasting </w:t>
      </w:r>
      <w:r>
        <w:fldChar w:fldCharType="begin" w:fldLock="1"/>
      </w:r>
      <w:r w:rsidR="0010026B">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systems","type":"article-journal"},"uris":["http://www.mendeley.com/documents/?uuid=1a0552e2-ad25-4c81-b270-418aad9fda19"]}],"mendeley":{"formattedCitation":"[22], [172]–[175]","plainTextFormattedCitation":"[22], [172]–[175]","previouslyFormattedCitation":"[22], [172]–[175]"},"properties":{"noteIndex":0},"schema":"https://github.com/citation-style-language/schema/raw/master/csl-citation.json"}</w:instrText>
      </w:r>
      <w:r>
        <w:fldChar w:fldCharType="separate"/>
      </w:r>
      <w:r w:rsidR="00CF0088" w:rsidRPr="00CF0088">
        <w:rPr>
          <w:noProof/>
        </w:rPr>
        <w:t>[22], [172]–[175]</w:t>
      </w:r>
      <w:r>
        <w:fldChar w:fldCharType="end"/>
      </w:r>
      <w:r>
        <w:t>.</w:t>
      </w:r>
    </w:p>
    <w:p w14:paraId="6813DE37" w14:textId="3319204F" w:rsidR="0066112A" w:rsidRDefault="00822ED1" w:rsidP="00300E93">
      <w:pPr>
        <w:ind w:firstLine="288"/>
      </w:pPr>
      <w:r w:rsidRPr="00381D4E">
        <w:t xml:space="preserve">Panigrahi et al. stated in </w:t>
      </w:r>
      <w:r>
        <w:fldChar w:fldCharType="begin" w:fldLock="1"/>
      </w:r>
      <w:r w:rsidR="0010026B">
        <w:instrText>ADDIN CSL_CITATION {"citationItems":[{"id":"ITEM-1","itemData":{"abstract":"Efficient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Applications","id":"ITEM-1","issued":{"date-parts":[["2013"]]},"title":"Normalize Time Series and Forecast using Evolutionary Neural Network","type":"article-journal"},"uris":["http://www.mendeley.com/documents/?uuid=da806e78-2307-4e50-b268-9c91223b38cf"]}],"mendeley":{"formattedCitation":"[176]","plainTextFormattedCitation":"[176]","previouslyFormattedCitation":"[176]"},"properties":{"noteIndex":0},"schema":"https://github.com/citation-style-language/schema/raw/master/csl-citation.json"}</w:instrText>
      </w:r>
      <w:r>
        <w:fldChar w:fldCharType="separate"/>
      </w:r>
      <w:r w:rsidR="00CF0088" w:rsidRPr="00CF0088">
        <w:rPr>
          <w:noProof/>
        </w:rPr>
        <w:t>[176]</w:t>
      </w:r>
      <w:r>
        <w:fldChar w:fldCharType="end"/>
      </w:r>
      <w:r>
        <w:t xml:space="preserve"> </w:t>
      </w:r>
      <w:r w:rsidRPr="00381D4E">
        <w:t>that data normalization has a significant effect on the performance of any model because its sole purpose is to ensure the quality of data before it is fed to the model. Additionally, they state</w:t>
      </w:r>
      <w:r>
        <w:t>d</w:t>
      </w:r>
      <w:r w:rsidRPr="00381D4E">
        <w:t xml:space="preserve"> that the literature indicates that </w:t>
      </w:r>
      <w:r w:rsidRPr="00381D4E">
        <w:lastRenderedPageBreak/>
        <w:t>normalization techniques have a significant impact on a model's performance and that the appropriate normalization technique should be chosen based on the problem and model.</w:t>
      </w:r>
      <w:r>
        <w:t xml:space="preserve"> </w:t>
      </w:r>
    </w:p>
    <w:p w14:paraId="0C429212" w14:textId="3F3CFF19" w:rsidR="00054D25" w:rsidRDefault="00BC3B4F" w:rsidP="001077B2">
      <w:pPr>
        <w:pStyle w:val="Heading2"/>
      </w:pPr>
      <w:bookmarkStart w:id="68" w:name="_Toc86260353"/>
      <w:r>
        <w:t>3.</w:t>
      </w:r>
      <w:r w:rsidR="008F44DD">
        <w:t>2</w:t>
      </w:r>
      <w:r>
        <w:t xml:space="preserve"> </w:t>
      </w:r>
      <w:r w:rsidR="002A6B03" w:rsidRPr="002A6B03">
        <w:t>Implementation Specifications for Algorithms</w:t>
      </w:r>
      <w:bookmarkEnd w:id="68"/>
    </w:p>
    <w:p w14:paraId="23AAA43A" w14:textId="5498B94E" w:rsidR="005026CB" w:rsidRDefault="005026CB" w:rsidP="00A01EFD">
      <w:pPr>
        <w:pStyle w:val="Heading3"/>
      </w:pPr>
      <w:bookmarkStart w:id="69" w:name="_Toc86260354"/>
      <w:r>
        <w:t>3.</w:t>
      </w:r>
      <w:r w:rsidR="001077B2">
        <w:t>2</w:t>
      </w:r>
      <w:r>
        <w:t>.1 The Benchmark Forecasters</w:t>
      </w:r>
      <w:bookmarkEnd w:id="69"/>
    </w:p>
    <w:p w14:paraId="2C704394" w14:textId="4CE09D09" w:rsidR="00096339" w:rsidRPr="00096339" w:rsidRDefault="00096339" w:rsidP="00096339">
      <w:pPr>
        <w:pStyle w:val="Heading4"/>
      </w:pPr>
      <w:r>
        <w:t>3.</w:t>
      </w:r>
      <w:r w:rsidR="001077B2">
        <w:t>2</w:t>
      </w:r>
      <w:r>
        <w:t>.1.1 The Seasonal Naïve Forecaster (SNF)</w:t>
      </w:r>
    </w:p>
    <w:p w14:paraId="014EE8A2" w14:textId="039DB66D" w:rsidR="00096339" w:rsidRDefault="00314909" w:rsidP="00314909">
      <w:pPr>
        <w:ind w:firstLine="288"/>
      </w:pPr>
      <w:r w:rsidRPr="00314909">
        <w:t xml:space="preserve"> </w:t>
      </w:r>
      <w:r w:rsidR="003B2A84" w:rsidRPr="003B2A84">
        <w:t>The seasonal naive method was straightforward to implement; we used the previous week's hourly lag as the current hour's value. Additionally, we repeated the preceding step for each hour of our test set.</w:t>
      </w:r>
      <w:r w:rsidR="00485AA2">
        <w:t xml:space="preserve"> </w:t>
      </w:r>
    </w:p>
    <w:p w14:paraId="546C26C6" w14:textId="7A5E7D9B" w:rsidR="00523B38" w:rsidRDefault="00523B38" w:rsidP="00523B38">
      <w:pPr>
        <w:pStyle w:val="Heading4"/>
      </w:pPr>
      <w:r>
        <w:t>3.</w:t>
      </w:r>
      <w:r w:rsidR="006305CB">
        <w:t>2</w:t>
      </w:r>
      <w:r>
        <w:t>.1.2 The Multiple Linear Regression Forecaster (MLR)</w:t>
      </w:r>
    </w:p>
    <w:p w14:paraId="104C2B43" w14:textId="552464C2" w:rsidR="00EF0555" w:rsidRDefault="00502CFC" w:rsidP="00523B38">
      <w:r>
        <w:tab/>
      </w:r>
      <w:r w:rsidR="00EF0555" w:rsidRPr="00EF0555">
        <w:t>The MLR forecaster was developed using ten independent variables (inputs) and a single target variable, which was actual demand at a specific hour. The independent variables used in the MLR forecaster are listed in the table below.</w:t>
      </w:r>
    </w:p>
    <w:p w14:paraId="74CAD8FE" w14:textId="77777777" w:rsidR="00D0365A" w:rsidRDefault="00EF0555" w:rsidP="00D0365A">
      <w:pPr>
        <w:keepNext/>
        <w:jc w:val="center"/>
      </w:pPr>
      <w:r w:rsidRPr="00EF0555">
        <w:rPr>
          <w:noProof/>
        </w:rPr>
        <w:drawing>
          <wp:inline distT="0" distB="0" distL="0" distR="0" wp14:anchorId="44479C2D" wp14:editId="1BD96DB0">
            <wp:extent cx="5349945" cy="24288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3362" cy="2430426"/>
                    </a:xfrm>
                    <a:prstGeom prst="rect">
                      <a:avLst/>
                    </a:prstGeom>
                    <a:noFill/>
                    <a:ln>
                      <a:noFill/>
                    </a:ln>
                  </pic:spPr>
                </pic:pic>
              </a:graphicData>
            </a:graphic>
          </wp:inline>
        </w:drawing>
      </w:r>
    </w:p>
    <w:p w14:paraId="686FADC1" w14:textId="6D737836" w:rsidR="00523B38" w:rsidRDefault="00D0365A" w:rsidP="00D0365A">
      <w:pPr>
        <w:pStyle w:val="Caption"/>
        <w:jc w:val="center"/>
      </w:pPr>
      <w:bookmarkStart w:id="70" w:name="_Toc86260392"/>
      <w:r>
        <w:t xml:space="preserve">Table </w:t>
      </w:r>
      <w:fldSimple w:instr=" SEQ Table \* ARABIC ">
        <w:r w:rsidR="00004E51">
          <w:rPr>
            <w:noProof/>
          </w:rPr>
          <w:t>2</w:t>
        </w:r>
      </w:fldSimple>
      <w:r>
        <w:t xml:space="preserve"> – </w:t>
      </w:r>
      <w:r w:rsidRPr="00D0365A">
        <w:t>The MLR Forecaster's Independent Variables</w:t>
      </w:r>
      <w:bookmarkEnd w:id="70"/>
    </w:p>
    <w:p w14:paraId="531756C0" w14:textId="260F6751" w:rsidR="00096339" w:rsidRDefault="00F407B3" w:rsidP="00A54585">
      <w:pPr>
        <w:pStyle w:val="Heading4"/>
      </w:pPr>
      <w:r>
        <w:lastRenderedPageBreak/>
        <w:t>3.</w:t>
      </w:r>
      <w:r w:rsidR="00EE7D05">
        <w:t>2</w:t>
      </w:r>
      <w:r>
        <w:t>.1.</w:t>
      </w:r>
      <w:r w:rsidR="00EE7D05">
        <w:t>3</w:t>
      </w:r>
      <w:r>
        <w:t xml:space="preserve"> The ARIMA </w:t>
      </w:r>
      <w:r w:rsidR="003B7A30">
        <w:t>F</w:t>
      </w:r>
      <w:r>
        <w:t>orecaster</w:t>
      </w:r>
    </w:p>
    <w:p w14:paraId="37FB4D37" w14:textId="07AC4FAD" w:rsidR="00AF02BC" w:rsidRPr="00AF02BC" w:rsidRDefault="007F386D" w:rsidP="00AF02BC">
      <w:pPr>
        <w:ind w:firstLine="288"/>
      </w:pPr>
      <w:r w:rsidRPr="007F386D">
        <w:t>The table below contains the hyperparameters that were used across all datasets. We were able to determine p and q after much trial and error and by utilizing information from the partial autocorrelation and autocorrelation functions. The following parameters were found to be optimal for the datasets we used.</w:t>
      </w:r>
    </w:p>
    <w:p w14:paraId="65DBFFDF" w14:textId="77777777" w:rsidR="00AF02BC" w:rsidRDefault="00AF02BC" w:rsidP="00AF02BC">
      <w:pPr>
        <w:keepNext/>
        <w:ind w:firstLine="288"/>
        <w:jc w:val="center"/>
      </w:pPr>
      <w:r w:rsidRPr="00EB23C9">
        <w:rPr>
          <w:noProof/>
        </w:rPr>
        <w:drawing>
          <wp:inline distT="0" distB="0" distL="0" distR="0" wp14:anchorId="024B62C1" wp14:editId="31F3CE47">
            <wp:extent cx="2044699" cy="1028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9118" cy="1035955"/>
                    </a:xfrm>
                    <a:prstGeom prst="rect">
                      <a:avLst/>
                    </a:prstGeom>
                    <a:noFill/>
                    <a:ln>
                      <a:noFill/>
                    </a:ln>
                  </pic:spPr>
                </pic:pic>
              </a:graphicData>
            </a:graphic>
          </wp:inline>
        </w:drawing>
      </w:r>
    </w:p>
    <w:p w14:paraId="55FCFF53" w14:textId="5BBFFE48" w:rsidR="00AF02BC" w:rsidRPr="00AF02BC" w:rsidRDefault="00AF02BC" w:rsidP="00AF02BC">
      <w:pPr>
        <w:pStyle w:val="Caption"/>
        <w:jc w:val="center"/>
      </w:pPr>
      <w:bookmarkStart w:id="71" w:name="_Toc86260393"/>
      <w:r>
        <w:t xml:space="preserve">Table </w:t>
      </w:r>
      <w:fldSimple w:instr=" SEQ Table \* ARABIC ">
        <w:r w:rsidR="00004E51">
          <w:rPr>
            <w:noProof/>
          </w:rPr>
          <w:t>3</w:t>
        </w:r>
      </w:fldSimple>
      <w:r>
        <w:t xml:space="preserve"> – </w:t>
      </w:r>
      <w:r w:rsidRPr="00AF02BC">
        <w:t>The ARIMA hyperparameters that were used across all datasets</w:t>
      </w:r>
      <w:bookmarkEnd w:id="71"/>
    </w:p>
    <w:p w14:paraId="429DC080" w14:textId="40D29187" w:rsidR="00C945BA" w:rsidRDefault="00C945BA" w:rsidP="0080222C">
      <w:pPr>
        <w:ind w:firstLine="288"/>
      </w:pPr>
      <w:r w:rsidRPr="00C945BA">
        <w:t>The optimal number of differencing 'd's required was relatively straightforward; we simply used the data's auto-correlation function to determine when it was under- or over-differenced. The proper order of differencing is the least amount of differencing necessary to obtain a near-stationary series that oscillates around a defined mean and the auto-correlation plot approaches zero rapidly. If we are unable to decide between two differencing orders, we can choose the order that produces the smallest standard deviation in the differenced series. Our time series may occasionally be under- or over-differenced. The first problem can be resolved by the addition of one or more AR terms, whereas the second problem can be resolved by the addition of one or more MA terms.</w:t>
      </w:r>
    </w:p>
    <w:p w14:paraId="6A1B5ACB" w14:textId="5DAA3B42" w:rsidR="00455487" w:rsidRDefault="00455487" w:rsidP="00455487">
      <w:pPr>
        <w:ind w:firstLine="288"/>
      </w:pPr>
      <w:r w:rsidRPr="00F81273">
        <w:t xml:space="preserve">The Partial Autocorrelation Function (PACF) and the Autocorrelation Function (ACF) plots from the Toronto dataset following a two-way difference are shown in </w:t>
      </w:r>
      <w:r>
        <w:fldChar w:fldCharType="begin"/>
      </w:r>
      <w:r>
        <w:instrText xml:space="preserve"> REF _Ref86073297 \h </w:instrText>
      </w:r>
      <w:r>
        <w:fldChar w:fldCharType="separate"/>
      </w:r>
      <w:r w:rsidR="00004E51">
        <w:t xml:space="preserve">Figure </w:t>
      </w:r>
      <w:r w:rsidR="00004E51">
        <w:rPr>
          <w:noProof/>
        </w:rPr>
        <w:t>13</w:t>
      </w:r>
      <w:r>
        <w:fldChar w:fldCharType="end"/>
      </w:r>
      <w:r>
        <w:t xml:space="preserve"> and </w:t>
      </w:r>
      <w:r>
        <w:fldChar w:fldCharType="begin"/>
      </w:r>
      <w:r>
        <w:instrText xml:space="preserve"> REF _Ref86073300 \h </w:instrText>
      </w:r>
      <w:r>
        <w:fldChar w:fldCharType="separate"/>
      </w:r>
      <w:r w:rsidR="00004E51">
        <w:t xml:space="preserve">Figure </w:t>
      </w:r>
      <w:r w:rsidR="00004E51">
        <w:rPr>
          <w:noProof/>
        </w:rPr>
        <w:t>14</w:t>
      </w:r>
      <w:r>
        <w:fldChar w:fldCharType="end"/>
      </w:r>
      <w:r>
        <w:t>, respectively</w:t>
      </w:r>
      <w:r w:rsidRPr="00F81273">
        <w:t>.</w:t>
      </w:r>
      <w:r>
        <w:t xml:space="preserve"> </w:t>
      </w:r>
      <w:r w:rsidRPr="00C945BA">
        <w:t xml:space="preserve">The parameters (p, d, q) for our Toronto dataset are as follows: (24, 2, 25). The PACF plot can be used to determine the value of our AR term p, and the </w:t>
      </w:r>
      <w:r w:rsidRPr="00C945BA">
        <w:lastRenderedPageBreak/>
        <w:t>ACF plot can be used to determine the appropriate number of MA terms. When we compare the p value to the PACF plot, we can see why 24 was chosen as the value. Correlation is higher on the 24th lag than on the subsequent lags. On the 25th lag, the same thing can be seen on the ACF plot. We could include plots from the Ottawa and Saint John datasets, but we chose only one to simplify things for our readers.</w:t>
      </w:r>
    </w:p>
    <w:p w14:paraId="69A26B51" w14:textId="77777777" w:rsidR="001A66F3" w:rsidRDefault="001A66F3" w:rsidP="001A66F3">
      <w:pPr>
        <w:keepNext/>
        <w:ind w:firstLine="288"/>
        <w:jc w:val="center"/>
      </w:pPr>
      <w:r w:rsidRPr="00887D23">
        <w:rPr>
          <w:noProof/>
        </w:rPr>
        <w:drawing>
          <wp:inline distT="0" distB="0" distL="0" distR="0" wp14:anchorId="59715507" wp14:editId="61B41234">
            <wp:extent cx="3516116" cy="294322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6"/>
                    <pic:cNvPicPr>
                      <a:picLocks noChangeAspect="1" noChangeArrowheads="1"/>
                    </pic:cNvPicPr>
                  </pic:nvPicPr>
                  <pic:blipFill rotWithShape="1">
                    <a:blip r:embed="rId58">
                      <a:extLst>
                        <a:ext uri="{28A0092B-C50C-407E-A947-70E740481C1C}">
                          <a14:useLocalDpi xmlns:a14="http://schemas.microsoft.com/office/drawing/2010/main" val="0"/>
                        </a:ext>
                      </a:extLst>
                    </a:blip>
                    <a:srcRect l="4293" t="1909" r="7871"/>
                    <a:stretch/>
                  </pic:blipFill>
                  <pic:spPr bwMode="auto">
                    <a:xfrm>
                      <a:off x="0" y="0"/>
                      <a:ext cx="3529364" cy="2954315"/>
                    </a:xfrm>
                    <a:prstGeom prst="rect">
                      <a:avLst/>
                    </a:prstGeom>
                    <a:noFill/>
                    <a:ln>
                      <a:noFill/>
                    </a:ln>
                    <a:extLst>
                      <a:ext uri="{53640926-AAD7-44D8-BBD7-CCE9431645EC}">
                        <a14:shadowObscured xmlns:a14="http://schemas.microsoft.com/office/drawing/2010/main"/>
                      </a:ext>
                    </a:extLst>
                  </pic:spPr>
                </pic:pic>
              </a:graphicData>
            </a:graphic>
          </wp:inline>
        </w:drawing>
      </w:r>
    </w:p>
    <w:p w14:paraId="16FBEAF4" w14:textId="70EB92DA" w:rsidR="001A66F3" w:rsidRDefault="001A66F3" w:rsidP="001A66F3">
      <w:pPr>
        <w:pStyle w:val="Caption"/>
        <w:jc w:val="center"/>
      </w:pPr>
      <w:bookmarkStart w:id="72" w:name="_Ref86073297"/>
      <w:bookmarkStart w:id="73" w:name="_Toc86260418"/>
      <w:r>
        <w:t xml:space="preserve">Figure </w:t>
      </w:r>
      <w:fldSimple w:instr=" SEQ Figure \* ARABIC ">
        <w:r w:rsidR="00004E51">
          <w:rPr>
            <w:noProof/>
          </w:rPr>
          <w:t>13</w:t>
        </w:r>
      </w:fldSimple>
      <w:bookmarkEnd w:id="72"/>
      <w:r>
        <w:t xml:space="preserve"> – The Partial Autocorrelation Plot – Toronto Dataset</w:t>
      </w:r>
      <w:bookmarkEnd w:id="73"/>
    </w:p>
    <w:p w14:paraId="03A76E2B" w14:textId="77777777" w:rsidR="00645A7F" w:rsidRDefault="00645A7F" w:rsidP="00645A7F">
      <w:pPr>
        <w:ind w:firstLine="288"/>
      </w:pPr>
      <w:r w:rsidRPr="00D547A3">
        <w:t>Partial autocorrelation is the correlation between a time series and its lag after intermediate lags are removed. Thus, partial autocorrelation expresses the clear relationship between a lag and the series. This enables us to determine whether the lag is required in the AR term. By adding sufficient AR terms to a differenced series, any autocorrelation in the series can be corrected. A MA term is theoretically the error associated with the lagged forecast. The autocorrelation plot indicates the number of MA terms required to completely remove autocorrelation from the differenced series.</w:t>
      </w:r>
    </w:p>
    <w:p w14:paraId="41DC7B80" w14:textId="77777777" w:rsidR="00FE4888" w:rsidRDefault="00FE4888" w:rsidP="00FE4888">
      <w:pPr>
        <w:keepNext/>
        <w:ind w:firstLine="288"/>
        <w:jc w:val="center"/>
      </w:pPr>
      <w:r w:rsidRPr="00FE4888">
        <w:rPr>
          <w:noProof/>
        </w:rPr>
        <w:lastRenderedPageBreak/>
        <w:drawing>
          <wp:inline distT="0" distB="0" distL="0" distR="0" wp14:anchorId="301309EF" wp14:editId="45A51796">
            <wp:extent cx="3771900" cy="3121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7"/>
                    <pic:cNvPicPr>
                      <a:picLocks noChangeAspect="1" noChangeArrowheads="1"/>
                    </pic:cNvPicPr>
                  </pic:nvPicPr>
                  <pic:blipFill rotWithShape="1">
                    <a:blip r:embed="rId59">
                      <a:extLst>
                        <a:ext uri="{28A0092B-C50C-407E-A947-70E740481C1C}">
                          <a14:useLocalDpi xmlns:a14="http://schemas.microsoft.com/office/drawing/2010/main" val="0"/>
                        </a:ext>
                      </a:extLst>
                    </a:blip>
                    <a:srcRect l="3936" t="2625" r="7871"/>
                    <a:stretch/>
                  </pic:blipFill>
                  <pic:spPr bwMode="auto">
                    <a:xfrm>
                      <a:off x="0" y="0"/>
                      <a:ext cx="3773726" cy="3123083"/>
                    </a:xfrm>
                    <a:prstGeom prst="rect">
                      <a:avLst/>
                    </a:prstGeom>
                    <a:noFill/>
                    <a:ln>
                      <a:noFill/>
                    </a:ln>
                    <a:extLst>
                      <a:ext uri="{53640926-AAD7-44D8-BBD7-CCE9431645EC}">
                        <a14:shadowObscured xmlns:a14="http://schemas.microsoft.com/office/drawing/2010/main"/>
                      </a:ext>
                    </a:extLst>
                  </pic:spPr>
                </pic:pic>
              </a:graphicData>
            </a:graphic>
          </wp:inline>
        </w:drawing>
      </w:r>
    </w:p>
    <w:p w14:paraId="1AD12FB3" w14:textId="720FC78B" w:rsidR="000D17B6" w:rsidRDefault="00FE4888" w:rsidP="00171F4E">
      <w:pPr>
        <w:pStyle w:val="Caption"/>
        <w:jc w:val="center"/>
      </w:pPr>
      <w:bookmarkStart w:id="74" w:name="_Ref86073300"/>
      <w:bookmarkStart w:id="75" w:name="_Toc86260419"/>
      <w:r>
        <w:t xml:space="preserve">Figure </w:t>
      </w:r>
      <w:fldSimple w:instr=" SEQ Figure \* ARABIC ">
        <w:r w:rsidR="00004E51">
          <w:rPr>
            <w:noProof/>
          </w:rPr>
          <w:t>14</w:t>
        </w:r>
      </w:fldSimple>
      <w:bookmarkEnd w:id="74"/>
      <w:r>
        <w:t xml:space="preserve"> – The Autocorrelation Plot – Toronto Dataset</w:t>
      </w:r>
      <w:bookmarkEnd w:id="75"/>
    </w:p>
    <w:p w14:paraId="30C35DB9" w14:textId="1D4E2158" w:rsidR="00F75072" w:rsidRDefault="00F75072" w:rsidP="00704037">
      <w:pPr>
        <w:pStyle w:val="Heading4"/>
      </w:pPr>
      <w:r>
        <w:t>3.</w:t>
      </w:r>
      <w:r w:rsidR="0088211B">
        <w:t>2</w:t>
      </w:r>
      <w:r>
        <w:t>.</w:t>
      </w:r>
      <w:r w:rsidR="00A54585">
        <w:t>1.4</w:t>
      </w:r>
      <w:r>
        <w:t xml:space="preserve"> The ANNSTLF-G3 Forecaster</w:t>
      </w:r>
    </w:p>
    <w:p w14:paraId="07E282C5" w14:textId="77777777" w:rsidR="005E3ACC" w:rsidRDefault="00F7571F" w:rsidP="005E3ACC">
      <w:pPr>
        <w:ind w:firstLine="288"/>
      </w:pPr>
      <w:r w:rsidRPr="00F7571F">
        <w:t xml:space="preserve">The BLF and CLF networks are trained using the resilient back-propagation algorithm. This is a highly effective training method that is frequently used to solve pattern recognition problems </w:t>
      </w:r>
      <w:r>
        <w:fldChar w:fldCharType="begin" w:fldLock="1"/>
      </w:r>
      <w:r>
        <w:instrText>ADDIN CSL_CITATION {"citationItems":[{"id":"ITEM-1","itemData":{"ISBN":"0971732108","author":[{"dropping-particle":"","family":"Beale","given":"Mark Hudson","non-dropping-particle":"","parse-names":false,"suffix":""},{"dropping-particle":"","family":"Hagan","given":"Martin T","non-dropping-particle":"","parse-names":false,"suffix":""},{"dropping-particle":"","family":"Demuth","given":"Howard B","non-dropping-particle":"","parse-names":false,"suffix":""}],"id":"ITEM-1","issued":{"date-parts":[["2010"]]},"number-of-pages":"951","title":"Neural Network Toolbox ™ 7 User ’ s Guide","type":"book"},"uris":["http://www.mendeley.com/documents/?uuid=c76de14e-54f2-4873-a261-29e280d9b87c"]}],"mendeley":{"formattedCitation":"[177]","plainTextFormattedCitation":"[177]","previouslyFormattedCitation":"[177]"},"properties":{"noteIndex":0},"schema":"https://github.com/citation-style-language/schema/raw/master/csl-citation.json"}</w:instrText>
      </w:r>
      <w:r>
        <w:fldChar w:fldCharType="separate"/>
      </w:r>
      <w:r w:rsidRPr="00B25725">
        <w:rPr>
          <w:noProof/>
        </w:rPr>
        <w:t>[177]</w:t>
      </w:r>
      <w:r>
        <w:fldChar w:fldCharType="end"/>
      </w:r>
      <w:r w:rsidRPr="00F7571F">
        <w:t>. Furthermore, we observed that this method outperformed the Levenberg-Marquardt back-propagation method. Sixty neurons comprise the hidden layer.</w:t>
      </w:r>
      <w:r w:rsidR="005E3ACC">
        <w:t xml:space="preserve"> </w:t>
      </w:r>
      <w:r w:rsidRPr="00F7571F">
        <w:t xml:space="preserve">The activation function in the hidden and output layers is a hyperbolic tangent sigmoid transfer function. When we changed the activation function of the output layer from linear to tangent sigmoid, we observed an improvement in performance. </w:t>
      </w:r>
    </w:p>
    <w:p w14:paraId="5961F4E6" w14:textId="352FDA9D" w:rsidR="00F7571F" w:rsidRPr="00F7571F" w:rsidRDefault="00F7571F" w:rsidP="005E3ACC">
      <w:pPr>
        <w:ind w:firstLine="288"/>
      </w:pPr>
      <w:r w:rsidRPr="00F7571F">
        <w:t>The training data was divided into two categories: 80% for training and 20% for validation. The RLS combiner begins with a weight of 0.5 for each hour for both the BLF and CLF outputs; after each iteration, the weights for each hour are automatically updated based on the algorithm's calculation.</w:t>
      </w:r>
    </w:p>
    <w:p w14:paraId="7BCD79E4" w14:textId="77777777" w:rsidR="003B2A84" w:rsidRDefault="003B2A84" w:rsidP="00517EFD">
      <w:pPr>
        <w:keepNext/>
        <w:ind w:left="360"/>
      </w:pPr>
      <w:r>
        <w:rPr>
          <w:noProof/>
        </w:rPr>
        <w:lastRenderedPageBreak/>
        <w:drawing>
          <wp:inline distT="0" distB="0" distL="0" distR="0" wp14:anchorId="62D83E94" wp14:editId="26700802">
            <wp:extent cx="5038725" cy="1533525"/>
            <wp:effectExtent l="0" t="0" r="9525" b="9525"/>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rotWithShape="1">
                    <a:blip r:embed="rId60"/>
                    <a:srcRect l="1409" t="1829" r="5458"/>
                    <a:stretch/>
                  </pic:blipFill>
                  <pic:spPr bwMode="auto">
                    <a:xfrm>
                      <a:off x="0" y="0"/>
                      <a:ext cx="5038725" cy="1533525"/>
                    </a:xfrm>
                    <a:prstGeom prst="rect">
                      <a:avLst/>
                    </a:prstGeom>
                    <a:ln>
                      <a:noFill/>
                    </a:ln>
                    <a:extLst>
                      <a:ext uri="{53640926-AAD7-44D8-BBD7-CCE9431645EC}">
                        <a14:shadowObscured xmlns:a14="http://schemas.microsoft.com/office/drawing/2010/main"/>
                      </a:ext>
                    </a:extLst>
                  </pic:spPr>
                </pic:pic>
              </a:graphicData>
            </a:graphic>
          </wp:inline>
        </w:drawing>
      </w:r>
    </w:p>
    <w:p w14:paraId="14CA0D27" w14:textId="03E57F52" w:rsidR="003B2A84" w:rsidRDefault="003B2A84" w:rsidP="003B2A84">
      <w:pPr>
        <w:pStyle w:val="Caption"/>
        <w:jc w:val="center"/>
      </w:pPr>
      <w:bookmarkStart w:id="76" w:name="_Toc86260420"/>
      <w:r>
        <w:t xml:space="preserve">Figure </w:t>
      </w:r>
      <w:fldSimple w:instr=" SEQ Figure \* ARABIC ">
        <w:r w:rsidR="00004E51">
          <w:rPr>
            <w:noProof/>
          </w:rPr>
          <w:t>15</w:t>
        </w:r>
      </w:fldSimple>
      <w:r>
        <w:t xml:space="preserve"> – </w:t>
      </w:r>
      <w:r w:rsidR="008914C4" w:rsidRPr="008914C4">
        <w:t>The Structure of the B</w:t>
      </w:r>
      <w:r w:rsidR="008914C4">
        <w:t>LF</w:t>
      </w:r>
      <w:r w:rsidR="008914C4" w:rsidRPr="008914C4">
        <w:t xml:space="preserve"> and C</w:t>
      </w:r>
      <w:r w:rsidR="008914C4">
        <w:t>LF</w:t>
      </w:r>
      <w:r w:rsidR="008914C4" w:rsidRPr="008914C4">
        <w:t xml:space="preserve"> Network</w:t>
      </w:r>
      <w:bookmarkEnd w:id="76"/>
    </w:p>
    <w:p w14:paraId="064D2D4C" w14:textId="4D6B6094" w:rsidR="0079016F" w:rsidRDefault="00C8143C" w:rsidP="00C8143C">
      <w:pPr>
        <w:ind w:firstLine="288"/>
      </w:pPr>
      <w:r w:rsidRPr="00C8143C">
        <w:t xml:space="preserve">As demonstrated in the section on artificial neural networks, the input set for </w:t>
      </w:r>
      <w:r w:rsidR="006C103A">
        <w:t xml:space="preserve">the </w:t>
      </w:r>
      <w:r w:rsidRPr="00C8143C">
        <w:t>ANNs consists of the following: the previous day's actual load (24 inputs), the previous day's actual temperature (24 inputs), the current day's actual temperature (24 inputs), and the current day's type (7 inputs containing ones and zeros). Both the BLF and the CLF used the same set of inputs, but their target variables were distinct; the BLF focused on actual load demand, whereas the CLF focused on load changes from yesterday to today. The final CLF forecasts were calculated by adding the predicted changes to the actual load from yesterday. The BLF and CLF used a total of 79 inputs, as illustrated in the ANNSTLF architecture.</w:t>
      </w:r>
    </w:p>
    <w:p w14:paraId="7FA51A99" w14:textId="48C113CE" w:rsidR="002E0AEC" w:rsidRPr="0079016F" w:rsidRDefault="002E0AEC" w:rsidP="002E0AEC">
      <w:pPr>
        <w:pStyle w:val="Heading3"/>
      </w:pPr>
      <w:bookmarkStart w:id="77" w:name="_Toc86260355"/>
      <w:r>
        <w:t>3.</w:t>
      </w:r>
      <w:r w:rsidR="00F84D59">
        <w:t>2</w:t>
      </w:r>
      <w:r>
        <w:t>.2 The Deep Learning Forecasters</w:t>
      </w:r>
      <w:bookmarkEnd w:id="77"/>
    </w:p>
    <w:p w14:paraId="14D3D8B1" w14:textId="1AC7B5F9" w:rsidR="00D16944" w:rsidRDefault="00D16944" w:rsidP="00B93EB2">
      <w:pPr>
        <w:pStyle w:val="Heading4"/>
      </w:pPr>
      <w:r>
        <w:t>3.</w:t>
      </w:r>
      <w:r w:rsidR="0086166A">
        <w:t>2</w:t>
      </w:r>
      <w:r>
        <w:t>.</w:t>
      </w:r>
      <w:r w:rsidR="00B93EB2">
        <w:t>2.1</w:t>
      </w:r>
      <w:r>
        <w:t xml:space="preserve"> The LSTM Forecaster</w:t>
      </w:r>
    </w:p>
    <w:p w14:paraId="0889A413" w14:textId="2EA0C4F8" w:rsidR="0018476A" w:rsidRDefault="009635BD" w:rsidP="0018476A">
      <w:pPr>
        <w:ind w:firstLine="288"/>
      </w:pPr>
      <w:r w:rsidRPr="008A13AD">
        <w:t xml:space="preserve">Another researcher from UNB's smart-grid team forecasted load using the LSTM algorithm, but only on the Saint John dataset. </w:t>
      </w:r>
      <w:r w:rsidRPr="009635BD">
        <w:t xml:space="preserve">We modified his implementation to include all of our datasets and feature sets as inputs. We trained the LSTM models using the adam optimization training algorithm. The LSTM network was composed of four layers: a sequence input layer with 79 inputs, a lstm layer with 100 hidden units, a fully connected </w:t>
      </w:r>
      <w:r w:rsidRPr="009635BD">
        <w:lastRenderedPageBreak/>
        <w:t>layer with 24 outputs, and a regression layer. The quantity of data retained between time steps is proportional to the number of hidden units (the hidden state). This was the optimal value for all datasets we examined</w:t>
      </w:r>
      <w:r w:rsidR="002B0786">
        <w:t xml:space="preserve"> </w:t>
      </w:r>
      <w:r>
        <w:fldChar w:fldCharType="begin" w:fldLock="1"/>
      </w:r>
      <w:r w:rsidR="00CB485A">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[178]","plainTextFormattedCitation":"[178]","previouslyFormattedCitation":"[178]"},"properties":{"noteIndex":0},"schema":"https://github.com/citation-style-language/schema/raw/master/csl-citation.json"}</w:instrText>
      </w:r>
      <w:r>
        <w:fldChar w:fldCharType="separate"/>
      </w:r>
      <w:r w:rsidR="00B25725" w:rsidRPr="00B25725">
        <w:rPr>
          <w:noProof/>
        </w:rPr>
        <w:t>[178]</w:t>
      </w:r>
      <w:r>
        <w:fldChar w:fldCharType="end"/>
      </w:r>
      <w:r>
        <w:t>.</w:t>
      </w:r>
    </w:p>
    <w:p w14:paraId="2AAB5AF8" w14:textId="3CF06E57" w:rsidR="008A13AD" w:rsidRPr="008A13AD" w:rsidRDefault="008A13AD" w:rsidP="0018476A">
      <w:pPr>
        <w:ind w:firstLine="288"/>
      </w:pPr>
      <w:r w:rsidRPr="008A13AD">
        <w:t xml:space="preserve">Additionally, because the ANNSTLF structure was identified as the best forecaster for short-term load forecasting </w:t>
      </w:r>
      <w:r w:rsidR="00541EAD">
        <w:fldChar w:fldCharType="begin" w:fldLock="1"/>
      </w:r>
      <w:r w:rsidR="00CB485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[88]","plainTextFormattedCitation":"[1], [88]","previouslyFormattedCitation":"[1], [88]"},"properties":{"noteIndex":0},"schema":"https://github.com/citation-style-language/schema/raw/master/csl-citation.json"}</w:instrText>
      </w:r>
      <w:r w:rsidR="00541EAD">
        <w:fldChar w:fldCharType="separate"/>
      </w:r>
      <w:r w:rsidR="00CB485A" w:rsidRPr="00CB485A">
        <w:rPr>
          <w:noProof/>
        </w:rPr>
        <w:t>[1], [88]</w:t>
      </w:r>
      <w:r w:rsidR="00541EAD">
        <w:fldChar w:fldCharType="end"/>
      </w:r>
      <w:r w:rsidR="00541EAD">
        <w:t xml:space="preserve">, </w:t>
      </w:r>
      <w:r w:rsidRPr="008A13AD">
        <w:t xml:space="preserve">we emulated the ANNSTLF structure by developing a Base Load Forecaster, a Change in Load Forecaster, and an RLS combiner using the LSTM algorithm rather than the ANN. The inputs and structure of the architecture were identical to those of the ANNSTLF, but the BLF and CLF algorithms were trained using LSTMs. </w:t>
      </w:r>
      <w:r w:rsidR="00FC656C" w:rsidRPr="00FC656C">
        <w:t>Utilizing the architecture resulted in superior results overall and across multiple timeframes.</w:t>
      </w:r>
    </w:p>
    <w:p w14:paraId="44C5C8FE" w14:textId="6B24D787" w:rsidR="00143A19" w:rsidRDefault="00143A19" w:rsidP="00505BE5">
      <w:pPr>
        <w:pStyle w:val="Heading4"/>
      </w:pPr>
      <w:r>
        <w:t>3.</w:t>
      </w:r>
      <w:r w:rsidR="0086166A">
        <w:t>2</w:t>
      </w:r>
      <w:r>
        <w:t>.</w:t>
      </w:r>
      <w:r w:rsidR="001D0D28">
        <w:t>2.2</w:t>
      </w:r>
      <w:r>
        <w:t xml:space="preserve"> The CNN Forecaster</w:t>
      </w:r>
    </w:p>
    <w:p w14:paraId="0B611BB7" w14:textId="3132F947" w:rsidR="001746BC" w:rsidRDefault="001746BC" w:rsidP="001746BC">
      <w:pPr>
        <w:ind w:firstLine="288"/>
      </w:pPr>
      <w:r w:rsidRPr="001746BC">
        <w:t xml:space="preserve">The CNNs in this study are composed of six layers: an input layer, a convolutional layer, a rectified linear unit activation layer (relu), a max-pooling layer, a fully connected layer, and a regression output layer. We implemented the CNN algorithm similarly to the LSTM algorithm using the ANNSTLF structure, and as a result of using this architecture, we observed improved results overall and across all timeframes. As was the case with the LSTM models, the CNN models were trained using the adam optimization training algorithm. Additional information about this algorithm can be found in </w:t>
      </w:r>
      <w:r>
        <w:fldChar w:fldCharType="begin" w:fldLock="1"/>
      </w:r>
      <w:r w:rsidR="00CB485A">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[179]","plainTextFormattedCitation":"[179]","previouslyFormattedCitation":"[179]"},"properties":{"noteIndex":0},"schema":"https://github.com/citation-style-language/schema/raw/master/csl-citation.json"}</w:instrText>
      </w:r>
      <w:r>
        <w:fldChar w:fldCharType="separate"/>
      </w:r>
      <w:r w:rsidR="00B25725" w:rsidRPr="00B25725">
        <w:rPr>
          <w:noProof/>
        </w:rPr>
        <w:t>[179]</w:t>
      </w:r>
      <w:r>
        <w:fldChar w:fldCharType="end"/>
      </w:r>
      <w:r w:rsidRPr="001746BC">
        <w:t>.</w:t>
      </w:r>
    </w:p>
    <w:p w14:paraId="75644D12" w14:textId="0E6C351B" w:rsidR="008F44DD" w:rsidRDefault="008F44DD" w:rsidP="008F44DD">
      <w:pPr>
        <w:pStyle w:val="Heading2"/>
      </w:pPr>
      <w:bookmarkStart w:id="78" w:name="_Toc86260356"/>
      <w:r>
        <w:t>3.3 Method Analysis</w:t>
      </w:r>
      <w:bookmarkEnd w:id="78"/>
    </w:p>
    <w:p w14:paraId="7C18C093" w14:textId="4DE0F352" w:rsidR="00654B3E" w:rsidRDefault="00C32C31" w:rsidP="00B1295A">
      <w:pPr>
        <w:ind w:firstLine="288"/>
      </w:pPr>
      <w:r>
        <w:t xml:space="preserve">MATLAB version R2021b was used to implement all forecasters. Our goal is to forecast the following day's load and identify daily peaks. For the overall regular load forecasts, we calculated the mean absolute percentage error (MAPE) and the root mean squared error </w:t>
      </w:r>
      <w:r>
        <w:lastRenderedPageBreak/>
        <w:t>(RMSE). The metrics listed above are the most critical; additional metrics and a description of the preceding are included in Chapter 2.</w:t>
      </w:r>
      <w:r w:rsidR="00B1295A">
        <w:t xml:space="preserve"> </w:t>
      </w:r>
      <w:r>
        <w:t>A brief note on the algorithms, which employ two distinct models, the BLF and the CLF, the outputs of which are then combined using an RLS combiner. To keep things simple, this analysis will use only the RLS combiner results. These forecasting techniques include CNN, LSTM, and ANN.</w:t>
      </w:r>
    </w:p>
    <w:p w14:paraId="0B91D9FC" w14:textId="46929866" w:rsidR="008F44DD" w:rsidRDefault="00B1295A" w:rsidP="001746BC">
      <w:pPr>
        <w:ind w:firstLine="288"/>
      </w:pPr>
      <w:r w:rsidRPr="00B1295A">
        <w:t xml:space="preserve">To determine daily peak accuracy, we used the mean absolute percent error (MAPE), the mean absolute error (MAE), and the mean biased error (MBE). We used the MAPE metric to determine the magnitude difference between the actual and forecasted peak values. The MBE and MAE metrics were used to calculate the time difference between the highest load aggregation occurrences in an hour. We included both the MAE and the MBE because the MBE can result in skewed results when positive and negative time differences cancel out. </w:t>
      </w:r>
      <w:r w:rsidR="00080973" w:rsidRPr="00080973">
        <w:t>The MAE would be used to determine the accuracy of the time difference, whereas the MBE would be used to determine the models' bias in general, whether they over or under forecast based on the time of occurrence.</w:t>
      </w:r>
      <w:r w:rsidR="00080973">
        <w:t xml:space="preserve"> </w:t>
      </w:r>
      <w:r w:rsidR="00080973" w:rsidRPr="00B1295A">
        <w:t>It's worth noting that the MAEs and MBEs of the time difference are denoted in the tables by minutes.</w:t>
      </w:r>
    </w:p>
    <w:p w14:paraId="494A1C57" w14:textId="6D40E160" w:rsidR="0090132C" w:rsidRDefault="0090132C" w:rsidP="00C02C1C">
      <w:pPr>
        <w:pStyle w:val="Heading3"/>
      </w:pPr>
      <w:bookmarkStart w:id="79" w:name="_Toc86260357"/>
      <w:r>
        <w:t>3.</w:t>
      </w:r>
      <w:r w:rsidR="00C02C1C">
        <w:t>3</w:t>
      </w:r>
      <w:r>
        <w:t>.</w:t>
      </w:r>
      <w:r w:rsidR="00C02C1C">
        <w:t>1</w:t>
      </w:r>
      <w:r>
        <w:t xml:space="preserve"> </w:t>
      </w:r>
      <w:r w:rsidRPr="00BE5F2A">
        <w:t>A Brief Note on Peak Detection Accuracy</w:t>
      </w:r>
      <w:bookmarkEnd w:id="79"/>
    </w:p>
    <w:p w14:paraId="3B2E05EE" w14:textId="5A358990" w:rsidR="0090132C" w:rsidRDefault="00D17C49" w:rsidP="0090132C">
      <w:pPr>
        <w:ind w:firstLine="288"/>
      </w:pPr>
      <w:r w:rsidRPr="00D17C49">
        <w:t xml:space="preserve">Regarding peak detection accuracy, it's worth noting that daily peaks are influenced by a variety of random variables, making their prediction difficult. This is because random peaks can produce significantly higher peaks than regular peaks, and because we are calculating the daily maximum, we use the random peak rather than the regular peak. The reason we mentioned only peaks is that our datasets do not contain any spikes, as they are </w:t>
      </w:r>
      <w:r w:rsidRPr="00D17C49">
        <w:lastRenderedPageBreak/>
        <w:t>hourly aggregated load demand. As a result, the daily maximum represents the day's actual peak.</w:t>
      </w:r>
    </w:p>
    <w:p w14:paraId="6FA64A82" w14:textId="77777777" w:rsidR="0090132C" w:rsidRDefault="0090132C" w:rsidP="0090132C">
      <w:pPr>
        <w:ind w:firstLine="288"/>
        <w:jc w:val="center"/>
      </w:pPr>
      <w:r w:rsidRPr="00562DD0">
        <w:rPr>
          <w:noProof/>
        </w:rPr>
        <w:drawing>
          <wp:inline distT="0" distB="0" distL="0" distR="0" wp14:anchorId="06A0B0A7" wp14:editId="26A71CA7">
            <wp:extent cx="3647440" cy="28123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1">
                      <a:extLst>
                        <a:ext uri="{28A0092B-C50C-407E-A947-70E740481C1C}">
                          <a14:useLocalDpi xmlns:a14="http://schemas.microsoft.com/office/drawing/2010/main" val="0"/>
                        </a:ext>
                      </a:extLst>
                    </a:blip>
                    <a:srcRect l="2504" t="5967" r="6082"/>
                    <a:stretch/>
                  </pic:blipFill>
                  <pic:spPr bwMode="auto">
                    <a:xfrm>
                      <a:off x="0" y="0"/>
                      <a:ext cx="3668195" cy="2828314"/>
                    </a:xfrm>
                    <a:prstGeom prst="rect">
                      <a:avLst/>
                    </a:prstGeom>
                    <a:noFill/>
                    <a:ln>
                      <a:noFill/>
                    </a:ln>
                    <a:extLst>
                      <a:ext uri="{53640926-AAD7-44D8-BBD7-CCE9431645EC}">
                        <a14:shadowObscured xmlns:a14="http://schemas.microsoft.com/office/drawing/2010/main"/>
                      </a:ext>
                    </a:extLst>
                  </pic:spPr>
                </pic:pic>
              </a:graphicData>
            </a:graphic>
          </wp:inline>
        </w:drawing>
      </w:r>
    </w:p>
    <w:p w14:paraId="59854F44" w14:textId="0A732DAB" w:rsidR="0090132C" w:rsidRDefault="0090132C" w:rsidP="0090132C">
      <w:pPr>
        <w:pStyle w:val="Caption"/>
        <w:jc w:val="center"/>
      </w:pPr>
      <w:bookmarkStart w:id="80" w:name="_Toc86260421"/>
      <w:r>
        <w:t xml:space="preserve">Figure </w:t>
      </w:r>
      <w:fldSimple w:instr=" SEQ Figure \* ARABIC ">
        <w:r w:rsidR="00004E51">
          <w:rPr>
            <w:noProof/>
          </w:rPr>
          <w:t>16</w:t>
        </w:r>
      </w:fldSimple>
      <w:r>
        <w:t xml:space="preserve"> - </w:t>
      </w:r>
      <w:r w:rsidRPr="005E08B9">
        <w:t xml:space="preserve">Load Demand on March 11, 2019, and CNN Forecast </w:t>
      </w:r>
      <w:r>
        <w:t>– Toronto Dataset</w:t>
      </w:r>
      <w:bookmarkEnd w:id="80"/>
    </w:p>
    <w:p w14:paraId="1C9633B3" w14:textId="140EEBEE" w:rsidR="0090132C" w:rsidRDefault="00C02C1C" w:rsidP="007D4CD3">
      <w:pPr>
        <w:ind w:firstLine="288"/>
      </w:pPr>
      <w:r w:rsidRPr="00C02C1C">
        <w:t xml:space="preserve">The following is a brief summary of the information contained in the preceding paragraph. Although the Toronto dataset typically peaks between 16:00 and 21:00 MW in the evenings, a random peak occurred at 10:00 with a value of 6594 MW, which was greater than the second highest peak at 18:00 with a value of 6590 MW. It was only 4 MW more, but because we used the daily maximum, the peak at 10:00 was used. </w:t>
      </w:r>
      <w:r w:rsidR="0097412C">
        <w:t xml:space="preserve">Conversely, the </w:t>
      </w:r>
      <w:r w:rsidRPr="00C02C1C">
        <w:t>CNN</w:t>
      </w:r>
      <w:r w:rsidR="0097412C">
        <w:t xml:space="preserve"> </w:t>
      </w:r>
      <w:r w:rsidRPr="00C02C1C">
        <w:t>forecasted a peak at 18:00 with a value of 6603 MW. Due to the fact that we will be comparing the predicted time to the one at 10:00, the random peak has an effect on our MAE and MBE accuracy metrics for time difference. This is merely a point to consider in terms of the algorithms' accuracy at detecting peaks. A significantly more accurate metric for comparing time differences could be used in future work.</w:t>
      </w:r>
    </w:p>
    <w:p w14:paraId="59AEDACC" w14:textId="6C58B9D0" w:rsidR="00143B9A" w:rsidRDefault="00143B9A" w:rsidP="00143B9A">
      <w:pPr>
        <w:pStyle w:val="Heading2"/>
      </w:pPr>
      <w:bookmarkStart w:id="81" w:name="_Toc86260358"/>
      <w:r>
        <w:lastRenderedPageBreak/>
        <w:t>3.</w:t>
      </w:r>
      <w:r w:rsidR="0023778C">
        <w:t>4</w:t>
      </w:r>
      <w:r>
        <w:t xml:space="preserve"> </w:t>
      </w:r>
      <w:r w:rsidR="00EC5653" w:rsidRPr="00EC5653">
        <w:t>Algorithms' Performance</w:t>
      </w:r>
      <w:bookmarkEnd w:id="81"/>
    </w:p>
    <w:p w14:paraId="022BBD4E" w14:textId="3E5B9BA6" w:rsidR="00116916" w:rsidRDefault="00116916" w:rsidP="00C37692">
      <w:pPr>
        <w:pStyle w:val="Heading3"/>
      </w:pPr>
      <w:bookmarkStart w:id="82" w:name="_Toc86260359"/>
      <w:r>
        <w:t>3.</w:t>
      </w:r>
      <w:r w:rsidR="00EE202F">
        <w:t>4</w:t>
      </w:r>
      <w:r>
        <w:t xml:space="preserve">.1 </w:t>
      </w:r>
      <w:r w:rsidR="00EE202F">
        <w:t>The Toronto Dataset</w:t>
      </w:r>
      <w:bookmarkEnd w:id="82"/>
    </w:p>
    <w:p w14:paraId="13765B5E" w14:textId="37BDEF9C" w:rsidR="006963BD" w:rsidRDefault="00C400C8" w:rsidP="00105F26">
      <w:pPr>
        <w:ind w:firstLine="288"/>
      </w:pPr>
      <w:r>
        <w:fldChar w:fldCharType="begin"/>
      </w:r>
      <w:r>
        <w:instrText xml:space="preserve"> REF _Ref86081137 \h </w:instrText>
      </w:r>
      <w:r>
        <w:fldChar w:fldCharType="separate"/>
      </w:r>
      <w:r w:rsidR="00004E51">
        <w:t xml:space="preserve">Figure </w:t>
      </w:r>
      <w:r w:rsidR="00004E51">
        <w:rPr>
          <w:noProof/>
        </w:rPr>
        <w:t>17</w:t>
      </w:r>
      <w:r>
        <w:fldChar w:fldCharType="end"/>
      </w:r>
      <w:r w:rsidR="0056361D" w:rsidRPr="0056361D">
        <w:t xml:space="preserve"> illustrates a snapshot of actual and forecasted load demand from July 17</w:t>
      </w:r>
      <w:r w:rsidR="000305CC" w:rsidRPr="000305CC">
        <w:rPr>
          <w:vertAlign w:val="superscript"/>
        </w:rPr>
        <w:t>th</w:t>
      </w:r>
      <w:r w:rsidR="000305CC">
        <w:t xml:space="preserve"> </w:t>
      </w:r>
      <w:r w:rsidR="000305CC" w:rsidRPr="0056361D">
        <w:t>to</w:t>
      </w:r>
      <w:r w:rsidR="0056361D" w:rsidRPr="0056361D">
        <w:t xml:space="preserve"> July 21</w:t>
      </w:r>
      <w:r w:rsidR="003B182F" w:rsidRPr="000305CC">
        <w:rPr>
          <w:vertAlign w:val="superscript"/>
        </w:rPr>
        <w:t>st</w:t>
      </w:r>
      <w:r w:rsidR="003B182F">
        <w:t>;</w:t>
      </w:r>
      <w:r w:rsidR="0056361D" w:rsidRPr="0056361D">
        <w:t xml:space="preserve"> this time period was chosen because it corresponded to the month in which all algorithms performed the worst overall. </w:t>
      </w:r>
      <w:r>
        <w:fldChar w:fldCharType="begin"/>
      </w:r>
      <w:r>
        <w:instrText xml:space="preserve"> REF _Ref85373404 \h </w:instrText>
      </w:r>
      <w:r>
        <w:fldChar w:fldCharType="separate"/>
      </w:r>
      <w:r w:rsidR="00004E51">
        <w:t xml:space="preserve">Figure </w:t>
      </w:r>
      <w:r w:rsidR="00004E51">
        <w:rPr>
          <w:noProof/>
        </w:rPr>
        <w:t>18</w:t>
      </w:r>
      <w:r>
        <w:fldChar w:fldCharType="end"/>
      </w:r>
      <w:r w:rsidR="0056361D" w:rsidRPr="0056361D">
        <w:t xml:space="preserve"> and </w:t>
      </w:r>
      <w:r>
        <w:fldChar w:fldCharType="begin"/>
      </w:r>
      <w:r>
        <w:instrText xml:space="preserve"> REF _Ref85285958 \h </w:instrText>
      </w:r>
      <w:r>
        <w:fldChar w:fldCharType="separate"/>
      </w:r>
      <w:r w:rsidR="00004E51">
        <w:t xml:space="preserve">Table </w:t>
      </w:r>
      <w:r w:rsidR="00004E51">
        <w:rPr>
          <w:noProof/>
        </w:rPr>
        <w:t>4</w:t>
      </w:r>
      <w:r>
        <w:fldChar w:fldCharType="end"/>
      </w:r>
      <w:r w:rsidR="0056361D" w:rsidRPr="0056361D">
        <w:t xml:space="preserve"> illustrate the overall distribution of errors and the key performance metrics, respectively.</w:t>
      </w:r>
      <w:r w:rsidR="006963BD">
        <w:t xml:space="preserve"> </w:t>
      </w:r>
      <w:r w:rsidR="006963BD" w:rsidRPr="006963BD">
        <w:t xml:space="preserve">The algorithm's performance in predicting daily peaks is summarized in </w:t>
      </w:r>
      <w:r w:rsidR="006963BD">
        <w:fldChar w:fldCharType="begin"/>
      </w:r>
      <w:r w:rsidR="006963BD">
        <w:instrText xml:space="preserve"> REF _Ref85286062 \h </w:instrText>
      </w:r>
      <w:r w:rsidR="006963BD">
        <w:fldChar w:fldCharType="separate"/>
      </w:r>
      <w:r w:rsidR="00004E51">
        <w:t xml:space="preserve">Table </w:t>
      </w:r>
      <w:r w:rsidR="00004E51">
        <w:rPr>
          <w:noProof/>
        </w:rPr>
        <w:t>5</w:t>
      </w:r>
      <w:r w:rsidR="006963BD">
        <w:fldChar w:fldCharType="end"/>
      </w:r>
      <w:r w:rsidR="006963BD">
        <w:t xml:space="preserve">. </w:t>
      </w:r>
    </w:p>
    <w:p w14:paraId="69117F13" w14:textId="77777777" w:rsidR="00D845F5" w:rsidRDefault="00D845F5" w:rsidP="00D845F5">
      <w:pPr>
        <w:ind w:firstLine="288"/>
        <w:jc w:val="center"/>
      </w:pPr>
      <w:r w:rsidRPr="00B17028">
        <w:rPr>
          <w:noProof/>
        </w:rPr>
        <w:drawing>
          <wp:inline distT="0" distB="0" distL="0" distR="0" wp14:anchorId="6F69A473" wp14:editId="33F76D89">
            <wp:extent cx="5143500" cy="76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43500" cy="762000"/>
                    </a:xfrm>
                    <a:prstGeom prst="rect">
                      <a:avLst/>
                    </a:prstGeom>
                    <a:noFill/>
                    <a:ln>
                      <a:noFill/>
                    </a:ln>
                  </pic:spPr>
                </pic:pic>
              </a:graphicData>
            </a:graphic>
          </wp:inline>
        </w:drawing>
      </w:r>
    </w:p>
    <w:p w14:paraId="73783D59" w14:textId="21338EF3" w:rsidR="00D845F5" w:rsidRPr="00D845F5" w:rsidRDefault="00D845F5" w:rsidP="006963BD">
      <w:pPr>
        <w:pStyle w:val="Caption"/>
        <w:jc w:val="center"/>
      </w:pPr>
      <w:bookmarkStart w:id="83" w:name="_Ref85285958"/>
      <w:bookmarkStart w:id="84" w:name="_Toc86260394"/>
      <w:r>
        <w:t xml:space="preserve">Table </w:t>
      </w:r>
      <w:fldSimple w:instr=" SEQ Table \* ARABIC ">
        <w:r w:rsidR="00004E51">
          <w:rPr>
            <w:noProof/>
          </w:rPr>
          <w:t>4</w:t>
        </w:r>
      </w:fldSimple>
      <w:bookmarkEnd w:id="83"/>
      <w:r>
        <w:t xml:space="preserve"> - </w:t>
      </w:r>
      <w:r w:rsidRPr="00356293">
        <w:t xml:space="preserve">Overall MAPE and RMSE for Each Algorithm </w:t>
      </w:r>
      <w:r w:rsidRPr="000A402A">
        <w:t>– Toronto Dataset</w:t>
      </w:r>
      <w:bookmarkEnd w:id="84"/>
    </w:p>
    <w:p w14:paraId="79E96E1B" w14:textId="45613C85" w:rsidR="00A155C1" w:rsidRDefault="007544C6" w:rsidP="007544C6">
      <w:pPr>
        <w:ind w:firstLine="288"/>
        <w:jc w:val="center"/>
      </w:pPr>
      <w:r w:rsidRPr="007544C6">
        <w:rPr>
          <w:noProof/>
        </w:rPr>
        <w:drawing>
          <wp:inline distT="0" distB="0" distL="0" distR="0" wp14:anchorId="40D0575A" wp14:editId="3575D56C">
            <wp:extent cx="4457700" cy="34690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3">
                      <a:extLst>
                        <a:ext uri="{28A0092B-C50C-407E-A947-70E740481C1C}">
                          <a14:useLocalDpi xmlns:a14="http://schemas.microsoft.com/office/drawing/2010/main" val="0"/>
                        </a:ext>
                      </a:extLst>
                    </a:blip>
                    <a:srcRect l="3220" t="6205" r="6440"/>
                    <a:stretch/>
                  </pic:blipFill>
                  <pic:spPr bwMode="auto">
                    <a:xfrm>
                      <a:off x="0" y="0"/>
                      <a:ext cx="4469648" cy="3478360"/>
                    </a:xfrm>
                    <a:prstGeom prst="rect">
                      <a:avLst/>
                    </a:prstGeom>
                    <a:noFill/>
                    <a:ln>
                      <a:noFill/>
                    </a:ln>
                    <a:extLst>
                      <a:ext uri="{53640926-AAD7-44D8-BBD7-CCE9431645EC}">
                        <a14:shadowObscured xmlns:a14="http://schemas.microsoft.com/office/drawing/2010/main"/>
                      </a:ext>
                    </a:extLst>
                  </pic:spPr>
                </pic:pic>
              </a:graphicData>
            </a:graphic>
          </wp:inline>
        </w:drawing>
      </w:r>
    </w:p>
    <w:p w14:paraId="1D76D416" w14:textId="1CA37C88" w:rsidR="000F2742" w:rsidRDefault="00A155C1" w:rsidP="00105F26">
      <w:pPr>
        <w:pStyle w:val="Caption"/>
        <w:jc w:val="center"/>
      </w:pPr>
      <w:bookmarkStart w:id="85" w:name="_Ref86081137"/>
      <w:bookmarkStart w:id="86" w:name="_Toc86260422"/>
      <w:r>
        <w:t xml:space="preserve">Figure </w:t>
      </w:r>
      <w:fldSimple w:instr=" SEQ Figure \* ARABIC ">
        <w:r w:rsidR="00004E51">
          <w:rPr>
            <w:noProof/>
          </w:rPr>
          <w:t>17</w:t>
        </w:r>
      </w:fldSimple>
      <w:bookmarkEnd w:id="85"/>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F40599">
        <w:t>-</w:t>
      </w:r>
      <w:r>
        <w:t xml:space="preserve"> Toronto Dataset</w:t>
      </w:r>
      <w:bookmarkEnd w:id="86"/>
      <w:r>
        <w:t xml:space="preserve"> </w:t>
      </w:r>
    </w:p>
    <w:p w14:paraId="6AE4BFBE" w14:textId="77777777" w:rsidR="000F2742" w:rsidRPr="00C3778C" w:rsidRDefault="000F2742" w:rsidP="000F2742">
      <w:pPr>
        <w:jc w:val="center"/>
      </w:pPr>
      <w:r w:rsidRPr="00B91F8E">
        <w:rPr>
          <w:noProof/>
        </w:rPr>
        <w:lastRenderedPageBreak/>
        <w:drawing>
          <wp:inline distT="0" distB="0" distL="0" distR="0" wp14:anchorId="6BF6A5A6" wp14:editId="398D443E">
            <wp:extent cx="4466696" cy="34956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rotWithShape="1">
                    <a:blip r:embed="rId64">
                      <a:extLst>
                        <a:ext uri="{28A0092B-C50C-407E-A947-70E740481C1C}">
                          <a14:useLocalDpi xmlns:a14="http://schemas.microsoft.com/office/drawing/2010/main" val="0"/>
                        </a:ext>
                      </a:extLst>
                    </a:blip>
                    <a:srcRect l="1790" t="5489" r="7691"/>
                    <a:stretch/>
                  </pic:blipFill>
                  <pic:spPr bwMode="auto">
                    <a:xfrm>
                      <a:off x="0" y="0"/>
                      <a:ext cx="4469759" cy="3498072"/>
                    </a:xfrm>
                    <a:prstGeom prst="rect">
                      <a:avLst/>
                    </a:prstGeom>
                    <a:noFill/>
                    <a:ln>
                      <a:noFill/>
                    </a:ln>
                    <a:extLst>
                      <a:ext uri="{53640926-AAD7-44D8-BBD7-CCE9431645EC}">
                        <a14:shadowObscured xmlns:a14="http://schemas.microsoft.com/office/drawing/2010/main"/>
                      </a:ext>
                    </a:extLst>
                  </pic:spPr>
                </pic:pic>
              </a:graphicData>
            </a:graphic>
          </wp:inline>
        </w:drawing>
      </w:r>
    </w:p>
    <w:p w14:paraId="649CBC74" w14:textId="50D45B61" w:rsidR="000F2742" w:rsidRDefault="000F2742" w:rsidP="000F2742">
      <w:pPr>
        <w:pStyle w:val="Caption"/>
        <w:jc w:val="center"/>
      </w:pPr>
      <w:bookmarkStart w:id="87" w:name="_Ref85373404"/>
      <w:bookmarkStart w:id="88" w:name="_Toc86260423"/>
      <w:r>
        <w:t xml:space="preserve">Figure </w:t>
      </w:r>
      <w:fldSimple w:instr=" SEQ Figure \* ARABIC ">
        <w:r w:rsidR="00004E51">
          <w:rPr>
            <w:noProof/>
          </w:rPr>
          <w:t>18</w:t>
        </w:r>
      </w:fldSimple>
      <w:bookmarkEnd w:id="87"/>
      <w:r>
        <w:t xml:space="preserve"> - </w:t>
      </w:r>
      <w:r w:rsidRPr="00554616">
        <w:t>Overall Error Distribution for All Algorithms</w:t>
      </w:r>
      <w:r>
        <w:t xml:space="preserve"> – Toronto Dataset</w:t>
      </w:r>
      <w:bookmarkEnd w:id="88"/>
    </w:p>
    <w:p w14:paraId="06EC31F0" w14:textId="77777777" w:rsidR="007E29EE" w:rsidRDefault="007E29EE" w:rsidP="007E29EE">
      <w:pPr>
        <w:ind w:firstLine="288"/>
        <w:jc w:val="center"/>
      </w:pPr>
      <w:r w:rsidRPr="00803ABA">
        <w:rPr>
          <w:noProof/>
        </w:rPr>
        <w:drawing>
          <wp:inline distT="0" distB="0" distL="0" distR="0" wp14:anchorId="11C9D348" wp14:editId="59E0FFA0">
            <wp:extent cx="5153025" cy="96904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62049" cy="970739"/>
                    </a:xfrm>
                    <a:prstGeom prst="rect">
                      <a:avLst/>
                    </a:prstGeom>
                    <a:noFill/>
                    <a:ln>
                      <a:noFill/>
                    </a:ln>
                  </pic:spPr>
                </pic:pic>
              </a:graphicData>
            </a:graphic>
          </wp:inline>
        </w:drawing>
      </w:r>
    </w:p>
    <w:p w14:paraId="2E446B01" w14:textId="785084F0" w:rsidR="007E29EE" w:rsidRDefault="007E29EE" w:rsidP="007E29EE">
      <w:pPr>
        <w:pStyle w:val="Caption"/>
        <w:jc w:val="center"/>
      </w:pPr>
      <w:bookmarkStart w:id="89" w:name="_Ref85286062"/>
      <w:bookmarkStart w:id="90" w:name="_Toc86260395"/>
      <w:r>
        <w:t xml:space="preserve">Table </w:t>
      </w:r>
      <w:fldSimple w:instr=" SEQ Table \* ARABIC ">
        <w:r w:rsidR="00004E51">
          <w:rPr>
            <w:noProof/>
          </w:rPr>
          <w:t>5</w:t>
        </w:r>
      </w:fldSimple>
      <w:bookmarkEnd w:id="89"/>
      <w:r>
        <w:t xml:space="preserve"> - </w:t>
      </w:r>
      <w:r w:rsidRPr="0049763C">
        <w:t>Matrix Analysis of Peak Values and Time Difference – Toronto Dataset</w:t>
      </w:r>
      <w:bookmarkEnd w:id="90"/>
    </w:p>
    <w:p w14:paraId="75B5F696" w14:textId="5D01F351" w:rsidR="007B0505" w:rsidRDefault="007B0505" w:rsidP="007B0505">
      <w:pPr>
        <w:pStyle w:val="Heading4"/>
      </w:pPr>
      <w:r>
        <w:t>3.4.</w:t>
      </w:r>
      <w:r w:rsidR="00901E19">
        <w:t>1</w:t>
      </w:r>
      <w:r>
        <w:t>.1 Discussion – Toronto Dataset</w:t>
      </w:r>
    </w:p>
    <w:p w14:paraId="4E1A3825" w14:textId="0D2D6681" w:rsidR="007B0505" w:rsidRDefault="007B0505" w:rsidP="007B0505">
      <w:pPr>
        <w:ind w:firstLine="288"/>
      </w:pPr>
      <w:r w:rsidRPr="00506A2F">
        <w:t xml:space="preserve">When we look at </w:t>
      </w:r>
      <w:r>
        <w:fldChar w:fldCharType="begin"/>
      </w:r>
      <w:r>
        <w:instrText xml:space="preserve"> REF _Ref85285958 \h </w:instrText>
      </w:r>
      <w:r>
        <w:fldChar w:fldCharType="separate"/>
      </w:r>
      <w:r w:rsidR="00004E51">
        <w:t xml:space="preserve">Table </w:t>
      </w:r>
      <w:r w:rsidR="00004E51">
        <w:rPr>
          <w:noProof/>
        </w:rPr>
        <w:t>4</w:t>
      </w:r>
      <w:r>
        <w:fldChar w:fldCharType="end"/>
      </w:r>
      <w:r w:rsidRPr="00506A2F">
        <w:t xml:space="preserve">, we can see how the algorithms performed overall on the Toronto dataset. The CNN had the lowest MAPE and RMSE values, followed by the ANN and LSTM. Similarly, when we examine the plot in </w:t>
      </w:r>
      <w:r>
        <w:fldChar w:fldCharType="begin"/>
      </w:r>
      <w:r>
        <w:instrText xml:space="preserve"> REF _Ref86081137 \h </w:instrText>
      </w:r>
      <w:r>
        <w:fldChar w:fldCharType="separate"/>
      </w:r>
      <w:r w:rsidR="00004E51">
        <w:t xml:space="preserve">Figure </w:t>
      </w:r>
      <w:r w:rsidR="00004E51">
        <w:rPr>
          <w:noProof/>
        </w:rPr>
        <w:t>17</w:t>
      </w:r>
      <w:r>
        <w:fldChar w:fldCharType="end"/>
      </w:r>
      <w:r>
        <w:t xml:space="preserve"> </w:t>
      </w:r>
      <w:r w:rsidRPr="00506A2F">
        <w:t xml:space="preserve">and the boxplot in </w:t>
      </w:r>
      <w:r>
        <w:fldChar w:fldCharType="begin"/>
      </w:r>
      <w:r>
        <w:instrText xml:space="preserve"> REF _Ref85373404 \h </w:instrText>
      </w:r>
      <w:r>
        <w:fldChar w:fldCharType="separate"/>
      </w:r>
      <w:r w:rsidR="00004E51">
        <w:t xml:space="preserve">Figure </w:t>
      </w:r>
      <w:r w:rsidR="00004E51">
        <w:rPr>
          <w:noProof/>
        </w:rPr>
        <w:t>18</w:t>
      </w:r>
      <w:r>
        <w:fldChar w:fldCharType="end"/>
      </w:r>
      <w:r w:rsidRPr="00506A2F">
        <w:t xml:space="preserve">, we can make the same observation. Additionally, the CNN algorithm had the smallest </w:t>
      </w:r>
      <w:r w:rsidRPr="00506A2F">
        <w:lastRenderedPageBreak/>
        <w:t xml:space="preserve">error </w:t>
      </w:r>
      <w:r w:rsidR="0015144D">
        <w:t>distribution among all the</w:t>
      </w:r>
      <w:r w:rsidRPr="00506A2F">
        <w:t xml:space="preserve"> algorithm</w:t>
      </w:r>
      <w:r w:rsidR="0015144D">
        <w:t>s</w:t>
      </w:r>
      <w:r w:rsidRPr="00506A2F">
        <w:t xml:space="preserve">. </w:t>
      </w:r>
      <w:r w:rsidR="0015144D">
        <w:t>T</w:t>
      </w:r>
      <w:r w:rsidRPr="00506A2F">
        <w:t>he SNF forecaster produced the worst results, with the widest error distribution and the worst global metrics.</w:t>
      </w:r>
      <w:r>
        <w:t xml:space="preserve"> </w:t>
      </w:r>
    </w:p>
    <w:p w14:paraId="5EE8B111" w14:textId="5CD5EB68" w:rsidR="007B0505" w:rsidRDefault="00C35B7D" w:rsidP="00C35B7D">
      <w:pPr>
        <w:ind w:firstLine="288"/>
      </w:pPr>
      <w:r w:rsidRPr="00C35B7D">
        <w:t>In terms of daily peak detection accuracy, MAPE values indicate that the CNN is the best overall, followed by the ANN and LSTM, and lastly the SNF.</w:t>
      </w:r>
      <w:r>
        <w:t xml:space="preserve"> </w:t>
      </w:r>
      <w:r w:rsidRPr="00C35B7D">
        <w:t>According to the MAE, the CNN predicted most accurately, followed by the LSTM, SNF, and ANN. According to the MBE, the SNF was the most precise, with a bias of 0 minutes, followed by the LSTM, which had a bias of 6 minutes. The MLR was most erroneous, measuring 36 minutes.</w:t>
      </w:r>
    </w:p>
    <w:p w14:paraId="030F8EF6" w14:textId="35516B70" w:rsidR="007E29EE" w:rsidRDefault="006963BD" w:rsidP="006963BD">
      <w:pPr>
        <w:pStyle w:val="Heading3"/>
      </w:pPr>
      <w:bookmarkStart w:id="91" w:name="_Toc86260360"/>
      <w:r>
        <w:t>3.4.2 The Ottawa Dataset</w:t>
      </w:r>
      <w:bookmarkEnd w:id="91"/>
    </w:p>
    <w:p w14:paraId="72C634F1" w14:textId="65C82E61" w:rsidR="000F2742" w:rsidRDefault="000305CC" w:rsidP="003B182F">
      <w:pPr>
        <w:ind w:firstLine="288"/>
      </w:pPr>
      <w:r>
        <w:fldChar w:fldCharType="begin"/>
      </w:r>
      <w:r>
        <w:instrText xml:space="preserve"> REF _Ref86082372 \h </w:instrText>
      </w:r>
      <w:r>
        <w:fldChar w:fldCharType="separate"/>
      </w:r>
      <w:r w:rsidR="00004E51">
        <w:t xml:space="preserve">Figure </w:t>
      </w:r>
      <w:r w:rsidR="00004E51">
        <w:rPr>
          <w:noProof/>
        </w:rPr>
        <w:t>19</w:t>
      </w:r>
      <w:r>
        <w:fldChar w:fldCharType="end"/>
      </w:r>
      <w:r w:rsidRPr="000305CC">
        <w:t xml:space="preserve"> depicts a snapshot of actual and forecasted load demand for the period July 17</w:t>
      </w:r>
      <w:r w:rsidRPr="000305CC">
        <w:rPr>
          <w:vertAlign w:val="superscript"/>
        </w:rPr>
        <w:t>th</w:t>
      </w:r>
      <w:r>
        <w:t xml:space="preserve"> </w:t>
      </w:r>
      <w:r w:rsidRPr="000305CC">
        <w:t>to July 21</w:t>
      </w:r>
      <w:r w:rsidR="003B182F" w:rsidRPr="000305CC">
        <w:rPr>
          <w:vertAlign w:val="superscript"/>
        </w:rPr>
        <w:t>st</w:t>
      </w:r>
      <w:r w:rsidR="003B182F">
        <w:t>;</w:t>
      </w:r>
      <w:r w:rsidRPr="000305CC">
        <w:t xml:space="preserve"> this time period was chosen because it coincided with the month in which all algorithms performed the worst overall. The overall distribution of errors is depicted in </w:t>
      </w:r>
      <w:r>
        <w:fldChar w:fldCharType="begin"/>
      </w:r>
      <w:r>
        <w:instrText xml:space="preserve"> REF _Ref85373469 \h </w:instrText>
      </w:r>
      <w:r>
        <w:fldChar w:fldCharType="separate"/>
      </w:r>
      <w:r w:rsidR="00004E51">
        <w:t xml:space="preserve">Figure </w:t>
      </w:r>
      <w:r w:rsidR="00004E51">
        <w:rPr>
          <w:noProof/>
        </w:rPr>
        <w:t>20</w:t>
      </w:r>
      <w:r>
        <w:fldChar w:fldCharType="end"/>
      </w:r>
      <w:r w:rsidRPr="000305CC">
        <w:t xml:space="preserve"> and the key performance metrics are listed in </w:t>
      </w:r>
      <w:r>
        <w:fldChar w:fldCharType="begin"/>
      </w:r>
      <w:r>
        <w:instrText xml:space="preserve"> REF _Ref85285966 \h </w:instrText>
      </w:r>
      <w:r>
        <w:fldChar w:fldCharType="separate"/>
      </w:r>
      <w:r w:rsidR="00004E51">
        <w:t xml:space="preserve">Table </w:t>
      </w:r>
      <w:r w:rsidR="00004E51">
        <w:rPr>
          <w:noProof/>
        </w:rPr>
        <w:t>6</w:t>
      </w:r>
      <w:r>
        <w:fldChar w:fldCharType="end"/>
      </w:r>
      <w:r w:rsidRPr="000305CC">
        <w:t xml:space="preserve">. </w:t>
      </w:r>
      <w:r>
        <w:fldChar w:fldCharType="begin"/>
      </w:r>
      <w:r>
        <w:instrText xml:space="preserve"> REF _Ref85286056 \h </w:instrText>
      </w:r>
      <w:r>
        <w:fldChar w:fldCharType="separate"/>
      </w:r>
      <w:r w:rsidR="00004E51">
        <w:t xml:space="preserve">Table </w:t>
      </w:r>
      <w:r w:rsidR="00004E51">
        <w:rPr>
          <w:noProof/>
        </w:rPr>
        <w:t>7</w:t>
      </w:r>
      <w:r>
        <w:fldChar w:fldCharType="end"/>
      </w:r>
      <w:r>
        <w:t xml:space="preserve"> </w:t>
      </w:r>
      <w:r w:rsidRPr="000305CC">
        <w:t>summarizes the algorithm's performance in predicting daily peaks.</w:t>
      </w:r>
    </w:p>
    <w:p w14:paraId="19792CE4" w14:textId="77777777" w:rsidR="002C4587" w:rsidRPr="000A402A" w:rsidRDefault="002C4587" w:rsidP="002C4587">
      <w:pPr>
        <w:jc w:val="center"/>
      </w:pPr>
      <w:r w:rsidRPr="00D23931">
        <w:rPr>
          <w:noProof/>
        </w:rPr>
        <w:drawing>
          <wp:inline distT="0" distB="0" distL="0" distR="0" wp14:anchorId="3A5F2C40" wp14:editId="70315B8E">
            <wp:extent cx="4629150" cy="685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9477" cy="685848"/>
                    </a:xfrm>
                    <a:prstGeom prst="rect">
                      <a:avLst/>
                    </a:prstGeom>
                    <a:noFill/>
                    <a:ln>
                      <a:noFill/>
                    </a:ln>
                  </pic:spPr>
                </pic:pic>
              </a:graphicData>
            </a:graphic>
          </wp:inline>
        </w:drawing>
      </w:r>
    </w:p>
    <w:p w14:paraId="58BBDECC" w14:textId="11092CA8" w:rsidR="002C4587" w:rsidRDefault="002C4587" w:rsidP="002C4587">
      <w:pPr>
        <w:pStyle w:val="Caption"/>
        <w:jc w:val="center"/>
      </w:pPr>
      <w:bookmarkStart w:id="92" w:name="_Ref85285966"/>
      <w:bookmarkStart w:id="93" w:name="_Ref86082422"/>
      <w:bookmarkStart w:id="94" w:name="_Toc86260396"/>
      <w:r>
        <w:t xml:space="preserve">Table </w:t>
      </w:r>
      <w:fldSimple w:instr=" SEQ Table \* ARABIC ">
        <w:r w:rsidR="00004E51">
          <w:rPr>
            <w:noProof/>
          </w:rPr>
          <w:t>6</w:t>
        </w:r>
      </w:fldSimple>
      <w:bookmarkEnd w:id="92"/>
      <w:r>
        <w:t xml:space="preserve"> - </w:t>
      </w:r>
      <w:r w:rsidRPr="00F41E11">
        <w:t xml:space="preserve">Overall MAPE and RMSE for Each Algorithm </w:t>
      </w:r>
      <w:r w:rsidRPr="000A402A">
        <w:t xml:space="preserve">– </w:t>
      </w:r>
      <w:r>
        <w:t>Ottawa</w:t>
      </w:r>
      <w:r w:rsidRPr="000A402A">
        <w:t xml:space="preserve"> Dataset</w:t>
      </w:r>
      <w:bookmarkEnd w:id="93"/>
      <w:bookmarkEnd w:id="94"/>
    </w:p>
    <w:p w14:paraId="736CC9B0" w14:textId="77777777" w:rsidR="002C4587" w:rsidRPr="00EB444C" w:rsidRDefault="002C4587" w:rsidP="002C4587">
      <w:pPr>
        <w:ind w:firstLine="288"/>
        <w:jc w:val="center"/>
        <w:rPr>
          <w:kern w:val="32"/>
          <w:sz w:val="28"/>
          <w:szCs w:val="32"/>
        </w:rPr>
      </w:pPr>
      <w:r w:rsidRPr="000D4110">
        <w:rPr>
          <w:noProof/>
        </w:rPr>
        <w:drawing>
          <wp:inline distT="0" distB="0" distL="0" distR="0" wp14:anchorId="3926DF8C" wp14:editId="235AE304">
            <wp:extent cx="4558553" cy="857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59076" cy="857348"/>
                    </a:xfrm>
                    <a:prstGeom prst="rect">
                      <a:avLst/>
                    </a:prstGeom>
                    <a:noFill/>
                    <a:ln>
                      <a:noFill/>
                    </a:ln>
                  </pic:spPr>
                </pic:pic>
              </a:graphicData>
            </a:graphic>
          </wp:inline>
        </w:drawing>
      </w:r>
    </w:p>
    <w:p w14:paraId="2F8269F0" w14:textId="6BC89184" w:rsidR="002C4587" w:rsidRDefault="002C4587" w:rsidP="002C4587">
      <w:pPr>
        <w:pStyle w:val="Caption"/>
        <w:jc w:val="center"/>
      </w:pPr>
      <w:bookmarkStart w:id="95" w:name="_Ref85286056"/>
      <w:bookmarkStart w:id="96" w:name="_Toc86260397"/>
      <w:r>
        <w:t xml:space="preserve">Table </w:t>
      </w:r>
      <w:fldSimple w:instr=" SEQ Table \* ARABIC ">
        <w:r w:rsidR="00004E51">
          <w:rPr>
            <w:noProof/>
          </w:rPr>
          <w:t>7</w:t>
        </w:r>
      </w:fldSimple>
      <w:bookmarkEnd w:id="95"/>
      <w:r>
        <w:t xml:space="preserve"> - </w:t>
      </w:r>
      <w:r w:rsidRPr="0049763C">
        <w:t xml:space="preserve">Matrix Analysis of Peak Values and Time Difference </w:t>
      </w:r>
      <w:r w:rsidRPr="008305F8">
        <w:t xml:space="preserve">– </w:t>
      </w:r>
      <w:r>
        <w:t>Ottawa</w:t>
      </w:r>
      <w:r w:rsidRPr="008305F8">
        <w:t xml:space="preserve"> Dataset</w:t>
      </w:r>
      <w:bookmarkEnd w:id="96"/>
    </w:p>
    <w:p w14:paraId="766EF350" w14:textId="77777777" w:rsidR="002C4587" w:rsidRPr="000F2742" w:rsidRDefault="002C4587" w:rsidP="003B182F">
      <w:pPr>
        <w:ind w:firstLine="288"/>
      </w:pPr>
    </w:p>
    <w:p w14:paraId="57E74427" w14:textId="378F9C01" w:rsidR="00957E3C" w:rsidRDefault="00E62306" w:rsidP="00E62306">
      <w:pPr>
        <w:jc w:val="center"/>
      </w:pPr>
      <w:r w:rsidRPr="00E62306">
        <w:rPr>
          <w:noProof/>
        </w:rPr>
        <w:lastRenderedPageBreak/>
        <w:drawing>
          <wp:inline distT="0" distB="0" distL="0" distR="0" wp14:anchorId="68E273B7" wp14:editId="4D025345">
            <wp:extent cx="5055420" cy="3743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a:extLst>
                        <a:ext uri="{28A0092B-C50C-407E-A947-70E740481C1C}">
                          <a14:useLocalDpi xmlns:a14="http://schemas.microsoft.com/office/drawing/2010/main" val="0"/>
                        </a:ext>
                      </a:extLst>
                    </a:blip>
                    <a:srcRect l="3040" t="6205" r="3220" b="1193"/>
                    <a:stretch/>
                  </pic:blipFill>
                  <pic:spPr bwMode="auto">
                    <a:xfrm>
                      <a:off x="0" y="0"/>
                      <a:ext cx="5074431" cy="3757402"/>
                    </a:xfrm>
                    <a:prstGeom prst="rect">
                      <a:avLst/>
                    </a:prstGeom>
                    <a:noFill/>
                    <a:ln>
                      <a:noFill/>
                    </a:ln>
                    <a:extLst>
                      <a:ext uri="{53640926-AAD7-44D8-BBD7-CCE9431645EC}">
                        <a14:shadowObscured xmlns:a14="http://schemas.microsoft.com/office/drawing/2010/main"/>
                      </a:ext>
                    </a:extLst>
                  </pic:spPr>
                </pic:pic>
              </a:graphicData>
            </a:graphic>
          </wp:inline>
        </w:drawing>
      </w:r>
    </w:p>
    <w:p w14:paraId="44122EE4" w14:textId="37177C71" w:rsidR="00957E3C" w:rsidRDefault="00957E3C" w:rsidP="00957E3C">
      <w:pPr>
        <w:pStyle w:val="Caption"/>
        <w:jc w:val="center"/>
      </w:pPr>
      <w:bookmarkStart w:id="97" w:name="_Ref86082372"/>
      <w:bookmarkStart w:id="98" w:name="_Toc86260424"/>
      <w:r>
        <w:t xml:space="preserve">Figure </w:t>
      </w:r>
      <w:fldSimple w:instr=" SEQ Figure \* ARABIC ">
        <w:r w:rsidR="00004E51">
          <w:rPr>
            <w:noProof/>
          </w:rPr>
          <w:t>19</w:t>
        </w:r>
      </w:fldSimple>
      <w:bookmarkEnd w:id="97"/>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7E66CA">
        <w:t>-</w:t>
      </w:r>
      <w:r>
        <w:t xml:space="preserve"> Ottawa Dataset</w:t>
      </w:r>
      <w:bookmarkEnd w:id="98"/>
    </w:p>
    <w:p w14:paraId="3E0CFC85" w14:textId="77777777" w:rsidR="00672D34" w:rsidRPr="00E224C6" w:rsidRDefault="00672D34" w:rsidP="00672D34">
      <w:pPr>
        <w:jc w:val="center"/>
      </w:pPr>
      <w:r w:rsidRPr="00E224C6">
        <w:rPr>
          <w:noProof/>
        </w:rPr>
        <w:drawing>
          <wp:inline distT="0" distB="0" distL="0" distR="0" wp14:anchorId="2331B381" wp14:editId="33874208">
            <wp:extent cx="4065025" cy="3200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rotWithShape="1">
                    <a:blip r:embed="rId69">
                      <a:extLst>
                        <a:ext uri="{28A0092B-C50C-407E-A947-70E740481C1C}">
                          <a14:useLocalDpi xmlns:a14="http://schemas.microsoft.com/office/drawing/2010/main" val="0"/>
                        </a:ext>
                      </a:extLst>
                    </a:blip>
                    <a:srcRect l="2955" t="6474" r="8004"/>
                    <a:stretch/>
                  </pic:blipFill>
                  <pic:spPr bwMode="auto">
                    <a:xfrm>
                      <a:off x="0" y="0"/>
                      <a:ext cx="4087793" cy="3218325"/>
                    </a:xfrm>
                    <a:prstGeom prst="rect">
                      <a:avLst/>
                    </a:prstGeom>
                    <a:noFill/>
                    <a:ln>
                      <a:noFill/>
                    </a:ln>
                    <a:extLst>
                      <a:ext uri="{53640926-AAD7-44D8-BBD7-CCE9431645EC}">
                        <a14:shadowObscured xmlns:a14="http://schemas.microsoft.com/office/drawing/2010/main"/>
                      </a:ext>
                    </a:extLst>
                  </pic:spPr>
                </pic:pic>
              </a:graphicData>
            </a:graphic>
          </wp:inline>
        </w:drawing>
      </w:r>
    </w:p>
    <w:p w14:paraId="13404207" w14:textId="71CDA444" w:rsidR="00672D34" w:rsidRDefault="00672D34" w:rsidP="00672D34">
      <w:pPr>
        <w:pStyle w:val="Caption"/>
        <w:jc w:val="center"/>
      </w:pPr>
      <w:bookmarkStart w:id="99" w:name="_Ref85373469"/>
      <w:bookmarkStart w:id="100" w:name="_Toc86260425"/>
      <w:r>
        <w:t xml:space="preserve">Figure </w:t>
      </w:r>
      <w:fldSimple w:instr=" SEQ Figure \* ARABIC ">
        <w:r w:rsidR="00004E51">
          <w:rPr>
            <w:noProof/>
          </w:rPr>
          <w:t>20</w:t>
        </w:r>
      </w:fldSimple>
      <w:bookmarkEnd w:id="99"/>
      <w:r>
        <w:t xml:space="preserve"> - </w:t>
      </w:r>
      <w:bookmarkStart w:id="101" w:name="_Hlk85899399"/>
      <w:r w:rsidRPr="00554616">
        <w:t xml:space="preserve">Overall Error Distribution for All Algorithms </w:t>
      </w:r>
      <w:r>
        <w:t>– Ottawa Dataset</w:t>
      </w:r>
      <w:bookmarkEnd w:id="100"/>
      <w:bookmarkEnd w:id="101"/>
    </w:p>
    <w:p w14:paraId="72ECAF90" w14:textId="61B2BF67" w:rsidR="00870C1A" w:rsidRDefault="00870C1A" w:rsidP="00870C1A">
      <w:pPr>
        <w:pStyle w:val="Heading4"/>
      </w:pPr>
      <w:r>
        <w:lastRenderedPageBreak/>
        <w:t>3.4.2.1 Discussion – Ottawa Dataset</w:t>
      </w:r>
    </w:p>
    <w:p w14:paraId="5C3E97DF" w14:textId="72ABEAA5" w:rsidR="00B26D78" w:rsidRDefault="00B26D78" w:rsidP="00B26D78">
      <w:pPr>
        <w:ind w:firstLine="288"/>
      </w:pPr>
      <w:r>
        <w:t xml:space="preserve">As illustrated in </w:t>
      </w:r>
      <w:fldSimple w:instr=" REF _Ref85285966 ">
        <w:r w:rsidR="00004E51">
          <w:t xml:space="preserve">Table </w:t>
        </w:r>
        <w:r w:rsidR="00004E51">
          <w:rPr>
            <w:noProof/>
          </w:rPr>
          <w:t>6</w:t>
        </w:r>
      </w:fldSimple>
      <w:r>
        <w:t>, the overall performance of the Ottawa dataset is similar to that of the Toronto dataset. The CNN has the lowest MAPE and RMSE values, followed by the ANN and LSTM. Additionally, the CNN has the narrowest error distribution, whereas the SNF has the worst overall performance metrics and the widest error distribution in the boxplot above.</w:t>
      </w:r>
    </w:p>
    <w:p w14:paraId="2165AF42" w14:textId="7A45B929" w:rsidR="00B26D78" w:rsidRDefault="00B26D78" w:rsidP="00B26D78">
      <w:pPr>
        <w:ind w:firstLine="288"/>
      </w:pPr>
      <w:r>
        <w:t xml:space="preserve">In terms of daily peak detection accuracy, MAPE values indicate that the CNN is the best overall, followed by the ANN and LSTM, and </w:t>
      </w:r>
      <w:r w:rsidR="000B1138">
        <w:t>lastly</w:t>
      </w:r>
      <w:r>
        <w:t xml:space="preserve"> the SNF. As the MAE demonstrates, the CNN predicted the most precisely, followed by the ANN and the LSTM, and lastly the SNF. According to the MBE, the SNF was the most precise with a 0-minute bias, followed by the CNN, the ANN, and the LSTM. The MLR was most erroneous, measuring 35 minutes.</w:t>
      </w:r>
    </w:p>
    <w:p w14:paraId="060ECD47" w14:textId="726E5EE6" w:rsidR="00672D34" w:rsidRDefault="00282546" w:rsidP="00282546">
      <w:pPr>
        <w:pStyle w:val="Heading3"/>
      </w:pPr>
      <w:bookmarkStart w:id="102" w:name="_Toc86260361"/>
      <w:r>
        <w:t>3.4.3 The Saint John Dataset</w:t>
      </w:r>
      <w:bookmarkEnd w:id="102"/>
    </w:p>
    <w:p w14:paraId="2194C205" w14:textId="45F7994D" w:rsidR="002745F8" w:rsidRDefault="007E409F" w:rsidP="002745F8">
      <w:pPr>
        <w:ind w:firstLine="288"/>
      </w:pPr>
      <w:fldSimple w:instr=" REF _Ref86082912 ">
        <w:r w:rsidR="00004E51">
          <w:t xml:space="preserve">Figure </w:t>
        </w:r>
        <w:r w:rsidR="00004E51">
          <w:rPr>
            <w:noProof/>
          </w:rPr>
          <w:t>21</w:t>
        </w:r>
      </w:fldSimple>
      <w:r w:rsidR="002E5C50" w:rsidRPr="002E5C50">
        <w:t xml:space="preserve"> illustrates a snapshot of actual and forecasted load demand for the period December 17t</w:t>
      </w:r>
      <w:r w:rsidR="002E5C50">
        <w:t>h</w:t>
      </w:r>
      <w:r w:rsidR="002E5C50" w:rsidRPr="002E5C50">
        <w:t xml:space="preserve"> to December 21st; this time period was chosen because it corresponded to the month during which all algorithms performed the worst overall. </w:t>
      </w:r>
      <w:fldSimple w:instr=" REF _Ref86082925 ">
        <w:r w:rsidR="00004E51">
          <w:t xml:space="preserve">Figure </w:t>
        </w:r>
        <w:r w:rsidR="00004E51">
          <w:rPr>
            <w:noProof/>
          </w:rPr>
          <w:t>22</w:t>
        </w:r>
      </w:fldSimple>
      <w:r w:rsidR="002E5C50">
        <w:t xml:space="preserve"> </w:t>
      </w:r>
      <w:r w:rsidR="002E5C50" w:rsidRPr="002E5C50">
        <w:t xml:space="preserve">illustrates the overall distribution of errors, and </w:t>
      </w:r>
      <w:fldSimple w:instr=" REF _Ref86082938 ">
        <w:r w:rsidR="00004E51">
          <w:t xml:space="preserve">Table </w:t>
        </w:r>
        <w:r w:rsidR="00004E51">
          <w:rPr>
            <w:noProof/>
          </w:rPr>
          <w:t>8</w:t>
        </w:r>
      </w:fldSimple>
      <w:r w:rsidR="002E5C50" w:rsidRPr="002E5C50">
        <w:t xml:space="preserve"> details the key performance metrics. The algorithm's performance in predicting daily peaks is summarized in </w:t>
      </w:r>
      <w:fldSimple w:instr=" REF _Ref86082945 ">
        <w:r w:rsidR="00004E51">
          <w:t xml:space="preserve">Table </w:t>
        </w:r>
        <w:r w:rsidR="00004E51">
          <w:rPr>
            <w:noProof/>
          </w:rPr>
          <w:t>9</w:t>
        </w:r>
      </w:fldSimple>
      <w:r w:rsidR="002E5C50" w:rsidRPr="002E5C50">
        <w:t>.</w:t>
      </w:r>
    </w:p>
    <w:p w14:paraId="6CB47CC4" w14:textId="77777777" w:rsidR="00AC372F" w:rsidRDefault="00AC372F" w:rsidP="00AC372F">
      <w:pPr>
        <w:keepNext/>
        <w:jc w:val="center"/>
      </w:pPr>
      <w:r w:rsidRPr="009F6B2E">
        <w:rPr>
          <w:noProof/>
        </w:rPr>
        <w:drawing>
          <wp:inline distT="0" distB="0" distL="0" distR="0" wp14:anchorId="5EABBFAC" wp14:editId="7DE500D9">
            <wp:extent cx="4886325" cy="7239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90146" cy="724466"/>
                    </a:xfrm>
                    <a:prstGeom prst="rect">
                      <a:avLst/>
                    </a:prstGeom>
                    <a:noFill/>
                    <a:ln>
                      <a:noFill/>
                    </a:ln>
                  </pic:spPr>
                </pic:pic>
              </a:graphicData>
            </a:graphic>
          </wp:inline>
        </w:drawing>
      </w:r>
    </w:p>
    <w:p w14:paraId="63235CCB" w14:textId="5147AA9A" w:rsidR="00AC372F" w:rsidRDefault="00AC372F" w:rsidP="00AC372F">
      <w:pPr>
        <w:pStyle w:val="Caption"/>
        <w:jc w:val="center"/>
      </w:pPr>
      <w:bookmarkStart w:id="103" w:name="_Ref86082938"/>
      <w:bookmarkStart w:id="104" w:name="_Ref86082933"/>
      <w:bookmarkStart w:id="105" w:name="_Toc86260398"/>
      <w:r>
        <w:t xml:space="preserve">Table </w:t>
      </w:r>
      <w:fldSimple w:instr=" SEQ Table \* ARABIC ">
        <w:r w:rsidR="00004E51">
          <w:rPr>
            <w:noProof/>
          </w:rPr>
          <w:t>8</w:t>
        </w:r>
      </w:fldSimple>
      <w:bookmarkEnd w:id="103"/>
      <w:r>
        <w:t xml:space="preserve"> - </w:t>
      </w:r>
      <w:r w:rsidRPr="00F41E11">
        <w:t xml:space="preserve">Overall MAPE and RMSE for Each Algorithm </w:t>
      </w:r>
      <w:r w:rsidRPr="000A402A">
        <w:t xml:space="preserve">– </w:t>
      </w:r>
      <w:r>
        <w:t>Saint John</w:t>
      </w:r>
      <w:r w:rsidRPr="000A402A">
        <w:t xml:space="preserve"> Dataset</w:t>
      </w:r>
      <w:bookmarkEnd w:id="104"/>
      <w:bookmarkEnd w:id="105"/>
    </w:p>
    <w:p w14:paraId="43B809FF" w14:textId="77777777" w:rsidR="001B2628" w:rsidRDefault="001B2628" w:rsidP="001B2628">
      <w:pPr>
        <w:keepNext/>
        <w:jc w:val="center"/>
      </w:pPr>
      <w:r w:rsidRPr="001B2628">
        <w:rPr>
          <w:noProof/>
        </w:rPr>
        <w:lastRenderedPageBreak/>
        <w:drawing>
          <wp:inline distT="0" distB="0" distL="0" distR="0" wp14:anchorId="3192D6AC" wp14:editId="40E3D66C">
            <wp:extent cx="4736874" cy="3695700"/>
            <wp:effectExtent l="0" t="0" r="698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rotWithShape="1">
                    <a:blip r:embed="rId71">
                      <a:extLst>
                        <a:ext uri="{28A0092B-C50C-407E-A947-70E740481C1C}">
                          <a14:useLocalDpi xmlns:a14="http://schemas.microsoft.com/office/drawing/2010/main" val="0"/>
                        </a:ext>
                      </a:extLst>
                    </a:blip>
                    <a:srcRect l="3936" t="5967" r="5724"/>
                    <a:stretch/>
                  </pic:blipFill>
                  <pic:spPr bwMode="auto">
                    <a:xfrm>
                      <a:off x="0" y="0"/>
                      <a:ext cx="4744494" cy="3701645"/>
                    </a:xfrm>
                    <a:prstGeom prst="rect">
                      <a:avLst/>
                    </a:prstGeom>
                    <a:noFill/>
                    <a:ln>
                      <a:noFill/>
                    </a:ln>
                    <a:extLst>
                      <a:ext uri="{53640926-AAD7-44D8-BBD7-CCE9431645EC}">
                        <a14:shadowObscured xmlns:a14="http://schemas.microsoft.com/office/drawing/2010/main"/>
                      </a:ext>
                    </a:extLst>
                  </pic:spPr>
                </pic:pic>
              </a:graphicData>
            </a:graphic>
          </wp:inline>
        </w:drawing>
      </w:r>
    </w:p>
    <w:p w14:paraId="04ED0F59" w14:textId="1A32A81B" w:rsidR="001B2628" w:rsidRDefault="001B2628" w:rsidP="001B2628">
      <w:pPr>
        <w:pStyle w:val="Caption"/>
        <w:jc w:val="center"/>
      </w:pPr>
      <w:bookmarkStart w:id="106" w:name="_Ref86082912"/>
      <w:bookmarkStart w:id="107" w:name="_Toc86260426"/>
      <w:r>
        <w:t xml:space="preserve">Figure </w:t>
      </w:r>
      <w:fldSimple w:instr=" SEQ Figure \* ARABIC ">
        <w:r w:rsidR="00004E51">
          <w:rPr>
            <w:noProof/>
          </w:rPr>
          <w:t>21</w:t>
        </w:r>
      </w:fldSimple>
      <w:bookmarkEnd w:id="106"/>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t xml:space="preserve"> </w:t>
      </w:r>
      <w:r w:rsidRPr="00714E2D">
        <w:t xml:space="preserve">  </w:t>
      </w:r>
      <w:r>
        <w:t>- Saint John Dataset</w:t>
      </w:r>
      <w:bookmarkEnd w:id="107"/>
    </w:p>
    <w:p w14:paraId="51BE0F7A" w14:textId="77777777" w:rsidR="007D724C" w:rsidRDefault="007D724C" w:rsidP="007D724C">
      <w:pPr>
        <w:keepNext/>
        <w:jc w:val="center"/>
      </w:pPr>
      <w:r w:rsidRPr="00EB1FF6">
        <w:rPr>
          <w:noProof/>
        </w:rPr>
        <w:drawing>
          <wp:inline distT="0" distB="0" distL="0" distR="0" wp14:anchorId="7831DF9C" wp14:editId="2C5C5F15">
            <wp:extent cx="3657600" cy="29426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72">
                      <a:extLst>
                        <a:ext uri="{28A0092B-C50C-407E-A947-70E740481C1C}">
                          <a14:useLocalDpi xmlns:a14="http://schemas.microsoft.com/office/drawing/2010/main" val="0"/>
                        </a:ext>
                      </a:extLst>
                    </a:blip>
                    <a:srcRect l="4294" t="6683" r="8766"/>
                    <a:stretch/>
                  </pic:blipFill>
                  <pic:spPr bwMode="auto">
                    <a:xfrm>
                      <a:off x="0" y="0"/>
                      <a:ext cx="3658688" cy="2943512"/>
                    </a:xfrm>
                    <a:prstGeom prst="rect">
                      <a:avLst/>
                    </a:prstGeom>
                    <a:noFill/>
                    <a:ln>
                      <a:noFill/>
                    </a:ln>
                    <a:extLst>
                      <a:ext uri="{53640926-AAD7-44D8-BBD7-CCE9431645EC}">
                        <a14:shadowObscured xmlns:a14="http://schemas.microsoft.com/office/drawing/2010/main"/>
                      </a:ext>
                    </a:extLst>
                  </pic:spPr>
                </pic:pic>
              </a:graphicData>
            </a:graphic>
          </wp:inline>
        </w:drawing>
      </w:r>
    </w:p>
    <w:p w14:paraId="03649011" w14:textId="46A3D6BD" w:rsidR="007D724C" w:rsidRDefault="007D724C" w:rsidP="007D724C">
      <w:pPr>
        <w:pStyle w:val="Caption"/>
        <w:jc w:val="center"/>
      </w:pPr>
      <w:bookmarkStart w:id="108" w:name="_Ref86082925"/>
      <w:bookmarkStart w:id="109" w:name="_Toc86260427"/>
      <w:r>
        <w:t xml:space="preserve">Figure </w:t>
      </w:r>
      <w:fldSimple w:instr=" SEQ Figure \* ARABIC ">
        <w:r w:rsidR="00004E51">
          <w:rPr>
            <w:noProof/>
          </w:rPr>
          <w:t>22</w:t>
        </w:r>
      </w:fldSimple>
      <w:bookmarkEnd w:id="108"/>
      <w:r>
        <w:t xml:space="preserve"> - </w:t>
      </w:r>
      <w:r w:rsidRPr="00554616">
        <w:t xml:space="preserve">Overall Error Distribution for All Algorithms </w:t>
      </w:r>
      <w:r>
        <w:t>– Saint John Dataset</w:t>
      </w:r>
      <w:bookmarkEnd w:id="109"/>
    </w:p>
    <w:p w14:paraId="57EA526B" w14:textId="77777777" w:rsidR="00AC372F" w:rsidRDefault="00AC372F" w:rsidP="00AC372F">
      <w:pPr>
        <w:keepNext/>
        <w:jc w:val="center"/>
      </w:pPr>
      <w:r w:rsidRPr="006E38A4">
        <w:rPr>
          <w:noProof/>
        </w:rPr>
        <w:lastRenderedPageBreak/>
        <w:drawing>
          <wp:inline distT="0" distB="0" distL="0" distR="0" wp14:anchorId="7462B502" wp14:editId="09C6F7C1">
            <wp:extent cx="4609208" cy="86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15278" cy="867917"/>
                    </a:xfrm>
                    <a:prstGeom prst="rect">
                      <a:avLst/>
                    </a:prstGeom>
                    <a:noFill/>
                    <a:ln>
                      <a:noFill/>
                    </a:ln>
                  </pic:spPr>
                </pic:pic>
              </a:graphicData>
            </a:graphic>
          </wp:inline>
        </w:drawing>
      </w:r>
    </w:p>
    <w:p w14:paraId="5368BE8B" w14:textId="3C1316A9" w:rsidR="00AC372F" w:rsidRPr="006E38A4" w:rsidRDefault="00AC372F" w:rsidP="00AC372F">
      <w:pPr>
        <w:pStyle w:val="Caption"/>
        <w:jc w:val="center"/>
      </w:pPr>
      <w:bookmarkStart w:id="110" w:name="_Ref86082945"/>
      <w:bookmarkStart w:id="111" w:name="_Toc86260399"/>
      <w:r>
        <w:t xml:space="preserve">Table </w:t>
      </w:r>
      <w:fldSimple w:instr=" SEQ Table \* ARABIC ">
        <w:r w:rsidR="00004E51">
          <w:rPr>
            <w:noProof/>
          </w:rPr>
          <w:t>9</w:t>
        </w:r>
      </w:fldSimple>
      <w:bookmarkEnd w:id="110"/>
      <w:r>
        <w:t xml:space="preserve"> - </w:t>
      </w:r>
      <w:r w:rsidRPr="0049763C">
        <w:t xml:space="preserve">Matrix Analysis of Peak Values and Time Difference </w:t>
      </w:r>
      <w:r w:rsidRPr="008305F8">
        <w:t xml:space="preserve">– </w:t>
      </w:r>
      <w:r>
        <w:t>Saint John</w:t>
      </w:r>
      <w:r w:rsidRPr="008305F8">
        <w:t xml:space="preserve"> Dataset</w:t>
      </w:r>
      <w:bookmarkEnd w:id="111"/>
    </w:p>
    <w:p w14:paraId="78E406D6" w14:textId="61AA9567" w:rsidR="00EC2424" w:rsidRDefault="00EC2424" w:rsidP="00EC2424">
      <w:pPr>
        <w:pStyle w:val="Heading4"/>
      </w:pPr>
      <w:r>
        <w:t>3.4.3.1 Discussion – Saint John Dataset</w:t>
      </w:r>
    </w:p>
    <w:p w14:paraId="166B7BF2" w14:textId="43E61DF7" w:rsidR="00572469" w:rsidRDefault="003B7CD8" w:rsidP="00572469">
      <w:pPr>
        <w:ind w:firstLine="288"/>
      </w:pPr>
      <w:r>
        <w:t xml:space="preserve">In </w:t>
      </w:r>
      <w:fldSimple w:instr=" REF _Ref86082938 ">
        <w:r w:rsidR="00004E51">
          <w:t xml:space="preserve">Table </w:t>
        </w:r>
        <w:r w:rsidR="00004E51">
          <w:rPr>
            <w:noProof/>
          </w:rPr>
          <w:t>8</w:t>
        </w:r>
      </w:fldSimple>
      <w:r>
        <w:t>, we can see how the algorithms performed on the Saint John dataset as a whole. The CNN performed best in terms of MAPE and RMSE, followed by the ANN and LSTM. Overall, the SNF forecaster performed poorly, with the widest error distribution.</w:t>
      </w:r>
    </w:p>
    <w:p w14:paraId="18DD2747" w14:textId="63AA46D0" w:rsidR="002156FF" w:rsidRDefault="003B7CD8" w:rsidP="00572469">
      <w:pPr>
        <w:ind w:firstLine="288"/>
      </w:pPr>
      <w:r>
        <w:t>MAPE values indicate that the CNN is the most accurate at detecting daily peaks, followed by the ANN and LSTM, and lastly the SNF. According to the MAE, CNN predicted the most accurately, followed by ANN, LSTM, and SNF. According to the MBE, the SNF was the most precise, with a bias of -2 minutes, followed by the LSTM, which had a bias of 4 minutes. The MLR has the greatest bias, with a value of -14 minutes.</w:t>
      </w:r>
    </w:p>
    <w:p w14:paraId="090BBF07" w14:textId="0FF70D4B" w:rsidR="002745F8" w:rsidRDefault="00144873" w:rsidP="00144873">
      <w:pPr>
        <w:pStyle w:val="Heading2"/>
      </w:pPr>
      <w:bookmarkStart w:id="112" w:name="_Toc86260362"/>
      <w:r>
        <w:t xml:space="preserve">3.5 </w:t>
      </w:r>
      <w:r w:rsidR="004157AA">
        <w:t>Conclusion</w:t>
      </w:r>
      <w:bookmarkEnd w:id="112"/>
    </w:p>
    <w:p w14:paraId="5636ED48" w14:textId="77777777" w:rsidR="001D39DD" w:rsidRDefault="00606255" w:rsidP="001D39DD">
      <w:pPr>
        <w:ind w:firstLine="288"/>
      </w:pPr>
      <w:r w:rsidRPr="00606255">
        <w:t>According to the MAPE and RMSE values across all datasets, the CNN performed the best overall, followed by the ANN and LSTM. Additionally, the CNN appears to have the narrowest error distribution of all algorithms. The SNF performed the worst across all datasets, with the widest error distribution. The fact that the SNF algorithm performs the worst of all algorithms is encouraging because it implies that all of the other algorithms contribute some value to the forecasts.</w:t>
      </w:r>
    </w:p>
    <w:p w14:paraId="74138EA8" w14:textId="18BE43AC" w:rsidR="00606255" w:rsidRDefault="00606255" w:rsidP="001D39DD">
      <w:pPr>
        <w:ind w:firstLine="288"/>
      </w:pPr>
      <w:r w:rsidRPr="00606255">
        <w:t xml:space="preserve">In terms of peak accuracy, when the magnitudes of the peaks are compared across all datasets, the CNN has the lowest MAPE values, followed by the ANN and the LSTM, with </w:t>
      </w:r>
      <w:r w:rsidRPr="00606255">
        <w:lastRenderedPageBreak/>
        <w:t>the SNF coming in last. Additionally, CNN had the best MAE based on the time difference between the daily peaks. The ANN and LSTM algorithms follow the CNN in the Ottawa and Saint John datasets. In the Toronto dataset, the LSTM comes before the ANN.</w:t>
      </w:r>
    </w:p>
    <w:p w14:paraId="5B47D8FD" w14:textId="5B6D5B7D" w:rsidR="00606255" w:rsidRPr="000B0C36" w:rsidRDefault="00A74D31" w:rsidP="00606255">
      <w:pPr>
        <w:ind w:firstLine="288"/>
      </w:pPr>
      <w:r w:rsidRPr="00A74D31">
        <w:t>We can see from the results in this chapter that the CNN, LSTM, and ANN algorithms all perform exceptionally well. They yield some encouraging results. In Chapter 4, we will examine the performance of each of these algorithms on the various datasets, focusing on hourly, daily, monthly, and seasonal performance.</w:t>
      </w:r>
    </w:p>
    <w:p w14:paraId="63D35FFE" w14:textId="77777777" w:rsidR="00606255" w:rsidRDefault="00606255">
      <w:pPr>
        <w:spacing w:line="240" w:lineRule="auto"/>
        <w:jc w:val="left"/>
        <w:rPr>
          <w:rFonts w:cs="Arial"/>
          <w:b/>
          <w:bCs/>
          <w:kern w:val="32"/>
          <w:sz w:val="28"/>
          <w:szCs w:val="32"/>
        </w:rPr>
      </w:pPr>
      <w:r>
        <w:br w:type="page"/>
      </w:r>
    </w:p>
    <w:p w14:paraId="5BA957A0" w14:textId="2471B74F" w:rsidR="00065E97" w:rsidRDefault="00825107" w:rsidP="00C77C33">
      <w:pPr>
        <w:pStyle w:val="Heading1"/>
        <w:ind w:left="720"/>
      </w:pPr>
      <w:bookmarkStart w:id="113" w:name="_Toc86260363"/>
      <w:r>
        <w:lastRenderedPageBreak/>
        <w:t>4</w:t>
      </w:r>
      <w:r w:rsidR="002337EA">
        <w:t xml:space="preserve"> </w:t>
      </w:r>
      <w:r w:rsidR="00C77C33" w:rsidRPr="003151B5">
        <w:t>Comprehensive Evaluation of Our Forecasters' Performance</w:t>
      </w:r>
      <w:bookmarkEnd w:id="113"/>
    </w:p>
    <w:p w14:paraId="53DB1183" w14:textId="3E112541" w:rsidR="00293FF8" w:rsidRDefault="00293FF8" w:rsidP="00054300">
      <w:pPr>
        <w:ind w:firstLine="288"/>
      </w:pPr>
      <w:r w:rsidRPr="00293FF8">
        <w:t>In Chapter 3, we evaluated the overall performance of all algorithms using both daily load forecasts and regular load forecasts from all datasets. This section will analyze the hourly, daily, monthly, and seasonal performance of all datasets. Additionally, we will include a brief discussion following all of the above analysis that summarizes our overall findings for each of the datasets.</w:t>
      </w:r>
      <w:r>
        <w:t xml:space="preserve"> </w:t>
      </w:r>
      <w:r w:rsidRPr="00293FF8">
        <w:t>To keep the information contained in this thesis within the confines of its scope, only the most pertinent details are included here.</w:t>
      </w:r>
      <w:r>
        <w:t xml:space="preserve"> </w:t>
      </w:r>
      <w:r w:rsidR="00E97825" w:rsidRPr="00E97825">
        <w:t>All variables relating to load demand are expressed in megawatts (MW), while the temperature variable is expressed in degrees celsius.</w:t>
      </w:r>
      <w:r w:rsidR="00EF51B8">
        <w:t xml:space="preserve"> </w:t>
      </w:r>
    </w:p>
    <w:p w14:paraId="6C09304B" w14:textId="4EEEBB52" w:rsidR="005E68A6" w:rsidRDefault="005E68A6" w:rsidP="00054300">
      <w:pPr>
        <w:ind w:firstLine="288"/>
      </w:pPr>
      <w:r w:rsidRPr="005E68A6">
        <w:t>Notably, the SNF average forecasts in the average figures’ plots are highly similar to the average of the actual values because they are calculated using the previous week's values; thus, they are identical to the actual data but with a week lag. This means that calculating the averages of the SNF forecasts over a long period of time will be nearly identical to calculating the averages of the test dataset. This is critical to remember when examining figure plots constructed from time series averages.</w:t>
      </w:r>
      <w:r w:rsidR="00EF51B8">
        <w:t xml:space="preserve"> </w:t>
      </w:r>
      <w:r w:rsidR="00EF51B8" w:rsidRPr="00EF51B8">
        <w:t>It's also worth noting that the hours (00:00...23:00) are labeled as (1:00...24:00) in the hourly performance sections, with 1:00 denoting the first hour and 24:00 denoting the final hour of the day.</w:t>
      </w:r>
    </w:p>
    <w:p w14:paraId="0942ABD4" w14:textId="41A9E41E" w:rsidR="003A407E" w:rsidRDefault="002C758E" w:rsidP="00054300">
      <w:pPr>
        <w:ind w:firstLine="288"/>
      </w:pPr>
      <w:r w:rsidRPr="002C758E">
        <w:t>In the later chapters of each dataset, we analyzed the algorithms' performance over the course of the year's four seasons, namely Winter, Summer, Autumn, and Spring. December, January, and February are winter months. March, April, and May are considered spring. The summer months are June, July, and August. Autumn/Fall is defined as the months of September, October, and November.</w:t>
      </w:r>
    </w:p>
    <w:p w14:paraId="14C9E3A5" w14:textId="1E0C636C" w:rsidR="000F72A8" w:rsidRDefault="000F72A8" w:rsidP="00293FF8">
      <w:pPr>
        <w:pStyle w:val="Heading2"/>
      </w:pPr>
      <w:bookmarkStart w:id="114" w:name="_Toc86260364"/>
      <w:r w:rsidRPr="000F72A8">
        <w:lastRenderedPageBreak/>
        <w:t>4.</w:t>
      </w:r>
      <w:r w:rsidR="003C0F76">
        <w:t>1</w:t>
      </w:r>
      <w:r w:rsidRPr="000F72A8">
        <w:t xml:space="preserve"> </w:t>
      </w:r>
      <w:r w:rsidR="0019725E">
        <w:t>T</w:t>
      </w:r>
      <w:r w:rsidR="00EC6B8C" w:rsidRPr="00EC6B8C">
        <w:t>he Toronto Dataset</w:t>
      </w:r>
      <w:bookmarkEnd w:id="114"/>
    </w:p>
    <w:p w14:paraId="4EB498D2" w14:textId="6D734563" w:rsidR="008B4862" w:rsidRDefault="00E43665" w:rsidP="007B6D32">
      <w:pPr>
        <w:ind w:firstLine="288"/>
      </w:pPr>
      <w:r w:rsidRPr="00E43665">
        <w:t>The Toronto dataset is comprised of hourly load aggregation measurements taken throughout the city from 2010 to 2019. The years 2010-2018 were used to train the algorithms, and 2019 was used to test them.</w:t>
      </w:r>
    </w:p>
    <w:p w14:paraId="76C2E42B" w14:textId="72A25D98" w:rsidR="007A1A10" w:rsidRDefault="005A4FC5" w:rsidP="00C04AA4">
      <w:pPr>
        <w:pStyle w:val="Heading3"/>
      </w:pPr>
      <w:bookmarkStart w:id="115" w:name="_Toc86260365"/>
      <w:r>
        <w:t>4.</w:t>
      </w:r>
      <w:r w:rsidR="00C04AA4">
        <w:t>1.1</w:t>
      </w:r>
      <w:r>
        <w:t xml:space="preserve"> </w:t>
      </w:r>
      <w:r w:rsidR="0078706B" w:rsidRPr="0078706B">
        <w:t>The Hourly Performance</w:t>
      </w:r>
      <w:bookmarkEnd w:id="115"/>
    </w:p>
    <w:p w14:paraId="313007DB" w14:textId="30CB8242" w:rsidR="00C04AA4" w:rsidRDefault="00C04AA4" w:rsidP="001E7F93">
      <w:pPr>
        <w:ind w:firstLine="288"/>
      </w:pPr>
      <w:r w:rsidRPr="00C04AA4">
        <w:t xml:space="preserve">The average hourly demand profile for both actuals and forecasts across the entire test dataset is depicted in </w:t>
      </w:r>
      <w:r>
        <w:fldChar w:fldCharType="begin"/>
      </w:r>
      <w:r>
        <w:instrText xml:space="preserve"> REF _Ref85382046 \h </w:instrText>
      </w:r>
      <w:r>
        <w:fldChar w:fldCharType="separate"/>
      </w:r>
      <w:r w:rsidR="00004E51">
        <w:t xml:space="preserve">Figure </w:t>
      </w:r>
      <w:r w:rsidR="00004E51">
        <w:rPr>
          <w:noProof/>
        </w:rPr>
        <w:t>23</w:t>
      </w:r>
      <w:r>
        <w:fldChar w:fldCharType="end"/>
      </w:r>
      <w:r w:rsidRPr="00C04AA4">
        <w:t xml:space="preserve">. The MAPE values for each algorithm </w:t>
      </w:r>
      <w:r w:rsidR="009A34D6">
        <w:t>are</w:t>
      </w:r>
      <w:r w:rsidRPr="00C04AA4">
        <w:t xml:space="preserve"> depicted in </w:t>
      </w:r>
      <w:r>
        <w:fldChar w:fldCharType="begin"/>
      </w:r>
      <w:r>
        <w:instrText xml:space="preserve"> REF _Ref86154272 \h </w:instrText>
      </w:r>
      <w:r>
        <w:fldChar w:fldCharType="separate"/>
      </w:r>
      <w:r w:rsidR="00004E51">
        <w:t xml:space="preserve">Figure </w:t>
      </w:r>
      <w:r w:rsidR="00004E51">
        <w:rPr>
          <w:noProof/>
        </w:rPr>
        <w:t>24</w:t>
      </w:r>
      <w:r>
        <w:fldChar w:fldCharType="end"/>
      </w:r>
      <w:r w:rsidRPr="00C04AA4">
        <w:t xml:space="preserve"> when they are aggregated as hourly averages.</w:t>
      </w:r>
      <w:r w:rsidR="000705F4">
        <w:t xml:space="preserve"> </w:t>
      </w:r>
      <w:r w:rsidR="001E7F93" w:rsidRPr="001E7F93">
        <w:t>Following the preceding figure, boxplots of the hourly error distribution for each of the algorithms on an hourly timescale are shown.</w:t>
      </w:r>
    </w:p>
    <w:p w14:paraId="625A0BF3" w14:textId="664033FD" w:rsidR="007E0D8E" w:rsidRDefault="00A445DB" w:rsidP="007E0D8E">
      <w:pPr>
        <w:ind w:firstLine="288"/>
        <w:jc w:val="center"/>
      </w:pPr>
      <w:r w:rsidRPr="00A445DB">
        <w:rPr>
          <w:noProof/>
        </w:rPr>
        <w:drawing>
          <wp:inline distT="0" distB="0" distL="0" distR="0" wp14:anchorId="3A451801" wp14:editId="698839D3">
            <wp:extent cx="4457581" cy="35337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rotWithShape="1">
                    <a:blip r:embed="rId74">
                      <a:extLst>
                        <a:ext uri="{28A0092B-C50C-407E-A947-70E740481C1C}">
                          <a14:useLocalDpi xmlns:a14="http://schemas.microsoft.com/office/drawing/2010/main" val="0"/>
                        </a:ext>
                      </a:extLst>
                    </a:blip>
                    <a:srcRect l="3042" t="5967" r="8049"/>
                    <a:stretch/>
                  </pic:blipFill>
                  <pic:spPr bwMode="auto">
                    <a:xfrm>
                      <a:off x="0" y="0"/>
                      <a:ext cx="4474249" cy="3546989"/>
                    </a:xfrm>
                    <a:prstGeom prst="rect">
                      <a:avLst/>
                    </a:prstGeom>
                    <a:noFill/>
                    <a:ln>
                      <a:noFill/>
                    </a:ln>
                    <a:extLst>
                      <a:ext uri="{53640926-AAD7-44D8-BBD7-CCE9431645EC}">
                        <a14:shadowObscured xmlns:a14="http://schemas.microsoft.com/office/drawing/2010/main"/>
                      </a:ext>
                    </a:extLst>
                  </pic:spPr>
                </pic:pic>
              </a:graphicData>
            </a:graphic>
          </wp:inline>
        </w:drawing>
      </w:r>
    </w:p>
    <w:p w14:paraId="2B728BE3" w14:textId="1687D639" w:rsidR="00074F35" w:rsidRDefault="00074F35" w:rsidP="00074F35">
      <w:pPr>
        <w:pStyle w:val="Caption"/>
        <w:jc w:val="center"/>
      </w:pPr>
      <w:bookmarkStart w:id="116" w:name="_Ref85382046"/>
      <w:bookmarkStart w:id="117" w:name="_Ref85382037"/>
      <w:bookmarkStart w:id="118" w:name="_Toc86260428"/>
      <w:r>
        <w:t xml:space="preserve">Figure </w:t>
      </w:r>
      <w:fldSimple w:instr=" SEQ Figure \* ARABIC ">
        <w:r w:rsidR="00004E51">
          <w:rPr>
            <w:noProof/>
          </w:rPr>
          <w:t>23</w:t>
        </w:r>
      </w:fldSimple>
      <w:bookmarkEnd w:id="116"/>
      <w:r>
        <w:t xml:space="preserve"> </w:t>
      </w:r>
      <w:r w:rsidR="0049564F">
        <w:t xml:space="preserve">- </w:t>
      </w:r>
      <w:r w:rsidR="000A5182">
        <w:t>Th</w:t>
      </w:r>
      <w:r w:rsidRPr="004D381C">
        <w:t xml:space="preserve">e Hourly Average </w:t>
      </w:r>
      <w:r w:rsidR="00556EE1">
        <w:t>Demand</w:t>
      </w:r>
      <w:r w:rsidRPr="004D381C">
        <w:t xml:space="preserve"> for Each Hour</w:t>
      </w:r>
      <w:r>
        <w:t xml:space="preserve"> - </w:t>
      </w:r>
      <w:r w:rsidRPr="004D381C">
        <w:t>Toronto Dataset</w:t>
      </w:r>
      <w:bookmarkEnd w:id="117"/>
      <w:bookmarkEnd w:id="118"/>
    </w:p>
    <w:p w14:paraId="4B6676A0" w14:textId="77777777" w:rsidR="00AE391D" w:rsidRDefault="000C6874" w:rsidP="00AE391D">
      <w:pPr>
        <w:keepNext/>
        <w:jc w:val="center"/>
      </w:pPr>
      <w:r w:rsidRPr="000C6874">
        <w:rPr>
          <w:noProof/>
        </w:rPr>
        <w:lastRenderedPageBreak/>
        <w:drawing>
          <wp:inline distT="0" distB="0" distL="0" distR="0" wp14:anchorId="4F5B5C55" wp14:editId="4E0BD9C3">
            <wp:extent cx="4295775" cy="36621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5">
                      <a:extLst>
                        <a:ext uri="{28A0092B-C50C-407E-A947-70E740481C1C}">
                          <a14:useLocalDpi xmlns:a14="http://schemas.microsoft.com/office/drawing/2010/main" val="0"/>
                        </a:ext>
                      </a:extLst>
                    </a:blip>
                    <a:srcRect l="6977" t="6205" r="10555"/>
                    <a:stretch/>
                  </pic:blipFill>
                  <pic:spPr bwMode="auto">
                    <a:xfrm>
                      <a:off x="0" y="0"/>
                      <a:ext cx="4306058" cy="3670892"/>
                    </a:xfrm>
                    <a:prstGeom prst="rect">
                      <a:avLst/>
                    </a:prstGeom>
                    <a:noFill/>
                    <a:ln>
                      <a:noFill/>
                    </a:ln>
                    <a:extLst>
                      <a:ext uri="{53640926-AAD7-44D8-BBD7-CCE9431645EC}">
                        <a14:shadowObscured xmlns:a14="http://schemas.microsoft.com/office/drawing/2010/main"/>
                      </a:ext>
                    </a:extLst>
                  </pic:spPr>
                </pic:pic>
              </a:graphicData>
            </a:graphic>
          </wp:inline>
        </w:drawing>
      </w:r>
    </w:p>
    <w:p w14:paraId="776686E0" w14:textId="5CFC650A" w:rsidR="000C6874" w:rsidRPr="000C6874" w:rsidRDefault="00AE391D" w:rsidP="00AE391D">
      <w:pPr>
        <w:pStyle w:val="Caption"/>
        <w:jc w:val="center"/>
      </w:pPr>
      <w:bookmarkStart w:id="119" w:name="_Ref86154272"/>
      <w:bookmarkStart w:id="120" w:name="_Toc86260429"/>
      <w:r>
        <w:t xml:space="preserve">Figure </w:t>
      </w:r>
      <w:fldSimple w:instr=" SEQ Figure \* ARABIC ">
        <w:r w:rsidR="00004E51">
          <w:rPr>
            <w:noProof/>
          </w:rPr>
          <w:t>24</w:t>
        </w:r>
      </w:fldSimple>
      <w:bookmarkEnd w:id="119"/>
      <w:r>
        <w:t xml:space="preserve"> </w:t>
      </w:r>
      <w:r w:rsidR="0049564F">
        <w:t xml:space="preserve">- </w:t>
      </w:r>
      <w:r w:rsidR="00F84FC4">
        <w:t>Hourly</w:t>
      </w:r>
      <w:r w:rsidR="00F84FC4" w:rsidRPr="006771A6">
        <w:t xml:space="preserve"> MAPE for the Algorithms </w:t>
      </w:r>
      <w:r>
        <w:t>– Toronto Dataset</w:t>
      </w:r>
      <w:bookmarkEnd w:id="120"/>
    </w:p>
    <w:p w14:paraId="4620E36C" w14:textId="035D8A2A" w:rsidR="004C63F7" w:rsidRDefault="004C63F7" w:rsidP="004C63F7">
      <w:pPr>
        <w:ind w:firstLine="288"/>
        <w:jc w:val="center"/>
      </w:pPr>
      <w:r w:rsidRPr="004C63F7">
        <w:rPr>
          <w:noProof/>
        </w:rPr>
        <w:drawing>
          <wp:inline distT="0" distB="0" distL="0" distR="0" wp14:anchorId="598DDCCF" wp14:editId="5A3B9A56">
            <wp:extent cx="4143375" cy="3260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rotWithShape="1">
                    <a:blip r:embed="rId76">
                      <a:extLst>
                        <a:ext uri="{28A0092B-C50C-407E-A947-70E740481C1C}">
                          <a14:useLocalDpi xmlns:a14="http://schemas.microsoft.com/office/drawing/2010/main" val="0"/>
                        </a:ext>
                      </a:extLst>
                    </a:blip>
                    <a:srcRect l="1789" t="5728" r="8408"/>
                    <a:stretch/>
                  </pic:blipFill>
                  <pic:spPr bwMode="auto">
                    <a:xfrm>
                      <a:off x="0" y="0"/>
                      <a:ext cx="4147347" cy="3263350"/>
                    </a:xfrm>
                    <a:prstGeom prst="rect">
                      <a:avLst/>
                    </a:prstGeom>
                    <a:noFill/>
                    <a:ln>
                      <a:noFill/>
                    </a:ln>
                    <a:extLst>
                      <a:ext uri="{53640926-AAD7-44D8-BBD7-CCE9431645EC}">
                        <a14:shadowObscured xmlns:a14="http://schemas.microsoft.com/office/drawing/2010/main"/>
                      </a:ext>
                    </a:extLst>
                  </pic:spPr>
                </pic:pic>
              </a:graphicData>
            </a:graphic>
          </wp:inline>
        </w:drawing>
      </w:r>
    </w:p>
    <w:p w14:paraId="58127505" w14:textId="364A750C" w:rsidR="00F54CCB" w:rsidRDefault="00D31286" w:rsidP="00D31286">
      <w:pPr>
        <w:pStyle w:val="Caption"/>
        <w:jc w:val="center"/>
      </w:pPr>
      <w:bookmarkStart w:id="121" w:name="_Toc86260430"/>
      <w:r>
        <w:t xml:space="preserve">Figure </w:t>
      </w:r>
      <w:fldSimple w:instr=" SEQ Figure \* ARABIC ">
        <w:r w:rsidR="00004E51">
          <w:rPr>
            <w:noProof/>
          </w:rPr>
          <w:t>25</w:t>
        </w:r>
      </w:fldSimple>
      <w:r>
        <w:t xml:space="preserve"> </w:t>
      </w:r>
      <w:r w:rsidR="00130E7E">
        <w:t>-</w:t>
      </w:r>
      <w:r>
        <w:t xml:space="preserve"> </w:t>
      </w:r>
      <w:r w:rsidR="00413AE5" w:rsidRPr="00413AE5">
        <w:t xml:space="preserve">Hourly Error Distribution for the CNN Algorithm </w:t>
      </w:r>
      <w:r>
        <w:t>– Toronto Dataset</w:t>
      </w:r>
      <w:bookmarkEnd w:id="121"/>
    </w:p>
    <w:p w14:paraId="7560AD4B" w14:textId="1123D848" w:rsidR="00E56462" w:rsidRDefault="00662BEE" w:rsidP="00662BEE">
      <w:pPr>
        <w:jc w:val="center"/>
      </w:pPr>
      <w:r w:rsidRPr="00662BEE">
        <w:rPr>
          <w:noProof/>
        </w:rPr>
        <w:lastRenderedPageBreak/>
        <w:drawing>
          <wp:inline distT="0" distB="0" distL="0" distR="0" wp14:anchorId="1784FC4D" wp14:editId="3FA3DC7F">
            <wp:extent cx="4410075" cy="34300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rotWithShape="1">
                    <a:blip r:embed="rId77">
                      <a:extLst>
                        <a:ext uri="{28A0092B-C50C-407E-A947-70E740481C1C}">
                          <a14:useLocalDpi xmlns:a14="http://schemas.microsoft.com/office/drawing/2010/main" val="0"/>
                        </a:ext>
                      </a:extLst>
                    </a:blip>
                    <a:srcRect l="1967" t="6444" r="7871"/>
                    <a:stretch/>
                  </pic:blipFill>
                  <pic:spPr bwMode="auto">
                    <a:xfrm>
                      <a:off x="0" y="0"/>
                      <a:ext cx="4418809" cy="3436851"/>
                    </a:xfrm>
                    <a:prstGeom prst="rect">
                      <a:avLst/>
                    </a:prstGeom>
                    <a:noFill/>
                    <a:ln>
                      <a:noFill/>
                    </a:ln>
                    <a:extLst>
                      <a:ext uri="{53640926-AAD7-44D8-BBD7-CCE9431645EC}">
                        <a14:shadowObscured xmlns:a14="http://schemas.microsoft.com/office/drawing/2010/main"/>
                      </a:ext>
                    </a:extLst>
                  </pic:spPr>
                </pic:pic>
              </a:graphicData>
            </a:graphic>
          </wp:inline>
        </w:drawing>
      </w:r>
    </w:p>
    <w:p w14:paraId="39842018" w14:textId="66127332" w:rsidR="00E56462" w:rsidRDefault="00E56462" w:rsidP="00E56462">
      <w:pPr>
        <w:pStyle w:val="Caption"/>
        <w:jc w:val="center"/>
      </w:pPr>
      <w:bookmarkStart w:id="122" w:name="_Toc86260431"/>
      <w:r>
        <w:t xml:space="preserve">Figure </w:t>
      </w:r>
      <w:fldSimple w:instr=" SEQ Figure \* ARABIC ">
        <w:r w:rsidR="00004E51">
          <w:rPr>
            <w:noProof/>
          </w:rPr>
          <w:t>26</w:t>
        </w:r>
      </w:fldSimple>
      <w:r>
        <w:t xml:space="preserve"> - </w:t>
      </w:r>
      <w:r w:rsidR="00413AE5" w:rsidRPr="00413AE5">
        <w:t xml:space="preserve">Hourly Error Distribution for the </w:t>
      </w:r>
      <w:r w:rsidR="00413AE5">
        <w:t>LSTM</w:t>
      </w:r>
      <w:r w:rsidR="00413AE5" w:rsidRPr="00413AE5">
        <w:t xml:space="preserve"> Algorithm </w:t>
      </w:r>
      <w:r>
        <w:t>– Toronto Dataset</w:t>
      </w:r>
      <w:bookmarkEnd w:id="122"/>
    </w:p>
    <w:p w14:paraId="5DFEC8B6" w14:textId="03DA34E2" w:rsidR="00422321" w:rsidRPr="00422321" w:rsidRDefault="00422321" w:rsidP="00422321">
      <w:pPr>
        <w:jc w:val="center"/>
      </w:pPr>
      <w:r w:rsidRPr="00422321">
        <w:rPr>
          <w:noProof/>
        </w:rPr>
        <w:drawing>
          <wp:inline distT="0" distB="0" distL="0" distR="0" wp14:anchorId="1AFDEFE3" wp14:editId="67CBF694">
            <wp:extent cx="4493456" cy="35337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rotWithShape="1">
                    <a:blip r:embed="rId78">
                      <a:extLst>
                        <a:ext uri="{28A0092B-C50C-407E-A947-70E740481C1C}">
                          <a14:useLocalDpi xmlns:a14="http://schemas.microsoft.com/office/drawing/2010/main" val="0"/>
                        </a:ext>
                      </a:extLst>
                    </a:blip>
                    <a:srcRect l="2147" t="5967" r="8229"/>
                    <a:stretch/>
                  </pic:blipFill>
                  <pic:spPr bwMode="auto">
                    <a:xfrm>
                      <a:off x="0" y="0"/>
                      <a:ext cx="4498331" cy="3537609"/>
                    </a:xfrm>
                    <a:prstGeom prst="rect">
                      <a:avLst/>
                    </a:prstGeom>
                    <a:noFill/>
                    <a:ln>
                      <a:noFill/>
                    </a:ln>
                    <a:extLst>
                      <a:ext uri="{53640926-AAD7-44D8-BBD7-CCE9431645EC}">
                        <a14:shadowObscured xmlns:a14="http://schemas.microsoft.com/office/drawing/2010/main"/>
                      </a:ext>
                    </a:extLst>
                  </pic:spPr>
                </pic:pic>
              </a:graphicData>
            </a:graphic>
          </wp:inline>
        </w:drawing>
      </w:r>
    </w:p>
    <w:p w14:paraId="297F92ED" w14:textId="3B0C6B9B" w:rsidR="00D31286" w:rsidRDefault="00D31286" w:rsidP="00D31286">
      <w:pPr>
        <w:pStyle w:val="Caption"/>
        <w:jc w:val="center"/>
      </w:pPr>
      <w:bookmarkStart w:id="123" w:name="_Toc86260432"/>
      <w:r>
        <w:t xml:space="preserve">Figure </w:t>
      </w:r>
      <w:fldSimple w:instr=" SEQ Figure \* ARABIC ">
        <w:r w:rsidR="00004E51">
          <w:rPr>
            <w:noProof/>
          </w:rPr>
          <w:t>27</w:t>
        </w:r>
      </w:fldSimple>
      <w:r>
        <w:t xml:space="preserve"> - </w:t>
      </w:r>
      <w:r w:rsidR="00E66F02" w:rsidRPr="00E66F02">
        <w:t xml:space="preserve">Hourly Error Distribution for the </w:t>
      </w:r>
      <w:r w:rsidR="00E66F02">
        <w:t>ANN</w:t>
      </w:r>
      <w:r w:rsidR="00E66F02" w:rsidRPr="00E66F02">
        <w:t xml:space="preserve"> Algorithm </w:t>
      </w:r>
      <w:r>
        <w:t>– Toronto Dataset</w:t>
      </w:r>
      <w:bookmarkEnd w:id="123"/>
    </w:p>
    <w:p w14:paraId="55413A39" w14:textId="5E3A4648" w:rsidR="006B2C51" w:rsidRPr="006B2C51" w:rsidRDefault="00481896" w:rsidP="006B2C51">
      <w:pPr>
        <w:jc w:val="center"/>
      </w:pPr>
      <w:r w:rsidRPr="00481896">
        <w:rPr>
          <w:noProof/>
        </w:rPr>
        <w:lastRenderedPageBreak/>
        <w:drawing>
          <wp:inline distT="0" distB="0" distL="0" distR="0" wp14:anchorId="008795D2" wp14:editId="34347643">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79">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7D1F4C14" w14:textId="3812F914" w:rsidR="0097009E" w:rsidRDefault="00BD7E95" w:rsidP="00AB1227">
      <w:pPr>
        <w:pStyle w:val="Caption"/>
        <w:jc w:val="center"/>
      </w:pPr>
      <w:bookmarkStart w:id="124" w:name="_Ref85382700"/>
      <w:bookmarkStart w:id="125" w:name="_Toc86260433"/>
      <w:r>
        <w:t xml:space="preserve">Figure </w:t>
      </w:r>
      <w:fldSimple w:instr=" SEQ Figure \* ARABIC ">
        <w:r w:rsidR="00004E51">
          <w:rPr>
            <w:noProof/>
          </w:rPr>
          <w:t>28</w:t>
        </w:r>
      </w:fldSimple>
      <w:bookmarkEnd w:id="124"/>
      <w:r>
        <w:t xml:space="preserve"> - </w:t>
      </w:r>
      <w:r w:rsidR="00F52C2D" w:rsidRPr="00F52C2D">
        <w:t xml:space="preserve">Hourly Error Distribution for the </w:t>
      </w:r>
      <w:r w:rsidR="00F52C2D">
        <w:t>MLR</w:t>
      </w:r>
      <w:r w:rsidR="00F52C2D" w:rsidRPr="00F52C2D">
        <w:t xml:space="preserve"> Algorithm </w:t>
      </w:r>
      <w:r w:rsidR="009B4C13">
        <w:t>– Toronto Dataset</w:t>
      </w:r>
      <w:bookmarkEnd w:id="125"/>
    </w:p>
    <w:p w14:paraId="1E7E8FB8" w14:textId="07482760" w:rsidR="00C124F8" w:rsidRPr="00C124F8" w:rsidRDefault="00C124F8" w:rsidP="00C124F8">
      <w:pPr>
        <w:jc w:val="center"/>
      </w:pPr>
      <w:r w:rsidRPr="00C124F8">
        <w:rPr>
          <w:noProof/>
        </w:rPr>
        <w:drawing>
          <wp:inline distT="0" distB="0" distL="0" distR="0" wp14:anchorId="0AA40CD3" wp14:editId="2690D01B">
            <wp:extent cx="4370236" cy="3457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80">
                      <a:extLst>
                        <a:ext uri="{28A0092B-C50C-407E-A947-70E740481C1C}">
                          <a14:useLocalDpi xmlns:a14="http://schemas.microsoft.com/office/drawing/2010/main" val="0"/>
                        </a:ext>
                      </a:extLst>
                    </a:blip>
                    <a:srcRect l="1968" t="5967" r="8945"/>
                    <a:stretch/>
                  </pic:blipFill>
                  <pic:spPr bwMode="auto">
                    <a:xfrm>
                      <a:off x="0" y="0"/>
                      <a:ext cx="4376462" cy="3462501"/>
                    </a:xfrm>
                    <a:prstGeom prst="rect">
                      <a:avLst/>
                    </a:prstGeom>
                    <a:noFill/>
                    <a:ln>
                      <a:noFill/>
                    </a:ln>
                    <a:extLst>
                      <a:ext uri="{53640926-AAD7-44D8-BBD7-CCE9431645EC}">
                        <a14:shadowObscured xmlns:a14="http://schemas.microsoft.com/office/drawing/2010/main"/>
                      </a:ext>
                    </a:extLst>
                  </pic:spPr>
                </pic:pic>
              </a:graphicData>
            </a:graphic>
          </wp:inline>
        </w:drawing>
      </w:r>
    </w:p>
    <w:p w14:paraId="28A7A64B" w14:textId="0DC00884" w:rsidR="009B4C13" w:rsidRDefault="009B4C13" w:rsidP="009B4C13">
      <w:pPr>
        <w:pStyle w:val="Caption"/>
        <w:jc w:val="center"/>
      </w:pPr>
      <w:bookmarkStart w:id="126" w:name="_Ref85382703"/>
      <w:bookmarkStart w:id="127" w:name="_Toc86260434"/>
      <w:r>
        <w:t xml:space="preserve">Figure </w:t>
      </w:r>
      <w:fldSimple w:instr=" SEQ Figure \* ARABIC ">
        <w:r w:rsidR="00004E51">
          <w:rPr>
            <w:noProof/>
          </w:rPr>
          <w:t>29</w:t>
        </w:r>
      </w:fldSimple>
      <w:bookmarkEnd w:id="126"/>
      <w:r>
        <w:t xml:space="preserve"> - </w:t>
      </w:r>
      <w:r w:rsidR="003758BF" w:rsidRPr="003758BF">
        <w:t xml:space="preserve">Hourly Error Distribution for the </w:t>
      </w:r>
      <w:r w:rsidR="003758BF">
        <w:t>ARIMA</w:t>
      </w:r>
      <w:r w:rsidR="003758BF" w:rsidRPr="003758BF">
        <w:t xml:space="preserve"> Algorithm </w:t>
      </w:r>
      <w:r>
        <w:t>– Toronto Dataset</w:t>
      </w:r>
      <w:bookmarkEnd w:id="127"/>
    </w:p>
    <w:p w14:paraId="486D757D" w14:textId="00796ACB" w:rsidR="009B4C13" w:rsidRDefault="008E6127" w:rsidP="008C1E35">
      <w:pPr>
        <w:jc w:val="center"/>
      </w:pPr>
      <w:r w:rsidRPr="008E6127">
        <w:rPr>
          <w:noProof/>
        </w:rPr>
        <w:lastRenderedPageBreak/>
        <w:drawing>
          <wp:inline distT="0" distB="0" distL="0" distR="0" wp14:anchorId="76F7C723" wp14:editId="4819543A">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81">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1C6802E9" w14:textId="20129D8E" w:rsidR="009B4C13" w:rsidRDefault="009B4C13" w:rsidP="009B4C13">
      <w:pPr>
        <w:pStyle w:val="Caption"/>
        <w:jc w:val="center"/>
      </w:pPr>
      <w:bookmarkStart w:id="128" w:name="_Ref85382705"/>
      <w:bookmarkStart w:id="129" w:name="_Toc86260435"/>
      <w:r>
        <w:t xml:space="preserve">Figure </w:t>
      </w:r>
      <w:fldSimple w:instr=" SEQ Figure \* ARABIC ">
        <w:r w:rsidR="00004E51">
          <w:rPr>
            <w:noProof/>
          </w:rPr>
          <w:t>30</w:t>
        </w:r>
      </w:fldSimple>
      <w:bookmarkEnd w:id="128"/>
      <w:r>
        <w:t xml:space="preserve"> - </w:t>
      </w:r>
      <w:r w:rsidR="00DC110F" w:rsidRPr="00DC110F">
        <w:t xml:space="preserve">Hourly Error Distribution for the </w:t>
      </w:r>
      <w:r w:rsidR="00DC110F">
        <w:t>SNF</w:t>
      </w:r>
      <w:r w:rsidR="00DC110F" w:rsidRPr="00DC110F">
        <w:t xml:space="preserve"> Algorithm</w:t>
      </w:r>
      <w:r>
        <w:t xml:space="preserve"> – Toronto Dataset</w:t>
      </w:r>
      <w:bookmarkEnd w:id="129"/>
    </w:p>
    <w:p w14:paraId="120450EC" w14:textId="5544A78F" w:rsidR="003063F8" w:rsidRDefault="003063F8" w:rsidP="003063F8">
      <w:pPr>
        <w:pStyle w:val="Heading4"/>
      </w:pPr>
      <w:r>
        <w:t xml:space="preserve">4.1.1.1 </w:t>
      </w:r>
      <w:r w:rsidR="009D7DDB" w:rsidRPr="009D7DDB">
        <w:t>A Snippet on Hourly Performance</w:t>
      </w:r>
    </w:p>
    <w:p w14:paraId="47410CED" w14:textId="6A14B26A" w:rsidR="00767236" w:rsidRDefault="00767236" w:rsidP="00767236">
      <w:pPr>
        <w:ind w:firstLine="288"/>
      </w:pPr>
      <w:r>
        <w:t xml:space="preserve">When we compare the average MAPE values in </w:t>
      </w:r>
      <w:r>
        <w:fldChar w:fldCharType="begin"/>
      </w:r>
      <w:r>
        <w:instrText xml:space="preserve"> REF _Ref86154272 \h </w:instrText>
      </w:r>
      <w:r>
        <w:fldChar w:fldCharType="separate"/>
      </w:r>
      <w:r w:rsidR="00004E51">
        <w:t xml:space="preserve">Figure </w:t>
      </w:r>
      <w:r w:rsidR="00004E51">
        <w:rPr>
          <w:noProof/>
        </w:rPr>
        <w:t>24</w:t>
      </w:r>
      <w:r>
        <w:fldChar w:fldCharType="end"/>
      </w:r>
      <w:r>
        <w:t xml:space="preserve"> to the box plots, we observe a similar pattern of errors, with a wider distribution of errors in situations with higher MAPE values and vice versa. Overall, the CNN had the tightest error distribution and the lowest MAPE values for each hour of the day. This was followed by the ANN, and the LSTM algorithms. All three algorithms made their worst predictions around 15:00 in the afternoon. These algorithms predicted quieter times, such as around 1:00, much more accurately than they predicted busier times.</w:t>
      </w:r>
    </w:p>
    <w:p w14:paraId="45DD0991" w14:textId="739812C8" w:rsidR="00767236" w:rsidRPr="00767236" w:rsidRDefault="00767236" w:rsidP="00767236">
      <w:pPr>
        <w:ind w:firstLine="288"/>
      </w:pPr>
      <w:r>
        <w:t xml:space="preserve">The SNF has the poorest performance, outperforming the ARIMA only between 7:00 and 10:00. The SNF's worst prediction occurred between 13:00 and 17:00, which is unsurprising given that it is based on previous week's </w:t>
      </w:r>
      <w:r w:rsidR="00E21F51">
        <w:t>values,</w:t>
      </w:r>
      <w:r>
        <w:t xml:space="preserve"> and these are commonly used </w:t>
      </w:r>
      <w:r>
        <w:lastRenderedPageBreak/>
        <w:t>electricity times. On the basis of the hourly MAPE values and the distribution of errors, we can conclude that CNN produced the best results.</w:t>
      </w:r>
    </w:p>
    <w:p w14:paraId="2F74362F" w14:textId="7F203D7C" w:rsidR="007E4603" w:rsidRDefault="00C2019E" w:rsidP="009E275E">
      <w:pPr>
        <w:pStyle w:val="Heading3"/>
      </w:pPr>
      <w:bookmarkStart w:id="130" w:name="_Toc86260366"/>
      <w:r>
        <w:t>4.</w:t>
      </w:r>
      <w:r w:rsidR="00501A6D">
        <w:t>1.2</w:t>
      </w:r>
      <w:r>
        <w:t xml:space="preserve"> </w:t>
      </w:r>
      <w:r w:rsidR="0078706B" w:rsidRPr="0078706B">
        <w:t xml:space="preserve">The </w:t>
      </w:r>
      <w:r w:rsidR="0078706B">
        <w:t>Daily</w:t>
      </w:r>
      <w:r w:rsidR="0078706B" w:rsidRPr="0078706B">
        <w:t xml:space="preserve"> Performance</w:t>
      </w:r>
      <w:bookmarkEnd w:id="130"/>
    </w:p>
    <w:p w14:paraId="12E3C0A6" w14:textId="1C2F8886" w:rsidR="00E21F51" w:rsidRPr="00E21F51" w:rsidRDefault="00E21F51" w:rsidP="00E21F51">
      <w:pPr>
        <w:ind w:firstLine="288"/>
      </w:pPr>
      <w:r w:rsidRPr="00E21F51">
        <w:t>The average daily demand profile for each day of the week across the entire test dataset is depicted in</w:t>
      </w:r>
      <w:r>
        <w:t xml:space="preserve"> </w:t>
      </w:r>
      <w:r>
        <w:fldChar w:fldCharType="begin"/>
      </w:r>
      <w:r>
        <w:instrText xml:space="preserve"> REF _Ref85386912 \h </w:instrText>
      </w:r>
      <w:r>
        <w:fldChar w:fldCharType="separate"/>
      </w:r>
      <w:r w:rsidR="00004E51">
        <w:t xml:space="preserve">Figure </w:t>
      </w:r>
      <w:r w:rsidR="00004E51">
        <w:rPr>
          <w:noProof/>
        </w:rPr>
        <w:t>31</w:t>
      </w:r>
      <w:r>
        <w:fldChar w:fldCharType="end"/>
      </w:r>
      <w:r w:rsidRPr="00E21F51">
        <w:t xml:space="preserve"> for both actuals and forecasts. </w:t>
      </w:r>
      <w:r>
        <w:fldChar w:fldCharType="begin"/>
      </w:r>
      <w:r>
        <w:instrText xml:space="preserve"> REF _Ref86157486 \h </w:instrText>
      </w:r>
      <w:r>
        <w:fldChar w:fldCharType="separate"/>
      </w:r>
      <w:r w:rsidR="00004E51">
        <w:t xml:space="preserve">Figure </w:t>
      </w:r>
      <w:r w:rsidR="00004E51">
        <w:rPr>
          <w:noProof/>
        </w:rPr>
        <w:t>32</w:t>
      </w:r>
      <w:r>
        <w:fldChar w:fldCharType="end"/>
      </w:r>
      <w:r w:rsidRPr="00E21F51">
        <w:t xml:space="preserve"> shows the MAPE values for each algorithm aggregated as daily averages for each day of the week. Following the preceding figure, boxplots of each algorithm's daily error distribution are shown.</w:t>
      </w:r>
    </w:p>
    <w:p w14:paraId="51AB6143" w14:textId="5C7E0F4E" w:rsidR="006249C5" w:rsidRDefault="006249C5" w:rsidP="006249C5">
      <w:pPr>
        <w:ind w:firstLine="288"/>
        <w:jc w:val="center"/>
      </w:pPr>
      <w:r w:rsidRPr="006249C5">
        <w:rPr>
          <w:noProof/>
        </w:rPr>
        <w:drawing>
          <wp:inline distT="0" distB="0" distL="0" distR="0" wp14:anchorId="4659312B" wp14:editId="3FA59569">
            <wp:extent cx="4757399" cy="375285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rotWithShape="1">
                    <a:blip r:embed="rId82">
                      <a:extLst>
                        <a:ext uri="{28A0092B-C50C-407E-A947-70E740481C1C}">
                          <a14:useLocalDpi xmlns:a14="http://schemas.microsoft.com/office/drawing/2010/main" val="0"/>
                        </a:ext>
                      </a:extLst>
                    </a:blip>
                    <a:srcRect l="2863" t="5489" r="7333"/>
                    <a:stretch/>
                  </pic:blipFill>
                  <pic:spPr bwMode="auto">
                    <a:xfrm>
                      <a:off x="0" y="0"/>
                      <a:ext cx="4768905" cy="3761927"/>
                    </a:xfrm>
                    <a:prstGeom prst="rect">
                      <a:avLst/>
                    </a:prstGeom>
                    <a:noFill/>
                    <a:ln>
                      <a:noFill/>
                    </a:ln>
                    <a:extLst>
                      <a:ext uri="{53640926-AAD7-44D8-BBD7-CCE9431645EC}">
                        <a14:shadowObscured xmlns:a14="http://schemas.microsoft.com/office/drawing/2010/main"/>
                      </a:ext>
                    </a:extLst>
                  </pic:spPr>
                </pic:pic>
              </a:graphicData>
            </a:graphic>
          </wp:inline>
        </w:drawing>
      </w:r>
    </w:p>
    <w:p w14:paraId="608F694D" w14:textId="7099D38F" w:rsidR="001E6DEB" w:rsidRDefault="001E6DEB" w:rsidP="001E6DEB">
      <w:pPr>
        <w:pStyle w:val="Caption"/>
        <w:jc w:val="center"/>
      </w:pPr>
      <w:bookmarkStart w:id="131" w:name="_Ref85386912"/>
      <w:bookmarkStart w:id="132" w:name="_Toc86260436"/>
      <w:r>
        <w:t xml:space="preserve">Figure </w:t>
      </w:r>
      <w:fldSimple w:instr=" SEQ Figure \* ARABIC ">
        <w:r w:rsidR="00004E51">
          <w:rPr>
            <w:noProof/>
          </w:rPr>
          <w:t>31</w:t>
        </w:r>
      </w:fldSimple>
      <w:bookmarkEnd w:id="131"/>
      <w:r>
        <w:t xml:space="preserve"> </w:t>
      </w:r>
      <w:r w:rsidR="00F039ED">
        <w:t xml:space="preserve">- </w:t>
      </w:r>
      <w:r w:rsidR="00314C97">
        <w:t>T</w:t>
      </w:r>
      <w:r w:rsidRPr="0063066F">
        <w:t xml:space="preserve">he Weekly Average </w:t>
      </w:r>
      <w:r w:rsidR="003956A4">
        <w:t>Demand</w:t>
      </w:r>
      <w:r w:rsidRPr="0063066F">
        <w:t xml:space="preserve"> for Each Day</w:t>
      </w:r>
      <w:r>
        <w:t xml:space="preserve"> - Toronto Dataset</w:t>
      </w:r>
      <w:bookmarkEnd w:id="132"/>
    </w:p>
    <w:p w14:paraId="2EDA82B0" w14:textId="77777777" w:rsidR="00AA4CFF" w:rsidRDefault="00FB245F" w:rsidP="00AA4CFF">
      <w:pPr>
        <w:keepNext/>
        <w:jc w:val="center"/>
      </w:pPr>
      <w:r w:rsidRPr="00FB245F">
        <w:rPr>
          <w:noProof/>
        </w:rPr>
        <w:lastRenderedPageBreak/>
        <w:drawing>
          <wp:inline distT="0" distB="0" distL="0" distR="0" wp14:anchorId="6336861A" wp14:editId="28DA0DB4">
            <wp:extent cx="4295079" cy="345894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3">
                      <a:extLst>
                        <a:ext uri="{28A0092B-C50C-407E-A947-70E740481C1C}">
                          <a14:useLocalDpi xmlns:a14="http://schemas.microsoft.com/office/drawing/2010/main" val="0"/>
                        </a:ext>
                      </a:extLst>
                    </a:blip>
                    <a:srcRect l="5367" t="6205" r="7334"/>
                    <a:stretch/>
                  </pic:blipFill>
                  <pic:spPr bwMode="auto">
                    <a:xfrm>
                      <a:off x="0" y="0"/>
                      <a:ext cx="4307447" cy="3468908"/>
                    </a:xfrm>
                    <a:prstGeom prst="rect">
                      <a:avLst/>
                    </a:prstGeom>
                    <a:noFill/>
                    <a:ln>
                      <a:noFill/>
                    </a:ln>
                    <a:extLst>
                      <a:ext uri="{53640926-AAD7-44D8-BBD7-CCE9431645EC}">
                        <a14:shadowObscured xmlns:a14="http://schemas.microsoft.com/office/drawing/2010/main"/>
                      </a:ext>
                    </a:extLst>
                  </pic:spPr>
                </pic:pic>
              </a:graphicData>
            </a:graphic>
          </wp:inline>
        </w:drawing>
      </w:r>
    </w:p>
    <w:p w14:paraId="686175ED" w14:textId="173B00F4" w:rsidR="00FB245F" w:rsidRPr="00FB245F" w:rsidRDefault="00AA4CFF" w:rsidP="00AA4CFF">
      <w:pPr>
        <w:pStyle w:val="Caption"/>
        <w:jc w:val="center"/>
      </w:pPr>
      <w:bookmarkStart w:id="133" w:name="_Ref86157486"/>
      <w:bookmarkStart w:id="134" w:name="_Toc86260437"/>
      <w:r>
        <w:t xml:space="preserve">Figure </w:t>
      </w:r>
      <w:fldSimple w:instr=" SEQ Figure \* ARABIC ">
        <w:r w:rsidR="00004E51">
          <w:rPr>
            <w:noProof/>
          </w:rPr>
          <w:t>32</w:t>
        </w:r>
      </w:fldSimple>
      <w:bookmarkEnd w:id="133"/>
      <w:r>
        <w:t xml:space="preserve"> </w:t>
      </w:r>
      <w:r w:rsidR="00704BB5">
        <w:t xml:space="preserve">- </w:t>
      </w:r>
      <w:r w:rsidR="009405E2">
        <w:t>Daily</w:t>
      </w:r>
      <w:r w:rsidR="000379A2" w:rsidRPr="006771A6">
        <w:t xml:space="preserve"> MAPE for the Algorithms </w:t>
      </w:r>
      <w:r w:rsidR="00B06997">
        <w:t>– Toronto Dataset</w:t>
      </w:r>
      <w:bookmarkEnd w:id="134"/>
    </w:p>
    <w:p w14:paraId="37846ED3" w14:textId="21BB1429" w:rsidR="00E865A9" w:rsidRPr="001E6DEB" w:rsidRDefault="00290393" w:rsidP="00E865A9">
      <w:pPr>
        <w:ind w:firstLine="288"/>
        <w:jc w:val="center"/>
      </w:pPr>
      <w:r w:rsidRPr="00290393">
        <w:rPr>
          <w:noProof/>
        </w:rPr>
        <w:drawing>
          <wp:inline distT="0" distB="0" distL="0" distR="0" wp14:anchorId="22362F5B" wp14:editId="46BCDE25">
            <wp:extent cx="4410075" cy="3445645"/>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rotWithShape="1">
                    <a:blip r:embed="rId84">
                      <a:extLst>
                        <a:ext uri="{28A0092B-C50C-407E-A947-70E740481C1C}">
                          <a14:useLocalDpi xmlns:a14="http://schemas.microsoft.com/office/drawing/2010/main" val="0"/>
                        </a:ext>
                      </a:extLst>
                    </a:blip>
                    <a:srcRect l="1610" t="6205" r="8409"/>
                    <a:stretch/>
                  </pic:blipFill>
                  <pic:spPr bwMode="auto">
                    <a:xfrm>
                      <a:off x="0" y="0"/>
                      <a:ext cx="4424550" cy="3456954"/>
                    </a:xfrm>
                    <a:prstGeom prst="rect">
                      <a:avLst/>
                    </a:prstGeom>
                    <a:noFill/>
                    <a:ln>
                      <a:noFill/>
                    </a:ln>
                    <a:extLst>
                      <a:ext uri="{53640926-AAD7-44D8-BBD7-CCE9431645EC}">
                        <a14:shadowObscured xmlns:a14="http://schemas.microsoft.com/office/drawing/2010/main"/>
                      </a:ext>
                    </a:extLst>
                  </pic:spPr>
                </pic:pic>
              </a:graphicData>
            </a:graphic>
          </wp:inline>
        </w:drawing>
      </w:r>
    </w:p>
    <w:p w14:paraId="07437F3F" w14:textId="691A5B63" w:rsidR="008C065C" w:rsidRDefault="008C065C" w:rsidP="008C065C">
      <w:pPr>
        <w:pStyle w:val="Caption"/>
        <w:jc w:val="center"/>
      </w:pPr>
      <w:bookmarkStart w:id="135" w:name="_Toc86260438"/>
      <w:r>
        <w:t xml:space="preserve">Figure </w:t>
      </w:r>
      <w:fldSimple w:instr=" SEQ Figure \* ARABIC ">
        <w:r w:rsidR="00004E51">
          <w:rPr>
            <w:noProof/>
          </w:rPr>
          <w:t>33</w:t>
        </w:r>
      </w:fldSimple>
      <w:r>
        <w:t xml:space="preserve"> -</w:t>
      </w:r>
      <w:r w:rsidRPr="008C065C">
        <w:t xml:space="preserve"> </w:t>
      </w:r>
      <w:r w:rsidR="00A07775" w:rsidRPr="00A07775">
        <w:t xml:space="preserve">Daily Error Distribution for the CNN Algorithm </w:t>
      </w:r>
      <w:r>
        <w:t>– Toronto Dataset</w:t>
      </w:r>
      <w:bookmarkEnd w:id="135"/>
    </w:p>
    <w:p w14:paraId="0548391E" w14:textId="3BE830DA" w:rsidR="00E865A9" w:rsidRDefault="00C453E5" w:rsidP="00C453E5">
      <w:pPr>
        <w:jc w:val="center"/>
      </w:pPr>
      <w:r w:rsidRPr="00C453E5">
        <w:rPr>
          <w:noProof/>
        </w:rPr>
        <w:lastRenderedPageBreak/>
        <w:drawing>
          <wp:inline distT="0" distB="0" distL="0" distR="0" wp14:anchorId="7C54E1B1" wp14:editId="4A2DFE89">
            <wp:extent cx="4452208" cy="347662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rotWithShape="1">
                    <a:blip r:embed="rId85">
                      <a:extLst>
                        <a:ext uri="{28A0092B-C50C-407E-A947-70E740481C1C}">
                          <a14:useLocalDpi xmlns:a14="http://schemas.microsoft.com/office/drawing/2010/main" val="0"/>
                        </a:ext>
                      </a:extLst>
                    </a:blip>
                    <a:srcRect l="1968" t="6444" r="8229"/>
                    <a:stretch/>
                  </pic:blipFill>
                  <pic:spPr bwMode="auto">
                    <a:xfrm>
                      <a:off x="0" y="0"/>
                      <a:ext cx="4466417" cy="3487720"/>
                    </a:xfrm>
                    <a:prstGeom prst="rect">
                      <a:avLst/>
                    </a:prstGeom>
                    <a:noFill/>
                    <a:ln>
                      <a:noFill/>
                    </a:ln>
                    <a:extLst>
                      <a:ext uri="{53640926-AAD7-44D8-BBD7-CCE9431645EC}">
                        <a14:shadowObscured xmlns:a14="http://schemas.microsoft.com/office/drawing/2010/main"/>
                      </a:ext>
                    </a:extLst>
                  </pic:spPr>
                </pic:pic>
              </a:graphicData>
            </a:graphic>
          </wp:inline>
        </w:drawing>
      </w:r>
    </w:p>
    <w:p w14:paraId="1CA20C77" w14:textId="33AA22EF" w:rsidR="00E865A9" w:rsidRDefault="00E865A9" w:rsidP="00E865A9">
      <w:pPr>
        <w:pStyle w:val="Caption"/>
        <w:jc w:val="center"/>
      </w:pPr>
      <w:bookmarkStart w:id="136" w:name="_Toc86260439"/>
      <w:r>
        <w:t xml:space="preserve">Figure </w:t>
      </w:r>
      <w:fldSimple w:instr=" SEQ Figure \* ARABIC ">
        <w:r w:rsidR="00004E51">
          <w:rPr>
            <w:noProof/>
          </w:rPr>
          <w:t>34</w:t>
        </w:r>
      </w:fldSimple>
      <w:r>
        <w:t xml:space="preserve"> - </w:t>
      </w:r>
      <w:r w:rsidR="00A07775" w:rsidRPr="00A07775">
        <w:t xml:space="preserve">Daily Error Distribution for the </w:t>
      </w:r>
      <w:r w:rsidR="00A07775">
        <w:t>LSTM</w:t>
      </w:r>
      <w:r w:rsidR="00A07775" w:rsidRPr="00A07775">
        <w:t xml:space="preserve"> Algorithm </w:t>
      </w:r>
      <w:r>
        <w:t>– Toronto Dataset</w:t>
      </w:r>
      <w:bookmarkEnd w:id="136"/>
    </w:p>
    <w:p w14:paraId="4B0A9434" w14:textId="10C1BF80" w:rsidR="008209A7" w:rsidRPr="008209A7" w:rsidRDefault="006C4F1C" w:rsidP="008209A7">
      <w:pPr>
        <w:jc w:val="center"/>
      </w:pPr>
      <w:r w:rsidRPr="006C4F1C">
        <w:rPr>
          <w:noProof/>
        </w:rPr>
        <w:drawing>
          <wp:inline distT="0" distB="0" distL="0" distR="0" wp14:anchorId="2B987A5C" wp14:editId="4192C9F8">
            <wp:extent cx="4391025" cy="34337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rotWithShape="1">
                    <a:blip r:embed="rId86">
                      <a:extLst>
                        <a:ext uri="{28A0092B-C50C-407E-A947-70E740481C1C}">
                          <a14:useLocalDpi xmlns:a14="http://schemas.microsoft.com/office/drawing/2010/main" val="0"/>
                        </a:ext>
                      </a:extLst>
                    </a:blip>
                    <a:srcRect l="1968" t="6683" r="8587"/>
                    <a:stretch/>
                  </pic:blipFill>
                  <pic:spPr bwMode="auto">
                    <a:xfrm>
                      <a:off x="0" y="0"/>
                      <a:ext cx="4406992" cy="3446267"/>
                    </a:xfrm>
                    <a:prstGeom prst="rect">
                      <a:avLst/>
                    </a:prstGeom>
                    <a:noFill/>
                    <a:ln>
                      <a:noFill/>
                    </a:ln>
                    <a:extLst>
                      <a:ext uri="{53640926-AAD7-44D8-BBD7-CCE9431645EC}">
                        <a14:shadowObscured xmlns:a14="http://schemas.microsoft.com/office/drawing/2010/main"/>
                      </a:ext>
                    </a:extLst>
                  </pic:spPr>
                </pic:pic>
              </a:graphicData>
            </a:graphic>
          </wp:inline>
        </w:drawing>
      </w:r>
    </w:p>
    <w:p w14:paraId="4588C150" w14:textId="5B6189EB" w:rsidR="00DD1EBA" w:rsidRDefault="00DD1EBA" w:rsidP="00DD1EBA">
      <w:pPr>
        <w:pStyle w:val="Caption"/>
        <w:jc w:val="center"/>
      </w:pPr>
      <w:bookmarkStart w:id="137" w:name="_Toc86260440"/>
      <w:r>
        <w:t xml:space="preserve">Figure </w:t>
      </w:r>
      <w:fldSimple w:instr=" SEQ Figure \* ARABIC ">
        <w:r w:rsidR="00004E51">
          <w:rPr>
            <w:noProof/>
          </w:rPr>
          <w:t>35</w:t>
        </w:r>
      </w:fldSimple>
      <w:r>
        <w:t xml:space="preserve"> - </w:t>
      </w:r>
      <w:r w:rsidR="00A07775" w:rsidRPr="00A07775">
        <w:t xml:space="preserve">Daily Error Distribution for the </w:t>
      </w:r>
      <w:r w:rsidR="00A07775">
        <w:t>ANN</w:t>
      </w:r>
      <w:r w:rsidR="00A07775" w:rsidRPr="00A07775">
        <w:t xml:space="preserve"> Algorithm </w:t>
      </w:r>
      <w:r>
        <w:t>– Toronto Dataset</w:t>
      </w:r>
      <w:bookmarkEnd w:id="137"/>
    </w:p>
    <w:p w14:paraId="6F1C9345" w14:textId="77DA7F78" w:rsidR="00EA42BC" w:rsidRDefault="00290E63" w:rsidP="00E955C2">
      <w:pPr>
        <w:jc w:val="center"/>
      </w:pPr>
      <w:r w:rsidRPr="00290E63">
        <w:rPr>
          <w:noProof/>
        </w:rPr>
        <w:lastRenderedPageBreak/>
        <w:drawing>
          <wp:inline distT="0" distB="0" distL="0" distR="0" wp14:anchorId="250149F6" wp14:editId="1DA54F0D">
            <wp:extent cx="4362450" cy="34307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87">
                      <a:extLst>
                        <a:ext uri="{28A0092B-C50C-407E-A947-70E740481C1C}">
                          <a14:useLocalDpi xmlns:a14="http://schemas.microsoft.com/office/drawing/2010/main" val="0"/>
                        </a:ext>
                      </a:extLst>
                    </a:blip>
                    <a:srcRect l="1610" t="5967" r="8766"/>
                    <a:stretch/>
                  </pic:blipFill>
                  <pic:spPr bwMode="auto">
                    <a:xfrm>
                      <a:off x="0" y="0"/>
                      <a:ext cx="4372765" cy="3438860"/>
                    </a:xfrm>
                    <a:prstGeom prst="rect">
                      <a:avLst/>
                    </a:prstGeom>
                    <a:noFill/>
                    <a:ln>
                      <a:noFill/>
                    </a:ln>
                    <a:extLst>
                      <a:ext uri="{53640926-AAD7-44D8-BBD7-CCE9431645EC}">
                        <a14:shadowObscured xmlns:a14="http://schemas.microsoft.com/office/drawing/2010/main"/>
                      </a:ext>
                    </a:extLst>
                  </pic:spPr>
                </pic:pic>
              </a:graphicData>
            </a:graphic>
          </wp:inline>
        </w:drawing>
      </w:r>
    </w:p>
    <w:p w14:paraId="165DC553" w14:textId="2738D5AF" w:rsidR="00A64EC7" w:rsidRDefault="00EA42BC" w:rsidP="00EA42BC">
      <w:pPr>
        <w:pStyle w:val="Caption"/>
        <w:jc w:val="center"/>
      </w:pPr>
      <w:bookmarkStart w:id="138" w:name="_Toc86260441"/>
      <w:r>
        <w:t xml:space="preserve">Figure </w:t>
      </w:r>
      <w:fldSimple w:instr=" SEQ Figure \* ARABIC ">
        <w:r w:rsidR="00004E51">
          <w:rPr>
            <w:noProof/>
          </w:rPr>
          <w:t>36</w:t>
        </w:r>
      </w:fldSimple>
      <w:r>
        <w:t xml:space="preserve"> - </w:t>
      </w:r>
      <w:r w:rsidR="00DD6602" w:rsidRPr="00DD6602">
        <w:t xml:space="preserve">Daily Error Distribution for the </w:t>
      </w:r>
      <w:r w:rsidR="00DD6602">
        <w:t>MLR</w:t>
      </w:r>
      <w:r w:rsidR="00DD6602" w:rsidRPr="00DD6602">
        <w:t xml:space="preserve"> Algorithm </w:t>
      </w:r>
      <w:r>
        <w:t>– Toronto Dataset</w:t>
      </w:r>
      <w:bookmarkEnd w:id="138"/>
    </w:p>
    <w:p w14:paraId="5D704582" w14:textId="28984282" w:rsidR="00C84F59" w:rsidRDefault="008774DA" w:rsidP="002F6CDC">
      <w:pPr>
        <w:jc w:val="center"/>
      </w:pPr>
      <w:r w:rsidRPr="008774DA">
        <w:rPr>
          <w:noProof/>
        </w:rPr>
        <w:drawing>
          <wp:inline distT="0" distB="0" distL="0" distR="0" wp14:anchorId="2938E8B3" wp14:editId="3D178B1B">
            <wp:extent cx="4352925" cy="3445703"/>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rotWithShape="1">
                    <a:blip r:embed="rId88">
                      <a:extLst>
                        <a:ext uri="{28A0092B-C50C-407E-A947-70E740481C1C}">
                          <a14:useLocalDpi xmlns:a14="http://schemas.microsoft.com/office/drawing/2010/main" val="0"/>
                        </a:ext>
                      </a:extLst>
                    </a:blip>
                    <a:srcRect l="1789" t="5728" r="8945"/>
                    <a:stretch/>
                  </pic:blipFill>
                  <pic:spPr bwMode="auto">
                    <a:xfrm>
                      <a:off x="0" y="0"/>
                      <a:ext cx="4364188" cy="3454618"/>
                    </a:xfrm>
                    <a:prstGeom prst="rect">
                      <a:avLst/>
                    </a:prstGeom>
                    <a:noFill/>
                    <a:ln>
                      <a:noFill/>
                    </a:ln>
                    <a:extLst>
                      <a:ext uri="{53640926-AAD7-44D8-BBD7-CCE9431645EC}">
                        <a14:shadowObscured xmlns:a14="http://schemas.microsoft.com/office/drawing/2010/main"/>
                      </a:ext>
                    </a:extLst>
                  </pic:spPr>
                </pic:pic>
              </a:graphicData>
            </a:graphic>
          </wp:inline>
        </w:drawing>
      </w:r>
    </w:p>
    <w:p w14:paraId="3A44DDA7" w14:textId="11A864C3" w:rsidR="00C84F59" w:rsidRDefault="00C84F59" w:rsidP="00C84F59">
      <w:pPr>
        <w:pStyle w:val="Caption"/>
        <w:jc w:val="center"/>
      </w:pPr>
      <w:bookmarkStart w:id="139" w:name="_Toc86260442"/>
      <w:r>
        <w:t xml:space="preserve">Figure </w:t>
      </w:r>
      <w:fldSimple w:instr=" SEQ Figure \* ARABIC ">
        <w:r w:rsidR="00004E51">
          <w:rPr>
            <w:noProof/>
          </w:rPr>
          <w:t>37</w:t>
        </w:r>
      </w:fldSimple>
      <w:r>
        <w:t xml:space="preserve"> - </w:t>
      </w:r>
      <w:r w:rsidR="00353ADF" w:rsidRPr="00353ADF">
        <w:t xml:space="preserve">Daily Error Distribution for the </w:t>
      </w:r>
      <w:r w:rsidR="00353ADF">
        <w:t>ARIMA</w:t>
      </w:r>
      <w:r w:rsidR="00353ADF" w:rsidRPr="00353ADF">
        <w:t xml:space="preserve"> Algorithm </w:t>
      </w:r>
      <w:r w:rsidR="00702042">
        <w:t>– Toronto Dataset</w:t>
      </w:r>
      <w:bookmarkEnd w:id="139"/>
    </w:p>
    <w:p w14:paraId="2BA73AEE" w14:textId="51D54EB9" w:rsidR="00EF408D" w:rsidRDefault="00B314B3" w:rsidP="00760F1F">
      <w:pPr>
        <w:jc w:val="center"/>
      </w:pPr>
      <w:r w:rsidRPr="00B314B3">
        <w:rPr>
          <w:noProof/>
        </w:rPr>
        <w:lastRenderedPageBreak/>
        <w:drawing>
          <wp:inline distT="0" distB="0" distL="0" distR="0" wp14:anchorId="46A6A338" wp14:editId="3B25A6A1">
            <wp:extent cx="4500281"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89">
                      <a:extLst>
                        <a:ext uri="{28A0092B-C50C-407E-A947-70E740481C1C}">
                          <a14:useLocalDpi xmlns:a14="http://schemas.microsoft.com/office/drawing/2010/main" val="0"/>
                        </a:ext>
                      </a:extLst>
                    </a:blip>
                    <a:srcRect l="1610" t="6683" r="8587"/>
                    <a:stretch/>
                  </pic:blipFill>
                  <pic:spPr bwMode="auto">
                    <a:xfrm>
                      <a:off x="0" y="0"/>
                      <a:ext cx="4506829" cy="3510300"/>
                    </a:xfrm>
                    <a:prstGeom prst="rect">
                      <a:avLst/>
                    </a:prstGeom>
                    <a:noFill/>
                    <a:ln>
                      <a:noFill/>
                    </a:ln>
                    <a:extLst>
                      <a:ext uri="{53640926-AAD7-44D8-BBD7-CCE9431645EC}">
                        <a14:shadowObscured xmlns:a14="http://schemas.microsoft.com/office/drawing/2010/main"/>
                      </a:ext>
                    </a:extLst>
                  </pic:spPr>
                </pic:pic>
              </a:graphicData>
            </a:graphic>
          </wp:inline>
        </w:drawing>
      </w:r>
    </w:p>
    <w:p w14:paraId="40B720A4" w14:textId="4F798FC4" w:rsidR="003E1CC6" w:rsidRDefault="00EF408D" w:rsidP="00EF408D">
      <w:pPr>
        <w:pStyle w:val="Caption"/>
        <w:jc w:val="center"/>
      </w:pPr>
      <w:bookmarkStart w:id="140" w:name="_Toc86260443"/>
      <w:r>
        <w:t xml:space="preserve">Figure </w:t>
      </w:r>
      <w:fldSimple w:instr=" SEQ Figure \* ARABIC ">
        <w:r w:rsidR="00004E51">
          <w:rPr>
            <w:noProof/>
          </w:rPr>
          <w:t>38</w:t>
        </w:r>
      </w:fldSimple>
      <w:r>
        <w:t xml:space="preserve"> - </w:t>
      </w:r>
      <w:r w:rsidR="006A529A" w:rsidRPr="006A529A">
        <w:t xml:space="preserve">Daily Error Distribution for the </w:t>
      </w:r>
      <w:r w:rsidR="006A529A">
        <w:t>SNF</w:t>
      </w:r>
      <w:r w:rsidR="006A529A" w:rsidRPr="006A529A">
        <w:t xml:space="preserve"> Algorithm </w:t>
      </w:r>
      <w:r>
        <w:t>– Toronto Dataset</w:t>
      </w:r>
      <w:bookmarkEnd w:id="140"/>
    </w:p>
    <w:p w14:paraId="1949CA0D" w14:textId="77777777" w:rsidR="0059370C" w:rsidRDefault="0059370C" w:rsidP="0059370C">
      <w:pPr>
        <w:pStyle w:val="Heading4"/>
      </w:pPr>
      <w:r>
        <w:t xml:space="preserve">4.1.2.1 </w:t>
      </w:r>
      <w:r w:rsidRPr="009D7DDB">
        <w:t xml:space="preserve">A Snippet on </w:t>
      </w:r>
      <w:r>
        <w:t>Daily</w:t>
      </w:r>
      <w:r w:rsidRPr="009D7DDB">
        <w:t xml:space="preserve"> Performance</w:t>
      </w:r>
    </w:p>
    <w:p w14:paraId="3ED90D5E" w14:textId="6FD675EA" w:rsidR="0059370C" w:rsidRDefault="0059370C" w:rsidP="0059370C">
      <w:pPr>
        <w:ind w:firstLine="288"/>
      </w:pPr>
      <w:r w:rsidRPr="00AB4340">
        <w:t xml:space="preserve">When we compare the MAPE values in </w:t>
      </w:r>
      <w:r>
        <w:fldChar w:fldCharType="begin"/>
      </w:r>
      <w:r>
        <w:instrText xml:space="preserve"> REF _Ref86157486 \h </w:instrText>
      </w:r>
      <w:r>
        <w:fldChar w:fldCharType="separate"/>
      </w:r>
      <w:r w:rsidR="00004E51">
        <w:t xml:space="preserve">Figure </w:t>
      </w:r>
      <w:r w:rsidR="00004E51">
        <w:rPr>
          <w:noProof/>
        </w:rPr>
        <w:t>32</w:t>
      </w:r>
      <w:r>
        <w:fldChar w:fldCharType="end"/>
      </w:r>
      <w:r w:rsidRPr="00AB4340">
        <w:t xml:space="preserve"> to the boxplots of the error distribution. We can see that Monday was the algorithm's worst performing day. Monday's ARIMA performance was quite poor, reaching as high as 10% in MAPE. Saturday was the ARIMA's second-worst day. </w:t>
      </w:r>
    </w:p>
    <w:p w14:paraId="2C6E29E4" w14:textId="73B4675A" w:rsidR="0059370C" w:rsidRPr="0059370C" w:rsidRDefault="0059370C" w:rsidP="0059370C">
      <w:pPr>
        <w:ind w:firstLine="288"/>
      </w:pPr>
      <w:r w:rsidRPr="00AB4340">
        <w:t>On Sundays, CNN, LSTM, ANN, MLR, and SNF all had their second-worst performances. Tuesdays through Fridays were the most predictable days for the algorithms. The CNN's MAPE values were the lowest on all seven days of the week, and all of its boxplots were the narrowest. The ANN is ranked second, with the LSTM edging it out in Monday's predictions. Third place goes to the LSTM algorithm.</w:t>
      </w:r>
      <w:r w:rsidR="00600F26">
        <w:t xml:space="preserve"> </w:t>
      </w:r>
      <w:r w:rsidR="003F10CF" w:rsidRPr="003F10CF">
        <w:t xml:space="preserve">The SNF had the highest </w:t>
      </w:r>
      <w:r w:rsidR="003F10CF" w:rsidRPr="003F10CF">
        <w:lastRenderedPageBreak/>
        <w:t>MAPE values overall and the broadest error distribution; it outperformed the ARIMA</w:t>
      </w:r>
      <w:r w:rsidR="003A386A">
        <w:t xml:space="preserve"> only</w:t>
      </w:r>
      <w:r w:rsidR="008A23E0">
        <w:t xml:space="preserve"> </w:t>
      </w:r>
      <w:r w:rsidR="003F10CF" w:rsidRPr="003F10CF">
        <w:t>on Mondays and Saturdays.</w:t>
      </w:r>
    </w:p>
    <w:p w14:paraId="232FD56A" w14:textId="3A5B2B7D"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088E05D3" w14:textId="3C1059F4" w:rsidR="00336356" w:rsidRDefault="00A1554A" w:rsidP="00CC1173">
      <w:pPr>
        <w:ind w:firstLine="288"/>
      </w:pPr>
      <w:r>
        <w:fldChar w:fldCharType="begin"/>
      </w:r>
      <w:r>
        <w:instrText xml:space="preserve"> REF _Ref85400824 \h </w:instrText>
      </w:r>
      <w:r>
        <w:fldChar w:fldCharType="separate"/>
      </w:r>
      <w:r w:rsidR="00004E51">
        <w:t xml:space="preserve">Figure </w:t>
      </w:r>
      <w:r w:rsidR="00004E51">
        <w:rPr>
          <w:noProof/>
        </w:rPr>
        <w:t>39</w:t>
      </w:r>
      <w:r>
        <w:fldChar w:fldCharType="end"/>
      </w:r>
      <w:r w:rsidR="00A04923" w:rsidRPr="00A04923">
        <w:t xml:space="preserve"> depicts the monthly average demand profile for each month of 2019 for both actuals and forecasts. The MAPE values for each algorithm are aggregated in </w:t>
      </w:r>
      <w:r>
        <w:fldChar w:fldCharType="begin"/>
      </w:r>
      <w:r>
        <w:instrText xml:space="preserve"> REF _Ref86160504 \h </w:instrText>
      </w:r>
      <w:r>
        <w:fldChar w:fldCharType="separate"/>
      </w:r>
      <w:r w:rsidR="00004E51">
        <w:t xml:space="preserve">Figure </w:t>
      </w:r>
      <w:r w:rsidR="00004E51">
        <w:rPr>
          <w:noProof/>
        </w:rPr>
        <w:t>40</w:t>
      </w:r>
      <w:r>
        <w:fldChar w:fldCharType="end"/>
      </w:r>
      <w:r w:rsidR="00A04923" w:rsidRPr="00A04923">
        <w:t xml:space="preserve"> as monthly averages for each month of the year 2019. Following the preceding figure, boxplots of the monthly error distributions for each algorithm are shown.</w:t>
      </w:r>
    </w:p>
    <w:p w14:paraId="44885758" w14:textId="5C92FCB6" w:rsidR="00702C42" w:rsidRDefault="002D5F7E" w:rsidP="00002690">
      <w:pPr>
        <w:ind w:firstLine="288"/>
        <w:jc w:val="center"/>
      </w:pPr>
      <w:r w:rsidRPr="002D5F7E">
        <w:rPr>
          <w:noProof/>
        </w:rPr>
        <w:drawing>
          <wp:inline distT="0" distB="0" distL="0" distR="0" wp14:anchorId="7EB24A75" wp14:editId="18F1DEC6">
            <wp:extent cx="5123335" cy="398145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rotWithShape="1">
                    <a:blip r:embed="rId90">
                      <a:extLst>
                        <a:ext uri="{28A0092B-C50C-407E-A947-70E740481C1C}">
                          <a14:useLocalDpi xmlns:a14="http://schemas.microsoft.com/office/drawing/2010/main" val="0"/>
                        </a:ext>
                      </a:extLst>
                    </a:blip>
                    <a:srcRect l="2683" t="5967" r="6619"/>
                    <a:stretch/>
                  </pic:blipFill>
                  <pic:spPr bwMode="auto">
                    <a:xfrm>
                      <a:off x="0" y="0"/>
                      <a:ext cx="5142781" cy="3996562"/>
                    </a:xfrm>
                    <a:prstGeom prst="rect">
                      <a:avLst/>
                    </a:prstGeom>
                    <a:noFill/>
                    <a:ln>
                      <a:noFill/>
                    </a:ln>
                    <a:extLst>
                      <a:ext uri="{53640926-AAD7-44D8-BBD7-CCE9431645EC}">
                        <a14:shadowObscured xmlns:a14="http://schemas.microsoft.com/office/drawing/2010/main"/>
                      </a:ext>
                    </a:extLst>
                  </pic:spPr>
                </pic:pic>
              </a:graphicData>
            </a:graphic>
          </wp:inline>
        </w:drawing>
      </w:r>
    </w:p>
    <w:p w14:paraId="78006A69" w14:textId="51C9D3F7" w:rsidR="00046EF6" w:rsidRDefault="00046EF6" w:rsidP="002E652B">
      <w:pPr>
        <w:pStyle w:val="Caption"/>
        <w:jc w:val="center"/>
      </w:pPr>
      <w:bookmarkStart w:id="141" w:name="_Ref85400824"/>
      <w:bookmarkStart w:id="142" w:name="_Toc86260444"/>
      <w:r>
        <w:t xml:space="preserve">Figure </w:t>
      </w:r>
      <w:fldSimple w:instr=" SEQ Figure \* ARABIC ">
        <w:r w:rsidR="00004E51">
          <w:rPr>
            <w:noProof/>
          </w:rPr>
          <w:t>39</w:t>
        </w:r>
      </w:fldSimple>
      <w:bookmarkEnd w:id="141"/>
      <w:r>
        <w:t xml:space="preserve"> </w:t>
      </w:r>
      <w:r w:rsidR="00704BB5">
        <w:t xml:space="preserve">- </w:t>
      </w:r>
      <w:r w:rsidR="00607C05">
        <w:t>Th</w:t>
      </w:r>
      <w:r w:rsidRPr="00B1288F">
        <w:t xml:space="preserve">e Monthly Average </w:t>
      </w:r>
      <w:r w:rsidR="0007061E">
        <w:t xml:space="preserve">Demand </w:t>
      </w:r>
      <w:r w:rsidRPr="00B1288F">
        <w:t>for Each Month</w:t>
      </w:r>
      <w:r>
        <w:t xml:space="preserve"> – Toronto Dataset</w:t>
      </w:r>
      <w:bookmarkEnd w:id="142"/>
    </w:p>
    <w:p w14:paraId="554C0663" w14:textId="7C29F9DE" w:rsidR="00002690" w:rsidRDefault="00002690" w:rsidP="00AC6D6B">
      <w:pPr>
        <w:pStyle w:val="Heading4"/>
      </w:pPr>
      <w:r>
        <w:lastRenderedPageBreak/>
        <w:t xml:space="preserve">4.1.3.1 </w:t>
      </w:r>
      <w:r w:rsidRPr="009D7DDB">
        <w:t xml:space="preserve">A Snippet on </w:t>
      </w:r>
      <w:r>
        <w:t>Monthly</w:t>
      </w:r>
      <w:r w:rsidRPr="009D7DDB">
        <w:t xml:space="preserve"> Performance</w:t>
      </w:r>
    </w:p>
    <w:p w14:paraId="21E60E9A" w14:textId="65054819" w:rsidR="00967D52" w:rsidRDefault="00C3033D" w:rsidP="00A236A2">
      <w:pPr>
        <w:ind w:firstLine="288"/>
      </w:pPr>
      <w:r w:rsidRPr="00C3033D">
        <w:t>July was the most difficult month to forecast for all algorithms. August was the second month in a row in which all forecasting algorithms struggled. September forecasting is also difficult for the algorithms. February, March, and November were relatively easy to forecast for the algorithms. In ten months, the CNN had the lowest MAPE values and was only outperformed by the ANN in March and June. Because the ANN was only outperformed by the LSTM in January, it is ranked second, while the LSTM is ranked third.</w:t>
      </w:r>
      <w:r w:rsidR="00863A5C">
        <w:t xml:space="preserve"> </w:t>
      </w:r>
      <w:r w:rsidR="00863A5C" w:rsidRPr="00863A5C">
        <w:t>The SNF had the highest MAPE values overall and the broadest error distribution; it outperformed the ARIMA in only March, April, May, and October.</w:t>
      </w:r>
      <w:r w:rsidR="00F334D6">
        <w:t xml:space="preserve"> </w:t>
      </w:r>
      <w:r>
        <w:t xml:space="preserve"> </w:t>
      </w:r>
    </w:p>
    <w:p w14:paraId="2D08B61F" w14:textId="77777777" w:rsidR="00142014" w:rsidRDefault="00142014" w:rsidP="00142014">
      <w:pPr>
        <w:keepNext/>
        <w:jc w:val="center"/>
      </w:pPr>
      <w:r w:rsidRPr="00142014">
        <w:rPr>
          <w:noProof/>
        </w:rPr>
        <w:drawing>
          <wp:inline distT="0" distB="0" distL="0" distR="0" wp14:anchorId="07C67241" wp14:editId="11D6061F">
            <wp:extent cx="5040585" cy="40386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1">
                      <a:extLst>
                        <a:ext uri="{28A0092B-C50C-407E-A947-70E740481C1C}">
                          <a14:useLocalDpi xmlns:a14="http://schemas.microsoft.com/office/drawing/2010/main" val="0"/>
                        </a:ext>
                      </a:extLst>
                    </a:blip>
                    <a:srcRect l="5188" t="5728" r="6618"/>
                    <a:stretch/>
                  </pic:blipFill>
                  <pic:spPr bwMode="auto">
                    <a:xfrm>
                      <a:off x="0" y="0"/>
                      <a:ext cx="5065287" cy="4058392"/>
                    </a:xfrm>
                    <a:prstGeom prst="rect">
                      <a:avLst/>
                    </a:prstGeom>
                    <a:noFill/>
                    <a:ln>
                      <a:noFill/>
                    </a:ln>
                    <a:extLst>
                      <a:ext uri="{53640926-AAD7-44D8-BBD7-CCE9431645EC}">
                        <a14:shadowObscured xmlns:a14="http://schemas.microsoft.com/office/drawing/2010/main"/>
                      </a:ext>
                    </a:extLst>
                  </pic:spPr>
                </pic:pic>
              </a:graphicData>
            </a:graphic>
          </wp:inline>
        </w:drawing>
      </w:r>
    </w:p>
    <w:p w14:paraId="185A896B" w14:textId="4DB1D1DF" w:rsidR="00C31598" w:rsidRPr="00C31598" w:rsidRDefault="00142014" w:rsidP="00142014">
      <w:pPr>
        <w:pStyle w:val="Caption"/>
        <w:jc w:val="center"/>
      </w:pPr>
      <w:bookmarkStart w:id="143" w:name="_Ref86160504"/>
      <w:bookmarkStart w:id="144" w:name="_Toc86260445"/>
      <w:r>
        <w:t xml:space="preserve">Figure </w:t>
      </w:r>
      <w:fldSimple w:instr=" SEQ Figure \* ARABIC ">
        <w:r w:rsidR="00004E51">
          <w:rPr>
            <w:noProof/>
          </w:rPr>
          <w:t>40</w:t>
        </w:r>
      </w:fldSimple>
      <w:bookmarkEnd w:id="143"/>
      <w:r>
        <w:t xml:space="preserve"> - </w:t>
      </w:r>
      <w:r w:rsidR="00C30915" w:rsidRPr="00D8190B">
        <w:t xml:space="preserve">Monthly MAPE for Each Algorithm </w:t>
      </w:r>
      <w:r w:rsidR="009B3C57">
        <w:t>– Toronto Dataset</w:t>
      </w:r>
      <w:bookmarkEnd w:id="144"/>
    </w:p>
    <w:p w14:paraId="35F90092" w14:textId="44EF7129" w:rsidR="00EC799F" w:rsidRDefault="004153D4" w:rsidP="00C52938">
      <w:pPr>
        <w:ind w:firstLine="288"/>
        <w:jc w:val="center"/>
      </w:pPr>
      <w:r w:rsidRPr="004153D4">
        <w:rPr>
          <w:noProof/>
        </w:rPr>
        <w:lastRenderedPageBreak/>
        <w:drawing>
          <wp:inline distT="0" distB="0" distL="0" distR="0" wp14:anchorId="2BE4022B" wp14:editId="468EF710">
            <wp:extent cx="4490288" cy="352425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rotWithShape="1">
                    <a:blip r:embed="rId92">
                      <a:extLst>
                        <a:ext uri="{28A0092B-C50C-407E-A947-70E740481C1C}">
                          <a14:useLocalDpi xmlns:a14="http://schemas.microsoft.com/office/drawing/2010/main" val="0"/>
                        </a:ext>
                      </a:extLst>
                    </a:blip>
                    <a:srcRect l="1789" t="5967" r="8408"/>
                    <a:stretch/>
                  </pic:blipFill>
                  <pic:spPr bwMode="auto">
                    <a:xfrm>
                      <a:off x="0" y="0"/>
                      <a:ext cx="4529965" cy="3555391"/>
                    </a:xfrm>
                    <a:prstGeom prst="rect">
                      <a:avLst/>
                    </a:prstGeom>
                    <a:noFill/>
                    <a:ln>
                      <a:noFill/>
                    </a:ln>
                    <a:extLst>
                      <a:ext uri="{53640926-AAD7-44D8-BBD7-CCE9431645EC}">
                        <a14:shadowObscured xmlns:a14="http://schemas.microsoft.com/office/drawing/2010/main"/>
                      </a:ext>
                    </a:extLst>
                  </pic:spPr>
                </pic:pic>
              </a:graphicData>
            </a:graphic>
          </wp:inline>
        </w:drawing>
      </w:r>
    </w:p>
    <w:p w14:paraId="2AA01780" w14:textId="302B297F" w:rsidR="00EE39DB" w:rsidRDefault="00EC799F" w:rsidP="00EC799F">
      <w:pPr>
        <w:pStyle w:val="Caption"/>
        <w:jc w:val="center"/>
      </w:pPr>
      <w:bookmarkStart w:id="145" w:name="_Toc86260446"/>
      <w:r>
        <w:t xml:space="preserve">Figure </w:t>
      </w:r>
      <w:fldSimple w:instr=" SEQ Figure \* ARABIC ">
        <w:r w:rsidR="00004E51">
          <w:rPr>
            <w:noProof/>
          </w:rPr>
          <w:t>41</w:t>
        </w:r>
      </w:fldSimple>
      <w:r>
        <w:t xml:space="preserve"> - </w:t>
      </w:r>
      <w:r w:rsidR="009A03DA" w:rsidRPr="009A03DA">
        <w:t>Monthly Error Distribution for CNN Algorithm</w:t>
      </w:r>
      <w:r w:rsidR="009A03DA">
        <w:t xml:space="preserve"> </w:t>
      </w:r>
      <w:r>
        <w:t>– Toronto Dataset</w:t>
      </w:r>
      <w:bookmarkEnd w:id="145"/>
    </w:p>
    <w:p w14:paraId="6E2F618C" w14:textId="43A92BB9" w:rsidR="00872A50" w:rsidRDefault="0086393A" w:rsidP="0086393A">
      <w:pPr>
        <w:ind w:firstLine="288"/>
        <w:jc w:val="center"/>
      </w:pPr>
      <w:r w:rsidRPr="0086393A">
        <w:rPr>
          <w:noProof/>
        </w:rPr>
        <w:drawing>
          <wp:inline distT="0" distB="0" distL="0" distR="0" wp14:anchorId="5FB173B1" wp14:editId="5406CEF0">
            <wp:extent cx="4343400" cy="338976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rotWithShape="1">
                    <a:blip r:embed="rId93">
                      <a:extLst>
                        <a:ext uri="{28A0092B-C50C-407E-A947-70E740481C1C}">
                          <a14:useLocalDpi xmlns:a14="http://schemas.microsoft.com/office/drawing/2010/main" val="0"/>
                        </a:ext>
                      </a:extLst>
                    </a:blip>
                    <a:srcRect l="1610" t="6683" r="8766"/>
                    <a:stretch/>
                  </pic:blipFill>
                  <pic:spPr bwMode="auto">
                    <a:xfrm>
                      <a:off x="0" y="0"/>
                      <a:ext cx="4355099" cy="3398890"/>
                    </a:xfrm>
                    <a:prstGeom prst="rect">
                      <a:avLst/>
                    </a:prstGeom>
                    <a:noFill/>
                    <a:ln>
                      <a:noFill/>
                    </a:ln>
                    <a:extLst>
                      <a:ext uri="{53640926-AAD7-44D8-BBD7-CCE9431645EC}">
                        <a14:shadowObscured xmlns:a14="http://schemas.microsoft.com/office/drawing/2010/main"/>
                      </a:ext>
                    </a:extLst>
                  </pic:spPr>
                </pic:pic>
              </a:graphicData>
            </a:graphic>
          </wp:inline>
        </w:drawing>
      </w:r>
    </w:p>
    <w:p w14:paraId="58425E9A" w14:textId="58230BC9" w:rsidR="00343213" w:rsidRDefault="00872A50" w:rsidP="00872A50">
      <w:pPr>
        <w:pStyle w:val="Caption"/>
        <w:jc w:val="center"/>
      </w:pPr>
      <w:bookmarkStart w:id="146" w:name="_Toc86260447"/>
      <w:r>
        <w:t xml:space="preserve">Figure </w:t>
      </w:r>
      <w:fldSimple w:instr=" SEQ Figure \* ARABIC ">
        <w:r w:rsidR="00004E51">
          <w:rPr>
            <w:noProof/>
          </w:rPr>
          <w:t>42</w:t>
        </w:r>
      </w:fldSimple>
      <w:r>
        <w:t xml:space="preserve"> - </w:t>
      </w:r>
      <w:r w:rsidR="009A03DA" w:rsidRPr="009A03DA">
        <w:t xml:space="preserve">Monthly Error Distribution for </w:t>
      </w:r>
      <w:r w:rsidR="009A03DA">
        <w:t>LSTM</w:t>
      </w:r>
      <w:r w:rsidR="009A03DA" w:rsidRPr="009A03DA">
        <w:t xml:space="preserve"> Algorithm</w:t>
      </w:r>
      <w:r w:rsidR="009A03DA">
        <w:t xml:space="preserve"> </w:t>
      </w:r>
      <w:r>
        <w:t>– Toronto Dataset</w:t>
      </w:r>
      <w:bookmarkEnd w:id="146"/>
    </w:p>
    <w:p w14:paraId="6CD94891" w14:textId="702D0198" w:rsidR="00196F87" w:rsidRDefault="00A5227C" w:rsidP="003E7C45">
      <w:pPr>
        <w:jc w:val="center"/>
      </w:pPr>
      <w:r w:rsidRPr="00A5227C">
        <w:rPr>
          <w:noProof/>
        </w:rPr>
        <w:lastRenderedPageBreak/>
        <w:drawing>
          <wp:inline distT="0" distB="0" distL="0" distR="0" wp14:anchorId="29B577F6" wp14:editId="2ED9C07D">
            <wp:extent cx="4391025" cy="3461986"/>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rotWithShape="1">
                    <a:blip r:embed="rId94">
                      <a:extLst>
                        <a:ext uri="{28A0092B-C50C-407E-A947-70E740481C1C}">
                          <a14:useLocalDpi xmlns:a14="http://schemas.microsoft.com/office/drawing/2010/main" val="0"/>
                        </a:ext>
                      </a:extLst>
                    </a:blip>
                    <a:srcRect l="1789" t="5728" r="8588"/>
                    <a:stretch/>
                  </pic:blipFill>
                  <pic:spPr bwMode="auto">
                    <a:xfrm>
                      <a:off x="0" y="0"/>
                      <a:ext cx="4409849" cy="3476828"/>
                    </a:xfrm>
                    <a:prstGeom prst="rect">
                      <a:avLst/>
                    </a:prstGeom>
                    <a:noFill/>
                    <a:ln>
                      <a:noFill/>
                    </a:ln>
                    <a:extLst>
                      <a:ext uri="{53640926-AAD7-44D8-BBD7-CCE9431645EC}">
                        <a14:shadowObscured xmlns:a14="http://schemas.microsoft.com/office/drawing/2010/main"/>
                      </a:ext>
                    </a:extLst>
                  </pic:spPr>
                </pic:pic>
              </a:graphicData>
            </a:graphic>
          </wp:inline>
        </w:drawing>
      </w:r>
    </w:p>
    <w:p w14:paraId="741BEDAB" w14:textId="6412E716" w:rsidR="00ED01B2" w:rsidRDefault="00196F87" w:rsidP="00196F87">
      <w:pPr>
        <w:pStyle w:val="Caption"/>
        <w:jc w:val="center"/>
      </w:pPr>
      <w:bookmarkStart w:id="147" w:name="_Toc86260448"/>
      <w:r>
        <w:t xml:space="preserve">Figure </w:t>
      </w:r>
      <w:fldSimple w:instr=" SEQ Figure \* ARABIC ">
        <w:r w:rsidR="00004E51">
          <w:rPr>
            <w:noProof/>
          </w:rPr>
          <w:t>43</w:t>
        </w:r>
      </w:fldSimple>
      <w:r>
        <w:t xml:space="preserve"> - </w:t>
      </w:r>
      <w:r w:rsidR="009A03DA" w:rsidRPr="009A03DA">
        <w:t xml:space="preserve">Monthly Error Distribution for </w:t>
      </w:r>
      <w:r w:rsidR="009A03DA">
        <w:t>A</w:t>
      </w:r>
      <w:r w:rsidR="009A03DA" w:rsidRPr="009A03DA">
        <w:t>NN Algorithm</w:t>
      </w:r>
      <w:r>
        <w:t>– Toronto Dataset</w:t>
      </w:r>
      <w:bookmarkEnd w:id="147"/>
    </w:p>
    <w:p w14:paraId="37A18781" w14:textId="5066FF06" w:rsidR="00ED4DF2" w:rsidRPr="00ED4DF2" w:rsidRDefault="00ED4DF2" w:rsidP="00ED4DF2">
      <w:pPr>
        <w:jc w:val="center"/>
      </w:pPr>
      <w:r w:rsidRPr="00ED4DF2">
        <w:rPr>
          <w:noProof/>
        </w:rPr>
        <w:drawing>
          <wp:inline distT="0" distB="0" distL="0" distR="0" wp14:anchorId="71888778" wp14:editId="5E4AF688">
            <wp:extent cx="4425950" cy="347564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95">
                      <a:extLst>
                        <a:ext uri="{28A0092B-C50C-407E-A947-70E740481C1C}">
                          <a14:useLocalDpi xmlns:a14="http://schemas.microsoft.com/office/drawing/2010/main" val="0"/>
                        </a:ext>
                      </a:extLst>
                    </a:blip>
                    <a:srcRect l="1432" t="5728" r="8587"/>
                    <a:stretch/>
                  </pic:blipFill>
                  <pic:spPr bwMode="auto">
                    <a:xfrm>
                      <a:off x="0" y="0"/>
                      <a:ext cx="4437595" cy="3484792"/>
                    </a:xfrm>
                    <a:prstGeom prst="rect">
                      <a:avLst/>
                    </a:prstGeom>
                    <a:noFill/>
                    <a:ln>
                      <a:noFill/>
                    </a:ln>
                    <a:extLst>
                      <a:ext uri="{53640926-AAD7-44D8-BBD7-CCE9431645EC}">
                        <a14:shadowObscured xmlns:a14="http://schemas.microsoft.com/office/drawing/2010/main"/>
                      </a:ext>
                    </a:extLst>
                  </pic:spPr>
                </pic:pic>
              </a:graphicData>
            </a:graphic>
          </wp:inline>
        </w:drawing>
      </w:r>
    </w:p>
    <w:p w14:paraId="2FE0DD47" w14:textId="39F4F8E9" w:rsidR="00196F87" w:rsidRDefault="006410C5" w:rsidP="006410C5">
      <w:pPr>
        <w:pStyle w:val="Caption"/>
        <w:jc w:val="center"/>
      </w:pPr>
      <w:bookmarkStart w:id="148" w:name="_Toc86260449"/>
      <w:r>
        <w:t xml:space="preserve">Figure </w:t>
      </w:r>
      <w:fldSimple w:instr=" SEQ Figure \* ARABIC ">
        <w:r w:rsidR="00004E51">
          <w:rPr>
            <w:noProof/>
          </w:rPr>
          <w:t>44</w:t>
        </w:r>
      </w:fldSimple>
      <w:r>
        <w:t xml:space="preserve"> -</w:t>
      </w:r>
      <w:r w:rsidR="0002614A">
        <w:t xml:space="preserve"> </w:t>
      </w:r>
      <w:r w:rsidR="00D91912" w:rsidRPr="00D91912">
        <w:t xml:space="preserve">Monthly Error Distribution for </w:t>
      </w:r>
      <w:r w:rsidR="00D91912">
        <w:t>MLR</w:t>
      </w:r>
      <w:r w:rsidR="00D91912" w:rsidRPr="00D91912">
        <w:t xml:space="preserve"> Algorithm</w:t>
      </w:r>
      <w:r w:rsidR="0002614A">
        <w:t>– Toronto Dataset</w:t>
      </w:r>
      <w:bookmarkEnd w:id="148"/>
    </w:p>
    <w:p w14:paraId="4C37801C" w14:textId="118B4926" w:rsidR="0041301D" w:rsidRDefault="00BB6092" w:rsidP="00577B42">
      <w:pPr>
        <w:jc w:val="center"/>
      </w:pPr>
      <w:r w:rsidRPr="00BB6092">
        <w:rPr>
          <w:noProof/>
        </w:rPr>
        <w:lastRenderedPageBreak/>
        <w:drawing>
          <wp:inline distT="0" distB="0" distL="0" distR="0" wp14:anchorId="5E9A1070" wp14:editId="35574BA3">
            <wp:extent cx="4509655" cy="354330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rotWithShape="1">
                    <a:blip r:embed="rId96">
                      <a:extLst>
                        <a:ext uri="{28A0092B-C50C-407E-A947-70E740481C1C}">
                          <a14:useLocalDpi xmlns:a14="http://schemas.microsoft.com/office/drawing/2010/main" val="0"/>
                        </a:ext>
                      </a:extLst>
                    </a:blip>
                    <a:srcRect l="1431" t="5489" r="8408"/>
                    <a:stretch/>
                  </pic:blipFill>
                  <pic:spPr bwMode="auto">
                    <a:xfrm>
                      <a:off x="0" y="0"/>
                      <a:ext cx="4519292" cy="3550872"/>
                    </a:xfrm>
                    <a:prstGeom prst="rect">
                      <a:avLst/>
                    </a:prstGeom>
                    <a:noFill/>
                    <a:ln>
                      <a:noFill/>
                    </a:ln>
                    <a:extLst>
                      <a:ext uri="{53640926-AAD7-44D8-BBD7-CCE9431645EC}">
                        <a14:shadowObscured xmlns:a14="http://schemas.microsoft.com/office/drawing/2010/main"/>
                      </a:ext>
                    </a:extLst>
                  </pic:spPr>
                </pic:pic>
              </a:graphicData>
            </a:graphic>
          </wp:inline>
        </w:drawing>
      </w:r>
    </w:p>
    <w:p w14:paraId="2979EBAB" w14:textId="22ADF9E8" w:rsidR="00E10139" w:rsidRDefault="0041301D" w:rsidP="0041301D">
      <w:pPr>
        <w:pStyle w:val="Caption"/>
        <w:jc w:val="center"/>
      </w:pPr>
      <w:bookmarkStart w:id="149" w:name="_Toc86260450"/>
      <w:r>
        <w:t xml:space="preserve">Figure </w:t>
      </w:r>
      <w:fldSimple w:instr=" SEQ Figure \* ARABIC ">
        <w:r w:rsidR="00004E51">
          <w:rPr>
            <w:noProof/>
          </w:rPr>
          <w:t>45</w:t>
        </w:r>
      </w:fldSimple>
      <w:r>
        <w:t xml:space="preserve"> - </w:t>
      </w:r>
      <w:bookmarkStart w:id="150" w:name="_Hlk85314729"/>
      <w:r w:rsidR="00D91912" w:rsidRPr="00D91912">
        <w:t xml:space="preserve">Monthly Error Distribution for </w:t>
      </w:r>
      <w:r w:rsidR="00D91912">
        <w:t>ARIMA</w:t>
      </w:r>
      <w:r w:rsidR="00D91912" w:rsidRPr="00D91912">
        <w:t xml:space="preserve"> Algorithm</w:t>
      </w:r>
      <w:r>
        <w:t>– Toronto Dataset</w:t>
      </w:r>
      <w:bookmarkEnd w:id="149"/>
      <w:bookmarkEnd w:id="150"/>
    </w:p>
    <w:p w14:paraId="0285BDD3" w14:textId="6F9963DF" w:rsidR="00142447" w:rsidRPr="00142447" w:rsidRDefault="00C27B93" w:rsidP="00142447">
      <w:pPr>
        <w:jc w:val="center"/>
      </w:pPr>
      <w:r w:rsidRPr="00C27B93">
        <w:rPr>
          <w:noProof/>
        </w:rPr>
        <w:drawing>
          <wp:inline distT="0" distB="0" distL="0" distR="0" wp14:anchorId="16F65C65" wp14:editId="2BEC7722">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97">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5498A72C" w14:textId="6DC6C2B6" w:rsidR="003E63A4" w:rsidRDefault="000E1DCC" w:rsidP="002D6258">
      <w:pPr>
        <w:pStyle w:val="Caption"/>
        <w:jc w:val="center"/>
      </w:pPr>
      <w:bookmarkStart w:id="151" w:name="_Toc86260451"/>
      <w:r>
        <w:t xml:space="preserve">Figure </w:t>
      </w:r>
      <w:fldSimple w:instr=" SEQ Figure \* ARABIC ">
        <w:r w:rsidR="00004E51">
          <w:rPr>
            <w:noProof/>
          </w:rPr>
          <w:t>46</w:t>
        </w:r>
      </w:fldSimple>
      <w:r>
        <w:t xml:space="preserve"> - </w:t>
      </w:r>
      <w:r w:rsidR="002F5DEA" w:rsidRPr="002F5DEA">
        <w:t xml:space="preserve">Monthly Error Distribution for </w:t>
      </w:r>
      <w:r w:rsidR="002F5DEA">
        <w:t>SNF</w:t>
      </w:r>
      <w:r w:rsidR="002F5DEA" w:rsidRPr="002F5DEA">
        <w:t xml:space="preserve"> Algorithm</w:t>
      </w:r>
      <w:r>
        <w:t>– Toronto Dataset</w:t>
      </w:r>
      <w:bookmarkEnd w:id="151"/>
    </w:p>
    <w:p w14:paraId="7E235959" w14:textId="41FA5273" w:rsidR="00EE1033" w:rsidRDefault="00EE1033" w:rsidP="002B69C3">
      <w:pPr>
        <w:pStyle w:val="Heading3"/>
      </w:pPr>
      <w:bookmarkStart w:id="152" w:name="_Toc86260367"/>
      <w:r>
        <w:lastRenderedPageBreak/>
        <w:t>4.</w:t>
      </w:r>
      <w:r w:rsidR="001A469E">
        <w:t>1.4</w:t>
      </w:r>
      <w:r>
        <w:t xml:space="preserve"> </w:t>
      </w:r>
      <w:r w:rsidR="002B69C3" w:rsidRPr="002B69C3">
        <w:t>Performance During the Seasons</w:t>
      </w:r>
      <w:bookmarkEnd w:id="152"/>
    </w:p>
    <w:p w14:paraId="3B39D3A1" w14:textId="58318E84" w:rsidR="00F95623" w:rsidRDefault="00F95623" w:rsidP="00F95623">
      <w:pPr>
        <w:ind w:firstLine="288"/>
      </w:pPr>
      <w:r w:rsidRPr="00F95623">
        <w:t>The table below summarizes the MAPE and RMSE values obtained for the average of various seasons in the Toronto test dataset. Summer was the most difficult season to predict for all algorithms. Across all four seasons, CNN had the lowest MAPE and RMSE values. The ANN is ranked second, having been only surpassed in the winter by the LSTM, which is ranked third. Autumn was the season with the lowest metric values for the CNN and ANN, whereas spring was the season with the lowest metric values for the LSTM.</w:t>
      </w:r>
      <w:r w:rsidR="002A1846">
        <w:t xml:space="preserve"> </w:t>
      </w:r>
      <w:r w:rsidR="002A1846" w:rsidRPr="002A1846">
        <w:t>The SNF has the worst overall performance metrics across all seasons, outperforming the ARIMA only in the spring.</w:t>
      </w:r>
    </w:p>
    <w:p w14:paraId="5144955D" w14:textId="64DF386C" w:rsidR="008F335F" w:rsidRDefault="008F335F" w:rsidP="008F335F">
      <w:pPr>
        <w:ind w:firstLine="288"/>
        <w:jc w:val="center"/>
      </w:pPr>
      <w:r w:rsidRPr="008F335F">
        <w:rPr>
          <w:noProof/>
        </w:rPr>
        <w:drawing>
          <wp:inline distT="0" distB="0" distL="0" distR="0" wp14:anchorId="11789453" wp14:editId="3E856213">
            <wp:extent cx="4905657" cy="4143375"/>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11617" cy="4148409"/>
                    </a:xfrm>
                    <a:prstGeom prst="rect">
                      <a:avLst/>
                    </a:prstGeom>
                    <a:noFill/>
                    <a:ln>
                      <a:noFill/>
                    </a:ln>
                  </pic:spPr>
                </pic:pic>
              </a:graphicData>
            </a:graphic>
          </wp:inline>
        </w:drawing>
      </w:r>
    </w:p>
    <w:p w14:paraId="5B0BAD8A" w14:textId="528B3AB4" w:rsidR="009E723C" w:rsidRDefault="00466A36" w:rsidP="00466A36">
      <w:pPr>
        <w:pStyle w:val="Caption"/>
        <w:jc w:val="center"/>
      </w:pPr>
      <w:bookmarkStart w:id="153" w:name="_Toc86260400"/>
      <w:r>
        <w:t xml:space="preserve">Table </w:t>
      </w:r>
      <w:fldSimple w:instr=" SEQ Table \* ARABIC ">
        <w:r w:rsidR="00004E51">
          <w:rPr>
            <w:noProof/>
          </w:rPr>
          <w:t>10</w:t>
        </w:r>
      </w:fldSimple>
      <w:r>
        <w:t xml:space="preserve"> </w:t>
      </w:r>
      <w:r w:rsidR="00704BB5">
        <w:t>-</w:t>
      </w:r>
      <w:r>
        <w:t xml:space="preserve"> </w:t>
      </w:r>
      <w:r w:rsidR="00040840" w:rsidRPr="00040840">
        <w:t>Seasonal MAPE and RMSE for the Toronto Dataset</w:t>
      </w:r>
      <w:bookmarkEnd w:id="153"/>
    </w:p>
    <w:p w14:paraId="10CD31F3" w14:textId="128766B9" w:rsidR="004070B9" w:rsidRDefault="004070B9" w:rsidP="00473FA9">
      <w:pPr>
        <w:pStyle w:val="Heading3"/>
      </w:pPr>
      <w:bookmarkStart w:id="154" w:name="_Toc86260368"/>
      <w:r>
        <w:lastRenderedPageBreak/>
        <w:t>4.1.</w:t>
      </w:r>
      <w:r w:rsidR="00FF0B8D">
        <w:t>5</w:t>
      </w:r>
      <w:r>
        <w:t xml:space="preserve"> </w:t>
      </w:r>
      <w:r w:rsidR="00A50162" w:rsidRPr="00A50162">
        <w:t>Comprehensive Analysis Discussion</w:t>
      </w:r>
      <w:bookmarkEnd w:id="154"/>
    </w:p>
    <w:p w14:paraId="6F62CF1E" w14:textId="7809E424" w:rsidR="00A02DB8" w:rsidRDefault="00F61E70" w:rsidP="00A02DB8">
      <w:pPr>
        <w:ind w:firstLine="288"/>
      </w:pPr>
      <w:r>
        <w:t>The summer months between June and August saw the highest demand for electricity in the Toronto dataset; these were also the months during which the algorithms had the most difficulty forecasting, as illustrated in the seasonal and monthly timeframes section. July was the month with the highest demand, but also the month with the highest error rates across all algorithms. This can be attributed to two factors: first, the increased demand can be attributed to the fact that the summer air in Toronto is typically hot throughout the day, including evenings, necessitating the use of air conditioning by almost everyone. Additionally, Toronto is a highly touristic city, and everyone wants to visit during the summer when the weather is nicer. August was the second month with the highest number of errors, for the same reasons as July.</w:t>
      </w:r>
      <w:r w:rsidR="00172E3C">
        <w:t xml:space="preserve"> </w:t>
      </w:r>
    </w:p>
    <w:p w14:paraId="2E822A4C" w14:textId="6B84E904" w:rsidR="002B48B4" w:rsidRDefault="002B48B4" w:rsidP="002B48B4">
      <w:pPr>
        <w:ind w:firstLine="288"/>
        <w:jc w:val="center"/>
      </w:pPr>
      <w:r w:rsidRPr="002B48B4">
        <w:rPr>
          <w:noProof/>
        </w:rPr>
        <w:drawing>
          <wp:inline distT="0" distB="0" distL="0" distR="0" wp14:anchorId="35F68E0E" wp14:editId="7B49DDF1">
            <wp:extent cx="4401465" cy="350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9">
                      <a:extLst>
                        <a:ext uri="{28A0092B-C50C-407E-A947-70E740481C1C}">
                          <a14:useLocalDpi xmlns:a14="http://schemas.microsoft.com/office/drawing/2010/main" val="0"/>
                        </a:ext>
                      </a:extLst>
                    </a:blip>
                    <a:srcRect l="2862" t="5728" r="8408"/>
                    <a:stretch/>
                  </pic:blipFill>
                  <pic:spPr bwMode="auto">
                    <a:xfrm>
                      <a:off x="0" y="0"/>
                      <a:ext cx="4401465"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7492D334" w:rsidR="00A63A98" w:rsidRDefault="00A63A98" w:rsidP="00A63A98">
      <w:pPr>
        <w:pStyle w:val="Caption"/>
        <w:jc w:val="center"/>
      </w:pPr>
      <w:bookmarkStart w:id="155" w:name="_Ref85632969"/>
      <w:bookmarkStart w:id="156" w:name="_Toc86260452"/>
      <w:r>
        <w:t xml:space="preserve">Figure </w:t>
      </w:r>
      <w:fldSimple w:instr=" SEQ Figure \* ARABIC ">
        <w:r w:rsidR="00004E51">
          <w:rPr>
            <w:noProof/>
          </w:rPr>
          <w:t>47</w:t>
        </w:r>
      </w:fldSimple>
      <w:bookmarkEnd w:id="155"/>
      <w:r>
        <w:t xml:space="preserve"> </w:t>
      </w:r>
      <w:r w:rsidR="00763158">
        <w:t>-</w:t>
      </w:r>
      <w:r>
        <w:t xml:space="preserve"> </w:t>
      </w:r>
      <w:r w:rsidR="00ED0E78" w:rsidRPr="00ED0E78">
        <w:t>Scatter Plot of Load Demand versus Temperature</w:t>
      </w:r>
      <w:r w:rsidR="00ED0E78">
        <w:t xml:space="preserve"> </w:t>
      </w:r>
      <w:r>
        <w:t>– Toronto Dataset</w:t>
      </w:r>
      <w:bookmarkEnd w:id="156"/>
    </w:p>
    <w:p w14:paraId="7B329F76" w14:textId="677315EC" w:rsidR="00A63A98" w:rsidRDefault="00A63A98" w:rsidP="00A02DB8">
      <w:pPr>
        <w:ind w:firstLine="288"/>
      </w:pPr>
      <w:r w:rsidRPr="00A63A98">
        <w:lastRenderedPageBreak/>
        <w:t xml:space="preserve">As illustrated in </w:t>
      </w:r>
      <w:r>
        <w:fldChar w:fldCharType="begin"/>
      </w:r>
      <w:r>
        <w:instrText xml:space="preserve"> REF _Ref85632969 \h </w:instrText>
      </w:r>
      <w:r>
        <w:fldChar w:fldCharType="separate"/>
      </w:r>
      <w:r w:rsidR="00004E51">
        <w:t xml:space="preserve">Figure </w:t>
      </w:r>
      <w:r w:rsidR="00004E51">
        <w:rPr>
          <w:noProof/>
        </w:rPr>
        <w:t>47</w:t>
      </w:r>
      <w:r>
        <w:fldChar w:fldCharType="end"/>
      </w:r>
      <w:r w:rsidRPr="00A63A98">
        <w:t>, the scatter plot demonstrates a strong correlation between demand and temperature. The highest demand occurs during the summer when the temperature is higher. When the temperature drops, particularly in the winter, the second highest demand occurs. And because demand is lowest in the spring and autumn, the algorithms found these times to be easier to predict. The SNF's overall accuracy indicates that load demand is relatively stable in the spring and autumn.</w:t>
      </w:r>
    </w:p>
    <w:p w14:paraId="63CC9D7E" w14:textId="79966902" w:rsidR="002A1846" w:rsidRDefault="00F61E70" w:rsidP="00CE131A">
      <w:pPr>
        <w:ind w:firstLine="288"/>
      </w:pPr>
      <w:r>
        <w:t xml:space="preserve">We can see from the hourly average load profile that demand for the Toronto dataset peaks between 16:00 and 21:00. The majority of algorithms found it easier to forecast quieter times, such as around midnight in the mornings, than it was to forecast busy times, such as late mornings and afternoons, when everyone is awake and electricity demand is high. Mondays were the days that the algorithms had the most difficulty predicting; this may be due to a feature specific to this dataset or to the fact that Monday is the first working day of the week. </w:t>
      </w:r>
      <w:r w:rsidR="00D37D53" w:rsidRPr="00D37D53">
        <w:t>The algorithms predicted these days more accurately in the middle of the week, from Tuesday to Friday.</w:t>
      </w:r>
      <w:r w:rsidR="00D37D53">
        <w:t xml:space="preserve"> </w:t>
      </w:r>
      <w:r>
        <w:t>This could be because these days are more stable and have a high degree of similarity.</w:t>
      </w:r>
      <w:r w:rsidRPr="00F61E70">
        <w:t xml:space="preserve"> </w:t>
      </w:r>
    </w:p>
    <w:p w14:paraId="0A2C152B" w14:textId="4280144E" w:rsidR="003C49D5" w:rsidRDefault="006C2D49" w:rsidP="00CE131A">
      <w:pPr>
        <w:ind w:firstLine="288"/>
      </w:pPr>
      <w:r w:rsidRPr="006C2D49">
        <w:t>Across all time periods and seasons, the CNN algorithm outperformed all other algorithms. Second and third place are held by the ANN and LSTM algorithms, respectively. The SNF is ranked last because it performed poorly across all time periods and seasons; it only outperformed the ARIMA in a few instances. This is beneficial because it indicates that the other algorithms contribute some value to the forecasts.</w:t>
      </w:r>
    </w:p>
    <w:p w14:paraId="450B9C5C" w14:textId="5662D9AF" w:rsidR="00687E78" w:rsidRDefault="00687E78" w:rsidP="0055729B">
      <w:pPr>
        <w:pStyle w:val="Heading2"/>
      </w:pPr>
      <w:bookmarkStart w:id="157" w:name="_Toc86260369"/>
      <w:r>
        <w:lastRenderedPageBreak/>
        <w:t>4.2 The Ottawa Dataset</w:t>
      </w:r>
      <w:bookmarkEnd w:id="157"/>
    </w:p>
    <w:p w14:paraId="0F659A41" w14:textId="7DE8AE86" w:rsidR="00F55E16" w:rsidRDefault="00F55E16" w:rsidP="00F55E16">
      <w:pPr>
        <w:ind w:firstLine="288"/>
      </w:pPr>
      <w:r w:rsidRPr="00E43665">
        <w:t xml:space="preserve">The </w:t>
      </w:r>
      <w:r>
        <w:t>Ottawa</w:t>
      </w:r>
      <w:r w:rsidRPr="00E43665">
        <w:t xml:space="preserve"> dataset is comprised of hourly load aggregation measurements taken throughout the city from 2010 to 2019. The years 2010-2018 were used to train the algorithms, and 2019 was used to test them.</w:t>
      </w:r>
    </w:p>
    <w:p w14:paraId="5B6D5116" w14:textId="1B860529" w:rsidR="00DC3FBB" w:rsidRDefault="00DC3FBB" w:rsidP="00DF504D">
      <w:pPr>
        <w:pStyle w:val="Heading3"/>
      </w:pPr>
      <w:bookmarkStart w:id="158" w:name="_Toc86260370"/>
      <w:r>
        <w:t>4.2.1 The Hourly Performance</w:t>
      </w:r>
      <w:bookmarkEnd w:id="158"/>
    </w:p>
    <w:p w14:paraId="7D5D0CE4" w14:textId="7255AE14" w:rsidR="0055729B" w:rsidRDefault="0055729B" w:rsidP="0055729B">
      <w:pPr>
        <w:ind w:firstLine="288"/>
      </w:pPr>
      <w:r w:rsidRPr="00C04AA4">
        <w:t xml:space="preserve">The average hourly demand profile for both actuals and forecasts across the entire test dataset is depicted in </w:t>
      </w:r>
      <w:r>
        <w:fldChar w:fldCharType="begin"/>
      </w:r>
      <w:r>
        <w:instrText xml:space="preserve"> REF _Ref85393462 \h </w:instrText>
      </w:r>
      <w:r>
        <w:fldChar w:fldCharType="separate"/>
      </w:r>
      <w:r w:rsidR="00004E51">
        <w:t xml:space="preserve">Figure </w:t>
      </w:r>
      <w:r w:rsidR="00004E51">
        <w:rPr>
          <w:noProof/>
        </w:rPr>
        <w:t>48</w:t>
      </w:r>
      <w:r>
        <w:fldChar w:fldCharType="end"/>
      </w:r>
      <w:r w:rsidRPr="00C04AA4">
        <w:t xml:space="preserve">. The MAPE values for each algorithm </w:t>
      </w:r>
      <w:r>
        <w:t>are</w:t>
      </w:r>
      <w:r w:rsidRPr="00C04AA4">
        <w:t xml:space="preserve"> depicted in </w:t>
      </w:r>
      <w:r>
        <w:fldChar w:fldCharType="begin"/>
      </w:r>
      <w:r>
        <w:instrText xml:space="preserve"> REF _Ref86167026 \h </w:instrText>
      </w:r>
      <w:r>
        <w:fldChar w:fldCharType="separate"/>
      </w:r>
      <w:r w:rsidR="00004E51">
        <w:t xml:space="preserve">Figure </w:t>
      </w:r>
      <w:r w:rsidR="00004E51">
        <w:rPr>
          <w:noProof/>
        </w:rPr>
        <w:t>49</w:t>
      </w:r>
      <w:r>
        <w:fldChar w:fldCharType="end"/>
      </w:r>
      <w:r w:rsidRPr="00C04AA4">
        <w:t xml:space="preserve"> when they are aggregated as hourly averages.</w:t>
      </w:r>
      <w:r>
        <w:t xml:space="preserve"> </w:t>
      </w:r>
      <w:r w:rsidRPr="001E7F93">
        <w:t>Following the preceding figure, boxplots of the hourly error distribution for each of the algorithms on an hourly timescale are shown.</w:t>
      </w:r>
    </w:p>
    <w:p w14:paraId="0B766D1D" w14:textId="4D9BC3B9" w:rsidR="00383242" w:rsidRDefault="00383242" w:rsidP="00383242">
      <w:pPr>
        <w:ind w:firstLine="288"/>
        <w:jc w:val="center"/>
      </w:pPr>
      <w:r w:rsidRPr="00383242">
        <w:rPr>
          <w:noProof/>
        </w:rPr>
        <w:drawing>
          <wp:inline distT="0" distB="0" distL="0" distR="0" wp14:anchorId="686537C4" wp14:editId="6DBB9A64">
            <wp:extent cx="4779205" cy="38195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rotWithShape="1">
                    <a:blip r:embed="rId100">
                      <a:extLst>
                        <a:ext uri="{28A0092B-C50C-407E-A947-70E740481C1C}">
                          <a14:useLocalDpi xmlns:a14="http://schemas.microsoft.com/office/drawing/2010/main" val="0"/>
                        </a:ext>
                      </a:extLst>
                    </a:blip>
                    <a:srcRect l="2863" t="5012" r="8050"/>
                    <a:stretch/>
                  </pic:blipFill>
                  <pic:spPr bwMode="auto">
                    <a:xfrm>
                      <a:off x="0" y="0"/>
                      <a:ext cx="4791021" cy="3828969"/>
                    </a:xfrm>
                    <a:prstGeom prst="rect">
                      <a:avLst/>
                    </a:prstGeom>
                    <a:noFill/>
                    <a:ln>
                      <a:noFill/>
                    </a:ln>
                    <a:extLst>
                      <a:ext uri="{53640926-AAD7-44D8-BBD7-CCE9431645EC}">
                        <a14:shadowObscured xmlns:a14="http://schemas.microsoft.com/office/drawing/2010/main"/>
                      </a:ext>
                    </a:extLst>
                  </pic:spPr>
                </pic:pic>
              </a:graphicData>
            </a:graphic>
          </wp:inline>
        </w:drawing>
      </w:r>
    </w:p>
    <w:p w14:paraId="2F7EE3EB" w14:textId="0CA5143B" w:rsidR="009F1550" w:rsidRDefault="009F1550" w:rsidP="009F1550">
      <w:pPr>
        <w:pStyle w:val="Caption"/>
        <w:jc w:val="center"/>
      </w:pPr>
      <w:bookmarkStart w:id="159" w:name="_Ref85393462"/>
      <w:bookmarkStart w:id="160" w:name="_Toc86260453"/>
      <w:r>
        <w:t xml:space="preserve">Figure </w:t>
      </w:r>
      <w:fldSimple w:instr=" SEQ Figure \* ARABIC ">
        <w:r w:rsidR="00004E51">
          <w:rPr>
            <w:noProof/>
          </w:rPr>
          <w:t>48</w:t>
        </w:r>
      </w:fldSimple>
      <w:bookmarkEnd w:id="159"/>
      <w:r>
        <w:t xml:space="preserve"> - Th</w:t>
      </w:r>
      <w:r w:rsidRPr="004D381C">
        <w:t xml:space="preserve">e Hourly Average </w:t>
      </w:r>
      <w:r w:rsidR="00996713">
        <w:t>Demand</w:t>
      </w:r>
      <w:r w:rsidRPr="004D381C">
        <w:t xml:space="preserve"> for Each Hour</w:t>
      </w:r>
      <w:r>
        <w:t xml:space="preserve"> - Ottawa</w:t>
      </w:r>
      <w:r w:rsidRPr="004D381C">
        <w:t xml:space="preserve"> Dataset</w:t>
      </w:r>
      <w:bookmarkEnd w:id="160"/>
    </w:p>
    <w:p w14:paraId="3E997A9C" w14:textId="77777777" w:rsidR="000E7939" w:rsidRDefault="000E7939" w:rsidP="000E7939">
      <w:pPr>
        <w:keepNext/>
        <w:ind w:firstLine="288"/>
        <w:jc w:val="center"/>
      </w:pPr>
      <w:r w:rsidRPr="000E7939">
        <w:rPr>
          <w:noProof/>
        </w:rPr>
        <w:lastRenderedPageBreak/>
        <w:drawing>
          <wp:inline distT="0" distB="0" distL="0" distR="0" wp14:anchorId="10C91776" wp14:editId="7AD795B9">
            <wp:extent cx="4280414" cy="36766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rotWithShape="1">
                    <a:blip r:embed="rId101">
                      <a:extLst>
                        <a:ext uri="{28A0092B-C50C-407E-A947-70E740481C1C}">
                          <a14:useLocalDpi xmlns:a14="http://schemas.microsoft.com/office/drawing/2010/main" val="0"/>
                        </a:ext>
                      </a:extLst>
                    </a:blip>
                    <a:srcRect l="6798" t="2625" r="8229"/>
                    <a:stretch/>
                  </pic:blipFill>
                  <pic:spPr bwMode="auto">
                    <a:xfrm>
                      <a:off x="0" y="0"/>
                      <a:ext cx="4288760" cy="3683819"/>
                    </a:xfrm>
                    <a:prstGeom prst="rect">
                      <a:avLst/>
                    </a:prstGeom>
                    <a:noFill/>
                    <a:ln>
                      <a:noFill/>
                    </a:ln>
                    <a:extLst>
                      <a:ext uri="{53640926-AAD7-44D8-BBD7-CCE9431645EC}">
                        <a14:shadowObscured xmlns:a14="http://schemas.microsoft.com/office/drawing/2010/main"/>
                      </a:ext>
                    </a:extLst>
                  </pic:spPr>
                </pic:pic>
              </a:graphicData>
            </a:graphic>
          </wp:inline>
        </w:drawing>
      </w:r>
    </w:p>
    <w:p w14:paraId="500CFFD2" w14:textId="3EA9B28F" w:rsidR="000E7939" w:rsidRDefault="000E7939" w:rsidP="000E7939">
      <w:pPr>
        <w:pStyle w:val="Caption"/>
        <w:jc w:val="center"/>
      </w:pPr>
      <w:bookmarkStart w:id="161" w:name="_Ref86167026"/>
      <w:bookmarkStart w:id="162" w:name="_Toc86260454"/>
      <w:r>
        <w:t xml:space="preserve">Figure </w:t>
      </w:r>
      <w:fldSimple w:instr=" SEQ Figure \* ARABIC ">
        <w:r w:rsidR="00004E51">
          <w:rPr>
            <w:noProof/>
          </w:rPr>
          <w:t>49</w:t>
        </w:r>
      </w:fldSimple>
      <w:bookmarkEnd w:id="161"/>
      <w:r>
        <w:t xml:space="preserve"> - Hourly</w:t>
      </w:r>
      <w:r w:rsidRPr="006771A6">
        <w:t xml:space="preserve"> MAPE for the Algorithms </w:t>
      </w:r>
      <w:r>
        <w:t>- Ottawa Dataset</w:t>
      </w:r>
      <w:bookmarkEnd w:id="162"/>
    </w:p>
    <w:p w14:paraId="3900C40B" w14:textId="51FB5D25" w:rsidR="00771949" w:rsidRPr="00771949" w:rsidRDefault="002C22F8" w:rsidP="002C22F8">
      <w:pPr>
        <w:jc w:val="center"/>
      </w:pPr>
      <w:r w:rsidRPr="002C22F8">
        <w:rPr>
          <w:noProof/>
        </w:rPr>
        <w:drawing>
          <wp:inline distT="0" distB="0" distL="0" distR="0" wp14:anchorId="416B0C6D" wp14:editId="2C60AFFB">
            <wp:extent cx="4019023" cy="32480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rotWithShape="1">
                    <a:blip r:embed="rId102">
                      <a:extLst>
                        <a:ext uri="{28A0092B-C50C-407E-A947-70E740481C1C}">
                          <a14:useLocalDpi xmlns:a14="http://schemas.microsoft.com/office/drawing/2010/main" val="0"/>
                        </a:ext>
                      </a:extLst>
                    </a:blip>
                    <a:srcRect l="3398" t="5489" r="8945"/>
                    <a:stretch/>
                  </pic:blipFill>
                  <pic:spPr bwMode="auto">
                    <a:xfrm>
                      <a:off x="0" y="0"/>
                      <a:ext cx="4023649" cy="3251764"/>
                    </a:xfrm>
                    <a:prstGeom prst="rect">
                      <a:avLst/>
                    </a:prstGeom>
                    <a:noFill/>
                    <a:ln>
                      <a:noFill/>
                    </a:ln>
                    <a:extLst>
                      <a:ext uri="{53640926-AAD7-44D8-BBD7-CCE9431645EC}">
                        <a14:shadowObscured xmlns:a14="http://schemas.microsoft.com/office/drawing/2010/main"/>
                      </a:ext>
                    </a:extLst>
                  </pic:spPr>
                </pic:pic>
              </a:graphicData>
            </a:graphic>
          </wp:inline>
        </w:drawing>
      </w:r>
    </w:p>
    <w:p w14:paraId="302ECA6B" w14:textId="10AA42AB" w:rsidR="00FA05EA" w:rsidRDefault="00FA05EA" w:rsidP="00FA05EA">
      <w:pPr>
        <w:pStyle w:val="Caption"/>
        <w:jc w:val="center"/>
      </w:pPr>
      <w:bookmarkStart w:id="163" w:name="_Toc86260455"/>
      <w:r>
        <w:t xml:space="preserve">Figure </w:t>
      </w:r>
      <w:fldSimple w:instr=" SEQ Figure \* ARABIC ">
        <w:r w:rsidR="00004E51">
          <w:rPr>
            <w:noProof/>
          </w:rPr>
          <w:t>50</w:t>
        </w:r>
      </w:fldSimple>
      <w:r>
        <w:t xml:space="preserve"> - </w:t>
      </w:r>
      <w:r w:rsidR="00875531" w:rsidRPr="00413AE5">
        <w:t>Hourly Error Distribution for the CNN Algorithm</w:t>
      </w:r>
      <w:r>
        <w:t xml:space="preserve"> – Ottawa Dataset</w:t>
      </w:r>
      <w:bookmarkEnd w:id="163"/>
    </w:p>
    <w:p w14:paraId="643591B2" w14:textId="5645C100" w:rsidR="00D12AA4" w:rsidRDefault="002C22F8" w:rsidP="002C22F8">
      <w:pPr>
        <w:jc w:val="center"/>
      </w:pPr>
      <w:r w:rsidRPr="002C22F8">
        <w:rPr>
          <w:noProof/>
        </w:rPr>
        <w:lastRenderedPageBreak/>
        <w:drawing>
          <wp:inline distT="0" distB="0" distL="0" distR="0" wp14:anchorId="6F794CC9" wp14:editId="4791F779">
            <wp:extent cx="4349782" cy="3495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rotWithShape="1">
                    <a:blip r:embed="rId103">
                      <a:extLst>
                        <a:ext uri="{28A0092B-C50C-407E-A947-70E740481C1C}">
                          <a14:useLocalDpi xmlns:a14="http://schemas.microsoft.com/office/drawing/2010/main" val="0"/>
                        </a:ext>
                      </a:extLst>
                    </a:blip>
                    <a:srcRect l="3400" t="5251" r="8228"/>
                    <a:stretch/>
                  </pic:blipFill>
                  <pic:spPr bwMode="auto">
                    <a:xfrm>
                      <a:off x="0" y="0"/>
                      <a:ext cx="4362499" cy="3505895"/>
                    </a:xfrm>
                    <a:prstGeom prst="rect">
                      <a:avLst/>
                    </a:prstGeom>
                    <a:noFill/>
                    <a:ln>
                      <a:noFill/>
                    </a:ln>
                    <a:extLst>
                      <a:ext uri="{53640926-AAD7-44D8-BBD7-CCE9431645EC}">
                        <a14:shadowObscured xmlns:a14="http://schemas.microsoft.com/office/drawing/2010/main"/>
                      </a:ext>
                    </a:extLst>
                  </pic:spPr>
                </pic:pic>
              </a:graphicData>
            </a:graphic>
          </wp:inline>
        </w:drawing>
      </w:r>
    </w:p>
    <w:p w14:paraId="0E03C490" w14:textId="6F5E22C8" w:rsidR="00D12AA4" w:rsidRDefault="00D12AA4" w:rsidP="00D12AA4">
      <w:pPr>
        <w:pStyle w:val="Caption"/>
        <w:jc w:val="center"/>
      </w:pPr>
      <w:bookmarkStart w:id="164" w:name="_Toc86260456"/>
      <w:r>
        <w:t xml:space="preserve">Figure </w:t>
      </w:r>
      <w:fldSimple w:instr=" SEQ Figure \* ARABIC ">
        <w:r w:rsidR="00004E51">
          <w:rPr>
            <w:noProof/>
          </w:rPr>
          <w:t>51</w:t>
        </w:r>
      </w:fldSimple>
      <w:r>
        <w:t xml:space="preserve"> - </w:t>
      </w:r>
      <w:r w:rsidR="00875531" w:rsidRPr="00413AE5">
        <w:t xml:space="preserve">Hourly Error Distribution for the </w:t>
      </w:r>
      <w:r w:rsidR="00875531">
        <w:t>LSTM</w:t>
      </w:r>
      <w:r w:rsidR="00875531" w:rsidRPr="00413AE5">
        <w:t xml:space="preserve"> Algorithm </w:t>
      </w:r>
      <w:r>
        <w:t>– Ottawa Dataset</w:t>
      </w:r>
      <w:bookmarkEnd w:id="164"/>
    </w:p>
    <w:p w14:paraId="4DE2C02E" w14:textId="24F4633B" w:rsidR="0048185E" w:rsidRPr="0048185E" w:rsidRDefault="0048185E" w:rsidP="0048185E">
      <w:pPr>
        <w:jc w:val="center"/>
      </w:pPr>
      <w:r w:rsidRPr="0048185E">
        <w:rPr>
          <w:noProof/>
        </w:rPr>
        <w:drawing>
          <wp:inline distT="0" distB="0" distL="0" distR="0" wp14:anchorId="359E75A9" wp14:editId="059CF671">
            <wp:extent cx="4241882" cy="341947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rotWithShape="1">
                    <a:blip r:embed="rId104">
                      <a:extLst>
                        <a:ext uri="{28A0092B-C50C-407E-A947-70E740481C1C}">
                          <a14:useLocalDpi xmlns:a14="http://schemas.microsoft.com/office/drawing/2010/main" val="0"/>
                        </a:ext>
                      </a:extLst>
                    </a:blip>
                    <a:srcRect l="3398" t="5728" r="8945"/>
                    <a:stretch/>
                  </pic:blipFill>
                  <pic:spPr bwMode="auto">
                    <a:xfrm>
                      <a:off x="0" y="0"/>
                      <a:ext cx="4254006" cy="3429249"/>
                    </a:xfrm>
                    <a:prstGeom prst="rect">
                      <a:avLst/>
                    </a:prstGeom>
                    <a:noFill/>
                    <a:ln>
                      <a:noFill/>
                    </a:ln>
                    <a:extLst>
                      <a:ext uri="{53640926-AAD7-44D8-BBD7-CCE9431645EC}">
                        <a14:shadowObscured xmlns:a14="http://schemas.microsoft.com/office/drawing/2010/main"/>
                      </a:ext>
                    </a:extLst>
                  </pic:spPr>
                </pic:pic>
              </a:graphicData>
            </a:graphic>
          </wp:inline>
        </w:drawing>
      </w:r>
    </w:p>
    <w:p w14:paraId="4078D9CC" w14:textId="1F2A2C5E" w:rsidR="001316D0" w:rsidRDefault="001316D0" w:rsidP="001316D0">
      <w:pPr>
        <w:pStyle w:val="Caption"/>
        <w:jc w:val="center"/>
      </w:pPr>
      <w:bookmarkStart w:id="165" w:name="_Ref86174353"/>
      <w:bookmarkStart w:id="166" w:name="_Toc86260457"/>
      <w:r>
        <w:t xml:space="preserve">Figure </w:t>
      </w:r>
      <w:fldSimple w:instr=" SEQ Figure \* ARABIC ">
        <w:r w:rsidR="00004E51">
          <w:rPr>
            <w:noProof/>
          </w:rPr>
          <w:t>52</w:t>
        </w:r>
      </w:fldSimple>
      <w:bookmarkEnd w:id="165"/>
      <w:r>
        <w:t xml:space="preserve"> - </w:t>
      </w:r>
      <w:r w:rsidR="003B2AB9" w:rsidRPr="00413AE5">
        <w:t xml:space="preserve">Hourly Error Distribution for the </w:t>
      </w:r>
      <w:r w:rsidR="003B2AB9">
        <w:t>A</w:t>
      </w:r>
      <w:r w:rsidR="003B2AB9" w:rsidRPr="00413AE5">
        <w:t xml:space="preserve">NN Algorithm </w:t>
      </w:r>
      <w:r>
        <w:t>– Ottawa Dataset</w:t>
      </w:r>
      <w:bookmarkEnd w:id="166"/>
    </w:p>
    <w:p w14:paraId="189DEB63" w14:textId="74BD7E1F" w:rsidR="0057781A" w:rsidRDefault="00F61C41" w:rsidP="00CC3C4F">
      <w:pPr>
        <w:jc w:val="center"/>
      </w:pPr>
      <w:r w:rsidRPr="00F61C41">
        <w:rPr>
          <w:noProof/>
        </w:rPr>
        <w:lastRenderedPageBreak/>
        <w:drawing>
          <wp:inline distT="0" distB="0" distL="0" distR="0" wp14:anchorId="7FA9907F" wp14:editId="5AA81415">
            <wp:extent cx="4437348" cy="353377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05">
                      <a:extLst>
                        <a:ext uri="{28A0092B-C50C-407E-A947-70E740481C1C}">
                          <a14:useLocalDpi xmlns:a14="http://schemas.microsoft.com/office/drawing/2010/main" val="0"/>
                        </a:ext>
                      </a:extLst>
                    </a:blip>
                    <a:srcRect l="3221" t="5728" r="8050"/>
                    <a:stretch/>
                  </pic:blipFill>
                  <pic:spPr bwMode="auto">
                    <a:xfrm>
                      <a:off x="0" y="0"/>
                      <a:ext cx="4447436" cy="3541809"/>
                    </a:xfrm>
                    <a:prstGeom prst="rect">
                      <a:avLst/>
                    </a:prstGeom>
                    <a:noFill/>
                    <a:ln>
                      <a:noFill/>
                    </a:ln>
                    <a:extLst>
                      <a:ext uri="{53640926-AAD7-44D8-BBD7-CCE9431645EC}">
                        <a14:shadowObscured xmlns:a14="http://schemas.microsoft.com/office/drawing/2010/main"/>
                      </a:ext>
                    </a:extLst>
                  </pic:spPr>
                </pic:pic>
              </a:graphicData>
            </a:graphic>
          </wp:inline>
        </w:drawing>
      </w:r>
    </w:p>
    <w:p w14:paraId="339DFB1A" w14:textId="76BF6E95" w:rsidR="0057781A" w:rsidRDefault="0057781A" w:rsidP="0057781A">
      <w:pPr>
        <w:pStyle w:val="Caption"/>
        <w:jc w:val="center"/>
      </w:pPr>
      <w:bookmarkStart w:id="167" w:name="_Toc86260458"/>
      <w:r>
        <w:t xml:space="preserve">Figure </w:t>
      </w:r>
      <w:fldSimple w:instr=" SEQ Figure \* ARABIC ">
        <w:r w:rsidR="00004E51">
          <w:rPr>
            <w:noProof/>
          </w:rPr>
          <w:t>53</w:t>
        </w:r>
      </w:fldSimple>
      <w:r>
        <w:t xml:space="preserve"> - </w:t>
      </w:r>
      <w:r w:rsidR="003B2AB9" w:rsidRPr="00413AE5">
        <w:t xml:space="preserve">Hourly Error Distribution for the </w:t>
      </w:r>
      <w:r w:rsidR="003B2AB9">
        <w:t>MLR</w:t>
      </w:r>
      <w:r w:rsidR="003B2AB9" w:rsidRPr="00413AE5">
        <w:t xml:space="preserve"> Algorithm </w:t>
      </w:r>
      <w:r>
        <w:t>– Ottawa Dataset</w:t>
      </w:r>
      <w:bookmarkEnd w:id="167"/>
    </w:p>
    <w:p w14:paraId="7D8F7243" w14:textId="241078F1" w:rsidR="00AA2BF6" w:rsidRPr="00AA2BF6" w:rsidRDefault="00AA2BF6" w:rsidP="00AA2BF6">
      <w:pPr>
        <w:jc w:val="center"/>
      </w:pPr>
      <w:r w:rsidRPr="00AA2BF6">
        <w:rPr>
          <w:noProof/>
        </w:rPr>
        <w:drawing>
          <wp:inline distT="0" distB="0" distL="0" distR="0" wp14:anchorId="5275B4D2" wp14:editId="4795D991">
            <wp:extent cx="4301384" cy="34099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106">
                      <a:extLst>
                        <a:ext uri="{28A0092B-C50C-407E-A947-70E740481C1C}">
                          <a14:useLocalDpi xmlns:a14="http://schemas.microsoft.com/office/drawing/2010/main" val="0"/>
                        </a:ext>
                      </a:extLst>
                    </a:blip>
                    <a:srcRect l="3042" t="5967" r="8049"/>
                    <a:stretch/>
                  </pic:blipFill>
                  <pic:spPr bwMode="auto">
                    <a:xfrm>
                      <a:off x="0" y="0"/>
                      <a:ext cx="4306712" cy="3414174"/>
                    </a:xfrm>
                    <a:prstGeom prst="rect">
                      <a:avLst/>
                    </a:prstGeom>
                    <a:noFill/>
                    <a:ln>
                      <a:noFill/>
                    </a:ln>
                    <a:extLst>
                      <a:ext uri="{53640926-AAD7-44D8-BBD7-CCE9431645EC}">
                        <a14:shadowObscured xmlns:a14="http://schemas.microsoft.com/office/drawing/2010/main"/>
                      </a:ext>
                    </a:extLst>
                  </pic:spPr>
                </pic:pic>
              </a:graphicData>
            </a:graphic>
          </wp:inline>
        </w:drawing>
      </w:r>
    </w:p>
    <w:p w14:paraId="3B2E178A" w14:textId="58D56845" w:rsidR="0057781A" w:rsidRDefault="00977DF0" w:rsidP="00977DF0">
      <w:pPr>
        <w:pStyle w:val="Caption"/>
        <w:jc w:val="center"/>
      </w:pPr>
      <w:bookmarkStart w:id="168" w:name="_Toc86260459"/>
      <w:r>
        <w:t xml:space="preserve">Figure </w:t>
      </w:r>
      <w:fldSimple w:instr=" SEQ Figure \* ARABIC ">
        <w:r w:rsidR="00004E51">
          <w:rPr>
            <w:noProof/>
          </w:rPr>
          <w:t>54</w:t>
        </w:r>
      </w:fldSimple>
      <w:r>
        <w:t xml:space="preserve"> - </w:t>
      </w:r>
      <w:r w:rsidR="001569BF" w:rsidRPr="00413AE5">
        <w:t xml:space="preserve">Hourly Error Distribution for the </w:t>
      </w:r>
      <w:r w:rsidR="001569BF">
        <w:t>ARIMA</w:t>
      </w:r>
      <w:r w:rsidR="001569BF" w:rsidRPr="00413AE5">
        <w:t xml:space="preserve"> Algorithm </w:t>
      </w:r>
      <w:r>
        <w:t>– Ottawa Dataset</w:t>
      </w:r>
      <w:bookmarkEnd w:id="168"/>
    </w:p>
    <w:p w14:paraId="33D82752" w14:textId="44B0D1D1" w:rsidR="00EC5714" w:rsidRDefault="00776107" w:rsidP="005D3FD1">
      <w:pPr>
        <w:jc w:val="center"/>
      </w:pPr>
      <w:r w:rsidRPr="00776107">
        <w:rPr>
          <w:noProof/>
        </w:rPr>
        <w:lastRenderedPageBreak/>
        <w:drawing>
          <wp:inline distT="0" distB="0" distL="0" distR="0" wp14:anchorId="776EFA5C" wp14:editId="5EB39914">
            <wp:extent cx="3990635" cy="3190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07">
                      <a:extLst>
                        <a:ext uri="{28A0092B-C50C-407E-A947-70E740481C1C}">
                          <a14:useLocalDpi xmlns:a14="http://schemas.microsoft.com/office/drawing/2010/main" val="0"/>
                        </a:ext>
                      </a:extLst>
                    </a:blip>
                    <a:srcRect l="3578" t="6683" r="8945"/>
                    <a:stretch/>
                  </pic:blipFill>
                  <pic:spPr bwMode="auto">
                    <a:xfrm>
                      <a:off x="0" y="0"/>
                      <a:ext cx="3995162" cy="3194495"/>
                    </a:xfrm>
                    <a:prstGeom prst="rect">
                      <a:avLst/>
                    </a:prstGeom>
                    <a:noFill/>
                    <a:ln>
                      <a:noFill/>
                    </a:ln>
                    <a:extLst>
                      <a:ext uri="{53640926-AAD7-44D8-BBD7-CCE9431645EC}">
                        <a14:shadowObscured xmlns:a14="http://schemas.microsoft.com/office/drawing/2010/main"/>
                      </a:ext>
                    </a:extLst>
                  </pic:spPr>
                </pic:pic>
              </a:graphicData>
            </a:graphic>
          </wp:inline>
        </w:drawing>
      </w:r>
    </w:p>
    <w:p w14:paraId="2BCE8692" w14:textId="6A705851" w:rsidR="00977DF0" w:rsidRDefault="00EC5714" w:rsidP="00EC5714">
      <w:pPr>
        <w:pStyle w:val="Caption"/>
        <w:jc w:val="center"/>
      </w:pPr>
      <w:bookmarkStart w:id="169" w:name="_Toc86260460"/>
      <w:r>
        <w:t xml:space="preserve">Figure </w:t>
      </w:r>
      <w:fldSimple w:instr=" SEQ Figure \* ARABIC ">
        <w:r w:rsidR="00004E51">
          <w:rPr>
            <w:noProof/>
          </w:rPr>
          <w:t>55</w:t>
        </w:r>
      </w:fldSimple>
      <w:r>
        <w:t xml:space="preserve"> - </w:t>
      </w:r>
      <w:r w:rsidR="001569BF" w:rsidRPr="00413AE5">
        <w:t xml:space="preserve">Hourly Error Distribution for the </w:t>
      </w:r>
      <w:r w:rsidR="001569BF">
        <w:t>SNF</w:t>
      </w:r>
      <w:r w:rsidR="001569BF" w:rsidRPr="00413AE5">
        <w:t xml:space="preserve"> Algorithm </w:t>
      </w:r>
      <w:r>
        <w:t>– Ottawa Dataset</w:t>
      </w:r>
      <w:bookmarkEnd w:id="169"/>
    </w:p>
    <w:p w14:paraId="40551A9C" w14:textId="0498E4BC" w:rsidR="002456F0" w:rsidRDefault="002456F0" w:rsidP="002456F0">
      <w:pPr>
        <w:pStyle w:val="Heading4"/>
      </w:pPr>
      <w:r>
        <w:t xml:space="preserve">4.2.1.1 </w:t>
      </w:r>
      <w:r w:rsidRPr="009D7DDB">
        <w:t>A Snippet on Hourly Performance</w:t>
      </w:r>
    </w:p>
    <w:p w14:paraId="6E5ED8D4" w14:textId="56F94CFB" w:rsidR="00FC7CCD" w:rsidRDefault="00FC7CCD" w:rsidP="00FC7CCD">
      <w:pPr>
        <w:ind w:firstLine="288"/>
      </w:pPr>
      <w:r>
        <w:t xml:space="preserve">When we compare the average MAPE values in </w:t>
      </w:r>
      <w:r w:rsidR="0005075A">
        <w:fldChar w:fldCharType="begin"/>
      </w:r>
      <w:r w:rsidR="0005075A">
        <w:instrText xml:space="preserve"> REF _Ref86167026 \h </w:instrText>
      </w:r>
      <w:r w:rsidR="0005075A">
        <w:fldChar w:fldCharType="separate"/>
      </w:r>
      <w:r w:rsidR="00004E51">
        <w:t xml:space="preserve">Figure </w:t>
      </w:r>
      <w:r w:rsidR="00004E51">
        <w:rPr>
          <w:noProof/>
        </w:rPr>
        <w:t>49</w:t>
      </w:r>
      <w:r w:rsidR="0005075A">
        <w:fldChar w:fldCharType="end"/>
      </w:r>
      <w:r w:rsidR="0005075A">
        <w:t xml:space="preserve"> </w:t>
      </w:r>
      <w:r>
        <w:t>to the box plots, we observe a similar pattern of errors, with a wider distribution of errors in cases where the MAPE value is greater and vice versa. While the CNN had the tightest error distribution and lowest MAPE values for nearly every hour of the day, the ARIMA outperformed it at 01:00. The ANN is the runner-up, with the LSTM outperforming it only during the 4:00 hour. Between 01:00 and 03:00 hours, the ARIMA also outperforms the ANN. The LSTM is ranked third.</w:t>
      </w:r>
    </w:p>
    <w:p w14:paraId="4DB767D7" w14:textId="568D00D2" w:rsidR="00FC7CCD" w:rsidRDefault="00FC7CCD" w:rsidP="00FC7CCD">
      <w:pPr>
        <w:ind w:firstLine="288"/>
      </w:pPr>
      <w:r>
        <w:t>Around 14:00 p.m., all four algorithms, including the MLR, made their worst predictions. These algorithms accurately predicted quieter times, such as around 1:00, compared to busier times. The SNF performs poorly overall, outperforming the ARIMA only at 7:00, which was also the point at which the ARIMA made the worst predictions.</w:t>
      </w:r>
      <w:r w:rsidR="00251923">
        <w:t xml:space="preserve"> </w:t>
      </w:r>
    </w:p>
    <w:p w14:paraId="5080D8A3" w14:textId="77777777" w:rsidR="002D6489" w:rsidRDefault="002D6489">
      <w:pPr>
        <w:spacing w:line="240" w:lineRule="auto"/>
        <w:jc w:val="left"/>
      </w:pPr>
      <w:r>
        <w:br w:type="page"/>
      </w:r>
    </w:p>
    <w:p w14:paraId="07909E05" w14:textId="7E5D06CA" w:rsidR="0002035C" w:rsidRDefault="0002035C" w:rsidP="006E4C2F">
      <w:pPr>
        <w:pStyle w:val="Heading3"/>
      </w:pPr>
      <w:bookmarkStart w:id="170" w:name="_Toc86260371"/>
      <w:r>
        <w:lastRenderedPageBreak/>
        <w:t>4.2.</w:t>
      </w:r>
      <w:r w:rsidR="006E4C2F">
        <w:t xml:space="preserve">2 </w:t>
      </w:r>
      <w:r>
        <w:t>The Daily Performance</w:t>
      </w:r>
      <w:bookmarkEnd w:id="170"/>
    </w:p>
    <w:p w14:paraId="4A37A2C0" w14:textId="445D74CB" w:rsidR="0060607D" w:rsidRPr="00E21F51" w:rsidRDefault="0060607D" w:rsidP="0060607D">
      <w:pPr>
        <w:ind w:firstLine="288"/>
      </w:pPr>
      <w:r w:rsidRPr="00E21F51">
        <w:t>The average daily demand profile for each day of the week across the entire test dataset is depicted in</w:t>
      </w:r>
      <w:r>
        <w:t xml:space="preserve"> </w:t>
      </w:r>
      <w:r>
        <w:fldChar w:fldCharType="begin"/>
      </w:r>
      <w:r>
        <w:instrText xml:space="preserve"> REF _Ref85394667 \h </w:instrText>
      </w:r>
      <w:r>
        <w:fldChar w:fldCharType="separate"/>
      </w:r>
      <w:r w:rsidR="00004E51">
        <w:t xml:space="preserve">Figure </w:t>
      </w:r>
      <w:r w:rsidR="00004E51">
        <w:rPr>
          <w:noProof/>
        </w:rPr>
        <w:t>56</w:t>
      </w:r>
      <w:r>
        <w:fldChar w:fldCharType="end"/>
      </w:r>
      <w:r w:rsidRPr="00E21F51">
        <w:t xml:space="preserve"> for both actuals and forecasts. </w:t>
      </w:r>
      <w:r>
        <w:fldChar w:fldCharType="begin"/>
      </w:r>
      <w:r>
        <w:instrText xml:space="preserve"> REF _Ref86170999 \h </w:instrText>
      </w:r>
      <w:r>
        <w:fldChar w:fldCharType="separate"/>
      </w:r>
      <w:r w:rsidR="00004E51">
        <w:t xml:space="preserve">Figure </w:t>
      </w:r>
      <w:r w:rsidR="00004E51">
        <w:rPr>
          <w:noProof/>
        </w:rPr>
        <w:t>57</w:t>
      </w:r>
      <w:r>
        <w:fldChar w:fldCharType="end"/>
      </w:r>
      <w:r>
        <w:t xml:space="preserve"> </w:t>
      </w:r>
      <w:r w:rsidRPr="00E21F51">
        <w:t>shows the MAPE values for each algorithm aggregated as daily averages for each day of the week. Following the preceding figure, boxplots of each algorithm's daily error distribution are shown.</w:t>
      </w:r>
    </w:p>
    <w:p w14:paraId="2E8A96B7" w14:textId="5F0125CB" w:rsidR="00FE4816" w:rsidRDefault="00BC12A7" w:rsidP="00D2696F">
      <w:pPr>
        <w:ind w:firstLine="288"/>
        <w:jc w:val="center"/>
      </w:pPr>
      <w:r w:rsidRPr="00BC12A7">
        <w:rPr>
          <w:noProof/>
        </w:rPr>
        <w:drawing>
          <wp:inline distT="0" distB="0" distL="0" distR="0" wp14:anchorId="5C955AAE" wp14:editId="4736DD1C">
            <wp:extent cx="4672859" cy="3638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rotWithShape="1">
                    <a:blip r:embed="rId108">
                      <a:extLst>
                        <a:ext uri="{28A0092B-C50C-407E-A947-70E740481C1C}">
                          <a14:useLocalDpi xmlns:a14="http://schemas.microsoft.com/office/drawing/2010/main" val="0"/>
                        </a:ext>
                      </a:extLst>
                    </a:blip>
                    <a:srcRect l="3220" t="5967" r="6260"/>
                    <a:stretch/>
                  </pic:blipFill>
                  <pic:spPr bwMode="auto">
                    <a:xfrm>
                      <a:off x="0" y="0"/>
                      <a:ext cx="4677403" cy="3642088"/>
                    </a:xfrm>
                    <a:prstGeom prst="rect">
                      <a:avLst/>
                    </a:prstGeom>
                    <a:noFill/>
                    <a:ln>
                      <a:noFill/>
                    </a:ln>
                    <a:extLst>
                      <a:ext uri="{53640926-AAD7-44D8-BBD7-CCE9431645EC}">
                        <a14:shadowObscured xmlns:a14="http://schemas.microsoft.com/office/drawing/2010/main"/>
                      </a:ext>
                    </a:extLst>
                  </pic:spPr>
                </pic:pic>
              </a:graphicData>
            </a:graphic>
          </wp:inline>
        </w:drawing>
      </w:r>
    </w:p>
    <w:p w14:paraId="2AC2E5C5" w14:textId="5654F758" w:rsidR="00FE4816" w:rsidRDefault="00FE4816" w:rsidP="00FE4816">
      <w:pPr>
        <w:pStyle w:val="Caption"/>
        <w:jc w:val="center"/>
      </w:pPr>
      <w:bookmarkStart w:id="171" w:name="_Ref85394667"/>
      <w:bookmarkStart w:id="172" w:name="_Toc86260461"/>
      <w:r>
        <w:t xml:space="preserve">Figure </w:t>
      </w:r>
      <w:fldSimple w:instr=" SEQ Figure \* ARABIC ">
        <w:r w:rsidR="00004E51">
          <w:rPr>
            <w:noProof/>
          </w:rPr>
          <w:t>56</w:t>
        </w:r>
      </w:fldSimple>
      <w:bookmarkEnd w:id="171"/>
      <w:r>
        <w:t xml:space="preserve"> - </w:t>
      </w:r>
      <w:r w:rsidR="00026237">
        <w:t>T</w:t>
      </w:r>
      <w:r w:rsidR="00026237" w:rsidRPr="0063066F">
        <w:t xml:space="preserve">he Weekly Average </w:t>
      </w:r>
      <w:r w:rsidR="00314CDF">
        <w:t>Demand</w:t>
      </w:r>
      <w:r w:rsidR="00026237" w:rsidRPr="0063066F">
        <w:t xml:space="preserve"> for Each Day</w:t>
      </w:r>
      <w:r w:rsidR="00026237">
        <w:t xml:space="preserve"> </w:t>
      </w:r>
      <w:r>
        <w:t>– Ottawa Dataset</w:t>
      </w:r>
      <w:bookmarkEnd w:id="172"/>
    </w:p>
    <w:p w14:paraId="443A070D" w14:textId="3E28594C" w:rsidR="00B76527" w:rsidRDefault="00B76527" w:rsidP="00B76527">
      <w:pPr>
        <w:pStyle w:val="Heading4"/>
      </w:pPr>
      <w:r>
        <w:t xml:space="preserve">4.2.2.1 </w:t>
      </w:r>
      <w:r w:rsidRPr="009D7DDB">
        <w:t xml:space="preserve">A Snippet on </w:t>
      </w:r>
      <w:r>
        <w:t>Daily</w:t>
      </w:r>
      <w:r w:rsidRPr="009D7DDB">
        <w:t xml:space="preserve"> Performance</w:t>
      </w:r>
    </w:p>
    <w:p w14:paraId="7C6B877F" w14:textId="14E22E7D" w:rsidR="00B76527" w:rsidRPr="00B76527" w:rsidRDefault="00251D3C" w:rsidP="00251D3C">
      <w:pPr>
        <w:ind w:firstLine="288"/>
      </w:pPr>
      <w:r w:rsidRPr="00251D3C">
        <w:t xml:space="preserve">When we compare the MAPE values in </w:t>
      </w:r>
      <w:r>
        <w:fldChar w:fldCharType="begin"/>
      </w:r>
      <w:r>
        <w:instrText xml:space="preserve"> REF _Ref86170999 \h </w:instrText>
      </w:r>
      <w:r>
        <w:fldChar w:fldCharType="separate"/>
      </w:r>
      <w:r w:rsidR="00004E51">
        <w:t xml:space="preserve">Figure </w:t>
      </w:r>
      <w:r w:rsidR="00004E51">
        <w:rPr>
          <w:noProof/>
        </w:rPr>
        <w:t>57</w:t>
      </w:r>
      <w:r>
        <w:fldChar w:fldCharType="end"/>
      </w:r>
      <w:r>
        <w:t xml:space="preserve"> </w:t>
      </w:r>
      <w:r w:rsidRPr="00251D3C">
        <w:t xml:space="preserve">to the error distribution's boxplots. As we can see, Saturdays and Mondays are the most difficult days for algorithms to predict. Tuesdays through Fridays were more predictable. On all seven days of the week, the CNN's MAPE values were the lowest, and all of its boxplots were the narrowest. The ANN is </w:t>
      </w:r>
      <w:r w:rsidRPr="00251D3C">
        <w:lastRenderedPageBreak/>
        <w:t>ranked second, while the LSTM is ranked third. The SNF had the highest MAPE values and the most skewed distribution of errors.</w:t>
      </w:r>
    </w:p>
    <w:p w14:paraId="32229648" w14:textId="77777777" w:rsidR="00470E05" w:rsidRDefault="00470E05" w:rsidP="00470E05">
      <w:pPr>
        <w:keepNext/>
        <w:jc w:val="center"/>
      </w:pPr>
      <w:r w:rsidRPr="00470E05">
        <w:rPr>
          <w:noProof/>
        </w:rPr>
        <w:drawing>
          <wp:inline distT="0" distB="0" distL="0" distR="0" wp14:anchorId="63CEDE01" wp14:editId="49C0A5F6">
            <wp:extent cx="3943350" cy="3219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rotWithShape="1">
                    <a:blip r:embed="rId109">
                      <a:extLst>
                        <a:ext uri="{28A0092B-C50C-407E-A947-70E740481C1C}">
                          <a14:useLocalDpi xmlns:a14="http://schemas.microsoft.com/office/drawing/2010/main" val="0"/>
                        </a:ext>
                      </a:extLst>
                    </a:blip>
                    <a:srcRect l="6440" t="5489" r="6798"/>
                    <a:stretch/>
                  </pic:blipFill>
                  <pic:spPr bwMode="auto">
                    <a:xfrm>
                      <a:off x="0" y="0"/>
                      <a:ext cx="3948741" cy="3224126"/>
                    </a:xfrm>
                    <a:prstGeom prst="rect">
                      <a:avLst/>
                    </a:prstGeom>
                    <a:noFill/>
                    <a:ln>
                      <a:noFill/>
                    </a:ln>
                    <a:extLst>
                      <a:ext uri="{53640926-AAD7-44D8-BBD7-CCE9431645EC}">
                        <a14:shadowObscured xmlns:a14="http://schemas.microsoft.com/office/drawing/2010/main"/>
                      </a:ext>
                    </a:extLst>
                  </pic:spPr>
                </pic:pic>
              </a:graphicData>
            </a:graphic>
          </wp:inline>
        </w:drawing>
      </w:r>
    </w:p>
    <w:p w14:paraId="446AAA5C" w14:textId="6BFFCFD6" w:rsidR="00470E05" w:rsidRDefault="00470E05" w:rsidP="00470E05">
      <w:pPr>
        <w:pStyle w:val="Caption"/>
        <w:jc w:val="center"/>
      </w:pPr>
      <w:bookmarkStart w:id="173" w:name="_Ref86170999"/>
      <w:bookmarkStart w:id="174" w:name="_Toc86260462"/>
      <w:r>
        <w:t xml:space="preserve">Figure </w:t>
      </w:r>
      <w:fldSimple w:instr=" SEQ Figure \* ARABIC ">
        <w:r w:rsidR="00004E51">
          <w:rPr>
            <w:noProof/>
          </w:rPr>
          <w:t>57</w:t>
        </w:r>
      </w:fldSimple>
      <w:bookmarkEnd w:id="173"/>
      <w:r>
        <w:t xml:space="preserve"> - Daily</w:t>
      </w:r>
      <w:r w:rsidRPr="006771A6">
        <w:t xml:space="preserve"> MAPE for the Algorithms </w:t>
      </w:r>
      <w:r>
        <w:t>– Ottawa Dataset</w:t>
      </w:r>
      <w:bookmarkEnd w:id="174"/>
    </w:p>
    <w:p w14:paraId="24F9D791" w14:textId="2F70FFBA" w:rsidR="002A5020" w:rsidRDefault="002A5020" w:rsidP="002A5020">
      <w:pPr>
        <w:ind w:firstLine="288"/>
        <w:jc w:val="center"/>
      </w:pPr>
      <w:r w:rsidRPr="002A5020">
        <w:rPr>
          <w:noProof/>
        </w:rPr>
        <w:drawing>
          <wp:inline distT="0" distB="0" distL="0" distR="0" wp14:anchorId="06A5DA7C" wp14:editId="2202C5B7">
            <wp:extent cx="3858013" cy="30384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rotWithShape="1">
                    <a:blip r:embed="rId110">
                      <a:extLst>
                        <a:ext uri="{28A0092B-C50C-407E-A947-70E740481C1C}">
                          <a14:useLocalDpi xmlns:a14="http://schemas.microsoft.com/office/drawing/2010/main" val="0"/>
                        </a:ext>
                      </a:extLst>
                    </a:blip>
                    <a:srcRect l="3041" t="6205" r="7692"/>
                    <a:stretch/>
                  </pic:blipFill>
                  <pic:spPr bwMode="auto">
                    <a:xfrm>
                      <a:off x="0" y="0"/>
                      <a:ext cx="3858013"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357DC481" w14:textId="14AC0CAA" w:rsidR="00950F3A" w:rsidRDefault="00F7164A" w:rsidP="00F7164A">
      <w:pPr>
        <w:pStyle w:val="Caption"/>
        <w:jc w:val="center"/>
      </w:pPr>
      <w:bookmarkStart w:id="175" w:name="_Toc86260463"/>
      <w:r>
        <w:t xml:space="preserve">Figure </w:t>
      </w:r>
      <w:fldSimple w:instr=" SEQ Figure \* ARABIC ">
        <w:r w:rsidR="00004E51">
          <w:rPr>
            <w:noProof/>
          </w:rPr>
          <w:t>58</w:t>
        </w:r>
      </w:fldSimple>
      <w:r>
        <w:t xml:space="preserve"> - </w:t>
      </w:r>
      <w:r w:rsidR="008B12D7" w:rsidRPr="00A07775">
        <w:t xml:space="preserve">Daily Error Distribution for the CNN Algorithm </w:t>
      </w:r>
      <w:r>
        <w:t>– Ottawa Dataset</w:t>
      </w:r>
      <w:bookmarkEnd w:id="175"/>
    </w:p>
    <w:p w14:paraId="6BFFC89D" w14:textId="4F56E7BE" w:rsidR="007E701B" w:rsidRDefault="00A2752C" w:rsidP="00A2752C">
      <w:pPr>
        <w:jc w:val="center"/>
      </w:pPr>
      <w:r w:rsidRPr="00A2752C">
        <w:rPr>
          <w:noProof/>
        </w:rPr>
        <w:lastRenderedPageBreak/>
        <w:drawing>
          <wp:inline distT="0" distB="0" distL="0" distR="0" wp14:anchorId="62ED8927" wp14:editId="56EB16EB">
            <wp:extent cx="4382135" cy="350393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rotWithShape="1">
                    <a:blip r:embed="rId111">
                      <a:extLst>
                        <a:ext uri="{28A0092B-C50C-407E-A947-70E740481C1C}">
                          <a14:useLocalDpi xmlns:a14="http://schemas.microsoft.com/office/drawing/2010/main" val="0"/>
                        </a:ext>
                      </a:extLst>
                    </a:blip>
                    <a:srcRect l="3400" t="5728" r="8229"/>
                    <a:stretch/>
                  </pic:blipFill>
                  <pic:spPr bwMode="auto">
                    <a:xfrm>
                      <a:off x="0" y="0"/>
                      <a:ext cx="4393126" cy="3512722"/>
                    </a:xfrm>
                    <a:prstGeom prst="rect">
                      <a:avLst/>
                    </a:prstGeom>
                    <a:noFill/>
                    <a:ln>
                      <a:noFill/>
                    </a:ln>
                    <a:extLst>
                      <a:ext uri="{53640926-AAD7-44D8-BBD7-CCE9431645EC}">
                        <a14:shadowObscured xmlns:a14="http://schemas.microsoft.com/office/drawing/2010/main"/>
                      </a:ext>
                    </a:extLst>
                  </pic:spPr>
                </pic:pic>
              </a:graphicData>
            </a:graphic>
          </wp:inline>
        </w:drawing>
      </w:r>
    </w:p>
    <w:p w14:paraId="0777D325" w14:textId="7A19EF44" w:rsidR="007E701B" w:rsidRDefault="007E701B" w:rsidP="007E701B">
      <w:pPr>
        <w:pStyle w:val="Caption"/>
        <w:jc w:val="center"/>
      </w:pPr>
      <w:bookmarkStart w:id="176" w:name="_Toc86260464"/>
      <w:r>
        <w:t xml:space="preserve">Figure </w:t>
      </w:r>
      <w:fldSimple w:instr=" SEQ Figure \* ARABIC ">
        <w:r w:rsidR="00004E51">
          <w:rPr>
            <w:noProof/>
          </w:rPr>
          <w:t>59</w:t>
        </w:r>
      </w:fldSimple>
      <w:r>
        <w:t xml:space="preserve"> - </w:t>
      </w:r>
      <w:r w:rsidR="008B12D7" w:rsidRPr="00A07775">
        <w:t xml:space="preserve">Daily Error Distribution for the </w:t>
      </w:r>
      <w:r w:rsidR="008B12D7">
        <w:t>LSTM</w:t>
      </w:r>
      <w:r w:rsidR="008B12D7" w:rsidRPr="00A07775">
        <w:t xml:space="preserve"> Algorithm </w:t>
      </w:r>
      <w:r>
        <w:t>– Ottawa Dataset</w:t>
      </w:r>
      <w:bookmarkEnd w:id="176"/>
    </w:p>
    <w:p w14:paraId="558038F2" w14:textId="0840D64A" w:rsidR="007A3234" w:rsidRPr="007A3234" w:rsidRDefault="007A3234" w:rsidP="007A3234">
      <w:pPr>
        <w:jc w:val="center"/>
      </w:pPr>
      <w:r w:rsidRPr="007A3234">
        <w:rPr>
          <w:noProof/>
        </w:rPr>
        <w:drawing>
          <wp:inline distT="0" distB="0" distL="0" distR="0" wp14:anchorId="0C168DF1" wp14:editId="068DB472">
            <wp:extent cx="4315522" cy="343852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rotWithShape="1">
                    <a:blip r:embed="rId112">
                      <a:extLst>
                        <a:ext uri="{28A0092B-C50C-407E-A947-70E740481C1C}">
                          <a14:useLocalDpi xmlns:a14="http://schemas.microsoft.com/office/drawing/2010/main" val="0"/>
                        </a:ext>
                      </a:extLst>
                    </a:blip>
                    <a:srcRect l="3219" t="5489" r="7871"/>
                    <a:stretch/>
                  </pic:blipFill>
                  <pic:spPr bwMode="auto">
                    <a:xfrm>
                      <a:off x="0" y="0"/>
                      <a:ext cx="4319356" cy="3441580"/>
                    </a:xfrm>
                    <a:prstGeom prst="rect">
                      <a:avLst/>
                    </a:prstGeom>
                    <a:noFill/>
                    <a:ln>
                      <a:noFill/>
                    </a:ln>
                    <a:extLst>
                      <a:ext uri="{53640926-AAD7-44D8-BBD7-CCE9431645EC}">
                        <a14:shadowObscured xmlns:a14="http://schemas.microsoft.com/office/drawing/2010/main"/>
                      </a:ext>
                    </a:extLst>
                  </pic:spPr>
                </pic:pic>
              </a:graphicData>
            </a:graphic>
          </wp:inline>
        </w:drawing>
      </w:r>
    </w:p>
    <w:p w14:paraId="7CE9FA1C" w14:textId="22D3DEA1" w:rsidR="00BF1EEA" w:rsidRDefault="00D63EB3" w:rsidP="00D63EB3">
      <w:pPr>
        <w:pStyle w:val="Caption"/>
        <w:jc w:val="center"/>
      </w:pPr>
      <w:bookmarkStart w:id="177" w:name="_Toc86260465"/>
      <w:r>
        <w:t xml:space="preserve">Figure </w:t>
      </w:r>
      <w:fldSimple w:instr=" SEQ Figure \* ARABIC ">
        <w:r w:rsidR="00004E51">
          <w:rPr>
            <w:noProof/>
          </w:rPr>
          <w:t>60</w:t>
        </w:r>
      </w:fldSimple>
      <w:r>
        <w:t xml:space="preserve"> - </w:t>
      </w:r>
      <w:r w:rsidR="008B12D7" w:rsidRPr="00A07775">
        <w:t xml:space="preserve">Daily Error Distribution for the </w:t>
      </w:r>
      <w:r w:rsidR="008B12D7">
        <w:t>ANN</w:t>
      </w:r>
      <w:r w:rsidR="008B12D7" w:rsidRPr="00A07775">
        <w:t xml:space="preserve"> Algorithm </w:t>
      </w:r>
      <w:r>
        <w:t>– Ottawa Dataset</w:t>
      </w:r>
      <w:bookmarkEnd w:id="177"/>
    </w:p>
    <w:p w14:paraId="38E16EA0" w14:textId="4813488C" w:rsidR="008E3AB3" w:rsidRPr="008E3AB3" w:rsidRDefault="003536FD" w:rsidP="00421315">
      <w:pPr>
        <w:jc w:val="center"/>
      </w:pPr>
      <w:r w:rsidRPr="003536FD">
        <w:rPr>
          <w:noProof/>
        </w:rPr>
        <w:lastRenderedPageBreak/>
        <w:drawing>
          <wp:inline distT="0" distB="0" distL="0" distR="0" wp14:anchorId="1A28A50C" wp14:editId="6A57CCC6">
            <wp:extent cx="4421505" cy="350147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13">
                      <a:extLst>
                        <a:ext uri="{28A0092B-C50C-407E-A947-70E740481C1C}">
                          <a14:useLocalDpi xmlns:a14="http://schemas.microsoft.com/office/drawing/2010/main" val="0"/>
                        </a:ext>
                      </a:extLst>
                    </a:blip>
                    <a:srcRect l="3042" t="6444" r="8408"/>
                    <a:stretch/>
                  </pic:blipFill>
                  <pic:spPr bwMode="auto">
                    <a:xfrm>
                      <a:off x="0" y="0"/>
                      <a:ext cx="4428262" cy="3506825"/>
                    </a:xfrm>
                    <a:prstGeom prst="rect">
                      <a:avLst/>
                    </a:prstGeom>
                    <a:noFill/>
                    <a:ln>
                      <a:noFill/>
                    </a:ln>
                    <a:extLst>
                      <a:ext uri="{53640926-AAD7-44D8-BBD7-CCE9431645EC}">
                        <a14:shadowObscured xmlns:a14="http://schemas.microsoft.com/office/drawing/2010/main"/>
                      </a:ext>
                    </a:extLst>
                  </pic:spPr>
                </pic:pic>
              </a:graphicData>
            </a:graphic>
          </wp:inline>
        </w:drawing>
      </w:r>
    </w:p>
    <w:p w14:paraId="77312803" w14:textId="5E171300" w:rsidR="00542E1F" w:rsidRDefault="003918DF" w:rsidP="00542E1F">
      <w:pPr>
        <w:pStyle w:val="Caption"/>
        <w:jc w:val="center"/>
      </w:pPr>
      <w:bookmarkStart w:id="178" w:name="_Toc86260466"/>
      <w:r>
        <w:t xml:space="preserve">Figure </w:t>
      </w:r>
      <w:fldSimple w:instr=" SEQ Figure \* ARABIC ">
        <w:r w:rsidR="00004E51">
          <w:rPr>
            <w:noProof/>
          </w:rPr>
          <w:t>61</w:t>
        </w:r>
      </w:fldSimple>
      <w:r>
        <w:t xml:space="preserve"> - </w:t>
      </w:r>
      <w:r w:rsidR="004056EF" w:rsidRPr="00A07775">
        <w:t xml:space="preserve">Daily Error Distribution for the </w:t>
      </w:r>
      <w:r w:rsidR="004056EF">
        <w:t>MLR</w:t>
      </w:r>
      <w:r w:rsidR="004056EF" w:rsidRPr="00A07775">
        <w:t xml:space="preserve"> Algorithm </w:t>
      </w:r>
      <w:r>
        <w:t>– Ottawa Dataset</w:t>
      </w:r>
      <w:bookmarkEnd w:id="178"/>
    </w:p>
    <w:p w14:paraId="638CE0AD" w14:textId="615578AB" w:rsidR="00542E1F" w:rsidRDefault="00C859A6" w:rsidP="00C859A6">
      <w:pPr>
        <w:jc w:val="center"/>
      </w:pPr>
      <w:r w:rsidRPr="00C859A6">
        <w:rPr>
          <w:noProof/>
        </w:rPr>
        <w:drawing>
          <wp:inline distT="0" distB="0" distL="0" distR="0" wp14:anchorId="18BA8585" wp14:editId="1D44E67B">
            <wp:extent cx="4355240" cy="341947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rotWithShape="1">
                    <a:blip r:embed="rId114">
                      <a:extLst>
                        <a:ext uri="{28A0092B-C50C-407E-A947-70E740481C1C}">
                          <a14:useLocalDpi xmlns:a14="http://schemas.microsoft.com/office/drawing/2010/main" val="0"/>
                        </a:ext>
                      </a:extLst>
                    </a:blip>
                    <a:srcRect l="2684" t="6683" r="8229"/>
                    <a:stretch/>
                  </pic:blipFill>
                  <pic:spPr bwMode="auto">
                    <a:xfrm>
                      <a:off x="0" y="0"/>
                      <a:ext cx="4364828" cy="3427003"/>
                    </a:xfrm>
                    <a:prstGeom prst="rect">
                      <a:avLst/>
                    </a:prstGeom>
                    <a:noFill/>
                    <a:ln>
                      <a:noFill/>
                    </a:ln>
                    <a:extLst>
                      <a:ext uri="{53640926-AAD7-44D8-BBD7-CCE9431645EC}">
                        <a14:shadowObscured xmlns:a14="http://schemas.microsoft.com/office/drawing/2010/main"/>
                      </a:ext>
                    </a:extLst>
                  </pic:spPr>
                </pic:pic>
              </a:graphicData>
            </a:graphic>
          </wp:inline>
        </w:drawing>
      </w:r>
    </w:p>
    <w:p w14:paraId="2A4D6E6E" w14:textId="6132A392" w:rsidR="00F46745" w:rsidRDefault="00542E1F" w:rsidP="00542E1F">
      <w:pPr>
        <w:pStyle w:val="Caption"/>
        <w:jc w:val="center"/>
      </w:pPr>
      <w:bookmarkStart w:id="179" w:name="_Toc86260467"/>
      <w:r>
        <w:t xml:space="preserve">Figure </w:t>
      </w:r>
      <w:fldSimple w:instr=" SEQ Figure \* ARABIC ">
        <w:r w:rsidR="00004E51">
          <w:rPr>
            <w:noProof/>
          </w:rPr>
          <w:t>62</w:t>
        </w:r>
      </w:fldSimple>
      <w:r>
        <w:t xml:space="preserve"> - </w:t>
      </w:r>
      <w:r w:rsidR="00D353C0" w:rsidRPr="00A07775">
        <w:t xml:space="preserve">Daily Error Distribution for the </w:t>
      </w:r>
      <w:r w:rsidR="00D353C0">
        <w:t>ARIMA</w:t>
      </w:r>
      <w:r w:rsidR="00D353C0" w:rsidRPr="00A07775">
        <w:t xml:space="preserve"> Algorithm </w:t>
      </w:r>
      <w:r>
        <w:t>– Ottawa Dataset</w:t>
      </w:r>
      <w:bookmarkEnd w:id="179"/>
    </w:p>
    <w:p w14:paraId="735E9BAE" w14:textId="5F023EC9" w:rsidR="00777141" w:rsidRDefault="007614F6" w:rsidP="00E42201">
      <w:pPr>
        <w:jc w:val="center"/>
      </w:pPr>
      <w:r w:rsidRPr="007614F6">
        <w:rPr>
          <w:noProof/>
        </w:rPr>
        <w:lastRenderedPageBreak/>
        <w:drawing>
          <wp:inline distT="0" distB="0" distL="0" distR="0" wp14:anchorId="31A5B01A" wp14:editId="124EC564">
            <wp:extent cx="4654889"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15">
                      <a:extLst>
                        <a:ext uri="{28A0092B-C50C-407E-A947-70E740481C1C}">
                          <a14:useLocalDpi xmlns:a14="http://schemas.microsoft.com/office/drawing/2010/main" val="0"/>
                        </a:ext>
                      </a:extLst>
                    </a:blip>
                    <a:srcRect l="3220" t="6205" r="8229"/>
                    <a:stretch/>
                  </pic:blipFill>
                  <pic:spPr bwMode="auto">
                    <a:xfrm>
                      <a:off x="0" y="0"/>
                      <a:ext cx="4666328" cy="3704782"/>
                    </a:xfrm>
                    <a:prstGeom prst="rect">
                      <a:avLst/>
                    </a:prstGeom>
                    <a:noFill/>
                    <a:ln>
                      <a:noFill/>
                    </a:ln>
                    <a:extLst>
                      <a:ext uri="{53640926-AAD7-44D8-BBD7-CCE9431645EC}">
                        <a14:shadowObscured xmlns:a14="http://schemas.microsoft.com/office/drawing/2010/main"/>
                      </a:ext>
                    </a:extLst>
                  </pic:spPr>
                </pic:pic>
              </a:graphicData>
            </a:graphic>
          </wp:inline>
        </w:drawing>
      </w:r>
    </w:p>
    <w:p w14:paraId="6C327F87" w14:textId="6E049D95" w:rsidR="003E5D0E" w:rsidRDefault="00777141" w:rsidP="00B61BCE">
      <w:pPr>
        <w:pStyle w:val="Caption"/>
        <w:jc w:val="center"/>
        <w:rPr>
          <w:b w:val="0"/>
          <w:bCs w:val="0"/>
          <w:iCs/>
          <w:szCs w:val="26"/>
        </w:rPr>
      </w:pPr>
      <w:bookmarkStart w:id="180" w:name="_Toc86260468"/>
      <w:r>
        <w:t xml:space="preserve">Figure </w:t>
      </w:r>
      <w:fldSimple w:instr=" SEQ Figure \* ARABIC ">
        <w:r w:rsidR="00004E51">
          <w:rPr>
            <w:noProof/>
          </w:rPr>
          <w:t>63</w:t>
        </w:r>
      </w:fldSimple>
      <w:r>
        <w:t xml:space="preserve"> - </w:t>
      </w:r>
      <w:r w:rsidR="00D050FE" w:rsidRPr="00A07775">
        <w:t xml:space="preserve">Daily Error Distribution for the </w:t>
      </w:r>
      <w:r w:rsidR="00D050FE">
        <w:t>SNF</w:t>
      </w:r>
      <w:r w:rsidR="00D050FE" w:rsidRPr="00A07775">
        <w:t xml:space="preserve"> Algorithm </w:t>
      </w:r>
      <w:r>
        <w:t>– Ottawa Dataset</w:t>
      </w:r>
      <w:bookmarkEnd w:id="180"/>
    </w:p>
    <w:p w14:paraId="6A37244B" w14:textId="690AA54A" w:rsidR="0055487E" w:rsidRDefault="0055487E" w:rsidP="00386608">
      <w:pPr>
        <w:pStyle w:val="Heading3"/>
      </w:pPr>
      <w:bookmarkStart w:id="181" w:name="_Toc86260372"/>
      <w:r>
        <w:t>4.2.</w:t>
      </w:r>
      <w:r w:rsidR="00386608">
        <w:t>3</w:t>
      </w:r>
      <w:r w:rsidR="00812B52">
        <w:t xml:space="preserve"> The Monthly Performance</w:t>
      </w:r>
      <w:bookmarkEnd w:id="181"/>
    </w:p>
    <w:p w14:paraId="1D2FEC7A" w14:textId="664084FC" w:rsidR="00B8089D" w:rsidRDefault="00574BB4" w:rsidP="00574BB4">
      <w:pPr>
        <w:ind w:firstLine="288"/>
      </w:pPr>
      <w:r>
        <w:fldChar w:fldCharType="begin"/>
      </w:r>
      <w:r>
        <w:instrText xml:space="preserve"> REF _Ref85397402 \h </w:instrText>
      </w:r>
      <w:r>
        <w:fldChar w:fldCharType="separate"/>
      </w:r>
      <w:r w:rsidR="00004E51">
        <w:t xml:space="preserve">Figure </w:t>
      </w:r>
      <w:r w:rsidR="00004E51">
        <w:rPr>
          <w:noProof/>
        </w:rPr>
        <w:t>64</w:t>
      </w:r>
      <w:r>
        <w:fldChar w:fldCharType="end"/>
      </w:r>
      <w:r w:rsidRPr="00A04923">
        <w:t xml:space="preserve"> depicts the monthly average demand profile for each month of 2019 for both actuals and forecasts. The MAPE values for each algorithm are aggregated in </w:t>
      </w:r>
      <w:r>
        <w:fldChar w:fldCharType="begin"/>
      </w:r>
      <w:r>
        <w:instrText xml:space="preserve"> REF _Ref86172087 \h </w:instrText>
      </w:r>
      <w:r>
        <w:fldChar w:fldCharType="separate"/>
      </w:r>
      <w:r w:rsidR="00004E51">
        <w:t xml:space="preserve">Figure </w:t>
      </w:r>
      <w:r w:rsidR="00004E51">
        <w:rPr>
          <w:noProof/>
        </w:rPr>
        <w:t>65</w:t>
      </w:r>
      <w:r>
        <w:fldChar w:fldCharType="end"/>
      </w:r>
      <w:r>
        <w:t xml:space="preserve"> </w:t>
      </w:r>
      <w:r w:rsidRPr="00A04923">
        <w:t>as monthly averages for each month of the year 2019. Following the preceding figure, boxplots of the monthly error distributions for each algorithm are shown.</w:t>
      </w:r>
      <w:r>
        <w:t xml:space="preserve"> </w:t>
      </w:r>
      <w:r w:rsidR="00B8089D" w:rsidRPr="00B8089D">
        <w:t>According to the demand profile, the highest demand months are January, February, July, and December.</w:t>
      </w:r>
    </w:p>
    <w:p w14:paraId="5784853D" w14:textId="17A1D07B" w:rsidR="00FB17FA" w:rsidRDefault="00CF4F2D" w:rsidP="00FB17FA">
      <w:pPr>
        <w:ind w:firstLine="288"/>
        <w:jc w:val="center"/>
      </w:pPr>
      <w:r w:rsidRPr="00CF4F2D">
        <w:rPr>
          <w:noProof/>
        </w:rPr>
        <w:lastRenderedPageBreak/>
        <w:drawing>
          <wp:inline distT="0" distB="0" distL="0" distR="0" wp14:anchorId="232FE9A4" wp14:editId="43D05336">
            <wp:extent cx="4230735" cy="3438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16">
                      <a:extLst>
                        <a:ext uri="{28A0092B-C50C-407E-A947-70E740481C1C}">
                          <a14:useLocalDpi xmlns:a14="http://schemas.microsoft.com/office/drawing/2010/main" val="0"/>
                        </a:ext>
                      </a:extLst>
                    </a:blip>
                    <a:srcRect l="2863" t="2625" r="7333"/>
                    <a:stretch/>
                  </pic:blipFill>
                  <pic:spPr bwMode="auto">
                    <a:xfrm>
                      <a:off x="0" y="0"/>
                      <a:ext cx="4237934" cy="3444376"/>
                    </a:xfrm>
                    <a:prstGeom prst="rect">
                      <a:avLst/>
                    </a:prstGeom>
                    <a:noFill/>
                    <a:ln>
                      <a:noFill/>
                    </a:ln>
                    <a:extLst>
                      <a:ext uri="{53640926-AAD7-44D8-BBD7-CCE9431645EC}">
                        <a14:shadowObscured xmlns:a14="http://schemas.microsoft.com/office/drawing/2010/main"/>
                      </a:ext>
                    </a:extLst>
                  </pic:spPr>
                </pic:pic>
              </a:graphicData>
            </a:graphic>
          </wp:inline>
        </w:drawing>
      </w:r>
    </w:p>
    <w:p w14:paraId="6E5D92F5" w14:textId="1C2994BA" w:rsidR="00AA4237" w:rsidRDefault="00AA4237" w:rsidP="00AA4237">
      <w:pPr>
        <w:pStyle w:val="Caption"/>
        <w:jc w:val="center"/>
      </w:pPr>
      <w:bookmarkStart w:id="182" w:name="_Ref85397402"/>
      <w:bookmarkStart w:id="183" w:name="_Toc86260469"/>
      <w:r>
        <w:t xml:space="preserve">Figure </w:t>
      </w:r>
      <w:fldSimple w:instr=" SEQ Figure \* ARABIC ">
        <w:r w:rsidR="00004E51">
          <w:rPr>
            <w:noProof/>
          </w:rPr>
          <w:t>64</w:t>
        </w:r>
      </w:fldSimple>
      <w:bookmarkEnd w:id="182"/>
      <w:r>
        <w:t xml:space="preserve"> - </w:t>
      </w:r>
      <w:r w:rsidR="00516E69">
        <w:t>Th</w:t>
      </w:r>
      <w:r w:rsidR="00516E69" w:rsidRPr="00B1288F">
        <w:t xml:space="preserve">e Monthly Average </w:t>
      </w:r>
      <w:r w:rsidR="00542869">
        <w:t>Demand</w:t>
      </w:r>
      <w:r w:rsidR="00516E69" w:rsidRPr="00B1288F">
        <w:t xml:space="preserve"> for Each Month</w:t>
      </w:r>
      <w:r w:rsidR="00516E69">
        <w:t xml:space="preserve"> </w:t>
      </w:r>
      <w:r>
        <w:t>– Ottawa Dataset</w:t>
      </w:r>
      <w:bookmarkEnd w:id="183"/>
    </w:p>
    <w:p w14:paraId="423BC414" w14:textId="77777777" w:rsidR="009F2107" w:rsidRDefault="009F2107" w:rsidP="009F2107">
      <w:pPr>
        <w:keepNext/>
        <w:jc w:val="center"/>
      </w:pPr>
      <w:r w:rsidRPr="009F2107">
        <w:rPr>
          <w:noProof/>
        </w:rPr>
        <w:drawing>
          <wp:inline distT="0" distB="0" distL="0" distR="0" wp14:anchorId="6E57A9E9" wp14:editId="5C19738F">
            <wp:extent cx="4314825" cy="347998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117">
                      <a:extLst>
                        <a:ext uri="{28A0092B-C50C-407E-A947-70E740481C1C}">
                          <a14:useLocalDpi xmlns:a14="http://schemas.microsoft.com/office/drawing/2010/main" val="0"/>
                        </a:ext>
                      </a:extLst>
                    </a:blip>
                    <a:srcRect l="5367" t="5489" r="6798"/>
                    <a:stretch/>
                  </pic:blipFill>
                  <pic:spPr bwMode="auto">
                    <a:xfrm>
                      <a:off x="0" y="0"/>
                      <a:ext cx="4325392" cy="3488504"/>
                    </a:xfrm>
                    <a:prstGeom prst="rect">
                      <a:avLst/>
                    </a:prstGeom>
                    <a:noFill/>
                    <a:ln>
                      <a:noFill/>
                    </a:ln>
                    <a:extLst>
                      <a:ext uri="{53640926-AAD7-44D8-BBD7-CCE9431645EC}">
                        <a14:shadowObscured xmlns:a14="http://schemas.microsoft.com/office/drawing/2010/main"/>
                      </a:ext>
                    </a:extLst>
                  </pic:spPr>
                </pic:pic>
              </a:graphicData>
            </a:graphic>
          </wp:inline>
        </w:drawing>
      </w:r>
    </w:p>
    <w:p w14:paraId="41ADD830" w14:textId="22833E2C" w:rsidR="009F2107" w:rsidRPr="00AC279E" w:rsidRDefault="009F2107" w:rsidP="009F2107">
      <w:pPr>
        <w:pStyle w:val="Caption"/>
        <w:jc w:val="center"/>
      </w:pPr>
      <w:bookmarkStart w:id="184" w:name="_Ref86172087"/>
      <w:bookmarkStart w:id="185" w:name="_Toc86260470"/>
      <w:r>
        <w:t xml:space="preserve">Figure </w:t>
      </w:r>
      <w:fldSimple w:instr=" SEQ Figure \* ARABIC ">
        <w:r w:rsidR="00004E51">
          <w:rPr>
            <w:noProof/>
          </w:rPr>
          <w:t>65</w:t>
        </w:r>
      </w:fldSimple>
      <w:bookmarkEnd w:id="184"/>
      <w:r>
        <w:t xml:space="preserve"> - </w:t>
      </w:r>
      <w:r w:rsidRPr="00D8190B">
        <w:t xml:space="preserve">Monthly MAPE for Each Algorithm </w:t>
      </w:r>
      <w:r>
        <w:t>– Ottawa Dataset</w:t>
      </w:r>
      <w:bookmarkEnd w:id="185"/>
    </w:p>
    <w:p w14:paraId="74E57E80" w14:textId="5C4B9F51" w:rsidR="006D5A46" w:rsidRDefault="00722AF3" w:rsidP="006D5A46">
      <w:pPr>
        <w:ind w:firstLine="288"/>
        <w:jc w:val="center"/>
      </w:pPr>
      <w:r w:rsidRPr="00722AF3">
        <w:rPr>
          <w:noProof/>
        </w:rPr>
        <w:lastRenderedPageBreak/>
        <w:drawing>
          <wp:inline distT="0" distB="0" distL="0" distR="0" wp14:anchorId="55856840" wp14:editId="75F0BA9B">
            <wp:extent cx="4374844" cy="35052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rotWithShape="1">
                    <a:blip r:embed="rId118">
                      <a:extLst>
                        <a:ext uri="{28A0092B-C50C-407E-A947-70E740481C1C}">
                          <a14:useLocalDpi xmlns:a14="http://schemas.microsoft.com/office/drawing/2010/main" val="0"/>
                        </a:ext>
                      </a:extLst>
                    </a:blip>
                    <a:srcRect l="3220" t="5728" r="8587"/>
                    <a:stretch/>
                  </pic:blipFill>
                  <pic:spPr bwMode="auto">
                    <a:xfrm>
                      <a:off x="0" y="0"/>
                      <a:ext cx="4379490" cy="3508923"/>
                    </a:xfrm>
                    <a:prstGeom prst="rect">
                      <a:avLst/>
                    </a:prstGeom>
                    <a:noFill/>
                    <a:ln>
                      <a:noFill/>
                    </a:ln>
                    <a:extLst>
                      <a:ext uri="{53640926-AAD7-44D8-BBD7-CCE9431645EC}">
                        <a14:shadowObscured xmlns:a14="http://schemas.microsoft.com/office/drawing/2010/main"/>
                      </a:ext>
                    </a:extLst>
                  </pic:spPr>
                </pic:pic>
              </a:graphicData>
            </a:graphic>
          </wp:inline>
        </w:drawing>
      </w:r>
    </w:p>
    <w:p w14:paraId="0216386E" w14:textId="71100ED5" w:rsidR="00C6222C" w:rsidRDefault="00CF1639" w:rsidP="00CF1639">
      <w:pPr>
        <w:pStyle w:val="Caption"/>
        <w:jc w:val="center"/>
      </w:pPr>
      <w:bookmarkStart w:id="186" w:name="_Toc86260471"/>
      <w:r>
        <w:t xml:space="preserve">Figure </w:t>
      </w:r>
      <w:fldSimple w:instr=" SEQ Figure \* ARABIC ">
        <w:r w:rsidR="00004E51">
          <w:rPr>
            <w:noProof/>
          </w:rPr>
          <w:t>66</w:t>
        </w:r>
      </w:fldSimple>
      <w:r>
        <w:t xml:space="preserve"> - </w:t>
      </w:r>
      <w:r w:rsidR="00B41AB1" w:rsidRPr="009A03DA">
        <w:t>Monthly Error Distribution for CNN Algorithm</w:t>
      </w:r>
      <w:r w:rsidR="00B41AB1">
        <w:t xml:space="preserve"> </w:t>
      </w:r>
      <w:r>
        <w:t>– Ottawa Dataset</w:t>
      </w:r>
      <w:bookmarkEnd w:id="186"/>
    </w:p>
    <w:p w14:paraId="5397EE47" w14:textId="4E767D8D" w:rsidR="005F6446" w:rsidRDefault="00DC0B86" w:rsidP="00DC0B86">
      <w:pPr>
        <w:jc w:val="center"/>
      </w:pPr>
      <w:r w:rsidRPr="00DC0B86">
        <w:rPr>
          <w:noProof/>
        </w:rPr>
        <w:drawing>
          <wp:inline distT="0" distB="0" distL="0" distR="0" wp14:anchorId="77A4108F" wp14:editId="55BC1FDA">
            <wp:extent cx="4356360" cy="3448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rotWithShape="1">
                    <a:blip r:embed="rId119">
                      <a:extLst>
                        <a:ext uri="{28A0092B-C50C-407E-A947-70E740481C1C}">
                          <a14:useLocalDpi xmlns:a14="http://schemas.microsoft.com/office/drawing/2010/main" val="0"/>
                        </a:ext>
                      </a:extLst>
                    </a:blip>
                    <a:srcRect l="2862" t="6683" r="8766"/>
                    <a:stretch/>
                  </pic:blipFill>
                  <pic:spPr bwMode="auto">
                    <a:xfrm>
                      <a:off x="0" y="0"/>
                      <a:ext cx="4362730" cy="3453092"/>
                    </a:xfrm>
                    <a:prstGeom prst="rect">
                      <a:avLst/>
                    </a:prstGeom>
                    <a:noFill/>
                    <a:ln>
                      <a:noFill/>
                    </a:ln>
                    <a:extLst>
                      <a:ext uri="{53640926-AAD7-44D8-BBD7-CCE9431645EC}">
                        <a14:shadowObscured xmlns:a14="http://schemas.microsoft.com/office/drawing/2010/main"/>
                      </a:ext>
                    </a:extLst>
                  </pic:spPr>
                </pic:pic>
              </a:graphicData>
            </a:graphic>
          </wp:inline>
        </w:drawing>
      </w:r>
    </w:p>
    <w:p w14:paraId="6DBBB893" w14:textId="512A611D" w:rsidR="005F6446" w:rsidRDefault="005F6446" w:rsidP="005F6446">
      <w:pPr>
        <w:pStyle w:val="Caption"/>
        <w:jc w:val="center"/>
      </w:pPr>
      <w:bookmarkStart w:id="187" w:name="_Toc86260472"/>
      <w:r>
        <w:t xml:space="preserve">Figure </w:t>
      </w:r>
      <w:fldSimple w:instr=" SEQ Figure \* ARABIC ">
        <w:r w:rsidR="00004E51">
          <w:rPr>
            <w:noProof/>
          </w:rPr>
          <w:t>67</w:t>
        </w:r>
      </w:fldSimple>
      <w:r>
        <w:t xml:space="preserve"> - </w:t>
      </w:r>
      <w:r w:rsidR="00B41AB1" w:rsidRPr="009A03DA">
        <w:t xml:space="preserve">Monthly Error Distribution for </w:t>
      </w:r>
      <w:r w:rsidR="00B41AB1">
        <w:t>LSTM</w:t>
      </w:r>
      <w:r w:rsidR="00B41AB1" w:rsidRPr="009A03DA">
        <w:t xml:space="preserve"> Algorithm</w:t>
      </w:r>
      <w:r w:rsidR="00B41AB1">
        <w:t xml:space="preserve"> </w:t>
      </w:r>
      <w:r>
        <w:t>– Ottawa Dataset</w:t>
      </w:r>
      <w:bookmarkEnd w:id="187"/>
    </w:p>
    <w:p w14:paraId="51767967" w14:textId="1257B00F" w:rsidR="00C254DF" w:rsidRPr="00C254DF" w:rsidRDefault="001574E8" w:rsidP="00C254DF">
      <w:pPr>
        <w:jc w:val="center"/>
      </w:pPr>
      <w:r w:rsidRPr="001574E8">
        <w:rPr>
          <w:noProof/>
        </w:rPr>
        <w:lastRenderedPageBreak/>
        <w:drawing>
          <wp:inline distT="0" distB="0" distL="0" distR="0" wp14:anchorId="609240A0" wp14:editId="40F7DFEB">
            <wp:extent cx="4285615" cy="3447694"/>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rotWithShape="1">
                    <a:blip r:embed="rId120">
                      <a:extLst>
                        <a:ext uri="{28A0092B-C50C-407E-A947-70E740481C1C}">
                          <a14:useLocalDpi xmlns:a14="http://schemas.microsoft.com/office/drawing/2010/main" val="0"/>
                        </a:ext>
                      </a:extLst>
                    </a:blip>
                    <a:srcRect l="3220" t="5728" r="8945"/>
                    <a:stretch/>
                  </pic:blipFill>
                  <pic:spPr bwMode="auto">
                    <a:xfrm>
                      <a:off x="0" y="0"/>
                      <a:ext cx="4296225" cy="3456230"/>
                    </a:xfrm>
                    <a:prstGeom prst="rect">
                      <a:avLst/>
                    </a:prstGeom>
                    <a:noFill/>
                    <a:ln>
                      <a:noFill/>
                    </a:ln>
                    <a:extLst>
                      <a:ext uri="{53640926-AAD7-44D8-BBD7-CCE9431645EC}">
                        <a14:shadowObscured xmlns:a14="http://schemas.microsoft.com/office/drawing/2010/main"/>
                      </a:ext>
                    </a:extLst>
                  </pic:spPr>
                </pic:pic>
              </a:graphicData>
            </a:graphic>
          </wp:inline>
        </w:drawing>
      </w:r>
    </w:p>
    <w:p w14:paraId="4E4A3148" w14:textId="088E776C" w:rsidR="007C4301" w:rsidRDefault="001B28ED" w:rsidP="001B28ED">
      <w:pPr>
        <w:pStyle w:val="Caption"/>
        <w:jc w:val="center"/>
      </w:pPr>
      <w:bookmarkStart w:id="188" w:name="_Toc86260473"/>
      <w:r>
        <w:t xml:space="preserve">Figure </w:t>
      </w:r>
      <w:fldSimple w:instr=" SEQ Figure \* ARABIC ">
        <w:r w:rsidR="00004E51">
          <w:rPr>
            <w:noProof/>
          </w:rPr>
          <w:t>68</w:t>
        </w:r>
      </w:fldSimple>
      <w:r>
        <w:t xml:space="preserve"> - </w:t>
      </w:r>
      <w:r w:rsidR="002D5AB0" w:rsidRPr="009A03DA">
        <w:t xml:space="preserve">Monthly Error Distribution for </w:t>
      </w:r>
      <w:r w:rsidR="002D5AB0">
        <w:t>A</w:t>
      </w:r>
      <w:r w:rsidR="002D5AB0" w:rsidRPr="009A03DA">
        <w:t>NN Algorithm</w:t>
      </w:r>
      <w:r w:rsidR="002D5AB0">
        <w:t xml:space="preserve"> </w:t>
      </w:r>
      <w:r>
        <w:t>– Ottawa Dataset</w:t>
      </w:r>
      <w:bookmarkEnd w:id="188"/>
    </w:p>
    <w:p w14:paraId="6363A8B5" w14:textId="123279B4" w:rsidR="005A1B24" w:rsidRDefault="00616D7B" w:rsidP="005B2C53">
      <w:pPr>
        <w:jc w:val="center"/>
      </w:pPr>
      <w:r w:rsidRPr="00616D7B">
        <w:rPr>
          <w:noProof/>
        </w:rPr>
        <w:drawing>
          <wp:inline distT="0" distB="0" distL="0" distR="0" wp14:anchorId="1B9AD073" wp14:editId="0BDB0A20">
            <wp:extent cx="4393260" cy="348615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21">
                      <a:extLst>
                        <a:ext uri="{28A0092B-C50C-407E-A947-70E740481C1C}">
                          <a14:useLocalDpi xmlns:a14="http://schemas.microsoft.com/office/drawing/2010/main" val="0"/>
                        </a:ext>
                      </a:extLst>
                    </a:blip>
                    <a:srcRect l="3220" t="6444" r="8408"/>
                    <a:stretch/>
                  </pic:blipFill>
                  <pic:spPr bwMode="auto">
                    <a:xfrm>
                      <a:off x="0" y="0"/>
                      <a:ext cx="4400596" cy="3491971"/>
                    </a:xfrm>
                    <a:prstGeom prst="rect">
                      <a:avLst/>
                    </a:prstGeom>
                    <a:noFill/>
                    <a:ln>
                      <a:noFill/>
                    </a:ln>
                    <a:extLst>
                      <a:ext uri="{53640926-AAD7-44D8-BBD7-CCE9431645EC}">
                        <a14:shadowObscured xmlns:a14="http://schemas.microsoft.com/office/drawing/2010/main"/>
                      </a:ext>
                    </a:extLst>
                  </pic:spPr>
                </pic:pic>
              </a:graphicData>
            </a:graphic>
          </wp:inline>
        </w:drawing>
      </w:r>
    </w:p>
    <w:p w14:paraId="3EA474D8" w14:textId="36100831" w:rsidR="005A1B24" w:rsidRDefault="005A1B24" w:rsidP="005A1B24">
      <w:pPr>
        <w:pStyle w:val="Caption"/>
        <w:jc w:val="center"/>
      </w:pPr>
      <w:bookmarkStart w:id="189" w:name="_Toc86260474"/>
      <w:r>
        <w:t xml:space="preserve">Figure </w:t>
      </w:r>
      <w:fldSimple w:instr=" SEQ Figure \* ARABIC ">
        <w:r w:rsidR="00004E51">
          <w:rPr>
            <w:noProof/>
          </w:rPr>
          <w:t>69</w:t>
        </w:r>
      </w:fldSimple>
      <w:r>
        <w:t xml:space="preserve"> - </w:t>
      </w:r>
      <w:r w:rsidR="002D5AB0" w:rsidRPr="009A03DA">
        <w:t xml:space="preserve">Monthly Error Distribution for </w:t>
      </w:r>
      <w:r w:rsidR="002D5AB0">
        <w:t xml:space="preserve">MLR </w:t>
      </w:r>
      <w:r w:rsidR="002D5AB0" w:rsidRPr="009A03DA">
        <w:t>Algorithm</w:t>
      </w:r>
      <w:r w:rsidR="002D5AB0">
        <w:t xml:space="preserve"> </w:t>
      </w:r>
      <w:r>
        <w:t>– Ottawa Dataset</w:t>
      </w:r>
      <w:bookmarkEnd w:id="189"/>
    </w:p>
    <w:p w14:paraId="46349F9B" w14:textId="5E908CC9" w:rsidR="00D67FF2" w:rsidRPr="00D67FF2" w:rsidRDefault="00B4767A" w:rsidP="00696804">
      <w:pPr>
        <w:jc w:val="center"/>
      </w:pPr>
      <w:r w:rsidRPr="00B4767A">
        <w:rPr>
          <w:noProof/>
        </w:rPr>
        <w:lastRenderedPageBreak/>
        <w:drawing>
          <wp:inline distT="0" distB="0" distL="0" distR="0" wp14:anchorId="034F3BA7" wp14:editId="1A1AF0BD">
            <wp:extent cx="4245980" cy="33813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rotWithShape="1">
                    <a:blip r:embed="rId122">
                      <a:extLst>
                        <a:ext uri="{28A0092B-C50C-407E-A947-70E740481C1C}">
                          <a14:useLocalDpi xmlns:a14="http://schemas.microsoft.com/office/drawing/2010/main" val="0"/>
                        </a:ext>
                      </a:extLst>
                    </a:blip>
                    <a:srcRect l="3042" t="5728" r="8229"/>
                    <a:stretch/>
                  </pic:blipFill>
                  <pic:spPr bwMode="auto">
                    <a:xfrm>
                      <a:off x="0" y="0"/>
                      <a:ext cx="4254717" cy="3388333"/>
                    </a:xfrm>
                    <a:prstGeom prst="rect">
                      <a:avLst/>
                    </a:prstGeom>
                    <a:noFill/>
                    <a:ln>
                      <a:noFill/>
                    </a:ln>
                    <a:extLst>
                      <a:ext uri="{53640926-AAD7-44D8-BBD7-CCE9431645EC}">
                        <a14:shadowObscured xmlns:a14="http://schemas.microsoft.com/office/drawing/2010/main"/>
                      </a:ext>
                    </a:extLst>
                  </pic:spPr>
                </pic:pic>
              </a:graphicData>
            </a:graphic>
          </wp:inline>
        </w:drawing>
      </w:r>
    </w:p>
    <w:p w14:paraId="08B46D42" w14:textId="4A597814" w:rsidR="002A4FF5" w:rsidRDefault="009D17C2" w:rsidP="009D17C2">
      <w:pPr>
        <w:pStyle w:val="Caption"/>
        <w:jc w:val="center"/>
      </w:pPr>
      <w:bookmarkStart w:id="190" w:name="_Toc86260475"/>
      <w:r>
        <w:t xml:space="preserve">Figure </w:t>
      </w:r>
      <w:fldSimple w:instr=" SEQ Figure \* ARABIC ">
        <w:r w:rsidR="00004E51">
          <w:rPr>
            <w:noProof/>
          </w:rPr>
          <w:t>70</w:t>
        </w:r>
      </w:fldSimple>
      <w:r>
        <w:t xml:space="preserve"> - </w:t>
      </w:r>
      <w:r w:rsidR="002D5AB0" w:rsidRPr="009A03DA">
        <w:t xml:space="preserve">Monthly Error Distribution for </w:t>
      </w:r>
      <w:r w:rsidR="002D5AB0">
        <w:t>ARIMA</w:t>
      </w:r>
      <w:r w:rsidR="002D5AB0" w:rsidRPr="009A03DA">
        <w:t xml:space="preserve"> Algorithm</w:t>
      </w:r>
      <w:r w:rsidR="002D5AB0">
        <w:t xml:space="preserve"> </w:t>
      </w:r>
      <w:r>
        <w:t>– Ottawa Dataset</w:t>
      </w:r>
      <w:bookmarkEnd w:id="190"/>
    </w:p>
    <w:p w14:paraId="32614F25" w14:textId="3E85A45A" w:rsidR="001F01E0" w:rsidRDefault="00BF731E" w:rsidP="00BF731E">
      <w:pPr>
        <w:jc w:val="center"/>
      </w:pPr>
      <w:r w:rsidRPr="00BF731E">
        <w:rPr>
          <w:noProof/>
        </w:rPr>
        <w:drawing>
          <wp:inline distT="0" distB="0" distL="0" distR="0" wp14:anchorId="79B50341" wp14:editId="450CB9A9">
            <wp:extent cx="4453277" cy="353377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23">
                      <a:extLst>
                        <a:ext uri="{28A0092B-C50C-407E-A947-70E740481C1C}">
                          <a14:useLocalDpi xmlns:a14="http://schemas.microsoft.com/office/drawing/2010/main" val="0"/>
                        </a:ext>
                      </a:extLst>
                    </a:blip>
                    <a:srcRect l="2862" t="6444" r="8766"/>
                    <a:stretch/>
                  </pic:blipFill>
                  <pic:spPr bwMode="auto">
                    <a:xfrm>
                      <a:off x="0" y="0"/>
                      <a:ext cx="4465740" cy="3543665"/>
                    </a:xfrm>
                    <a:prstGeom prst="rect">
                      <a:avLst/>
                    </a:prstGeom>
                    <a:noFill/>
                    <a:ln>
                      <a:noFill/>
                    </a:ln>
                    <a:extLst>
                      <a:ext uri="{53640926-AAD7-44D8-BBD7-CCE9431645EC}">
                        <a14:shadowObscured xmlns:a14="http://schemas.microsoft.com/office/drawing/2010/main"/>
                      </a:ext>
                    </a:extLst>
                  </pic:spPr>
                </pic:pic>
              </a:graphicData>
            </a:graphic>
          </wp:inline>
        </w:drawing>
      </w:r>
    </w:p>
    <w:p w14:paraId="675696BF" w14:textId="1988FBCC" w:rsidR="001F01E0" w:rsidRDefault="001F01E0" w:rsidP="001F01E0">
      <w:pPr>
        <w:pStyle w:val="Caption"/>
        <w:jc w:val="center"/>
      </w:pPr>
      <w:bookmarkStart w:id="191" w:name="_Toc86260476"/>
      <w:r>
        <w:t xml:space="preserve">Figure </w:t>
      </w:r>
      <w:fldSimple w:instr=" SEQ Figure \* ARABIC ">
        <w:r w:rsidR="00004E51">
          <w:rPr>
            <w:noProof/>
          </w:rPr>
          <w:t>71</w:t>
        </w:r>
      </w:fldSimple>
      <w:r>
        <w:t xml:space="preserve"> - </w:t>
      </w:r>
      <w:r w:rsidR="00CE077C" w:rsidRPr="009A03DA">
        <w:t xml:space="preserve">Monthly Error Distribution for </w:t>
      </w:r>
      <w:r w:rsidR="00CE077C">
        <w:t>SNF</w:t>
      </w:r>
      <w:r w:rsidR="00CE077C" w:rsidRPr="009A03DA">
        <w:t xml:space="preserve"> Algorithm</w:t>
      </w:r>
      <w:r w:rsidR="00CE077C">
        <w:t xml:space="preserve"> </w:t>
      </w:r>
      <w:r>
        <w:t>– Ottawa Dataset</w:t>
      </w:r>
      <w:bookmarkEnd w:id="191"/>
    </w:p>
    <w:p w14:paraId="431FC25F" w14:textId="77777777" w:rsidR="00B214DB" w:rsidRDefault="00B214DB" w:rsidP="00B214DB">
      <w:pPr>
        <w:pStyle w:val="Heading4"/>
      </w:pPr>
      <w:r>
        <w:lastRenderedPageBreak/>
        <w:t xml:space="preserve">4.2.3.1 </w:t>
      </w:r>
      <w:r w:rsidRPr="009D7DDB">
        <w:t xml:space="preserve">A Snippet on </w:t>
      </w:r>
      <w:r>
        <w:t>Monthly</w:t>
      </w:r>
      <w:r w:rsidRPr="009D7DDB">
        <w:t xml:space="preserve"> Performance</w:t>
      </w:r>
    </w:p>
    <w:p w14:paraId="5C51A47A" w14:textId="3CA02AB7" w:rsidR="00B214DB" w:rsidRPr="00B214DB" w:rsidRDefault="00B214DB" w:rsidP="00B214DB">
      <w:pPr>
        <w:ind w:firstLine="288"/>
      </w:pPr>
      <w:r w:rsidRPr="005F05E5">
        <w:t xml:space="preserve">When the MAPE values in </w:t>
      </w:r>
      <w:r w:rsidR="00E102FD">
        <w:fldChar w:fldCharType="begin"/>
      </w:r>
      <w:r w:rsidR="00E102FD">
        <w:instrText xml:space="preserve"> REF _Ref86172087 \h </w:instrText>
      </w:r>
      <w:r w:rsidR="00E102FD">
        <w:fldChar w:fldCharType="separate"/>
      </w:r>
      <w:r w:rsidR="00004E51">
        <w:t xml:space="preserve">Figure </w:t>
      </w:r>
      <w:r w:rsidR="00004E51">
        <w:rPr>
          <w:noProof/>
        </w:rPr>
        <w:t>65</w:t>
      </w:r>
      <w:r w:rsidR="00E102FD">
        <w:fldChar w:fldCharType="end"/>
      </w:r>
      <w:r w:rsidR="00E102FD">
        <w:t xml:space="preserve"> </w:t>
      </w:r>
      <w:r w:rsidRPr="005F05E5">
        <w:t>are compared to the box plots, it becomes clear that July was the most difficult month to forecast using all algorithms except the CNN. July was found to be relatively easy by CNN, with April and May being the most difficult months. The CNN has the lowest MAPE values and the narrowest error distribution; it was only surpassed in January by the ANN. The ANN is ranked second and was only surpassed in May by the LSTM. The LSTM is ranked third. January to March and October to November were relatively easy for the majority of algorithms to forecast. Overall, the SNF had the highest MAPE values and the widest error distribution; it outperformed the ARIMA only in May and October.</w:t>
      </w:r>
    </w:p>
    <w:p w14:paraId="778D9153" w14:textId="6E605C02" w:rsidR="00C47B30" w:rsidRDefault="00C47B30" w:rsidP="00C47B30">
      <w:pPr>
        <w:pStyle w:val="Heading3"/>
      </w:pPr>
      <w:bookmarkStart w:id="192" w:name="_Toc86260373"/>
      <w:r>
        <w:t xml:space="preserve">4.2.4 </w:t>
      </w:r>
      <w:r w:rsidRPr="002B69C3">
        <w:t>Performance During the Seasons</w:t>
      </w:r>
      <w:bookmarkEnd w:id="192"/>
    </w:p>
    <w:p w14:paraId="76747677" w14:textId="0F91FC5B" w:rsidR="00BD3251" w:rsidRDefault="009B6D33" w:rsidP="000B5951">
      <w:pPr>
        <w:ind w:firstLine="288"/>
      </w:pPr>
      <w:r w:rsidRPr="009B6D33">
        <w:t>The table below summarizes the MAPE and RMSE values obtained in the Ottawa test dataset for the average of various seasons. In Spring, CNN and ANN made their worst predictions. Summer was the worst prediction season for all other algorithms, including the LSTM. In Winter, the LSTM and ANN made the simplest predictions. The CNN and MLR made the most straightforward predictions in the Autumn. All preceding observations were made using MAPE values rather than RMSE values for ease of interpretation. However, across all four seasons, CNN had the lowest MAPE and RMSE values. The ANN and LSTM are placed second and third, respectively. The SNF is last in the standings, with the lowest overall performance metrics across all seasons.</w:t>
      </w:r>
    </w:p>
    <w:p w14:paraId="6D711470" w14:textId="795C5221" w:rsidR="00B14E19" w:rsidRDefault="00B14E19" w:rsidP="00B14E19">
      <w:pPr>
        <w:ind w:firstLine="288"/>
        <w:jc w:val="center"/>
      </w:pPr>
      <w:r w:rsidRPr="00B14E19">
        <w:rPr>
          <w:noProof/>
        </w:rPr>
        <w:lastRenderedPageBreak/>
        <w:drawing>
          <wp:inline distT="0" distB="0" distL="0" distR="0" wp14:anchorId="2BD1D24C" wp14:editId="000F3A95">
            <wp:extent cx="4278280" cy="353377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84313" cy="3538758"/>
                    </a:xfrm>
                    <a:prstGeom prst="rect">
                      <a:avLst/>
                    </a:prstGeom>
                    <a:noFill/>
                    <a:ln>
                      <a:noFill/>
                    </a:ln>
                  </pic:spPr>
                </pic:pic>
              </a:graphicData>
            </a:graphic>
          </wp:inline>
        </w:drawing>
      </w:r>
    </w:p>
    <w:p w14:paraId="420072FC" w14:textId="1792C220" w:rsidR="008471CD" w:rsidRDefault="008471CD" w:rsidP="008471CD">
      <w:pPr>
        <w:pStyle w:val="Caption"/>
        <w:jc w:val="center"/>
      </w:pPr>
      <w:bookmarkStart w:id="193" w:name="_Toc86260401"/>
      <w:r>
        <w:t xml:space="preserve">Table </w:t>
      </w:r>
      <w:fldSimple w:instr=" SEQ Table \* ARABIC ">
        <w:r w:rsidR="00004E51">
          <w:rPr>
            <w:noProof/>
          </w:rPr>
          <w:t>11</w:t>
        </w:r>
      </w:fldSimple>
      <w:r>
        <w:t xml:space="preserve"> - </w:t>
      </w:r>
      <w:r w:rsidR="005A1C88" w:rsidRPr="00040840">
        <w:t xml:space="preserve">Seasonal MAPE and RMSE for the </w:t>
      </w:r>
      <w:r w:rsidR="005A1C88">
        <w:t>Ottawa</w:t>
      </w:r>
      <w:r w:rsidR="005A1C88" w:rsidRPr="00040840">
        <w:t xml:space="preserve"> Dataset</w:t>
      </w:r>
      <w:bookmarkEnd w:id="193"/>
    </w:p>
    <w:p w14:paraId="5D63D9DB" w14:textId="700A8524" w:rsidR="00FC32C5" w:rsidRDefault="00FC32C5" w:rsidP="00FC32C5">
      <w:pPr>
        <w:pStyle w:val="Heading3"/>
      </w:pPr>
      <w:bookmarkStart w:id="194" w:name="_Toc86260374"/>
      <w:r>
        <w:t xml:space="preserve">4.2.5 </w:t>
      </w:r>
      <w:r w:rsidRPr="00A50162">
        <w:t>Comprehensive Analysis Discussion</w:t>
      </w:r>
      <w:bookmarkEnd w:id="194"/>
    </w:p>
    <w:p w14:paraId="1775130C" w14:textId="77777777" w:rsidR="00474544" w:rsidRDefault="00474544" w:rsidP="00474544">
      <w:pPr>
        <w:ind w:firstLine="288"/>
      </w:pPr>
      <w:r w:rsidRPr="00474544">
        <w:t>Ottawa's dataset is similar to Toronto's but contains some significant differences. The highest average demand occurred in January, February, July, and December. July proved to be the most challenging month to forecast for all algorithms except CNN. July was ranked third most difficult month by CNN, behind April and May. For the ANN and CNN, the most difficult season to forecast was spring; summer came in second. Summer was the most difficult season for all other algorithms, including the LSTM. Winter was the easiest season for the LSTM and the ANN.</w:t>
      </w:r>
    </w:p>
    <w:p w14:paraId="0012D273" w14:textId="56FB2B8F" w:rsidR="005E641E" w:rsidRDefault="00E12170" w:rsidP="00474544">
      <w:pPr>
        <w:ind w:firstLine="288"/>
      </w:pPr>
      <w:r w:rsidRPr="00E12170">
        <w:t xml:space="preserve">Figure 72 depicts a scatter plot for the Ottawa dataset that is similar to the one for the Toronto dataset. They appear to be identical, but the Ottawa scatterplot has nearly the same level of demand during the winter and summer, when temperatures were cold and hot, </w:t>
      </w:r>
      <w:r w:rsidRPr="00E12170">
        <w:lastRenderedPageBreak/>
        <w:t>respectively. While demand is significantly higher in the summer months in the Toronto dataset than it is in the winter months.</w:t>
      </w:r>
    </w:p>
    <w:p w14:paraId="6E8E67CF" w14:textId="0BC4E7DC" w:rsidR="00634CD3" w:rsidRDefault="00634CD3" w:rsidP="00634CD3">
      <w:pPr>
        <w:ind w:firstLine="288"/>
        <w:jc w:val="center"/>
      </w:pPr>
      <w:r w:rsidRPr="00634CD3">
        <w:rPr>
          <w:noProof/>
        </w:rPr>
        <w:drawing>
          <wp:inline distT="0" distB="0" distL="0" distR="0" wp14:anchorId="3ECA672A" wp14:editId="4876E967">
            <wp:extent cx="4067175" cy="320836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25">
                      <a:extLst>
                        <a:ext uri="{28A0092B-C50C-407E-A947-70E740481C1C}">
                          <a14:useLocalDpi xmlns:a14="http://schemas.microsoft.com/office/drawing/2010/main" val="0"/>
                        </a:ext>
                      </a:extLst>
                    </a:blip>
                    <a:srcRect l="2505" t="5489" r="7692"/>
                    <a:stretch/>
                  </pic:blipFill>
                  <pic:spPr bwMode="auto">
                    <a:xfrm>
                      <a:off x="0" y="0"/>
                      <a:ext cx="4067175" cy="3208369"/>
                    </a:xfrm>
                    <a:prstGeom prst="rect">
                      <a:avLst/>
                    </a:prstGeom>
                    <a:noFill/>
                    <a:ln>
                      <a:noFill/>
                    </a:ln>
                    <a:extLst>
                      <a:ext uri="{53640926-AAD7-44D8-BBD7-CCE9431645EC}">
                        <a14:shadowObscured xmlns:a14="http://schemas.microsoft.com/office/drawing/2010/main"/>
                      </a:ext>
                    </a:extLst>
                  </pic:spPr>
                </pic:pic>
              </a:graphicData>
            </a:graphic>
          </wp:inline>
        </w:drawing>
      </w:r>
    </w:p>
    <w:p w14:paraId="0EE19B63" w14:textId="3FC4C81E" w:rsidR="005E641E" w:rsidRDefault="005E641E" w:rsidP="005E641E">
      <w:pPr>
        <w:pStyle w:val="Caption"/>
        <w:jc w:val="center"/>
      </w:pPr>
      <w:bookmarkStart w:id="195" w:name="_Toc86260477"/>
      <w:r>
        <w:t xml:space="preserve">Figure </w:t>
      </w:r>
      <w:fldSimple w:instr=" SEQ Figure \* ARABIC ">
        <w:r w:rsidR="00004E51">
          <w:rPr>
            <w:noProof/>
          </w:rPr>
          <w:t>72</w:t>
        </w:r>
      </w:fldSimple>
      <w:r>
        <w:t xml:space="preserve"> </w:t>
      </w:r>
      <w:r w:rsidR="00F34863">
        <w:t>-</w:t>
      </w:r>
      <w:r>
        <w:t xml:space="preserve"> </w:t>
      </w:r>
      <w:r w:rsidR="001C274B" w:rsidRPr="001C274B">
        <w:t>Scatter Plot of Load Demand versus Temperature</w:t>
      </w:r>
      <w:r>
        <w:t xml:space="preserve"> – </w:t>
      </w:r>
      <w:r w:rsidR="00832A55">
        <w:t>Ottawa</w:t>
      </w:r>
      <w:r>
        <w:t xml:space="preserve"> Dataset</w:t>
      </w:r>
      <w:bookmarkEnd w:id="195"/>
    </w:p>
    <w:p w14:paraId="52ACB383" w14:textId="5627655A" w:rsidR="00474544" w:rsidRDefault="000B7A5A" w:rsidP="000B7A5A">
      <w:pPr>
        <w:ind w:firstLine="288"/>
      </w:pPr>
      <w:r w:rsidRPr="000B7A5A">
        <w:t>In the Ottawa dataset, the average peak demand occurs between 16:00 and 21:00. With the exception of ARIMA, all algorithms made their worst predictions between 11:00 and 16:00, when the majority of people are awake and using electricity or working at their jobs. Mondays and Saturdays were the most difficult days to predict for the algorithms, which may be because Monday is the first working day of the week and Saturday is the first day of the weekend. Sundays posed a challenge for the algorithms as well, but Mondays and Saturdays posed the greatest challenge. The middle of the week, specifically Tuesdays to Fridays, was the easiest time period to forecast for all algorithms.</w:t>
      </w:r>
      <w:r w:rsidR="00474544">
        <w:t xml:space="preserve">  </w:t>
      </w:r>
    </w:p>
    <w:p w14:paraId="3301FA96" w14:textId="1730A91C" w:rsidR="00474544" w:rsidRDefault="00F800AB" w:rsidP="00474544">
      <w:pPr>
        <w:ind w:firstLine="288"/>
      </w:pPr>
      <w:r w:rsidRPr="00F800AB">
        <w:t xml:space="preserve">Across all time periods and seasons, the CNN algorithm outperformed all other algorithms. The ANN and LSTM algorithms come in second and third place, respectively. </w:t>
      </w:r>
      <w:r w:rsidRPr="00F800AB">
        <w:lastRenderedPageBreak/>
        <w:t>The SNF is ranked last due to its poor performance across all time periods and seasons; it only outperformed the ARIMA in a few cases.</w:t>
      </w:r>
    </w:p>
    <w:p w14:paraId="605C82A2" w14:textId="3F325BC9" w:rsidR="0095403F" w:rsidRDefault="0095403F" w:rsidP="0082408F">
      <w:pPr>
        <w:pStyle w:val="Heading2"/>
      </w:pPr>
      <w:bookmarkStart w:id="196" w:name="_Toc86260375"/>
      <w:r>
        <w:t>4.</w:t>
      </w:r>
      <w:r w:rsidR="0082408F">
        <w:t>3</w:t>
      </w:r>
      <w:r>
        <w:t xml:space="preserve"> The Saint John Dataset</w:t>
      </w:r>
      <w:bookmarkEnd w:id="196"/>
    </w:p>
    <w:p w14:paraId="5CEF8323" w14:textId="42C6F665" w:rsidR="009D2E90" w:rsidRPr="009D2E90" w:rsidRDefault="009D2E90" w:rsidP="009D2E90">
      <w:pPr>
        <w:ind w:firstLine="288"/>
      </w:pPr>
      <w:r w:rsidRPr="009D2E90">
        <w:t>The Saint John dataset consists of hourly load aggregation measurements collected throughout the city between January 2018 and October 2021. The algorithms were trained between January 2018 and October 20</w:t>
      </w:r>
      <w:r w:rsidRPr="009D2E90">
        <w:rPr>
          <w:vertAlign w:val="superscript"/>
        </w:rPr>
        <w:t>th</w:t>
      </w:r>
      <w:r>
        <w:t>,</w:t>
      </w:r>
      <w:r w:rsidRPr="009D2E90">
        <w:t xml:space="preserve"> 2020, and tested between October 21</w:t>
      </w:r>
      <w:proofErr w:type="gramStart"/>
      <w:r w:rsidRPr="009D2E90">
        <w:rPr>
          <w:vertAlign w:val="superscript"/>
        </w:rPr>
        <w:t>st</w:t>
      </w:r>
      <w:r w:rsidRPr="009D2E90">
        <w:t xml:space="preserve"> </w:t>
      </w:r>
      <w:r>
        <w:t>,</w:t>
      </w:r>
      <w:proofErr w:type="gramEnd"/>
      <w:r>
        <w:t xml:space="preserve"> </w:t>
      </w:r>
      <w:r w:rsidRPr="009D2E90">
        <w:t xml:space="preserve">2020 and October 20th, 2021. </w:t>
      </w:r>
    </w:p>
    <w:p w14:paraId="421A6BC3" w14:textId="0F9ECC19" w:rsidR="0082408F" w:rsidRDefault="0082408F" w:rsidP="0082408F">
      <w:pPr>
        <w:pStyle w:val="Heading3"/>
      </w:pPr>
      <w:bookmarkStart w:id="197" w:name="_Toc86260376"/>
      <w:r>
        <w:t>4.3.1 The Hourly Performance</w:t>
      </w:r>
      <w:bookmarkEnd w:id="197"/>
    </w:p>
    <w:p w14:paraId="5A08997F" w14:textId="44213D46" w:rsidR="00CE0F8E" w:rsidRPr="009056A3" w:rsidRDefault="00CE0F8E" w:rsidP="00CE0F8E">
      <w:pPr>
        <w:ind w:firstLine="288"/>
        <w:rPr>
          <w:sz w:val="16"/>
          <w:szCs w:val="16"/>
        </w:rPr>
      </w:pPr>
      <w:r w:rsidRPr="00C04AA4">
        <w:t xml:space="preserve">The average hourly demand profile for both actuals and forecasts across the entire test dataset is depicted in </w:t>
      </w:r>
      <w:r>
        <w:fldChar w:fldCharType="begin"/>
      </w:r>
      <w:r>
        <w:instrText xml:space="preserve"> REF _Ref86233925 \h </w:instrText>
      </w:r>
      <w:r>
        <w:fldChar w:fldCharType="separate"/>
      </w:r>
      <w:r w:rsidR="00004E51">
        <w:t xml:space="preserve">Figure </w:t>
      </w:r>
      <w:r w:rsidR="00004E51">
        <w:rPr>
          <w:noProof/>
        </w:rPr>
        <w:t>73</w:t>
      </w:r>
      <w:r>
        <w:fldChar w:fldCharType="end"/>
      </w:r>
      <w:r w:rsidRPr="00C04AA4">
        <w:t xml:space="preserve">. The MAPE values for each algorithm </w:t>
      </w:r>
      <w:r>
        <w:t>are</w:t>
      </w:r>
      <w:r w:rsidRPr="00C04AA4">
        <w:t xml:space="preserve"> depicted in </w:t>
      </w:r>
      <w:r>
        <w:fldChar w:fldCharType="begin"/>
      </w:r>
      <w:r>
        <w:instrText xml:space="preserve"> REF _Ref86233929 \h </w:instrText>
      </w:r>
      <w:r>
        <w:fldChar w:fldCharType="separate"/>
      </w:r>
      <w:r w:rsidR="00004E51">
        <w:t xml:space="preserve">Figure </w:t>
      </w:r>
      <w:r w:rsidR="00004E51">
        <w:rPr>
          <w:noProof/>
        </w:rPr>
        <w:t>74</w:t>
      </w:r>
      <w:r>
        <w:fldChar w:fldCharType="end"/>
      </w:r>
      <w:r w:rsidRPr="00C04AA4">
        <w:t xml:space="preserve"> when they are aggregated as hourly averages.</w:t>
      </w:r>
      <w:r>
        <w:t xml:space="preserve"> </w:t>
      </w:r>
      <w:r w:rsidRPr="001E7F93">
        <w:t>Following the preceding figure, boxplots of the hourly error distribution for each of the algorithms on an hourly timescale are shown</w:t>
      </w:r>
      <w:r w:rsidR="009056A3">
        <w:t>.</w:t>
      </w:r>
    </w:p>
    <w:p w14:paraId="5F8E1A19" w14:textId="77777777" w:rsidR="001D10E7" w:rsidRDefault="001D10E7" w:rsidP="001D10E7">
      <w:pPr>
        <w:keepNext/>
        <w:jc w:val="center"/>
      </w:pPr>
      <w:r w:rsidRPr="001D10E7">
        <w:rPr>
          <w:noProof/>
        </w:rPr>
        <w:drawing>
          <wp:inline distT="0" distB="0" distL="0" distR="0" wp14:anchorId="04AC6BFB" wp14:editId="246B3460">
            <wp:extent cx="3269817" cy="2647950"/>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rotWithShape="1">
                    <a:blip r:embed="rId126">
                      <a:extLst>
                        <a:ext uri="{28A0092B-C50C-407E-A947-70E740481C1C}">
                          <a14:useLocalDpi xmlns:a14="http://schemas.microsoft.com/office/drawing/2010/main" val="0"/>
                        </a:ext>
                      </a:extLst>
                    </a:blip>
                    <a:srcRect l="4114" t="5489" r="8408"/>
                    <a:stretch/>
                  </pic:blipFill>
                  <pic:spPr bwMode="auto">
                    <a:xfrm>
                      <a:off x="0" y="0"/>
                      <a:ext cx="3297109" cy="2670051"/>
                    </a:xfrm>
                    <a:prstGeom prst="rect">
                      <a:avLst/>
                    </a:prstGeom>
                    <a:noFill/>
                    <a:ln>
                      <a:noFill/>
                    </a:ln>
                    <a:extLst>
                      <a:ext uri="{53640926-AAD7-44D8-BBD7-CCE9431645EC}">
                        <a14:shadowObscured xmlns:a14="http://schemas.microsoft.com/office/drawing/2010/main"/>
                      </a:ext>
                    </a:extLst>
                  </pic:spPr>
                </pic:pic>
              </a:graphicData>
            </a:graphic>
          </wp:inline>
        </w:drawing>
      </w:r>
    </w:p>
    <w:p w14:paraId="1F056B4B" w14:textId="744D251A" w:rsidR="000201CE" w:rsidRDefault="001D10E7" w:rsidP="001D10E7">
      <w:pPr>
        <w:pStyle w:val="Caption"/>
        <w:jc w:val="center"/>
      </w:pPr>
      <w:bookmarkStart w:id="198" w:name="_Ref86233925"/>
      <w:bookmarkStart w:id="199" w:name="_Toc86260478"/>
      <w:r>
        <w:t xml:space="preserve">Figure </w:t>
      </w:r>
      <w:fldSimple w:instr=" SEQ Figure \* ARABIC ">
        <w:r w:rsidR="00004E51">
          <w:rPr>
            <w:noProof/>
          </w:rPr>
          <w:t>73</w:t>
        </w:r>
      </w:fldSimple>
      <w:bookmarkEnd w:id="198"/>
      <w:r>
        <w:t xml:space="preserve"> - Th</w:t>
      </w:r>
      <w:r w:rsidRPr="004D381C">
        <w:t xml:space="preserve">e Hourly Average </w:t>
      </w:r>
      <w:r w:rsidR="006040D1">
        <w:t>Demand</w:t>
      </w:r>
      <w:r w:rsidRPr="004D381C">
        <w:t xml:space="preserve"> for Each Hour</w:t>
      </w:r>
      <w:r>
        <w:t xml:space="preserve"> – Saint John</w:t>
      </w:r>
      <w:r w:rsidRPr="004D381C">
        <w:t xml:space="preserve"> Dataset</w:t>
      </w:r>
      <w:bookmarkEnd w:id="199"/>
    </w:p>
    <w:p w14:paraId="7362583D" w14:textId="77777777" w:rsidR="00ED000C" w:rsidRDefault="00ED000C" w:rsidP="00ED000C">
      <w:pPr>
        <w:keepNext/>
        <w:jc w:val="center"/>
      </w:pPr>
      <w:r w:rsidRPr="00ED000C">
        <w:rPr>
          <w:noProof/>
        </w:rPr>
        <w:lastRenderedPageBreak/>
        <w:drawing>
          <wp:inline distT="0" distB="0" distL="0" distR="0" wp14:anchorId="109E778A" wp14:editId="1E3EDCB3">
            <wp:extent cx="4437103" cy="36195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rotWithShape="1">
                    <a:blip r:embed="rId127">
                      <a:extLst>
                        <a:ext uri="{28A0092B-C50C-407E-A947-70E740481C1C}">
                          <a14:useLocalDpi xmlns:a14="http://schemas.microsoft.com/office/drawing/2010/main" val="0"/>
                        </a:ext>
                      </a:extLst>
                    </a:blip>
                    <a:srcRect l="5187" t="5967" r="8408"/>
                    <a:stretch/>
                  </pic:blipFill>
                  <pic:spPr bwMode="auto">
                    <a:xfrm>
                      <a:off x="0" y="0"/>
                      <a:ext cx="4440826" cy="3622537"/>
                    </a:xfrm>
                    <a:prstGeom prst="rect">
                      <a:avLst/>
                    </a:prstGeom>
                    <a:noFill/>
                    <a:ln>
                      <a:noFill/>
                    </a:ln>
                    <a:extLst>
                      <a:ext uri="{53640926-AAD7-44D8-BBD7-CCE9431645EC}">
                        <a14:shadowObscured xmlns:a14="http://schemas.microsoft.com/office/drawing/2010/main"/>
                      </a:ext>
                    </a:extLst>
                  </pic:spPr>
                </pic:pic>
              </a:graphicData>
            </a:graphic>
          </wp:inline>
        </w:drawing>
      </w:r>
    </w:p>
    <w:p w14:paraId="363EAE59" w14:textId="46046288" w:rsidR="00855331" w:rsidRDefault="00ED000C" w:rsidP="00ED000C">
      <w:pPr>
        <w:pStyle w:val="Caption"/>
        <w:jc w:val="center"/>
      </w:pPr>
      <w:bookmarkStart w:id="200" w:name="_Ref86233929"/>
      <w:bookmarkStart w:id="201" w:name="_Toc86260479"/>
      <w:r>
        <w:t xml:space="preserve">Figure </w:t>
      </w:r>
      <w:fldSimple w:instr=" SEQ Figure \* ARABIC ">
        <w:r w:rsidR="00004E51">
          <w:rPr>
            <w:noProof/>
          </w:rPr>
          <w:t>74</w:t>
        </w:r>
      </w:fldSimple>
      <w:bookmarkEnd w:id="200"/>
      <w:r>
        <w:t xml:space="preserve"> - Hourly</w:t>
      </w:r>
      <w:r w:rsidRPr="006771A6">
        <w:t xml:space="preserve"> MAPE for the Algorithms </w:t>
      </w:r>
      <w:r>
        <w:t>– Saint John Dataset</w:t>
      </w:r>
      <w:bookmarkEnd w:id="201"/>
    </w:p>
    <w:p w14:paraId="08FF882A" w14:textId="77777777" w:rsidR="00990A7E" w:rsidRDefault="00990A7E" w:rsidP="00990A7E">
      <w:pPr>
        <w:keepNext/>
        <w:jc w:val="center"/>
      </w:pPr>
      <w:r w:rsidRPr="00990A7E">
        <w:rPr>
          <w:noProof/>
        </w:rPr>
        <w:drawing>
          <wp:inline distT="0" distB="0" distL="0" distR="0" wp14:anchorId="40D07F63" wp14:editId="3DAB5C1B">
            <wp:extent cx="4114170" cy="333375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5"/>
                    <pic:cNvPicPr>
                      <a:picLocks noChangeAspect="1" noChangeArrowheads="1"/>
                    </pic:cNvPicPr>
                  </pic:nvPicPr>
                  <pic:blipFill rotWithShape="1">
                    <a:blip r:embed="rId128">
                      <a:extLst>
                        <a:ext uri="{28A0092B-C50C-407E-A947-70E740481C1C}">
                          <a14:useLocalDpi xmlns:a14="http://schemas.microsoft.com/office/drawing/2010/main" val="0"/>
                        </a:ext>
                      </a:extLst>
                    </a:blip>
                    <a:srcRect l="4651" t="6205" r="8587"/>
                    <a:stretch/>
                  </pic:blipFill>
                  <pic:spPr bwMode="auto">
                    <a:xfrm>
                      <a:off x="0" y="0"/>
                      <a:ext cx="4123951" cy="3341676"/>
                    </a:xfrm>
                    <a:prstGeom prst="rect">
                      <a:avLst/>
                    </a:prstGeom>
                    <a:noFill/>
                    <a:ln>
                      <a:noFill/>
                    </a:ln>
                    <a:extLst>
                      <a:ext uri="{53640926-AAD7-44D8-BBD7-CCE9431645EC}">
                        <a14:shadowObscured xmlns:a14="http://schemas.microsoft.com/office/drawing/2010/main"/>
                      </a:ext>
                    </a:extLst>
                  </pic:spPr>
                </pic:pic>
              </a:graphicData>
            </a:graphic>
          </wp:inline>
        </w:drawing>
      </w:r>
    </w:p>
    <w:p w14:paraId="1901B7C3" w14:textId="3E78431E" w:rsidR="00990A7E" w:rsidRDefault="00990A7E" w:rsidP="00990A7E">
      <w:pPr>
        <w:pStyle w:val="Caption"/>
        <w:jc w:val="center"/>
      </w:pPr>
      <w:bookmarkStart w:id="202" w:name="_Toc86260480"/>
      <w:r>
        <w:t xml:space="preserve">Figure </w:t>
      </w:r>
      <w:fldSimple w:instr=" SEQ Figure \* ARABIC ">
        <w:r w:rsidR="00004E51">
          <w:rPr>
            <w:noProof/>
          </w:rPr>
          <w:t>75</w:t>
        </w:r>
      </w:fldSimple>
      <w:r>
        <w:t xml:space="preserve"> - </w:t>
      </w:r>
      <w:bookmarkStart w:id="203" w:name="_Hlk85900755"/>
      <w:r w:rsidRPr="00413AE5">
        <w:t>Hourly Error Distribution for the CNN Algorithm</w:t>
      </w:r>
      <w:r>
        <w:t xml:space="preserve"> – Saint John Dataset</w:t>
      </w:r>
      <w:bookmarkEnd w:id="202"/>
      <w:bookmarkEnd w:id="203"/>
    </w:p>
    <w:p w14:paraId="264566D8" w14:textId="77777777" w:rsidR="00707D68" w:rsidRDefault="00707D68" w:rsidP="00707D68">
      <w:pPr>
        <w:keepNext/>
        <w:jc w:val="center"/>
      </w:pPr>
      <w:r w:rsidRPr="00707D68">
        <w:rPr>
          <w:noProof/>
        </w:rPr>
        <w:lastRenderedPageBreak/>
        <w:drawing>
          <wp:inline distT="0" distB="0" distL="0" distR="0" wp14:anchorId="1E26848C" wp14:editId="54551AB2">
            <wp:extent cx="4208504" cy="339090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6"/>
                    <pic:cNvPicPr>
                      <a:picLocks noChangeAspect="1" noChangeArrowheads="1"/>
                    </pic:cNvPicPr>
                  </pic:nvPicPr>
                  <pic:blipFill rotWithShape="1">
                    <a:blip r:embed="rId129">
                      <a:extLst>
                        <a:ext uri="{28A0092B-C50C-407E-A947-70E740481C1C}">
                          <a14:useLocalDpi xmlns:a14="http://schemas.microsoft.com/office/drawing/2010/main" val="0"/>
                        </a:ext>
                      </a:extLst>
                    </a:blip>
                    <a:srcRect l="4294" t="5967" r="8229"/>
                    <a:stretch/>
                  </pic:blipFill>
                  <pic:spPr bwMode="auto">
                    <a:xfrm>
                      <a:off x="0" y="0"/>
                      <a:ext cx="4216149" cy="3397059"/>
                    </a:xfrm>
                    <a:prstGeom prst="rect">
                      <a:avLst/>
                    </a:prstGeom>
                    <a:noFill/>
                    <a:ln>
                      <a:noFill/>
                    </a:ln>
                    <a:extLst>
                      <a:ext uri="{53640926-AAD7-44D8-BBD7-CCE9431645EC}">
                        <a14:shadowObscured xmlns:a14="http://schemas.microsoft.com/office/drawing/2010/main"/>
                      </a:ext>
                    </a:extLst>
                  </pic:spPr>
                </pic:pic>
              </a:graphicData>
            </a:graphic>
          </wp:inline>
        </w:drawing>
      </w:r>
    </w:p>
    <w:p w14:paraId="1C9AF25E" w14:textId="6AF5DB5A" w:rsidR="00707D68" w:rsidRDefault="00707D68" w:rsidP="00707D68">
      <w:pPr>
        <w:pStyle w:val="Caption"/>
        <w:jc w:val="center"/>
      </w:pPr>
      <w:bookmarkStart w:id="204" w:name="_Toc86260481"/>
      <w:r>
        <w:t xml:space="preserve">Figure </w:t>
      </w:r>
      <w:fldSimple w:instr=" SEQ Figure \* ARABIC ">
        <w:r w:rsidR="00004E51">
          <w:rPr>
            <w:noProof/>
          </w:rPr>
          <w:t>76</w:t>
        </w:r>
      </w:fldSimple>
      <w:r>
        <w:t xml:space="preserve"> - </w:t>
      </w:r>
      <w:r w:rsidRPr="00413AE5">
        <w:t xml:space="preserve">Hourly Error Distribution for the </w:t>
      </w:r>
      <w:r>
        <w:t>LSTM</w:t>
      </w:r>
      <w:r w:rsidRPr="00413AE5">
        <w:t xml:space="preserve"> Algorithm</w:t>
      </w:r>
      <w:r>
        <w:t xml:space="preserve"> – Saint John Dataset</w:t>
      </w:r>
      <w:bookmarkEnd w:id="204"/>
    </w:p>
    <w:p w14:paraId="149B728B" w14:textId="77777777" w:rsidR="00E5509A" w:rsidRDefault="00E5509A" w:rsidP="00E5509A">
      <w:pPr>
        <w:keepNext/>
        <w:jc w:val="center"/>
      </w:pPr>
      <w:r w:rsidRPr="00E5509A">
        <w:rPr>
          <w:noProof/>
        </w:rPr>
        <w:drawing>
          <wp:inline distT="0" distB="0" distL="0" distR="0" wp14:anchorId="258E337A" wp14:editId="478AC491">
            <wp:extent cx="4338938" cy="3533775"/>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
                    <pic:cNvPicPr>
                      <a:picLocks noChangeAspect="1" noChangeArrowheads="1"/>
                    </pic:cNvPicPr>
                  </pic:nvPicPr>
                  <pic:blipFill rotWithShape="1">
                    <a:blip r:embed="rId130">
                      <a:extLst>
                        <a:ext uri="{28A0092B-C50C-407E-A947-70E740481C1C}">
                          <a14:useLocalDpi xmlns:a14="http://schemas.microsoft.com/office/drawing/2010/main" val="0"/>
                        </a:ext>
                      </a:extLst>
                    </a:blip>
                    <a:srcRect l="4473" t="5728" r="8766"/>
                    <a:stretch/>
                  </pic:blipFill>
                  <pic:spPr bwMode="auto">
                    <a:xfrm>
                      <a:off x="0" y="0"/>
                      <a:ext cx="4347681" cy="3540896"/>
                    </a:xfrm>
                    <a:prstGeom prst="rect">
                      <a:avLst/>
                    </a:prstGeom>
                    <a:noFill/>
                    <a:ln>
                      <a:noFill/>
                    </a:ln>
                    <a:extLst>
                      <a:ext uri="{53640926-AAD7-44D8-BBD7-CCE9431645EC}">
                        <a14:shadowObscured xmlns:a14="http://schemas.microsoft.com/office/drawing/2010/main"/>
                      </a:ext>
                    </a:extLst>
                  </pic:spPr>
                </pic:pic>
              </a:graphicData>
            </a:graphic>
          </wp:inline>
        </w:drawing>
      </w:r>
    </w:p>
    <w:p w14:paraId="447CF5D8" w14:textId="52AD30C5" w:rsidR="00996E0E" w:rsidRDefault="00E5509A" w:rsidP="00E5509A">
      <w:pPr>
        <w:pStyle w:val="Caption"/>
        <w:jc w:val="center"/>
      </w:pPr>
      <w:bookmarkStart w:id="205" w:name="_Toc86260482"/>
      <w:r>
        <w:t xml:space="preserve">Figure </w:t>
      </w:r>
      <w:fldSimple w:instr=" SEQ Figure \* ARABIC ">
        <w:r w:rsidR="00004E51">
          <w:rPr>
            <w:noProof/>
          </w:rPr>
          <w:t>77</w:t>
        </w:r>
      </w:fldSimple>
      <w:r>
        <w:t xml:space="preserve"> - </w:t>
      </w:r>
      <w:r w:rsidRPr="00413AE5">
        <w:t xml:space="preserve">Hourly Error Distribution for the </w:t>
      </w:r>
      <w:r>
        <w:t>ANN</w:t>
      </w:r>
      <w:r w:rsidRPr="00413AE5">
        <w:t xml:space="preserve"> Algorithm</w:t>
      </w:r>
      <w:r>
        <w:t xml:space="preserve"> – Saint John Dataset</w:t>
      </w:r>
      <w:bookmarkEnd w:id="205"/>
    </w:p>
    <w:p w14:paraId="2A5E6C34" w14:textId="77777777" w:rsidR="00C97DD7" w:rsidRDefault="00C97DD7" w:rsidP="00C97DD7">
      <w:pPr>
        <w:keepNext/>
        <w:jc w:val="center"/>
      </w:pPr>
      <w:r w:rsidRPr="00C97DD7">
        <w:rPr>
          <w:noProof/>
        </w:rPr>
        <w:lastRenderedPageBreak/>
        <w:drawing>
          <wp:inline distT="0" distB="0" distL="0" distR="0" wp14:anchorId="23A57567" wp14:editId="1052F280">
            <wp:extent cx="4314825" cy="3458918"/>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31">
                      <a:extLst>
                        <a:ext uri="{28A0092B-C50C-407E-A947-70E740481C1C}">
                          <a14:useLocalDpi xmlns:a14="http://schemas.microsoft.com/office/drawing/2010/main" val="0"/>
                        </a:ext>
                      </a:extLst>
                    </a:blip>
                    <a:srcRect l="4114" t="6444" r="8408"/>
                    <a:stretch/>
                  </pic:blipFill>
                  <pic:spPr bwMode="auto">
                    <a:xfrm>
                      <a:off x="0" y="0"/>
                      <a:ext cx="4320742" cy="3463661"/>
                    </a:xfrm>
                    <a:prstGeom prst="rect">
                      <a:avLst/>
                    </a:prstGeom>
                    <a:noFill/>
                    <a:ln>
                      <a:noFill/>
                    </a:ln>
                    <a:extLst>
                      <a:ext uri="{53640926-AAD7-44D8-BBD7-CCE9431645EC}">
                        <a14:shadowObscured xmlns:a14="http://schemas.microsoft.com/office/drawing/2010/main"/>
                      </a:ext>
                    </a:extLst>
                  </pic:spPr>
                </pic:pic>
              </a:graphicData>
            </a:graphic>
          </wp:inline>
        </w:drawing>
      </w:r>
    </w:p>
    <w:p w14:paraId="7A4E7B72" w14:textId="3E9A166B" w:rsidR="003148D4" w:rsidRDefault="00C97DD7" w:rsidP="00C97DD7">
      <w:pPr>
        <w:pStyle w:val="Caption"/>
        <w:jc w:val="center"/>
      </w:pPr>
      <w:bookmarkStart w:id="206" w:name="_Toc86260483"/>
      <w:r>
        <w:t xml:space="preserve">Figure </w:t>
      </w:r>
      <w:fldSimple w:instr=" SEQ Figure \* ARABIC ">
        <w:r w:rsidR="00004E51">
          <w:rPr>
            <w:noProof/>
          </w:rPr>
          <w:t>78</w:t>
        </w:r>
      </w:fldSimple>
      <w:r>
        <w:t xml:space="preserve"> - </w:t>
      </w:r>
      <w:r w:rsidRPr="00413AE5">
        <w:t xml:space="preserve">Hourly Error Distribution for the </w:t>
      </w:r>
      <w:r>
        <w:t>MLR</w:t>
      </w:r>
      <w:r w:rsidRPr="00413AE5">
        <w:t xml:space="preserve"> Algorithm</w:t>
      </w:r>
      <w:r>
        <w:t xml:space="preserve"> – Saint John Dataset</w:t>
      </w:r>
      <w:bookmarkEnd w:id="206"/>
    </w:p>
    <w:p w14:paraId="50177A59" w14:textId="77777777" w:rsidR="0091762B" w:rsidRDefault="0091762B" w:rsidP="0091762B">
      <w:pPr>
        <w:keepNext/>
        <w:jc w:val="center"/>
      </w:pPr>
      <w:r w:rsidRPr="0091762B">
        <w:rPr>
          <w:noProof/>
        </w:rPr>
        <w:drawing>
          <wp:inline distT="0" distB="0" distL="0" distR="0" wp14:anchorId="536E96A2" wp14:editId="0E22ECF3">
            <wp:extent cx="4327656" cy="3448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1"/>
                    <pic:cNvPicPr>
                      <a:picLocks noChangeAspect="1" noChangeArrowheads="1"/>
                    </pic:cNvPicPr>
                  </pic:nvPicPr>
                  <pic:blipFill rotWithShape="1">
                    <a:blip r:embed="rId132">
                      <a:extLst>
                        <a:ext uri="{28A0092B-C50C-407E-A947-70E740481C1C}">
                          <a14:useLocalDpi xmlns:a14="http://schemas.microsoft.com/office/drawing/2010/main" val="0"/>
                        </a:ext>
                      </a:extLst>
                    </a:blip>
                    <a:srcRect l="4294" t="6444" r="7692"/>
                    <a:stretch/>
                  </pic:blipFill>
                  <pic:spPr bwMode="auto">
                    <a:xfrm>
                      <a:off x="0" y="0"/>
                      <a:ext cx="4337215" cy="3455666"/>
                    </a:xfrm>
                    <a:prstGeom prst="rect">
                      <a:avLst/>
                    </a:prstGeom>
                    <a:noFill/>
                    <a:ln>
                      <a:noFill/>
                    </a:ln>
                    <a:extLst>
                      <a:ext uri="{53640926-AAD7-44D8-BBD7-CCE9431645EC}">
                        <a14:shadowObscured xmlns:a14="http://schemas.microsoft.com/office/drawing/2010/main"/>
                      </a:ext>
                    </a:extLst>
                  </pic:spPr>
                </pic:pic>
              </a:graphicData>
            </a:graphic>
          </wp:inline>
        </w:drawing>
      </w:r>
    </w:p>
    <w:p w14:paraId="39AF5D82" w14:textId="2E706D68" w:rsidR="00324DC9" w:rsidRDefault="0091762B" w:rsidP="00CC24E5">
      <w:pPr>
        <w:pStyle w:val="Caption"/>
        <w:jc w:val="center"/>
      </w:pPr>
      <w:bookmarkStart w:id="207" w:name="_Toc86260484"/>
      <w:r>
        <w:t xml:space="preserve">Figure </w:t>
      </w:r>
      <w:fldSimple w:instr=" SEQ Figure \* ARABIC ">
        <w:r w:rsidR="00004E51">
          <w:rPr>
            <w:noProof/>
          </w:rPr>
          <w:t>79</w:t>
        </w:r>
      </w:fldSimple>
      <w:r>
        <w:t xml:space="preserve"> - </w:t>
      </w:r>
      <w:r w:rsidRPr="00413AE5">
        <w:t xml:space="preserve">Hourly Error Distribution for the </w:t>
      </w:r>
      <w:r>
        <w:t>ARIMA</w:t>
      </w:r>
      <w:r w:rsidRPr="00413AE5">
        <w:t xml:space="preserve"> Algorithm</w:t>
      </w:r>
      <w:r>
        <w:t xml:space="preserve"> – Saint John Dataset</w:t>
      </w:r>
      <w:bookmarkEnd w:id="207"/>
    </w:p>
    <w:p w14:paraId="53C132DB" w14:textId="77777777" w:rsidR="0019395E" w:rsidRDefault="0019395E" w:rsidP="0019395E">
      <w:pPr>
        <w:pStyle w:val="Caption"/>
        <w:keepNext/>
        <w:jc w:val="center"/>
      </w:pPr>
      <w:r w:rsidRPr="0019395E">
        <w:rPr>
          <w:rFonts w:cs="Arial"/>
          <w:b w:val="0"/>
          <w:bCs w:val="0"/>
          <w:noProof/>
          <w:kern w:val="32"/>
          <w:sz w:val="28"/>
          <w:szCs w:val="32"/>
        </w:rPr>
        <w:lastRenderedPageBreak/>
        <w:drawing>
          <wp:inline distT="0" distB="0" distL="0" distR="0" wp14:anchorId="08BB6587" wp14:editId="11736FC7">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33">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1938B7C4" w14:textId="326BE530" w:rsidR="00A3061F" w:rsidRDefault="0019395E" w:rsidP="00A3061F">
      <w:pPr>
        <w:pStyle w:val="Caption"/>
        <w:jc w:val="center"/>
      </w:pPr>
      <w:bookmarkStart w:id="208" w:name="_Toc86260485"/>
      <w:r>
        <w:t xml:space="preserve">Figure </w:t>
      </w:r>
      <w:fldSimple w:instr=" SEQ Figure \* ARABIC ">
        <w:r w:rsidR="00004E51">
          <w:rPr>
            <w:noProof/>
          </w:rPr>
          <w:t>80</w:t>
        </w:r>
      </w:fldSimple>
      <w:r>
        <w:t xml:space="preserve"> - </w:t>
      </w:r>
      <w:r w:rsidRPr="00413AE5">
        <w:t xml:space="preserve">Hourly Error Distribution for the </w:t>
      </w:r>
      <w:r>
        <w:t>SNF</w:t>
      </w:r>
      <w:r w:rsidRPr="00413AE5">
        <w:t xml:space="preserve"> Algorithm</w:t>
      </w:r>
      <w:r>
        <w:t xml:space="preserve"> – Saint John Dataset</w:t>
      </w:r>
      <w:bookmarkEnd w:id="208"/>
    </w:p>
    <w:p w14:paraId="120C1A6E" w14:textId="3D2BA151" w:rsidR="000811A4" w:rsidRDefault="00A3061F" w:rsidP="00937A20">
      <w:pPr>
        <w:pStyle w:val="Heading4"/>
      </w:pPr>
      <w:r>
        <w:t xml:space="preserve">4.3.1.1 </w:t>
      </w:r>
      <w:r w:rsidRPr="009D7DDB">
        <w:t>A Snippet on Hourly Performance</w:t>
      </w:r>
    </w:p>
    <w:p w14:paraId="00BE4424" w14:textId="1BD0F42D" w:rsidR="00F223E9" w:rsidRDefault="00937A20" w:rsidP="00937A20">
      <w:pPr>
        <w:ind w:firstLine="288"/>
      </w:pPr>
      <w:r w:rsidRPr="00937A20">
        <w:t xml:space="preserve">The Saint John </w:t>
      </w:r>
      <w:r w:rsidR="005968D5">
        <w:t>test dataset</w:t>
      </w:r>
      <w:r w:rsidR="00F223E9">
        <w:t xml:space="preserve"> </w:t>
      </w:r>
      <w:r w:rsidRPr="00937A20">
        <w:t xml:space="preserve">peaks between 10:00 and 13:00, and its second peak occurs around 19:00. When the average MAPE values in </w:t>
      </w:r>
      <w:r w:rsidR="00F223E9">
        <w:fldChar w:fldCharType="begin"/>
      </w:r>
      <w:r w:rsidR="00F223E9">
        <w:instrText xml:space="preserve"> REF _Ref86233929 \h </w:instrText>
      </w:r>
      <w:r w:rsidR="00F223E9">
        <w:fldChar w:fldCharType="separate"/>
      </w:r>
      <w:r w:rsidR="00004E51">
        <w:t xml:space="preserve">Figure </w:t>
      </w:r>
      <w:r w:rsidR="00004E51">
        <w:rPr>
          <w:noProof/>
        </w:rPr>
        <w:t>74</w:t>
      </w:r>
      <w:r w:rsidR="00F223E9">
        <w:fldChar w:fldCharType="end"/>
      </w:r>
      <w:r w:rsidR="00F223E9">
        <w:t xml:space="preserve"> </w:t>
      </w:r>
      <w:r w:rsidRPr="00937A20">
        <w:t xml:space="preserve">are compared to the box plots, we see a similar pattern of errors, with a wider distribution of errors in cases where the MAPE value is greater and vice versa. All the algorithms except the SNF had their worst performance around 9:00; the SNF had </w:t>
      </w:r>
      <w:r w:rsidR="007E36CA" w:rsidRPr="00937A20">
        <w:t>its</w:t>
      </w:r>
      <w:r w:rsidRPr="00937A20">
        <w:t xml:space="preserve"> worst performance around 6:00. </w:t>
      </w:r>
    </w:p>
    <w:p w14:paraId="7DCAEDCC" w14:textId="2F269816" w:rsidR="00A3061F" w:rsidRPr="00A3061F" w:rsidRDefault="00937A20" w:rsidP="007E36CA">
      <w:pPr>
        <w:ind w:firstLine="288"/>
      </w:pPr>
      <w:r w:rsidRPr="00937A20">
        <w:t xml:space="preserve">From 1:00 to 6:00, the ARIMA forecaster provided the most accurate predictions; however, as demand increased throughout the day, the ARIMA yielded to the CNN. CNN performed best between 6:00 and 24:00, and during the day's peak hours. As a result, the CNN had the best overall performance and the tightest error distribution. The ANN is second, with the ARIMA outperforming it at 06:00–07:00 and the LSTM outperforming it </w:t>
      </w:r>
      <w:r w:rsidRPr="00937A20">
        <w:lastRenderedPageBreak/>
        <w:t>at 19:00–20:00 and 22:00–24:00. The LSTM is ranked third. The SNF had the poorest overall metrics and the widest error distribution.</w:t>
      </w:r>
    </w:p>
    <w:p w14:paraId="7EC6E36B" w14:textId="16E846A6" w:rsidR="00176334" w:rsidRDefault="00176334" w:rsidP="00176334">
      <w:pPr>
        <w:pStyle w:val="Heading3"/>
      </w:pPr>
      <w:bookmarkStart w:id="209" w:name="_Toc86260377"/>
      <w:r>
        <w:t>4.3.2 The Daily Performance</w:t>
      </w:r>
      <w:bookmarkEnd w:id="209"/>
    </w:p>
    <w:p w14:paraId="67EB11AA" w14:textId="5B2AE28F" w:rsidR="005913D1" w:rsidRPr="005913D1" w:rsidRDefault="005913D1" w:rsidP="00E20952">
      <w:pPr>
        <w:ind w:firstLine="288"/>
      </w:pPr>
      <w:r w:rsidRPr="00E21F51">
        <w:t>The average daily demand profile for each day of the week across the entire test dataset is depicted in</w:t>
      </w:r>
      <w:r w:rsidR="00E20952">
        <w:t xml:space="preserve"> </w:t>
      </w:r>
      <w:r w:rsidR="00E20952">
        <w:fldChar w:fldCharType="begin"/>
      </w:r>
      <w:r w:rsidR="00E20952">
        <w:instrText xml:space="preserve"> REF _Ref86237579 \h </w:instrText>
      </w:r>
      <w:r w:rsidR="00E20952">
        <w:fldChar w:fldCharType="separate"/>
      </w:r>
      <w:r w:rsidR="00004E51">
        <w:t xml:space="preserve">Figure </w:t>
      </w:r>
      <w:r w:rsidR="00004E51">
        <w:rPr>
          <w:noProof/>
        </w:rPr>
        <w:t>81</w:t>
      </w:r>
      <w:r w:rsidR="00E20952">
        <w:fldChar w:fldCharType="end"/>
      </w:r>
      <w:r w:rsidRPr="00E21F51">
        <w:t xml:space="preserve"> for both actuals and forecasts. </w:t>
      </w:r>
      <w:r w:rsidR="00E20952">
        <w:fldChar w:fldCharType="begin"/>
      </w:r>
      <w:r w:rsidR="00E20952">
        <w:instrText xml:space="preserve"> REF _Ref86237580 \h </w:instrText>
      </w:r>
      <w:r w:rsidR="00E20952">
        <w:fldChar w:fldCharType="separate"/>
      </w:r>
      <w:r w:rsidR="00004E51">
        <w:t xml:space="preserve">Figure </w:t>
      </w:r>
      <w:r w:rsidR="00004E51">
        <w:rPr>
          <w:noProof/>
        </w:rPr>
        <w:t>82</w:t>
      </w:r>
      <w:r w:rsidR="00E20952">
        <w:fldChar w:fldCharType="end"/>
      </w:r>
      <w:r w:rsidR="00E20952">
        <w:t xml:space="preserve"> </w:t>
      </w:r>
      <w:r w:rsidRPr="00E21F51">
        <w:t>shows the MAPE values for each algorithm aggregated as daily averages for each day of the week. Following the preceding figure, boxplots of each algorithm's daily error distribution are shown.</w:t>
      </w:r>
    </w:p>
    <w:p w14:paraId="24AEB0CC" w14:textId="77777777" w:rsidR="000F4EF8" w:rsidRDefault="000F4EF8" w:rsidP="000F4EF8">
      <w:pPr>
        <w:keepNext/>
        <w:spacing w:line="240" w:lineRule="auto"/>
        <w:jc w:val="center"/>
      </w:pPr>
      <w:r w:rsidRPr="000F4EF8">
        <w:rPr>
          <w:noProof/>
        </w:rPr>
        <w:drawing>
          <wp:inline distT="0" distB="0" distL="0" distR="0" wp14:anchorId="0CF73380" wp14:editId="54C27990">
            <wp:extent cx="5314950" cy="42134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3"/>
                    <pic:cNvPicPr>
                      <a:picLocks noChangeAspect="1" noChangeArrowheads="1"/>
                    </pic:cNvPicPr>
                  </pic:nvPicPr>
                  <pic:blipFill rotWithShape="1">
                    <a:blip r:embed="rId134">
                      <a:extLst>
                        <a:ext uri="{28A0092B-C50C-407E-A947-70E740481C1C}">
                          <a14:useLocalDpi xmlns:a14="http://schemas.microsoft.com/office/drawing/2010/main" val="0"/>
                        </a:ext>
                      </a:extLst>
                    </a:blip>
                    <a:srcRect l="4114" t="5967" r="6977"/>
                    <a:stretch/>
                  </pic:blipFill>
                  <pic:spPr bwMode="auto">
                    <a:xfrm>
                      <a:off x="0" y="0"/>
                      <a:ext cx="5330746" cy="4225983"/>
                    </a:xfrm>
                    <a:prstGeom prst="rect">
                      <a:avLst/>
                    </a:prstGeom>
                    <a:noFill/>
                    <a:ln>
                      <a:noFill/>
                    </a:ln>
                    <a:extLst>
                      <a:ext uri="{53640926-AAD7-44D8-BBD7-CCE9431645EC}">
                        <a14:shadowObscured xmlns:a14="http://schemas.microsoft.com/office/drawing/2010/main"/>
                      </a:ext>
                    </a:extLst>
                  </pic:spPr>
                </pic:pic>
              </a:graphicData>
            </a:graphic>
          </wp:inline>
        </w:drawing>
      </w:r>
    </w:p>
    <w:p w14:paraId="5CC14E16" w14:textId="0F89083B" w:rsidR="000F4EF8" w:rsidRDefault="000F4EF8" w:rsidP="000F4EF8">
      <w:pPr>
        <w:pStyle w:val="Caption"/>
        <w:jc w:val="center"/>
      </w:pPr>
      <w:bookmarkStart w:id="210" w:name="_Ref86237579"/>
      <w:bookmarkStart w:id="211" w:name="_Toc86260486"/>
      <w:r>
        <w:t xml:space="preserve">Figure </w:t>
      </w:r>
      <w:fldSimple w:instr=" SEQ Figure \* ARABIC ">
        <w:r w:rsidR="00004E51">
          <w:rPr>
            <w:noProof/>
          </w:rPr>
          <w:t>81</w:t>
        </w:r>
      </w:fldSimple>
      <w:bookmarkEnd w:id="210"/>
      <w:r>
        <w:t xml:space="preserve"> - T</w:t>
      </w:r>
      <w:r w:rsidRPr="0063066F">
        <w:t xml:space="preserve">he Weekly Average </w:t>
      </w:r>
      <w:r w:rsidR="001935E6">
        <w:t>Demand</w:t>
      </w:r>
      <w:r w:rsidRPr="0063066F">
        <w:t xml:space="preserve"> for Each Day</w:t>
      </w:r>
      <w:r>
        <w:t xml:space="preserve"> – Saint John Dataset</w:t>
      </w:r>
      <w:bookmarkEnd w:id="211"/>
    </w:p>
    <w:p w14:paraId="0C6150C1" w14:textId="77777777" w:rsidR="00F05615" w:rsidRDefault="00F05615" w:rsidP="00F05615">
      <w:pPr>
        <w:keepNext/>
        <w:jc w:val="center"/>
      </w:pPr>
      <w:r w:rsidRPr="00F05615">
        <w:rPr>
          <w:noProof/>
        </w:rPr>
        <w:lastRenderedPageBreak/>
        <w:drawing>
          <wp:inline distT="0" distB="0" distL="0" distR="0" wp14:anchorId="6420E377" wp14:editId="128E1109">
            <wp:extent cx="4283508" cy="356235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
                    <pic:cNvPicPr>
                      <a:picLocks noChangeAspect="1" noChangeArrowheads="1"/>
                    </pic:cNvPicPr>
                  </pic:nvPicPr>
                  <pic:blipFill rotWithShape="1">
                    <a:blip r:embed="rId135">
                      <a:extLst>
                        <a:ext uri="{28A0092B-C50C-407E-A947-70E740481C1C}">
                          <a14:useLocalDpi xmlns:a14="http://schemas.microsoft.com/office/drawing/2010/main" val="0"/>
                        </a:ext>
                      </a:extLst>
                    </a:blip>
                    <a:srcRect l="5009" t="2148" r="6798" b="-1"/>
                    <a:stretch/>
                  </pic:blipFill>
                  <pic:spPr bwMode="auto">
                    <a:xfrm>
                      <a:off x="0" y="0"/>
                      <a:ext cx="4289435" cy="3567279"/>
                    </a:xfrm>
                    <a:prstGeom prst="rect">
                      <a:avLst/>
                    </a:prstGeom>
                    <a:noFill/>
                    <a:ln>
                      <a:noFill/>
                    </a:ln>
                    <a:extLst>
                      <a:ext uri="{53640926-AAD7-44D8-BBD7-CCE9431645EC}">
                        <a14:shadowObscured xmlns:a14="http://schemas.microsoft.com/office/drawing/2010/main"/>
                      </a:ext>
                    </a:extLst>
                  </pic:spPr>
                </pic:pic>
              </a:graphicData>
            </a:graphic>
          </wp:inline>
        </w:drawing>
      </w:r>
    </w:p>
    <w:p w14:paraId="5087897C" w14:textId="7C7E0E8B" w:rsidR="00447A6E" w:rsidRDefault="00F05615" w:rsidP="00F05615">
      <w:pPr>
        <w:pStyle w:val="Caption"/>
        <w:jc w:val="center"/>
      </w:pPr>
      <w:bookmarkStart w:id="212" w:name="_Ref86237580"/>
      <w:bookmarkStart w:id="213" w:name="_Toc86260487"/>
      <w:r>
        <w:t xml:space="preserve">Figure </w:t>
      </w:r>
      <w:fldSimple w:instr=" SEQ Figure \* ARABIC ">
        <w:r w:rsidR="00004E51">
          <w:rPr>
            <w:noProof/>
          </w:rPr>
          <w:t>82</w:t>
        </w:r>
      </w:fldSimple>
      <w:bookmarkEnd w:id="212"/>
      <w:r>
        <w:t xml:space="preserve"> - Daily</w:t>
      </w:r>
      <w:r w:rsidRPr="006771A6">
        <w:t xml:space="preserve"> MAPE for the Algorithms </w:t>
      </w:r>
      <w:r>
        <w:t xml:space="preserve">– </w:t>
      </w:r>
      <w:r w:rsidR="005F0D48">
        <w:t>Saint John</w:t>
      </w:r>
      <w:r>
        <w:t xml:space="preserve"> Dataset</w:t>
      </w:r>
      <w:bookmarkEnd w:id="213"/>
    </w:p>
    <w:p w14:paraId="7C14EBE7" w14:textId="77777777" w:rsidR="001A24B2" w:rsidRDefault="001A24B2" w:rsidP="001A24B2">
      <w:pPr>
        <w:keepNext/>
        <w:jc w:val="center"/>
      </w:pPr>
      <w:r w:rsidRPr="001A24B2">
        <w:rPr>
          <w:noProof/>
        </w:rPr>
        <w:drawing>
          <wp:inline distT="0" distB="0" distL="0" distR="0" wp14:anchorId="210E7801" wp14:editId="58AD998B">
            <wp:extent cx="4191000" cy="3390665"/>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6"/>
                    <pic:cNvPicPr>
                      <a:picLocks noChangeAspect="1" noChangeArrowheads="1"/>
                    </pic:cNvPicPr>
                  </pic:nvPicPr>
                  <pic:blipFill rotWithShape="1">
                    <a:blip r:embed="rId136">
                      <a:extLst>
                        <a:ext uri="{28A0092B-C50C-407E-A947-70E740481C1C}">
                          <a14:useLocalDpi xmlns:a14="http://schemas.microsoft.com/office/drawing/2010/main" val="0"/>
                        </a:ext>
                      </a:extLst>
                    </a:blip>
                    <a:srcRect l="4472" t="5967" r="8408"/>
                    <a:stretch/>
                  </pic:blipFill>
                  <pic:spPr bwMode="auto">
                    <a:xfrm>
                      <a:off x="0" y="0"/>
                      <a:ext cx="4191000" cy="3390665"/>
                    </a:xfrm>
                    <a:prstGeom prst="rect">
                      <a:avLst/>
                    </a:prstGeom>
                    <a:noFill/>
                    <a:ln>
                      <a:noFill/>
                    </a:ln>
                    <a:extLst>
                      <a:ext uri="{53640926-AAD7-44D8-BBD7-CCE9431645EC}">
                        <a14:shadowObscured xmlns:a14="http://schemas.microsoft.com/office/drawing/2010/main"/>
                      </a:ext>
                    </a:extLst>
                  </pic:spPr>
                </pic:pic>
              </a:graphicData>
            </a:graphic>
          </wp:inline>
        </w:drawing>
      </w:r>
    </w:p>
    <w:p w14:paraId="2C353689" w14:textId="2E1797CD" w:rsidR="001A24B2" w:rsidRDefault="001A24B2" w:rsidP="001A24B2">
      <w:pPr>
        <w:pStyle w:val="Caption"/>
        <w:jc w:val="center"/>
      </w:pPr>
      <w:bookmarkStart w:id="214" w:name="_Toc86260488"/>
      <w:r>
        <w:t xml:space="preserve">Figure </w:t>
      </w:r>
      <w:fldSimple w:instr=" SEQ Figure \* ARABIC ">
        <w:r w:rsidR="00004E51">
          <w:rPr>
            <w:noProof/>
          </w:rPr>
          <w:t>83</w:t>
        </w:r>
      </w:fldSimple>
      <w:r>
        <w:t xml:space="preserve"> - </w:t>
      </w:r>
      <w:r w:rsidRPr="00A07775">
        <w:t xml:space="preserve">Daily Error Distribution for the CNN Algorithm </w:t>
      </w:r>
      <w:r>
        <w:t>– Saint John Dataset</w:t>
      </w:r>
      <w:bookmarkEnd w:id="214"/>
    </w:p>
    <w:p w14:paraId="283EFE3E" w14:textId="77777777" w:rsidR="007D0884" w:rsidRDefault="007D0884" w:rsidP="007D0884">
      <w:pPr>
        <w:keepNext/>
        <w:jc w:val="center"/>
      </w:pPr>
      <w:r w:rsidRPr="007D0884">
        <w:rPr>
          <w:noProof/>
        </w:rPr>
        <w:lastRenderedPageBreak/>
        <w:drawing>
          <wp:inline distT="0" distB="0" distL="0" distR="0" wp14:anchorId="6DAEC305" wp14:editId="30046936">
            <wp:extent cx="4304328" cy="348615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7"/>
                    <pic:cNvPicPr>
                      <a:picLocks noChangeAspect="1" noChangeArrowheads="1"/>
                    </pic:cNvPicPr>
                  </pic:nvPicPr>
                  <pic:blipFill rotWithShape="1">
                    <a:blip r:embed="rId137">
                      <a:extLst>
                        <a:ext uri="{28A0092B-C50C-407E-A947-70E740481C1C}">
                          <a14:useLocalDpi xmlns:a14="http://schemas.microsoft.com/office/drawing/2010/main" val="0"/>
                        </a:ext>
                      </a:extLst>
                    </a:blip>
                    <a:srcRect l="4293" t="6444" r="9124"/>
                    <a:stretch/>
                  </pic:blipFill>
                  <pic:spPr bwMode="auto">
                    <a:xfrm>
                      <a:off x="0" y="0"/>
                      <a:ext cx="4310976" cy="3491535"/>
                    </a:xfrm>
                    <a:prstGeom prst="rect">
                      <a:avLst/>
                    </a:prstGeom>
                    <a:noFill/>
                    <a:ln>
                      <a:noFill/>
                    </a:ln>
                    <a:extLst>
                      <a:ext uri="{53640926-AAD7-44D8-BBD7-CCE9431645EC}">
                        <a14:shadowObscured xmlns:a14="http://schemas.microsoft.com/office/drawing/2010/main"/>
                      </a:ext>
                    </a:extLst>
                  </pic:spPr>
                </pic:pic>
              </a:graphicData>
            </a:graphic>
          </wp:inline>
        </w:drawing>
      </w:r>
    </w:p>
    <w:p w14:paraId="04007705" w14:textId="1023CE34" w:rsidR="00246988" w:rsidRDefault="007D0884" w:rsidP="007D0884">
      <w:pPr>
        <w:pStyle w:val="Caption"/>
        <w:jc w:val="center"/>
      </w:pPr>
      <w:bookmarkStart w:id="215" w:name="_Toc86260489"/>
      <w:r>
        <w:t xml:space="preserve">Figure </w:t>
      </w:r>
      <w:fldSimple w:instr=" SEQ Figure \* ARABIC ">
        <w:r w:rsidR="00004E51">
          <w:rPr>
            <w:noProof/>
          </w:rPr>
          <w:t>84</w:t>
        </w:r>
      </w:fldSimple>
      <w:r>
        <w:t xml:space="preserve"> - </w:t>
      </w:r>
      <w:r w:rsidRPr="00A07775">
        <w:t xml:space="preserve">Daily Error Distribution for the </w:t>
      </w:r>
      <w:r>
        <w:t>LSTM</w:t>
      </w:r>
      <w:r w:rsidRPr="00A07775">
        <w:t xml:space="preserve"> Algorithm </w:t>
      </w:r>
      <w:r>
        <w:t>– Saint John Dataset</w:t>
      </w:r>
      <w:bookmarkEnd w:id="215"/>
    </w:p>
    <w:p w14:paraId="079D3EDC" w14:textId="77777777" w:rsidR="00011267" w:rsidRDefault="00011267" w:rsidP="00011267">
      <w:pPr>
        <w:keepNext/>
        <w:jc w:val="center"/>
      </w:pPr>
      <w:r w:rsidRPr="00011267">
        <w:rPr>
          <w:noProof/>
        </w:rPr>
        <w:drawing>
          <wp:inline distT="0" distB="0" distL="0" distR="0" wp14:anchorId="2497F32F" wp14:editId="7ADFDEEF">
            <wp:extent cx="4270375" cy="3428576"/>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8"/>
                    <pic:cNvPicPr>
                      <a:picLocks noChangeAspect="1" noChangeArrowheads="1"/>
                    </pic:cNvPicPr>
                  </pic:nvPicPr>
                  <pic:blipFill rotWithShape="1">
                    <a:blip r:embed="rId138">
                      <a:extLst>
                        <a:ext uri="{28A0092B-C50C-407E-A947-70E740481C1C}">
                          <a14:useLocalDpi xmlns:a14="http://schemas.microsoft.com/office/drawing/2010/main" val="0"/>
                        </a:ext>
                      </a:extLst>
                    </a:blip>
                    <a:srcRect l="4652" t="6683" r="8229"/>
                    <a:stretch/>
                  </pic:blipFill>
                  <pic:spPr bwMode="auto">
                    <a:xfrm>
                      <a:off x="0" y="0"/>
                      <a:ext cx="4277627" cy="3434398"/>
                    </a:xfrm>
                    <a:prstGeom prst="rect">
                      <a:avLst/>
                    </a:prstGeom>
                    <a:noFill/>
                    <a:ln>
                      <a:noFill/>
                    </a:ln>
                    <a:extLst>
                      <a:ext uri="{53640926-AAD7-44D8-BBD7-CCE9431645EC}">
                        <a14:shadowObscured xmlns:a14="http://schemas.microsoft.com/office/drawing/2010/main"/>
                      </a:ext>
                    </a:extLst>
                  </pic:spPr>
                </pic:pic>
              </a:graphicData>
            </a:graphic>
          </wp:inline>
        </w:drawing>
      </w:r>
    </w:p>
    <w:p w14:paraId="4A958670" w14:textId="1CC9CD98" w:rsidR="00396DAE" w:rsidRDefault="00011267" w:rsidP="00011267">
      <w:pPr>
        <w:pStyle w:val="Caption"/>
        <w:jc w:val="center"/>
      </w:pPr>
      <w:bookmarkStart w:id="216" w:name="_Toc86260490"/>
      <w:r>
        <w:t xml:space="preserve">Figure </w:t>
      </w:r>
      <w:fldSimple w:instr=" SEQ Figure \* ARABIC ">
        <w:r w:rsidR="00004E51">
          <w:rPr>
            <w:noProof/>
          </w:rPr>
          <w:t>85</w:t>
        </w:r>
      </w:fldSimple>
      <w:r>
        <w:t xml:space="preserve"> - </w:t>
      </w:r>
      <w:r w:rsidRPr="00A07775">
        <w:t xml:space="preserve">Daily Error Distribution for the </w:t>
      </w:r>
      <w:r>
        <w:t>ANN</w:t>
      </w:r>
      <w:r w:rsidRPr="00A07775">
        <w:t xml:space="preserve"> Algorithm </w:t>
      </w:r>
      <w:r>
        <w:t>– Saint John Dataset</w:t>
      </w:r>
      <w:bookmarkEnd w:id="216"/>
    </w:p>
    <w:p w14:paraId="79EF0E05" w14:textId="77777777" w:rsidR="0083510A" w:rsidRDefault="0083510A" w:rsidP="0083510A">
      <w:pPr>
        <w:keepNext/>
        <w:jc w:val="center"/>
      </w:pPr>
      <w:r w:rsidRPr="0083510A">
        <w:rPr>
          <w:noProof/>
        </w:rPr>
        <w:lastRenderedPageBreak/>
        <w:drawing>
          <wp:inline distT="0" distB="0" distL="0" distR="0" wp14:anchorId="5E15BB47" wp14:editId="351CE3E8">
            <wp:extent cx="4362450" cy="35095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39">
                      <a:extLst>
                        <a:ext uri="{28A0092B-C50C-407E-A947-70E740481C1C}">
                          <a14:useLocalDpi xmlns:a14="http://schemas.microsoft.com/office/drawing/2010/main" val="0"/>
                        </a:ext>
                      </a:extLst>
                    </a:blip>
                    <a:srcRect l="3935" t="5728" r="8229"/>
                    <a:stretch/>
                  </pic:blipFill>
                  <pic:spPr bwMode="auto">
                    <a:xfrm>
                      <a:off x="0" y="0"/>
                      <a:ext cx="4371227" cy="3516568"/>
                    </a:xfrm>
                    <a:prstGeom prst="rect">
                      <a:avLst/>
                    </a:prstGeom>
                    <a:noFill/>
                    <a:ln>
                      <a:noFill/>
                    </a:ln>
                    <a:extLst>
                      <a:ext uri="{53640926-AAD7-44D8-BBD7-CCE9431645EC}">
                        <a14:shadowObscured xmlns:a14="http://schemas.microsoft.com/office/drawing/2010/main"/>
                      </a:ext>
                    </a:extLst>
                  </pic:spPr>
                </pic:pic>
              </a:graphicData>
            </a:graphic>
          </wp:inline>
        </w:drawing>
      </w:r>
    </w:p>
    <w:p w14:paraId="383C5218" w14:textId="221D7BE3" w:rsidR="0083510A" w:rsidRDefault="0083510A" w:rsidP="0083510A">
      <w:pPr>
        <w:pStyle w:val="Caption"/>
        <w:jc w:val="center"/>
      </w:pPr>
      <w:bookmarkStart w:id="217" w:name="_Toc86260491"/>
      <w:r>
        <w:t xml:space="preserve">Figure </w:t>
      </w:r>
      <w:fldSimple w:instr=" SEQ Figure \* ARABIC ">
        <w:r w:rsidR="00004E51">
          <w:rPr>
            <w:noProof/>
          </w:rPr>
          <w:t>86</w:t>
        </w:r>
      </w:fldSimple>
      <w:r>
        <w:t xml:space="preserve"> - </w:t>
      </w:r>
      <w:r w:rsidRPr="00A07775">
        <w:t xml:space="preserve">Daily Error Distribution for the </w:t>
      </w:r>
      <w:r>
        <w:t>MLR</w:t>
      </w:r>
      <w:r w:rsidRPr="00A07775">
        <w:t xml:space="preserve"> Algorithm </w:t>
      </w:r>
      <w:r>
        <w:t>– Saint John Dataset</w:t>
      </w:r>
      <w:bookmarkEnd w:id="217"/>
    </w:p>
    <w:p w14:paraId="403580DB" w14:textId="77777777" w:rsidR="008A4BC4" w:rsidRDefault="008A4BC4" w:rsidP="008A4BC4">
      <w:pPr>
        <w:keepNext/>
        <w:jc w:val="center"/>
      </w:pPr>
      <w:r w:rsidRPr="008A4BC4">
        <w:rPr>
          <w:noProof/>
        </w:rPr>
        <w:drawing>
          <wp:inline distT="0" distB="0" distL="0" distR="0" wp14:anchorId="3978E431" wp14:editId="61FE4742">
            <wp:extent cx="4238625" cy="34378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1"/>
                    <pic:cNvPicPr>
                      <a:picLocks noChangeAspect="1" noChangeArrowheads="1"/>
                    </pic:cNvPicPr>
                  </pic:nvPicPr>
                  <pic:blipFill rotWithShape="1">
                    <a:blip r:embed="rId140">
                      <a:extLst>
                        <a:ext uri="{28A0092B-C50C-407E-A947-70E740481C1C}">
                          <a14:useLocalDpi xmlns:a14="http://schemas.microsoft.com/office/drawing/2010/main" val="0"/>
                        </a:ext>
                      </a:extLst>
                    </a:blip>
                    <a:srcRect l="4115" t="5728" r="8766"/>
                    <a:stretch/>
                  </pic:blipFill>
                  <pic:spPr bwMode="auto">
                    <a:xfrm>
                      <a:off x="0" y="0"/>
                      <a:ext cx="4246720" cy="3444464"/>
                    </a:xfrm>
                    <a:prstGeom prst="rect">
                      <a:avLst/>
                    </a:prstGeom>
                    <a:noFill/>
                    <a:ln>
                      <a:noFill/>
                    </a:ln>
                    <a:extLst>
                      <a:ext uri="{53640926-AAD7-44D8-BBD7-CCE9431645EC}">
                        <a14:shadowObscured xmlns:a14="http://schemas.microsoft.com/office/drawing/2010/main"/>
                      </a:ext>
                    </a:extLst>
                  </pic:spPr>
                </pic:pic>
              </a:graphicData>
            </a:graphic>
          </wp:inline>
        </w:drawing>
      </w:r>
    </w:p>
    <w:p w14:paraId="206881CF" w14:textId="0FD5B129" w:rsidR="008A4BC4" w:rsidRDefault="008A4BC4" w:rsidP="008A4BC4">
      <w:pPr>
        <w:pStyle w:val="Caption"/>
        <w:jc w:val="center"/>
      </w:pPr>
      <w:bookmarkStart w:id="218" w:name="_Toc86260492"/>
      <w:r>
        <w:t xml:space="preserve">Figure </w:t>
      </w:r>
      <w:fldSimple w:instr=" SEQ Figure \* ARABIC ">
        <w:r w:rsidR="00004E51">
          <w:rPr>
            <w:noProof/>
          </w:rPr>
          <w:t>87</w:t>
        </w:r>
      </w:fldSimple>
      <w:r>
        <w:t xml:space="preserve"> - </w:t>
      </w:r>
      <w:r w:rsidRPr="00A07775">
        <w:t xml:space="preserve">Daily Error Distribution for the </w:t>
      </w:r>
      <w:r>
        <w:t>ARIMA</w:t>
      </w:r>
      <w:r w:rsidRPr="00A07775">
        <w:t xml:space="preserve"> Algorithm </w:t>
      </w:r>
      <w:r>
        <w:t>– Saint John Dataset</w:t>
      </w:r>
      <w:bookmarkEnd w:id="218"/>
    </w:p>
    <w:p w14:paraId="67DAE42C" w14:textId="77777777" w:rsidR="002E7933" w:rsidRDefault="002E7933" w:rsidP="002E7933">
      <w:pPr>
        <w:keepNext/>
        <w:jc w:val="center"/>
      </w:pPr>
      <w:r w:rsidRPr="002E7933">
        <w:rPr>
          <w:noProof/>
        </w:rPr>
        <w:lastRenderedPageBreak/>
        <w:drawing>
          <wp:inline distT="0" distB="0" distL="0" distR="0" wp14:anchorId="77123AFC" wp14:editId="2F427946">
            <wp:extent cx="4229100" cy="339884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1">
                      <a:extLst>
                        <a:ext uri="{28A0092B-C50C-407E-A947-70E740481C1C}">
                          <a14:useLocalDpi xmlns:a14="http://schemas.microsoft.com/office/drawing/2010/main" val="0"/>
                        </a:ext>
                      </a:extLst>
                    </a:blip>
                    <a:srcRect l="4114" t="6205" r="8408"/>
                    <a:stretch/>
                  </pic:blipFill>
                  <pic:spPr bwMode="auto">
                    <a:xfrm>
                      <a:off x="0" y="0"/>
                      <a:ext cx="4230137" cy="3399680"/>
                    </a:xfrm>
                    <a:prstGeom prst="rect">
                      <a:avLst/>
                    </a:prstGeom>
                    <a:noFill/>
                    <a:ln>
                      <a:noFill/>
                    </a:ln>
                    <a:extLst>
                      <a:ext uri="{53640926-AAD7-44D8-BBD7-CCE9431645EC}">
                        <a14:shadowObscured xmlns:a14="http://schemas.microsoft.com/office/drawing/2010/main"/>
                      </a:ext>
                    </a:extLst>
                  </pic:spPr>
                </pic:pic>
              </a:graphicData>
            </a:graphic>
          </wp:inline>
        </w:drawing>
      </w:r>
    </w:p>
    <w:p w14:paraId="33E451C0" w14:textId="40FBA3CD" w:rsidR="002E7933" w:rsidRDefault="002E7933" w:rsidP="002E7933">
      <w:pPr>
        <w:pStyle w:val="Caption"/>
        <w:jc w:val="center"/>
      </w:pPr>
      <w:bookmarkStart w:id="219" w:name="_Toc86260493"/>
      <w:r>
        <w:t xml:space="preserve">Figure </w:t>
      </w:r>
      <w:fldSimple w:instr=" SEQ Figure \* ARABIC ">
        <w:r w:rsidR="00004E51">
          <w:rPr>
            <w:noProof/>
          </w:rPr>
          <w:t>88</w:t>
        </w:r>
      </w:fldSimple>
      <w:r>
        <w:t xml:space="preserve"> - </w:t>
      </w:r>
      <w:r w:rsidRPr="00A07775">
        <w:t xml:space="preserve">Daily Error Distribution for the </w:t>
      </w:r>
      <w:r>
        <w:t>SNF</w:t>
      </w:r>
      <w:r w:rsidRPr="00A07775">
        <w:t xml:space="preserve"> Algorithm </w:t>
      </w:r>
      <w:r>
        <w:t>– Saint John Dataset</w:t>
      </w:r>
      <w:bookmarkEnd w:id="219"/>
    </w:p>
    <w:p w14:paraId="7C2F0A56" w14:textId="77777777" w:rsidR="00323A5C" w:rsidRDefault="00323A5C" w:rsidP="00323A5C">
      <w:pPr>
        <w:pStyle w:val="Heading4"/>
      </w:pPr>
      <w:r>
        <w:t xml:space="preserve">4.3.2.1 </w:t>
      </w:r>
      <w:r w:rsidRPr="009D7DDB">
        <w:t xml:space="preserve">A Snippet on </w:t>
      </w:r>
      <w:r>
        <w:t>Daily</w:t>
      </w:r>
      <w:r w:rsidRPr="009D7DDB">
        <w:t xml:space="preserve"> Performance</w:t>
      </w:r>
    </w:p>
    <w:p w14:paraId="0BFCCC1C" w14:textId="2C03B5C4" w:rsidR="00323A5C" w:rsidRPr="00323A5C" w:rsidRDefault="00323A5C" w:rsidP="00125519">
      <w:pPr>
        <w:ind w:firstLine="288"/>
      </w:pPr>
      <w:r w:rsidRPr="00CE15FB">
        <w:t xml:space="preserve">When we compare the MAPE values in </w:t>
      </w:r>
      <w:r w:rsidR="00957C6B">
        <w:fldChar w:fldCharType="begin"/>
      </w:r>
      <w:r w:rsidR="00957C6B">
        <w:instrText xml:space="preserve"> REF _Ref86237580 \h </w:instrText>
      </w:r>
      <w:r w:rsidR="00957C6B">
        <w:fldChar w:fldCharType="separate"/>
      </w:r>
      <w:r w:rsidR="00004E51">
        <w:t xml:space="preserve">Figure </w:t>
      </w:r>
      <w:r w:rsidR="00004E51">
        <w:rPr>
          <w:noProof/>
        </w:rPr>
        <w:t>82</w:t>
      </w:r>
      <w:r w:rsidR="00957C6B">
        <w:fldChar w:fldCharType="end"/>
      </w:r>
      <w:r w:rsidRPr="00CE15FB">
        <w:t xml:space="preserve"> to the boxplots of the error distribution. On Monday and Saturday, we can see that the algorithms made their worst predictions. Wednesdays and Thursdays were the most predictable days. On all seven days of the week, CNN had the best performance. The ANN is second, outperformed only by the LSTM on Fridays, and the LSTM is third. The SNF has the highest MAPE values and the most skewed distribution of errors.</w:t>
      </w:r>
    </w:p>
    <w:p w14:paraId="542CE18D" w14:textId="212D9C1B" w:rsidR="00EE7AB9" w:rsidRDefault="00EE7AB9" w:rsidP="00EE7AB9">
      <w:pPr>
        <w:pStyle w:val="Heading3"/>
      </w:pPr>
      <w:bookmarkStart w:id="220" w:name="_Toc86260378"/>
      <w:r>
        <w:t>4.</w:t>
      </w:r>
      <w:r w:rsidR="00AF1BCD">
        <w:t>3</w:t>
      </w:r>
      <w:r>
        <w:t>.3 The Monthly Performance</w:t>
      </w:r>
      <w:bookmarkEnd w:id="220"/>
    </w:p>
    <w:p w14:paraId="6DCA82CF" w14:textId="7954FC7E" w:rsidR="00A30767" w:rsidRPr="00A30767" w:rsidRDefault="00A30767" w:rsidP="00A30767">
      <w:pPr>
        <w:ind w:firstLine="288"/>
      </w:pPr>
      <w:r w:rsidRPr="00A30767">
        <w:t xml:space="preserve">The monthly average demand profile for each month in the test dataset is depicted in </w:t>
      </w:r>
      <w:r>
        <w:fldChar w:fldCharType="begin"/>
      </w:r>
      <w:r>
        <w:instrText xml:space="preserve"> REF _Ref86238415 \h </w:instrText>
      </w:r>
      <w:r>
        <w:fldChar w:fldCharType="separate"/>
      </w:r>
      <w:r w:rsidR="00004E51">
        <w:t xml:space="preserve">Figure </w:t>
      </w:r>
      <w:r w:rsidR="00004E51">
        <w:rPr>
          <w:noProof/>
        </w:rPr>
        <w:t>89</w:t>
      </w:r>
      <w:r>
        <w:fldChar w:fldCharType="end"/>
      </w:r>
      <w:r w:rsidRPr="00A30767">
        <w:t xml:space="preserve">, for both actuals and forecasts. </w:t>
      </w:r>
      <w:r>
        <w:fldChar w:fldCharType="begin"/>
      </w:r>
      <w:r>
        <w:instrText xml:space="preserve"> REF _Ref86238423 \h </w:instrText>
      </w:r>
      <w:r>
        <w:fldChar w:fldCharType="separate"/>
      </w:r>
      <w:r w:rsidR="00004E51">
        <w:t xml:space="preserve">Figure </w:t>
      </w:r>
      <w:r w:rsidR="00004E51">
        <w:rPr>
          <w:noProof/>
        </w:rPr>
        <w:t>90</w:t>
      </w:r>
      <w:r>
        <w:fldChar w:fldCharType="end"/>
      </w:r>
      <w:r w:rsidRPr="00A30767">
        <w:t xml:space="preserve"> summarizes the MAPE values for each </w:t>
      </w:r>
      <w:r w:rsidRPr="00A30767">
        <w:lastRenderedPageBreak/>
        <w:t xml:space="preserve">algorithm as monthly averages for each month of the year. Following the preceding figure, boxplots of each algorithm's monthly error distributions are shown. </w:t>
      </w:r>
    </w:p>
    <w:p w14:paraId="25ED4A22" w14:textId="77777777" w:rsidR="008115F2" w:rsidRDefault="008115F2" w:rsidP="008115F2">
      <w:pPr>
        <w:keepNext/>
        <w:jc w:val="center"/>
      </w:pPr>
      <w:r w:rsidRPr="008115F2">
        <w:rPr>
          <w:noProof/>
        </w:rPr>
        <w:drawing>
          <wp:inline distT="0" distB="0" distL="0" distR="0" wp14:anchorId="0257EBB1" wp14:editId="76367EE0">
            <wp:extent cx="4904740" cy="3855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3"/>
                    <pic:cNvPicPr>
                      <a:picLocks noChangeAspect="1" noChangeArrowheads="1"/>
                    </pic:cNvPicPr>
                  </pic:nvPicPr>
                  <pic:blipFill rotWithShape="1">
                    <a:blip r:embed="rId142">
                      <a:extLst>
                        <a:ext uri="{28A0092B-C50C-407E-A947-70E740481C1C}">
                          <a14:useLocalDpi xmlns:a14="http://schemas.microsoft.com/office/drawing/2010/main" val="0"/>
                        </a:ext>
                      </a:extLst>
                    </a:blip>
                    <a:srcRect l="3757" t="6205" r="6798"/>
                    <a:stretch/>
                  </pic:blipFill>
                  <pic:spPr bwMode="auto">
                    <a:xfrm>
                      <a:off x="0" y="0"/>
                      <a:ext cx="4921671" cy="3868435"/>
                    </a:xfrm>
                    <a:prstGeom prst="rect">
                      <a:avLst/>
                    </a:prstGeom>
                    <a:noFill/>
                    <a:ln>
                      <a:noFill/>
                    </a:ln>
                    <a:extLst>
                      <a:ext uri="{53640926-AAD7-44D8-BBD7-CCE9431645EC}">
                        <a14:shadowObscured xmlns:a14="http://schemas.microsoft.com/office/drawing/2010/main"/>
                      </a:ext>
                    </a:extLst>
                  </pic:spPr>
                </pic:pic>
              </a:graphicData>
            </a:graphic>
          </wp:inline>
        </w:drawing>
      </w:r>
    </w:p>
    <w:p w14:paraId="1B9A60AA" w14:textId="1BC770EF" w:rsidR="00EB296E" w:rsidRDefault="008115F2" w:rsidP="008115F2">
      <w:pPr>
        <w:pStyle w:val="Caption"/>
        <w:jc w:val="center"/>
      </w:pPr>
      <w:bookmarkStart w:id="221" w:name="_Ref86238415"/>
      <w:bookmarkStart w:id="222" w:name="_Toc86260494"/>
      <w:r>
        <w:t xml:space="preserve">Figure </w:t>
      </w:r>
      <w:fldSimple w:instr=" SEQ Figure \* ARABIC ">
        <w:r w:rsidR="00004E51">
          <w:rPr>
            <w:noProof/>
          </w:rPr>
          <w:t>89</w:t>
        </w:r>
      </w:fldSimple>
      <w:bookmarkEnd w:id="221"/>
      <w:r>
        <w:t xml:space="preserve"> - Th</w:t>
      </w:r>
      <w:r w:rsidRPr="00B1288F">
        <w:t xml:space="preserve">e Monthly Average </w:t>
      </w:r>
      <w:r w:rsidR="00F21A99">
        <w:t>Demand</w:t>
      </w:r>
      <w:r w:rsidRPr="00B1288F">
        <w:t xml:space="preserve"> for Each Month</w:t>
      </w:r>
      <w:r>
        <w:t xml:space="preserve"> – Saint John Dataset</w:t>
      </w:r>
      <w:bookmarkEnd w:id="222"/>
    </w:p>
    <w:p w14:paraId="75EA2291" w14:textId="2832C3E4" w:rsidR="008A2521" w:rsidRDefault="00C83BD8" w:rsidP="00C83BD8">
      <w:pPr>
        <w:pStyle w:val="Heading4"/>
      </w:pPr>
      <w:r>
        <w:t xml:space="preserve">4.3.3.1 </w:t>
      </w:r>
      <w:r w:rsidRPr="009D7DDB">
        <w:t xml:space="preserve">A Snippet on </w:t>
      </w:r>
      <w:r>
        <w:t>Monthly</w:t>
      </w:r>
      <w:r w:rsidRPr="009D7DDB">
        <w:t xml:space="preserve"> Performance</w:t>
      </w:r>
    </w:p>
    <w:p w14:paraId="582B229A" w14:textId="77777777" w:rsidR="003A5E5B" w:rsidRDefault="00F724F4" w:rsidP="003A5E5B">
      <w:pPr>
        <w:ind w:firstLine="288"/>
      </w:pPr>
      <w:r>
        <w:t xml:space="preserve">The demand is greatest during the winter months. December was the worst month for almost all algorithms, with the exception of ARIMA and SNF. The ARIMA algorithm produced the most accurate forecasts in January, November, and December. </w:t>
      </w:r>
      <w:r w:rsidR="007D6F68" w:rsidRPr="009E1E24">
        <w:t xml:space="preserve">CNN had the most accurate forecasts for the remaining months of the year. </w:t>
      </w:r>
    </w:p>
    <w:p w14:paraId="29E7A875" w14:textId="6723817A" w:rsidR="008C7D2A" w:rsidRDefault="008C7D2A" w:rsidP="003A5E5B">
      <w:pPr>
        <w:ind w:firstLine="288"/>
      </w:pPr>
      <w:r w:rsidRPr="008C7D2A">
        <w:t xml:space="preserve">The ANN and the LSTM are inextricably </w:t>
      </w:r>
      <w:r w:rsidR="003A5E5B" w:rsidRPr="008C7D2A">
        <w:t>linked and</w:t>
      </w:r>
      <w:r w:rsidRPr="008C7D2A">
        <w:t xml:space="preserve"> determining which produces more accurate predictions is difficult. In January, February, April, September, October, and December, the ANN outperformed the LSTM. While in March, May, June, July, August, </w:t>
      </w:r>
      <w:r w:rsidRPr="008C7D2A">
        <w:lastRenderedPageBreak/>
        <w:t>and November, the LSTM outperformed the ANN. Additionally, in June, the MLR and SNF outperformed the ANN. In April, the ARIMA outperforms the MLR. January to May and October to December were the most error-prone months for the SNF. From June to September, it outperformed the ARIMA. In July and September, it outperformed the MLR.</w:t>
      </w:r>
    </w:p>
    <w:p w14:paraId="3E91DBAB" w14:textId="44847E22" w:rsidR="00F724F4" w:rsidRPr="00F724F4" w:rsidRDefault="007D6F68" w:rsidP="00F724F4">
      <w:pPr>
        <w:ind w:firstLine="288"/>
      </w:pPr>
      <w:r w:rsidRPr="007D6F68">
        <w:t xml:space="preserve">Each algorithm performs similarly to the others, with one algorithm outperforming the others in one month while the others outperform them in another. As a result, ranking them from first to third is difficult. Due to the fact that algorithms such as ARIMA performed better in cold months but less well in hot months. While the CNN made the most accurate predictions during the remaining nine months of the year, we cannot declare it the winner, as the ARIMA's best months coincide with the months with the highest demand. The SNF outperformed some algorithms during hot </w:t>
      </w:r>
      <w:r w:rsidR="00A84B08" w:rsidRPr="007D6F68">
        <w:t>months but</w:t>
      </w:r>
      <w:r w:rsidRPr="007D6F68">
        <w:t xml:space="preserve"> struggled during cold months.</w:t>
      </w:r>
    </w:p>
    <w:p w14:paraId="2D645A0B" w14:textId="5308F2EB" w:rsidR="000B57A7" w:rsidRDefault="000B57A7" w:rsidP="00E23780">
      <w:pPr>
        <w:ind w:firstLine="288"/>
        <w:jc w:val="center"/>
      </w:pPr>
      <w:r w:rsidRPr="000B57A7">
        <w:rPr>
          <w:noProof/>
        </w:rPr>
        <w:drawing>
          <wp:inline distT="0" distB="0" distL="0" distR="0" wp14:anchorId="7A235497" wp14:editId="2E8E4345">
            <wp:extent cx="4596174" cy="36957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4"/>
                    <pic:cNvPicPr>
                      <a:picLocks noChangeAspect="1" noChangeArrowheads="1"/>
                    </pic:cNvPicPr>
                  </pic:nvPicPr>
                  <pic:blipFill rotWithShape="1">
                    <a:blip r:embed="rId143">
                      <a:extLst>
                        <a:ext uri="{28A0092B-C50C-407E-A947-70E740481C1C}">
                          <a14:useLocalDpi xmlns:a14="http://schemas.microsoft.com/office/drawing/2010/main" val="0"/>
                        </a:ext>
                      </a:extLst>
                    </a:blip>
                    <a:srcRect l="5367" t="5967" r="6977"/>
                    <a:stretch/>
                  </pic:blipFill>
                  <pic:spPr bwMode="auto">
                    <a:xfrm>
                      <a:off x="0" y="0"/>
                      <a:ext cx="4641978" cy="3732531"/>
                    </a:xfrm>
                    <a:prstGeom prst="rect">
                      <a:avLst/>
                    </a:prstGeom>
                    <a:noFill/>
                    <a:ln>
                      <a:noFill/>
                    </a:ln>
                    <a:extLst>
                      <a:ext uri="{53640926-AAD7-44D8-BBD7-CCE9431645EC}">
                        <a14:shadowObscured xmlns:a14="http://schemas.microsoft.com/office/drawing/2010/main"/>
                      </a:ext>
                    </a:extLst>
                  </pic:spPr>
                </pic:pic>
              </a:graphicData>
            </a:graphic>
          </wp:inline>
        </w:drawing>
      </w:r>
    </w:p>
    <w:p w14:paraId="59884DA0" w14:textId="5D9B1A92" w:rsidR="002E7933" w:rsidRDefault="000B57A7" w:rsidP="000B57A7">
      <w:pPr>
        <w:pStyle w:val="Caption"/>
        <w:jc w:val="center"/>
      </w:pPr>
      <w:bookmarkStart w:id="223" w:name="_Ref86238423"/>
      <w:bookmarkStart w:id="224" w:name="_Toc86260495"/>
      <w:r>
        <w:t xml:space="preserve">Figure </w:t>
      </w:r>
      <w:fldSimple w:instr=" SEQ Figure \* ARABIC ">
        <w:r w:rsidR="00004E51">
          <w:rPr>
            <w:noProof/>
          </w:rPr>
          <w:t>90</w:t>
        </w:r>
      </w:fldSimple>
      <w:bookmarkEnd w:id="223"/>
      <w:r>
        <w:t xml:space="preserve"> - </w:t>
      </w:r>
      <w:r w:rsidRPr="00D8190B">
        <w:t xml:space="preserve">Monthly MAPE for Each Algorithm </w:t>
      </w:r>
      <w:r>
        <w:t>– Saint John Dataset</w:t>
      </w:r>
      <w:bookmarkEnd w:id="224"/>
    </w:p>
    <w:p w14:paraId="04871794" w14:textId="77777777" w:rsidR="00DD68E4" w:rsidRDefault="00DD68E4" w:rsidP="00DD68E4">
      <w:pPr>
        <w:keepNext/>
        <w:jc w:val="center"/>
      </w:pPr>
      <w:r w:rsidRPr="00DD68E4">
        <w:rPr>
          <w:noProof/>
        </w:rPr>
        <w:lastRenderedPageBreak/>
        <w:drawing>
          <wp:inline distT="0" distB="0" distL="0" distR="0" wp14:anchorId="0E48171A" wp14:editId="4F37D0AA">
            <wp:extent cx="4229100" cy="34514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6"/>
                    <pic:cNvPicPr>
                      <a:picLocks noChangeAspect="1" noChangeArrowheads="1"/>
                    </pic:cNvPicPr>
                  </pic:nvPicPr>
                  <pic:blipFill rotWithShape="1">
                    <a:blip r:embed="rId144">
                      <a:extLst>
                        <a:ext uri="{28A0092B-C50C-407E-A947-70E740481C1C}">
                          <a14:useLocalDpi xmlns:a14="http://schemas.microsoft.com/office/drawing/2010/main" val="0"/>
                        </a:ext>
                      </a:extLst>
                    </a:blip>
                    <a:srcRect l="4651" t="5728" r="8766"/>
                    <a:stretch/>
                  </pic:blipFill>
                  <pic:spPr bwMode="auto">
                    <a:xfrm>
                      <a:off x="0" y="0"/>
                      <a:ext cx="4237004" cy="3457884"/>
                    </a:xfrm>
                    <a:prstGeom prst="rect">
                      <a:avLst/>
                    </a:prstGeom>
                    <a:noFill/>
                    <a:ln>
                      <a:noFill/>
                    </a:ln>
                    <a:extLst>
                      <a:ext uri="{53640926-AAD7-44D8-BBD7-CCE9431645EC}">
                        <a14:shadowObscured xmlns:a14="http://schemas.microsoft.com/office/drawing/2010/main"/>
                      </a:ext>
                    </a:extLst>
                  </pic:spPr>
                </pic:pic>
              </a:graphicData>
            </a:graphic>
          </wp:inline>
        </w:drawing>
      </w:r>
    </w:p>
    <w:p w14:paraId="75522368" w14:textId="59A9332B" w:rsidR="0032151F" w:rsidRDefault="00DD68E4" w:rsidP="00DD68E4">
      <w:pPr>
        <w:pStyle w:val="Caption"/>
        <w:jc w:val="center"/>
      </w:pPr>
      <w:bookmarkStart w:id="225" w:name="_Toc86260496"/>
      <w:r>
        <w:t xml:space="preserve">Figure </w:t>
      </w:r>
      <w:fldSimple w:instr=" SEQ Figure \* ARABIC ">
        <w:r w:rsidR="00004E51">
          <w:rPr>
            <w:noProof/>
          </w:rPr>
          <w:t>91</w:t>
        </w:r>
      </w:fldSimple>
      <w:r>
        <w:t xml:space="preserve"> - </w:t>
      </w:r>
      <w:r w:rsidRPr="009A03DA">
        <w:t>Monthly Error Distribution for CNN Algorithm</w:t>
      </w:r>
      <w:r>
        <w:t xml:space="preserve"> – Saint John Dataset</w:t>
      </w:r>
      <w:bookmarkEnd w:id="225"/>
    </w:p>
    <w:p w14:paraId="420061AE" w14:textId="77777777" w:rsidR="003475BD" w:rsidRDefault="003475BD" w:rsidP="003475BD">
      <w:pPr>
        <w:keepNext/>
        <w:jc w:val="center"/>
      </w:pPr>
      <w:r w:rsidRPr="003475BD">
        <w:rPr>
          <w:noProof/>
        </w:rPr>
        <w:drawing>
          <wp:inline distT="0" distB="0" distL="0" distR="0" wp14:anchorId="40032FDB" wp14:editId="40E95351">
            <wp:extent cx="4371975" cy="35119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7"/>
                    <pic:cNvPicPr>
                      <a:picLocks noChangeAspect="1" noChangeArrowheads="1"/>
                    </pic:cNvPicPr>
                  </pic:nvPicPr>
                  <pic:blipFill rotWithShape="1">
                    <a:blip r:embed="rId145">
                      <a:extLst>
                        <a:ext uri="{28A0092B-C50C-407E-A947-70E740481C1C}">
                          <a14:useLocalDpi xmlns:a14="http://schemas.microsoft.com/office/drawing/2010/main" val="0"/>
                        </a:ext>
                      </a:extLst>
                    </a:blip>
                    <a:srcRect l="4473" t="6444" r="8229"/>
                    <a:stretch/>
                  </pic:blipFill>
                  <pic:spPr bwMode="auto">
                    <a:xfrm>
                      <a:off x="0" y="0"/>
                      <a:ext cx="4384905" cy="3522300"/>
                    </a:xfrm>
                    <a:prstGeom prst="rect">
                      <a:avLst/>
                    </a:prstGeom>
                    <a:noFill/>
                    <a:ln>
                      <a:noFill/>
                    </a:ln>
                    <a:extLst>
                      <a:ext uri="{53640926-AAD7-44D8-BBD7-CCE9431645EC}">
                        <a14:shadowObscured xmlns:a14="http://schemas.microsoft.com/office/drawing/2010/main"/>
                      </a:ext>
                    </a:extLst>
                  </pic:spPr>
                </pic:pic>
              </a:graphicData>
            </a:graphic>
          </wp:inline>
        </w:drawing>
      </w:r>
    </w:p>
    <w:p w14:paraId="378553EF" w14:textId="25C8A132" w:rsidR="000D0515" w:rsidRDefault="003475BD" w:rsidP="003475BD">
      <w:pPr>
        <w:pStyle w:val="Caption"/>
        <w:jc w:val="center"/>
      </w:pPr>
      <w:bookmarkStart w:id="226" w:name="_Toc86260497"/>
      <w:r>
        <w:t xml:space="preserve">Figure </w:t>
      </w:r>
      <w:fldSimple w:instr=" SEQ Figure \* ARABIC ">
        <w:r w:rsidR="00004E51">
          <w:rPr>
            <w:noProof/>
          </w:rPr>
          <w:t>92</w:t>
        </w:r>
      </w:fldSimple>
      <w:r>
        <w:t xml:space="preserve"> - </w:t>
      </w:r>
      <w:r w:rsidRPr="009A03DA">
        <w:t xml:space="preserve">Monthly Error Distribution for </w:t>
      </w:r>
      <w:r>
        <w:t>LSTM</w:t>
      </w:r>
      <w:r w:rsidRPr="009A03DA">
        <w:t xml:space="preserve"> Algorithm</w:t>
      </w:r>
      <w:r>
        <w:t xml:space="preserve"> – Saint John Dataset</w:t>
      </w:r>
      <w:bookmarkEnd w:id="226"/>
    </w:p>
    <w:p w14:paraId="519F5609" w14:textId="77777777" w:rsidR="009748A1" w:rsidRDefault="009748A1" w:rsidP="009748A1">
      <w:pPr>
        <w:keepNext/>
        <w:jc w:val="center"/>
      </w:pPr>
      <w:r w:rsidRPr="009748A1">
        <w:rPr>
          <w:noProof/>
        </w:rPr>
        <w:lastRenderedPageBreak/>
        <w:drawing>
          <wp:inline distT="0" distB="0" distL="0" distR="0" wp14:anchorId="22AD0BD6" wp14:editId="1D339E11">
            <wp:extent cx="4276725" cy="345665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8"/>
                    <pic:cNvPicPr>
                      <a:picLocks noChangeAspect="1" noChangeArrowheads="1"/>
                    </pic:cNvPicPr>
                  </pic:nvPicPr>
                  <pic:blipFill rotWithShape="1">
                    <a:blip r:embed="rId146">
                      <a:extLst>
                        <a:ext uri="{28A0092B-C50C-407E-A947-70E740481C1C}">
                          <a14:useLocalDpi xmlns:a14="http://schemas.microsoft.com/office/drawing/2010/main" val="0"/>
                        </a:ext>
                      </a:extLst>
                    </a:blip>
                    <a:srcRect l="4473" t="6444" r="8766"/>
                    <a:stretch/>
                  </pic:blipFill>
                  <pic:spPr bwMode="auto">
                    <a:xfrm>
                      <a:off x="0" y="0"/>
                      <a:ext cx="4280290" cy="3459533"/>
                    </a:xfrm>
                    <a:prstGeom prst="rect">
                      <a:avLst/>
                    </a:prstGeom>
                    <a:noFill/>
                    <a:ln>
                      <a:noFill/>
                    </a:ln>
                    <a:extLst>
                      <a:ext uri="{53640926-AAD7-44D8-BBD7-CCE9431645EC}">
                        <a14:shadowObscured xmlns:a14="http://schemas.microsoft.com/office/drawing/2010/main"/>
                      </a:ext>
                    </a:extLst>
                  </pic:spPr>
                </pic:pic>
              </a:graphicData>
            </a:graphic>
          </wp:inline>
        </w:drawing>
      </w:r>
    </w:p>
    <w:p w14:paraId="552127EC" w14:textId="1331E0C9" w:rsidR="009748A1" w:rsidRDefault="009748A1" w:rsidP="009748A1">
      <w:pPr>
        <w:pStyle w:val="Caption"/>
        <w:jc w:val="center"/>
      </w:pPr>
      <w:bookmarkStart w:id="227" w:name="_Toc86260498"/>
      <w:r>
        <w:t xml:space="preserve">Figure </w:t>
      </w:r>
      <w:fldSimple w:instr=" SEQ Figure \* ARABIC ">
        <w:r w:rsidR="00004E51">
          <w:rPr>
            <w:noProof/>
          </w:rPr>
          <w:t>93</w:t>
        </w:r>
      </w:fldSimple>
      <w:r>
        <w:t xml:space="preserve"> - </w:t>
      </w:r>
      <w:r w:rsidRPr="009A03DA">
        <w:t xml:space="preserve">Monthly Error Distribution for </w:t>
      </w:r>
      <w:r>
        <w:t>ANN</w:t>
      </w:r>
      <w:r w:rsidRPr="009A03DA">
        <w:t xml:space="preserve"> Algorithm</w:t>
      </w:r>
      <w:r>
        <w:t xml:space="preserve"> – Saint John Dataset</w:t>
      </w:r>
      <w:bookmarkEnd w:id="227"/>
    </w:p>
    <w:p w14:paraId="2DB24EE9" w14:textId="77777777" w:rsidR="00B2048C" w:rsidRDefault="00B2048C" w:rsidP="00B2048C">
      <w:pPr>
        <w:keepNext/>
        <w:jc w:val="center"/>
      </w:pPr>
      <w:r w:rsidRPr="00B2048C">
        <w:rPr>
          <w:noProof/>
        </w:rPr>
        <w:drawing>
          <wp:inline distT="0" distB="0" distL="0" distR="0" wp14:anchorId="65BD85C9" wp14:editId="5E48BF32">
            <wp:extent cx="4286250" cy="347486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7">
                      <a:extLst>
                        <a:ext uri="{28A0092B-C50C-407E-A947-70E740481C1C}">
                          <a14:useLocalDpi xmlns:a14="http://schemas.microsoft.com/office/drawing/2010/main" val="0"/>
                        </a:ext>
                      </a:extLst>
                    </a:blip>
                    <a:srcRect l="4294" t="5967" r="8766"/>
                    <a:stretch/>
                  </pic:blipFill>
                  <pic:spPr bwMode="auto">
                    <a:xfrm>
                      <a:off x="0" y="0"/>
                      <a:ext cx="4299253" cy="3485402"/>
                    </a:xfrm>
                    <a:prstGeom prst="rect">
                      <a:avLst/>
                    </a:prstGeom>
                    <a:noFill/>
                    <a:ln>
                      <a:noFill/>
                    </a:ln>
                    <a:extLst>
                      <a:ext uri="{53640926-AAD7-44D8-BBD7-CCE9431645EC}">
                        <a14:shadowObscured xmlns:a14="http://schemas.microsoft.com/office/drawing/2010/main"/>
                      </a:ext>
                    </a:extLst>
                  </pic:spPr>
                </pic:pic>
              </a:graphicData>
            </a:graphic>
          </wp:inline>
        </w:drawing>
      </w:r>
    </w:p>
    <w:p w14:paraId="35AAF745" w14:textId="059BA3D0" w:rsidR="009A0F2F" w:rsidRDefault="00B2048C" w:rsidP="00B2048C">
      <w:pPr>
        <w:pStyle w:val="Caption"/>
        <w:jc w:val="center"/>
      </w:pPr>
      <w:bookmarkStart w:id="228" w:name="_Toc86260499"/>
      <w:r>
        <w:t xml:space="preserve">Figure </w:t>
      </w:r>
      <w:fldSimple w:instr=" SEQ Figure \* ARABIC ">
        <w:r w:rsidR="00004E51">
          <w:rPr>
            <w:noProof/>
          </w:rPr>
          <w:t>94</w:t>
        </w:r>
      </w:fldSimple>
      <w:r>
        <w:t xml:space="preserve"> - </w:t>
      </w:r>
      <w:r w:rsidRPr="009A03DA">
        <w:t xml:space="preserve">Monthly Error Distribution for </w:t>
      </w:r>
      <w:r>
        <w:t>MLR</w:t>
      </w:r>
      <w:r w:rsidRPr="009A03DA">
        <w:t xml:space="preserve"> Algorithm</w:t>
      </w:r>
      <w:r>
        <w:t xml:space="preserve"> – Saint John Dataset</w:t>
      </w:r>
      <w:bookmarkEnd w:id="228"/>
    </w:p>
    <w:p w14:paraId="757BA2CF" w14:textId="77777777" w:rsidR="003F7E4C" w:rsidRDefault="003F7E4C" w:rsidP="003F7E4C">
      <w:pPr>
        <w:keepNext/>
        <w:jc w:val="center"/>
      </w:pPr>
      <w:r w:rsidRPr="003F7E4C">
        <w:rPr>
          <w:noProof/>
        </w:rPr>
        <w:lastRenderedPageBreak/>
        <w:drawing>
          <wp:inline distT="0" distB="0" distL="0" distR="0" wp14:anchorId="1B678872" wp14:editId="3BECA0B3">
            <wp:extent cx="4270778" cy="34766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0"/>
                    <pic:cNvPicPr>
                      <a:picLocks noChangeAspect="1" noChangeArrowheads="1"/>
                    </pic:cNvPicPr>
                  </pic:nvPicPr>
                  <pic:blipFill rotWithShape="1">
                    <a:blip r:embed="rId148">
                      <a:extLst>
                        <a:ext uri="{28A0092B-C50C-407E-A947-70E740481C1C}">
                          <a14:useLocalDpi xmlns:a14="http://schemas.microsoft.com/office/drawing/2010/main" val="0"/>
                        </a:ext>
                      </a:extLst>
                    </a:blip>
                    <a:srcRect l="4651" t="5967" r="8766"/>
                    <a:stretch/>
                  </pic:blipFill>
                  <pic:spPr bwMode="auto">
                    <a:xfrm>
                      <a:off x="0" y="0"/>
                      <a:ext cx="4277082" cy="3481756"/>
                    </a:xfrm>
                    <a:prstGeom prst="rect">
                      <a:avLst/>
                    </a:prstGeom>
                    <a:noFill/>
                    <a:ln>
                      <a:noFill/>
                    </a:ln>
                    <a:extLst>
                      <a:ext uri="{53640926-AAD7-44D8-BBD7-CCE9431645EC}">
                        <a14:shadowObscured xmlns:a14="http://schemas.microsoft.com/office/drawing/2010/main"/>
                      </a:ext>
                    </a:extLst>
                  </pic:spPr>
                </pic:pic>
              </a:graphicData>
            </a:graphic>
          </wp:inline>
        </w:drawing>
      </w:r>
    </w:p>
    <w:p w14:paraId="3E05B9CB" w14:textId="243D582C" w:rsidR="003F7E4C" w:rsidRDefault="003F7E4C" w:rsidP="003F7E4C">
      <w:pPr>
        <w:pStyle w:val="Caption"/>
        <w:jc w:val="center"/>
      </w:pPr>
      <w:bookmarkStart w:id="229" w:name="_Toc86260500"/>
      <w:r>
        <w:t xml:space="preserve">Figure </w:t>
      </w:r>
      <w:fldSimple w:instr=" SEQ Figure \* ARABIC ">
        <w:r w:rsidR="00004E51">
          <w:rPr>
            <w:noProof/>
          </w:rPr>
          <w:t>95</w:t>
        </w:r>
      </w:fldSimple>
      <w:r>
        <w:t xml:space="preserve"> - </w:t>
      </w:r>
      <w:r w:rsidRPr="009A03DA">
        <w:t xml:space="preserve">Monthly Error Distribution for </w:t>
      </w:r>
      <w:r>
        <w:t>ARIMA</w:t>
      </w:r>
      <w:r w:rsidRPr="009A03DA">
        <w:t xml:space="preserve"> Algorithm</w:t>
      </w:r>
      <w:r>
        <w:t xml:space="preserve"> – Saint John Dataset</w:t>
      </w:r>
      <w:bookmarkEnd w:id="229"/>
    </w:p>
    <w:p w14:paraId="7AE677BC" w14:textId="77777777" w:rsidR="001B1A45" w:rsidRDefault="001B1A45" w:rsidP="001B1A45">
      <w:pPr>
        <w:keepNext/>
        <w:jc w:val="center"/>
      </w:pPr>
      <w:r w:rsidRPr="001B1A45">
        <w:rPr>
          <w:noProof/>
        </w:rPr>
        <w:drawing>
          <wp:inline distT="0" distB="0" distL="0" distR="0" wp14:anchorId="447CE8B9" wp14:editId="30D4BED7">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9">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1786456F" w14:textId="739ED30D" w:rsidR="003A3B39" w:rsidRDefault="001B1A45" w:rsidP="001B1A45">
      <w:pPr>
        <w:pStyle w:val="Caption"/>
        <w:jc w:val="center"/>
      </w:pPr>
      <w:bookmarkStart w:id="230" w:name="_Toc86260501"/>
      <w:r>
        <w:t xml:space="preserve">Figure </w:t>
      </w:r>
      <w:fldSimple w:instr=" SEQ Figure \* ARABIC ">
        <w:r w:rsidR="00004E51">
          <w:rPr>
            <w:noProof/>
          </w:rPr>
          <w:t>96</w:t>
        </w:r>
      </w:fldSimple>
      <w:r>
        <w:t xml:space="preserve"> - </w:t>
      </w:r>
      <w:r w:rsidRPr="009A03DA">
        <w:t xml:space="preserve">Monthly Error Distribution for </w:t>
      </w:r>
      <w:r>
        <w:t>SNF</w:t>
      </w:r>
      <w:r w:rsidRPr="009A03DA">
        <w:t xml:space="preserve"> Algorithm</w:t>
      </w:r>
      <w:r>
        <w:t xml:space="preserve"> – Saint John Dataset</w:t>
      </w:r>
      <w:bookmarkEnd w:id="230"/>
    </w:p>
    <w:p w14:paraId="10FF31B1" w14:textId="171291A1" w:rsidR="00A80A0E" w:rsidRDefault="00A80A0E" w:rsidP="00A80A0E">
      <w:pPr>
        <w:pStyle w:val="Heading3"/>
      </w:pPr>
      <w:bookmarkStart w:id="231" w:name="_Toc86260379"/>
      <w:r>
        <w:lastRenderedPageBreak/>
        <w:t xml:space="preserve">4.3.4 </w:t>
      </w:r>
      <w:r w:rsidRPr="002B69C3">
        <w:t>Performance During the Seasons</w:t>
      </w:r>
      <w:bookmarkEnd w:id="231"/>
    </w:p>
    <w:p w14:paraId="51DE4E63" w14:textId="77777777" w:rsidR="00DB6FCF" w:rsidRDefault="00DB6FCF" w:rsidP="005E7980">
      <w:pPr>
        <w:ind w:firstLine="288"/>
      </w:pPr>
      <w:r w:rsidRPr="00DB6FCF">
        <w:t>The table below summarizes the MAPE and RMSE values obtained for the average of various seasons in the Saint John test dataset. All algorithms, with the exception of ARIMA and SNF, had their worst performance in the winter. The ARIMA and SNF both had their worst performance in the spring. Summer was the easiest season for all algorithms because demand was the lowest. The ARIMA model produced the most accurate predictions during the winter, while the CNN model produced the most accurate predictions during the remaining three seasons of the year. The ARIMA had the worst performance overall during the summer, while the SNF had the worst performance overall during the remaining three seasons of the year.</w:t>
      </w:r>
    </w:p>
    <w:p w14:paraId="333D04CA" w14:textId="77777777" w:rsidR="009F2857" w:rsidRDefault="009F2857" w:rsidP="009F2857">
      <w:pPr>
        <w:pStyle w:val="Caption"/>
        <w:keepNext/>
        <w:jc w:val="center"/>
      </w:pPr>
      <w:r w:rsidRPr="009F2857">
        <w:rPr>
          <w:noProof/>
        </w:rPr>
        <w:drawing>
          <wp:inline distT="0" distB="0" distL="0" distR="0" wp14:anchorId="005C761E" wp14:editId="76C6880D">
            <wp:extent cx="4438650" cy="3596445"/>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54341" cy="3609159"/>
                    </a:xfrm>
                    <a:prstGeom prst="rect">
                      <a:avLst/>
                    </a:prstGeom>
                    <a:noFill/>
                    <a:ln>
                      <a:noFill/>
                    </a:ln>
                  </pic:spPr>
                </pic:pic>
              </a:graphicData>
            </a:graphic>
          </wp:inline>
        </w:drawing>
      </w:r>
    </w:p>
    <w:p w14:paraId="012D6AD5" w14:textId="6287CCA9" w:rsidR="00044156" w:rsidRDefault="009F2857" w:rsidP="009F2857">
      <w:pPr>
        <w:pStyle w:val="Caption"/>
        <w:jc w:val="center"/>
      </w:pPr>
      <w:bookmarkStart w:id="232" w:name="_Toc86260402"/>
      <w:r>
        <w:t xml:space="preserve">Table </w:t>
      </w:r>
      <w:fldSimple w:instr=" SEQ Table \* ARABIC ">
        <w:r w:rsidR="00004E51">
          <w:rPr>
            <w:noProof/>
          </w:rPr>
          <w:t>12</w:t>
        </w:r>
      </w:fldSimple>
      <w:r>
        <w:t xml:space="preserve"> - </w:t>
      </w:r>
      <w:r w:rsidRPr="00040840">
        <w:t xml:space="preserve">Seasonal MAPE and RMSE for the </w:t>
      </w:r>
      <w:r>
        <w:t>Saint John</w:t>
      </w:r>
      <w:r w:rsidRPr="00040840">
        <w:t xml:space="preserve"> Dataset</w:t>
      </w:r>
      <w:bookmarkEnd w:id="232"/>
    </w:p>
    <w:p w14:paraId="5C5F63B5" w14:textId="21055BA7" w:rsidR="00B71FA2" w:rsidRDefault="00B71FA2" w:rsidP="00B71FA2">
      <w:pPr>
        <w:pStyle w:val="Heading3"/>
      </w:pPr>
      <w:bookmarkStart w:id="233" w:name="_Toc86260380"/>
      <w:r>
        <w:lastRenderedPageBreak/>
        <w:t xml:space="preserve">4.3.5 </w:t>
      </w:r>
      <w:r w:rsidRPr="00A50162">
        <w:t>Comprehensive Analysis Discussion</w:t>
      </w:r>
      <w:bookmarkEnd w:id="233"/>
    </w:p>
    <w:p w14:paraId="7BF94105" w14:textId="77BBB804" w:rsidR="00DB6FCF" w:rsidRDefault="00AA6279" w:rsidP="00607A55">
      <w:pPr>
        <w:ind w:firstLine="288"/>
        <w:rPr>
          <w:b/>
          <w:bCs/>
          <w:sz w:val="20"/>
          <w:szCs w:val="20"/>
        </w:rPr>
      </w:pPr>
      <w:r w:rsidRPr="00AA6279">
        <w:t>Saint John's dataset is quite distinct from those in Toronto and Ottawa. As illustrated in the scatter plot below, the Saint John dataset experiences the highest load demand during the winter months when temperatures are at their lowest, while demand is relatively low during the remaining months of the year. Summer months have the lowest load demand for this dataset. As a result, the winter months were the most difficult to predict for the majority of algorithms, while the summer months were the simplest.</w:t>
      </w:r>
      <w:r>
        <w:t xml:space="preserve"> </w:t>
      </w:r>
      <w:r w:rsidRPr="00AA6279">
        <w:t>Th</w:t>
      </w:r>
      <w:r>
        <w:t xml:space="preserve">e preceding </w:t>
      </w:r>
      <w:r w:rsidRPr="00AA6279">
        <w:t>statement</w:t>
      </w:r>
      <w:r>
        <w:t>s</w:t>
      </w:r>
      <w:r w:rsidRPr="00AA6279">
        <w:t xml:space="preserve"> </w:t>
      </w:r>
      <w:r>
        <w:t>are</w:t>
      </w:r>
      <w:r w:rsidRPr="00AA6279">
        <w:t xml:space="preserve"> consistent with the monthly average demand profile depicted in </w:t>
      </w:r>
      <w:r>
        <w:fldChar w:fldCharType="begin"/>
      </w:r>
      <w:r>
        <w:instrText xml:space="preserve"> REF _Ref86238415 \h </w:instrText>
      </w:r>
      <w:r>
        <w:fldChar w:fldCharType="separate"/>
      </w:r>
      <w:r w:rsidR="00004E51">
        <w:t xml:space="preserve">Figure </w:t>
      </w:r>
      <w:r w:rsidR="00004E51">
        <w:rPr>
          <w:noProof/>
        </w:rPr>
        <w:t>89</w:t>
      </w:r>
      <w:r>
        <w:fldChar w:fldCharType="end"/>
      </w:r>
    </w:p>
    <w:p w14:paraId="6BB5455E" w14:textId="77777777" w:rsidR="00DB6FCF" w:rsidRDefault="00DB6FCF" w:rsidP="00DB6FCF">
      <w:pPr>
        <w:keepNext/>
        <w:jc w:val="center"/>
      </w:pPr>
      <w:r w:rsidRPr="003B794E">
        <w:rPr>
          <w:noProof/>
        </w:rPr>
        <w:drawing>
          <wp:inline distT="0" distB="0" distL="0" distR="0" wp14:anchorId="55B0C519" wp14:editId="79863F1F">
            <wp:extent cx="3873460" cy="3095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1">
                      <a:extLst>
                        <a:ext uri="{28A0092B-C50C-407E-A947-70E740481C1C}">
                          <a14:useLocalDpi xmlns:a14="http://schemas.microsoft.com/office/drawing/2010/main" val="0"/>
                        </a:ext>
                      </a:extLst>
                    </a:blip>
                    <a:srcRect l="3757" t="5967" r="8050"/>
                    <a:stretch/>
                  </pic:blipFill>
                  <pic:spPr bwMode="auto">
                    <a:xfrm>
                      <a:off x="0" y="0"/>
                      <a:ext cx="3877347" cy="3098731"/>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4332F41A" w:rsidR="00DB6FCF" w:rsidRDefault="00DB6FCF" w:rsidP="00DB6FCF">
      <w:pPr>
        <w:pStyle w:val="Caption"/>
        <w:jc w:val="center"/>
      </w:pPr>
      <w:bookmarkStart w:id="234" w:name="_Toc86260502"/>
      <w:r>
        <w:t xml:space="preserve">Figure </w:t>
      </w:r>
      <w:r>
        <w:fldChar w:fldCharType="begin"/>
      </w:r>
      <w:r>
        <w:instrText xml:space="preserve"> SEQ Figure \* ARABIC </w:instrText>
      </w:r>
      <w:r>
        <w:fldChar w:fldCharType="separate"/>
      </w:r>
      <w:r w:rsidR="00004E51">
        <w:rPr>
          <w:noProof/>
        </w:rPr>
        <w:t>97</w:t>
      </w:r>
      <w:r>
        <w:rPr>
          <w:noProof/>
        </w:rPr>
        <w:fldChar w:fldCharType="end"/>
      </w:r>
      <w:r>
        <w:t xml:space="preserve"> - </w:t>
      </w:r>
      <w:r w:rsidRPr="001C274B">
        <w:t>Scatter Plot of Load Demand versus Temperature</w:t>
      </w:r>
      <w:r>
        <w:t xml:space="preserve"> – Saint John Dataset</w:t>
      </w:r>
      <w:bookmarkEnd w:id="234"/>
    </w:p>
    <w:p w14:paraId="07C664A6" w14:textId="2998E4E4" w:rsidR="00607A55" w:rsidRDefault="00607A55" w:rsidP="00607A55">
      <w:pPr>
        <w:ind w:firstLine="288"/>
      </w:pPr>
      <w:r w:rsidRPr="00607A55">
        <w:t xml:space="preserve">During the winter, the ARIMA forecaster made the best overall predictions, but made the worst predictions during the summer. It predicted the most accurately in some months with the highest demand, including January, November, and December. </w:t>
      </w:r>
      <w:r>
        <w:t xml:space="preserve">Conversely, the </w:t>
      </w:r>
      <w:r w:rsidRPr="00607A55">
        <w:t>CNN</w:t>
      </w:r>
      <w:r>
        <w:t xml:space="preserve"> </w:t>
      </w:r>
      <w:r w:rsidRPr="00607A55">
        <w:t xml:space="preserve">made the most accurate predictions for the remaining months of the year. This </w:t>
      </w:r>
      <w:r w:rsidRPr="00607A55">
        <w:lastRenderedPageBreak/>
        <w:t>indicates that the ARIMA forecasts can serve as a primary reference point for these specific months, while the CNN forecasts can be used for the remaining months of the year.</w:t>
      </w:r>
    </w:p>
    <w:p w14:paraId="15D9A75B" w14:textId="161F78ED" w:rsidR="00607A55" w:rsidRDefault="00460E1D" w:rsidP="00544CF7">
      <w:r>
        <w:tab/>
      </w:r>
      <w:r w:rsidRPr="00460E1D">
        <w:t>Mondays and Saturdays were the most difficult days for the algorithms to predict, which may be due to the fact that Monday is the first working day of the week and Saturday is the first day of the weekend. Wednesdays and Thursdays were the most predictable days for the algorithms. The CNN had the best overall performance across all days of the week, followed by the ANN and LSTM. The peak load demand in the Saint John dataset occurs between 10:00 and 13:00. Around 9:00, the majority of algorithms produced their worst predictions. Between 1:00 and 6:00, the ARIMA forecaster made the most accurate predictions, but CNN made the most accurate predictions during the remaining hours of the day.</w:t>
      </w:r>
    </w:p>
    <w:p w14:paraId="22D4D125" w14:textId="16066DE7" w:rsidR="00324DC9" w:rsidRPr="001B6C67" w:rsidRDefault="009B7FFE" w:rsidP="001B6C67">
      <w:pPr>
        <w:ind w:firstLine="288"/>
      </w:pPr>
      <w:r w:rsidRPr="009B7FFE">
        <w:t>While the CNN performed best on an hourly, daily, monthly, and seasonal basis, we should not overlook the ARIMA's accuracy during the majority of the winter months. The SNF performed poorly on an hourly, daily, monthly, and seasonal basis. However, during the months of June to September, when demand was low and generally stable, the SNF outperformed a few algorithms.</w:t>
      </w:r>
      <w:r w:rsidR="00324DC9">
        <w:br w:type="page"/>
      </w:r>
    </w:p>
    <w:p w14:paraId="624DD094" w14:textId="342C4EB9" w:rsidR="002401EE" w:rsidRDefault="00825107" w:rsidP="003029FE">
      <w:pPr>
        <w:pStyle w:val="Heading1"/>
      </w:pPr>
      <w:bookmarkStart w:id="235" w:name="_Toc86260381"/>
      <w:r>
        <w:lastRenderedPageBreak/>
        <w:t>5</w:t>
      </w:r>
      <w:r w:rsidR="00087018">
        <w:t xml:space="preserve"> </w:t>
      </w:r>
      <w:r w:rsidR="003029FE">
        <w:t>Conclusion</w:t>
      </w:r>
      <w:bookmarkEnd w:id="235"/>
    </w:p>
    <w:p w14:paraId="7C452520" w14:textId="68944091" w:rsidR="00A96202" w:rsidRDefault="00A96202" w:rsidP="00A96202">
      <w:pPr>
        <w:pStyle w:val="Heading2"/>
      </w:pPr>
      <w:bookmarkStart w:id="236" w:name="_Toc86260382"/>
      <w:r>
        <w:t xml:space="preserve">5.1 </w:t>
      </w:r>
      <w:r w:rsidR="0010026B">
        <w:t>Summary</w:t>
      </w:r>
      <w:bookmarkEnd w:id="236"/>
    </w:p>
    <w:p w14:paraId="0E0F1DAE" w14:textId="76CCB359" w:rsidR="00AD1E7E" w:rsidRDefault="00856529" w:rsidP="00AD1E7E">
      <w:pPr>
        <w:ind w:firstLine="288"/>
      </w:pPr>
      <w:r>
        <w:t>Four</w:t>
      </w:r>
      <w:r w:rsidR="00AD1E7E" w:rsidRPr="00AD1E7E">
        <w:t xml:space="preserve"> benchmark algorithms were compared to two deep learning techniques, CNN and LSTM. Our analysis included three distinct datasets. We obtained the overall performance in terms of forecasting regular load and daily peaks. In terms of overall accuracy, the CNN, LSTM, and ANN were the most accurate algorithms. We then examined the performance of all algorithms on hourly, daily, monthly, and seasonal predictions across all datasets. </w:t>
      </w:r>
    </w:p>
    <w:p w14:paraId="1A7DDE68" w14:textId="70297DF4" w:rsidR="00AD1E7E" w:rsidRDefault="00AD1E7E" w:rsidP="00AD1E7E">
      <w:pPr>
        <w:ind w:firstLine="288"/>
      </w:pPr>
      <w:r w:rsidRPr="00AD1E7E">
        <w:t>The CNN, ANN, and LSTM were ranked first, second, and third in the Toronto and Ottawa datasets, respectively, across all time periods and seasons of the year.</w:t>
      </w:r>
      <w:r>
        <w:t xml:space="preserve"> </w:t>
      </w:r>
      <w:r w:rsidRPr="00AD1E7E">
        <w:t>The CNN, ANN, and LSTM remained the top forecasters overall in the Saint John dataset. However, in a few instances, the ARIMA algorithm performed better during the winter months of January, November, and December. The ARIMA</w:t>
      </w:r>
      <w:r>
        <w:t xml:space="preserve"> </w:t>
      </w:r>
      <w:r w:rsidRPr="00AD1E7E">
        <w:t>performed poorly during the rest of the year. This is normal, as different algorithms perform better or worse on different datasets or over different time periods. The SNF's overall performance was the worst across all time periods and seasons.</w:t>
      </w:r>
    </w:p>
    <w:p w14:paraId="02D1E099" w14:textId="4A4817D0" w:rsidR="00AD1E7E" w:rsidRPr="00AD1E7E" w:rsidRDefault="00AD1E7E" w:rsidP="00AD1E7E">
      <w:pPr>
        <w:ind w:firstLine="288"/>
      </w:pPr>
      <w:r w:rsidRPr="00AD1E7E">
        <w:t xml:space="preserve">By and large, the CNN and LSTM performed admirably in forecasting the test datasets across all time periods. There were numerous instances where the LSTM outperformed the ANN, and their predictions were generally quite similar. As an illustration, consider the monthly time period of the Saint John dataset. In six months of the year, the LSTM outperformed the ANN. </w:t>
      </w:r>
      <w:r w:rsidR="00856529">
        <w:t>Therefore</w:t>
      </w:r>
      <w:r w:rsidRPr="00AD1E7E">
        <w:t>, we can conclude that deep learning techniques such as the CNN and LSTM are effective and can assist researchers and utilities in improving load forecasting accuracy.</w:t>
      </w:r>
    </w:p>
    <w:p w14:paraId="7F5DE71E" w14:textId="78EEEE03" w:rsidR="005459BB" w:rsidRDefault="00825107" w:rsidP="00C03390">
      <w:pPr>
        <w:pStyle w:val="Heading2"/>
      </w:pPr>
      <w:bookmarkStart w:id="237" w:name="_Toc86260383"/>
      <w:r>
        <w:lastRenderedPageBreak/>
        <w:t>5</w:t>
      </w:r>
      <w:r w:rsidR="002401EE">
        <w:t>.</w:t>
      </w:r>
      <w:r w:rsidR="00A96202">
        <w:t>2</w:t>
      </w:r>
      <w:r w:rsidR="002401EE">
        <w:t xml:space="preserve"> Contributions</w:t>
      </w:r>
      <w:bookmarkEnd w:id="237"/>
    </w:p>
    <w:p w14:paraId="7B5C294E" w14:textId="2C42C723" w:rsidR="002401EE" w:rsidRDefault="00C03390" w:rsidP="00C03390">
      <w:pPr>
        <w:ind w:firstLine="288"/>
      </w:pPr>
      <w:r w:rsidRPr="00C03390">
        <w:t>Deep learning techniques are considered due to their remarkable performance when applied to a variety of problems. The CNN and LSTM were evaluated for their added value by comparing their performance to that of conventional forecasters. We compared accuracy in terms of both overall and peak detection. This</w:t>
      </w:r>
      <w:r w:rsidR="0089482A">
        <w:t xml:space="preserve"> study</w:t>
      </w:r>
      <w:r w:rsidRPr="00C03390">
        <w:t xml:space="preserve"> contributes to the maturation of the ongoing debate over the use of deep learning methods in load forecasting that have not been thoroughly tested. We developed algorithms that are more adaptable to changes in external factors such as annual increases in electricity demand or temperature shifts. </w:t>
      </w:r>
      <w:r w:rsidR="000C65FE" w:rsidRPr="000C65FE">
        <w:t>We developed forecasters that are capable of automatically recognizing complex data relationships in the absence of explicit user input.</w:t>
      </w:r>
      <w:r w:rsidR="000C65FE">
        <w:t xml:space="preserve"> </w:t>
      </w:r>
      <w:r w:rsidRPr="00C03390">
        <w:t>We conducted analysis that was specifically tailored to three distinct datasets. Additionally, because we conducted analysis on publicly available data, this work will be reproducible, serving as a valuable benchmark for future research both within and outside our smart-grid team.</w:t>
      </w:r>
    </w:p>
    <w:p w14:paraId="7FC76A35" w14:textId="2D88AEF7" w:rsidR="00085058" w:rsidRDefault="00085058" w:rsidP="00085058">
      <w:pPr>
        <w:pStyle w:val="Heading2"/>
      </w:pPr>
      <w:bookmarkStart w:id="238" w:name="_Toc86260384"/>
      <w:r>
        <w:t>5.</w:t>
      </w:r>
      <w:r w:rsidR="00A96202">
        <w:t>3</w:t>
      </w:r>
      <w:r>
        <w:t xml:space="preserve"> </w:t>
      </w:r>
      <w:r w:rsidR="00B06C82">
        <w:t>Future Work</w:t>
      </w:r>
      <w:bookmarkEnd w:id="238"/>
    </w:p>
    <w:p w14:paraId="75967711" w14:textId="77777777" w:rsidR="00972082" w:rsidRDefault="00972082" w:rsidP="00482B33">
      <w:pPr>
        <w:ind w:firstLine="288"/>
      </w:pPr>
      <w:r w:rsidRPr="00972082">
        <w:t>Several directions for future research include increasing forecaster accuracy, incorporating more exogenous variables, developing more complex algorithms that are hybrids or improved models of the ones used here, forecasting the width of daily peaks, implementing more deep learning algorithms, developing separate models to forecast different days and months (e.g., summer, winter), and utilizing a holiday indicator as an input that specifies which days are holidays and which are not. We will briefly discuss several of the aforementioned points.</w:t>
      </w:r>
    </w:p>
    <w:p w14:paraId="7DA58D65" w14:textId="23CD9ED0" w:rsidR="00FF2A32" w:rsidRDefault="00B066EE" w:rsidP="00FF2A32">
      <w:pPr>
        <w:ind w:firstLine="288"/>
      </w:pPr>
      <w:r w:rsidRPr="00B066EE">
        <w:lastRenderedPageBreak/>
        <w:t xml:space="preserve">Regarding forecasters' accuracy, </w:t>
      </w:r>
      <w:r w:rsidR="003E14C7">
        <w:t xml:space="preserve">we </w:t>
      </w:r>
      <w:r w:rsidRPr="00B066EE">
        <w:t>would recommend the following. The accuracy of the ARIMA forecaster can be increased by using the SARIMAX model, which incorporates exogenous variables and seasonality. The SARIMAX model can utilize all of the exogenous variables used by the MLR.</w:t>
      </w:r>
      <w:r w:rsidR="00B734BD">
        <w:t xml:space="preserve"> </w:t>
      </w:r>
      <w:r w:rsidR="00FF2A32" w:rsidRPr="00FF2A32">
        <w:t>The performance of the ANN, CNN, and LSTM forecasters can be improved by including additional exogenous variables, such as those used by the MLR forecaster. These variables include the hour of the day, the month of the year, the weekend or holiday indicator, the previous day's maximum, minimum, and average demand, and the previous week's hourly lag. Along with temperature, weather variables such as humidity, dewpoint, and wind direction/speed can be used, depending on the analyst's objectives.</w:t>
      </w:r>
    </w:p>
    <w:p w14:paraId="20A9BD1E" w14:textId="67483B1F"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r w:rsidR="007D01F9">
        <w:t>CNNs,</w:t>
      </w:r>
      <w:r>
        <w:t xml:space="preserve"> and LSTMs may also be an option, as some researchers have observed improved performance when the two are combined, as discussed in the deep learning section.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the majority of the best load forecasting algorithms have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CB485A">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approach","type":"article-journal"},"uris":["http://www.mendeley.com/documents/?uuid=a524ef33-0b2f-4770-9624-8d21490db803"]}],"mendeley":{"formattedCitation":"[53], [180]","plainTextFormattedCitation":"[53], [180]","previouslyFormattedCitation":"[53], [180]"},"properties":{"noteIndex":0},"schema":"https://github.com/citation-style-language/schema/raw/master/csl-citation.json"}</w:instrText>
      </w:r>
      <w:r w:rsidR="00A9654F">
        <w:fldChar w:fldCharType="separate"/>
      </w:r>
      <w:r w:rsidR="00CB485A" w:rsidRPr="00CB485A">
        <w:rPr>
          <w:noProof/>
        </w:rPr>
        <w:t>[53], [180]</w:t>
      </w:r>
      <w:r w:rsidR="00A9654F">
        <w:fldChar w:fldCharType="end"/>
      </w:r>
      <w:r>
        <w:t>.</w:t>
      </w:r>
    </w:p>
    <w:p w14:paraId="515FD0A8" w14:textId="49BADC7E" w:rsidR="004E0AE9" w:rsidRPr="00EF7A04" w:rsidRDefault="009706EE" w:rsidP="00EF7A04">
      <w:pPr>
        <w:ind w:firstLine="288"/>
      </w:pPr>
      <w:r>
        <w:t xml:space="preserve">As a result of the preceding paragraphs, we can see that there are numerous </w:t>
      </w:r>
      <w:r w:rsidR="009C038D">
        <w:t>possibilities,</w:t>
      </w:r>
      <w:r>
        <w:t xml:space="preserve"> and that additional research is necessary. These are quite intriguing paths that could be 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239" w:name="_Toc86260385"/>
      <w:r>
        <w:lastRenderedPageBreak/>
        <w:t>Bibliography</w:t>
      </w:r>
      <w:bookmarkEnd w:id="239"/>
    </w:p>
    <w:p w14:paraId="68D41B38" w14:textId="4FE7A9AB" w:rsidR="0010026B" w:rsidRPr="0010026B" w:rsidRDefault="00287359" w:rsidP="0010026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10026B" w:rsidRPr="0010026B">
        <w:rPr>
          <w:noProof/>
        </w:rPr>
        <w:t>[1]</w:t>
      </w:r>
      <w:r w:rsidR="0010026B" w:rsidRPr="0010026B">
        <w:rPr>
          <w:noProof/>
        </w:rPr>
        <w:tab/>
        <w:t xml:space="preserve">T. Hong and S. Fan, “Probabilistic electric load forecasting: A tutorial review,” </w:t>
      </w:r>
      <w:r w:rsidR="0010026B" w:rsidRPr="0010026B">
        <w:rPr>
          <w:i/>
          <w:iCs/>
          <w:noProof/>
        </w:rPr>
        <w:t>Int. J. Forecast.</w:t>
      </w:r>
      <w:r w:rsidR="0010026B" w:rsidRPr="0010026B">
        <w:rPr>
          <w:noProof/>
        </w:rPr>
        <w:t>, vol. 32, no. 3, pp. 914–938, 2016, doi: 10.1016/j.ijforecast.2015.11.011.</w:t>
      </w:r>
    </w:p>
    <w:p w14:paraId="2C252E61" w14:textId="77777777" w:rsidR="0010026B" w:rsidRPr="0010026B" w:rsidRDefault="0010026B" w:rsidP="0010026B">
      <w:pPr>
        <w:widowControl w:val="0"/>
        <w:autoSpaceDE w:val="0"/>
        <w:autoSpaceDN w:val="0"/>
        <w:adjustRightInd w:val="0"/>
        <w:ind w:left="640" w:hanging="640"/>
        <w:rPr>
          <w:noProof/>
        </w:rPr>
      </w:pPr>
      <w:r w:rsidRPr="0010026B">
        <w:rPr>
          <w:noProof/>
        </w:rPr>
        <w:t>[2]</w:t>
      </w:r>
      <w:r w:rsidRPr="0010026B">
        <w:rPr>
          <w:noProof/>
        </w:rPr>
        <w:tab/>
        <w:t>K. Amarasinghe, D. L. Marino, and M. Manic, “Deep neural networks for energy load forecasting,” 2017, doi: 10.1109/ISIE.2017.8001465.</w:t>
      </w:r>
    </w:p>
    <w:p w14:paraId="2970FC75" w14:textId="77777777" w:rsidR="0010026B" w:rsidRPr="0010026B" w:rsidRDefault="0010026B" w:rsidP="0010026B">
      <w:pPr>
        <w:widowControl w:val="0"/>
        <w:autoSpaceDE w:val="0"/>
        <w:autoSpaceDN w:val="0"/>
        <w:adjustRightInd w:val="0"/>
        <w:ind w:left="640" w:hanging="640"/>
        <w:rPr>
          <w:noProof/>
        </w:rPr>
      </w:pPr>
      <w:r w:rsidRPr="0010026B">
        <w:rPr>
          <w:noProof/>
        </w:rPr>
        <w:t>[3]</w:t>
      </w:r>
      <w:r w:rsidRPr="0010026B">
        <w:rPr>
          <w:noProof/>
        </w:rPr>
        <w:tab/>
        <w:t xml:space="preserve">C. Kuster, Y. Rezgui, and M. Mourshed, “Electrical load forecasting models: A critical systematic review,” </w:t>
      </w:r>
      <w:r w:rsidRPr="0010026B">
        <w:rPr>
          <w:i/>
          <w:iCs/>
          <w:noProof/>
        </w:rPr>
        <w:t>Sustainable Cities and Society</w:t>
      </w:r>
      <w:r w:rsidRPr="0010026B">
        <w:rPr>
          <w:noProof/>
        </w:rPr>
        <w:t>. 2017, doi: 10.1016/j.scs.2017.08.009.</w:t>
      </w:r>
    </w:p>
    <w:p w14:paraId="6E91D756" w14:textId="77777777" w:rsidR="0010026B" w:rsidRPr="0010026B" w:rsidRDefault="0010026B" w:rsidP="0010026B">
      <w:pPr>
        <w:widowControl w:val="0"/>
        <w:autoSpaceDE w:val="0"/>
        <w:autoSpaceDN w:val="0"/>
        <w:adjustRightInd w:val="0"/>
        <w:ind w:left="640" w:hanging="640"/>
        <w:rPr>
          <w:noProof/>
        </w:rPr>
      </w:pPr>
      <w:r w:rsidRPr="0010026B">
        <w:rPr>
          <w:noProof/>
        </w:rPr>
        <w:t>[4]</w:t>
      </w:r>
      <w:r w:rsidRPr="0010026B">
        <w:rPr>
          <w:noProof/>
        </w:rPr>
        <w:tab/>
        <w:t>W. He, “Load Forecasting via Deep Neural Networks,” 2017, doi: 10.1016/j.procs.2017.11.374.</w:t>
      </w:r>
    </w:p>
    <w:p w14:paraId="6BFEFF57" w14:textId="77777777" w:rsidR="0010026B" w:rsidRPr="0010026B" w:rsidRDefault="0010026B" w:rsidP="0010026B">
      <w:pPr>
        <w:widowControl w:val="0"/>
        <w:autoSpaceDE w:val="0"/>
        <w:autoSpaceDN w:val="0"/>
        <w:adjustRightInd w:val="0"/>
        <w:ind w:left="640" w:hanging="640"/>
        <w:rPr>
          <w:noProof/>
        </w:rPr>
      </w:pPr>
      <w:r w:rsidRPr="0010026B">
        <w:rPr>
          <w:noProof/>
        </w:rPr>
        <w:t>[5]</w:t>
      </w:r>
      <w:r w:rsidRPr="0010026B">
        <w:rPr>
          <w:noProof/>
        </w:rPr>
        <w:tab/>
        <w:t>J. Zheng, C. Xu, Z. Zhang, and X. Li, “Electric load forecasting in smart grids using Long-Short-Term-Memory based Recurrent Neural Network,” 2017, doi: 10.1109/CISS.2017.7926112.</w:t>
      </w:r>
    </w:p>
    <w:p w14:paraId="3096AB9C" w14:textId="77777777" w:rsidR="0010026B" w:rsidRPr="0010026B" w:rsidRDefault="0010026B" w:rsidP="0010026B">
      <w:pPr>
        <w:widowControl w:val="0"/>
        <w:autoSpaceDE w:val="0"/>
        <w:autoSpaceDN w:val="0"/>
        <w:adjustRightInd w:val="0"/>
        <w:ind w:left="640" w:hanging="640"/>
        <w:rPr>
          <w:noProof/>
        </w:rPr>
      </w:pPr>
      <w:r w:rsidRPr="0010026B">
        <w:rPr>
          <w:noProof/>
        </w:rPr>
        <w:t>[6]</w:t>
      </w:r>
      <w:r w:rsidRPr="0010026B">
        <w:rPr>
          <w:noProof/>
        </w:rPr>
        <w:tab/>
        <w:t xml:space="preserve">D. L. Marino, K. Amarasinghe, and M. Manic, “Building energy load forecasting using Deep Neural Networks,” </w:t>
      </w:r>
      <w:r w:rsidRPr="0010026B">
        <w:rPr>
          <w:i/>
          <w:iCs/>
          <w:noProof/>
        </w:rPr>
        <w:t>IECON Proc. (Industrial Electron. Conf.</w:t>
      </w:r>
      <w:r w:rsidRPr="0010026B">
        <w:rPr>
          <w:noProof/>
        </w:rPr>
        <w:t>, pp. 7046–7051, 2016, doi: 10.1109/IECON.2016.7793413.</w:t>
      </w:r>
    </w:p>
    <w:p w14:paraId="1F425504" w14:textId="77777777" w:rsidR="0010026B" w:rsidRPr="0010026B" w:rsidRDefault="0010026B" w:rsidP="0010026B">
      <w:pPr>
        <w:widowControl w:val="0"/>
        <w:autoSpaceDE w:val="0"/>
        <w:autoSpaceDN w:val="0"/>
        <w:adjustRightInd w:val="0"/>
        <w:ind w:left="640" w:hanging="640"/>
        <w:rPr>
          <w:noProof/>
        </w:rPr>
      </w:pPr>
      <w:r w:rsidRPr="0010026B">
        <w:rPr>
          <w:noProof/>
        </w:rPr>
        <w:t>[7]</w:t>
      </w:r>
      <w:r w:rsidRPr="0010026B">
        <w:rPr>
          <w:noProof/>
        </w:rPr>
        <w:tab/>
        <w:t xml:space="preserve">A. Almalaq and G. Edwards, “A review of deep learning methods applied on load forecasting,” </w:t>
      </w:r>
      <w:r w:rsidRPr="0010026B">
        <w:rPr>
          <w:i/>
          <w:iCs/>
          <w:noProof/>
        </w:rPr>
        <w:t>Proc. - 16th IEEE Int. Conf. Mach. Learn. Appl. ICMLA 2017</w:t>
      </w:r>
      <w:r w:rsidRPr="0010026B">
        <w:rPr>
          <w:noProof/>
        </w:rPr>
        <w:t>, vol. 2017-Decem, pp. 511–516, 2017, doi: 10.1109/ICMLA.2017.0-110.</w:t>
      </w:r>
    </w:p>
    <w:p w14:paraId="4EC45005" w14:textId="77777777" w:rsidR="0010026B" w:rsidRPr="0010026B" w:rsidRDefault="0010026B" w:rsidP="0010026B">
      <w:pPr>
        <w:widowControl w:val="0"/>
        <w:autoSpaceDE w:val="0"/>
        <w:autoSpaceDN w:val="0"/>
        <w:adjustRightInd w:val="0"/>
        <w:ind w:left="640" w:hanging="640"/>
        <w:rPr>
          <w:noProof/>
        </w:rPr>
      </w:pPr>
      <w:r w:rsidRPr="0010026B">
        <w:rPr>
          <w:noProof/>
        </w:rPr>
        <w:t>[8]</w:t>
      </w:r>
      <w:r w:rsidRPr="0010026B">
        <w:rPr>
          <w:noProof/>
        </w:rPr>
        <w:tab/>
        <w:t xml:space="preserve">W. Kong, Z. Y. Dong, Y. Jia, D. J. Hill, Y. Xu, and Y. Zhang, “Short-Term Residential Load Forecasting Based on LSTM Recurrent Neural Network,” </w:t>
      </w:r>
      <w:r w:rsidRPr="0010026B">
        <w:rPr>
          <w:i/>
          <w:iCs/>
          <w:noProof/>
        </w:rPr>
        <w:t>IEEE Trans. Smart Grid</w:t>
      </w:r>
      <w:r w:rsidRPr="0010026B">
        <w:rPr>
          <w:noProof/>
        </w:rPr>
        <w:t xml:space="preserve">, vol. 10, no. 1, pp. 841–851, 2019, doi: </w:t>
      </w:r>
      <w:r w:rsidRPr="0010026B">
        <w:rPr>
          <w:noProof/>
        </w:rPr>
        <w:lastRenderedPageBreak/>
        <w:t>10.1109/TSG.2017.2753802.</w:t>
      </w:r>
    </w:p>
    <w:p w14:paraId="5C3EBA4A" w14:textId="77777777" w:rsidR="0010026B" w:rsidRPr="0010026B" w:rsidRDefault="0010026B" w:rsidP="0010026B">
      <w:pPr>
        <w:widowControl w:val="0"/>
        <w:autoSpaceDE w:val="0"/>
        <w:autoSpaceDN w:val="0"/>
        <w:adjustRightInd w:val="0"/>
        <w:ind w:left="640" w:hanging="640"/>
        <w:rPr>
          <w:noProof/>
        </w:rPr>
      </w:pPr>
      <w:r w:rsidRPr="0010026B">
        <w:rPr>
          <w:noProof/>
        </w:rPr>
        <w:t>[9]</w:t>
      </w:r>
      <w:r w:rsidRPr="0010026B">
        <w:rPr>
          <w:noProof/>
        </w:rPr>
        <w:tab/>
        <w:t xml:space="preserve">S. Saurabh, H. Shoeb, A. B. Mohammad, S. Singh, S. Hussain, and M. A. Bazaz, “Short term load forecasting using artificial neural network,” in </w:t>
      </w:r>
      <w:r w:rsidRPr="0010026B">
        <w:rPr>
          <w:i/>
          <w:iCs/>
          <w:noProof/>
        </w:rPr>
        <w:t>2017 4th International Conference on Image Information Processing, ICIIP 2017</w:t>
      </w:r>
      <w:r w:rsidRPr="0010026B">
        <w:rPr>
          <w:noProof/>
        </w:rPr>
        <w:t>, 2018, pp. 159–163, doi: 10.1109/ICIIP.2017.8313703.</w:t>
      </w:r>
    </w:p>
    <w:p w14:paraId="6D7D86FE" w14:textId="77777777" w:rsidR="0010026B" w:rsidRPr="0010026B" w:rsidRDefault="0010026B" w:rsidP="0010026B">
      <w:pPr>
        <w:widowControl w:val="0"/>
        <w:autoSpaceDE w:val="0"/>
        <w:autoSpaceDN w:val="0"/>
        <w:adjustRightInd w:val="0"/>
        <w:ind w:left="640" w:hanging="640"/>
        <w:rPr>
          <w:noProof/>
        </w:rPr>
      </w:pPr>
      <w:r w:rsidRPr="0010026B">
        <w:rPr>
          <w:noProof/>
        </w:rPr>
        <w:t>[10]</w:t>
      </w:r>
      <w:r w:rsidRPr="0010026B">
        <w:rPr>
          <w:noProof/>
        </w:rPr>
        <w:tab/>
        <w:t xml:space="preserve">J. Zhang, Y. M. Wei, D. Li, Z. Tan, and J. Zhou, “Short term electricity load forecasting using a hybrid model,” </w:t>
      </w:r>
      <w:r w:rsidRPr="0010026B">
        <w:rPr>
          <w:i/>
          <w:iCs/>
          <w:noProof/>
        </w:rPr>
        <w:t>Energy</w:t>
      </w:r>
      <w:r w:rsidRPr="0010026B">
        <w:rPr>
          <w:noProof/>
        </w:rPr>
        <w:t>, 2018, doi: 10.1016/j.energy.2018.06.012.</w:t>
      </w:r>
    </w:p>
    <w:p w14:paraId="03B09D83" w14:textId="77777777" w:rsidR="0010026B" w:rsidRPr="0010026B" w:rsidRDefault="0010026B" w:rsidP="0010026B">
      <w:pPr>
        <w:widowControl w:val="0"/>
        <w:autoSpaceDE w:val="0"/>
        <w:autoSpaceDN w:val="0"/>
        <w:adjustRightInd w:val="0"/>
        <w:ind w:left="640" w:hanging="640"/>
        <w:rPr>
          <w:noProof/>
        </w:rPr>
      </w:pPr>
      <w:r w:rsidRPr="0010026B">
        <w:rPr>
          <w:noProof/>
        </w:rPr>
        <w:t>[11]</w:t>
      </w:r>
      <w:r w:rsidRPr="0010026B">
        <w:rPr>
          <w:noProof/>
        </w:rPr>
        <w:tab/>
        <w:t xml:space="preserve">A. Rahman, V. Srikumar, and A. D. Smith, “Predicting electricity consumption for commercial and residential buildings using deep recurrent neural networks,” </w:t>
      </w:r>
      <w:r w:rsidRPr="0010026B">
        <w:rPr>
          <w:i/>
          <w:iCs/>
          <w:noProof/>
        </w:rPr>
        <w:t>Appl. Energy</w:t>
      </w:r>
      <w:r w:rsidRPr="0010026B">
        <w:rPr>
          <w:noProof/>
        </w:rPr>
        <w:t>, 2018, doi: 10.1016/j.apenergy.2017.12.051.</w:t>
      </w:r>
    </w:p>
    <w:p w14:paraId="299758F9" w14:textId="77777777" w:rsidR="0010026B" w:rsidRPr="0010026B" w:rsidRDefault="0010026B" w:rsidP="0010026B">
      <w:pPr>
        <w:widowControl w:val="0"/>
        <w:autoSpaceDE w:val="0"/>
        <w:autoSpaceDN w:val="0"/>
        <w:adjustRightInd w:val="0"/>
        <w:ind w:left="640" w:hanging="640"/>
        <w:rPr>
          <w:noProof/>
        </w:rPr>
      </w:pPr>
      <w:r w:rsidRPr="0010026B">
        <w:rPr>
          <w:noProof/>
        </w:rPr>
        <w:t>[12]</w:t>
      </w:r>
      <w:r w:rsidRPr="0010026B">
        <w:rPr>
          <w:noProof/>
        </w:rPr>
        <w:tab/>
        <w:t xml:space="preserve">B. Yildiz, J. I. Bilbao, and A. B. Sproul, “A review and analysis of regression and machine learning models on commercial building electricity load forecasting,” </w:t>
      </w:r>
      <w:r w:rsidRPr="0010026B">
        <w:rPr>
          <w:i/>
          <w:iCs/>
          <w:noProof/>
        </w:rPr>
        <w:t>Renewable and Sustainable Energy Reviews</w:t>
      </w:r>
      <w:r w:rsidRPr="0010026B">
        <w:rPr>
          <w:noProof/>
        </w:rPr>
        <w:t>. 2017, doi: 10.1016/j.rser.2017.02.023.</w:t>
      </w:r>
    </w:p>
    <w:p w14:paraId="2E3D0CA5" w14:textId="77777777" w:rsidR="0010026B" w:rsidRPr="0010026B" w:rsidRDefault="0010026B" w:rsidP="0010026B">
      <w:pPr>
        <w:widowControl w:val="0"/>
        <w:autoSpaceDE w:val="0"/>
        <w:autoSpaceDN w:val="0"/>
        <w:adjustRightInd w:val="0"/>
        <w:ind w:left="640" w:hanging="640"/>
        <w:rPr>
          <w:noProof/>
        </w:rPr>
      </w:pPr>
      <w:r w:rsidRPr="0010026B">
        <w:rPr>
          <w:noProof/>
        </w:rPr>
        <w:t>[13]</w:t>
      </w:r>
      <w:r w:rsidRPr="0010026B">
        <w:rPr>
          <w:noProof/>
        </w:rPr>
        <w:tab/>
        <w:t>A. Baliyan, K. Gaurav, and S. Kumar Mishra, “A review of short term load forecasting using artificial neural network models,” 2015, doi: 10.1016/j.procs.2015.04.160.</w:t>
      </w:r>
    </w:p>
    <w:p w14:paraId="771AD4A7" w14:textId="77777777" w:rsidR="0010026B" w:rsidRPr="0010026B" w:rsidRDefault="0010026B" w:rsidP="0010026B">
      <w:pPr>
        <w:widowControl w:val="0"/>
        <w:autoSpaceDE w:val="0"/>
        <w:autoSpaceDN w:val="0"/>
        <w:adjustRightInd w:val="0"/>
        <w:ind w:left="640" w:hanging="640"/>
        <w:rPr>
          <w:noProof/>
        </w:rPr>
      </w:pPr>
      <w:r w:rsidRPr="0010026B">
        <w:rPr>
          <w:noProof/>
        </w:rPr>
        <w:t>[14]</w:t>
      </w:r>
      <w:r w:rsidRPr="0010026B">
        <w:rPr>
          <w:noProof/>
        </w:rPr>
        <w:tab/>
        <w:t xml:space="preserve">I. K. Nti, M. Teimeh, O. Nyarko-Boateng, and A. F. Adekoya, “Electricity load forecasting: a systematic review,” </w:t>
      </w:r>
      <w:r w:rsidRPr="0010026B">
        <w:rPr>
          <w:i/>
          <w:iCs/>
          <w:noProof/>
        </w:rPr>
        <w:t>J. Electr. Syst. Inf. Technol.</w:t>
      </w:r>
      <w:r w:rsidRPr="0010026B">
        <w:rPr>
          <w:noProof/>
        </w:rPr>
        <w:t>, 2020, doi: 10.1186/s43067-020-00021-8.</w:t>
      </w:r>
    </w:p>
    <w:p w14:paraId="5B5D0C25" w14:textId="77777777" w:rsidR="0010026B" w:rsidRPr="0010026B" w:rsidRDefault="0010026B" w:rsidP="0010026B">
      <w:pPr>
        <w:widowControl w:val="0"/>
        <w:autoSpaceDE w:val="0"/>
        <w:autoSpaceDN w:val="0"/>
        <w:adjustRightInd w:val="0"/>
        <w:ind w:left="640" w:hanging="640"/>
        <w:rPr>
          <w:noProof/>
        </w:rPr>
      </w:pPr>
      <w:r w:rsidRPr="0010026B">
        <w:rPr>
          <w:noProof/>
        </w:rPr>
        <w:t>[15]</w:t>
      </w:r>
      <w:r w:rsidRPr="0010026B">
        <w:rPr>
          <w:noProof/>
        </w:rPr>
        <w:tab/>
        <w:t>E. Ela and B. Kirby, “ERCOT Event on February 26, 2008: Lessons Learned,” 2008, Accessed: Sep. 17, 2021. [Online]. Available: http://www.osti.gov/bridge.</w:t>
      </w:r>
    </w:p>
    <w:p w14:paraId="1BA7BC7D" w14:textId="77777777" w:rsidR="0010026B" w:rsidRPr="0010026B" w:rsidRDefault="0010026B" w:rsidP="0010026B">
      <w:pPr>
        <w:widowControl w:val="0"/>
        <w:autoSpaceDE w:val="0"/>
        <w:autoSpaceDN w:val="0"/>
        <w:adjustRightInd w:val="0"/>
        <w:ind w:left="640" w:hanging="640"/>
        <w:rPr>
          <w:noProof/>
        </w:rPr>
      </w:pPr>
      <w:r w:rsidRPr="0010026B">
        <w:rPr>
          <w:noProof/>
        </w:rPr>
        <w:t>[16]</w:t>
      </w:r>
      <w:r w:rsidRPr="0010026B">
        <w:rPr>
          <w:noProof/>
        </w:rPr>
        <w:tab/>
        <w:t xml:space="preserve">“Freak Blackouts Plunge Korea into Darkness - The Chosun Ilbo (English Edition): </w:t>
      </w:r>
      <w:r w:rsidRPr="0010026B">
        <w:rPr>
          <w:noProof/>
        </w:rPr>
        <w:lastRenderedPageBreak/>
        <w:t>Daily News from Korea - national/politics &gt; national,” 2011. http://english.chosun.com/site/data/html_dir/2011/09/16/2011091600558.html (accessed Sep. 17, 2021).</w:t>
      </w:r>
    </w:p>
    <w:p w14:paraId="0CF6C11C" w14:textId="77777777" w:rsidR="0010026B" w:rsidRPr="0010026B" w:rsidRDefault="0010026B" w:rsidP="0010026B">
      <w:pPr>
        <w:widowControl w:val="0"/>
        <w:autoSpaceDE w:val="0"/>
        <w:autoSpaceDN w:val="0"/>
        <w:adjustRightInd w:val="0"/>
        <w:ind w:left="640" w:hanging="640"/>
        <w:rPr>
          <w:noProof/>
        </w:rPr>
      </w:pPr>
      <w:r w:rsidRPr="0010026B">
        <w:rPr>
          <w:noProof/>
        </w:rPr>
        <w:t>[17]</w:t>
      </w:r>
      <w:r w:rsidRPr="0010026B">
        <w:rPr>
          <w:noProof/>
        </w:rPr>
        <w:tab/>
        <w:t>S. Khan, N. Javaid, A. Chand, A. B. M. Khan, F. Rashid, and I. U. Afridi, “Electricity Load Forecasting for Each Day of Week Using Deep CNN,” 2019, doi: 10.1007/978-3-030-15035-8_107.</w:t>
      </w:r>
    </w:p>
    <w:p w14:paraId="715AFD66" w14:textId="77777777" w:rsidR="0010026B" w:rsidRPr="0010026B" w:rsidRDefault="0010026B" w:rsidP="0010026B">
      <w:pPr>
        <w:widowControl w:val="0"/>
        <w:autoSpaceDE w:val="0"/>
        <w:autoSpaceDN w:val="0"/>
        <w:adjustRightInd w:val="0"/>
        <w:ind w:left="640" w:hanging="640"/>
        <w:rPr>
          <w:noProof/>
        </w:rPr>
      </w:pPr>
      <w:r w:rsidRPr="0010026B">
        <w:rPr>
          <w:noProof/>
        </w:rPr>
        <w:t>[18]</w:t>
      </w:r>
      <w:r w:rsidRPr="0010026B">
        <w:rPr>
          <w:noProof/>
        </w:rPr>
        <w:tab/>
        <w:t xml:space="preserve">H. S. Hippert, C. E. Pedreira, and R. C. Souza, “Neural networks for short-term load forecasting: A review and evaluation,” </w:t>
      </w:r>
      <w:r w:rsidRPr="0010026B">
        <w:rPr>
          <w:i/>
          <w:iCs/>
          <w:noProof/>
        </w:rPr>
        <w:t>IEEE Trans. Power Syst.</w:t>
      </w:r>
      <w:r w:rsidRPr="0010026B">
        <w:rPr>
          <w:noProof/>
        </w:rPr>
        <w:t>, 2001, doi: 10.1109/59.910780.</w:t>
      </w:r>
    </w:p>
    <w:p w14:paraId="4AB83507" w14:textId="77777777" w:rsidR="0010026B" w:rsidRPr="0010026B" w:rsidRDefault="0010026B" w:rsidP="0010026B">
      <w:pPr>
        <w:widowControl w:val="0"/>
        <w:autoSpaceDE w:val="0"/>
        <w:autoSpaceDN w:val="0"/>
        <w:adjustRightInd w:val="0"/>
        <w:ind w:left="640" w:hanging="640"/>
        <w:rPr>
          <w:noProof/>
        </w:rPr>
      </w:pPr>
      <w:r w:rsidRPr="0010026B">
        <w:rPr>
          <w:noProof/>
        </w:rPr>
        <w:t>[19]</w:t>
      </w:r>
      <w:r w:rsidRPr="0010026B">
        <w:rPr>
          <w:noProof/>
        </w:rPr>
        <w:tab/>
        <w:t xml:space="preserve">R. Houimli, M. Zmami, and O. Ben-Salha, “Short-term electric load forecasting in Tunisia using artificial neural networks,” </w:t>
      </w:r>
      <w:r w:rsidRPr="0010026B">
        <w:rPr>
          <w:i/>
          <w:iCs/>
          <w:noProof/>
        </w:rPr>
        <w:t>Energy Syst.</w:t>
      </w:r>
      <w:r w:rsidRPr="0010026B">
        <w:rPr>
          <w:noProof/>
        </w:rPr>
        <w:t>, 2020, doi: 10.1007/s12667-019-00324-4.</w:t>
      </w:r>
    </w:p>
    <w:p w14:paraId="17D73ADE" w14:textId="77777777" w:rsidR="0010026B" w:rsidRPr="0010026B" w:rsidRDefault="0010026B" w:rsidP="0010026B">
      <w:pPr>
        <w:widowControl w:val="0"/>
        <w:autoSpaceDE w:val="0"/>
        <w:autoSpaceDN w:val="0"/>
        <w:adjustRightInd w:val="0"/>
        <w:ind w:left="640" w:hanging="640"/>
        <w:rPr>
          <w:noProof/>
        </w:rPr>
      </w:pPr>
      <w:r w:rsidRPr="0010026B">
        <w:rPr>
          <w:noProof/>
        </w:rPr>
        <w:t>[20]</w:t>
      </w:r>
      <w:r w:rsidRPr="0010026B">
        <w:rPr>
          <w:noProof/>
        </w:rPr>
        <w:tab/>
        <w:t xml:space="preserve">D. C. Park, R. J. Marks, L. E. Atlas, and M. J. Damborg, “Electric load forecasting using an artificial neural network - Power Systems, IEEE Transactions on,” </w:t>
      </w:r>
      <w:r w:rsidRPr="0010026B">
        <w:rPr>
          <w:i/>
          <w:iCs/>
          <w:noProof/>
        </w:rPr>
        <w:t>IEEE Transadions Power Syst.</w:t>
      </w:r>
      <w:r w:rsidRPr="0010026B">
        <w:rPr>
          <w:noProof/>
        </w:rPr>
        <w:t>, 1991.</w:t>
      </w:r>
    </w:p>
    <w:p w14:paraId="36FA0AA6" w14:textId="77777777" w:rsidR="0010026B" w:rsidRPr="0010026B" w:rsidRDefault="0010026B" w:rsidP="0010026B">
      <w:pPr>
        <w:widowControl w:val="0"/>
        <w:autoSpaceDE w:val="0"/>
        <w:autoSpaceDN w:val="0"/>
        <w:adjustRightInd w:val="0"/>
        <w:ind w:left="640" w:hanging="640"/>
        <w:rPr>
          <w:noProof/>
        </w:rPr>
      </w:pPr>
      <w:r w:rsidRPr="0010026B">
        <w:rPr>
          <w:noProof/>
        </w:rPr>
        <w:t>[21]</w:t>
      </w:r>
      <w:r w:rsidRPr="0010026B">
        <w:rPr>
          <w:noProof/>
        </w:rPr>
        <w:tab/>
        <w:t xml:space="preserve">A. G. Bakirtzis, V. Petridis, S. J. Klartzis, M. C. Alexiadis, and A. H. Maissis, “A neural network short term load forecasting model for the greek power system,” </w:t>
      </w:r>
      <w:r w:rsidRPr="0010026B">
        <w:rPr>
          <w:i/>
          <w:iCs/>
          <w:noProof/>
        </w:rPr>
        <w:t>IEEE Trans. Power Syst.</w:t>
      </w:r>
      <w:r w:rsidRPr="0010026B">
        <w:rPr>
          <w:noProof/>
        </w:rPr>
        <w:t>, 1996, doi: 10.1109/59.496166.</w:t>
      </w:r>
    </w:p>
    <w:p w14:paraId="31775E65" w14:textId="77777777" w:rsidR="0010026B" w:rsidRPr="0010026B" w:rsidRDefault="0010026B" w:rsidP="0010026B">
      <w:pPr>
        <w:widowControl w:val="0"/>
        <w:autoSpaceDE w:val="0"/>
        <w:autoSpaceDN w:val="0"/>
        <w:adjustRightInd w:val="0"/>
        <w:ind w:left="640" w:hanging="640"/>
        <w:rPr>
          <w:noProof/>
        </w:rPr>
      </w:pPr>
      <w:r w:rsidRPr="0010026B">
        <w:rPr>
          <w:noProof/>
        </w:rPr>
        <w:t>[22]</w:t>
      </w:r>
      <w:r w:rsidRPr="0010026B">
        <w:rPr>
          <w:noProof/>
        </w:rPr>
        <w:tab/>
        <w:t>L. C. P. Velasco, C. R. Villezas, P. N. C. Palahang, and J. A. A. Dagaang, “Next day electric load forecasting using Artificial Neural Networks,” 2016, doi: 10.1109/HNICEM.2015.7393166.</w:t>
      </w:r>
    </w:p>
    <w:p w14:paraId="4B6D053C" w14:textId="77777777" w:rsidR="0010026B" w:rsidRPr="0010026B" w:rsidRDefault="0010026B" w:rsidP="0010026B">
      <w:pPr>
        <w:widowControl w:val="0"/>
        <w:autoSpaceDE w:val="0"/>
        <w:autoSpaceDN w:val="0"/>
        <w:adjustRightInd w:val="0"/>
        <w:ind w:left="640" w:hanging="640"/>
        <w:rPr>
          <w:noProof/>
        </w:rPr>
      </w:pPr>
      <w:r w:rsidRPr="0010026B">
        <w:rPr>
          <w:noProof/>
        </w:rPr>
        <w:t>[23]</w:t>
      </w:r>
      <w:r w:rsidRPr="0010026B">
        <w:rPr>
          <w:noProof/>
        </w:rPr>
        <w:tab/>
        <w:t xml:space="preserve">G. Gross and F. D. Galiana, “SHORT-TERM LOAD FORECASTING.,” </w:t>
      </w:r>
      <w:r w:rsidRPr="0010026B">
        <w:rPr>
          <w:i/>
          <w:iCs/>
          <w:noProof/>
        </w:rPr>
        <w:t>Proc. IEEE</w:t>
      </w:r>
      <w:r w:rsidRPr="0010026B">
        <w:rPr>
          <w:noProof/>
        </w:rPr>
        <w:t>, 1987, doi: 10.1109/PROC.1987.13927.</w:t>
      </w:r>
    </w:p>
    <w:p w14:paraId="306E9FA5" w14:textId="77777777" w:rsidR="0010026B" w:rsidRPr="0010026B" w:rsidRDefault="0010026B" w:rsidP="0010026B">
      <w:pPr>
        <w:widowControl w:val="0"/>
        <w:autoSpaceDE w:val="0"/>
        <w:autoSpaceDN w:val="0"/>
        <w:adjustRightInd w:val="0"/>
        <w:ind w:left="640" w:hanging="640"/>
        <w:rPr>
          <w:noProof/>
        </w:rPr>
      </w:pPr>
      <w:r w:rsidRPr="0010026B">
        <w:rPr>
          <w:noProof/>
        </w:rPr>
        <w:lastRenderedPageBreak/>
        <w:t>[24]</w:t>
      </w:r>
      <w:r w:rsidRPr="0010026B">
        <w:rPr>
          <w:noProof/>
        </w:rPr>
        <w:tab/>
        <w:t>A. Muñoz, E. F. Sánchez-Úbeda, A. Cruz, and J. Marín, “Short-term Forecasting in Power Systems: A Guided Tour,” 2010.</w:t>
      </w:r>
    </w:p>
    <w:p w14:paraId="1EEF5668" w14:textId="77777777" w:rsidR="0010026B" w:rsidRPr="0010026B" w:rsidRDefault="0010026B" w:rsidP="0010026B">
      <w:pPr>
        <w:widowControl w:val="0"/>
        <w:autoSpaceDE w:val="0"/>
        <w:autoSpaceDN w:val="0"/>
        <w:adjustRightInd w:val="0"/>
        <w:ind w:left="640" w:hanging="640"/>
        <w:rPr>
          <w:noProof/>
        </w:rPr>
      </w:pPr>
      <w:r w:rsidRPr="0010026B">
        <w:rPr>
          <w:noProof/>
        </w:rPr>
        <w:t>[25]</w:t>
      </w:r>
      <w:r w:rsidRPr="0010026B">
        <w:rPr>
          <w:noProof/>
        </w:rPr>
        <w:tab/>
        <w:t>E. J. Wicksteed, “Short term electric load forecasting for British Columbia, Canada: an exploration of the use of numerical weather prediction data as a predictor in an artificial neural network,” University of British Columbia, 2021.</w:t>
      </w:r>
    </w:p>
    <w:p w14:paraId="5ED2A8F9" w14:textId="77777777" w:rsidR="0010026B" w:rsidRPr="0010026B" w:rsidRDefault="0010026B" w:rsidP="0010026B">
      <w:pPr>
        <w:widowControl w:val="0"/>
        <w:autoSpaceDE w:val="0"/>
        <w:autoSpaceDN w:val="0"/>
        <w:adjustRightInd w:val="0"/>
        <w:ind w:left="640" w:hanging="640"/>
        <w:rPr>
          <w:noProof/>
        </w:rPr>
      </w:pPr>
      <w:r w:rsidRPr="0010026B">
        <w:rPr>
          <w:noProof/>
        </w:rPr>
        <w:t>[26]</w:t>
      </w:r>
      <w:r w:rsidRPr="0010026B">
        <w:rPr>
          <w:noProof/>
        </w:rPr>
        <w:tab/>
        <w:t>D. Srinivasan and M. A. Lee, “Survey of hybrid fuzzy neural approaches to electric load forecasting,” 1995, doi: 10.1109/icsmc.1995.538416.</w:t>
      </w:r>
    </w:p>
    <w:p w14:paraId="52A94673" w14:textId="77777777" w:rsidR="0010026B" w:rsidRPr="0010026B" w:rsidRDefault="0010026B" w:rsidP="0010026B">
      <w:pPr>
        <w:widowControl w:val="0"/>
        <w:autoSpaceDE w:val="0"/>
        <w:autoSpaceDN w:val="0"/>
        <w:adjustRightInd w:val="0"/>
        <w:ind w:left="640" w:hanging="640"/>
        <w:rPr>
          <w:noProof/>
        </w:rPr>
      </w:pPr>
      <w:r w:rsidRPr="0010026B">
        <w:rPr>
          <w:noProof/>
        </w:rPr>
        <w:t>[27]</w:t>
      </w:r>
      <w:r w:rsidRPr="0010026B">
        <w:rPr>
          <w:noProof/>
        </w:rPr>
        <w:tab/>
        <w:t xml:space="preserve">C. N. Lu, H. T. Wu, and S. Vemuri, “Neural Network Based Short Term Load Forecasting,” </w:t>
      </w:r>
      <w:r w:rsidRPr="0010026B">
        <w:rPr>
          <w:i/>
          <w:iCs/>
          <w:noProof/>
        </w:rPr>
        <w:t>IEEE Trans. Power Syst.</w:t>
      </w:r>
      <w:r w:rsidRPr="0010026B">
        <w:rPr>
          <w:noProof/>
        </w:rPr>
        <w:t>, 1993, doi: 10.1109/59.221223.</w:t>
      </w:r>
    </w:p>
    <w:p w14:paraId="43009C7E" w14:textId="77777777" w:rsidR="0010026B" w:rsidRPr="0010026B" w:rsidRDefault="0010026B" w:rsidP="0010026B">
      <w:pPr>
        <w:widowControl w:val="0"/>
        <w:autoSpaceDE w:val="0"/>
        <w:autoSpaceDN w:val="0"/>
        <w:adjustRightInd w:val="0"/>
        <w:ind w:left="640" w:hanging="640"/>
        <w:rPr>
          <w:noProof/>
        </w:rPr>
      </w:pPr>
      <w:r w:rsidRPr="0010026B">
        <w:rPr>
          <w:noProof/>
        </w:rPr>
        <w:t>[28]</w:t>
      </w:r>
      <w:r w:rsidRPr="0010026B">
        <w:rPr>
          <w:noProof/>
        </w:rPr>
        <w:tab/>
        <w:t xml:space="preserve">H. Hahn, S. Meyer-Nieberg, and S. Pickl, “Electric load forecasting methods: Tools for decision making,” </w:t>
      </w:r>
      <w:r w:rsidRPr="0010026B">
        <w:rPr>
          <w:i/>
          <w:iCs/>
          <w:noProof/>
        </w:rPr>
        <w:t>Eur. J. Oper. Res.</w:t>
      </w:r>
      <w:r w:rsidRPr="0010026B">
        <w:rPr>
          <w:noProof/>
        </w:rPr>
        <w:t>, 2009, doi: 10.1016/j.ejor.2009.01.062.</w:t>
      </w:r>
    </w:p>
    <w:p w14:paraId="09806B23" w14:textId="77777777" w:rsidR="0010026B" w:rsidRPr="0010026B" w:rsidRDefault="0010026B" w:rsidP="0010026B">
      <w:pPr>
        <w:widowControl w:val="0"/>
        <w:autoSpaceDE w:val="0"/>
        <w:autoSpaceDN w:val="0"/>
        <w:adjustRightInd w:val="0"/>
        <w:ind w:left="640" w:hanging="640"/>
        <w:rPr>
          <w:noProof/>
        </w:rPr>
      </w:pPr>
      <w:r w:rsidRPr="0010026B">
        <w:rPr>
          <w:noProof/>
        </w:rPr>
        <w:t>[29]</w:t>
      </w:r>
      <w:r w:rsidRPr="0010026B">
        <w:rPr>
          <w:noProof/>
        </w:rPr>
        <w:tab/>
        <w:t xml:space="preserve">T. Hong, “Short Term Electric Load Forecasting dissertation,” </w:t>
      </w:r>
      <w:r w:rsidRPr="0010026B">
        <w:rPr>
          <w:i/>
          <w:iCs/>
          <w:noProof/>
        </w:rPr>
        <w:t>3442639</w:t>
      </w:r>
      <w:r w:rsidRPr="0010026B">
        <w:rPr>
          <w:noProof/>
        </w:rPr>
        <w:t>, 2010.</w:t>
      </w:r>
    </w:p>
    <w:p w14:paraId="1E9ADDA2" w14:textId="77777777" w:rsidR="0010026B" w:rsidRPr="0010026B" w:rsidRDefault="0010026B" w:rsidP="0010026B">
      <w:pPr>
        <w:widowControl w:val="0"/>
        <w:autoSpaceDE w:val="0"/>
        <w:autoSpaceDN w:val="0"/>
        <w:adjustRightInd w:val="0"/>
        <w:ind w:left="640" w:hanging="640"/>
        <w:rPr>
          <w:noProof/>
        </w:rPr>
      </w:pPr>
      <w:r w:rsidRPr="0010026B">
        <w:rPr>
          <w:noProof/>
        </w:rPr>
        <w:t>[30]</w:t>
      </w:r>
      <w:r w:rsidRPr="0010026B">
        <w:rPr>
          <w:noProof/>
        </w:rPr>
        <w:tab/>
        <w:t>J. Foster, “Electric load forecasting with increased embedded renewable generation,” Queen’s University, 2020.</w:t>
      </w:r>
    </w:p>
    <w:p w14:paraId="36354101" w14:textId="77777777" w:rsidR="0010026B" w:rsidRPr="0010026B" w:rsidRDefault="0010026B" w:rsidP="0010026B">
      <w:pPr>
        <w:widowControl w:val="0"/>
        <w:autoSpaceDE w:val="0"/>
        <w:autoSpaceDN w:val="0"/>
        <w:adjustRightInd w:val="0"/>
        <w:ind w:left="640" w:hanging="640"/>
        <w:rPr>
          <w:noProof/>
        </w:rPr>
      </w:pPr>
      <w:r w:rsidRPr="0010026B">
        <w:rPr>
          <w:noProof/>
        </w:rPr>
        <w:t>[31]</w:t>
      </w:r>
      <w:r w:rsidRPr="0010026B">
        <w:rPr>
          <w:noProof/>
        </w:rPr>
        <w:tab/>
        <w:t xml:space="preserve">T. Hong and M. Shahidehpour, “Load Forecasting Case Study,” </w:t>
      </w:r>
      <w:r w:rsidRPr="0010026B">
        <w:rPr>
          <w:i/>
          <w:iCs/>
          <w:noProof/>
        </w:rPr>
        <w:t>U.S. Dep. Energy</w:t>
      </w:r>
      <w:r w:rsidRPr="0010026B">
        <w:rPr>
          <w:noProof/>
        </w:rPr>
        <w:t>, 2015.</w:t>
      </w:r>
    </w:p>
    <w:p w14:paraId="340BA333" w14:textId="77777777" w:rsidR="0010026B" w:rsidRPr="0010026B" w:rsidRDefault="0010026B" w:rsidP="0010026B">
      <w:pPr>
        <w:widowControl w:val="0"/>
        <w:autoSpaceDE w:val="0"/>
        <w:autoSpaceDN w:val="0"/>
        <w:adjustRightInd w:val="0"/>
        <w:ind w:left="640" w:hanging="640"/>
        <w:rPr>
          <w:noProof/>
        </w:rPr>
      </w:pPr>
      <w:r w:rsidRPr="0010026B">
        <w:rPr>
          <w:noProof/>
        </w:rPr>
        <w:t>[32]</w:t>
      </w:r>
      <w:r w:rsidRPr="0010026B">
        <w:rPr>
          <w:noProof/>
        </w:rPr>
        <w:tab/>
        <w:t>E. Taylor, “Short-term Electrical Load Forecasting for an Institutional/Industrial Power System Using an Artificial Neural Network,” The University of Tennessee, Knoxville, 2013.</w:t>
      </w:r>
    </w:p>
    <w:p w14:paraId="3D809B38" w14:textId="77777777" w:rsidR="0010026B" w:rsidRPr="0010026B" w:rsidRDefault="0010026B" w:rsidP="0010026B">
      <w:pPr>
        <w:widowControl w:val="0"/>
        <w:autoSpaceDE w:val="0"/>
        <w:autoSpaceDN w:val="0"/>
        <w:adjustRightInd w:val="0"/>
        <w:ind w:left="640" w:hanging="640"/>
        <w:rPr>
          <w:noProof/>
        </w:rPr>
      </w:pPr>
      <w:r w:rsidRPr="0010026B">
        <w:rPr>
          <w:noProof/>
        </w:rPr>
        <w:t>[33]</w:t>
      </w:r>
      <w:r w:rsidRPr="0010026B">
        <w:rPr>
          <w:noProof/>
        </w:rPr>
        <w:tab/>
        <w:t xml:space="preserve">M. JANICKI, “Methods of weather variables introduction into short-term electric load forecasting models - a review,” </w:t>
      </w:r>
      <w:r w:rsidRPr="0010026B">
        <w:rPr>
          <w:i/>
          <w:iCs/>
          <w:noProof/>
        </w:rPr>
        <w:t>PRZEGLĄD ELEKTROTECHNICZNY</w:t>
      </w:r>
      <w:r w:rsidRPr="0010026B">
        <w:rPr>
          <w:noProof/>
        </w:rPr>
        <w:t>, 2017, doi: 10.15199/48.2017.04.18.</w:t>
      </w:r>
    </w:p>
    <w:p w14:paraId="09CF75F5" w14:textId="77777777" w:rsidR="0010026B" w:rsidRPr="0010026B" w:rsidRDefault="0010026B" w:rsidP="0010026B">
      <w:pPr>
        <w:widowControl w:val="0"/>
        <w:autoSpaceDE w:val="0"/>
        <w:autoSpaceDN w:val="0"/>
        <w:adjustRightInd w:val="0"/>
        <w:ind w:left="640" w:hanging="640"/>
        <w:rPr>
          <w:noProof/>
        </w:rPr>
      </w:pPr>
      <w:r w:rsidRPr="0010026B">
        <w:rPr>
          <w:noProof/>
        </w:rPr>
        <w:t>[34]</w:t>
      </w:r>
      <w:r w:rsidRPr="0010026B">
        <w:rPr>
          <w:noProof/>
        </w:rPr>
        <w:tab/>
        <w:t xml:space="preserve">L. Friedrich and A. Afshari, “Short-term Forecasting of the Abu Dhabi Electricity </w:t>
      </w:r>
      <w:r w:rsidRPr="0010026B">
        <w:rPr>
          <w:noProof/>
        </w:rPr>
        <w:lastRenderedPageBreak/>
        <w:t>Load Using Multiple Weather Variables,” 2015, doi: 10.1016/j.egypro.2015.07.616.</w:t>
      </w:r>
    </w:p>
    <w:p w14:paraId="76ECFDD6" w14:textId="77777777" w:rsidR="0010026B" w:rsidRPr="0010026B" w:rsidRDefault="0010026B" w:rsidP="0010026B">
      <w:pPr>
        <w:widowControl w:val="0"/>
        <w:autoSpaceDE w:val="0"/>
        <w:autoSpaceDN w:val="0"/>
        <w:adjustRightInd w:val="0"/>
        <w:ind w:left="640" w:hanging="640"/>
        <w:rPr>
          <w:noProof/>
        </w:rPr>
      </w:pPr>
      <w:r w:rsidRPr="0010026B">
        <w:rPr>
          <w:noProof/>
        </w:rPr>
        <w:t>[35]</w:t>
      </w:r>
      <w:r w:rsidRPr="0010026B">
        <w:rPr>
          <w:noProof/>
        </w:rPr>
        <w:tab/>
        <w:t xml:space="preserve">J. W. Taylor and R. Buizza, “Neural network load forecasting with weather ensemble predictions,” </w:t>
      </w:r>
      <w:r w:rsidRPr="0010026B">
        <w:rPr>
          <w:i/>
          <w:iCs/>
          <w:noProof/>
        </w:rPr>
        <w:t>IEEE Trans. Power Syst.</w:t>
      </w:r>
      <w:r w:rsidRPr="0010026B">
        <w:rPr>
          <w:noProof/>
        </w:rPr>
        <w:t>, 2002, doi: 10.1109/TPWRS.2002.800906.</w:t>
      </w:r>
    </w:p>
    <w:p w14:paraId="7CD2DFAB" w14:textId="77777777" w:rsidR="0010026B" w:rsidRPr="0010026B" w:rsidRDefault="0010026B" w:rsidP="0010026B">
      <w:pPr>
        <w:widowControl w:val="0"/>
        <w:autoSpaceDE w:val="0"/>
        <w:autoSpaceDN w:val="0"/>
        <w:adjustRightInd w:val="0"/>
        <w:ind w:left="640" w:hanging="640"/>
        <w:rPr>
          <w:noProof/>
        </w:rPr>
      </w:pPr>
      <w:r w:rsidRPr="0010026B">
        <w:rPr>
          <w:noProof/>
        </w:rPr>
        <w:t>[36]</w:t>
      </w:r>
      <w:r w:rsidRPr="0010026B">
        <w:rPr>
          <w:noProof/>
        </w:rPr>
        <w:tab/>
        <w:t xml:space="preserve">A. Khotanzad, R. Afkhami-Rohani, and R. Af, “ANNSTLF - Artificial neural network short-term load forecaster - generation three,” </w:t>
      </w:r>
      <w:r w:rsidRPr="0010026B">
        <w:rPr>
          <w:i/>
          <w:iCs/>
          <w:noProof/>
        </w:rPr>
        <w:t>IEEE Trans. Power Syst.</w:t>
      </w:r>
      <w:r w:rsidRPr="0010026B">
        <w:rPr>
          <w:noProof/>
        </w:rPr>
        <w:t>, vol. 13, no. 4, pp. 1413–1422, 1998, doi: 10.1109/59.736285.</w:t>
      </w:r>
    </w:p>
    <w:p w14:paraId="40DB96BC" w14:textId="77777777" w:rsidR="0010026B" w:rsidRPr="0010026B" w:rsidRDefault="0010026B" w:rsidP="0010026B">
      <w:pPr>
        <w:widowControl w:val="0"/>
        <w:autoSpaceDE w:val="0"/>
        <w:autoSpaceDN w:val="0"/>
        <w:adjustRightInd w:val="0"/>
        <w:ind w:left="640" w:hanging="640"/>
        <w:rPr>
          <w:noProof/>
        </w:rPr>
      </w:pPr>
      <w:r w:rsidRPr="0010026B">
        <w:rPr>
          <w:noProof/>
        </w:rPr>
        <w:t>[37]</w:t>
      </w:r>
      <w:r w:rsidRPr="0010026B">
        <w:rPr>
          <w:noProof/>
        </w:rPr>
        <w:tab/>
        <w:t xml:space="preserve">M. Sobhani, A. Campbell, S. Sangamwar, C. Li, and T. Hong, “Combining weather stations for electric load forecasting,” </w:t>
      </w:r>
      <w:r w:rsidRPr="0010026B">
        <w:rPr>
          <w:i/>
          <w:iCs/>
          <w:noProof/>
        </w:rPr>
        <w:t>Energies</w:t>
      </w:r>
      <w:r w:rsidRPr="0010026B">
        <w:rPr>
          <w:noProof/>
        </w:rPr>
        <w:t>, 2019, doi: 10.3390/en12081510.</w:t>
      </w:r>
    </w:p>
    <w:p w14:paraId="43328EA0" w14:textId="77777777" w:rsidR="0010026B" w:rsidRPr="0010026B" w:rsidRDefault="0010026B" w:rsidP="0010026B">
      <w:pPr>
        <w:widowControl w:val="0"/>
        <w:autoSpaceDE w:val="0"/>
        <w:autoSpaceDN w:val="0"/>
        <w:adjustRightInd w:val="0"/>
        <w:ind w:left="640" w:hanging="640"/>
        <w:rPr>
          <w:noProof/>
        </w:rPr>
      </w:pPr>
      <w:r w:rsidRPr="0010026B">
        <w:rPr>
          <w:noProof/>
        </w:rPr>
        <w:t>[38]</w:t>
      </w:r>
      <w:r w:rsidRPr="0010026B">
        <w:rPr>
          <w:noProof/>
        </w:rPr>
        <w:tab/>
        <w:t xml:space="preserve">T. Hong, P. Wang, and L. White, “Weather station selection for electric load forecasting,” </w:t>
      </w:r>
      <w:r w:rsidRPr="0010026B">
        <w:rPr>
          <w:i/>
          <w:iCs/>
          <w:noProof/>
        </w:rPr>
        <w:t>Int. J. Forecast.</w:t>
      </w:r>
      <w:r w:rsidRPr="0010026B">
        <w:rPr>
          <w:noProof/>
        </w:rPr>
        <w:t>, 2015, doi: 10.1016/j.ijforecast.2014.07.001.</w:t>
      </w:r>
    </w:p>
    <w:p w14:paraId="05967249" w14:textId="77777777" w:rsidR="0010026B" w:rsidRPr="0010026B" w:rsidRDefault="0010026B" w:rsidP="0010026B">
      <w:pPr>
        <w:widowControl w:val="0"/>
        <w:autoSpaceDE w:val="0"/>
        <w:autoSpaceDN w:val="0"/>
        <w:adjustRightInd w:val="0"/>
        <w:ind w:left="640" w:hanging="640"/>
        <w:rPr>
          <w:noProof/>
        </w:rPr>
      </w:pPr>
      <w:r w:rsidRPr="0010026B">
        <w:rPr>
          <w:noProof/>
        </w:rPr>
        <w:t>[39]</w:t>
      </w:r>
      <w:r w:rsidRPr="0010026B">
        <w:rPr>
          <w:noProof/>
        </w:rPr>
        <w:tab/>
        <w:t xml:space="preserve">S. N. Fallah, M. Ganjkhani, S. Shamshirband, and K. wing Chau, “Computational intelligence on short-term load forecasting: A methodological overview,” </w:t>
      </w:r>
      <w:r w:rsidRPr="0010026B">
        <w:rPr>
          <w:i/>
          <w:iCs/>
          <w:noProof/>
        </w:rPr>
        <w:t>Energies</w:t>
      </w:r>
      <w:r w:rsidRPr="0010026B">
        <w:rPr>
          <w:noProof/>
        </w:rPr>
        <w:t>. 2019, doi: 10.3390/en12030393.</w:t>
      </w:r>
    </w:p>
    <w:p w14:paraId="77AB0C0B" w14:textId="77777777" w:rsidR="0010026B" w:rsidRPr="0010026B" w:rsidRDefault="0010026B" w:rsidP="0010026B">
      <w:pPr>
        <w:widowControl w:val="0"/>
        <w:autoSpaceDE w:val="0"/>
        <w:autoSpaceDN w:val="0"/>
        <w:adjustRightInd w:val="0"/>
        <w:ind w:left="640" w:hanging="640"/>
        <w:rPr>
          <w:noProof/>
        </w:rPr>
      </w:pPr>
      <w:r w:rsidRPr="0010026B">
        <w:rPr>
          <w:noProof/>
        </w:rPr>
        <w:t>[40]</w:t>
      </w:r>
      <w:r w:rsidRPr="0010026B">
        <w:rPr>
          <w:noProof/>
        </w:rPr>
        <w:tab/>
        <w:t xml:space="preserve">S. Moreno-Carbonell, E. F. Sánchez-Úbeda, and A. Muñoz, “Rethinking weather station selection for electric load forecasting using genetic algorithms,” </w:t>
      </w:r>
      <w:r w:rsidRPr="0010026B">
        <w:rPr>
          <w:i/>
          <w:iCs/>
          <w:noProof/>
        </w:rPr>
        <w:t>Int. J. Forecast.</w:t>
      </w:r>
      <w:r w:rsidRPr="0010026B">
        <w:rPr>
          <w:noProof/>
        </w:rPr>
        <w:t>, 2020, doi: 10.1016/j.ijforecast.2019.08.008.</w:t>
      </w:r>
    </w:p>
    <w:p w14:paraId="77FA04AB" w14:textId="77777777" w:rsidR="0010026B" w:rsidRPr="0010026B" w:rsidRDefault="0010026B" w:rsidP="0010026B">
      <w:pPr>
        <w:widowControl w:val="0"/>
        <w:autoSpaceDE w:val="0"/>
        <w:autoSpaceDN w:val="0"/>
        <w:adjustRightInd w:val="0"/>
        <w:ind w:left="640" w:hanging="640"/>
        <w:rPr>
          <w:noProof/>
        </w:rPr>
      </w:pPr>
      <w:r w:rsidRPr="0010026B">
        <w:rPr>
          <w:noProof/>
        </w:rPr>
        <w:t>[41]</w:t>
      </w:r>
      <w:r w:rsidRPr="0010026B">
        <w:rPr>
          <w:noProof/>
        </w:rPr>
        <w:tab/>
        <w:t>S. Fan, K. Methaprayoon, and W. J. Lee, “Multi-area load forecasting for system with large geographical area,” 2008, doi: 10.1109/ICPS.2008.4606287.</w:t>
      </w:r>
    </w:p>
    <w:p w14:paraId="4D920BEE" w14:textId="77777777" w:rsidR="0010026B" w:rsidRPr="0010026B" w:rsidRDefault="0010026B" w:rsidP="0010026B">
      <w:pPr>
        <w:widowControl w:val="0"/>
        <w:autoSpaceDE w:val="0"/>
        <w:autoSpaceDN w:val="0"/>
        <w:adjustRightInd w:val="0"/>
        <w:ind w:left="640" w:hanging="640"/>
        <w:rPr>
          <w:noProof/>
        </w:rPr>
      </w:pPr>
      <w:r w:rsidRPr="0010026B">
        <w:rPr>
          <w:noProof/>
        </w:rPr>
        <w:t>[42]</w:t>
      </w:r>
      <w:r w:rsidRPr="0010026B">
        <w:rPr>
          <w:noProof/>
        </w:rPr>
        <w:tab/>
        <w:t>E. L. Taylor, “Short-term Electrical Load Forecasting for an Institutional/ Industrial Power System Using an Artificial Neural Network,” University of Tennessee, 2013.</w:t>
      </w:r>
    </w:p>
    <w:p w14:paraId="76E09461" w14:textId="77777777" w:rsidR="0010026B" w:rsidRPr="0010026B" w:rsidRDefault="0010026B" w:rsidP="0010026B">
      <w:pPr>
        <w:widowControl w:val="0"/>
        <w:autoSpaceDE w:val="0"/>
        <w:autoSpaceDN w:val="0"/>
        <w:adjustRightInd w:val="0"/>
        <w:ind w:left="640" w:hanging="640"/>
        <w:rPr>
          <w:noProof/>
        </w:rPr>
      </w:pPr>
      <w:r w:rsidRPr="0010026B">
        <w:rPr>
          <w:noProof/>
        </w:rPr>
        <w:t>[43]</w:t>
      </w:r>
      <w:r w:rsidRPr="0010026B">
        <w:rPr>
          <w:noProof/>
        </w:rPr>
        <w:tab/>
        <w:t>“Dispelling the Myth: How Peak Demand REALLY Occurs | Energy Sentry News.” https://energysentry.com/newsletters/dispelling-myth.php (accessed Oct. 24, 2021).</w:t>
      </w:r>
    </w:p>
    <w:p w14:paraId="20A95529" w14:textId="77777777" w:rsidR="0010026B" w:rsidRPr="0010026B" w:rsidRDefault="0010026B" w:rsidP="0010026B">
      <w:pPr>
        <w:widowControl w:val="0"/>
        <w:autoSpaceDE w:val="0"/>
        <w:autoSpaceDN w:val="0"/>
        <w:adjustRightInd w:val="0"/>
        <w:ind w:left="640" w:hanging="640"/>
        <w:rPr>
          <w:noProof/>
        </w:rPr>
      </w:pPr>
      <w:r w:rsidRPr="0010026B">
        <w:rPr>
          <w:noProof/>
        </w:rPr>
        <w:lastRenderedPageBreak/>
        <w:t>[44]</w:t>
      </w:r>
      <w:r w:rsidRPr="0010026B">
        <w:rPr>
          <w:noProof/>
        </w:rPr>
        <w:tab/>
        <w:t>“What is Peak Load? | Aquicore.” https://aquicore.com/blog/what-is-peak-load/ (accessed Oct. 07, 2021).</w:t>
      </w:r>
    </w:p>
    <w:p w14:paraId="1B34CC8E" w14:textId="77777777" w:rsidR="0010026B" w:rsidRPr="0010026B" w:rsidRDefault="0010026B" w:rsidP="0010026B">
      <w:pPr>
        <w:widowControl w:val="0"/>
        <w:autoSpaceDE w:val="0"/>
        <w:autoSpaceDN w:val="0"/>
        <w:adjustRightInd w:val="0"/>
        <w:ind w:left="640" w:hanging="640"/>
        <w:rPr>
          <w:noProof/>
        </w:rPr>
      </w:pPr>
      <w:r w:rsidRPr="0010026B">
        <w:rPr>
          <w:noProof/>
        </w:rPr>
        <w:t>[45]</w:t>
      </w:r>
      <w:r w:rsidRPr="0010026B">
        <w:rPr>
          <w:noProof/>
        </w:rPr>
        <w:tab/>
        <w:t>“Base Load and Peak Load: understanding both concepts.” https://sinovoltaics.com/learning-center/basics/base-load-peak-load/ (accessed Oct. 24, 2021).</w:t>
      </w:r>
    </w:p>
    <w:p w14:paraId="53982213" w14:textId="77777777" w:rsidR="0010026B" w:rsidRPr="0010026B" w:rsidRDefault="0010026B" w:rsidP="0010026B">
      <w:pPr>
        <w:widowControl w:val="0"/>
        <w:autoSpaceDE w:val="0"/>
        <w:autoSpaceDN w:val="0"/>
        <w:adjustRightInd w:val="0"/>
        <w:ind w:left="640" w:hanging="640"/>
        <w:rPr>
          <w:noProof/>
        </w:rPr>
      </w:pPr>
      <w:r w:rsidRPr="0010026B">
        <w:rPr>
          <w:noProof/>
        </w:rPr>
        <w:t>[46]</w:t>
      </w:r>
      <w:r w:rsidRPr="0010026B">
        <w:rPr>
          <w:noProof/>
        </w:rPr>
        <w:tab/>
        <w:t>“Peak Load &amp; Base Electricity - Understand Differences - EnergyWatch.” https://energywatch-inc.com/peak-load-base-load-electricity/ (accessed Oct. 07, 2021).</w:t>
      </w:r>
    </w:p>
    <w:p w14:paraId="0E601F7A" w14:textId="77777777" w:rsidR="0010026B" w:rsidRPr="0010026B" w:rsidRDefault="0010026B" w:rsidP="0010026B">
      <w:pPr>
        <w:widowControl w:val="0"/>
        <w:autoSpaceDE w:val="0"/>
        <w:autoSpaceDN w:val="0"/>
        <w:adjustRightInd w:val="0"/>
        <w:ind w:left="640" w:hanging="640"/>
        <w:rPr>
          <w:noProof/>
        </w:rPr>
      </w:pPr>
      <w:r w:rsidRPr="0010026B">
        <w:rPr>
          <w:noProof/>
        </w:rPr>
        <w:t>[47]</w:t>
      </w:r>
      <w:r w:rsidRPr="0010026B">
        <w:rPr>
          <w:noProof/>
        </w:rPr>
        <w:tab/>
        <w:t xml:space="preserve">Z. Deng, B. Wang, Y. Xu, T. Xu, C. Liu, and Z. Zhu, “Multi-scale convolutional neural network with time-cognition for multi-step short-Term load forecasting,” </w:t>
      </w:r>
      <w:r w:rsidRPr="0010026B">
        <w:rPr>
          <w:i/>
          <w:iCs/>
          <w:noProof/>
        </w:rPr>
        <w:t>IEEE Access</w:t>
      </w:r>
      <w:r w:rsidRPr="0010026B">
        <w:rPr>
          <w:noProof/>
        </w:rPr>
        <w:t>, vol. 7, pp. 88058–88071, 2019, doi: 10.1109/ACCESS.2019.2926137.</w:t>
      </w:r>
    </w:p>
    <w:p w14:paraId="18A4465E" w14:textId="77777777" w:rsidR="0010026B" w:rsidRPr="0010026B" w:rsidRDefault="0010026B" w:rsidP="0010026B">
      <w:pPr>
        <w:widowControl w:val="0"/>
        <w:autoSpaceDE w:val="0"/>
        <w:autoSpaceDN w:val="0"/>
        <w:adjustRightInd w:val="0"/>
        <w:ind w:left="640" w:hanging="640"/>
        <w:rPr>
          <w:noProof/>
        </w:rPr>
      </w:pPr>
      <w:r w:rsidRPr="0010026B">
        <w:rPr>
          <w:noProof/>
        </w:rPr>
        <w:t>[48]</w:t>
      </w:r>
      <w:r w:rsidRPr="0010026B">
        <w:rPr>
          <w:noProof/>
        </w:rPr>
        <w:tab/>
        <w:t xml:space="preserve">T. Hong, J. Wilson, and J. Xie, “Long term probabilistic load forecasting and normalization with hourly information,” </w:t>
      </w:r>
      <w:r w:rsidRPr="0010026B">
        <w:rPr>
          <w:i/>
          <w:iCs/>
          <w:noProof/>
        </w:rPr>
        <w:t>IEEE Trans. Smart Grid</w:t>
      </w:r>
      <w:r w:rsidRPr="0010026B">
        <w:rPr>
          <w:noProof/>
        </w:rPr>
        <w:t>, vol. 5, no. 1, pp. 456–462, 2014, doi: 10.1109/TSG.2013.2274373.</w:t>
      </w:r>
    </w:p>
    <w:p w14:paraId="712C3CB7" w14:textId="77777777" w:rsidR="0010026B" w:rsidRPr="0010026B" w:rsidRDefault="0010026B" w:rsidP="0010026B">
      <w:pPr>
        <w:widowControl w:val="0"/>
        <w:autoSpaceDE w:val="0"/>
        <w:autoSpaceDN w:val="0"/>
        <w:adjustRightInd w:val="0"/>
        <w:ind w:left="640" w:hanging="640"/>
        <w:rPr>
          <w:noProof/>
        </w:rPr>
      </w:pPr>
      <w:r w:rsidRPr="0010026B">
        <w:rPr>
          <w:noProof/>
        </w:rPr>
        <w:t>[49]</w:t>
      </w:r>
      <w:r w:rsidRPr="0010026B">
        <w:rPr>
          <w:noProof/>
        </w:rPr>
        <w:tab/>
        <w:t xml:space="preserve">J. Luo, T. Hong, and M. Yue, “Real-time anomaly detection for very short-term load forecasting,” </w:t>
      </w:r>
      <w:r w:rsidRPr="0010026B">
        <w:rPr>
          <w:i/>
          <w:iCs/>
          <w:noProof/>
        </w:rPr>
        <w:t>J. Mod. Power Syst. Clean Energy</w:t>
      </w:r>
      <w:r w:rsidRPr="0010026B">
        <w:rPr>
          <w:noProof/>
        </w:rPr>
        <w:t>, 2018, doi: 10.1007/s40565-017-0351-7.</w:t>
      </w:r>
    </w:p>
    <w:p w14:paraId="49223E01" w14:textId="77777777" w:rsidR="0010026B" w:rsidRPr="0010026B" w:rsidRDefault="0010026B" w:rsidP="0010026B">
      <w:pPr>
        <w:widowControl w:val="0"/>
        <w:autoSpaceDE w:val="0"/>
        <w:autoSpaceDN w:val="0"/>
        <w:adjustRightInd w:val="0"/>
        <w:ind w:left="640" w:hanging="640"/>
        <w:rPr>
          <w:noProof/>
        </w:rPr>
      </w:pPr>
      <w:r w:rsidRPr="0010026B">
        <w:rPr>
          <w:noProof/>
        </w:rPr>
        <w:t>[50]</w:t>
      </w:r>
      <w:r w:rsidRPr="0010026B">
        <w:rPr>
          <w:noProof/>
        </w:rPr>
        <w:tab/>
        <w:t xml:space="preserve">K. Liu, “Comparison of very short-term load forecasting techniques,” </w:t>
      </w:r>
      <w:r w:rsidRPr="0010026B">
        <w:rPr>
          <w:i/>
          <w:iCs/>
          <w:noProof/>
        </w:rPr>
        <w:t>IEEE Trans. Power Syst.</w:t>
      </w:r>
      <w:r w:rsidRPr="0010026B">
        <w:rPr>
          <w:noProof/>
        </w:rPr>
        <w:t>, 1996, doi: 10.1109/59.496169.</w:t>
      </w:r>
    </w:p>
    <w:p w14:paraId="41B17A37" w14:textId="77777777" w:rsidR="0010026B" w:rsidRPr="0010026B" w:rsidRDefault="0010026B" w:rsidP="0010026B">
      <w:pPr>
        <w:widowControl w:val="0"/>
        <w:autoSpaceDE w:val="0"/>
        <w:autoSpaceDN w:val="0"/>
        <w:adjustRightInd w:val="0"/>
        <w:ind w:left="640" w:hanging="640"/>
        <w:rPr>
          <w:noProof/>
        </w:rPr>
      </w:pPr>
      <w:r w:rsidRPr="0010026B">
        <w:rPr>
          <w:noProof/>
        </w:rPr>
        <w:t>[51]</w:t>
      </w:r>
      <w:r w:rsidRPr="0010026B">
        <w:rPr>
          <w:noProof/>
        </w:rPr>
        <w:tab/>
        <w:t xml:space="preserve">W. Charyloniuk and M. S. Chen, “Very short-term load forecasting using artificial neural networks,” </w:t>
      </w:r>
      <w:r w:rsidRPr="0010026B">
        <w:rPr>
          <w:i/>
          <w:iCs/>
          <w:noProof/>
        </w:rPr>
        <w:t>IEEE Trans. Power Syst.</w:t>
      </w:r>
      <w:r w:rsidRPr="0010026B">
        <w:rPr>
          <w:noProof/>
        </w:rPr>
        <w:t>, 2000, doi: 10.1109/59.852131.</w:t>
      </w:r>
    </w:p>
    <w:p w14:paraId="50AA5F41" w14:textId="77777777" w:rsidR="0010026B" w:rsidRPr="0010026B" w:rsidRDefault="0010026B" w:rsidP="0010026B">
      <w:pPr>
        <w:widowControl w:val="0"/>
        <w:autoSpaceDE w:val="0"/>
        <w:autoSpaceDN w:val="0"/>
        <w:adjustRightInd w:val="0"/>
        <w:ind w:left="640" w:hanging="640"/>
        <w:rPr>
          <w:noProof/>
        </w:rPr>
      </w:pPr>
      <w:r w:rsidRPr="0010026B">
        <w:rPr>
          <w:noProof/>
        </w:rPr>
        <w:t>[52]</w:t>
      </w:r>
      <w:r w:rsidRPr="0010026B">
        <w:rPr>
          <w:noProof/>
        </w:rPr>
        <w:tab/>
        <w:t xml:space="preserve">J. W. Taylor, “An evaluation of methods for very short-term load forecasting using minute-by-minute British data,” </w:t>
      </w:r>
      <w:r w:rsidRPr="0010026B">
        <w:rPr>
          <w:i/>
          <w:iCs/>
          <w:noProof/>
        </w:rPr>
        <w:t>Int. J. Forecast.</w:t>
      </w:r>
      <w:r w:rsidRPr="0010026B">
        <w:rPr>
          <w:noProof/>
        </w:rPr>
        <w:t xml:space="preserve">, 2008, doi: </w:t>
      </w:r>
      <w:r w:rsidRPr="0010026B">
        <w:rPr>
          <w:noProof/>
        </w:rPr>
        <w:lastRenderedPageBreak/>
        <w:t>10.1016/j.ijforecast.2008.07.007.</w:t>
      </w:r>
    </w:p>
    <w:p w14:paraId="33152132" w14:textId="77777777" w:rsidR="0010026B" w:rsidRPr="0010026B" w:rsidRDefault="0010026B" w:rsidP="0010026B">
      <w:pPr>
        <w:widowControl w:val="0"/>
        <w:autoSpaceDE w:val="0"/>
        <w:autoSpaceDN w:val="0"/>
        <w:adjustRightInd w:val="0"/>
        <w:ind w:left="640" w:hanging="640"/>
        <w:rPr>
          <w:noProof/>
        </w:rPr>
      </w:pPr>
      <w:r w:rsidRPr="0010026B">
        <w:rPr>
          <w:noProof/>
        </w:rPr>
        <w:t>[53]</w:t>
      </w:r>
      <w:r w:rsidRPr="0010026B">
        <w:rPr>
          <w:noProof/>
        </w:rPr>
        <w:tab/>
        <w:t xml:space="preserve">P. Mandal, T. Senjyu, N. Urasaki, and T. Funabashi, “A neural network based several-hour-ahead electric load forecasting using similar days approach,” </w:t>
      </w:r>
      <w:r w:rsidRPr="0010026B">
        <w:rPr>
          <w:i/>
          <w:iCs/>
          <w:noProof/>
        </w:rPr>
        <w:t>Int. J. Electr. Power Energy Syst.</w:t>
      </w:r>
      <w:r w:rsidRPr="0010026B">
        <w:rPr>
          <w:noProof/>
        </w:rPr>
        <w:t>, 2006, doi: 10.1016/j.ijepes.2005.12.007.</w:t>
      </w:r>
    </w:p>
    <w:p w14:paraId="4CA75A2C" w14:textId="77777777" w:rsidR="0010026B" w:rsidRPr="0010026B" w:rsidRDefault="0010026B" w:rsidP="0010026B">
      <w:pPr>
        <w:widowControl w:val="0"/>
        <w:autoSpaceDE w:val="0"/>
        <w:autoSpaceDN w:val="0"/>
        <w:adjustRightInd w:val="0"/>
        <w:ind w:left="640" w:hanging="640"/>
        <w:rPr>
          <w:noProof/>
        </w:rPr>
      </w:pPr>
      <w:r w:rsidRPr="0010026B">
        <w:rPr>
          <w:noProof/>
        </w:rPr>
        <w:t>[54]</w:t>
      </w:r>
      <w:r w:rsidRPr="0010026B">
        <w:rPr>
          <w:noProof/>
        </w:rPr>
        <w:tab/>
        <w:t xml:space="preserve">E. Kyriakides and M. Polycarpou, “Short term electric load forecasting: A tutorial,” </w:t>
      </w:r>
      <w:r w:rsidRPr="0010026B">
        <w:rPr>
          <w:i/>
          <w:iCs/>
          <w:noProof/>
        </w:rPr>
        <w:t>Stud. Comput. Intell.</w:t>
      </w:r>
      <w:r w:rsidRPr="0010026B">
        <w:rPr>
          <w:noProof/>
        </w:rPr>
        <w:t>, 2006, doi: 10.1007/978-3-540-36122-0_16.</w:t>
      </w:r>
    </w:p>
    <w:p w14:paraId="4B3B301C" w14:textId="77777777" w:rsidR="0010026B" w:rsidRPr="0010026B" w:rsidRDefault="0010026B" w:rsidP="0010026B">
      <w:pPr>
        <w:widowControl w:val="0"/>
        <w:autoSpaceDE w:val="0"/>
        <w:autoSpaceDN w:val="0"/>
        <w:adjustRightInd w:val="0"/>
        <w:ind w:left="640" w:hanging="640"/>
        <w:rPr>
          <w:noProof/>
        </w:rPr>
      </w:pPr>
      <w:r w:rsidRPr="0010026B">
        <w:rPr>
          <w:noProof/>
        </w:rPr>
        <w:t>[55]</w:t>
      </w:r>
      <w:r w:rsidRPr="0010026B">
        <w:rPr>
          <w:noProof/>
        </w:rPr>
        <w:tab/>
        <w:t xml:space="preserve">Ö. Ö. Bozkurt, G. Biricik, and Z. C. Taysi, “Artificial neural network and SARIMA based models for power load forecasting in Turkish electricity market Ö,” </w:t>
      </w:r>
      <w:r w:rsidRPr="0010026B">
        <w:rPr>
          <w:i/>
          <w:iCs/>
          <w:noProof/>
        </w:rPr>
        <w:t>PLoS One</w:t>
      </w:r>
      <w:r w:rsidRPr="0010026B">
        <w:rPr>
          <w:noProof/>
        </w:rPr>
        <w:t>, 2017, doi: 10.1371/journal.pone.0175915.</w:t>
      </w:r>
    </w:p>
    <w:p w14:paraId="38B1921E" w14:textId="77777777" w:rsidR="0010026B" w:rsidRPr="0010026B" w:rsidRDefault="0010026B" w:rsidP="0010026B">
      <w:pPr>
        <w:widowControl w:val="0"/>
        <w:autoSpaceDE w:val="0"/>
        <w:autoSpaceDN w:val="0"/>
        <w:adjustRightInd w:val="0"/>
        <w:ind w:left="640" w:hanging="640"/>
        <w:rPr>
          <w:noProof/>
        </w:rPr>
      </w:pPr>
      <w:r w:rsidRPr="0010026B">
        <w:rPr>
          <w:noProof/>
        </w:rPr>
        <w:t>[56]</w:t>
      </w:r>
      <w:r w:rsidRPr="0010026B">
        <w:rPr>
          <w:noProof/>
        </w:rPr>
        <w:tab/>
        <w:t>S. Dwijayanti, “Short Term Load Forecasting Using a Neural Network Based Time Series Approach,” Oklahoma State University, 2013.</w:t>
      </w:r>
    </w:p>
    <w:p w14:paraId="0F3F4A9D" w14:textId="77777777" w:rsidR="0010026B" w:rsidRPr="0010026B" w:rsidRDefault="0010026B" w:rsidP="0010026B">
      <w:pPr>
        <w:widowControl w:val="0"/>
        <w:autoSpaceDE w:val="0"/>
        <w:autoSpaceDN w:val="0"/>
        <w:adjustRightInd w:val="0"/>
        <w:ind w:left="640" w:hanging="640"/>
        <w:rPr>
          <w:noProof/>
        </w:rPr>
      </w:pPr>
      <w:r w:rsidRPr="0010026B">
        <w:rPr>
          <w:noProof/>
        </w:rPr>
        <w:t>[57]</w:t>
      </w:r>
      <w:r w:rsidRPr="0010026B">
        <w:rPr>
          <w:noProof/>
        </w:rPr>
        <w:tab/>
        <w:t xml:space="preserve">G. J. Tsekouras, N. D. Hatziargyriou, and E. N. Dialynas, “An optimized adaptive neural network for annual midterm energy forecasting,” </w:t>
      </w:r>
      <w:r w:rsidRPr="0010026B">
        <w:rPr>
          <w:i/>
          <w:iCs/>
          <w:noProof/>
        </w:rPr>
        <w:t>IEEE Trans. Power Syst.</w:t>
      </w:r>
      <w:r w:rsidRPr="0010026B">
        <w:rPr>
          <w:noProof/>
        </w:rPr>
        <w:t>, 2006, doi: 10.1109/TPWRS.2005.860926.</w:t>
      </w:r>
    </w:p>
    <w:p w14:paraId="0A1E27FB" w14:textId="77777777" w:rsidR="0010026B" w:rsidRPr="0010026B" w:rsidRDefault="0010026B" w:rsidP="0010026B">
      <w:pPr>
        <w:widowControl w:val="0"/>
        <w:autoSpaceDE w:val="0"/>
        <w:autoSpaceDN w:val="0"/>
        <w:adjustRightInd w:val="0"/>
        <w:ind w:left="640" w:hanging="640"/>
        <w:rPr>
          <w:noProof/>
        </w:rPr>
      </w:pPr>
      <w:r w:rsidRPr="0010026B">
        <w:rPr>
          <w:noProof/>
        </w:rPr>
        <w:t>[58]</w:t>
      </w:r>
      <w:r w:rsidRPr="0010026B">
        <w:rPr>
          <w:noProof/>
        </w:rPr>
        <w:tab/>
        <w:t xml:space="preserve">E. Doveh, P. Feigin, D. Greig, and L. Hyams, “Experience with FNN models for medium term power demand predictions,” </w:t>
      </w:r>
      <w:r w:rsidRPr="0010026B">
        <w:rPr>
          <w:i/>
          <w:iCs/>
          <w:noProof/>
        </w:rPr>
        <w:t>IEEE Trans. Power Syst.</w:t>
      </w:r>
      <w:r w:rsidRPr="0010026B">
        <w:rPr>
          <w:noProof/>
        </w:rPr>
        <w:t>, 1999, doi: 10.1109/59.761878.</w:t>
      </w:r>
    </w:p>
    <w:p w14:paraId="41F06B7A" w14:textId="77777777" w:rsidR="0010026B" w:rsidRPr="0010026B" w:rsidRDefault="0010026B" w:rsidP="0010026B">
      <w:pPr>
        <w:widowControl w:val="0"/>
        <w:autoSpaceDE w:val="0"/>
        <w:autoSpaceDN w:val="0"/>
        <w:adjustRightInd w:val="0"/>
        <w:ind w:left="640" w:hanging="640"/>
        <w:rPr>
          <w:noProof/>
        </w:rPr>
      </w:pPr>
      <w:r w:rsidRPr="0010026B">
        <w:rPr>
          <w:noProof/>
        </w:rPr>
        <w:t>[59]</w:t>
      </w:r>
      <w:r w:rsidRPr="0010026B">
        <w:rPr>
          <w:noProof/>
        </w:rPr>
        <w:tab/>
        <w:t xml:space="preserve">J. Reneses, E. Centeno, and J. Barquín, “Coordination between medium-term generation planning and short-term operation in electricity markets,” </w:t>
      </w:r>
      <w:r w:rsidRPr="0010026B">
        <w:rPr>
          <w:i/>
          <w:iCs/>
          <w:noProof/>
        </w:rPr>
        <w:t>IEEE Trans. Power Syst.</w:t>
      </w:r>
      <w:r w:rsidRPr="0010026B">
        <w:rPr>
          <w:noProof/>
        </w:rPr>
        <w:t>, 2006, doi: 10.1109/TPWRS.2005.857851.</w:t>
      </w:r>
    </w:p>
    <w:p w14:paraId="3F57F000" w14:textId="77777777" w:rsidR="0010026B" w:rsidRPr="0010026B" w:rsidRDefault="0010026B" w:rsidP="0010026B">
      <w:pPr>
        <w:widowControl w:val="0"/>
        <w:autoSpaceDE w:val="0"/>
        <w:autoSpaceDN w:val="0"/>
        <w:adjustRightInd w:val="0"/>
        <w:ind w:left="640" w:hanging="640"/>
        <w:rPr>
          <w:noProof/>
        </w:rPr>
      </w:pPr>
      <w:r w:rsidRPr="0010026B">
        <w:rPr>
          <w:noProof/>
        </w:rPr>
        <w:t>[60]</w:t>
      </w:r>
      <w:r w:rsidRPr="0010026B">
        <w:rPr>
          <w:noProof/>
        </w:rPr>
        <w:tab/>
        <w:t xml:space="preserve">M. S. Kandil, S. M. El-Debeiky, and N. E. Hasanien, “Long-term load forecasting for fast developing utility using a knowledge-based expert system,” </w:t>
      </w:r>
      <w:r w:rsidRPr="0010026B">
        <w:rPr>
          <w:i/>
          <w:iCs/>
          <w:noProof/>
        </w:rPr>
        <w:t>IEEE Trans. Power Syst.</w:t>
      </w:r>
      <w:r w:rsidRPr="0010026B">
        <w:rPr>
          <w:noProof/>
        </w:rPr>
        <w:t>, 2002, doi: 10.1109/TPWRS.2002.1007923.</w:t>
      </w:r>
    </w:p>
    <w:p w14:paraId="2B9F112F" w14:textId="77777777" w:rsidR="0010026B" w:rsidRPr="0010026B" w:rsidRDefault="0010026B" w:rsidP="0010026B">
      <w:pPr>
        <w:widowControl w:val="0"/>
        <w:autoSpaceDE w:val="0"/>
        <w:autoSpaceDN w:val="0"/>
        <w:adjustRightInd w:val="0"/>
        <w:ind w:left="640" w:hanging="640"/>
        <w:rPr>
          <w:noProof/>
        </w:rPr>
      </w:pPr>
      <w:r w:rsidRPr="0010026B">
        <w:rPr>
          <w:noProof/>
        </w:rPr>
        <w:lastRenderedPageBreak/>
        <w:t>[61]</w:t>
      </w:r>
      <w:r w:rsidRPr="0010026B">
        <w:rPr>
          <w:noProof/>
        </w:rPr>
        <w:tab/>
        <w:t>S. Kumar, S. Mishra, and S. Gupta, “Short term load forecasting using ANN and multiple linear regression,” 2016, doi: 10.1109/CICT.2016.44.</w:t>
      </w:r>
    </w:p>
    <w:p w14:paraId="1063021B" w14:textId="77777777" w:rsidR="0010026B" w:rsidRPr="0010026B" w:rsidRDefault="0010026B" w:rsidP="0010026B">
      <w:pPr>
        <w:widowControl w:val="0"/>
        <w:autoSpaceDE w:val="0"/>
        <w:autoSpaceDN w:val="0"/>
        <w:adjustRightInd w:val="0"/>
        <w:ind w:left="640" w:hanging="640"/>
        <w:rPr>
          <w:noProof/>
        </w:rPr>
      </w:pPr>
      <w:r w:rsidRPr="0010026B">
        <w:rPr>
          <w:noProof/>
        </w:rPr>
        <w:t>[62]</w:t>
      </w:r>
      <w:r w:rsidRPr="0010026B">
        <w:rPr>
          <w:noProof/>
        </w:rPr>
        <w:tab/>
        <w:t xml:space="preserve">A. Y. Saber and A. K. M. R. Alam, “Short term load forecasting using multiple linear regression for big data,” </w:t>
      </w:r>
      <w:r w:rsidRPr="0010026B">
        <w:rPr>
          <w:i/>
          <w:iCs/>
          <w:noProof/>
        </w:rPr>
        <w:t>2017 IEEE Symp. Ser. Comput. Intell. SSCI 2017 - Proc.</w:t>
      </w:r>
      <w:r w:rsidRPr="0010026B">
        <w:rPr>
          <w:noProof/>
        </w:rPr>
        <w:t>, vol. 2018-Janua, pp. 1–6, 2018, doi: 10.1109/SSCI.2017.8285261.</w:t>
      </w:r>
    </w:p>
    <w:p w14:paraId="41548AF8" w14:textId="77777777" w:rsidR="0010026B" w:rsidRPr="0010026B" w:rsidRDefault="0010026B" w:rsidP="0010026B">
      <w:pPr>
        <w:widowControl w:val="0"/>
        <w:autoSpaceDE w:val="0"/>
        <w:autoSpaceDN w:val="0"/>
        <w:adjustRightInd w:val="0"/>
        <w:ind w:left="640" w:hanging="640"/>
        <w:rPr>
          <w:noProof/>
        </w:rPr>
      </w:pPr>
      <w:r w:rsidRPr="0010026B">
        <w:rPr>
          <w:noProof/>
        </w:rPr>
        <w:t>[63]</w:t>
      </w:r>
      <w:r w:rsidRPr="0010026B">
        <w:rPr>
          <w:noProof/>
        </w:rPr>
        <w:tab/>
        <w:t>P. Ji, D. Xiong, P. Wang, and J. Chen, “A study on exponential smoothing model for load forecasting,” 2012, doi: 10.1109/APPEEC.2012.6307555.</w:t>
      </w:r>
    </w:p>
    <w:p w14:paraId="636418AB" w14:textId="77777777" w:rsidR="0010026B" w:rsidRPr="0010026B" w:rsidRDefault="0010026B" w:rsidP="0010026B">
      <w:pPr>
        <w:widowControl w:val="0"/>
        <w:autoSpaceDE w:val="0"/>
        <w:autoSpaceDN w:val="0"/>
        <w:adjustRightInd w:val="0"/>
        <w:ind w:left="640" w:hanging="640"/>
        <w:rPr>
          <w:noProof/>
        </w:rPr>
      </w:pPr>
      <w:r w:rsidRPr="0010026B">
        <w:rPr>
          <w:noProof/>
        </w:rPr>
        <w:t>[64]</w:t>
      </w:r>
      <w:r w:rsidRPr="0010026B">
        <w:rPr>
          <w:noProof/>
        </w:rPr>
        <w:tab/>
        <w:t xml:space="preserve">J. F. Rendon-Sanchez and L. M. de Menezes, “Structural combination of seasonal exponential smoothing forecasts applied to load forecasting,” </w:t>
      </w:r>
      <w:r w:rsidRPr="0010026B">
        <w:rPr>
          <w:i/>
          <w:iCs/>
          <w:noProof/>
        </w:rPr>
        <w:t>Eur. J. Oper. Res.</w:t>
      </w:r>
      <w:r w:rsidRPr="0010026B">
        <w:rPr>
          <w:noProof/>
        </w:rPr>
        <w:t>, 2019, doi: 10.1016/j.ejor.2018.12.013.</w:t>
      </w:r>
    </w:p>
    <w:p w14:paraId="12134A64" w14:textId="77777777" w:rsidR="0010026B" w:rsidRPr="0010026B" w:rsidRDefault="0010026B" w:rsidP="0010026B">
      <w:pPr>
        <w:widowControl w:val="0"/>
        <w:autoSpaceDE w:val="0"/>
        <w:autoSpaceDN w:val="0"/>
        <w:adjustRightInd w:val="0"/>
        <w:ind w:left="640" w:hanging="640"/>
        <w:rPr>
          <w:noProof/>
        </w:rPr>
      </w:pPr>
      <w:r w:rsidRPr="0010026B">
        <w:rPr>
          <w:noProof/>
        </w:rPr>
        <w:t>[65]</w:t>
      </w:r>
      <w:r w:rsidRPr="0010026B">
        <w:rPr>
          <w:noProof/>
        </w:rPr>
        <w:tab/>
        <w:t>L. Tang, Y. Yi, and Y. Peng, “An ensemble deep learning model for short-term load forecasting based on ARIMA and LSTM,” 2019, doi: 10.1109/SmartGridComm.2019.8909756.</w:t>
      </w:r>
    </w:p>
    <w:p w14:paraId="091991E2" w14:textId="77777777" w:rsidR="0010026B" w:rsidRPr="0010026B" w:rsidRDefault="0010026B" w:rsidP="0010026B">
      <w:pPr>
        <w:widowControl w:val="0"/>
        <w:autoSpaceDE w:val="0"/>
        <w:autoSpaceDN w:val="0"/>
        <w:adjustRightInd w:val="0"/>
        <w:ind w:left="640" w:hanging="640"/>
        <w:rPr>
          <w:noProof/>
        </w:rPr>
      </w:pPr>
      <w:r w:rsidRPr="0010026B">
        <w:rPr>
          <w:noProof/>
        </w:rPr>
        <w:t>[66]</w:t>
      </w:r>
      <w:r w:rsidRPr="0010026B">
        <w:rPr>
          <w:noProof/>
        </w:rPr>
        <w:tab/>
        <w:t xml:space="preserve">B. Nepal, M. Yamaha, A. Yokoe, and T. Yamaji, “Electricity load forecasting using clustering and ARIMA model for energy management in buildings,” </w:t>
      </w:r>
      <w:r w:rsidRPr="0010026B">
        <w:rPr>
          <w:i/>
          <w:iCs/>
          <w:noProof/>
        </w:rPr>
        <w:t>Japan Archit. Rev.</w:t>
      </w:r>
      <w:r w:rsidRPr="0010026B">
        <w:rPr>
          <w:noProof/>
        </w:rPr>
        <w:t>, 2020, doi: 10.1002/2475-8876.12135.</w:t>
      </w:r>
    </w:p>
    <w:p w14:paraId="34FE3D61" w14:textId="77777777" w:rsidR="0010026B" w:rsidRPr="0010026B" w:rsidRDefault="0010026B" w:rsidP="0010026B">
      <w:pPr>
        <w:widowControl w:val="0"/>
        <w:autoSpaceDE w:val="0"/>
        <w:autoSpaceDN w:val="0"/>
        <w:adjustRightInd w:val="0"/>
        <w:ind w:left="640" w:hanging="640"/>
        <w:rPr>
          <w:noProof/>
        </w:rPr>
      </w:pPr>
      <w:r w:rsidRPr="0010026B">
        <w:rPr>
          <w:noProof/>
        </w:rPr>
        <w:t>[67]</w:t>
      </w:r>
      <w:r w:rsidRPr="0010026B">
        <w:rPr>
          <w:noProof/>
        </w:rPr>
        <w:tab/>
        <w:t>A. Badri, Z. Ameli, and A. Motie Birjandi, “Application of artificial neural networks and fuzzy logic methods for short term load forecasting,” 2012, doi: 10.1016/j.egypro.2011.12.965.</w:t>
      </w:r>
    </w:p>
    <w:p w14:paraId="18858782" w14:textId="77777777" w:rsidR="0010026B" w:rsidRPr="0010026B" w:rsidRDefault="0010026B" w:rsidP="0010026B">
      <w:pPr>
        <w:widowControl w:val="0"/>
        <w:autoSpaceDE w:val="0"/>
        <w:autoSpaceDN w:val="0"/>
        <w:adjustRightInd w:val="0"/>
        <w:ind w:left="640" w:hanging="640"/>
        <w:rPr>
          <w:noProof/>
        </w:rPr>
      </w:pPr>
      <w:r w:rsidRPr="0010026B">
        <w:rPr>
          <w:noProof/>
        </w:rPr>
        <w:t>[68]</w:t>
      </w:r>
      <w:r w:rsidRPr="0010026B">
        <w:rPr>
          <w:noProof/>
        </w:rPr>
        <w:tab/>
        <w:t xml:space="preserve">P. H. Kuo and C. J. Huang, “A high precision artificial neural networks model for short-Term energy load forecasting,” </w:t>
      </w:r>
      <w:r w:rsidRPr="0010026B">
        <w:rPr>
          <w:i/>
          <w:iCs/>
          <w:noProof/>
        </w:rPr>
        <w:t>Energies</w:t>
      </w:r>
      <w:r w:rsidRPr="0010026B">
        <w:rPr>
          <w:noProof/>
        </w:rPr>
        <w:t>, 2018, doi: 10.3390/en11010213.</w:t>
      </w:r>
    </w:p>
    <w:p w14:paraId="55AC54D3" w14:textId="77777777" w:rsidR="0010026B" w:rsidRPr="0010026B" w:rsidRDefault="0010026B" w:rsidP="0010026B">
      <w:pPr>
        <w:widowControl w:val="0"/>
        <w:autoSpaceDE w:val="0"/>
        <w:autoSpaceDN w:val="0"/>
        <w:adjustRightInd w:val="0"/>
        <w:ind w:left="640" w:hanging="640"/>
        <w:rPr>
          <w:noProof/>
        </w:rPr>
      </w:pPr>
      <w:r w:rsidRPr="0010026B">
        <w:rPr>
          <w:noProof/>
        </w:rPr>
        <w:t>[69]</w:t>
      </w:r>
      <w:r w:rsidRPr="0010026B">
        <w:rPr>
          <w:noProof/>
        </w:rPr>
        <w:tab/>
        <w:t xml:space="preserve">T. Hong and P. Wang, “Fuzzy interaction regression for short term load forecasting,” </w:t>
      </w:r>
      <w:r w:rsidRPr="0010026B">
        <w:rPr>
          <w:i/>
          <w:iCs/>
          <w:noProof/>
        </w:rPr>
        <w:t>Fuzzy Optim. Decis. Mak.</w:t>
      </w:r>
      <w:r w:rsidRPr="0010026B">
        <w:rPr>
          <w:noProof/>
        </w:rPr>
        <w:t>, 2014, doi: 10.1007/s10700-013-9166-9.</w:t>
      </w:r>
    </w:p>
    <w:p w14:paraId="4F3F113F" w14:textId="77777777" w:rsidR="0010026B" w:rsidRPr="0010026B" w:rsidRDefault="0010026B" w:rsidP="0010026B">
      <w:pPr>
        <w:widowControl w:val="0"/>
        <w:autoSpaceDE w:val="0"/>
        <w:autoSpaceDN w:val="0"/>
        <w:adjustRightInd w:val="0"/>
        <w:ind w:left="640" w:hanging="640"/>
        <w:rPr>
          <w:noProof/>
        </w:rPr>
      </w:pPr>
      <w:r w:rsidRPr="0010026B">
        <w:rPr>
          <w:noProof/>
        </w:rPr>
        <w:lastRenderedPageBreak/>
        <w:t>[70]</w:t>
      </w:r>
      <w:r w:rsidRPr="0010026B">
        <w:rPr>
          <w:noProof/>
        </w:rPr>
        <w:tab/>
        <w:t xml:space="preserve">M. Hanmandlu and B. K. Chauhan, “Load forecasting using hybrid models,” </w:t>
      </w:r>
      <w:r w:rsidRPr="0010026B">
        <w:rPr>
          <w:i/>
          <w:iCs/>
          <w:noProof/>
        </w:rPr>
        <w:t>IEEE Trans. Power Syst.</w:t>
      </w:r>
      <w:r w:rsidRPr="0010026B">
        <w:rPr>
          <w:noProof/>
        </w:rPr>
        <w:t>, 2011, doi: 10.1109/TPWRS.2010.2048585.</w:t>
      </w:r>
    </w:p>
    <w:p w14:paraId="41857B9F" w14:textId="77777777" w:rsidR="0010026B" w:rsidRPr="0010026B" w:rsidRDefault="0010026B" w:rsidP="0010026B">
      <w:pPr>
        <w:widowControl w:val="0"/>
        <w:autoSpaceDE w:val="0"/>
        <w:autoSpaceDN w:val="0"/>
        <w:adjustRightInd w:val="0"/>
        <w:ind w:left="640" w:hanging="640"/>
        <w:rPr>
          <w:noProof/>
        </w:rPr>
      </w:pPr>
      <w:r w:rsidRPr="0010026B">
        <w:rPr>
          <w:noProof/>
        </w:rPr>
        <w:t>[71]</w:t>
      </w:r>
      <w:r w:rsidRPr="0010026B">
        <w:rPr>
          <w:noProof/>
        </w:rPr>
        <w:tab/>
        <w:t xml:space="preserve">A. Yang, W. Li, and X. Yang, “Short-term electricity load forecasting based on feature selection and Least Squares Support Vector Machines,” </w:t>
      </w:r>
      <w:r w:rsidRPr="0010026B">
        <w:rPr>
          <w:i/>
          <w:iCs/>
          <w:noProof/>
        </w:rPr>
        <w:t>Knowledge-Based Syst.</w:t>
      </w:r>
      <w:r w:rsidRPr="0010026B">
        <w:rPr>
          <w:noProof/>
        </w:rPr>
        <w:t>, 2019, doi: 10.1016/j.knosys.2018.08.027.</w:t>
      </w:r>
    </w:p>
    <w:p w14:paraId="38E46585" w14:textId="77777777" w:rsidR="0010026B" w:rsidRPr="0010026B" w:rsidRDefault="0010026B" w:rsidP="0010026B">
      <w:pPr>
        <w:widowControl w:val="0"/>
        <w:autoSpaceDE w:val="0"/>
        <w:autoSpaceDN w:val="0"/>
        <w:adjustRightInd w:val="0"/>
        <w:ind w:left="640" w:hanging="640"/>
        <w:rPr>
          <w:noProof/>
        </w:rPr>
      </w:pPr>
      <w:r w:rsidRPr="0010026B">
        <w:rPr>
          <w:noProof/>
        </w:rPr>
        <w:t>[72]</w:t>
      </w:r>
      <w:r w:rsidRPr="0010026B">
        <w:rPr>
          <w:noProof/>
        </w:rPr>
        <w:tab/>
        <w:t>V. Mayrink and H. S. Hippert, “A hybrid method using Exponential Smoothing and Gradient Boosting for electrical short-term load forecasting,” 2017, doi: 10.1109/LA-CCI.2016.7885697.</w:t>
      </w:r>
    </w:p>
    <w:p w14:paraId="2D17623B" w14:textId="77777777" w:rsidR="0010026B" w:rsidRPr="0010026B" w:rsidRDefault="0010026B" w:rsidP="0010026B">
      <w:pPr>
        <w:widowControl w:val="0"/>
        <w:autoSpaceDE w:val="0"/>
        <w:autoSpaceDN w:val="0"/>
        <w:adjustRightInd w:val="0"/>
        <w:ind w:left="640" w:hanging="640"/>
        <w:rPr>
          <w:noProof/>
        </w:rPr>
      </w:pPr>
      <w:r w:rsidRPr="0010026B">
        <w:rPr>
          <w:noProof/>
        </w:rPr>
        <w:t>[73]</w:t>
      </w:r>
      <w:r w:rsidRPr="0010026B">
        <w:rPr>
          <w:noProof/>
        </w:rPr>
        <w:tab/>
        <w:t>S. Humeau, T. K. Wijaya, M. Vasirani, and K. Aberer, “Electricity load forecasting for residential customers: Exploiting aggregation and correlation between households,” 2013, doi: 10.1109/SustainIT.2013.6685208.</w:t>
      </w:r>
    </w:p>
    <w:p w14:paraId="75202CC6" w14:textId="77777777" w:rsidR="0010026B" w:rsidRPr="0010026B" w:rsidRDefault="0010026B" w:rsidP="0010026B">
      <w:pPr>
        <w:widowControl w:val="0"/>
        <w:autoSpaceDE w:val="0"/>
        <w:autoSpaceDN w:val="0"/>
        <w:adjustRightInd w:val="0"/>
        <w:ind w:left="640" w:hanging="640"/>
        <w:rPr>
          <w:noProof/>
        </w:rPr>
      </w:pPr>
      <w:r w:rsidRPr="0010026B">
        <w:rPr>
          <w:noProof/>
        </w:rPr>
        <w:t>[74]</w:t>
      </w:r>
      <w:r w:rsidRPr="0010026B">
        <w:rPr>
          <w:noProof/>
        </w:rPr>
        <w:tab/>
        <w:t xml:space="preserve">G. Dudek, “Pattern-based local linear regression models for short-term load forecasting,” </w:t>
      </w:r>
      <w:r w:rsidRPr="0010026B">
        <w:rPr>
          <w:i/>
          <w:iCs/>
          <w:noProof/>
        </w:rPr>
        <w:t>Electr. Power Syst. Res.</w:t>
      </w:r>
      <w:r w:rsidRPr="0010026B">
        <w:rPr>
          <w:noProof/>
        </w:rPr>
        <w:t>, 2016, doi: 10.1016/j.epsr.2015.09.001.</w:t>
      </w:r>
    </w:p>
    <w:p w14:paraId="6E62A2BC" w14:textId="77777777" w:rsidR="0010026B" w:rsidRPr="0010026B" w:rsidRDefault="0010026B" w:rsidP="0010026B">
      <w:pPr>
        <w:widowControl w:val="0"/>
        <w:autoSpaceDE w:val="0"/>
        <w:autoSpaceDN w:val="0"/>
        <w:adjustRightInd w:val="0"/>
        <w:ind w:left="640" w:hanging="640"/>
        <w:rPr>
          <w:noProof/>
        </w:rPr>
      </w:pPr>
      <w:r w:rsidRPr="0010026B">
        <w:rPr>
          <w:noProof/>
        </w:rPr>
        <w:t>[75]</w:t>
      </w:r>
      <w:r w:rsidRPr="0010026B">
        <w:rPr>
          <w:noProof/>
        </w:rPr>
        <w:tab/>
        <w:t xml:space="preserve">N. Amjady, “Short-term hourly load forecasting using time-series modeling with peak load estimation capability,” </w:t>
      </w:r>
      <w:r w:rsidRPr="0010026B">
        <w:rPr>
          <w:i/>
          <w:iCs/>
          <w:noProof/>
        </w:rPr>
        <w:t>IEEE Trans. Power Syst.</w:t>
      </w:r>
      <w:r w:rsidRPr="0010026B">
        <w:rPr>
          <w:noProof/>
        </w:rPr>
        <w:t>, vol. 16, no. 4, pp. 798–805, 2001, doi: 10.1109/59.962429.</w:t>
      </w:r>
    </w:p>
    <w:p w14:paraId="5909FB69" w14:textId="77777777" w:rsidR="0010026B" w:rsidRPr="0010026B" w:rsidRDefault="0010026B" w:rsidP="0010026B">
      <w:pPr>
        <w:widowControl w:val="0"/>
        <w:autoSpaceDE w:val="0"/>
        <w:autoSpaceDN w:val="0"/>
        <w:adjustRightInd w:val="0"/>
        <w:ind w:left="640" w:hanging="640"/>
        <w:rPr>
          <w:noProof/>
        </w:rPr>
      </w:pPr>
      <w:r w:rsidRPr="0010026B">
        <w:rPr>
          <w:noProof/>
        </w:rPr>
        <w:t>[76]</w:t>
      </w:r>
      <w:r w:rsidRPr="0010026B">
        <w:rPr>
          <w:noProof/>
        </w:rPr>
        <w:tab/>
        <w:t>T. Hong, P. Wang, and H. L. Willis, “A naïve multiple linear regression benchmark for short term load forecasting,” 2011, doi: 10.1109/PES.2011.6038881.</w:t>
      </w:r>
    </w:p>
    <w:p w14:paraId="6EFEC162" w14:textId="77777777" w:rsidR="0010026B" w:rsidRPr="0010026B" w:rsidRDefault="0010026B" w:rsidP="0010026B">
      <w:pPr>
        <w:widowControl w:val="0"/>
        <w:autoSpaceDE w:val="0"/>
        <w:autoSpaceDN w:val="0"/>
        <w:adjustRightInd w:val="0"/>
        <w:ind w:left="640" w:hanging="640"/>
        <w:rPr>
          <w:noProof/>
        </w:rPr>
      </w:pPr>
      <w:r w:rsidRPr="0010026B">
        <w:rPr>
          <w:noProof/>
        </w:rPr>
        <w:t>[77]</w:t>
      </w:r>
      <w:r w:rsidRPr="0010026B">
        <w:rPr>
          <w:noProof/>
        </w:rPr>
        <w:tab/>
        <w:t xml:space="preserve">K. Methaprayoon, W. J. Lee, S. Rasmiddatta, J. R. Liao, and R. J. Ross, “Multistage artificial neural network short-term load forecasting engine with front-end weather forecast,” </w:t>
      </w:r>
      <w:r w:rsidRPr="0010026B">
        <w:rPr>
          <w:i/>
          <w:iCs/>
          <w:noProof/>
        </w:rPr>
        <w:t>IEEE Trans. Ind. Appl.</w:t>
      </w:r>
      <w:r w:rsidRPr="0010026B">
        <w:rPr>
          <w:noProof/>
        </w:rPr>
        <w:t>, 2007, doi: 10.1109/TIA.2007.908190.</w:t>
      </w:r>
    </w:p>
    <w:p w14:paraId="3E4DCF6D" w14:textId="77777777" w:rsidR="0010026B" w:rsidRPr="0010026B" w:rsidRDefault="0010026B" w:rsidP="0010026B">
      <w:pPr>
        <w:widowControl w:val="0"/>
        <w:autoSpaceDE w:val="0"/>
        <w:autoSpaceDN w:val="0"/>
        <w:adjustRightInd w:val="0"/>
        <w:ind w:left="640" w:hanging="640"/>
        <w:rPr>
          <w:noProof/>
        </w:rPr>
      </w:pPr>
      <w:r w:rsidRPr="0010026B">
        <w:rPr>
          <w:noProof/>
        </w:rPr>
        <w:t>[78]</w:t>
      </w:r>
      <w:r w:rsidRPr="0010026B">
        <w:rPr>
          <w:noProof/>
        </w:rPr>
        <w:tab/>
        <w:t xml:space="preserve">A. K. Singh, Ibraheem, S. Khatoon, M. Muazzam, and D. K. Chaturvedi, “Load forecasting techniques and methodologies: A review,” 2012, doi: </w:t>
      </w:r>
      <w:r w:rsidRPr="0010026B">
        <w:rPr>
          <w:noProof/>
        </w:rPr>
        <w:lastRenderedPageBreak/>
        <w:t>10.1109/ICPCES.2012.6508132.</w:t>
      </w:r>
    </w:p>
    <w:p w14:paraId="4A1B6822" w14:textId="77777777" w:rsidR="0010026B" w:rsidRPr="0010026B" w:rsidRDefault="0010026B" w:rsidP="0010026B">
      <w:pPr>
        <w:widowControl w:val="0"/>
        <w:autoSpaceDE w:val="0"/>
        <w:autoSpaceDN w:val="0"/>
        <w:adjustRightInd w:val="0"/>
        <w:ind w:left="640" w:hanging="640"/>
        <w:rPr>
          <w:noProof/>
        </w:rPr>
      </w:pPr>
      <w:r w:rsidRPr="0010026B">
        <w:rPr>
          <w:noProof/>
        </w:rPr>
        <w:t>[79]</w:t>
      </w:r>
      <w:r w:rsidRPr="0010026B">
        <w:rPr>
          <w:noProof/>
        </w:rPr>
        <w:tab/>
        <w:t xml:space="preserve">G. Papacharalampous, H. Tyralis, and D. Koutsoyiannis, “Predictability of monthly temperature and precipitation using automatic time series forecasting methods,” </w:t>
      </w:r>
      <w:r w:rsidRPr="0010026B">
        <w:rPr>
          <w:i/>
          <w:iCs/>
          <w:noProof/>
        </w:rPr>
        <w:t>Acta Geophys.</w:t>
      </w:r>
      <w:r w:rsidRPr="0010026B">
        <w:rPr>
          <w:noProof/>
        </w:rPr>
        <w:t>, 2018, doi: 10.1007/s11600-018-0120-7.</w:t>
      </w:r>
    </w:p>
    <w:p w14:paraId="1876AA89" w14:textId="77777777" w:rsidR="0010026B" w:rsidRPr="0010026B" w:rsidRDefault="0010026B" w:rsidP="0010026B">
      <w:pPr>
        <w:widowControl w:val="0"/>
        <w:autoSpaceDE w:val="0"/>
        <w:autoSpaceDN w:val="0"/>
        <w:adjustRightInd w:val="0"/>
        <w:ind w:left="640" w:hanging="640"/>
        <w:rPr>
          <w:noProof/>
        </w:rPr>
      </w:pPr>
      <w:r w:rsidRPr="0010026B">
        <w:rPr>
          <w:noProof/>
        </w:rPr>
        <w:t>[80]</w:t>
      </w:r>
      <w:r w:rsidRPr="0010026B">
        <w:rPr>
          <w:noProof/>
        </w:rPr>
        <w:tab/>
        <w:t xml:space="preserve">P. Wang, B. Liu, and T. Hong, “Electric load forecasting with recency effect: A big data approach,” </w:t>
      </w:r>
      <w:r w:rsidRPr="0010026B">
        <w:rPr>
          <w:i/>
          <w:iCs/>
          <w:noProof/>
        </w:rPr>
        <w:t>Int. J. Forecast.</w:t>
      </w:r>
      <w:r w:rsidRPr="0010026B">
        <w:rPr>
          <w:noProof/>
        </w:rPr>
        <w:t>, 2016, doi: 10.1016/j.ijforecast.2015.09.006.</w:t>
      </w:r>
    </w:p>
    <w:p w14:paraId="1B78F681" w14:textId="77777777" w:rsidR="0010026B" w:rsidRPr="0010026B" w:rsidRDefault="0010026B" w:rsidP="0010026B">
      <w:pPr>
        <w:widowControl w:val="0"/>
        <w:autoSpaceDE w:val="0"/>
        <w:autoSpaceDN w:val="0"/>
        <w:adjustRightInd w:val="0"/>
        <w:ind w:left="640" w:hanging="640"/>
        <w:rPr>
          <w:noProof/>
        </w:rPr>
      </w:pPr>
      <w:r w:rsidRPr="0010026B">
        <w:rPr>
          <w:noProof/>
        </w:rPr>
        <w:t>[81]</w:t>
      </w:r>
      <w:r w:rsidRPr="0010026B">
        <w:rPr>
          <w:noProof/>
        </w:rPr>
        <w:tab/>
        <w:t>A. Bracale, G. Carpinelli, P. De Falco, and T. Hong, “Short-term industrial load forecasting: A case study in an Italian factory,” 2017, doi: 10.1109/ISGTEurope.2017.8260176.</w:t>
      </w:r>
    </w:p>
    <w:p w14:paraId="0A957734" w14:textId="77777777" w:rsidR="0010026B" w:rsidRPr="0010026B" w:rsidRDefault="0010026B" w:rsidP="0010026B">
      <w:pPr>
        <w:widowControl w:val="0"/>
        <w:autoSpaceDE w:val="0"/>
        <w:autoSpaceDN w:val="0"/>
        <w:adjustRightInd w:val="0"/>
        <w:ind w:left="640" w:hanging="640"/>
        <w:rPr>
          <w:noProof/>
        </w:rPr>
      </w:pPr>
      <w:r w:rsidRPr="0010026B">
        <w:rPr>
          <w:noProof/>
        </w:rPr>
        <w:t>[82]</w:t>
      </w:r>
      <w:r w:rsidRPr="0010026B">
        <w:rPr>
          <w:noProof/>
        </w:rPr>
        <w:tab/>
        <w:t xml:space="preserve">M. Rana and I. Koprinska, “Forecasting electricity load with advanced wavelet neural networks,” </w:t>
      </w:r>
      <w:r w:rsidRPr="0010026B">
        <w:rPr>
          <w:i/>
          <w:iCs/>
          <w:noProof/>
        </w:rPr>
        <w:t>Neurocomputing</w:t>
      </w:r>
      <w:r w:rsidRPr="0010026B">
        <w:rPr>
          <w:noProof/>
        </w:rPr>
        <w:t>, 2016, doi: 10.1016/j.neucom.2015.12.004.</w:t>
      </w:r>
    </w:p>
    <w:p w14:paraId="230AAC2E" w14:textId="77777777" w:rsidR="0010026B" w:rsidRPr="0010026B" w:rsidRDefault="0010026B" w:rsidP="0010026B">
      <w:pPr>
        <w:widowControl w:val="0"/>
        <w:autoSpaceDE w:val="0"/>
        <w:autoSpaceDN w:val="0"/>
        <w:adjustRightInd w:val="0"/>
        <w:ind w:left="640" w:hanging="640"/>
        <w:rPr>
          <w:noProof/>
        </w:rPr>
      </w:pPr>
      <w:r w:rsidRPr="0010026B">
        <w:rPr>
          <w:noProof/>
        </w:rPr>
        <w:t>[83]</w:t>
      </w:r>
      <w:r w:rsidRPr="0010026B">
        <w:rPr>
          <w:noProof/>
        </w:rPr>
        <w:tab/>
        <w:t xml:space="preserve">Da Liu, K. Sun, H. Huang, and P. Tang, “Monthly load forecasting based on economic data by decomposition integration theory,” </w:t>
      </w:r>
      <w:r w:rsidRPr="0010026B">
        <w:rPr>
          <w:i/>
          <w:iCs/>
          <w:noProof/>
        </w:rPr>
        <w:t>Sustain.</w:t>
      </w:r>
      <w:r w:rsidRPr="0010026B">
        <w:rPr>
          <w:noProof/>
        </w:rPr>
        <w:t>, 2018, doi: 10.3390/su10093282.</w:t>
      </w:r>
    </w:p>
    <w:p w14:paraId="6B7C3394" w14:textId="77777777" w:rsidR="0010026B" w:rsidRPr="0010026B" w:rsidRDefault="0010026B" w:rsidP="0010026B">
      <w:pPr>
        <w:widowControl w:val="0"/>
        <w:autoSpaceDE w:val="0"/>
        <w:autoSpaceDN w:val="0"/>
        <w:adjustRightInd w:val="0"/>
        <w:ind w:left="640" w:hanging="640"/>
        <w:rPr>
          <w:noProof/>
        </w:rPr>
      </w:pPr>
      <w:r w:rsidRPr="0010026B">
        <w:rPr>
          <w:noProof/>
        </w:rPr>
        <w:t>[84]</w:t>
      </w:r>
      <w:r w:rsidRPr="0010026B">
        <w:rPr>
          <w:noProof/>
        </w:rPr>
        <w:tab/>
        <w:t xml:space="preserve">T. Hong, M. Gui, M. E. Baran, and H. L. Willis, “Modeling and forecasting hourly electric load by multiple linear regression with interactions,” </w:t>
      </w:r>
      <w:r w:rsidRPr="0010026B">
        <w:rPr>
          <w:i/>
          <w:iCs/>
          <w:noProof/>
        </w:rPr>
        <w:t>IEEE PES Gen. Meet. PES 2010</w:t>
      </w:r>
      <w:r w:rsidRPr="0010026B">
        <w:rPr>
          <w:noProof/>
        </w:rPr>
        <w:t>, pp. 1–8, 2010, doi: 10.1109/PES.2010.5589959.</w:t>
      </w:r>
    </w:p>
    <w:p w14:paraId="16D3B0ED" w14:textId="77777777" w:rsidR="0010026B" w:rsidRPr="0010026B" w:rsidRDefault="0010026B" w:rsidP="0010026B">
      <w:pPr>
        <w:widowControl w:val="0"/>
        <w:autoSpaceDE w:val="0"/>
        <w:autoSpaceDN w:val="0"/>
        <w:adjustRightInd w:val="0"/>
        <w:ind w:left="640" w:hanging="640"/>
        <w:rPr>
          <w:noProof/>
        </w:rPr>
      </w:pPr>
      <w:r w:rsidRPr="0010026B">
        <w:rPr>
          <w:noProof/>
        </w:rPr>
        <w:t>[85]</w:t>
      </w:r>
      <w:r w:rsidRPr="0010026B">
        <w:rPr>
          <w:noProof/>
        </w:rPr>
        <w:tab/>
        <w:t>M. Abuella and B. Chowdhury, “Solar power probabilistic forecasting by using multiple linear regression analysis,” 2015, doi: 10.1109/SECON.2015.7132869.</w:t>
      </w:r>
    </w:p>
    <w:p w14:paraId="523726D3" w14:textId="77777777" w:rsidR="0010026B" w:rsidRPr="0010026B" w:rsidRDefault="0010026B" w:rsidP="0010026B">
      <w:pPr>
        <w:widowControl w:val="0"/>
        <w:autoSpaceDE w:val="0"/>
        <w:autoSpaceDN w:val="0"/>
        <w:adjustRightInd w:val="0"/>
        <w:ind w:left="640" w:hanging="640"/>
        <w:rPr>
          <w:noProof/>
        </w:rPr>
      </w:pPr>
      <w:r w:rsidRPr="0010026B">
        <w:rPr>
          <w:noProof/>
        </w:rPr>
        <w:t>[86]</w:t>
      </w:r>
      <w:r w:rsidRPr="0010026B">
        <w:rPr>
          <w:noProof/>
        </w:rPr>
        <w:tab/>
        <w:t xml:space="preserve">K. Panklib, C. Prakasvudhisarn, and D. Khummongkol, “Electricity Consumption Forecasting in Thailand Using an Artificial Neural Network and Multiple Linear Regression,” </w:t>
      </w:r>
      <w:r w:rsidRPr="0010026B">
        <w:rPr>
          <w:i/>
          <w:iCs/>
          <w:noProof/>
        </w:rPr>
        <w:t>Energy Sources, Part B Econ. Plan. Policy</w:t>
      </w:r>
      <w:r w:rsidRPr="0010026B">
        <w:rPr>
          <w:noProof/>
        </w:rPr>
        <w:t>, 2015, doi: 10.1080/15567249.2011.559520.</w:t>
      </w:r>
    </w:p>
    <w:p w14:paraId="28D9455F" w14:textId="77777777" w:rsidR="0010026B" w:rsidRPr="0010026B" w:rsidRDefault="0010026B" w:rsidP="0010026B">
      <w:pPr>
        <w:widowControl w:val="0"/>
        <w:autoSpaceDE w:val="0"/>
        <w:autoSpaceDN w:val="0"/>
        <w:adjustRightInd w:val="0"/>
        <w:ind w:left="640" w:hanging="640"/>
        <w:rPr>
          <w:noProof/>
        </w:rPr>
      </w:pPr>
      <w:r w:rsidRPr="0010026B">
        <w:rPr>
          <w:noProof/>
        </w:rPr>
        <w:lastRenderedPageBreak/>
        <w:t>[87]</w:t>
      </w:r>
      <w:r w:rsidRPr="0010026B">
        <w:rPr>
          <w:noProof/>
        </w:rPr>
        <w:tab/>
        <w:t>X. Sun, Z. Ouyang, and D. Yue, “Short-term load forecasting based on multivariate linear regression,” 2017, doi: 10.1109/EI2.2017.8245401.</w:t>
      </w:r>
    </w:p>
    <w:p w14:paraId="32470363" w14:textId="77777777" w:rsidR="0010026B" w:rsidRPr="0010026B" w:rsidRDefault="0010026B" w:rsidP="0010026B">
      <w:pPr>
        <w:widowControl w:val="0"/>
        <w:autoSpaceDE w:val="0"/>
        <w:autoSpaceDN w:val="0"/>
        <w:adjustRightInd w:val="0"/>
        <w:ind w:left="640" w:hanging="640"/>
        <w:rPr>
          <w:noProof/>
        </w:rPr>
      </w:pPr>
      <w:r w:rsidRPr="0010026B">
        <w:rPr>
          <w:noProof/>
        </w:rPr>
        <w:t>[88]</w:t>
      </w:r>
      <w:r w:rsidRPr="0010026B">
        <w:rPr>
          <w:noProof/>
        </w:rPr>
        <w:tab/>
        <w:t xml:space="preserve">R. Weron, </w:t>
      </w:r>
      <w:r w:rsidRPr="0010026B">
        <w:rPr>
          <w:i/>
          <w:iCs/>
          <w:noProof/>
        </w:rPr>
        <w:t>Modeling and forecasting electricity loads and prices: A statistical approach</w:t>
      </w:r>
      <w:r w:rsidRPr="0010026B">
        <w:rPr>
          <w:noProof/>
        </w:rPr>
        <w:t>. wiley, 2006.</w:t>
      </w:r>
    </w:p>
    <w:p w14:paraId="6959B771" w14:textId="77777777" w:rsidR="0010026B" w:rsidRPr="0010026B" w:rsidRDefault="0010026B" w:rsidP="0010026B">
      <w:pPr>
        <w:widowControl w:val="0"/>
        <w:autoSpaceDE w:val="0"/>
        <w:autoSpaceDN w:val="0"/>
        <w:adjustRightInd w:val="0"/>
        <w:ind w:left="640" w:hanging="640"/>
        <w:rPr>
          <w:noProof/>
        </w:rPr>
      </w:pPr>
      <w:r w:rsidRPr="0010026B">
        <w:rPr>
          <w:noProof/>
        </w:rPr>
        <w:t>[89]</w:t>
      </w:r>
      <w:r w:rsidRPr="0010026B">
        <w:rPr>
          <w:noProof/>
        </w:rPr>
        <w:tab/>
        <w:t>N. Amral, C. S. Özveren, and D. King, “Short term load forecasting using multiple linear regression,” 2007, doi: 10.1109/UPEC.2007.4469121.</w:t>
      </w:r>
    </w:p>
    <w:p w14:paraId="31DF5905" w14:textId="77777777" w:rsidR="0010026B" w:rsidRPr="0010026B" w:rsidRDefault="0010026B" w:rsidP="0010026B">
      <w:pPr>
        <w:widowControl w:val="0"/>
        <w:autoSpaceDE w:val="0"/>
        <w:autoSpaceDN w:val="0"/>
        <w:adjustRightInd w:val="0"/>
        <w:ind w:left="640" w:hanging="640"/>
        <w:rPr>
          <w:noProof/>
        </w:rPr>
      </w:pPr>
      <w:r w:rsidRPr="0010026B">
        <w:rPr>
          <w:noProof/>
        </w:rPr>
        <w:t>[90]</w:t>
      </w:r>
      <w:r w:rsidRPr="0010026B">
        <w:rPr>
          <w:noProof/>
        </w:rPr>
        <w:tab/>
        <w:t>T. Hong, “Short Term Electric Load Forecasting,” North Carolina State University, 2010.</w:t>
      </w:r>
    </w:p>
    <w:p w14:paraId="6066EF07" w14:textId="77777777" w:rsidR="0010026B" w:rsidRPr="0010026B" w:rsidRDefault="0010026B" w:rsidP="0010026B">
      <w:pPr>
        <w:widowControl w:val="0"/>
        <w:autoSpaceDE w:val="0"/>
        <w:autoSpaceDN w:val="0"/>
        <w:adjustRightInd w:val="0"/>
        <w:ind w:left="640" w:hanging="640"/>
        <w:rPr>
          <w:noProof/>
        </w:rPr>
      </w:pPr>
      <w:r w:rsidRPr="0010026B">
        <w:rPr>
          <w:noProof/>
        </w:rPr>
        <w:t>[91]</w:t>
      </w:r>
      <w:r w:rsidRPr="0010026B">
        <w:rPr>
          <w:noProof/>
        </w:rPr>
        <w:tab/>
        <w:t xml:space="preserve">E. Stellwagen and L. Tashman, “ARIMA : The Models of Box and Jenkins,” </w:t>
      </w:r>
      <w:r w:rsidRPr="0010026B">
        <w:rPr>
          <w:i/>
          <w:iCs/>
          <w:noProof/>
        </w:rPr>
        <w:t>Foresight Int. J. Appl. Forecast.</w:t>
      </w:r>
      <w:r w:rsidRPr="0010026B">
        <w:rPr>
          <w:noProof/>
        </w:rPr>
        <w:t>, 2013.</w:t>
      </w:r>
    </w:p>
    <w:p w14:paraId="67ECD40E" w14:textId="77777777" w:rsidR="0010026B" w:rsidRPr="0010026B" w:rsidRDefault="0010026B" w:rsidP="0010026B">
      <w:pPr>
        <w:widowControl w:val="0"/>
        <w:autoSpaceDE w:val="0"/>
        <w:autoSpaceDN w:val="0"/>
        <w:adjustRightInd w:val="0"/>
        <w:ind w:left="640" w:hanging="640"/>
        <w:rPr>
          <w:noProof/>
        </w:rPr>
      </w:pPr>
      <w:r w:rsidRPr="0010026B">
        <w:rPr>
          <w:noProof/>
        </w:rPr>
        <w:t>[92]</w:t>
      </w:r>
      <w:r w:rsidRPr="0010026B">
        <w:rPr>
          <w:noProof/>
        </w:rPr>
        <w:tab/>
        <w:t xml:space="preserve">K. Goswami, A. Ganguly, and A. K. Sil, “Day ahead forecasting and peak load management using multivariate auto regression technique,” </w:t>
      </w:r>
      <w:r w:rsidRPr="0010026B">
        <w:rPr>
          <w:i/>
          <w:iCs/>
          <w:noProof/>
        </w:rPr>
        <w:t>Proc. 2018 IEEE Appl. Signal Process. Conf. ASPCON 2018</w:t>
      </w:r>
      <w:r w:rsidRPr="0010026B">
        <w:rPr>
          <w:noProof/>
        </w:rPr>
        <w:t>, no. 1, pp. 279–282, 2018, doi: 10.1109/ASPCON.2018.8748661.</w:t>
      </w:r>
    </w:p>
    <w:p w14:paraId="0390083D" w14:textId="77777777" w:rsidR="0010026B" w:rsidRPr="0010026B" w:rsidRDefault="0010026B" w:rsidP="0010026B">
      <w:pPr>
        <w:widowControl w:val="0"/>
        <w:autoSpaceDE w:val="0"/>
        <w:autoSpaceDN w:val="0"/>
        <w:adjustRightInd w:val="0"/>
        <w:ind w:left="640" w:hanging="640"/>
        <w:rPr>
          <w:noProof/>
        </w:rPr>
      </w:pPr>
      <w:r w:rsidRPr="0010026B">
        <w:rPr>
          <w:noProof/>
        </w:rPr>
        <w:t>[93]</w:t>
      </w:r>
      <w:r w:rsidRPr="0010026B">
        <w:rPr>
          <w:noProof/>
        </w:rPr>
        <w:tab/>
        <w:t xml:space="preserve">R. Bonetto and M. Rossi, “Parallel multi-step ahead power demand forecasting through NAR neural networks,” </w:t>
      </w:r>
      <w:r w:rsidRPr="0010026B">
        <w:rPr>
          <w:i/>
          <w:iCs/>
          <w:noProof/>
        </w:rPr>
        <w:t>2016 IEEE Int. Conf. Smart Grid Commun. SmartGridComm 2016</w:t>
      </w:r>
      <w:r w:rsidRPr="0010026B">
        <w:rPr>
          <w:noProof/>
        </w:rPr>
        <w:t>, pp. 314–319, Dec. 2016, doi: 10.1109/SmartGridComm.2016.7778780.</w:t>
      </w:r>
    </w:p>
    <w:p w14:paraId="4798B5E5" w14:textId="77777777" w:rsidR="0010026B" w:rsidRPr="0010026B" w:rsidRDefault="0010026B" w:rsidP="0010026B">
      <w:pPr>
        <w:widowControl w:val="0"/>
        <w:autoSpaceDE w:val="0"/>
        <w:autoSpaceDN w:val="0"/>
        <w:adjustRightInd w:val="0"/>
        <w:ind w:left="640" w:hanging="640"/>
        <w:rPr>
          <w:noProof/>
        </w:rPr>
      </w:pPr>
      <w:r w:rsidRPr="0010026B">
        <w:rPr>
          <w:noProof/>
        </w:rPr>
        <w:t>[94]</w:t>
      </w:r>
      <w:r w:rsidRPr="0010026B">
        <w:rPr>
          <w:noProof/>
        </w:rPr>
        <w:tab/>
        <w:t xml:space="preserve">G. N. Shilpa and G. S. Sheshadri, “ARIMAX Model for Short-Term Electrical Load Forecasting,” </w:t>
      </w:r>
      <w:r w:rsidRPr="0010026B">
        <w:rPr>
          <w:i/>
          <w:iCs/>
          <w:noProof/>
        </w:rPr>
        <w:t>Int. J. Recent Technol. Eng.</w:t>
      </w:r>
      <w:r w:rsidRPr="0010026B">
        <w:rPr>
          <w:noProof/>
        </w:rPr>
        <w:t>, 2019, doi: 10.35940/ijrte.d7950.118419.</w:t>
      </w:r>
    </w:p>
    <w:p w14:paraId="4886F2B3" w14:textId="77777777" w:rsidR="0010026B" w:rsidRPr="0010026B" w:rsidRDefault="0010026B" w:rsidP="0010026B">
      <w:pPr>
        <w:widowControl w:val="0"/>
        <w:autoSpaceDE w:val="0"/>
        <w:autoSpaceDN w:val="0"/>
        <w:adjustRightInd w:val="0"/>
        <w:ind w:left="640" w:hanging="640"/>
        <w:rPr>
          <w:noProof/>
        </w:rPr>
      </w:pPr>
      <w:r w:rsidRPr="0010026B">
        <w:rPr>
          <w:noProof/>
        </w:rPr>
        <w:t>[95]</w:t>
      </w:r>
      <w:r w:rsidRPr="0010026B">
        <w:rPr>
          <w:noProof/>
        </w:rPr>
        <w:tab/>
        <w:t xml:space="preserve">H. Cui and X. Peng, “Short-Term City Electric Load Forecasting with Considering Temperature Effects: An Improved ARIMAX Model,” </w:t>
      </w:r>
      <w:r w:rsidRPr="0010026B">
        <w:rPr>
          <w:i/>
          <w:iCs/>
          <w:noProof/>
        </w:rPr>
        <w:t>Math. Probl. Eng.</w:t>
      </w:r>
      <w:r w:rsidRPr="0010026B">
        <w:rPr>
          <w:noProof/>
        </w:rPr>
        <w:t>, 2015, doi: 10.1155/2015/589374.</w:t>
      </w:r>
    </w:p>
    <w:p w14:paraId="7C199511" w14:textId="77777777" w:rsidR="0010026B" w:rsidRPr="0010026B" w:rsidRDefault="0010026B" w:rsidP="0010026B">
      <w:pPr>
        <w:widowControl w:val="0"/>
        <w:autoSpaceDE w:val="0"/>
        <w:autoSpaceDN w:val="0"/>
        <w:adjustRightInd w:val="0"/>
        <w:ind w:left="640" w:hanging="640"/>
        <w:rPr>
          <w:noProof/>
        </w:rPr>
      </w:pPr>
      <w:r w:rsidRPr="0010026B">
        <w:rPr>
          <w:noProof/>
        </w:rPr>
        <w:lastRenderedPageBreak/>
        <w:t>[96]</w:t>
      </w:r>
      <w:r w:rsidRPr="0010026B">
        <w:rPr>
          <w:noProof/>
        </w:rPr>
        <w:tab/>
        <w:t>A. Shadkam, “Using SARIMAX to forecast electricity demand and consumption in university buildings,” The University of British Columbia, 2020.</w:t>
      </w:r>
    </w:p>
    <w:p w14:paraId="7C78976C" w14:textId="77777777" w:rsidR="0010026B" w:rsidRPr="0010026B" w:rsidRDefault="0010026B" w:rsidP="0010026B">
      <w:pPr>
        <w:widowControl w:val="0"/>
        <w:autoSpaceDE w:val="0"/>
        <w:autoSpaceDN w:val="0"/>
        <w:adjustRightInd w:val="0"/>
        <w:ind w:left="640" w:hanging="640"/>
        <w:rPr>
          <w:noProof/>
        </w:rPr>
      </w:pPr>
      <w:r w:rsidRPr="0010026B">
        <w:rPr>
          <w:noProof/>
        </w:rPr>
        <w:t>[97]</w:t>
      </w:r>
      <w:r w:rsidRPr="0010026B">
        <w:rPr>
          <w:noProof/>
        </w:rPr>
        <w:tab/>
        <w:t>I. Fernández, C. E. Borges, and Y. K. Penya, “Efficient building load forecasting,” 2011, doi: 10.1109/ETFA.2011.6059103.</w:t>
      </w:r>
    </w:p>
    <w:p w14:paraId="3955F9F4" w14:textId="77777777" w:rsidR="0010026B" w:rsidRPr="0010026B" w:rsidRDefault="0010026B" w:rsidP="0010026B">
      <w:pPr>
        <w:widowControl w:val="0"/>
        <w:autoSpaceDE w:val="0"/>
        <w:autoSpaceDN w:val="0"/>
        <w:adjustRightInd w:val="0"/>
        <w:ind w:left="640" w:hanging="640"/>
        <w:rPr>
          <w:noProof/>
        </w:rPr>
      </w:pPr>
      <w:r w:rsidRPr="0010026B">
        <w:rPr>
          <w:noProof/>
        </w:rPr>
        <w:t>[98]</w:t>
      </w:r>
      <w:r w:rsidRPr="0010026B">
        <w:rPr>
          <w:noProof/>
        </w:rPr>
        <w:tab/>
        <w:t xml:space="preserve">W. S. McCulloch and W. Pitts, “A logical calculus of the ideas immanent in nervous activity,” </w:t>
      </w:r>
      <w:r w:rsidRPr="0010026B">
        <w:rPr>
          <w:i/>
          <w:iCs/>
          <w:noProof/>
        </w:rPr>
        <w:t>Bull. Math. Biophys.</w:t>
      </w:r>
      <w:r w:rsidRPr="0010026B">
        <w:rPr>
          <w:noProof/>
        </w:rPr>
        <w:t>, 1943, doi: 10.1007/BF02478259.</w:t>
      </w:r>
    </w:p>
    <w:p w14:paraId="3262D8E3" w14:textId="77777777" w:rsidR="0010026B" w:rsidRPr="0010026B" w:rsidRDefault="0010026B" w:rsidP="0010026B">
      <w:pPr>
        <w:widowControl w:val="0"/>
        <w:autoSpaceDE w:val="0"/>
        <w:autoSpaceDN w:val="0"/>
        <w:adjustRightInd w:val="0"/>
        <w:ind w:left="640" w:hanging="640"/>
        <w:rPr>
          <w:noProof/>
        </w:rPr>
      </w:pPr>
      <w:r w:rsidRPr="0010026B">
        <w:rPr>
          <w:noProof/>
        </w:rPr>
        <w:t>[99]</w:t>
      </w:r>
      <w:r w:rsidRPr="0010026B">
        <w:rPr>
          <w:noProof/>
        </w:rPr>
        <w:tab/>
        <w:t xml:space="preserve">D. O. Hebb, “The first stage of perception: growth of the assembly,” </w:t>
      </w:r>
      <w:r w:rsidRPr="0010026B">
        <w:rPr>
          <w:i/>
          <w:iCs/>
          <w:noProof/>
        </w:rPr>
        <w:t>Organ. Behav.</w:t>
      </w:r>
      <w:r w:rsidRPr="0010026B">
        <w:rPr>
          <w:noProof/>
        </w:rPr>
        <w:t>, 1949, doi: 10.1016/0301-0082(84)90021-2.</w:t>
      </w:r>
    </w:p>
    <w:p w14:paraId="15274EBD" w14:textId="77777777" w:rsidR="0010026B" w:rsidRPr="0010026B" w:rsidRDefault="0010026B" w:rsidP="0010026B">
      <w:pPr>
        <w:widowControl w:val="0"/>
        <w:autoSpaceDE w:val="0"/>
        <w:autoSpaceDN w:val="0"/>
        <w:adjustRightInd w:val="0"/>
        <w:ind w:left="640" w:hanging="640"/>
        <w:rPr>
          <w:noProof/>
        </w:rPr>
      </w:pPr>
      <w:r w:rsidRPr="0010026B">
        <w:rPr>
          <w:noProof/>
        </w:rPr>
        <w:t>[100]</w:t>
      </w:r>
      <w:r w:rsidRPr="0010026B">
        <w:rPr>
          <w:noProof/>
        </w:rPr>
        <w:tab/>
        <w:t xml:space="preserve">F. Rosenblatt, “The perceptron: A probabilistic model for information storage and organization in the brain,” </w:t>
      </w:r>
      <w:r w:rsidRPr="0010026B">
        <w:rPr>
          <w:i/>
          <w:iCs/>
          <w:noProof/>
        </w:rPr>
        <w:t>Psychol. Rev.</w:t>
      </w:r>
      <w:r w:rsidRPr="0010026B">
        <w:rPr>
          <w:noProof/>
        </w:rPr>
        <w:t>, 1958, doi: 10.1037/h0042519.</w:t>
      </w:r>
    </w:p>
    <w:p w14:paraId="20046D12" w14:textId="77777777" w:rsidR="0010026B" w:rsidRPr="0010026B" w:rsidRDefault="0010026B" w:rsidP="0010026B">
      <w:pPr>
        <w:widowControl w:val="0"/>
        <w:autoSpaceDE w:val="0"/>
        <w:autoSpaceDN w:val="0"/>
        <w:adjustRightInd w:val="0"/>
        <w:ind w:left="640" w:hanging="640"/>
        <w:rPr>
          <w:noProof/>
        </w:rPr>
      </w:pPr>
      <w:r w:rsidRPr="0010026B">
        <w:rPr>
          <w:noProof/>
        </w:rPr>
        <w:t>[101]</w:t>
      </w:r>
      <w:r w:rsidRPr="0010026B">
        <w:rPr>
          <w:noProof/>
        </w:rPr>
        <w:tab/>
        <w:t xml:space="preserve">D. E. Rumelhart, G. E. Hinton, and R. J. Williams, “Learning representations by back-propagating errors,” </w:t>
      </w:r>
      <w:r w:rsidRPr="0010026B">
        <w:rPr>
          <w:i/>
          <w:iCs/>
          <w:noProof/>
        </w:rPr>
        <w:t>Nature</w:t>
      </w:r>
      <w:r w:rsidRPr="0010026B">
        <w:rPr>
          <w:noProof/>
        </w:rPr>
        <w:t>, 1986, doi: 10.1038/323533a0.</w:t>
      </w:r>
    </w:p>
    <w:p w14:paraId="64D91F28" w14:textId="77777777" w:rsidR="0010026B" w:rsidRPr="0010026B" w:rsidRDefault="0010026B" w:rsidP="0010026B">
      <w:pPr>
        <w:widowControl w:val="0"/>
        <w:autoSpaceDE w:val="0"/>
        <w:autoSpaceDN w:val="0"/>
        <w:adjustRightInd w:val="0"/>
        <w:ind w:left="640" w:hanging="640"/>
        <w:rPr>
          <w:noProof/>
        </w:rPr>
      </w:pPr>
      <w:r w:rsidRPr="0010026B">
        <w:rPr>
          <w:noProof/>
        </w:rPr>
        <w:t>[102]</w:t>
      </w:r>
      <w:r w:rsidRPr="0010026B">
        <w:rPr>
          <w:noProof/>
        </w:rPr>
        <w:tab/>
        <w:t xml:space="preserve">X. H. Le, H. V. Ho, G. Lee, and S. Jung, “Application of Long Short-Term Memory (LSTM) neural network for flood forecasting,” </w:t>
      </w:r>
      <w:r w:rsidRPr="0010026B">
        <w:rPr>
          <w:i/>
          <w:iCs/>
          <w:noProof/>
        </w:rPr>
        <w:t>Water (Switzerland)</w:t>
      </w:r>
      <w:r w:rsidRPr="0010026B">
        <w:rPr>
          <w:noProof/>
        </w:rPr>
        <w:t>, 2019, doi: 10.3390/w11071387.</w:t>
      </w:r>
    </w:p>
    <w:p w14:paraId="788D36A4" w14:textId="77777777" w:rsidR="0010026B" w:rsidRPr="0010026B" w:rsidRDefault="0010026B" w:rsidP="0010026B">
      <w:pPr>
        <w:widowControl w:val="0"/>
        <w:autoSpaceDE w:val="0"/>
        <w:autoSpaceDN w:val="0"/>
        <w:adjustRightInd w:val="0"/>
        <w:ind w:left="640" w:hanging="640"/>
        <w:rPr>
          <w:noProof/>
        </w:rPr>
      </w:pPr>
      <w:r w:rsidRPr="0010026B">
        <w:rPr>
          <w:noProof/>
        </w:rPr>
        <w:t>[103]</w:t>
      </w:r>
      <w:r w:rsidRPr="0010026B">
        <w:rPr>
          <w:noProof/>
        </w:rPr>
        <w:tab/>
        <w:t xml:space="preserve">M. Munem, T. M. Rubaith Bashar, M. H. Roni, M. Shahriar, T. B. Shawkat, and H. Rahaman, “Electric power load forecasting based on multivariate LSTM neural network using bayesian optimization,” </w:t>
      </w:r>
      <w:r w:rsidRPr="0010026B">
        <w:rPr>
          <w:i/>
          <w:iCs/>
          <w:noProof/>
        </w:rPr>
        <w:t>2020 IEEE Electr. Power Energy Conf. EPEC 2020</w:t>
      </w:r>
      <w:r w:rsidRPr="0010026B">
        <w:rPr>
          <w:noProof/>
        </w:rPr>
        <w:t>, vol. 3, 2020, doi: 10.1109/EPEC48502.2020.9320123.</w:t>
      </w:r>
    </w:p>
    <w:p w14:paraId="5C762E1C" w14:textId="77777777" w:rsidR="0010026B" w:rsidRPr="0010026B" w:rsidRDefault="0010026B" w:rsidP="0010026B">
      <w:pPr>
        <w:widowControl w:val="0"/>
        <w:autoSpaceDE w:val="0"/>
        <w:autoSpaceDN w:val="0"/>
        <w:adjustRightInd w:val="0"/>
        <w:ind w:left="640" w:hanging="640"/>
        <w:rPr>
          <w:noProof/>
        </w:rPr>
      </w:pPr>
      <w:r w:rsidRPr="0010026B">
        <w:rPr>
          <w:noProof/>
        </w:rPr>
        <w:t>[104]</w:t>
      </w:r>
      <w:r w:rsidRPr="0010026B">
        <w:rPr>
          <w:noProof/>
        </w:rPr>
        <w:tab/>
        <w:t xml:space="preserve">V. Dehalwar, A. Kalam, M. L. Kolhe, and A. Zayegh, “Electricity load forecasting for urban area using weather forecast information,” </w:t>
      </w:r>
      <w:r w:rsidRPr="0010026B">
        <w:rPr>
          <w:i/>
          <w:iCs/>
          <w:noProof/>
        </w:rPr>
        <w:t>2016 IEEE Int. Conf. Power Renew. Energy, ICPRE 2016</w:t>
      </w:r>
      <w:r w:rsidRPr="0010026B">
        <w:rPr>
          <w:noProof/>
        </w:rPr>
        <w:t>, pp. 355–359, 2017, doi: 10.1109/ICPRE.2016.7871231.</w:t>
      </w:r>
    </w:p>
    <w:p w14:paraId="3CD3BDD1" w14:textId="77777777" w:rsidR="0010026B" w:rsidRPr="0010026B" w:rsidRDefault="0010026B" w:rsidP="0010026B">
      <w:pPr>
        <w:widowControl w:val="0"/>
        <w:autoSpaceDE w:val="0"/>
        <w:autoSpaceDN w:val="0"/>
        <w:adjustRightInd w:val="0"/>
        <w:ind w:left="640" w:hanging="640"/>
        <w:rPr>
          <w:noProof/>
        </w:rPr>
      </w:pPr>
      <w:r w:rsidRPr="0010026B">
        <w:rPr>
          <w:noProof/>
        </w:rPr>
        <w:lastRenderedPageBreak/>
        <w:t>[105]</w:t>
      </w:r>
      <w:r w:rsidRPr="0010026B">
        <w:rPr>
          <w:noProof/>
        </w:rPr>
        <w:tab/>
        <w:t xml:space="preserve">A. Si. Walia, “Activation functions and it’s types-Which is better?,” </w:t>
      </w:r>
      <w:r w:rsidRPr="0010026B">
        <w:rPr>
          <w:i/>
          <w:iCs/>
          <w:noProof/>
        </w:rPr>
        <w:t>Towards Data Science</w:t>
      </w:r>
      <w:r w:rsidRPr="0010026B">
        <w:rPr>
          <w:noProof/>
        </w:rPr>
        <w:t>, 2017. .</w:t>
      </w:r>
    </w:p>
    <w:p w14:paraId="2225C602" w14:textId="77777777" w:rsidR="0010026B" w:rsidRPr="0010026B" w:rsidRDefault="0010026B" w:rsidP="0010026B">
      <w:pPr>
        <w:widowControl w:val="0"/>
        <w:autoSpaceDE w:val="0"/>
        <w:autoSpaceDN w:val="0"/>
        <w:adjustRightInd w:val="0"/>
        <w:ind w:left="640" w:hanging="640"/>
        <w:rPr>
          <w:noProof/>
        </w:rPr>
      </w:pPr>
      <w:r w:rsidRPr="0010026B">
        <w:rPr>
          <w:noProof/>
        </w:rPr>
        <w:t>[106]</w:t>
      </w:r>
      <w:r w:rsidRPr="0010026B">
        <w:rPr>
          <w:noProof/>
        </w:rPr>
        <w:tab/>
        <w:t>“Artificial Neural Network (ANN) with Practical Implementation | by Amir Ali | Wavy AI Research Foundation | Medium,” 2019. https://medium.com/machine-learning-researcher/artificial-neural-network-ann-4481fa33d85a (accessed Sep. 10, 2021).</w:t>
      </w:r>
    </w:p>
    <w:p w14:paraId="1E29EE5B" w14:textId="77777777" w:rsidR="0010026B" w:rsidRPr="0010026B" w:rsidRDefault="0010026B" w:rsidP="0010026B">
      <w:pPr>
        <w:widowControl w:val="0"/>
        <w:autoSpaceDE w:val="0"/>
        <w:autoSpaceDN w:val="0"/>
        <w:adjustRightInd w:val="0"/>
        <w:ind w:left="640" w:hanging="640"/>
        <w:rPr>
          <w:noProof/>
        </w:rPr>
      </w:pPr>
      <w:r w:rsidRPr="0010026B">
        <w:rPr>
          <w:noProof/>
        </w:rPr>
        <w:t>[107]</w:t>
      </w:r>
      <w:r w:rsidRPr="0010026B">
        <w:rPr>
          <w:noProof/>
        </w:rPr>
        <w:tab/>
        <w:t xml:space="preserve">C. L. COCIANU and H. GRIGORYAN, “An Artificial Neural Network for Data Forecasting Purposes,” </w:t>
      </w:r>
      <w:r w:rsidRPr="0010026B">
        <w:rPr>
          <w:i/>
          <w:iCs/>
          <w:noProof/>
        </w:rPr>
        <w:t>Inform. Econ.</w:t>
      </w:r>
      <w:r w:rsidRPr="0010026B">
        <w:rPr>
          <w:noProof/>
        </w:rPr>
        <w:t>, 2015, doi: 10.12948/issn14531305/19.2.2015.04.</w:t>
      </w:r>
    </w:p>
    <w:p w14:paraId="49A9D24E" w14:textId="77777777" w:rsidR="0010026B" w:rsidRPr="0010026B" w:rsidRDefault="0010026B" w:rsidP="0010026B">
      <w:pPr>
        <w:widowControl w:val="0"/>
        <w:autoSpaceDE w:val="0"/>
        <w:autoSpaceDN w:val="0"/>
        <w:adjustRightInd w:val="0"/>
        <w:ind w:left="640" w:hanging="640"/>
        <w:rPr>
          <w:noProof/>
        </w:rPr>
      </w:pPr>
      <w:r w:rsidRPr="0010026B">
        <w:rPr>
          <w:noProof/>
        </w:rPr>
        <w:t>[108]</w:t>
      </w:r>
      <w:r w:rsidRPr="0010026B">
        <w:rPr>
          <w:noProof/>
        </w:rPr>
        <w:tab/>
        <w:t xml:space="preserve">M. Adya and F. Collopy, “How effective are neural networks at forecasting and prediction? A review and evaluation,” </w:t>
      </w:r>
      <w:r w:rsidRPr="0010026B">
        <w:rPr>
          <w:i/>
          <w:iCs/>
          <w:noProof/>
        </w:rPr>
        <w:t>J. Forecast.</w:t>
      </w:r>
      <w:r w:rsidRPr="0010026B">
        <w:rPr>
          <w:noProof/>
        </w:rPr>
        <w:t>, 1998, doi: 10.1002/(sici)1099-131x(1998090)17:5/6&lt;481::aid-for709&gt;3.0.co;2-q.</w:t>
      </w:r>
    </w:p>
    <w:p w14:paraId="12F5CB7D" w14:textId="77777777" w:rsidR="0010026B" w:rsidRPr="0010026B" w:rsidRDefault="0010026B" w:rsidP="0010026B">
      <w:pPr>
        <w:widowControl w:val="0"/>
        <w:autoSpaceDE w:val="0"/>
        <w:autoSpaceDN w:val="0"/>
        <w:adjustRightInd w:val="0"/>
        <w:ind w:left="640" w:hanging="640"/>
        <w:rPr>
          <w:noProof/>
        </w:rPr>
      </w:pPr>
      <w:r w:rsidRPr="0010026B">
        <w:rPr>
          <w:noProof/>
        </w:rPr>
        <w:t>[109]</w:t>
      </w:r>
      <w:r w:rsidRPr="0010026B">
        <w:rPr>
          <w:noProof/>
        </w:rPr>
        <w:tab/>
        <w:t xml:space="preserve">Zhang, G., E. Patuwo, and M. Y. Hu, “Forecasting with Artificial neural networds,” </w:t>
      </w:r>
      <w:r w:rsidRPr="0010026B">
        <w:rPr>
          <w:i/>
          <w:iCs/>
          <w:noProof/>
        </w:rPr>
        <w:t>Int. J. Forecast.</w:t>
      </w:r>
      <w:r w:rsidRPr="0010026B">
        <w:rPr>
          <w:noProof/>
        </w:rPr>
        <w:t>, 1998.</w:t>
      </w:r>
    </w:p>
    <w:p w14:paraId="7A8C2305" w14:textId="77777777" w:rsidR="0010026B" w:rsidRPr="0010026B" w:rsidRDefault="0010026B" w:rsidP="0010026B">
      <w:pPr>
        <w:widowControl w:val="0"/>
        <w:autoSpaceDE w:val="0"/>
        <w:autoSpaceDN w:val="0"/>
        <w:adjustRightInd w:val="0"/>
        <w:ind w:left="640" w:hanging="640"/>
        <w:rPr>
          <w:noProof/>
        </w:rPr>
      </w:pPr>
      <w:r w:rsidRPr="0010026B">
        <w:rPr>
          <w:noProof/>
        </w:rPr>
        <w:t>[110]</w:t>
      </w:r>
      <w:r w:rsidRPr="0010026B">
        <w:rPr>
          <w:noProof/>
        </w:rPr>
        <w:tab/>
        <w:t xml:space="preserve">A. D. Papalexopoulos, S. Hao, and T. M. Peng, “An implementation of a neural network based load forecasting model for the EMS,” </w:t>
      </w:r>
      <w:r w:rsidRPr="0010026B">
        <w:rPr>
          <w:i/>
          <w:iCs/>
          <w:noProof/>
        </w:rPr>
        <w:t>IEEE Trans. Power Syst.</w:t>
      </w:r>
      <w:r w:rsidRPr="0010026B">
        <w:rPr>
          <w:noProof/>
        </w:rPr>
        <w:t>, 1994, doi: 10.1109/59.331456.</w:t>
      </w:r>
    </w:p>
    <w:p w14:paraId="6D2861E3" w14:textId="77777777" w:rsidR="0010026B" w:rsidRPr="0010026B" w:rsidRDefault="0010026B" w:rsidP="0010026B">
      <w:pPr>
        <w:widowControl w:val="0"/>
        <w:autoSpaceDE w:val="0"/>
        <w:autoSpaceDN w:val="0"/>
        <w:adjustRightInd w:val="0"/>
        <w:ind w:left="640" w:hanging="640"/>
        <w:rPr>
          <w:noProof/>
        </w:rPr>
      </w:pPr>
      <w:r w:rsidRPr="0010026B">
        <w:rPr>
          <w:noProof/>
        </w:rPr>
        <w:t>[111]</w:t>
      </w:r>
      <w:r w:rsidRPr="0010026B">
        <w:rPr>
          <w:noProof/>
        </w:rPr>
        <w:tab/>
        <w:t xml:space="preserve">A. D. Papalexopoulos and T. C. Hesterberg, “A regression-based approach to short-term system load forecasting,” </w:t>
      </w:r>
      <w:r w:rsidRPr="0010026B">
        <w:rPr>
          <w:i/>
          <w:iCs/>
          <w:noProof/>
        </w:rPr>
        <w:t>IEEE Trans. Power Syst.</w:t>
      </w:r>
      <w:r w:rsidRPr="0010026B">
        <w:rPr>
          <w:noProof/>
        </w:rPr>
        <w:t>, 1990, doi: 10.1109/59.99410.</w:t>
      </w:r>
    </w:p>
    <w:p w14:paraId="41403109" w14:textId="77777777" w:rsidR="0010026B" w:rsidRPr="0010026B" w:rsidRDefault="0010026B" w:rsidP="0010026B">
      <w:pPr>
        <w:widowControl w:val="0"/>
        <w:autoSpaceDE w:val="0"/>
        <w:autoSpaceDN w:val="0"/>
        <w:adjustRightInd w:val="0"/>
        <w:ind w:left="640" w:hanging="640"/>
        <w:rPr>
          <w:noProof/>
        </w:rPr>
      </w:pPr>
      <w:r w:rsidRPr="0010026B">
        <w:rPr>
          <w:noProof/>
        </w:rPr>
        <w:t>[112]</w:t>
      </w:r>
      <w:r w:rsidRPr="0010026B">
        <w:rPr>
          <w:noProof/>
        </w:rPr>
        <w:tab/>
        <w:t xml:space="preserve">B. F. Hobbs, “Analysis of the value for unit commitment of improved load forecasts,” </w:t>
      </w:r>
      <w:r w:rsidRPr="0010026B">
        <w:rPr>
          <w:i/>
          <w:iCs/>
          <w:noProof/>
        </w:rPr>
        <w:t>IEEE Trans. Power Syst.</w:t>
      </w:r>
      <w:r w:rsidRPr="0010026B">
        <w:rPr>
          <w:noProof/>
        </w:rPr>
        <w:t>, 1999, doi: 10.1109/59.801894.</w:t>
      </w:r>
    </w:p>
    <w:p w14:paraId="56A5EB94" w14:textId="77777777" w:rsidR="0010026B" w:rsidRPr="0010026B" w:rsidRDefault="0010026B" w:rsidP="0010026B">
      <w:pPr>
        <w:widowControl w:val="0"/>
        <w:autoSpaceDE w:val="0"/>
        <w:autoSpaceDN w:val="0"/>
        <w:adjustRightInd w:val="0"/>
        <w:ind w:left="640" w:hanging="640"/>
        <w:rPr>
          <w:noProof/>
        </w:rPr>
      </w:pPr>
      <w:r w:rsidRPr="0010026B">
        <w:rPr>
          <w:noProof/>
        </w:rPr>
        <w:t>[113]</w:t>
      </w:r>
      <w:r w:rsidRPr="0010026B">
        <w:rPr>
          <w:noProof/>
        </w:rPr>
        <w:tab/>
        <w:t xml:space="preserve">A. Khotanzad, R. C. Hwang, A. Abaye, and D. Maratukulam, “An Adaptive </w:t>
      </w:r>
      <w:r w:rsidRPr="0010026B">
        <w:rPr>
          <w:noProof/>
        </w:rPr>
        <w:lastRenderedPageBreak/>
        <w:t xml:space="preserve">Modular Artificial Neural Network Hourly Load Forecaster and its Implementation at Electric Utilities,” </w:t>
      </w:r>
      <w:r w:rsidRPr="0010026B">
        <w:rPr>
          <w:i/>
          <w:iCs/>
          <w:noProof/>
        </w:rPr>
        <w:t>IEEE Trans. Power Syst.</w:t>
      </w:r>
      <w:r w:rsidRPr="0010026B">
        <w:rPr>
          <w:noProof/>
        </w:rPr>
        <w:t>, 1995, doi: 10.1109/59.466468.</w:t>
      </w:r>
    </w:p>
    <w:p w14:paraId="364B6748" w14:textId="77777777" w:rsidR="0010026B" w:rsidRPr="0010026B" w:rsidRDefault="0010026B" w:rsidP="0010026B">
      <w:pPr>
        <w:widowControl w:val="0"/>
        <w:autoSpaceDE w:val="0"/>
        <w:autoSpaceDN w:val="0"/>
        <w:adjustRightInd w:val="0"/>
        <w:ind w:left="640" w:hanging="640"/>
        <w:rPr>
          <w:noProof/>
        </w:rPr>
      </w:pPr>
      <w:r w:rsidRPr="0010026B">
        <w:rPr>
          <w:noProof/>
        </w:rPr>
        <w:t>[114]</w:t>
      </w:r>
      <w:r w:rsidRPr="0010026B">
        <w:rPr>
          <w:noProof/>
        </w:rPr>
        <w:tab/>
        <w:t xml:space="preserve">A. Khotanzad, R. Afkhami-Rohani, T. L. Lu, A. Abaye, M. Davis, and D. J. Maratukulam, “ANNSTLF - A neural-network-based electric load forecasting system,” </w:t>
      </w:r>
      <w:r w:rsidRPr="0010026B">
        <w:rPr>
          <w:i/>
          <w:iCs/>
          <w:noProof/>
        </w:rPr>
        <w:t>IEEE Trans. Neural Networks</w:t>
      </w:r>
      <w:r w:rsidRPr="0010026B">
        <w:rPr>
          <w:noProof/>
        </w:rPr>
        <w:t>, 1997, doi: 10.1109/72.595881.</w:t>
      </w:r>
    </w:p>
    <w:p w14:paraId="05C5F8D2" w14:textId="77777777" w:rsidR="0010026B" w:rsidRPr="0010026B" w:rsidRDefault="0010026B" w:rsidP="0010026B">
      <w:pPr>
        <w:widowControl w:val="0"/>
        <w:autoSpaceDE w:val="0"/>
        <w:autoSpaceDN w:val="0"/>
        <w:adjustRightInd w:val="0"/>
        <w:ind w:left="640" w:hanging="640"/>
        <w:rPr>
          <w:noProof/>
        </w:rPr>
      </w:pPr>
      <w:r w:rsidRPr="0010026B">
        <w:rPr>
          <w:noProof/>
        </w:rPr>
        <w:t>[115]</w:t>
      </w:r>
      <w:r w:rsidRPr="0010026B">
        <w:rPr>
          <w:noProof/>
        </w:rPr>
        <w:tab/>
        <w:t>“Recursive least squares filter - Wikipedia.” https://en.wikipedia.org/wiki/Recursive_least_squares_filter (accessed Oct. 08, 2021).</w:t>
      </w:r>
    </w:p>
    <w:p w14:paraId="16E74498" w14:textId="77777777" w:rsidR="0010026B" w:rsidRPr="0010026B" w:rsidRDefault="0010026B" w:rsidP="0010026B">
      <w:pPr>
        <w:widowControl w:val="0"/>
        <w:autoSpaceDE w:val="0"/>
        <w:autoSpaceDN w:val="0"/>
        <w:adjustRightInd w:val="0"/>
        <w:ind w:left="640" w:hanging="640"/>
        <w:rPr>
          <w:noProof/>
        </w:rPr>
      </w:pPr>
      <w:r w:rsidRPr="0010026B">
        <w:rPr>
          <w:noProof/>
        </w:rPr>
        <w:t>[116]</w:t>
      </w:r>
      <w:r w:rsidRPr="0010026B">
        <w:rPr>
          <w:noProof/>
        </w:rPr>
        <w:tab/>
        <w:t xml:space="preserve">A. Khotanzad, E. Zhou, and H. Elragal, “A neuro-fuzzy approach to short-term load forecasting in a price-sensitive environment,” </w:t>
      </w:r>
      <w:r w:rsidRPr="0010026B">
        <w:rPr>
          <w:i/>
          <w:iCs/>
          <w:noProof/>
        </w:rPr>
        <w:t>IEEE Trans. Power Syst.</w:t>
      </w:r>
      <w:r w:rsidRPr="0010026B">
        <w:rPr>
          <w:noProof/>
        </w:rPr>
        <w:t>, vol. 17, no. 4, pp. 1273–1282, Nov. 2002, doi: 10.1109/TPWRS.2002.804999.</w:t>
      </w:r>
    </w:p>
    <w:p w14:paraId="413F2674" w14:textId="77777777" w:rsidR="0010026B" w:rsidRPr="0010026B" w:rsidRDefault="0010026B" w:rsidP="0010026B">
      <w:pPr>
        <w:widowControl w:val="0"/>
        <w:autoSpaceDE w:val="0"/>
        <w:autoSpaceDN w:val="0"/>
        <w:adjustRightInd w:val="0"/>
        <w:ind w:left="640" w:hanging="640"/>
        <w:rPr>
          <w:noProof/>
        </w:rPr>
      </w:pPr>
      <w:r w:rsidRPr="0010026B">
        <w:rPr>
          <w:noProof/>
        </w:rPr>
        <w:t>[117]</w:t>
      </w:r>
      <w:r w:rsidRPr="0010026B">
        <w:rPr>
          <w:noProof/>
        </w:rPr>
        <w:tab/>
        <w:t>P. R. J. Campbell and K. Adamson, “Methodologies for load forecasting,” 2006, doi: 10.1109/IS.2006.348523.</w:t>
      </w:r>
    </w:p>
    <w:p w14:paraId="2EB30290" w14:textId="77777777" w:rsidR="0010026B" w:rsidRPr="0010026B" w:rsidRDefault="0010026B" w:rsidP="0010026B">
      <w:pPr>
        <w:widowControl w:val="0"/>
        <w:autoSpaceDE w:val="0"/>
        <w:autoSpaceDN w:val="0"/>
        <w:adjustRightInd w:val="0"/>
        <w:ind w:left="640" w:hanging="640"/>
        <w:rPr>
          <w:noProof/>
        </w:rPr>
      </w:pPr>
      <w:r w:rsidRPr="0010026B">
        <w:rPr>
          <w:noProof/>
        </w:rPr>
        <w:t>[118]</w:t>
      </w:r>
      <w:r w:rsidRPr="0010026B">
        <w:rPr>
          <w:noProof/>
        </w:rPr>
        <w:tab/>
        <w:t xml:space="preserve">G. H. Yann LeCun, Yoshua Bengio, “Deep learning (2015), Y. LeCun, Y. Bengio and G. Hinton,” </w:t>
      </w:r>
      <w:r w:rsidRPr="0010026B">
        <w:rPr>
          <w:i/>
          <w:iCs/>
          <w:noProof/>
        </w:rPr>
        <w:t>Nature</w:t>
      </w:r>
      <w:r w:rsidRPr="0010026B">
        <w:rPr>
          <w:noProof/>
        </w:rPr>
        <w:t>, 2015.</w:t>
      </w:r>
    </w:p>
    <w:p w14:paraId="247620A9" w14:textId="77777777" w:rsidR="0010026B" w:rsidRPr="0010026B" w:rsidRDefault="0010026B" w:rsidP="0010026B">
      <w:pPr>
        <w:widowControl w:val="0"/>
        <w:autoSpaceDE w:val="0"/>
        <w:autoSpaceDN w:val="0"/>
        <w:adjustRightInd w:val="0"/>
        <w:ind w:left="640" w:hanging="640"/>
        <w:rPr>
          <w:noProof/>
        </w:rPr>
      </w:pPr>
      <w:r w:rsidRPr="0010026B">
        <w:rPr>
          <w:noProof/>
        </w:rPr>
        <w:t>[119]</w:t>
      </w:r>
      <w:r w:rsidRPr="0010026B">
        <w:rPr>
          <w:noProof/>
        </w:rPr>
        <w:tab/>
        <w:t xml:space="preserve">G. E. Hinton, S. Osindero, and Y. W. Teh, “A fast learning algorithm for deep belief nets,” </w:t>
      </w:r>
      <w:r w:rsidRPr="0010026B">
        <w:rPr>
          <w:i/>
          <w:iCs/>
          <w:noProof/>
        </w:rPr>
        <w:t>Neural Comput.</w:t>
      </w:r>
      <w:r w:rsidRPr="0010026B">
        <w:rPr>
          <w:noProof/>
        </w:rPr>
        <w:t>, 2006, doi: 10.1162/neco.2006.18.7.1527.</w:t>
      </w:r>
    </w:p>
    <w:p w14:paraId="62CFBEC5" w14:textId="77777777" w:rsidR="0010026B" w:rsidRPr="0010026B" w:rsidRDefault="0010026B" w:rsidP="0010026B">
      <w:pPr>
        <w:widowControl w:val="0"/>
        <w:autoSpaceDE w:val="0"/>
        <w:autoSpaceDN w:val="0"/>
        <w:adjustRightInd w:val="0"/>
        <w:ind w:left="640" w:hanging="640"/>
        <w:rPr>
          <w:noProof/>
        </w:rPr>
      </w:pPr>
      <w:r w:rsidRPr="0010026B">
        <w:rPr>
          <w:noProof/>
        </w:rPr>
        <w:t>[120]</w:t>
      </w:r>
      <w:r w:rsidRPr="0010026B">
        <w:rPr>
          <w:noProof/>
        </w:rPr>
        <w:tab/>
        <w:t>S. Suresh, “An Analysis of Short-term Load Forecasting on Residential Buildings Using Deep Learning Models,” Virginia Polytechnic Institute and State University, Blacksburg, 2020.</w:t>
      </w:r>
    </w:p>
    <w:p w14:paraId="56D6816D" w14:textId="77777777" w:rsidR="0010026B" w:rsidRPr="0010026B" w:rsidRDefault="0010026B" w:rsidP="0010026B">
      <w:pPr>
        <w:widowControl w:val="0"/>
        <w:autoSpaceDE w:val="0"/>
        <w:autoSpaceDN w:val="0"/>
        <w:adjustRightInd w:val="0"/>
        <w:ind w:left="640" w:hanging="640"/>
        <w:rPr>
          <w:noProof/>
        </w:rPr>
      </w:pPr>
      <w:r w:rsidRPr="0010026B">
        <w:rPr>
          <w:noProof/>
        </w:rPr>
        <w:t>[121]</w:t>
      </w:r>
      <w:r w:rsidRPr="0010026B">
        <w:rPr>
          <w:noProof/>
        </w:rPr>
        <w:tab/>
        <w:t>Y. Bengio, P. Lamblin, D. Popovici, and H. Larochelle, “Greedy layer-wise training of deep networks,” 2007, doi: 10.7551/mitpress/7503.003.0024.</w:t>
      </w:r>
    </w:p>
    <w:p w14:paraId="7E302815" w14:textId="77777777" w:rsidR="0010026B" w:rsidRPr="0010026B" w:rsidRDefault="0010026B" w:rsidP="0010026B">
      <w:pPr>
        <w:widowControl w:val="0"/>
        <w:autoSpaceDE w:val="0"/>
        <w:autoSpaceDN w:val="0"/>
        <w:adjustRightInd w:val="0"/>
        <w:ind w:left="640" w:hanging="640"/>
        <w:rPr>
          <w:noProof/>
        </w:rPr>
      </w:pPr>
      <w:r w:rsidRPr="0010026B">
        <w:rPr>
          <w:noProof/>
        </w:rPr>
        <w:t>[122]</w:t>
      </w:r>
      <w:r w:rsidRPr="0010026B">
        <w:rPr>
          <w:noProof/>
        </w:rPr>
        <w:tab/>
        <w:t xml:space="preserve">I. J. Goodfellow, J. Shlens, and C. Szegedy, “Explaining and harnessing adversarial </w:t>
      </w:r>
      <w:r w:rsidRPr="0010026B">
        <w:rPr>
          <w:noProof/>
        </w:rPr>
        <w:lastRenderedPageBreak/>
        <w:t>examples,” 2015.</w:t>
      </w:r>
    </w:p>
    <w:p w14:paraId="187EA6A4" w14:textId="77777777" w:rsidR="0010026B" w:rsidRPr="0010026B" w:rsidRDefault="0010026B" w:rsidP="0010026B">
      <w:pPr>
        <w:widowControl w:val="0"/>
        <w:autoSpaceDE w:val="0"/>
        <w:autoSpaceDN w:val="0"/>
        <w:adjustRightInd w:val="0"/>
        <w:ind w:left="640" w:hanging="640"/>
        <w:rPr>
          <w:noProof/>
        </w:rPr>
      </w:pPr>
      <w:r w:rsidRPr="0010026B">
        <w:rPr>
          <w:noProof/>
        </w:rPr>
        <w:t>[123]</w:t>
      </w:r>
      <w:r w:rsidRPr="0010026B">
        <w:rPr>
          <w:noProof/>
        </w:rPr>
        <w:tab/>
        <w:t>A. Graves, A. R. Mohamed, and G. Hinton, “Speech recognition with deep recurrent neural networks,” 2013, doi: 10.1109/ICASSP.2013.6638947.</w:t>
      </w:r>
    </w:p>
    <w:p w14:paraId="4DCBA28A" w14:textId="77777777" w:rsidR="0010026B" w:rsidRPr="0010026B" w:rsidRDefault="0010026B" w:rsidP="0010026B">
      <w:pPr>
        <w:widowControl w:val="0"/>
        <w:autoSpaceDE w:val="0"/>
        <w:autoSpaceDN w:val="0"/>
        <w:adjustRightInd w:val="0"/>
        <w:ind w:left="640" w:hanging="640"/>
        <w:rPr>
          <w:noProof/>
        </w:rPr>
      </w:pPr>
      <w:r w:rsidRPr="0010026B">
        <w:rPr>
          <w:noProof/>
        </w:rPr>
        <w:t>[124]</w:t>
      </w:r>
      <w:r w:rsidRPr="0010026B">
        <w:rPr>
          <w:noProof/>
        </w:rPr>
        <w:tab/>
        <w:t xml:space="preserve">H. Shi, M. Xu, and R. Li, “Deep Learning for Household Load Forecasting-A Novel Pooling Deep RNN,” </w:t>
      </w:r>
      <w:r w:rsidRPr="0010026B">
        <w:rPr>
          <w:i/>
          <w:iCs/>
          <w:noProof/>
        </w:rPr>
        <w:t>IEEE Trans. Smart Grid</w:t>
      </w:r>
      <w:r w:rsidRPr="0010026B">
        <w:rPr>
          <w:noProof/>
        </w:rPr>
        <w:t>, 2018, doi: 10.1109/TSG.2017.2686012.</w:t>
      </w:r>
    </w:p>
    <w:p w14:paraId="1827747B" w14:textId="77777777" w:rsidR="0010026B" w:rsidRPr="0010026B" w:rsidRDefault="0010026B" w:rsidP="0010026B">
      <w:pPr>
        <w:widowControl w:val="0"/>
        <w:autoSpaceDE w:val="0"/>
        <w:autoSpaceDN w:val="0"/>
        <w:adjustRightInd w:val="0"/>
        <w:ind w:left="640" w:hanging="640"/>
        <w:rPr>
          <w:noProof/>
        </w:rPr>
      </w:pPr>
      <w:r w:rsidRPr="0010026B">
        <w:rPr>
          <w:noProof/>
        </w:rPr>
        <w:t>[125]</w:t>
      </w:r>
      <w:r w:rsidRPr="0010026B">
        <w:rPr>
          <w:noProof/>
        </w:rPr>
        <w:tab/>
        <w:t xml:space="preserve">D. Silver, J. Schrittwieser, K. Simonyan, I. A.- Nature, and U. 2017, “Mastering the game of Go without human knowledge,” </w:t>
      </w:r>
      <w:r w:rsidRPr="0010026B">
        <w:rPr>
          <w:i/>
          <w:iCs/>
          <w:noProof/>
        </w:rPr>
        <w:t>Nature</w:t>
      </w:r>
      <w:r w:rsidRPr="0010026B">
        <w:rPr>
          <w:noProof/>
        </w:rPr>
        <w:t>. 2016.</w:t>
      </w:r>
    </w:p>
    <w:p w14:paraId="3CAC5F30" w14:textId="77777777" w:rsidR="0010026B" w:rsidRPr="0010026B" w:rsidRDefault="0010026B" w:rsidP="0010026B">
      <w:pPr>
        <w:widowControl w:val="0"/>
        <w:autoSpaceDE w:val="0"/>
        <w:autoSpaceDN w:val="0"/>
        <w:adjustRightInd w:val="0"/>
        <w:ind w:left="640" w:hanging="640"/>
        <w:rPr>
          <w:noProof/>
        </w:rPr>
      </w:pPr>
      <w:r w:rsidRPr="0010026B">
        <w:rPr>
          <w:noProof/>
        </w:rPr>
        <w:t>[126]</w:t>
      </w:r>
      <w:r w:rsidRPr="0010026B">
        <w:rPr>
          <w:noProof/>
        </w:rPr>
        <w:tab/>
        <w:t xml:space="preserve">V. Mnih </w:t>
      </w:r>
      <w:r w:rsidRPr="0010026B">
        <w:rPr>
          <w:i/>
          <w:iCs/>
          <w:noProof/>
        </w:rPr>
        <w:t>et al.</w:t>
      </w:r>
      <w:r w:rsidRPr="0010026B">
        <w:rPr>
          <w:noProof/>
        </w:rPr>
        <w:t xml:space="preserve">, “Human-level control through deep reinforcement learning,” </w:t>
      </w:r>
      <w:r w:rsidRPr="0010026B">
        <w:rPr>
          <w:i/>
          <w:iCs/>
          <w:noProof/>
        </w:rPr>
        <w:t>Nature</w:t>
      </w:r>
      <w:r w:rsidRPr="0010026B">
        <w:rPr>
          <w:noProof/>
        </w:rPr>
        <w:t>, 2015, doi: 10.1038/nature14236.</w:t>
      </w:r>
    </w:p>
    <w:p w14:paraId="3BCC795F" w14:textId="77777777" w:rsidR="0010026B" w:rsidRPr="0010026B" w:rsidRDefault="0010026B" w:rsidP="0010026B">
      <w:pPr>
        <w:widowControl w:val="0"/>
        <w:autoSpaceDE w:val="0"/>
        <w:autoSpaceDN w:val="0"/>
        <w:adjustRightInd w:val="0"/>
        <w:ind w:left="640" w:hanging="640"/>
        <w:rPr>
          <w:noProof/>
        </w:rPr>
      </w:pPr>
      <w:r w:rsidRPr="0010026B">
        <w:rPr>
          <w:noProof/>
        </w:rPr>
        <w:t>[127]</w:t>
      </w:r>
      <w:r w:rsidRPr="0010026B">
        <w:rPr>
          <w:noProof/>
        </w:rPr>
        <w:tab/>
        <w:t>“What is the difference between Machine Learning and Deep Learning | by Neeraj Kumar | Medium,” 2017. https://medium.com/@Say2neeraj/what-is-the-difference-between-machine-learning-and-deep-learning-5795e4415be9 (accessed Sep. 18, 2021).</w:t>
      </w:r>
    </w:p>
    <w:p w14:paraId="2E590F8C" w14:textId="77777777" w:rsidR="0010026B" w:rsidRPr="0010026B" w:rsidRDefault="0010026B" w:rsidP="0010026B">
      <w:pPr>
        <w:widowControl w:val="0"/>
        <w:autoSpaceDE w:val="0"/>
        <w:autoSpaceDN w:val="0"/>
        <w:adjustRightInd w:val="0"/>
        <w:ind w:left="640" w:hanging="640"/>
        <w:rPr>
          <w:noProof/>
        </w:rPr>
      </w:pPr>
      <w:r w:rsidRPr="0010026B">
        <w:rPr>
          <w:noProof/>
        </w:rPr>
        <w:t>[128]</w:t>
      </w:r>
      <w:r w:rsidRPr="0010026B">
        <w:rPr>
          <w:noProof/>
        </w:rPr>
        <w:tab/>
        <w:t>M. Baccouche, F. Mamalet, and C. Wolf, “</w:t>
      </w:r>
      <w:r w:rsidRPr="0010026B">
        <w:rPr>
          <w:rFonts w:ascii="MS Mincho" w:eastAsia="MS Mincho" w:hAnsi="MS Mincho" w:cs="MS Mincho" w:hint="eastAsia"/>
          <w:noProof/>
        </w:rPr>
        <w:t>（</w:t>
      </w:r>
      <w:r w:rsidRPr="0010026B">
        <w:rPr>
          <w:noProof/>
        </w:rPr>
        <w:t xml:space="preserve">RGB)Sequential deep learning for human action recognition,” </w:t>
      </w:r>
      <w:r w:rsidRPr="0010026B">
        <w:rPr>
          <w:i/>
          <w:iCs/>
          <w:noProof/>
        </w:rPr>
        <w:t>Int. Work. Hum. Behav. Underst.</w:t>
      </w:r>
      <w:r w:rsidRPr="0010026B">
        <w:rPr>
          <w:noProof/>
        </w:rPr>
        <w:t>, 2011.</w:t>
      </w:r>
    </w:p>
    <w:p w14:paraId="29B64620" w14:textId="77777777" w:rsidR="0010026B" w:rsidRPr="0010026B" w:rsidRDefault="0010026B" w:rsidP="0010026B">
      <w:pPr>
        <w:widowControl w:val="0"/>
        <w:autoSpaceDE w:val="0"/>
        <w:autoSpaceDN w:val="0"/>
        <w:adjustRightInd w:val="0"/>
        <w:ind w:left="640" w:hanging="640"/>
        <w:rPr>
          <w:noProof/>
        </w:rPr>
      </w:pPr>
      <w:r w:rsidRPr="0010026B">
        <w:rPr>
          <w:noProof/>
        </w:rPr>
        <w:t>[129]</w:t>
      </w:r>
      <w:r w:rsidRPr="0010026B">
        <w:rPr>
          <w:noProof/>
        </w:rPr>
        <w:tab/>
        <w:t xml:space="preserve">D. Yu, L. Deng, I. Jang, P. Kudumakis, M. Sandler, and K. Kang, “Deep learning and its applications to signal and information processing,” </w:t>
      </w:r>
      <w:r w:rsidRPr="0010026B">
        <w:rPr>
          <w:i/>
          <w:iCs/>
          <w:noProof/>
        </w:rPr>
        <w:t>IEEE Signal Process. Mag.</w:t>
      </w:r>
      <w:r w:rsidRPr="0010026B">
        <w:rPr>
          <w:noProof/>
        </w:rPr>
        <w:t>, 2011, doi: 10.1109/MSP.2010.939038.</w:t>
      </w:r>
    </w:p>
    <w:p w14:paraId="50AD126A" w14:textId="77777777" w:rsidR="0010026B" w:rsidRPr="0010026B" w:rsidRDefault="0010026B" w:rsidP="0010026B">
      <w:pPr>
        <w:widowControl w:val="0"/>
        <w:autoSpaceDE w:val="0"/>
        <w:autoSpaceDN w:val="0"/>
        <w:adjustRightInd w:val="0"/>
        <w:ind w:left="640" w:hanging="640"/>
        <w:rPr>
          <w:noProof/>
        </w:rPr>
      </w:pPr>
      <w:r w:rsidRPr="0010026B">
        <w:rPr>
          <w:noProof/>
        </w:rPr>
        <w:t>[130]</w:t>
      </w:r>
      <w:r w:rsidRPr="0010026B">
        <w:rPr>
          <w:noProof/>
        </w:rPr>
        <w:tab/>
        <w:t>M. Vos, C. Bender-Saebelkampf, and S. Albayrak, “Residential Short-Term Load Forecasting Using Convolutional Neural Networks,” 2018, doi: 10.1109/SmartGridComm.2018.8587494.</w:t>
      </w:r>
    </w:p>
    <w:p w14:paraId="1AA84FB7" w14:textId="77777777" w:rsidR="0010026B" w:rsidRPr="0010026B" w:rsidRDefault="0010026B" w:rsidP="0010026B">
      <w:pPr>
        <w:widowControl w:val="0"/>
        <w:autoSpaceDE w:val="0"/>
        <w:autoSpaceDN w:val="0"/>
        <w:adjustRightInd w:val="0"/>
        <w:ind w:left="640" w:hanging="640"/>
        <w:rPr>
          <w:noProof/>
        </w:rPr>
      </w:pPr>
      <w:r w:rsidRPr="0010026B">
        <w:rPr>
          <w:noProof/>
        </w:rPr>
        <w:t>[131]</w:t>
      </w:r>
      <w:r w:rsidRPr="0010026B">
        <w:rPr>
          <w:noProof/>
        </w:rPr>
        <w:tab/>
        <w:t xml:space="preserve">A. Gasparin, S. Lukovic, and C. Alippi, “Deep Learning for Time Series </w:t>
      </w:r>
      <w:r w:rsidRPr="0010026B">
        <w:rPr>
          <w:noProof/>
        </w:rPr>
        <w:lastRenderedPageBreak/>
        <w:t>Forecasting: The Electric Load Case,” 2019, [Online]. Available: http://arxiv.org/abs/1907.09207.</w:t>
      </w:r>
    </w:p>
    <w:p w14:paraId="4606E5D7" w14:textId="77777777" w:rsidR="0010026B" w:rsidRPr="0010026B" w:rsidRDefault="0010026B" w:rsidP="0010026B">
      <w:pPr>
        <w:widowControl w:val="0"/>
        <w:autoSpaceDE w:val="0"/>
        <w:autoSpaceDN w:val="0"/>
        <w:adjustRightInd w:val="0"/>
        <w:ind w:left="640" w:hanging="640"/>
        <w:rPr>
          <w:noProof/>
        </w:rPr>
      </w:pPr>
      <w:r w:rsidRPr="0010026B">
        <w:rPr>
          <w:noProof/>
        </w:rPr>
        <w:t>[132]</w:t>
      </w:r>
      <w:r w:rsidRPr="0010026B">
        <w:rPr>
          <w:noProof/>
        </w:rPr>
        <w:tab/>
        <w:t xml:space="preserve">C. Gallicchio, A. Micheli, and L. Pedrelli, “Design of deep echo state networks,” </w:t>
      </w:r>
      <w:r w:rsidRPr="0010026B">
        <w:rPr>
          <w:i/>
          <w:iCs/>
          <w:noProof/>
        </w:rPr>
        <w:t>Neural Networks</w:t>
      </w:r>
      <w:r w:rsidRPr="0010026B">
        <w:rPr>
          <w:noProof/>
        </w:rPr>
        <w:t>, 2018, doi: 10.1016/j.neunet.2018.08.002.</w:t>
      </w:r>
    </w:p>
    <w:p w14:paraId="11AC3217" w14:textId="77777777" w:rsidR="0010026B" w:rsidRPr="0010026B" w:rsidRDefault="0010026B" w:rsidP="0010026B">
      <w:pPr>
        <w:widowControl w:val="0"/>
        <w:autoSpaceDE w:val="0"/>
        <w:autoSpaceDN w:val="0"/>
        <w:adjustRightInd w:val="0"/>
        <w:ind w:left="640" w:hanging="640"/>
        <w:rPr>
          <w:noProof/>
        </w:rPr>
      </w:pPr>
      <w:r w:rsidRPr="0010026B">
        <w:rPr>
          <w:noProof/>
        </w:rPr>
        <w:t>[133]</w:t>
      </w:r>
      <w:r w:rsidRPr="0010026B">
        <w:rPr>
          <w:noProof/>
        </w:rPr>
        <w:tab/>
        <w:t xml:space="preserve">C. Tian, J. Ma, C. Zhang, and P. Zhan, “A deep neural network model for short-term load forecast based on long short-term memory network and convolutional neural network,” </w:t>
      </w:r>
      <w:r w:rsidRPr="0010026B">
        <w:rPr>
          <w:i/>
          <w:iCs/>
          <w:noProof/>
        </w:rPr>
        <w:t>Energies</w:t>
      </w:r>
      <w:r w:rsidRPr="0010026B">
        <w:rPr>
          <w:noProof/>
        </w:rPr>
        <w:t>, 2018, doi: 10.3390/en11123493.</w:t>
      </w:r>
    </w:p>
    <w:p w14:paraId="160A4CB0" w14:textId="77777777" w:rsidR="0010026B" w:rsidRPr="0010026B" w:rsidRDefault="0010026B" w:rsidP="0010026B">
      <w:pPr>
        <w:widowControl w:val="0"/>
        <w:autoSpaceDE w:val="0"/>
        <w:autoSpaceDN w:val="0"/>
        <w:adjustRightInd w:val="0"/>
        <w:ind w:left="640" w:hanging="640"/>
        <w:rPr>
          <w:noProof/>
        </w:rPr>
      </w:pPr>
      <w:r w:rsidRPr="0010026B">
        <w:rPr>
          <w:noProof/>
        </w:rPr>
        <w:t>[134]</w:t>
      </w:r>
      <w:r w:rsidRPr="0010026B">
        <w:rPr>
          <w:noProof/>
        </w:rPr>
        <w:tab/>
        <w:t>B. Farsi, “On Short-Term Load Forecasting Using Machine Learning Techniques,” Concordia University, 2020.</w:t>
      </w:r>
    </w:p>
    <w:p w14:paraId="242CB57C" w14:textId="77777777" w:rsidR="0010026B" w:rsidRPr="0010026B" w:rsidRDefault="0010026B" w:rsidP="0010026B">
      <w:pPr>
        <w:widowControl w:val="0"/>
        <w:autoSpaceDE w:val="0"/>
        <w:autoSpaceDN w:val="0"/>
        <w:adjustRightInd w:val="0"/>
        <w:ind w:left="640" w:hanging="640"/>
        <w:rPr>
          <w:noProof/>
        </w:rPr>
      </w:pPr>
      <w:r w:rsidRPr="0010026B">
        <w:rPr>
          <w:noProof/>
        </w:rPr>
        <w:t>[135]</w:t>
      </w:r>
      <w:r w:rsidRPr="0010026B">
        <w:rPr>
          <w:noProof/>
        </w:rPr>
        <w:tab/>
        <w:t xml:space="preserve">C. J. Huang, Y. Shen, Y. H. Chen, and H. C. Chen, “A novel hybrid deep neural network model for short-term electricity price forecasting,” </w:t>
      </w:r>
      <w:r w:rsidRPr="0010026B">
        <w:rPr>
          <w:i/>
          <w:iCs/>
          <w:noProof/>
        </w:rPr>
        <w:t>Int. J. Energy Res.</w:t>
      </w:r>
      <w:r w:rsidRPr="0010026B">
        <w:rPr>
          <w:noProof/>
        </w:rPr>
        <w:t>, 2021, doi: 10.1002/er.5945.</w:t>
      </w:r>
    </w:p>
    <w:p w14:paraId="623B1CB4" w14:textId="77777777" w:rsidR="0010026B" w:rsidRPr="0010026B" w:rsidRDefault="0010026B" w:rsidP="0010026B">
      <w:pPr>
        <w:widowControl w:val="0"/>
        <w:autoSpaceDE w:val="0"/>
        <w:autoSpaceDN w:val="0"/>
        <w:adjustRightInd w:val="0"/>
        <w:ind w:left="640" w:hanging="640"/>
        <w:rPr>
          <w:noProof/>
        </w:rPr>
      </w:pPr>
      <w:r w:rsidRPr="0010026B">
        <w:rPr>
          <w:noProof/>
        </w:rPr>
        <w:t>[136]</w:t>
      </w:r>
      <w:r w:rsidRPr="0010026B">
        <w:rPr>
          <w:noProof/>
        </w:rPr>
        <w:tab/>
        <w:t xml:space="preserve">C. J. Huang and P. H. Kuo, “Multiple-Input Deep Convolutional Neural Network Model for Short-Term Photovoltaic Power Forecasting,” </w:t>
      </w:r>
      <w:r w:rsidRPr="0010026B">
        <w:rPr>
          <w:i/>
          <w:iCs/>
          <w:noProof/>
        </w:rPr>
        <w:t>IEEE Access</w:t>
      </w:r>
      <w:r w:rsidRPr="0010026B">
        <w:rPr>
          <w:noProof/>
        </w:rPr>
        <w:t>, 2019, doi: 10.1109/ACCESS.2019.2921238.</w:t>
      </w:r>
    </w:p>
    <w:p w14:paraId="10C90A3F" w14:textId="77777777" w:rsidR="0010026B" w:rsidRPr="0010026B" w:rsidRDefault="0010026B" w:rsidP="0010026B">
      <w:pPr>
        <w:widowControl w:val="0"/>
        <w:autoSpaceDE w:val="0"/>
        <w:autoSpaceDN w:val="0"/>
        <w:adjustRightInd w:val="0"/>
        <w:ind w:left="640" w:hanging="640"/>
        <w:rPr>
          <w:noProof/>
        </w:rPr>
      </w:pPr>
      <w:r w:rsidRPr="0010026B">
        <w:rPr>
          <w:noProof/>
        </w:rPr>
        <w:t>[137]</w:t>
      </w:r>
      <w:r w:rsidRPr="0010026B">
        <w:rPr>
          <w:noProof/>
        </w:rPr>
        <w:tab/>
        <w:t>A. Krizhevsky, I. Sutskever, and G. E. Hinton, “ImageNet classification with deep convolutional neural networks,” 2012.</w:t>
      </w:r>
    </w:p>
    <w:p w14:paraId="0B9AD919" w14:textId="77777777" w:rsidR="0010026B" w:rsidRPr="0010026B" w:rsidRDefault="0010026B" w:rsidP="0010026B">
      <w:pPr>
        <w:widowControl w:val="0"/>
        <w:autoSpaceDE w:val="0"/>
        <w:autoSpaceDN w:val="0"/>
        <w:adjustRightInd w:val="0"/>
        <w:ind w:left="640" w:hanging="640"/>
        <w:rPr>
          <w:noProof/>
        </w:rPr>
      </w:pPr>
      <w:r w:rsidRPr="0010026B">
        <w:rPr>
          <w:noProof/>
        </w:rPr>
        <w:t>[138]</w:t>
      </w:r>
      <w:r w:rsidRPr="0010026B">
        <w:rPr>
          <w:noProof/>
        </w:rPr>
        <w:tab/>
        <w:t>K. He, X. Zhang, S. Ren, and J. Sun, “Deep residual learning for image recognition,” 2016, doi: 10.1109/CVPR.2016.90.</w:t>
      </w:r>
    </w:p>
    <w:p w14:paraId="4E874F20" w14:textId="77777777" w:rsidR="0010026B" w:rsidRPr="0010026B" w:rsidRDefault="0010026B" w:rsidP="0010026B">
      <w:pPr>
        <w:widowControl w:val="0"/>
        <w:autoSpaceDE w:val="0"/>
        <w:autoSpaceDN w:val="0"/>
        <w:adjustRightInd w:val="0"/>
        <w:ind w:left="640" w:hanging="640"/>
        <w:rPr>
          <w:noProof/>
        </w:rPr>
      </w:pPr>
      <w:r w:rsidRPr="0010026B">
        <w:rPr>
          <w:noProof/>
        </w:rPr>
        <w:t>[139]</w:t>
      </w:r>
      <w:r w:rsidRPr="0010026B">
        <w:rPr>
          <w:noProof/>
        </w:rPr>
        <w:tab/>
        <w:t>C. L. Liu, F. Yin, Q. F. Wang, and D. H. Wang, “ICDAR 2011 Chinese handwriting recognition competition,” 2011, doi: 10.1109/ICDAR.2011.291.</w:t>
      </w:r>
    </w:p>
    <w:p w14:paraId="37F35D8F" w14:textId="77777777" w:rsidR="0010026B" w:rsidRPr="0010026B" w:rsidRDefault="0010026B" w:rsidP="0010026B">
      <w:pPr>
        <w:widowControl w:val="0"/>
        <w:autoSpaceDE w:val="0"/>
        <w:autoSpaceDN w:val="0"/>
        <w:adjustRightInd w:val="0"/>
        <w:ind w:left="640" w:hanging="640"/>
        <w:rPr>
          <w:noProof/>
        </w:rPr>
      </w:pPr>
      <w:r w:rsidRPr="0010026B">
        <w:rPr>
          <w:noProof/>
        </w:rPr>
        <w:t>[140]</w:t>
      </w:r>
      <w:r w:rsidRPr="0010026B">
        <w:rPr>
          <w:noProof/>
        </w:rPr>
        <w:tab/>
        <w:t>D. C. Cireşan, A. Giusti, L. M. Gambardella, and J. Schmidhuber, “Deep neural networks segment neuronal membranes in electron microscopy images,” 2012.</w:t>
      </w:r>
    </w:p>
    <w:p w14:paraId="0E59161D" w14:textId="77777777" w:rsidR="0010026B" w:rsidRPr="0010026B" w:rsidRDefault="0010026B" w:rsidP="0010026B">
      <w:pPr>
        <w:widowControl w:val="0"/>
        <w:autoSpaceDE w:val="0"/>
        <w:autoSpaceDN w:val="0"/>
        <w:adjustRightInd w:val="0"/>
        <w:ind w:left="640" w:hanging="640"/>
        <w:rPr>
          <w:noProof/>
        </w:rPr>
      </w:pPr>
      <w:r w:rsidRPr="0010026B">
        <w:rPr>
          <w:noProof/>
        </w:rPr>
        <w:lastRenderedPageBreak/>
        <w:t>[141]</w:t>
      </w:r>
      <w:r w:rsidRPr="0010026B">
        <w:rPr>
          <w:noProof/>
        </w:rPr>
        <w:tab/>
        <w:t>D. C. Cireşan, A. Giusti, L. M. Gambardella, and J. Schmidhuber, “Mitosis detection in breast cancer histology images with deep neural networks,” 2013, doi: 10.1007/978-3-642-40763-5_51.</w:t>
      </w:r>
    </w:p>
    <w:p w14:paraId="0AB1FDE0" w14:textId="77777777" w:rsidR="0010026B" w:rsidRPr="0010026B" w:rsidRDefault="0010026B" w:rsidP="0010026B">
      <w:pPr>
        <w:widowControl w:val="0"/>
        <w:autoSpaceDE w:val="0"/>
        <w:autoSpaceDN w:val="0"/>
        <w:adjustRightInd w:val="0"/>
        <w:ind w:left="640" w:hanging="640"/>
        <w:rPr>
          <w:noProof/>
        </w:rPr>
      </w:pPr>
      <w:r w:rsidRPr="0010026B">
        <w:rPr>
          <w:noProof/>
        </w:rPr>
        <w:t>[142]</w:t>
      </w:r>
      <w:r w:rsidRPr="0010026B">
        <w:rPr>
          <w:noProof/>
        </w:rPr>
        <w:tab/>
        <w:t>G. E. Dahl, M. Ranzato, A. R. Mohamed, and G. Hinton, “Phone recognition with the mean-covariance restricted Boltzmann machine,” 2010.</w:t>
      </w:r>
    </w:p>
    <w:p w14:paraId="69653BB6" w14:textId="77777777" w:rsidR="0010026B" w:rsidRPr="0010026B" w:rsidRDefault="0010026B" w:rsidP="0010026B">
      <w:pPr>
        <w:widowControl w:val="0"/>
        <w:autoSpaceDE w:val="0"/>
        <w:autoSpaceDN w:val="0"/>
        <w:adjustRightInd w:val="0"/>
        <w:ind w:left="640" w:hanging="640"/>
        <w:rPr>
          <w:noProof/>
        </w:rPr>
      </w:pPr>
      <w:r w:rsidRPr="0010026B">
        <w:rPr>
          <w:noProof/>
        </w:rPr>
        <w:t>[143]</w:t>
      </w:r>
      <w:r w:rsidRPr="0010026B">
        <w:rPr>
          <w:noProof/>
        </w:rPr>
        <w:tab/>
        <w:t>F. Seide, G. Li, and D. Yu, “Conversational speech transcription using Context-Dependent Deep Neural Networks,” 2011, doi: 10.21437/interspeech.2011-169.</w:t>
      </w:r>
    </w:p>
    <w:p w14:paraId="6BB09DF1" w14:textId="77777777" w:rsidR="0010026B" w:rsidRPr="0010026B" w:rsidRDefault="0010026B" w:rsidP="0010026B">
      <w:pPr>
        <w:widowControl w:val="0"/>
        <w:autoSpaceDE w:val="0"/>
        <w:autoSpaceDN w:val="0"/>
        <w:adjustRightInd w:val="0"/>
        <w:ind w:left="640" w:hanging="640"/>
        <w:rPr>
          <w:noProof/>
        </w:rPr>
      </w:pPr>
      <w:r w:rsidRPr="0010026B">
        <w:rPr>
          <w:noProof/>
        </w:rPr>
        <w:t>[144]</w:t>
      </w:r>
      <w:r w:rsidRPr="0010026B">
        <w:rPr>
          <w:noProof/>
        </w:rPr>
        <w:tab/>
        <w:t xml:space="preserve">O. Abdel-Hamid, A. R. Mohamed, H. Jiang, L. Deng, G. Penn, and D. Yu, “Convolutional neural networks for speech recognition,” </w:t>
      </w:r>
      <w:r w:rsidRPr="0010026B">
        <w:rPr>
          <w:i/>
          <w:iCs/>
          <w:noProof/>
        </w:rPr>
        <w:t>IEEE Trans. Audio, Speech Lang. Process.</w:t>
      </w:r>
      <w:r w:rsidRPr="0010026B">
        <w:rPr>
          <w:noProof/>
        </w:rPr>
        <w:t>, 2014, doi: 10.1109/TASLP.2014.2339736.</w:t>
      </w:r>
    </w:p>
    <w:p w14:paraId="71A804CF" w14:textId="77777777" w:rsidR="0010026B" w:rsidRPr="0010026B" w:rsidRDefault="0010026B" w:rsidP="0010026B">
      <w:pPr>
        <w:widowControl w:val="0"/>
        <w:autoSpaceDE w:val="0"/>
        <w:autoSpaceDN w:val="0"/>
        <w:adjustRightInd w:val="0"/>
        <w:ind w:left="640" w:hanging="640"/>
        <w:rPr>
          <w:noProof/>
        </w:rPr>
      </w:pPr>
      <w:r w:rsidRPr="0010026B">
        <w:rPr>
          <w:noProof/>
        </w:rPr>
        <w:t>[145]</w:t>
      </w:r>
      <w:r w:rsidRPr="0010026B">
        <w:rPr>
          <w:noProof/>
        </w:rPr>
        <w:tab/>
        <w:t>L. Deng and J. C. Platt, “Ensemble deep learning for speech recognition,” 2014, doi: 10.21437/interspeech.2014-433.</w:t>
      </w:r>
    </w:p>
    <w:p w14:paraId="55CD6685" w14:textId="77777777" w:rsidR="0010026B" w:rsidRPr="0010026B" w:rsidRDefault="0010026B" w:rsidP="0010026B">
      <w:pPr>
        <w:widowControl w:val="0"/>
        <w:autoSpaceDE w:val="0"/>
        <w:autoSpaceDN w:val="0"/>
        <w:adjustRightInd w:val="0"/>
        <w:ind w:left="640" w:hanging="640"/>
        <w:rPr>
          <w:noProof/>
        </w:rPr>
      </w:pPr>
      <w:r w:rsidRPr="0010026B">
        <w:rPr>
          <w:noProof/>
        </w:rPr>
        <w:t>[146]</w:t>
      </w:r>
      <w:r w:rsidRPr="0010026B">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10026B">
        <w:rPr>
          <w:i/>
          <w:iCs/>
          <w:noProof/>
        </w:rPr>
        <w:t>J. Clin. Med.</w:t>
      </w:r>
      <w:r w:rsidRPr="0010026B">
        <w:rPr>
          <w:noProof/>
        </w:rPr>
        <w:t>, 2019, doi: 10.3390/jcm8122149.</w:t>
      </w:r>
    </w:p>
    <w:p w14:paraId="43E2D6C1" w14:textId="77777777" w:rsidR="0010026B" w:rsidRPr="0010026B" w:rsidRDefault="0010026B" w:rsidP="0010026B">
      <w:pPr>
        <w:widowControl w:val="0"/>
        <w:autoSpaceDE w:val="0"/>
        <w:autoSpaceDN w:val="0"/>
        <w:adjustRightInd w:val="0"/>
        <w:ind w:left="640" w:hanging="640"/>
        <w:rPr>
          <w:noProof/>
        </w:rPr>
      </w:pPr>
      <w:r w:rsidRPr="0010026B">
        <w:rPr>
          <w:noProof/>
        </w:rPr>
        <w:t>[147]</w:t>
      </w:r>
      <w:r w:rsidRPr="0010026B">
        <w:rPr>
          <w:noProof/>
        </w:rPr>
        <w:tab/>
        <w:t xml:space="preserve">B. Y. Goodfellow I., “Courville A-Deep learning-MIT (2016),” </w:t>
      </w:r>
      <w:r w:rsidRPr="0010026B">
        <w:rPr>
          <w:i/>
          <w:iCs/>
          <w:noProof/>
        </w:rPr>
        <w:t>Nature</w:t>
      </w:r>
      <w:r w:rsidRPr="0010026B">
        <w:rPr>
          <w:noProof/>
        </w:rPr>
        <w:t>, 2016.</w:t>
      </w:r>
    </w:p>
    <w:p w14:paraId="70558D2A" w14:textId="77777777" w:rsidR="0010026B" w:rsidRPr="0010026B" w:rsidRDefault="0010026B" w:rsidP="0010026B">
      <w:pPr>
        <w:widowControl w:val="0"/>
        <w:autoSpaceDE w:val="0"/>
        <w:autoSpaceDN w:val="0"/>
        <w:adjustRightInd w:val="0"/>
        <w:ind w:left="640" w:hanging="640"/>
        <w:rPr>
          <w:noProof/>
        </w:rPr>
      </w:pPr>
      <w:r w:rsidRPr="0010026B">
        <w:rPr>
          <w:noProof/>
        </w:rPr>
        <w:t>[148]</w:t>
      </w:r>
      <w:r w:rsidRPr="0010026B">
        <w:rPr>
          <w:noProof/>
        </w:rPr>
        <w:tab/>
        <w:t>“Long Short Term Memory | Architecture Of LSTM,” 2017. https://www.analyticsvidhya.com/blog/2017/12/fundamentals-of-deep-learning-introduction-to-lstm/ (accessed Aug. 30, 2021).</w:t>
      </w:r>
    </w:p>
    <w:p w14:paraId="1D158968" w14:textId="77777777" w:rsidR="0010026B" w:rsidRPr="0010026B" w:rsidRDefault="0010026B" w:rsidP="0010026B">
      <w:pPr>
        <w:widowControl w:val="0"/>
        <w:autoSpaceDE w:val="0"/>
        <w:autoSpaceDN w:val="0"/>
        <w:adjustRightInd w:val="0"/>
        <w:ind w:left="640" w:hanging="640"/>
        <w:rPr>
          <w:noProof/>
        </w:rPr>
      </w:pPr>
      <w:r w:rsidRPr="0010026B">
        <w:rPr>
          <w:noProof/>
        </w:rPr>
        <w:t>[149]</w:t>
      </w:r>
      <w:r w:rsidRPr="0010026B">
        <w:rPr>
          <w:noProof/>
        </w:rPr>
        <w:tab/>
        <w:t>P. P. Phyo, “Deep Learning for Short-term Electricity Load Forecasting,” Sirindhorn International Institute of Technology, 2018.</w:t>
      </w:r>
    </w:p>
    <w:p w14:paraId="5E452C14" w14:textId="77777777" w:rsidR="0010026B" w:rsidRPr="0010026B" w:rsidRDefault="0010026B" w:rsidP="0010026B">
      <w:pPr>
        <w:widowControl w:val="0"/>
        <w:autoSpaceDE w:val="0"/>
        <w:autoSpaceDN w:val="0"/>
        <w:adjustRightInd w:val="0"/>
        <w:ind w:left="640" w:hanging="640"/>
        <w:rPr>
          <w:noProof/>
        </w:rPr>
      </w:pPr>
      <w:r w:rsidRPr="0010026B">
        <w:rPr>
          <w:noProof/>
        </w:rPr>
        <w:t>[150]</w:t>
      </w:r>
      <w:r w:rsidRPr="0010026B">
        <w:rPr>
          <w:noProof/>
        </w:rPr>
        <w:tab/>
        <w:t xml:space="preserve">C. Olah, “Understanding LSTM Networks [Blog],” </w:t>
      </w:r>
      <w:r w:rsidRPr="0010026B">
        <w:rPr>
          <w:i/>
          <w:iCs/>
          <w:noProof/>
        </w:rPr>
        <w:t>Web Page</w:t>
      </w:r>
      <w:r w:rsidRPr="0010026B">
        <w:rPr>
          <w:noProof/>
        </w:rPr>
        <w:t>, 2015.</w:t>
      </w:r>
    </w:p>
    <w:p w14:paraId="1EB8D82E" w14:textId="77777777" w:rsidR="0010026B" w:rsidRPr="0010026B" w:rsidRDefault="0010026B" w:rsidP="0010026B">
      <w:pPr>
        <w:widowControl w:val="0"/>
        <w:autoSpaceDE w:val="0"/>
        <w:autoSpaceDN w:val="0"/>
        <w:adjustRightInd w:val="0"/>
        <w:ind w:left="640" w:hanging="640"/>
        <w:rPr>
          <w:noProof/>
        </w:rPr>
      </w:pPr>
      <w:r w:rsidRPr="0010026B">
        <w:rPr>
          <w:noProof/>
        </w:rPr>
        <w:lastRenderedPageBreak/>
        <w:t>[151]</w:t>
      </w:r>
      <w:r w:rsidRPr="0010026B">
        <w:rPr>
          <w:noProof/>
        </w:rPr>
        <w:tab/>
        <w:t xml:space="preserve">S. Bouktif, A. Fiaz, A. Ouni, and M. A. Serhani, “Optimal deep learning LSTM model for electric load forecasting using feature selection and genetic algorithm: Comparison with machine learning approaches,” </w:t>
      </w:r>
      <w:r w:rsidRPr="0010026B">
        <w:rPr>
          <w:i/>
          <w:iCs/>
          <w:noProof/>
        </w:rPr>
        <w:t>Energies</w:t>
      </w:r>
      <w:r w:rsidRPr="0010026B">
        <w:rPr>
          <w:noProof/>
        </w:rPr>
        <w:t>, 2018, doi: 10.3390/en11071636.</w:t>
      </w:r>
    </w:p>
    <w:p w14:paraId="344A192E" w14:textId="77777777" w:rsidR="0010026B" w:rsidRPr="0010026B" w:rsidRDefault="0010026B" w:rsidP="0010026B">
      <w:pPr>
        <w:widowControl w:val="0"/>
        <w:autoSpaceDE w:val="0"/>
        <w:autoSpaceDN w:val="0"/>
        <w:adjustRightInd w:val="0"/>
        <w:ind w:left="640" w:hanging="640"/>
        <w:rPr>
          <w:noProof/>
        </w:rPr>
      </w:pPr>
      <w:r w:rsidRPr="0010026B">
        <w:rPr>
          <w:noProof/>
        </w:rPr>
        <w:t>[152]</w:t>
      </w:r>
      <w:r w:rsidRPr="0010026B">
        <w:rPr>
          <w:noProof/>
        </w:rPr>
        <w:tab/>
        <w:t xml:space="preserve">H. J. Sadaei, P. C. de Lima e Silva, F. G. Guimarães, and M. H. Lee, “Short-term load forecasting by using a combined method of convolutional neural networks and fuzzy time series,” </w:t>
      </w:r>
      <w:r w:rsidRPr="0010026B">
        <w:rPr>
          <w:i/>
          <w:iCs/>
          <w:noProof/>
        </w:rPr>
        <w:t>Energy</w:t>
      </w:r>
      <w:r w:rsidRPr="0010026B">
        <w:rPr>
          <w:noProof/>
        </w:rPr>
        <w:t>, 2019, doi: 10.1016/j.energy.2019.03.081.</w:t>
      </w:r>
    </w:p>
    <w:p w14:paraId="19B4C398" w14:textId="77777777" w:rsidR="0010026B" w:rsidRPr="0010026B" w:rsidRDefault="0010026B" w:rsidP="0010026B">
      <w:pPr>
        <w:widowControl w:val="0"/>
        <w:autoSpaceDE w:val="0"/>
        <w:autoSpaceDN w:val="0"/>
        <w:adjustRightInd w:val="0"/>
        <w:ind w:left="640" w:hanging="640"/>
        <w:rPr>
          <w:noProof/>
        </w:rPr>
      </w:pPr>
      <w:r w:rsidRPr="0010026B">
        <w:rPr>
          <w:noProof/>
        </w:rPr>
        <w:t>[153]</w:t>
      </w:r>
      <w:r w:rsidRPr="0010026B">
        <w:rPr>
          <w:noProof/>
        </w:rPr>
        <w:tab/>
        <w:t>I. Koprinska, D. Wu, and Z. Wang, “Convolutional Neural Networks for Energy Time Series Forecasting,” 2018, doi: 10.1109/IJCNN.2018.8489399.</w:t>
      </w:r>
    </w:p>
    <w:p w14:paraId="46C05571" w14:textId="77777777" w:rsidR="0010026B" w:rsidRPr="0010026B" w:rsidRDefault="0010026B" w:rsidP="0010026B">
      <w:pPr>
        <w:widowControl w:val="0"/>
        <w:autoSpaceDE w:val="0"/>
        <w:autoSpaceDN w:val="0"/>
        <w:adjustRightInd w:val="0"/>
        <w:ind w:left="640" w:hanging="640"/>
        <w:rPr>
          <w:noProof/>
        </w:rPr>
      </w:pPr>
      <w:r w:rsidRPr="0010026B">
        <w:rPr>
          <w:noProof/>
        </w:rPr>
        <w:t>[154]</w:t>
      </w:r>
      <w:r w:rsidRPr="0010026B">
        <w:rPr>
          <w:noProof/>
        </w:rPr>
        <w:tab/>
        <w:t>N. Singh, C. Vyjayanthi, and C. Modi, “Multi-step Short-term Electric Load Forecasting using 2D Convolutional Neural Networks,” 2020, doi: 10.1109/HYDCON48903.2020.9242917.</w:t>
      </w:r>
    </w:p>
    <w:p w14:paraId="5B9AA4DE" w14:textId="77777777" w:rsidR="0010026B" w:rsidRPr="0010026B" w:rsidRDefault="0010026B" w:rsidP="0010026B">
      <w:pPr>
        <w:widowControl w:val="0"/>
        <w:autoSpaceDE w:val="0"/>
        <w:autoSpaceDN w:val="0"/>
        <w:adjustRightInd w:val="0"/>
        <w:ind w:left="640" w:hanging="640"/>
        <w:rPr>
          <w:noProof/>
        </w:rPr>
      </w:pPr>
      <w:r w:rsidRPr="0010026B">
        <w:rPr>
          <w:noProof/>
        </w:rPr>
        <w:t>[155]</w:t>
      </w:r>
      <w:r w:rsidRPr="0010026B">
        <w:rPr>
          <w:noProof/>
        </w:rPr>
        <w:tab/>
        <w:t xml:space="preserve">R. Fukuoka, H. Suzuki, T. Kitajima, A. Kuwahara, and T. Yasuno, “Wind Speed Prediction Model Using LSTM and 1D-CNN,” </w:t>
      </w:r>
      <w:r w:rsidRPr="0010026B">
        <w:rPr>
          <w:i/>
          <w:iCs/>
          <w:noProof/>
        </w:rPr>
        <w:t>J. Signal Process.</w:t>
      </w:r>
      <w:r w:rsidRPr="0010026B">
        <w:rPr>
          <w:noProof/>
        </w:rPr>
        <w:t>, 2018, doi: 10.2299/jsp.22.207.</w:t>
      </w:r>
    </w:p>
    <w:p w14:paraId="56B3CA2A" w14:textId="77777777" w:rsidR="0010026B" w:rsidRPr="0010026B" w:rsidRDefault="0010026B" w:rsidP="0010026B">
      <w:pPr>
        <w:widowControl w:val="0"/>
        <w:autoSpaceDE w:val="0"/>
        <w:autoSpaceDN w:val="0"/>
        <w:adjustRightInd w:val="0"/>
        <w:ind w:left="640" w:hanging="640"/>
        <w:rPr>
          <w:noProof/>
        </w:rPr>
      </w:pPr>
      <w:r w:rsidRPr="0010026B">
        <w:rPr>
          <w:noProof/>
        </w:rPr>
        <w:t>[156]</w:t>
      </w:r>
      <w:r w:rsidRPr="0010026B">
        <w:rPr>
          <w:noProof/>
        </w:rPr>
        <w:tab/>
        <w:t xml:space="preserve">A. Brunel </w:t>
      </w:r>
      <w:r w:rsidRPr="0010026B">
        <w:rPr>
          <w:i/>
          <w:iCs/>
          <w:noProof/>
        </w:rPr>
        <w:t>et al.</w:t>
      </w:r>
      <w:r w:rsidRPr="0010026B">
        <w:rPr>
          <w:noProof/>
        </w:rPr>
        <w:t>, “A CNN adapted to time series for the classification of Supernovae,” 2019, doi: 10.2352/ISSN.2470-1173.2019.14.COLOR-090.</w:t>
      </w:r>
    </w:p>
    <w:p w14:paraId="4A5F8E37" w14:textId="77777777" w:rsidR="0010026B" w:rsidRPr="0010026B" w:rsidRDefault="0010026B" w:rsidP="0010026B">
      <w:pPr>
        <w:widowControl w:val="0"/>
        <w:autoSpaceDE w:val="0"/>
        <w:autoSpaceDN w:val="0"/>
        <w:adjustRightInd w:val="0"/>
        <w:ind w:left="640" w:hanging="640"/>
        <w:rPr>
          <w:noProof/>
        </w:rPr>
      </w:pPr>
      <w:r w:rsidRPr="0010026B">
        <w:rPr>
          <w:noProof/>
        </w:rPr>
        <w:t>[157]</w:t>
      </w:r>
      <w:r w:rsidRPr="0010026B">
        <w:rPr>
          <w:noProof/>
        </w:rPr>
        <w:tab/>
        <w:t>M. Imani and H. Ghassemian, “Sequence to Image Transform Based Convolutional Neural Network for Load Forecasting,” 2019, doi: 10.1109/IranianCEE.2019.8786456.</w:t>
      </w:r>
    </w:p>
    <w:p w14:paraId="4EDFAF78" w14:textId="77777777" w:rsidR="0010026B" w:rsidRPr="0010026B" w:rsidRDefault="0010026B" w:rsidP="0010026B">
      <w:pPr>
        <w:widowControl w:val="0"/>
        <w:autoSpaceDE w:val="0"/>
        <w:autoSpaceDN w:val="0"/>
        <w:adjustRightInd w:val="0"/>
        <w:ind w:left="640" w:hanging="640"/>
        <w:rPr>
          <w:noProof/>
        </w:rPr>
      </w:pPr>
      <w:r w:rsidRPr="0010026B">
        <w:rPr>
          <w:noProof/>
        </w:rPr>
        <w:t>[158]</w:t>
      </w:r>
      <w:r w:rsidRPr="0010026B">
        <w:rPr>
          <w:noProof/>
        </w:rPr>
        <w:tab/>
        <w:t>R. Garg, B. G. Vijay Kumar, G. Carneiro, and I. Reid, “Unsupervised CNN for single view depth estimation: Geometry to the rescue,” 2016, doi: 10.1007/978-3-319-46484-8_45.</w:t>
      </w:r>
    </w:p>
    <w:p w14:paraId="765B601D" w14:textId="77777777" w:rsidR="0010026B" w:rsidRPr="0010026B" w:rsidRDefault="0010026B" w:rsidP="0010026B">
      <w:pPr>
        <w:widowControl w:val="0"/>
        <w:autoSpaceDE w:val="0"/>
        <w:autoSpaceDN w:val="0"/>
        <w:adjustRightInd w:val="0"/>
        <w:ind w:left="640" w:hanging="640"/>
        <w:rPr>
          <w:noProof/>
        </w:rPr>
      </w:pPr>
      <w:r w:rsidRPr="0010026B">
        <w:rPr>
          <w:noProof/>
        </w:rPr>
        <w:lastRenderedPageBreak/>
        <w:t>[159]</w:t>
      </w:r>
      <w:r w:rsidRPr="0010026B">
        <w:rPr>
          <w:noProof/>
        </w:rPr>
        <w:tab/>
        <w:t>T. T. Um, V. Babakeshizadeh, and D. Kulic, “Exercise motion classification from large-scale wearable sensor data using convolutional neural networks,” 2017, doi: 10.1109/IROS.2017.8206051.</w:t>
      </w:r>
    </w:p>
    <w:p w14:paraId="2A832A5A" w14:textId="77777777" w:rsidR="0010026B" w:rsidRPr="0010026B" w:rsidRDefault="0010026B" w:rsidP="0010026B">
      <w:pPr>
        <w:widowControl w:val="0"/>
        <w:autoSpaceDE w:val="0"/>
        <w:autoSpaceDN w:val="0"/>
        <w:adjustRightInd w:val="0"/>
        <w:ind w:left="640" w:hanging="640"/>
        <w:rPr>
          <w:noProof/>
        </w:rPr>
      </w:pPr>
      <w:r w:rsidRPr="0010026B">
        <w:rPr>
          <w:noProof/>
        </w:rPr>
        <w:t>[160]</w:t>
      </w:r>
      <w:r w:rsidRPr="0010026B">
        <w:rPr>
          <w:noProof/>
        </w:rPr>
        <w:tab/>
        <w:t>Y. Zhang, S. Roller, and B. C. Wallace, “MGNC-CNN: A simple approach to exploiting multiple word embeddings for sentence classification,” 2016, doi: 10.18653/v1/n16-1178.</w:t>
      </w:r>
    </w:p>
    <w:p w14:paraId="04FC953E" w14:textId="77777777" w:rsidR="0010026B" w:rsidRPr="0010026B" w:rsidRDefault="0010026B" w:rsidP="0010026B">
      <w:pPr>
        <w:widowControl w:val="0"/>
        <w:autoSpaceDE w:val="0"/>
        <w:autoSpaceDN w:val="0"/>
        <w:adjustRightInd w:val="0"/>
        <w:ind w:left="640" w:hanging="640"/>
        <w:rPr>
          <w:noProof/>
        </w:rPr>
      </w:pPr>
      <w:r w:rsidRPr="0010026B">
        <w:rPr>
          <w:noProof/>
        </w:rPr>
        <w:t>[161]</w:t>
      </w:r>
      <w:r w:rsidRPr="0010026B">
        <w:rPr>
          <w:noProof/>
        </w:rPr>
        <w:tab/>
        <w:t xml:space="preserve">E. Gawehn, J. A. Hiss, and G. Schneider, “Deep Learning in Drug Discovery,” </w:t>
      </w:r>
      <w:r w:rsidRPr="0010026B">
        <w:rPr>
          <w:i/>
          <w:iCs/>
          <w:noProof/>
        </w:rPr>
        <w:t>Molecular Informatics</w:t>
      </w:r>
      <w:r w:rsidRPr="0010026B">
        <w:rPr>
          <w:noProof/>
        </w:rPr>
        <w:t>. 2016, doi: 10.1002/minf.201501008.</w:t>
      </w:r>
    </w:p>
    <w:p w14:paraId="68F61721" w14:textId="77777777" w:rsidR="0010026B" w:rsidRPr="0010026B" w:rsidRDefault="0010026B" w:rsidP="0010026B">
      <w:pPr>
        <w:widowControl w:val="0"/>
        <w:autoSpaceDE w:val="0"/>
        <w:autoSpaceDN w:val="0"/>
        <w:adjustRightInd w:val="0"/>
        <w:ind w:left="640" w:hanging="640"/>
        <w:rPr>
          <w:noProof/>
        </w:rPr>
      </w:pPr>
      <w:r w:rsidRPr="0010026B">
        <w:rPr>
          <w:noProof/>
        </w:rPr>
        <w:t>[162]</w:t>
      </w:r>
      <w:r w:rsidRPr="0010026B">
        <w:rPr>
          <w:noProof/>
        </w:rPr>
        <w:tab/>
        <w:t xml:space="preserve">M. Cai, M. Pipattanasomporn, and S. Rahman, “Day-ahead building-level load forecasts using deep learning vs. traditional time-series techniques,” </w:t>
      </w:r>
      <w:r w:rsidRPr="0010026B">
        <w:rPr>
          <w:i/>
          <w:iCs/>
          <w:noProof/>
        </w:rPr>
        <w:t>Appl. Energy</w:t>
      </w:r>
      <w:r w:rsidRPr="0010026B">
        <w:rPr>
          <w:noProof/>
        </w:rPr>
        <w:t>, 2019, doi: 10.1016/j.apenergy.2018.12.042.</w:t>
      </w:r>
    </w:p>
    <w:p w14:paraId="43E24240" w14:textId="77777777" w:rsidR="0010026B" w:rsidRPr="0010026B" w:rsidRDefault="0010026B" w:rsidP="0010026B">
      <w:pPr>
        <w:widowControl w:val="0"/>
        <w:autoSpaceDE w:val="0"/>
        <w:autoSpaceDN w:val="0"/>
        <w:adjustRightInd w:val="0"/>
        <w:ind w:left="640" w:hanging="640"/>
        <w:rPr>
          <w:noProof/>
        </w:rPr>
      </w:pPr>
      <w:r w:rsidRPr="0010026B">
        <w:rPr>
          <w:noProof/>
        </w:rPr>
        <w:t>[163]</w:t>
      </w:r>
      <w:r w:rsidRPr="0010026B">
        <w:rPr>
          <w:noProof/>
        </w:rPr>
        <w:tab/>
        <w:t>“Convolutional neural networks for time series forecasting | Python for Finance Cookbook,” 2020. https://subscription.packtpub.com/book/data/9781789618518/10/ch10lvl1sec63/convolutional-neural-networks-for-time-series-forecasting (accessed Aug. 30, 2021).</w:t>
      </w:r>
    </w:p>
    <w:p w14:paraId="5A14755A" w14:textId="77777777" w:rsidR="0010026B" w:rsidRPr="0010026B" w:rsidRDefault="0010026B" w:rsidP="0010026B">
      <w:pPr>
        <w:widowControl w:val="0"/>
        <w:autoSpaceDE w:val="0"/>
        <w:autoSpaceDN w:val="0"/>
        <w:adjustRightInd w:val="0"/>
        <w:ind w:left="640" w:hanging="640"/>
        <w:rPr>
          <w:noProof/>
        </w:rPr>
      </w:pPr>
      <w:r w:rsidRPr="0010026B">
        <w:rPr>
          <w:noProof/>
        </w:rPr>
        <w:t>[164]</w:t>
      </w:r>
      <w:r w:rsidRPr="0010026B">
        <w:rPr>
          <w:noProof/>
        </w:rPr>
        <w:tab/>
        <w:t>“ReLU : Not a Differentiable Function: Why used in Gradient Based Optimization? and Other Generalizations of ReLU. | by Kanchan Sarkar | Medium,” 2018. https://medium.com/@kanchansarkar/relu-not-a-differentiable-function-why-used-in-gradient-based-optimization-7fef3a4cecec (accessed Sep. 17, 2021).</w:t>
      </w:r>
    </w:p>
    <w:p w14:paraId="5DE6F14F" w14:textId="77777777" w:rsidR="0010026B" w:rsidRPr="0010026B" w:rsidRDefault="0010026B" w:rsidP="0010026B">
      <w:pPr>
        <w:widowControl w:val="0"/>
        <w:autoSpaceDE w:val="0"/>
        <w:autoSpaceDN w:val="0"/>
        <w:adjustRightInd w:val="0"/>
        <w:ind w:left="640" w:hanging="640"/>
        <w:rPr>
          <w:noProof/>
        </w:rPr>
      </w:pPr>
      <w:r w:rsidRPr="0010026B">
        <w:rPr>
          <w:noProof/>
        </w:rPr>
        <w:t>[165]</w:t>
      </w:r>
      <w:r w:rsidRPr="0010026B">
        <w:rPr>
          <w:noProof/>
        </w:rPr>
        <w:tab/>
        <w:t>“What is max pooling in convolutional neural networks? - Quora,” 2017. https://www.quora.com/What-is-max-pooling-in-convolutional-neural-networks (accessed Sep. 17, 2021).</w:t>
      </w:r>
    </w:p>
    <w:p w14:paraId="7FC447F3" w14:textId="77777777" w:rsidR="0010026B" w:rsidRPr="0010026B" w:rsidRDefault="0010026B" w:rsidP="0010026B">
      <w:pPr>
        <w:widowControl w:val="0"/>
        <w:autoSpaceDE w:val="0"/>
        <w:autoSpaceDN w:val="0"/>
        <w:adjustRightInd w:val="0"/>
        <w:ind w:left="640" w:hanging="640"/>
        <w:rPr>
          <w:noProof/>
        </w:rPr>
      </w:pPr>
      <w:r w:rsidRPr="0010026B">
        <w:rPr>
          <w:noProof/>
        </w:rPr>
        <w:t>[166]</w:t>
      </w:r>
      <w:r w:rsidRPr="0010026B">
        <w:rPr>
          <w:noProof/>
        </w:rPr>
        <w:tab/>
        <w:t xml:space="preserve">A. Dedinec, S. Filiposka, A. Dedinec, and L. Kocarev, “Deep belief network based </w:t>
      </w:r>
      <w:r w:rsidRPr="0010026B">
        <w:rPr>
          <w:noProof/>
        </w:rPr>
        <w:lastRenderedPageBreak/>
        <w:t xml:space="preserve">electricity load forecasting: An analysis of Macedonian case,” </w:t>
      </w:r>
      <w:r w:rsidRPr="0010026B">
        <w:rPr>
          <w:i/>
          <w:iCs/>
          <w:noProof/>
        </w:rPr>
        <w:t>Energy</w:t>
      </w:r>
      <w:r w:rsidRPr="0010026B">
        <w:rPr>
          <w:noProof/>
        </w:rPr>
        <w:t>, 2016, doi: 10.1016/j.energy.2016.07.090.</w:t>
      </w:r>
    </w:p>
    <w:p w14:paraId="280936D5" w14:textId="77777777" w:rsidR="0010026B" w:rsidRPr="0010026B" w:rsidRDefault="0010026B" w:rsidP="0010026B">
      <w:pPr>
        <w:widowControl w:val="0"/>
        <w:autoSpaceDE w:val="0"/>
        <w:autoSpaceDN w:val="0"/>
        <w:adjustRightInd w:val="0"/>
        <w:ind w:left="640" w:hanging="640"/>
        <w:rPr>
          <w:noProof/>
        </w:rPr>
      </w:pPr>
      <w:r w:rsidRPr="0010026B">
        <w:rPr>
          <w:noProof/>
        </w:rPr>
        <w:t>[167]</w:t>
      </w:r>
      <w:r w:rsidRPr="0010026B">
        <w:rPr>
          <w:noProof/>
        </w:rPr>
        <w:tab/>
        <w:t>S. Papadopoulos and I. Karakatsanis, “Short-term electricity load forecasting using time series and ensemble learning methods,” 2015, doi: 10.1109/PECI.2015.7064913.</w:t>
      </w:r>
    </w:p>
    <w:p w14:paraId="04893F1B" w14:textId="77777777" w:rsidR="0010026B" w:rsidRPr="0010026B" w:rsidRDefault="0010026B" w:rsidP="0010026B">
      <w:pPr>
        <w:widowControl w:val="0"/>
        <w:autoSpaceDE w:val="0"/>
        <w:autoSpaceDN w:val="0"/>
        <w:adjustRightInd w:val="0"/>
        <w:ind w:left="640" w:hanging="640"/>
        <w:rPr>
          <w:noProof/>
        </w:rPr>
      </w:pPr>
      <w:r w:rsidRPr="0010026B">
        <w:rPr>
          <w:noProof/>
        </w:rPr>
        <w:t>[168]</w:t>
      </w:r>
      <w:r w:rsidRPr="0010026B">
        <w:rPr>
          <w:noProof/>
        </w:rPr>
        <w:tab/>
        <w:t xml:space="preserve">W. Kim, Y. Han, K. J. Kim, and K. W. Song, “Electricity load forecasting using advanced feature selection and optimal deep learning model for the variable refrigerant flow systems,” </w:t>
      </w:r>
      <w:r w:rsidRPr="0010026B">
        <w:rPr>
          <w:i/>
          <w:iCs/>
          <w:noProof/>
        </w:rPr>
        <w:t>Energy Reports</w:t>
      </w:r>
      <w:r w:rsidRPr="0010026B">
        <w:rPr>
          <w:noProof/>
        </w:rPr>
        <w:t>, 2020, doi: 10.1016/j.egyr.2020.09.019.</w:t>
      </w:r>
    </w:p>
    <w:p w14:paraId="2046AB5A" w14:textId="77777777" w:rsidR="0010026B" w:rsidRPr="0010026B" w:rsidRDefault="0010026B" w:rsidP="0010026B">
      <w:pPr>
        <w:widowControl w:val="0"/>
        <w:autoSpaceDE w:val="0"/>
        <w:autoSpaceDN w:val="0"/>
        <w:adjustRightInd w:val="0"/>
        <w:ind w:left="640" w:hanging="640"/>
        <w:rPr>
          <w:noProof/>
        </w:rPr>
      </w:pPr>
      <w:r w:rsidRPr="0010026B">
        <w:rPr>
          <w:noProof/>
        </w:rPr>
        <w:t>[169]</w:t>
      </w:r>
      <w:r w:rsidRPr="0010026B">
        <w:rPr>
          <w:noProof/>
        </w:rPr>
        <w:tab/>
        <w:t>“Independent Electricity System Operator - Hourly Zonal Demand Report.” http://reports.ieso.ca/public/DemandZonal/ (accessed Jun. 05, 2021).</w:t>
      </w:r>
    </w:p>
    <w:p w14:paraId="52286C8B" w14:textId="77777777" w:rsidR="0010026B" w:rsidRPr="0010026B" w:rsidRDefault="0010026B" w:rsidP="0010026B">
      <w:pPr>
        <w:widowControl w:val="0"/>
        <w:autoSpaceDE w:val="0"/>
        <w:autoSpaceDN w:val="0"/>
        <w:adjustRightInd w:val="0"/>
        <w:ind w:left="640" w:hanging="640"/>
        <w:rPr>
          <w:noProof/>
        </w:rPr>
      </w:pPr>
      <w:r w:rsidRPr="0010026B">
        <w:rPr>
          <w:noProof/>
        </w:rPr>
        <w:t>[170]</w:t>
      </w:r>
      <w:r w:rsidRPr="0010026B">
        <w:rPr>
          <w:noProof/>
        </w:rPr>
        <w:tab/>
        <w:t>“Historical Climate Data - Climate - Environment and Climate Change Canada.” https://climate.weather.gc.ca/ (accessed Jan. 05, 2021).</w:t>
      </w:r>
    </w:p>
    <w:p w14:paraId="73D8E9F5" w14:textId="77777777" w:rsidR="0010026B" w:rsidRPr="0010026B" w:rsidRDefault="0010026B" w:rsidP="0010026B">
      <w:pPr>
        <w:widowControl w:val="0"/>
        <w:autoSpaceDE w:val="0"/>
        <w:autoSpaceDN w:val="0"/>
        <w:adjustRightInd w:val="0"/>
        <w:ind w:left="640" w:hanging="640"/>
        <w:rPr>
          <w:noProof/>
        </w:rPr>
      </w:pPr>
      <w:r w:rsidRPr="0010026B">
        <w:rPr>
          <w:noProof/>
        </w:rPr>
        <w:t>[171]</w:t>
      </w:r>
      <w:r w:rsidRPr="0010026B">
        <w:rPr>
          <w:noProof/>
        </w:rPr>
        <w:tab/>
        <w:t xml:space="preserve">D. C. Wu, B. Bahrami Asl, A. Razban, and J. Chen, “Air compressor load forecasting using artificial neural network,” </w:t>
      </w:r>
      <w:r w:rsidRPr="0010026B">
        <w:rPr>
          <w:i/>
          <w:iCs/>
          <w:noProof/>
        </w:rPr>
        <w:t>Expert Syst. Appl.</w:t>
      </w:r>
      <w:r w:rsidRPr="0010026B">
        <w:rPr>
          <w:noProof/>
        </w:rPr>
        <w:t>, 2021, doi: 10.1016/j.eswa.2020.114209.</w:t>
      </w:r>
    </w:p>
    <w:p w14:paraId="6394578F" w14:textId="77777777" w:rsidR="0010026B" w:rsidRPr="0010026B" w:rsidRDefault="0010026B" w:rsidP="0010026B">
      <w:pPr>
        <w:widowControl w:val="0"/>
        <w:autoSpaceDE w:val="0"/>
        <w:autoSpaceDN w:val="0"/>
        <w:adjustRightInd w:val="0"/>
        <w:ind w:left="640" w:hanging="640"/>
        <w:rPr>
          <w:noProof/>
        </w:rPr>
      </w:pPr>
      <w:r w:rsidRPr="0010026B">
        <w:rPr>
          <w:noProof/>
        </w:rPr>
        <w:t>[172]</w:t>
      </w:r>
      <w:r w:rsidRPr="0010026B">
        <w:rPr>
          <w:noProof/>
        </w:rPr>
        <w:tab/>
        <w:t xml:space="preserve">L. Kuan </w:t>
      </w:r>
      <w:r w:rsidRPr="0010026B">
        <w:rPr>
          <w:i/>
          <w:iCs/>
          <w:noProof/>
        </w:rPr>
        <w:t>et al.</w:t>
      </w:r>
      <w:r w:rsidRPr="0010026B">
        <w:rPr>
          <w:noProof/>
        </w:rPr>
        <w:t>, “Short-term electricity load forecasting method based on multilayered self-normalizing GRU network,” 2017, doi: 10.1109/EI2.2017.8245330.</w:t>
      </w:r>
    </w:p>
    <w:p w14:paraId="4CEFF705" w14:textId="77777777" w:rsidR="0010026B" w:rsidRPr="0010026B" w:rsidRDefault="0010026B" w:rsidP="0010026B">
      <w:pPr>
        <w:widowControl w:val="0"/>
        <w:autoSpaceDE w:val="0"/>
        <w:autoSpaceDN w:val="0"/>
        <w:adjustRightInd w:val="0"/>
        <w:ind w:left="640" w:hanging="640"/>
        <w:rPr>
          <w:noProof/>
        </w:rPr>
      </w:pPr>
      <w:r w:rsidRPr="0010026B">
        <w:rPr>
          <w:noProof/>
        </w:rPr>
        <w:t>[173]</w:t>
      </w:r>
      <w:r w:rsidRPr="0010026B">
        <w:rPr>
          <w:noProof/>
        </w:rPr>
        <w:tab/>
        <w:t>L. Li, K. Ota, and M. Dong, “Everything is image: CNN-based short-term electrical load forecasting for smart grid,” 2017, doi: 10.1109/ISPAN-FCST-ISCC.2017.78.</w:t>
      </w:r>
    </w:p>
    <w:p w14:paraId="2CE44E23" w14:textId="77777777" w:rsidR="0010026B" w:rsidRPr="0010026B" w:rsidRDefault="0010026B" w:rsidP="0010026B">
      <w:pPr>
        <w:widowControl w:val="0"/>
        <w:autoSpaceDE w:val="0"/>
        <w:autoSpaceDN w:val="0"/>
        <w:adjustRightInd w:val="0"/>
        <w:ind w:left="640" w:hanging="640"/>
        <w:rPr>
          <w:noProof/>
        </w:rPr>
      </w:pPr>
      <w:r w:rsidRPr="0010026B">
        <w:rPr>
          <w:noProof/>
        </w:rPr>
        <w:t>[174]</w:t>
      </w:r>
      <w:r w:rsidRPr="0010026B">
        <w:rPr>
          <w:noProof/>
        </w:rPr>
        <w:tab/>
        <w:t xml:space="preserve">M. Dong and L. Grumbach, “A Hybrid Distribution Feeder Long-Term Load Forecasting Method Based on Sequence Prediction,” </w:t>
      </w:r>
      <w:r w:rsidRPr="0010026B">
        <w:rPr>
          <w:i/>
          <w:iCs/>
          <w:noProof/>
        </w:rPr>
        <w:t>IEEE Trans. Smart Grid</w:t>
      </w:r>
      <w:r w:rsidRPr="0010026B">
        <w:rPr>
          <w:noProof/>
        </w:rPr>
        <w:t>, 2020, doi: 10.1109/TSG.2019.2924183.</w:t>
      </w:r>
    </w:p>
    <w:p w14:paraId="4D966DF4" w14:textId="77777777" w:rsidR="0010026B" w:rsidRPr="0010026B" w:rsidRDefault="0010026B" w:rsidP="0010026B">
      <w:pPr>
        <w:widowControl w:val="0"/>
        <w:autoSpaceDE w:val="0"/>
        <w:autoSpaceDN w:val="0"/>
        <w:adjustRightInd w:val="0"/>
        <w:ind w:left="640" w:hanging="640"/>
        <w:rPr>
          <w:noProof/>
        </w:rPr>
      </w:pPr>
      <w:r w:rsidRPr="0010026B">
        <w:rPr>
          <w:noProof/>
        </w:rPr>
        <w:lastRenderedPageBreak/>
        <w:t>[175]</w:t>
      </w:r>
      <w:r w:rsidRPr="0010026B">
        <w:rPr>
          <w:noProof/>
        </w:rPr>
        <w:tab/>
        <w:t xml:space="preserve">L. Yin and J. Xie, “Multi-temporal-spatial-scale temporal convolution network for short-term load forecasting of power systems,” </w:t>
      </w:r>
      <w:r w:rsidRPr="0010026B">
        <w:rPr>
          <w:i/>
          <w:iCs/>
          <w:noProof/>
        </w:rPr>
        <w:t>Appl. Energy</w:t>
      </w:r>
      <w:r w:rsidRPr="0010026B">
        <w:rPr>
          <w:noProof/>
        </w:rPr>
        <w:t>, 2021, doi: 10.1016/j.apenergy.2020.116328.</w:t>
      </w:r>
    </w:p>
    <w:p w14:paraId="1F05104B" w14:textId="77777777" w:rsidR="0010026B" w:rsidRPr="0010026B" w:rsidRDefault="0010026B" w:rsidP="0010026B">
      <w:pPr>
        <w:widowControl w:val="0"/>
        <w:autoSpaceDE w:val="0"/>
        <w:autoSpaceDN w:val="0"/>
        <w:adjustRightInd w:val="0"/>
        <w:ind w:left="640" w:hanging="640"/>
        <w:rPr>
          <w:noProof/>
        </w:rPr>
      </w:pPr>
      <w:r w:rsidRPr="0010026B">
        <w:rPr>
          <w:noProof/>
        </w:rPr>
        <w:t>[176]</w:t>
      </w:r>
      <w:r w:rsidRPr="0010026B">
        <w:rPr>
          <w:noProof/>
        </w:rPr>
        <w:tab/>
        <w:t xml:space="preserve">S. Panigrahi, Y. Karali, and H. S. Behera, “Normalize Time Series and Forecast using Evolutionary Neural Network,” </w:t>
      </w:r>
      <w:r w:rsidRPr="0010026B">
        <w:rPr>
          <w:i/>
          <w:iCs/>
          <w:noProof/>
        </w:rPr>
        <w:t>Int. J. Comput. Appl.</w:t>
      </w:r>
      <w:r w:rsidRPr="0010026B">
        <w:rPr>
          <w:noProof/>
        </w:rPr>
        <w:t>, 2013.</w:t>
      </w:r>
    </w:p>
    <w:p w14:paraId="204EE13E" w14:textId="77777777" w:rsidR="0010026B" w:rsidRPr="0010026B" w:rsidRDefault="0010026B" w:rsidP="0010026B">
      <w:pPr>
        <w:widowControl w:val="0"/>
        <w:autoSpaceDE w:val="0"/>
        <w:autoSpaceDN w:val="0"/>
        <w:adjustRightInd w:val="0"/>
        <w:ind w:left="640" w:hanging="640"/>
        <w:rPr>
          <w:noProof/>
        </w:rPr>
      </w:pPr>
      <w:r w:rsidRPr="0010026B">
        <w:rPr>
          <w:noProof/>
        </w:rPr>
        <w:t>[177]</w:t>
      </w:r>
      <w:r w:rsidRPr="0010026B">
        <w:rPr>
          <w:noProof/>
        </w:rPr>
        <w:tab/>
        <w:t xml:space="preserve">M. H. Beale, M. T. Hagan, and H. B. Demuth, </w:t>
      </w:r>
      <w:r w:rsidRPr="0010026B">
        <w:rPr>
          <w:i/>
          <w:iCs/>
          <w:noProof/>
        </w:rPr>
        <w:t xml:space="preserve">Neural Network Toolbox </w:t>
      </w:r>
      <w:r w:rsidRPr="0010026B">
        <w:rPr>
          <w:i/>
          <w:iCs/>
          <w:noProof/>
          <w:vertAlign w:val="superscript"/>
        </w:rPr>
        <w:t>TM</w:t>
      </w:r>
      <w:r w:rsidRPr="0010026B">
        <w:rPr>
          <w:i/>
          <w:iCs/>
          <w:noProof/>
        </w:rPr>
        <w:t xml:space="preserve"> 7 User ’ s Guide</w:t>
      </w:r>
      <w:r w:rsidRPr="0010026B">
        <w:rPr>
          <w:noProof/>
        </w:rPr>
        <w:t>. 2010.</w:t>
      </w:r>
    </w:p>
    <w:p w14:paraId="0D23D2C1" w14:textId="77777777" w:rsidR="0010026B" w:rsidRPr="0010026B" w:rsidRDefault="0010026B" w:rsidP="0010026B">
      <w:pPr>
        <w:widowControl w:val="0"/>
        <w:autoSpaceDE w:val="0"/>
        <w:autoSpaceDN w:val="0"/>
        <w:adjustRightInd w:val="0"/>
        <w:ind w:left="640" w:hanging="640"/>
        <w:rPr>
          <w:noProof/>
        </w:rPr>
      </w:pPr>
      <w:r w:rsidRPr="0010026B">
        <w:rPr>
          <w:noProof/>
        </w:rPr>
        <w:t>[178]</w:t>
      </w:r>
      <w:r w:rsidRPr="0010026B">
        <w:rPr>
          <w:noProof/>
        </w:rPr>
        <w:tab/>
        <w:t>“Long short-term memory (LSTM) layer - MATLAB.” https://www.mathworks.com/help/deeplearning/ref/nnet.cnn.layer.lstmlayer.html (accessed Oct. 21, 2021).</w:t>
      </w:r>
    </w:p>
    <w:p w14:paraId="3258F7AD" w14:textId="77777777" w:rsidR="0010026B" w:rsidRPr="0010026B" w:rsidRDefault="0010026B" w:rsidP="0010026B">
      <w:pPr>
        <w:widowControl w:val="0"/>
        <w:autoSpaceDE w:val="0"/>
        <w:autoSpaceDN w:val="0"/>
        <w:adjustRightInd w:val="0"/>
        <w:ind w:left="640" w:hanging="640"/>
        <w:rPr>
          <w:noProof/>
        </w:rPr>
      </w:pPr>
      <w:r w:rsidRPr="0010026B">
        <w:rPr>
          <w:noProof/>
        </w:rPr>
        <w:t>[179]</w:t>
      </w:r>
      <w:r w:rsidRPr="0010026B">
        <w:rPr>
          <w:noProof/>
        </w:rPr>
        <w:tab/>
        <w:t xml:space="preserve">I. K. M. Jais, A. R. Ismail, and S. Q. Nisa, “Adam Optimization Algorithm for Wide and Deep Neural Network,” </w:t>
      </w:r>
      <w:r w:rsidRPr="0010026B">
        <w:rPr>
          <w:i/>
          <w:iCs/>
          <w:noProof/>
        </w:rPr>
        <w:t>Knowl. Eng. Data Sci.</w:t>
      </w:r>
      <w:r w:rsidRPr="0010026B">
        <w:rPr>
          <w:noProof/>
        </w:rPr>
        <w:t>, 2019, doi: 10.17977/um018v2i12019p41-46.</w:t>
      </w:r>
    </w:p>
    <w:p w14:paraId="1A227F37" w14:textId="77777777" w:rsidR="0010026B" w:rsidRPr="0010026B" w:rsidRDefault="0010026B" w:rsidP="0010026B">
      <w:pPr>
        <w:widowControl w:val="0"/>
        <w:autoSpaceDE w:val="0"/>
        <w:autoSpaceDN w:val="0"/>
        <w:adjustRightInd w:val="0"/>
        <w:ind w:left="640" w:hanging="640"/>
        <w:rPr>
          <w:noProof/>
        </w:rPr>
      </w:pPr>
      <w:r w:rsidRPr="0010026B">
        <w:rPr>
          <w:noProof/>
        </w:rPr>
        <w:t>[180]</w:t>
      </w:r>
      <w:r w:rsidRPr="0010026B">
        <w:rPr>
          <w:noProof/>
        </w:rPr>
        <w:tab/>
        <w:t xml:space="preserve">M. Barman and N. B. Dev Choudhury, “Season specific approach for short-term load forecasting based on hybrid FA-SVM and similarity concept,” </w:t>
      </w:r>
      <w:r w:rsidRPr="0010026B">
        <w:rPr>
          <w:i/>
          <w:iCs/>
          <w:noProof/>
        </w:rPr>
        <w:t>Energy</w:t>
      </w:r>
      <w:r w:rsidRPr="0010026B">
        <w:rPr>
          <w:noProof/>
        </w:rPr>
        <w:t>, 2019, doi: 10.1016/j.energy.2019.03.010.</w:t>
      </w:r>
    </w:p>
    <w:p w14:paraId="40867144" w14:textId="1368621E" w:rsidR="00287359" w:rsidRDefault="00287359" w:rsidP="00287359">
      <w:pPr>
        <w:sectPr w:rsidR="00287359" w:rsidSect="00CF19C9">
          <w:headerReference w:type="default" r:id="rId152"/>
          <w:footerReference w:type="default" r:id="rId153"/>
          <w:pgSz w:w="12240" w:h="15840" w:code="1"/>
          <w:pgMar w:top="1440" w:right="1440" w:bottom="1440" w:left="2160" w:header="720" w:footer="720" w:gutter="0"/>
          <w:pgNumType w:start="1"/>
          <w:cols w:space="720"/>
          <w:docGrid w:linePitch="360"/>
        </w:sectPr>
      </w:pPr>
      <w:r>
        <w:fldChar w:fldCharType="end"/>
      </w:r>
    </w:p>
    <w:p w14:paraId="00B415E6" w14:textId="0FF111BC" w:rsidR="00654DE3" w:rsidRDefault="00AF67B7" w:rsidP="00C92783">
      <w:pPr>
        <w:pStyle w:val="Appendix"/>
      </w:pPr>
      <w:bookmarkStart w:id="240" w:name="_Toc86260386"/>
      <w:r>
        <w:lastRenderedPageBreak/>
        <w:t>Appendix</w:t>
      </w:r>
      <w:bookmarkEnd w:id="240"/>
    </w:p>
    <w:p w14:paraId="4A72A3C8" w14:textId="2539FA8F" w:rsidR="00571BE4" w:rsidRDefault="00571BE4" w:rsidP="00571BE4">
      <w:pPr>
        <w:pStyle w:val="Heading2"/>
      </w:pPr>
      <w:bookmarkStart w:id="241" w:name="_Toc86260387"/>
      <w:r>
        <w:t>1.1 Overall Performance Metrics</w:t>
      </w:r>
      <w:bookmarkEnd w:id="241"/>
    </w:p>
    <w:p w14:paraId="187013F8" w14:textId="659C4476" w:rsidR="00E93B16" w:rsidRDefault="006143E0" w:rsidP="006143E0">
      <w:pPr>
        <w:pStyle w:val="Heading3"/>
      </w:pPr>
      <w:bookmarkStart w:id="242" w:name="_Toc86260388"/>
      <w:r>
        <w:t xml:space="preserve">1.1.1 </w:t>
      </w:r>
      <w:r w:rsidR="00175B13">
        <w:t xml:space="preserve">The </w:t>
      </w:r>
      <w:r>
        <w:t>Toronto Dataset</w:t>
      </w:r>
      <w:bookmarkEnd w:id="242"/>
    </w:p>
    <w:p w14:paraId="5473D86A" w14:textId="77777777" w:rsidR="00175B13" w:rsidRDefault="00175B13" w:rsidP="00175B13">
      <w:pPr>
        <w:keepNext/>
        <w:jc w:val="center"/>
      </w:pPr>
      <w:r w:rsidRPr="00175B13">
        <w:drawing>
          <wp:inline distT="0" distB="0" distL="0" distR="0" wp14:anchorId="711AB9BC" wp14:editId="05B832A4">
            <wp:extent cx="5457825" cy="1497499"/>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67608" cy="1500183"/>
                    </a:xfrm>
                    <a:prstGeom prst="rect">
                      <a:avLst/>
                    </a:prstGeom>
                    <a:noFill/>
                    <a:ln>
                      <a:noFill/>
                    </a:ln>
                  </pic:spPr>
                </pic:pic>
              </a:graphicData>
            </a:graphic>
          </wp:inline>
        </w:drawing>
      </w:r>
    </w:p>
    <w:p w14:paraId="4E35F579" w14:textId="0C136340" w:rsidR="006143E0" w:rsidRDefault="00175B13" w:rsidP="00175B13">
      <w:pPr>
        <w:pStyle w:val="Caption"/>
        <w:jc w:val="center"/>
      </w:pPr>
      <w:bookmarkStart w:id="243" w:name="_Toc86260403"/>
      <w:r>
        <w:t xml:space="preserve">Table </w:t>
      </w:r>
      <w:fldSimple w:instr=" SEQ Table \* ARABIC ">
        <w:r w:rsidR="00004E51">
          <w:rPr>
            <w:noProof/>
          </w:rPr>
          <w:t>13</w:t>
        </w:r>
      </w:fldSimple>
      <w:r>
        <w:t xml:space="preserve"> – The Overall Performance Metrics – Toronto Dataset</w:t>
      </w:r>
      <w:bookmarkEnd w:id="243"/>
    </w:p>
    <w:p w14:paraId="55F5D20F" w14:textId="4B68ADC1" w:rsidR="00175B13" w:rsidRDefault="00175B13" w:rsidP="00175B13">
      <w:pPr>
        <w:pStyle w:val="Heading3"/>
      </w:pPr>
      <w:bookmarkStart w:id="244" w:name="_Toc86260389"/>
      <w:r>
        <w:t>1.1.2 The Ottawa Dataset</w:t>
      </w:r>
      <w:bookmarkEnd w:id="244"/>
    </w:p>
    <w:p w14:paraId="7CB3CE0D" w14:textId="13E1D0E0" w:rsidR="00174E49" w:rsidRDefault="003162DE" w:rsidP="00174E49">
      <w:pPr>
        <w:keepNext/>
        <w:jc w:val="center"/>
      </w:pPr>
      <w:r w:rsidRPr="003162DE">
        <w:drawing>
          <wp:inline distT="0" distB="0" distL="0" distR="0" wp14:anchorId="6EFD5B51" wp14:editId="3BA6278D">
            <wp:extent cx="5311408" cy="145732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15360" cy="1458409"/>
                    </a:xfrm>
                    <a:prstGeom prst="rect">
                      <a:avLst/>
                    </a:prstGeom>
                    <a:noFill/>
                    <a:ln>
                      <a:noFill/>
                    </a:ln>
                  </pic:spPr>
                </pic:pic>
              </a:graphicData>
            </a:graphic>
          </wp:inline>
        </w:drawing>
      </w:r>
    </w:p>
    <w:p w14:paraId="09DE96B7" w14:textId="6CD9AECA" w:rsidR="00175B13" w:rsidRDefault="00174E49" w:rsidP="00174E49">
      <w:pPr>
        <w:pStyle w:val="Caption"/>
        <w:jc w:val="center"/>
      </w:pPr>
      <w:bookmarkStart w:id="245" w:name="_Toc86260404"/>
      <w:r>
        <w:t xml:space="preserve">Table </w:t>
      </w:r>
      <w:fldSimple w:instr=" SEQ Table \* ARABIC ">
        <w:r w:rsidR="00004E51">
          <w:rPr>
            <w:noProof/>
          </w:rPr>
          <w:t>14</w:t>
        </w:r>
      </w:fldSimple>
      <w:r>
        <w:t xml:space="preserve"> - </w:t>
      </w:r>
      <w:r>
        <w:t xml:space="preserve">The Overall Performance Metrics – </w:t>
      </w:r>
      <w:r>
        <w:t>Ottawa</w:t>
      </w:r>
      <w:r>
        <w:t xml:space="preserve"> Dataset</w:t>
      </w:r>
      <w:bookmarkEnd w:id="245"/>
    </w:p>
    <w:p w14:paraId="4D938477" w14:textId="704812BA" w:rsidR="00033DD7" w:rsidRDefault="00033DD7" w:rsidP="00033DD7">
      <w:pPr>
        <w:pStyle w:val="Heading3"/>
      </w:pPr>
      <w:bookmarkStart w:id="246" w:name="_Toc86260390"/>
      <w:r>
        <w:lastRenderedPageBreak/>
        <w:t>1.1.3 The Saint John Dataset</w:t>
      </w:r>
      <w:bookmarkEnd w:id="246"/>
    </w:p>
    <w:p w14:paraId="06BABDE6" w14:textId="77777777" w:rsidR="003162DE" w:rsidRDefault="003162DE" w:rsidP="003162DE">
      <w:pPr>
        <w:keepNext/>
        <w:jc w:val="center"/>
      </w:pPr>
      <w:r w:rsidRPr="003162DE">
        <w:drawing>
          <wp:inline distT="0" distB="0" distL="0" distR="0" wp14:anchorId="177FE484" wp14:editId="2942A7F1">
            <wp:extent cx="5276693" cy="14478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82236" cy="1449321"/>
                    </a:xfrm>
                    <a:prstGeom prst="rect">
                      <a:avLst/>
                    </a:prstGeom>
                    <a:noFill/>
                    <a:ln>
                      <a:noFill/>
                    </a:ln>
                  </pic:spPr>
                </pic:pic>
              </a:graphicData>
            </a:graphic>
          </wp:inline>
        </w:drawing>
      </w:r>
    </w:p>
    <w:p w14:paraId="7BDE979E" w14:textId="1C143A4C" w:rsidR="003162DE" w:rsidRDefault="003162DE" w:rsidP="003162DE">
      <w:pPr>
        <w:pStyle w:val="Caption"/>
        <w:jc w:val="center"/>
      </w:pPr>
      <w:bookmarkStart w:id="247" w:name="_Toc86260405"/>
      <w:r>
        <w:t xml:space="preserve">Table </w:t>
      </w:r>
      <w:fldSimple w:instr=" SEQ Table \* ARABIC ">
        <w:r w:rsidR="00004E51">
          <w:rPr>
            <w:noProof/>
          </w:rPr>
          <w:t>15</w:t>
        </w:r>
      </w:fldSimple>
      <w:r>
        <w:t xml:space="preserve"> - </w:t>
      </w:r>
      <w:r>
        <w:t xml:space="preserve">The Overall Performance Metrics – </w:t>
      </w:r>
      <w:r>
        <w:t>Saint John</w:t>
      </w:r>
      <w:r>
        <w:t xml:space="preserve"> Dataset</w:t>
      </w:r>
      <w:bookmarkEnd w:id="247"/>
    </w:p>
    <w:p w14:paraId="180366DA" w14:textId="256B8BE6" w:rsidR="003162DE" w:rsidRPr="003162DE" w:rsidRDefault="003162DE" w:rsidP="003162DE">
      <w:pPr>
        <w:pStyle w:val="Caption"/>
        <w:jc w:val="center"/>
      </w:pPr>
    </w:p>
    <w:p w14:paraId="09D84CAA" w14:textId="77777777" w:rsidR="00175B13" w:rsidRDefault="00175B13">
      <w:pPr>
        <w:spacing w:line="240" w:lineRule="auto"/>
        <w:jc w:val="left"/>
        <w:rPr>
          <w:highlight w:val="cyan"/>
        </w:rPr>
      </w:pPr>
      <w:r>
        <w:rPr>
          <w:highlight w:val="cyan"/>
        </w:rPr>
        <w:br w:type="page"/>
      </w:r>
    </w:p>
    <w:p w14:paraId="774892F6" w14:textId="67E417A9" w:rsidR="003819CA" w:rsidRDefault="003819CA">
      <w:pPr>
        <w:sectPr w:rsidR="003819CA"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248" w:name="_Toc172013004"/>
      <w:r w:rsidRPr="006269F5">
        <w:rPr>
          <w:b/>
          <w:sz w:val="28"/>
        </w:rPr>
        <w:lastRenderedPageBreak/>
        <w:t>Curriculum Vitae</w:t>
      </w:r>
      <w:bookmarkEnd w:id="248"/>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57"/>
      <w:headerReference w:type="default" r:id="rId158"/>
      <w:footerReference w:type="default" r:id="rId159"/>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Dawn MacIsaac" w:date="2021-10-13T07:51:00Z" w:initials="DM">
    <w:p w14:paraId="3492DB0E" w14:textId="3CD99BEE" w:rsidR="009D2865" w:rsidRDefault="009D2865">
      <w:pPr>
        <w:pStyle w:val="CommentText"/>
      </w:pPr>
      <w:r>
        <w:rPr>
          <w:rStyle w:val="CommentReference"/>
        </w:rPr>
        <w:annotationRef/>
      </w:r>
      <w:r>
        <w:t>I’d prefer not to have an outline.  If you write the previous section in terms of objectives, you can probably do something like “This objective is detailed in Chapter 3 of the thesis’.</w:t>
      </w:r>
    </w:p>
  </w:comment>
  <w:comment w:id="13" w:author="Tolulope Olugbenga" w:date="2021-10-17T12:02:00Z" w:initials="TO">
    <w:p w14:paraId="57239B9E" w14:textId="1A7F5E5D" w:rsidR="00495ACC" w:rsidRDefault="00495ACC">
      <w:pPr>
        <w:pStyle w:val="CommentText"/>
      </w:pPr>
      <w:r>
        <w:rPr>
          <w:rStyle w:val="CommentReference"/>
        </w:rPr>
        <w:annotationRef/>
      </w:r>
      <w:r w:rsidRPr="00495ACC">
        <w:t>I'm not entirely sure how to integrate this section with the preceding while still keeping it clear and simple to understand for the reader.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92DB0E" w15:done="0"/>
  <w15:commentEx w15:paraId="57239B9E" w15:paraIdParent="3492DB0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10E65" w16cex:dateUtc="2021-10-13T10:51:00Z"/>
  <w16cex:commentExtensible w16cex:durableId="25168F5A" w16cex:dateUtc="2021-10-17T16: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92DB0E" w16cid:durableId="25110E65"/>
  <w16cid:commentId w16cid:paraId="57239B9E" w16cid:durableId="25168F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3C503" w14:textId="77777777" w:rsidR="00B11079" w:rsidRDefault="00B11079">
      <w:r>
        <w:separator/>
      </w:r>
    </w:p>
    <w:p w14:paraId="1FC9D05E" w14:textId="77777777" w:rsidR="00B11079" w:rsidRDefault="00B11079"/>
    <w:p w14:paraId="1C4B7C8B" w14:textId="77777777" w:rsidR="00B11079" w:rsidRDefault="00B11079"/>
    <w:p w14:paraId="16F5A489" w14:textId="77777777" w:rsidR="00B11079" w:rsidRDefault="00B11079"/>
    <w:p w14:paraId="68B5CC8C" w14:textId="77777777" w:rsidR="00B11079" w:rsidRDefault="00B11079"/>
    <w:p w14:paraId="2174FA37" w14:textId="77777777" w:rsidR="00B11079" w:rsidRDefault="00B11079"/>
    <w:p w14:paraId="1FAFE447" w14:textId="77777777" w:rsidR="00B11079" w:rsidRDefault="00B11079"/>
    <w:p w14:paraId="39D53888" w14:textId="77777777" w:rsidR="00B11079" w:rsidRDefault="00B11079"/>
    <w:p w14:paraId="43E690D9" w14:textId="77777777" w:rsidR="00B11079" w:rsidRDefault="00B11079"/>
  </w:endnote>
  <w:endnote w:type="continuationSeparator" w:id="0">
    <w:p w14:paraId="2EC76FD7" w14:textId="77777777" w:rsidR="00B11079" w:rsidRDefault="00B11079">
      <w:r>
        <w:continuationSeparator/>
      </w:r>
    </w:p>
    <w:p w14:paraId="341A4D6B" w14:textId="77777777" w:rsidR="00B11079" w:rsidRDefault="00B11079"/>
    <w:p w14:paraId="7018D231" w14:textId="77777777" w:rsidR="00B11079" w:rsidRDefault="00B11079"/>
    <w:p w14:paraId="03449738" w14:textId="77777777" w:rsidR="00B11079" w:rsidRDefault="00B11079"/>
    <w:p w14:paraId="7969E4BB" w14:textId="77777777" w:rsidR="00B11079" w:rsidRDefault="00B11079"/>
    <w:p w14:paraId="6E78CC46" w14:textId="77777777" w:rsidR="00B11079" w:rsidRDefault="00B11079"/>
    <w:p w14:paraId="2B419164" w14:textId="77777777" w:rsidR="00B11079" w:rsidRDefault="00B11079"/>
    <w:p w14:paraId="0D737BD4" w14:textId="77777777" w:rsidR="00B11079" w:rsidRDefault="00B11079"/>
    <w:p w14:paraId="226226F8" w14:textId="77777777" w:rsidR="00B11079" w:rsidRDefault="00B110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4F369160"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D38EA" w14:textId="77777777" w:rsidR="00B11079" w:rsidRDefault="00B11079">
      <w:r>
        <w:separator/>
      </w:r>
    </w:p>
    <w:p w14:paraId="5DED233A" w14:textId="77777777" w:rsidR="00B11079" w:rsidRDefault="00B11079"/>
  </w:footnote>
  <w:footnote w:type="continuationSeparator" w:id="0">
    <w:p w14:paraId="144CB065" w14:textId="77777777" w:rsidR="00B11079" w:rsidRDefault="00B11079">
      <w:r>
        <w:continuationSeparator/>
      </w:r>
    </w:p>
    <w:p w14:paraId="5D17DC58" w14:textId="77777777" w:rsidR="00B11079" w:rsidRDefault="00B11079"/>
  </w:footnote>
  <w:footnote w:type="continuationNotice" w:id="1">
    <w:p w14:paraId="2D4C5346" w14:textId="77777777" w:rsidR="00B11079" w:rsidRPr="00C92783" w:rsidRDefault="00B11079" w:rsidP="00C92783">
      <w:pPr>
        <w:pStyle w:val="Footer"/>
      </w:pPr>
    </w:p>
    <w:p w14:paraId="64236E88" w14:textId="77777777" w:rsidR="00B11079" w:rsidRDefault="00B110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2075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D30CD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C602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5C49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8C261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5FEF2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3627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536B97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5816F9"/>
    <w:multiLevelType w:val="hybridMultilevel"/>
    <w:tmpl w:val="4C7E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21500"/>
    <w:multiLevelType w:val="multilevel"/>
    <w:tmpl w:val="22569776"/>
    <w:lvl w:ilvl="0">
      <w:start w:val="2"/>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7417198"/>
    <w:multiLevelType w:val="hybridMultilevel"/>
    <w:tmpl w:val="93FC997A"/>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CF953D9"/>
    <w:multiLevelType w:val="multilevel"/>
    <w:tmpl w:val="DF1860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FE74245"/>
    <w:multiLevelType w:val="multilevel"/>
    <w:tmpl w:val="1AB0278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1826358"/>
    <w:multiLevelType w:val="hybridMultilevel"/>
    <w:tmpl w:val="CB342E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231262B"/>
    <w:multiLevelType w:val="multilevel"/>
    <w:tmpl w:val="0E3EBDC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5F4707B"/>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1A2250D9"/>
    <w:multiLevelType w:val="hybridMultilevel"/>
    <w:tmpl w:val="28A82F44"/>
    <w:lvl w:ilvl="0" w:tplc="886632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E925D7"/>
    <w:multiLevelType w:val="hybridMultilevel"/>
    <w:tmpl w:val="A65EFA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20B14CC8"/>
    <w:multiLevelType w:val="hybridMultilevel"/>
    <w:tmpl w:val="D382B7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22ED28F6"/>
    <w:multiLevelType w:val="multilevel"/>
    <w:tmpl w:val="3580E8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3995227"/>
    <w:multiLevelType w:val="multilevel"/>
    <w:tmpl w:val="C07C0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6332E1F"/>
    <w:multiLevelType w:val="hybridMultilevel"/>
    <w:tmpl w:val="232CB4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6C934C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0AC7FA9"/>
    <w:multiLevelType w:val="multilevel"/>
    <w:tmpl w:val="9E72253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324F4CD8"/>
    <w:multiLevelType w:val="hybridMultilevel"/>
    <w:tmpl w:val="2F728738"/>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6C5540E"/>
    <w:multiLevelType w:val="multilevel"/>
    <w:tmpl w:val="ABD21AF2"/>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01D6636"/>
    <w:multiLevelType w:val="hybridMultilevel"/>
    <w:tmpl w:val="227690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214288"/>
    <w:multiLevelType w:val="hybridMultilevel"/>
    <w:tmpl w:val="A89016D6"/>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0754D08"/>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53FD46D0"/>
    <w:multiLevelType w:val="multilevel"/>
    <w:tmpl w:val="CE229F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44F162D"/>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560B30C3"/>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58FC7E0F"/>
    <w:multiLevelType w:val="multilevel"/>
    <w:tmpl w:val="5F42E2F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5DD916F6"/>
    <w:multiLevelType w:val="hybridMultilevel"/>
    <w:tmpl w:val="B27AA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C72C3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7" w15:restartNumberingAfterBreak="0">
    <w:nsid w:val="65AA6E64"/>
    <w:multiLevelType w:val="hybridMultilevel"/>
    <w:tmpl w:val="728CFC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69594696"/>
    <w:multiLevelType w:val="multilevel"/>
    <w:tmpl w:val="6E6A3F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1CB4007"/>
    <w:multiLevelType w:val="hybridMultilevel"/>
    <w:tmpl w:val="20DCE768"/>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0" w15:restartNumberingAfterBreak="0">
    <w:nsid w:val="7C2F578F"/>
    <w:multiLevelType w:val="hybridMultilevel"/>
    <w:tmpl w:val="BA165DA6"/>
    <w:lvl w:ilvl="0" w:tplc="3F308AC4">
      <w:start w:val="1"/>
      <w:numFmt w:val="bullet"/>
      <w:lvlText w:val=""/>
      <w:lvlJc w:val="left"/>
      <w:pPr>
        <w:tabs>
          <w:tab w:val="num" w:pos="720"/>
        </w:tabs>
        <w:ind w:left="720" w:hanging="360"/>
      </w:pPr>
      <w:rPr>
        <w:rFonts w:ascii="Wingdings 3" w:hAnsi="Wingdings 3" w:hint="default"/>
      </w:rPr>
    </w:lvl>
    <w:lvl w:ilvl="1" w:tplc="148C99FE" w:tentative="1">
      <w:start w:val="1"/>
      <w:numFmt w:val="bullet"/>
      <w:lvlText w:val=""/>
      <w:lvlJc w:val="left"/>
      <w:pPr>
        <w:tabs>
          <w:tab w:val="num" w:pos="1440"/>
        </w:tabs>
        <w:ind w:left="1440" w:hanging="360"/>
      </w:pPr>
      <w:rPr>
        <w:rFonts w:ascii="Wingdings 3" w:hAnsi="Wingdings 3" w:hint="default"/>
      </w:rPr>
    </w:lvl>
    <w:lvl w:ilvl="2" w:tplc="506A6CAA" w:tentative="1">
      <w:start w:val="1"/>
      <w:numFmt w:val="bullet"/>
      <w:lvlText w:val=""/>
      <w:lvlJc w:val="left"/>
      <w:pPr>
        <w:tabs>
          <w:tab w:val="num" w:pos="2160"/>
        </w:tabs>
        <w:ind w:left="2160" w:hanging="360"/>
      </w:pPr>
      <w:rPr>
        <w:rFonts w:ascii="Wingdings 3" w:hAnsi="Wingdings 3" w:hint="default"/>
      </w:rPr>
    </w:lvl>
    <w:lvl w:ilvl="3" w:tplc="479CC3DC" w:tentative="1">
      <w:start w:val="1"/>
      <w:numFmt w:val="bullet"/>
      <w:lvlText w:val=""/>
      <w:lvlJc w:val="left"/>
      <w:pPr>
        <w:tabs>
          <w:tab w:val="num" w:pos="2880"/>
        </w:tabs>
        <w:ind w:left="2880" w:hanging="360"/>
      </w:pPr>
      <w:rPr>
        <w:rFonts w:ascii="Wingdings 3" w:hAnsi="Wingdings 3" w:hint="default"/>
      </w:rPr>
    </w:lvl>
    <w:lvl w:ilvl="4" w:tplc="6A140B3E" w:tentative="1">
      <w:start w:val="1"/>
      <w:numFmt w:val="bullet"/>
      <w:lvlText w:val=""/>
      <w:lvlJc w:val="left"/>
      <w:pPr>
        <w:tabs>
          <w:tab w:val="num" w:pos="3600"/>
        </w:tabs>
        <w:ind w:left="3600" w:hanging="360"/>
      </w:pPr>
      <w:rPr>
        <w:rFonts w:ascii="Wingdings 3" w:hAnsi="Wingdings 3" w:hint="default"/>
      </w:rPr>
    </w:lvl>
    <w:lvl w:ilvl="5" w:tplc="B75CE9A0" w:tentative="1">
      <w:start w:val="1"/>
      <w:numFmt w:val="bullet"/>
      <w:lvlText w:val=""/>
      <w:lvlJc w:val="left"/>
      <w:pPr>
        <w:tabs>
          <w:tab w:val="num" w:pos="4320"/>
        </w:tabs>
        <w:ind w:left="4320" w:hanging="360"/>
      </w:pPr>
      <w:rPr>
        <w:rFonts w:ascii="Wingdings 3" w:hAnsi="Wingdings 3" w:hint="default"/>
      </w:rPr>
    </w:lvl>
    <w:lvl w:ilvl="6" w:tplc="3DC8A4F6" w:tentative="1">
      <w:start w:val="1"/>
      <w:numFmt w:val="bullet"/>
      <w:lvlText w:val=""/>
      <w:lvlJc w:val="left"/>
      <w:pPr>
        <w:tabs>
          <w:tab w:val="num" w:pos="5040"/>
        </w:tabs>
        <w:ind w:left="5040" w:hanging="360"/>
      </w:pPr>
      <w:rPr>
        <w:rFonts w:ascii="Wingdings 3" w:hAnsi="Wingdings 3" w:hint="default"/>
      </w:rPr>
    </w:lvl>
    <w:lvl w:ilvl="7" w:tplc="FE3CD038" w:tentative="1">
      <w:start w:val="1"/>
      <w:numFmt w:val="bullet"/>
      <w:lvlText w:val=""/>
      <w:lvlJc w:val="left"/>
      <w:pPr>
        <w:tabs>
          <w:tab w:val="num" w:pos="5760"/>
        </w:tabs>
        <w:ind w:left="5760" w:hanging="360"/>
      </w:pPr>
      <w:rPr>
        <w:rFonts w:ascii="Wingdings 3" w:hAnsi="Wingdings 3" w:hint="default"/>
      </w:rPr>
    </w:lvl>
    <w:lvl w:ilvl="8" w:tplc="820EB8C0" w:tentative="1">
      <w:start w:val="1"/>
      <w:numFmt w:val="bullet"/>
      <w:lvlText w:val=""/>
      <w:lvlJc w:val="left"/>
      <w:pPr>
        <w:tabs>
          <w:tab w:val="num" w:pos="6480"/>
        </w:tabs>
        <w:ind w:left="6480" w:hanging="360"/>
      </w:pPr>
      <w:rPr>
        <w:rFonts w:ascii="Wingdings 3" w:hAnsi="Wingdings 3"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7"/>
  </w:num>
  <w:num w:numId="12">
    <w:abstractNumId w:val="19"/>
  </w:num>
  <w:num w:numId="13">
    <w:abstractNumId w:val="32"/>
  </w:num>
  <w:num w:numId="14">
    <w:abstractNumId w:val="25"/>
  </w:num>
  <w:num w:numId="15">
    <w:abstractNumId w:val="17"/>
  </w:num>
  <w:num w:numId="16">
    <w:abstractNumId w:val="33"/>
  </w:num>
  <w:num w:numId="17">
    <w:abstractNumId w:val="36"/>
  </w:num>
  <w:num w:numId="18">
    <w:abstractNumId w:val="24"/>
  </w:num>
  <w:num w:numId="19">
    <w:abstractNumId w:val="30"/>
  </w:num>
  <w:num w:numId="20">
    <w:abstractNumId w:val="10"/>
  </w:num>
  <w:num w:numId="21">
    <w:abstractNumId w:val="22"/>
  </w:num>
  <w:num w:numId="22">
    <w:abstractNumId w:val="18"/>
  </w:num>
  <w:num w:numId="23">
    <w:abstractNumId w:val="11"/>
  </w:num>
  <w:num w:numId="24">
    <w:abstractNumId w:val="27"/>
  </w:num>
  <w:num w:numId="25">
    <w:abstractNumId w:val="14"/>
  </w:num>
  <w:num w:numId="26">
    <w:abstractNumId w:val="40"/>
  </w:num>
  <w:num w:numId="27">
    <w:abstractNumId w:val="34"/>
  </w:num>
  <w:num w:numId="28">
    <w:abstractNumId w:val="39"/>
  </w:num>
  <w:num w:numId="29">
    <w:abstractNumId w:val="16"/>
  </w:num>
  <w:num w:numId="30">
    <w:abstractNumId w:val="28"/>
  </w:num>
  <w:num w:numId="31">
    <w:abstractNumId w:val="35"/>
  </w:num>
  <w:num w:numId="32">
    <w:abstractNumId w:val="13"/>
  </w:num>
  <w:num w:numId="33">
    <w:abstractNumId w:val="29"/>
  </w:num>
  <w:num w:numId="34">
    <w:abstractNumId w:val="31"/>
  </w:num>
  <w:num w:numId="35">
    <w:abstractNumId w:val="21"/>
  </w:num>
  <w:num w:numId="36">
    <w:abstractNumId w:val="20"/>
  </w:num>
  <w:num w:numId="37">
    <w:abstractNumId w:val="15"/>
  </w:num>
  <w:num w:numId="38">
    <w:abstractNumId w:val="12"/>
  </w:num>
  <w:num w:numId="39">
    <w:abstractNumId w:val="23"/>
  </w:num>
  <w:num w:numId="40">
    <w:abstractNumId w:val="38"/>
  </w:num>
  <w:num w:numId="41">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MawFAP63c8ItAAAA"/>
  </w:docVars>
  <w:rsids>
    <w:rsidRoot w:val="008C4389"/>
    <w:rsid w:val="00001230"/>
    <w:rsid w:val="00001AB6"/>
    <w:rsid w:val="00002690"/>
    <w:rsid w:val="00003AED"/>
    <w:rsid w:val="00004E51"/>
    <w:rsid w:val="00005349"/>
    <w:rsid w:val="00005834"/>
    <w:rsid w:val="000068A0"/>
    <w:rsid w:val="00010ABA"/>
    <w:rsid w:val="00010F51"/>
    <w:rsid w:val="00011267"/>
    <w:rsid w:val="000112BB"/>
    <w:rsid w:val="000128D3"/>
    <w:rsid w:val="00013107"/>
    <w:rsid w:val="00014510"/>
    <w:rsid w:val="000148F4"/>
    <w:rsid w:val="000165F7"/>
    <w:rsid w:val="00016CC2"/>
    <w:rsid w:val="00017265"/>
    <w:rsid w:val="0001765A"/>
    <w:rsid w:val="00017CF1"/>
    <w:rsid w:val="000201CE"/>
    <w:rsid w:val="0002035C"/>
    <w:rsid w:val="000211D0"/>
    <w:rsid w:val="00021961"/>
    <w:rsid w:val="00021D20"/>
    <w:rsid w:val="00022BD4"/>
    <w:rsid w:val="00023362"/>
    <w:rsid w:val="00023D41"/>
    <w:rsid w:val="00024812"/>
    <w:rsid w:val="00024A99"/>
    <w:rsid w:val="000252E2"/>
    <w:rsid w:val="00025DC6"/>
    <w:rsid w:val="00026095"/>
    <w:rsid w:val="0002614A"/>
    <w:rsid w:val="00026237"/>
    <w:rsid w:val="00027267"/>
    <w:rsid w:val="00030565"/>
    <w:rsid w:val="000305CC"/>
    <w:rsid w:val="00030AD1"/>
    <w:rsid w:val="00030B63"/>
    <w:rsid w:val="0003127E"/>
    <w:rsid w:val="00032506"/>
    <w:rsid w:val="000326ED"/>
    <w:rsid w:val="00032AA2"/>
    <w:rsid w:val="00032B83"/>
    <w:rsid w:val="00032C57"/>
    <w:rsid w:val="0003301A"/>
    <w:rsid w:val="00033DD7"/>
    <w:rsid w:val="00035C61"/>
    <w:rsid w:val="000360A8"/>
    <w:rsid w:val="00036550"/>
    <w:rsid w:val="00036C82"/>
    <w:rsid w:val="000372F7"/>
    <w:rsid w:val="00037907"/>
    <w:rsid w:val="000379A2"/>
    <w:rsid w:val="00040840"/>
    <w:rsid w:val="00040D21"/>
    <w:rsid w:val="00041A29"/>
    <w:rsid w:val="0004290B"/>
    <w:rsid w:val="00043A72"/>
    <w:rsid w:val="00044156"/>
    <w:rsid w:val="00044AA0"/>
    <w:rsid w:val="00044CDE"/>
    <w:rsid w:val="00045120"/>
    <w:rsid w:val="00045798"/>
    <w:rsid w:val="00046639"/>
    <w:rsid w:val="00046EF6"/>
    <w:rsid w:val="0005038E"/>
    <w:rsid w:val="0005075A"/>
    <w:rsid w:val="00050D22"/>
    <w:rsid w:val="00051B56"/>
    <w:rsid w:val="0005318D"/>
    <w:rsid w:val="00054300"/>
    <w:rsid w:val="00054D25"/>
    <w:rsid w:val="00055946"/>
    <w:rsid w:val="000559FB"/>
    <w:rsid w:val="00056CED"/>
    <w:rsid w:val="0005712F"/>
    <w:rsid w:val="00060729"/>
    <w:rsid w:val="000609CB"/>
    <w:rsid w:val="00060E43"/>
    <w:rsid w:val="00062BBE"/>
    <w:rsid w:val="00065BAC"/>
    <w:rsid w:val="00065E97"/>
    <w:rsid w:val="00066B36"/>
    <w:rsid w:val="00066CAF"/>
    <w:rsid w:val="000672A0"/>
    <w:rsid w:val="0006755F"/>
    <w:rsid w:val="00070492"/>
    <w:rsid w:val="000705F4"/>
    <w:rsid w:val="0007061E"/>
    <w:rsid w:val="00071959"/>
    <w:rsid w:val="000725A8"/>
    <w:rsid w:val="0007309F"/>
    <w:rsid w:val="00073711"/>
    <w:rsid w:val="000747EC"/>
    <w:rsid w:val="00074F35"/>
    <w:rsid w:val="00077E12"/>
    <w:rsid w:val="00080973"/>
    <w:rsid w:val="000811A4"/>
    <w:rsid w:val="000812DE"/>
    <w:rsid w:val="00083A00"/>
    <w:rsid w:val="00083EEB"/>
    <w:rsid w:val="00084775"/>
    <w:rsid w:val="00085058"/>
    <w:rsid w:val="00085CF4"/>
    <w:rsid w:val="00087018"/>
    <w:rsid w:val="000904D6"/>
    <w:rsid w:val="000912AA"/>
    <w:rsid w:val="00091EB2"/>
    <w:rsid w:val="00092560"/>
    <w:rsid w:val="000929AF"/>
    <w:rsid w:val="00093B7E"/>
    <w:rsid w:val="00094871"/>
    <w:rsid w:val="000949D5"/>
    <w:rsid w:val="00095C95"/>
    <w:rsid w:val="00096339"/>
    <w:rsid w:val="0009633E"/>
    <w:rsid w:val="00096FDA"/>
    <w:rsid w:val="00097375"/>
    <w:rsid w:val="00097FD8"/>
    <w:rsid w:val="000A0060"/>
    <w:rsid w:val="000A0645"/>
    <w:rsid w:val="000A0F20"/>
    <w:rsid w:val="000A111B"/>
    <w:rsid w:val="000A20BD"/>
    <w:rsid w:val="000A28EC"/>
    <w:rsid w:val="000A2DB1"/>
    <w:rsid w:val="000A30C1"/>
    <w:rsid w:val="000A3154"/>
    <w:rsid w:val="000A3499"/>
    <w:rsid w:val="000A382E"/>
    <w:rsid w:val="000A3EC7"/>
    <w:rsid w:val="000A402A"/>
    <w:rsid w:val="000A42D7"/>
    <w:rsid w:val="000A4513"/>
    <w:rsid w:val="000A4EFE"/>
    <w:rsid w:val="000A5182"/>
    <w:rsid w:val="000A5F94"/>
    <w:rsid w:val="000A6D5C"/>
    <w:rsid w:val="000A7717"/>
    <w:rsid w:val="000B0583"/>
    <w:rsid w:val="000B0C36"/>
    <w:rsid w:val="000B1138"/>
    <w:rsid w:val="000B209D"/>
    <w:rsid w:val="000B213C"/>
    <w:rsid w:val="000B32A1"/>
    <w:rsid w:val="000B4A17"/>
    <w:rsid w:val="000B4DF9"/>
    <w:rsid w:val="000B57A7"/>
    <w:rsid w:val="000B5951"/>
    <w:rsid w:val="000B5D4C"/>
    <w:rsid w:val="000B6682"/>
    <w:rsid w:val="000B6A34"/>
    <w:rsid w:val="000B6B7A"/>
    <w:rsid w:val="000B7A5A"/>
    <w:rsid w:val="000B7D78"/>
    <w:rsid w:val="000C0298"/>
    <w:rsid w:val="000C22DD"/>
    <w:rsid w:val="000C320D"/>
    <w:rsid w:val="000C3614"/>
    <w:rsid w:val="000C480B"/>
    <w:rsid w:val="000C575A"/>
    <w:rsid w:val="000C57BB"/>
    <w:rsid w:val="000C65FE"/>
    <w:rsid w:val="000C6874"/>
    <w:rsid w:val="000C704E"/>
    <w:rsid w:val="000D0515"/>
    <w:rsid w:val="000D07CB"/>
    <w:rsid w:val="000D17B6"/>
    <w:rsid w:val="000D280C"/>
    <w:rsid w:val="000D2A41"/>
    <w:rsid w:val="000D4110"/>
    <w:rsid w:val="000D4162"/>
    <w:rsid w:val="000D4540"/>
    <w:rsid w:val="000D46B0"/>
    <w:rsid w:val="000D4AAE"/>
    <w:rsid w:val="000D5076"/>
    <w:rsid w:val="000D5A1D"/>
    <w:rsid w:val="000D662F"/>
    <w:rsid w:val="000D78E7"/>
    <w:rsid w:val="000E0567"/>
    <w:rsid w:val="000E13C8"/>
    <w:rsid w:val="000E1DCC"/>
    <w:rsid w:val="000E2104"/>
    <w:rsid w:val="000E5A42"/>
    <w:rsid w:val="000E7939"/>
    <w:rsid w:val="000F035F"/>
    <w:rsid w:val="000F09C0"/>
    <w:rsid w:val="000F0BDB"/>
    <w:rsid w:val="000F156C"/>
    <w:rsid w:val="000F2742"/>
    <w:rsid w:val="000F3D48"/>
    <w:rsid w:val="000F42B2"/>
    <w:rsid w:val="000F4580"/>
    <w:rsid w:val="000F4654"/>
    <w:rsid w:val="000F4EF8"/>
    <w:rsid w:val="000F62DF"/>
    <w:rsid w:val="000F6966"/>
    <w:rsid w:val="000F72A8"/>
    <w:rsid w:val="0010026B"/>
    <w:rsid w:val="00100391"/>
    <w:rsid w:val="001004CE"/>
    <w:rsid w:val="00103328"/>
    <w:rsid w:val="001042B1"/>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5679"/>
    <w:rsid w:val="00116916"/>
    <w:rsid w:val="00117679"/>
    <w:rsid w:val="001204A8"/>
    <w:rsid w:val="0012097E"/>
    <w:rsid w:val="00121315"/>
    <w:rsid w:val="00122F13"/>
    <w:rsid w:val="001240BB"/>
    <w:rsid w:val="00124333"/>
    <w:rsid w:val="00124664"/>
    <w:rsid w:val="001253D2"/>
    <w:rsid w:val="00125519"/>
    <w:rsid w:val="001255C7"/>
    <w:rsid w:val="00126C1B"/>
    <w:rsid w:val="00130E7E"/>
    <w:rsid w:val="001316D0"/>
    <w:rsid w:val="001331BA"/>
    <w:rsid w:val="001350B8"/>
    <w:rsid w:val="00135693"/>
    <w:rsid w:val="00135BBA"/>
    <w:rsid w:val="00136209"/>
    <w:rsid w:val="00136262"/>
    <w:rsid w:val="001365CD"/>
    <w:rsid w:val="00136FC3"/>
    <w:rsid w:val="0014008E"/>
    <w:rsid w:val="00140391"/>
    <w:rsid w:val="00142014"/>
    <w:rsid w:val="00142447"/>
    <w:rsid w:val="001436DE"/>
    <w:rsid w:val="00143A19"/>
    <w:rsid w:val="00143B9A"/>
    <w:rsid w:val="00144873"/>
    <w:rsid w:val="00144E96"/>
    <w:rsid w:val="00144FD7"/>
    <w:rsid w:val="0014554C"/>
    <w:rsid w:val="00150161"/>
    <w:rsid w:val="00150CBA"/>
    <w:rsid w:val="0015144D"/>
    <w:rsid w:val="00151630"/>
    <w:rsid w:val="001525A0"/>
    <w:rsid w:val="00152BA6"/>
    <w:rsid w:val="00152F39"/>
    <w:rsid w:val="001538D2"/>
    <w:rsid w:val="00153A16"/>
    <w:rsid w:val="0015421C"/>
    <w:rsid w:val="001569BF"/>
    <w:rsid w:val="001574E8"/>
    <w:rsid w:val="0016204E"/>
    <w:rsid w:val="00162246"/>
    <w:rsid w:val="00162784"/>
    <w:rsid w:val="00162D48"/>
    <w:rsid w:val="001634DB"/>
    <w:rsid w:val="00164120"/>
    <w:rsid w:val="00164311"/>
    <w:rsid w:val="00165D1C"/>
    <w:rsid w:val="00166AA2"/>
    <w:rsid w:val="00171F4E"/>
    <w:rsid w:val="00172D44"/>
    <w:rsid w:val="00172E3C"/>
    <w:rsid w:val="00172F53"/>
    <w:rsid w:val="00174304"/>
    <w:rsid w:val="001746BC"/>
    <w:rsid w:val="00174CBE"/>
    <w:rsid w:val="00174E49"/>
    <w:rsid w:val="00175339"/>
    <w:rsid w:val="00175B13"/>
    <w:rsid w:val="00175B1E"/>
    <w:rsid w:val="00176334"/>
    <w:rsid w:val="00176A2D"/>
    <w:rsid w:val="00176FD0"/>
    <w:rsid w:val="00177C24"/>
    <w:rsid w:val="0018165C"/>
    <w:rsid w:val="0018271C"/>
    <w:rsid w:val="00182828"/>
    <w:rsid w:val="0018400D"/>
    <w:rsid w:val="00184570"/>
    <w:rsid w:val="0018476A"/>
    <w:rsid w:val="00185A6C"/>
    <w:rsid w:val="001878B4"/>
    <w:rsid w:val="0019073F"/>
    <w:rsid w:val="00190842"/>
    <w:rsid w:val="001935E6"/>
    <w:rsid w:val="001938A8"/>
    <w:rsid w:val="0019395E"/>
    <w:rsid w:val="00194FE1"/>
    <w:rsid w:val="001960FA"/>
    <w:rsid w:val="0019662F"/>
    <w:rsid w:val="00196BA3"/>
    <w:rsid w:val="00196F87"/>
    <w:rsid w:val="0019725E"/>
    <w:rsid w:val="00197EE0"/>
    <w:rsid w:val="001A0485"/>
    <w:rsid w:val="001A0B9A"/>
    <w:rsid w:val="001A1736"/>
    <w:rsid w:val="001A1B12"/>
    <w:rsid w:val="001A1C2D"/>
    <w:rsid w:val="001A2209"/>
    <w:rsid w:val="001A24B2"/>
    <w:rsid w:val="001A28B1"/>
    <w:rsid w:val="001A2C40"/>
    <w:rsid w:val="001A3586"/>
    <w:rsid w:val="001A469E"/>
    <w:rsid w:val="001A6047"/>
    <w:rsid w:val="001A66F3"/>
    <w:rsid w:val="001B00BF"/>
    <w:rsid w:val="001B0E0D"/>
    <w:rsid w:val="001B1A45"/>
    <w:rsid w:val="001B206B"/>
    <w:rsid w:val="001B220D"/>
    <w:rsid w:val="001B2628"/>
    <w:rsid w:val="001B28ED"/>
    <w:rsid w:val="001B30EC"/>
    <w:rsid w:val="001B3A83"/>
    <w:rsid w:val="001B550A"/>
    <w:rsid w:val="001B5E36"/>
    <w:rsid w:val="001B672D"/>
    <w:rsid w:val="001B6C67"/>
    <w:rsid w:val="001B709C"/>
    <w:rsid w:val="001C03AD"/>
    <w:rsid w:val="001C0B29"/>
    <w:rsid w:val="001C0BF5"/>
    <w:rsid w:val="001C183F"/>
    <w:rsid w:val="001C1B28"/>
    <w:rsid w:val="001C274B"/>
    <w:rsid w:val="001C3509"/>
    <w:rsid w:val="001C43DF"/>
    <w:rsid w:val="001C5A9E"/>
    <w:rsid w:val="001C6C19"/>
    <w:rsid w:val="001D0821"/>
    <w:rsid w:val="001D0D28"/>
    <w:rsid w:val="001D10E7"/>
    <w:rsid w:val="001D1A45"/>
    <w:rsid w:val="001D1BCA"/>
    <w:rsid w:val="001D21A6"/>
    <w:rsid w:val="001D3620"/>
    <w:rsid w:val="001D39DD"/>
    <w:rsid w:val="001D492C"/>
    <w:rsid w:val="001D49DB"/>
    <w:rsid w:val="001D51CD"/>
    <w:rsid w:val="001E0143"/>
    <w:rsid w:val="001E0C2F"/>
    <w:rsid w:val="001E3072"/>
    <w:rsid w:val="001E456B"/>
    <w:rsid w:val="001E4A41"/>
    <w:rsid w:val="001E6DE6"/>
    <w:rsid w:val="001E6DEB"/>
    <w:rsid w:val="001E7569"/>
    <w:rsid w:val="001E7AD6"/>
    <w:rsid w:val="001E7F93"/>
    <w:rsid w:val="001F01E0"/>
    <w:rsid w:val="001F26EC"/>
    <w:rsid w:val="001F4954"/>
    <w:rsid w:val="001F4B37"/>
    <w:rsid w:val="001F508B"/>
    <w:rsid w:val="001F5161"/>
    <w:rsid w:val="001F599F"/>
    <w:rsid w:val="001F59E9"/>
    <w:rsid w:val="001F5B49"/>
    <w:rsid w:val="001F6129"/>
    <w:rsid w:val="001F728F"/>
    <w:rsid w:val="002004B1"/>
    <w:rsid w:val="00201186"/>
    <w:rsid w:val="002012F6"/>
    <w:rsid w:val="002013C6"/>
    <w:rsid w:val="00202A8C"/>
    <w:rsid w:val="00203C78"/>
    <w:rsid w:val="00204514"/>
    <w:rsid w:val="002050C4"/>
    <w:rsid w:val="00205484"/>
    <w:rsid w:val="0020610B"/>
    <w:rsid w:val="00210FB0"/>
    <w:rsid w:val="00212A49"/>
    <w:rsid w:val="00212AA2"/>
    <w:rsid w:val="00213183"/>
    <w:rsid w:val="00213DEC"/>
    <w:rsid w:val="002147D3"/>
    <w:rsid w:val="00214D67"/>
    <w:rsid w:val="00214E63"/>
    <w:rsid w:val="00215365"/>
    <w:rsid w:val="002156FF"/>
    <w:rsid w:val="00216088"/>
    <w:rsid w:val="002162C3"/>
    <w:rsid w:val="00217A94"/>
    <w:rsid w:val="00217E95"/>
    <w:rsid w:val="00220180"/>
    <w:rsid w:val="00220348"/>
    <w:rsid w:val="0022046D"/>
    <w:rsid w:val="00221337"/>
    <w:rsid w:val="002223E6"/>
    <w:rsid w:val="0022249D"/>
    <w:rsid w:val="00222EE4"/>
    <w:rsid w:val="00223704"/>
    <w:rsid w:val="0022432D"/>
    <w:rsid w:val="002315A5"/>
    <w:rsid w:val="002328F7"/>
    <w:rsid w:val="00233745"/>
    <w:rsid w:val="002337EA"/>
    <w:rsid w:val="00233A79"/>
    <w:rsid w:val="00235B36"/>
    <w:rsid w:val="0023778C"/>
    <w:rsid w:val="00237994"/>
    <w:rsid w:val="002401EE"/>
    <w:rsid w:val="00242D30"/>
    <w:rsid w:val="002441D8"/>
    <w:rsid w:val="002456F0"/>
    <w:rsid w:val="00246988"/>
    <w:rsid w:val="00246BD4"/>
    <w:rsid w:val="0025001F"/>
    <w:rsid w:val="002500F6"/>
    <w:rsid w:val="0025042C"/>
    <w:rsid w:val="002512A4"/>
    <w:rsid w:val="00251923"/>
    <w:rsid w:val="00251D3C"/>
    <w:rsid w:val="00252BCC"/>
    <w:rsid w:val="00254904"/>
    <w:rsid w:val="002553FB"/>
    <w:rsid w:val="00257257"/>
    <w:rsid w:val="00261586"/>
    <w:rsid w:val="00261696"/>
    <w:rsid w:val="002625C8"/>
    <w:rsid w:val="00263132"/>
    <w:rsid w:val="00263D41"/>
    <w:rsid w:val="00267C70"/>
    <w:rsid w:val="002706A3"/>
    <w:rsid w:val="00270DD1"/>
    <w:rsid w:val="00270EBE"/>
    <w:rsid w:val="002710D3"/>
    <w:rsid w:val="0027211A"/>
    <w:rsid w:val="002724A8"/>
    <w:rsid w:val="002745CD"/>
    <w:rsid w:val="002745F8"/>
    <w:rsid w:val="00274A18"/>
    <w:rsid w:val="00276B5E"/>
    <w:rsid w:val="00276F6C"/>
    <w:rsid w:val="00280222"/>
    <w:rsid w:val="00280636"/>
    <w:rsid w:val="00282546"/>
    <w:rsid w:val="00283179"/>
    <w:rsid w:val="00283641"/>
    <w:rsid w:val="00284194"/>
    <w:rsid w:val="00285A48"/>
    <w:rsid w:val="00286290"/>
    <w:rsid w:val="00287359"/>
    <w:rsid w:val="002876F1"/>
    <w:rsid w:val="00290393"/>
    <w:rsid w:val="00290471"/>
    <w:rsid w:val="00290E63"/>
    <w:rsid w:val="00290F67"/>
    <w:rsid w:val="0029125C"/>
    <w:rsid w:val="00291E03"/>
    <w:rsid w:val="002936FA"/>
    <w:rsid w:val="00293FF8"/>
    <w:rsid w:val="00294512"/>
    <w:rsid w:val="00295109"/>
    <w:rsid w:val="00295C05"/>
    <w:rsid w:val="00296752"/>
    <w:rsid w:val="00296FEC"/>
    <w:rsid w:val="00297A2D"/>
    <w:rsid w:val="002A0FC0"/>
    <w:rsid w:val="002A11E6"/>
    <w:rsid w:val="002A1846"/>
    <w:rsid w:val="002A1878"/>
    <w:rsid w:val="002A29A2"/>
    <w:rsid w:val="002A361F"/>
    <w:rsid w:val="002A45ED"/>
    <w:rsid w:val="002A4A09"/>
    <w:rsid w:val="002A4EFD"/>
    <w:rsid w:val="002A4F62"/>
    <w:rsid w:val="002A4FF5"/>
    <w:rsid w:val="002A5020"/>
    <w:rsid w:val="002A68D8"/>
    <w:rsid w:val="002A6B03"/>
    <w:rsid w:val="002A6FC6"/>
    <w:rsid w:val="002A769C"/>
    <w:rsid w:val="002A78A6"/>
    <w:rsid w:val="002B0786"/>
    <w:rsid w:val="002B10CA"/>
    <w:rsid w:val="002B1F03"/>
    <w:rsid w:val="002B24A1"/>
    <w:rsid w:val="002B2BE3"/>
    <w:rsid w:val="002B3474"/>
    <w:rsid w:val="002B38C2"/>
    <w:rsid w:val="002B3F78"/>
    <w:rsid w:val="002B44AF"/>
    <w:rsid w:val="002B48B4"/>
    <w:rsid w:val="002B69C3"/>
    <w:rsid w:val="002B792E"/>
    <w:rsid w:val="002C03D8"/>
    <w:rsid w:val="002C08CE"/>
    <w:rsid w:val="002C131F"/>
    <w:rsid w:val="002C1F47"/>
    <w:rsid w:val="002C22F8"/>
    <w:rsid w:val="002C2942"/>
    <w:rsid w:val="002C392C"/>
    <w:rsid w:val="002C3B55"/>
    <w:rsid w:val="002C4587"/>
    <w:rsid w:val="002C758E"/>
    <w:rsid w:val="002D00EF"/>
    <w:rsid w:val="002D259E"/>
    <w:rsid w:val="002D425B"/>
    <w:rsid w:val="002D5AB0"/>
    <w:rsid w:val="002D5F78"/>
    <w:rsid w:val="002D5F7E"/>
    <w:rsid w:val="002D6258"/>
    <w:rsid w:val="002D6489"/>
    <w:rsid w:val="002D67F6"/>
    <w:rsid w:val="002D71D6"/>
    <w:rsid w:val="002E0AEC"/>
    <w:rsid w:val="002E1480"/>
    <w:rsid w:val="002E35C3"/>
    <w:rsid w:val="002E5131"/>
    <w:rsid w:val="002E5C50"/>
    <w:rsid w:val="002E652B"/>
    <w:rsid w:val="002E670B"/>
    <w:rsid w:val="002E77A1"/>
    <w:rsid w:val="002E7933"/>
    <w:rsid w:val="002E7BE3"/>
    <w:rsid w:val="002F1F03"/>
    <w:rsid w:val="002F4145"/>
    <w:rsid w:val="002F495B"/>
    <w:rsid w:val="002F5DEA"/>
    <w:rsid w:val="002F6CDC"/>
    <w:rsid w:val="00300892"/>
    <w:rsid w:val="00300E93"/>
    <w:rsid w:val="003017BF"/>
    <w:rsid w:val="003024F1"/>
    <w:rsid w:val="003029FE"/>
    <w:rsid w:val="00302E7F"/>
    <w:rsid w:val="00303A4D"/>
    <w:rsid w:val="00305128"/>
    <w:rsid w:val="003057CD"/>
    <w:rsid w:val="003063F8"/>
    <w:rsid w:val="00307C55"/>
    <w:rsid w:val="00307E7F"/>
    <w:rsid w:val="00307F9A"/>
    <w:rsid w:val="0031001C"/>
    <w:rsid w:val="00310CD9"/>
    <w:rsid w:val="00311925"/>
    <w:rsid w:val="00312059"/>
    <w:rsid w:val="0031226F"/>
    <w:rsid w:val="00312547"/>
    <w:rsid w:val="003148D4"/>
    <w:rsid w:val="00314909"/>
    <w:rsid w:val="00314C97"/>
    <w:rsid w:val="00314CDF"/>
    <w:rsid w:val="003151B5"/>
    <w:rsid w:val="0031624A"/>
    <w:rsid w:val="003162DE"/>
    <w:rsid w:val="0031650A"/>
    <w:rsid w:val="00317CC3"/>
    <w:rsid w:val="00320647"/>
    <w:rsid w:val="003208D5"/>
    <w:rsid w:val="0032151F"/>
    <w:rsid w:val="003217DD"/>
    <w:rsid w:val="00321D49"/>
    <w:rsid w:val="00322733"/>
    <w:rsid w:val="00322962"/>
    <w:rsid w:val="00323A5C"/>
    <w:rsid w:val="0032478E"/>
    <w:rsid w:val="00324DC9"/>
    <w:rsid w:val="0032685F"/>
    <w:rsid w:val="00326997"/>
    <w:rsid w:val="0033083A"/>
    <w:rsid w:val="00331589"/>
    <w:rsid w:val="0033161E"/>
    <w:rsid w:val="00332399"/>
    <w:rsid w:val="00332609"/>
    <w:rsid w:val="00333F34"/>
    <w:rsid w:val="00333F55"/>
    <w:rsid w:val="00335811"/>
    <w:rsid w:val="00335BD7"/>
    <w:rsid w:val="00336356"/>
    <w:rsid w:val="00336FE9"/>
    <w:rsid w:val="003377A3"/>
    <w:rsid w:val="00337A5A"/>
    <w:rsid w:val="00340110"/>
    <w:rsid w:val="00343213"/>
    <w:rsid w:val="00343DF7"/>
    <w:rsid w:val="00344ADD"/>
    <w:rsid w:val="00345BEB"/>
    <w:rsid w:val="00346FB7"/>
    <w:rsid w:val="0034707F"/>
    <w:rsid w:val="003475BD"/>
    <w:rsid w:val="0035051A"/>
    <w:rsid w:val="00350C8C"/>
    <w:rsid w:val="003536FD"/>
    <w:rsid w:val="00353ADF"/>
    <w:rsid w:val="00353E3C"/>
    <w:rsid w:val="003545F4"/>
    <w:rsid w:val="0035494C"/>
    <w:rsid w:val="003550EC"/>
    <w:rsid w:val="00356002"/>
    <w:rsid w:val="0035621F"/>
    <w:rsid w:val="00356293"/>
    <w:rsid w:val="00357CA6"/>
    <w:rsid w:val="0036025F"/>
    <w:rsid w:val="003620F8"/>
    <w:rsid w:val="003623FD"/>
    <w:rsid w:val="00362E32"/>
    <w:rsid w:val="00363207"/>
    <w:rsid w:val="0036322B"/>
    <w:rsid w:val="003635D2"/>
    <w:rsid w:val="00366077"/>
    <w:rsid w:val="003665B8"/>
    <w:rsid w:val="00366E8A"/>
    <w:rsid w:val="00367FB3"/>
    <w:rsid w:val="003701AF"/>
    <w:rsid w:val="003713A4"/>
    <w:rsid w:val="003714C7"/>
    <w:rsid w:val="00372984"/>
    <w:rsid w:val="003758BF"/>
    <w:rsid w:val="00375F21"/>
    <w:rsid w:val="00377231"/>
    <w:rsid w:val="00380AC3"/>
    <w:rsid w:val="003819CA"/>
    <w:rsid w:val="00381D4E"/>
    <w:rsid w:val="00383242"/>
    <w:rsid w:val="0038422A"/>
    <w:rsid w:val="003845A2"/>
    <w:rsid w:val="00386608"/>
    <w:rsid w:val="00386645"/>
    <w:rsid w:val="0038772A"/>
    <w:rsid w:val="00387733"/>
    <w:rsid w:val="0039085F"/>
    <w:rsid w:val="003918DF"/>
    <w:rsid w:val="003923CD"/>
    <w:rsid w:val="003923DF"/>
    <w:rsid w:val="00392A7A"/>
    <w:rsid w:val="00393A2F"/>
    <w:rsid w:val="003956A4"/>
    <w:rsid w:val="003963E8"/>
    <w:rsid w:val="003968C7"/>
    <w:rsid w:val="00396DAE"/>
    <w:rsid w:val="00397486"/>
    <w:rsid w:val="00397508"/>
    <w:rsid w:val="003A03F0"/>
    <w:rsid w:val="003A2B7F"/>
    <w:rsid w:val="003A3005"/>
    <w:rsid w:val="003A386A"/>
    <w:rsid w:val="003A3B39"/>
    <w:rsid w:val="003A407E"/>
    <w:rsid w:val="003A4E4E"/>
    <w:rsid w:val="003A58FB"/>
    <w:rsid w:val="003A59E6"/>
    <w:rsid w:val="003A5E5B"/>
    <w:rsid w:val="003B004D"/>
    <w:rsid w:val="003B0C3A"/>
    <w:rsid w:val="003B182F"/>
    <w:rsid w:val="003B1AF4"/>
    <w:rsid w:val="003B2A84"/>
    <w:rsid w:val="003B2AB9"/>
    <w:rsid w:val="003B2B9D"/>
    <w:rsid w:val="003B2F77"/>
    <w:rsid w:val="003B2FC3"/>
    <w:rsid w:val="003B3D62"/>
    <w:rsid w:val="003B45B0"/>
    <w:rsid w:val="003B4631"/>
    <w:rsid w:val="003B5466"/>
    <w:rsid w:val="003B608A"/>
    <w:rsid w:val="003B64C7"/>
    <w:rsid w:val="003B74D8"/>
    <w:rsid w:val="003B794E"/>
    <w:rsid w:val="003B7A30"/>
    <w:rsid w:val="003B7CD8"/>
    <w:rsid w:val="003C02DC"/>
    <w:rsid w:val="003C0F76"/>
    <w:rsid w:val="003C2098"/>
    <w:rsid w:val="003C246C"/>
    <w:rsid w:val="003C3F28"/>
    <w:rsid w:val="003C4614"/>
    <w:rsid w:val="003C49D5"/>
    <w:rsid w:val="003C6AAD"/>
    <w:rsid w:val="003C6E56"/>
    <w:rsid w:val="003C792A"/>
    <w:rsid w:val="003D0652"/>
    <w:rsid w:val="003D0C79"/>
    <w:rsid w:val="003D23CD"/>
    <w:rsid w:val="003D349E"/>
    <w:rsid w:val="003D6024"/>
    <w:rsid w:val="003D707E"/>
    <w:rsid w:val="003D77D0"/>
    <w:rsid w:val="003D7D3D"/>
    <w:rsid w:val="003E0262"/>
    <w:rsid w:val="003E0397"/>
    <w:rsid w:val="003E04CF"/>
    <w:rsid w:val="003E0CCB"/>
    <w:rsid w:val="003E106C"/>
    <w:rsid w:val="003E14C7"/>
    <w:rsid w:val="003E1694"/>
    <w:rsid w:val="003E1CC6"/>
    <w:rsid w:val="003E1FD4"/>
    <w:rsid w:val="003E2443"/>
    <w:rsid w:val="003E2E35"/>
    <w:rsid w:val="003E485E"/>
    <w:rsid w:val="003E4DAB"/>
    <w:rsid w:val="003E5AD3"/>
    <w:rsid w:val="003E5D0E"/>
    <w:rsid w:val="003E60FC"/>
    <w:rsid w:val="003E63A4"/>
    <w:rsid w:val="003E6E95"/>
    <w:rsid w:val="003E7C45"/>
    <w:rsid w:val="003F072B"/>
    <w:rsid w:val="003F0B0A"/>
    <w:rsid w:val="003F10CF"/>
    <w:rsid w:val="003F2712"/>
    <w:rsid w:val="003F37CC"/>
    <w:rsid w:val="003F3F8D"/>
    <w:rsid w:val="003F4538"/>
    <w:rsid w:val="003F4E6F"/>
    <w:rsid w:val="003F5201"/>
    <w:rsid w:val="003F69B9"/>
    <w:rsid w:val="003F791A"/>
    <w:rsid w:val="003F7E4C"/>
    <w:rsid w:val="00400FE5"/>
    <w:rsid w:val="00402948"/>
    <w:rsid w:val="00402A4E"/>
    <w:rsid w:val="004042BF"/>
    <w:rsid w:val="00404EFD"/>
    <w:rsid w:val="004055D9"/>
    <w:rsid w:val="004056EF"/>
    <w:rsid w:val="00405DD9"/>
    <w:rsid w:val="00406DB6"/>
    <w:rsid w:val="004070B9"/>
    <w:rsid w:val="004076DA"/>
    <w:rsid w:val="00410917"/>
    <w:rsid w:val="004117AE"/>
    <w:rsid w:val="00411FC0"/>
    <w:rsid w:val="0041301D"/>
    <w:rsid w:val="004131C4"/>
    <w:rsid w:val="00413AE5"/>
    <w:rsid w:val="00413BD3"/>
    <w:rsid w:val="00413C61"/>
    <w:rsid w:val="004153D4"/>
    <w:rsid w:val="0041557D"/>
    <w:rsid w:val="004157AA"/>
    <w:rsid w:val="004167AD"/>
    <w:rsid w:val="0041727B"/>
    <w:rsid w:val="00420429"/>
    <w:rsid w:val="00420D7C"/>
    <w:rsid w:val="00421315"/>
    <w:rsid w:val="00422321"/>
    <w:rsid w:val="0042253E"/>
    <w:rsid w:val="00422E48"/>
    <w:rsid w:val="0042377F"/>
    <w:rsid w:val="00424A6D"/>
    <w:rsid w:val="0042516B"/>
    <w:rsid w:val="00425F7F"/>
    <w:rsid w:val="0042690A"/>
    <w:rsid w:val="004302EA"/>
    <w:rsid w:val="00430E64"/>
    <w:rsid w:val="00431A2D"/>
    <w:rsid w:val="00431AF3"/>
    <w:rsid w:val="004325EF"/>
    <w:rsid w:val="004325F4"/>
    <w:rsid w:val="0043267A"/>
    <w:rsid w:val="00433A13"/>
    <w:rsid w:val="00433F56"/>
    <w:rsid w:val="00433FD9"/>
    <w:rsid w:val="004371BB"/>
    <w:rsid w:val="00437D6C"/>
    <w:rsid w:val="00440BED"/>
    <w:rsid w:val="004411CC"/>
    <w:rsid w:val="00441410"/>
    <w:rsid w:val="00441AB9"/>
    <w:rsid w:val="00441D56"/>
    <w:rsid w:val="004422D5"/>
    <w:rsid w:val="00443C9D"/>
    <w:rsid w:val="00444173"/>
    <w:rsid w:val="00447506"/>
    <w:rsid w:val="00447A6E"/>
    <w:rsid w:val="00450AD3"/>
    <w:rsid w:val="00451254"/>
    <w:rsid w:val="00453436"/>
    <w:rsid w:val="00455487"/>
    <w:rsid w:val="00456BF7"/>
    <w:rsid w:val="00460284"/>
    <w:rsid w:val="00460E1D"/>
    <w:rsid w:val="004627E3"/>
    <w:rsid w:val="00464FB6"/>
    <w:rsid w:val="004666A0"/>
    <w:rsid w:val="00466A36"/>
    <w:rsid w:val="00470E05"/>
    <w:rsid w:val="00471E7D"/>
    <w:rsid w:val="0047279F"/>
    <w:rsid w:val="00473FA9"/>
    <w:rsid w:val="00474544"/>
    <w:rsid w:val="00474E55"/>
    <w:rsid w:val="00475097"/>
    <w:rsid w:val="004752C5"/>
    <w:rsid w:val="00475877"/>
    <w:rsid w:val="00476E53"/>
    <w:rsid w:val="0048024F"/>
    <w:rsid w:val="00480959"/>
    <w:rsid w:val="0048185E"/>
    <w:rsid w:val="00481896"/>
    <w:rsid w:val="00481CDE"/>
    <w:rsid w:val="00482A41"/>
    <w:rsid w:val="00482B33"/>
    <w:rsid w:val="00482D45"/>
    <w:rsid w:val="00483304"/>
    <w:rsid w:val="00484DDD"/>
    <w:rsid w:val="00484FFF"/>
    <w:rsid w:val="00485AA2"/>
    <w:rsid w:val="00486100"/>
    <w:rsid w:val="00487928"/>
    <w:rsid w:val="00490D6A"/>
    <w:rsid w:val="00491545"/>
    <w:rsid w:val="00491F59"/>
    <w:rsid w:val="00492AEB"/>
    <w:rsid w:val="0049506F"/>
    <w:rsid w:val="0049564F"/>
    <w:rsid w:val="00495ACC"/>
    <w:rsid w:val="00495C28"/>
    <w:rsid w:val="00496395"/>
    <w:rsid w:val="00496903"/>
    <w:rsid w:val="00496FA2"/>
    <w:rsid w:val="0049763C"/>
    <w:rsid w:val="004A07B1"/>
    <w:rsid w:val="004A0973"/>
    <w:rsid w:val="004A190C"/>
    <w:rsid w:val="004A1D66"/>
    <w:rsid w:val="004A24AA"/>
    <w:rsid w:val="004A25BC"/>
    <w:rsid w:val="004A48B8"/>
    <w:rsid w:val="004A4981"/>
    <w:rsid w:val="004A49DB"/>
    <w:rsid w:val="004A59DA"/>
    <w:rsid w:val="004A5BA8"/>
    <w:rsid w:val="004B0540"/>
    <w:rsid w:val="004B0638"/>
    <w:rsid w:val="004B1551"/>
    <w:rsid w:val="004B18D4"/>
    <w:rsid w:val="004B2625"/>
    <w:rsid w:val="004B573A"/>
    <w:rsid w:val="004B5E17"/>
    <w:rsid w:val="004B76FD"/>
    <w:rsid w:val="004B7D6B"/>
    <w:rsid w:val="004C07CB"/>
    <w:rsid w:val="004C0B5A"/>
    <w:rsid w:val="004C1C0D"/>
    <w:rsid w:val="004C1E34"/>
    <w:rsid w:val="004C2350"/>
    <w:rsid w:val="004C3437"/>
    <w:rsid w:val="004C34C5"/>
    <w:rsid w:val="004C351F"/>
    <w:rsid w:val="004C52EE"/>
    <w:rsid w:val="004C61BB"/>
    <w:rsid w:val="004C63F7"/>
    <w:rsid w:val="004C66BE"/>
    <w:rsid w:val="004C777A"/>
    <w:rsid w:val="004C7C47"/>
    <w:rsid w:val="004D16D9"/>
    <w:rsid w:val="004D2C96"/>
    <w:rsid w:val="004D373E"/>
    <w:rsid w:val="004D381C"/>
    <w:rsid w:val="004D3E89"/>
    <w:rsid w:val="004D4030"/>
    <w:rsid w:val="004D4D3D"/>
    <w:rsid w:val="004D61CC"/>
    <w:rsid w:val="004D62F7"/>
    <w:rsid w:val="004D71E2"/>
    <w:rsid w:val="004D74A9"/>
    <w:rsid w:val="004D7EF4"/>
    <w:rsid w:val="004E0AE9"/>
    <w:rsid w:val="004E1C26"/>
    <w:rsid w:val="004E480B"/>
    <w:rsid w:val="004E4C3E"/>
    <w:rsid w:val="004E66C3"/>
    <w:rsid w:val="004F00AD"/>
    <w:rsid w:val="004F1056"/>
    <w:rsid w:val="004F130B"/>
    <w:rsid w:val="004F407A"/>
    <w:rsid w:val="004F5D4F"/>
    <w:rsid w:val="004F62C4"/>
    <w:rsid w:val="004F63E5"/>
    <w:rsid w:val="004F710A"/>
    <w:rsid w:val="004F7377"/>
    <w:rsid w:val="004F744F"/>
    <w:rsid w:val="004F7FA2"/>
    <w:rsid w:val="00501A6D"/>
    <w:rsid w:val="005026CB"/>
    <w:rsid w:val="00502CFC"/>
    <w:rsid w:val="00503541"/>
    <w:rsid w:val="00504F7E"/>
    <w:rsid w:val="00505464"/>
    <w:rsid w:val="00505BE5"/>
    <w:rsid w:val="00505D15"/>
    <w:rsid w:val="005061FC"/>
    <w:rsid w:val="00506452"/>
    <w:rsid w:val="00506A2F"/>
    <w:rsid w:val="00510906"/>
    <w:rsid w:val="00510B38"/>
    <w:rsid w:val="005139E4"/>
    <w:rsid w:val="00514531"/>
    <w:rsid w:val="0051656F"/>
    <w:rsid w:val="00516E69"/>
    <w:rsid w:val="00517EFD"/>
    <w:rsid w:val="00521DF6"/>
    <w:rsid w:val="00522298"/>
    <w:rsid w:val="0052241B"/>
    <w:rsid w:val="00523A1E"/>
    <w:rsid w:val="00523B38"/>
    <w:rsid w:val="00524A55"/>
    <w:rsid w:val="00525708"/>
    <w:rsid w:val="005262E5"/>
    <w:rsid w:val="00526964"/>
    <w:rsid w:val="00527297"/>
    <w:rsid w:val="005276D2"/>
    <w:rsid w:val="005320DC"/>
    <w:rsid w:val="00532DA3"/>
    <w:rsid w:val="00534F05"/>
    <w:rsid w:val="00535E27"/>
    <w:rsid w:val="0053699A"/>
    <w:rsid w:val="005370EA"/>
    <w:rsid w:val="00537953"/>
    <w:rsid w:val="00537995"/>
    <w:rsid w:val="005402F9"/>
    <w:rsid w:val="0054123E"/>
    <w:rsid w:val="005413B6"/>
    <w:rsid w:val="0054140D"/>
    <w:rsid w:val="00541D10"/>
    <w:rsid w:val="00541E81"/>
    <w:rsid w:val="00541EAD"/>
    <w:rsid w:val="00542869"/>
    <w:rsid w:val="00542E1F"/>
    <w:rsid w:val="00543D17"/>
    <w:rsid w:val="00544CF7"/>
    <w:rsid w:val="00544F54"/>
    <w:rsid w:val="005459BB"/>
    <w:rsid w:val="00546074"/>
    <w:rsid w:val="005474D1"/>
    <w:rsid w:val="00552709"/>
    <w:rsid w:val="00553C3C"/>
    <w:rsid w:val="00554520"/>
    <w:rsid w:val="00554616"/>
    <w:rsid w:val="0055487E"/>
    <w:rsid w:val="00554D2D"/>
    <w:rsid w:val="00556EE1"/>
    <w:rsid w:val="0055729B"/>
    <w:rsid w:val="00557FD3"/>
    <w:rsid w:val="005610FE"/>
    <w:rsid w:val="005614DD"/>
    <w:rsid w:val="00561C52"/>
    <w:rsid w:val="00561ECC"/>
    <w:rsid w:val="0056248B"/>
    <w:rsid w:val="005625A9"/>
    <w:rsid w:val="00562983"/>
    <w:rsid w:val="00562D90"/>
    <w:rsid w:val="00562DD0"/>
    <w:rsid w:val="0056361D"/>
    <w:rsid w:val="005637F4"/>
    <w:rsid w:val="0056500B"/>
    <w:rsid w:val="00565D82"/>
    <w:rsid w:val="00567D7C"/>
    <w:rsid w:val="00570A8C"/>
    <w:rsid w:val="00570FA3"/>
    <w:rsid w:val="00571BE4"/>
    <w:rsid w:val="00572469"/>
    <w:rsid w:val="00572B33"/>
    <w:rsid w:val="005734C1"/>
    <w:rsid w:val="005746E3"/>
    <w:rsid w:val="0057485B"/>
    <w:rsid w:val="00574BB4"/>
    <w:rsid w:val="00576A9E"/>
    <w:rsid w:val="00576F42"/>
    <w:rsid w:val="005777B1"/>
    <w:rsid w:val="0057781A"/>
    <w:rsid w:val="00577B42"/>
    <w:rsid w:val="00580636"/>
    <w:rsid w:val="00581D70"/>
    <w:rsid w:val="00581FDA"/>
    <w:rsid w:val="00582E6B"/>
    <w:rsid w:val="005831C9"/>
    <w:rsid w:val="005836E7"/>
    <w:rsid w:val="0058398F"/>
    <w:rsid w:val="005844D7"/>
    <w:rsid w:val="0058524F"/>
    <w:rsid w:val="005859B0"/>
    <w:rsid w:val="005861F5"/>
    <w:rsid w:val="00586DCC"/>
    <w:rsid w:val="005902EF"/>
    <w:rsid w:val="005913D1"/>
    <w:rsid w:val="0059142A"/>
    <w:rsid w:val="00591F40"/>
    <w:rsid w:val="00592EFD"/>
    <w:rsid w:val="0059370C"/>
    <w:rsid w:val="0059387D"/>
    <w:rsid w:val="0059476E"/>
    <w:rsid w:val="005968D5"/>
    <w:rsid w:val="005A10AB"/>
    <w:rsid w:val="005A1B24"/>
    <w:rsid w:val="005A1C88"/>
    <w:rsid w:val="005A35EA"/>
    <w:rsid w:val="005A3C7B"/>
    <w:rsid w:val="005A497A"/>
    <w:rsid w:val="005A4EE3"/>
    <w:rsid w:val="005A4FC5"/>
    <w:rsid w:val="005A6358"/>
    <w:rsid w:val="005A642B"/>
    <w:rsid w:val="005A7CDB"/>
    <w:rsid w:val="005A7F02"/>
    <w:rsid w:val="005B119B"/>
    <w:rsid w:val="005B1688"/>
    <w:rsid w:val="005B1E68"/>
    <w:rsid w:val="005B275F"/>
    <w:rsid w:val="005B2C53"/>
    <w:rsid w:val="005B3372"/>
    <w:rsid w:val="005B5429"/>
    <w:rsid w:val="005B6C66"/>
    <w:rsid w:val="005B7608"/>
    <w:rsid w:val="005C1760"/>
    <w:rsid w:val="005C2006"/>
    <w:rsid w:val="005C2B64"/>
    <w:rsid w:val="005C399B"/>
    <w:rsid w:val="005C422F"/>
    <w:rsid w:val="005C44FC"/>
    <w:rsid w:val="005C4F27"/>
    <w:rsid w:val="005C72F2"/>
    <w:rsid w:val="005D131F"/>
    <w:rsid w:val="005D3E95"/>
    <w:rsid w:val="005D3FD1"/>
    <w:rsid w:val="005D4417"/>
    <w:rsid w:val="005D5040"/>
    <w:rsid w:val="005D529B"/>
    <w:rsid w:val="005D5CF6"/>
    <w:rsid w:val="005D616F"/>
    <w:rsid w:val="005D6CE8"/>
    <w:rsid w:val="005E08B9"/>
    <w:rsid w:val="005E12BB"/>
    <w:rsid w:val="005E1FE2"/>
    <w:rsid w:val="005E24EA"/>
    <w:rsid w:val="005E2682"/>
    <w:rsid w:val="005E272D"/>
    <w:rsid w:val="005E3ACC"/>
    <w:rsid w:val="005E4019"/>
    <w:rsid w:val="005E40BC"/>
    <w:rsid w:val="005E4605"/>
    <w:rsid w:val="005E4C31"/>
    <w:rsid w:val="005E521F"/>
    <w:rsid w:val="005E63A5"/>
    <w:rsid w:val="005E641E"/>
    <w:rsid w:val="005E68A6"/>
    <w:rsid w:val="005E7980"/>
    <w:rsid w:val="005F0014"/>
    <w:rsid w:val="005F05E5"/>
    <w:rsid w:val="005F0D48"/>
    <w:rsid w:val="005F130D"/>
    <w:rsid w:val="005F2A70"/>
    <w:rsid w:val="005F309E"/>
    <w:rsid w:val="005F34D3"/>
    <w:rsid w:val="005F395B"/>
    <w:rsid w:val="005F400D"/>
    <w:rsid w:val="005F4E23"/>
    <w:rsid w:val="005F4E36"/>
    <w:rsid w:val="005F5475"/>
    <w:rsid w:val="005F56CE"/>
    <w:rsid w:val="005F5F45"/>
    <w:rsid w:val="005F6446"/>
    <w:rsid w:val="005F6CE7"/>
    <w:rsid w:val="005F7708"/>
    <w:rsid w:val="005F7F3D"/>
    <w:rsid w:val="00600BA1"/>
    <w:rsid w:val="00600C1A"/>
    <w:rsid w:val="00600E41"/>
    <w:rsid w:val="00600E42"/>
    <w:rsid w:val="00600F26"/>
    <w:rsid w:val="006027DE"/>
    <w:rsid w:val="00602A0B"/>
    <w:rsid w:val="00602A83"/>
    <w:rsid w:val="00603260"/>
    <w:rsid w:val="006035D6"/>
    <w:rsid w:val="006037B1"/>
    <w:rsid w:val="00603864"/>
    <w:rsid w:val="006040D1"/>
    <w:rsid w:val="00604151"/>
    <w:rsid w:val="006052A7"/>
    <w:rsid w:val="0060607D"/>
    <w:rsid w:val="00606255"/>
    <w:rsid w:val="00607A55"/>
    <w:rsid w:val="00607C05"/>
    <w:rsid w:val="00610053"/>
    <w:rsid w:val="00610090"/>
    <w:rsid w:val="00610512"/>
    <w:rsid w:val="006112AA"/>
    <w:rsid w:val="006115DB"/>
    <w:rsid w:val="006119F4"/>
    <w:rsid w:val="0061268A"/>
    <w:rsid w:val="006129FC"/>
    <w:rsid w:val="00612D1C"/>
    <w:rsid w:val="006133A3"/>
    <w:rsid w:val="0061391E"/>
    <w:rsid w:val="006143E0"/>
    <w:rsid w:val="00616D7B"/>
    <w:rsid w:val="00616E3D"/>
    <w:rsid w:val="00617F17"/>
    <w:rsid w:val="006203E3"/>
    <w:rsid w:val="006214A8"/>
    <w:rsid w:val="00621838"/>
    <w:rsid w:val="00621BE5"/>
    <w:rsid w:val="00622AEB"/>
    <w:rsid w:val="00623525"/>
    <w:rsid w:val="00624289"/>
    <w:rsid w:val="006249C5"/>
    <w:rsid w:val="00624B14"/>
    <w:rsid w:val="00625B0E"/>
    <w:rsid w:val="00627BA7"/>
    <w:rsid w:val="006305CB"/>
    <w:rsid w:val="0063066F"/>
    <w:rsid w:val="00630EA9"/>
    <w:rsid w:val="00630EBC"/>
    <w:rsid w:val="0063121B"/>
    <w:rsid w:val="00633AC4"/>
    <w:rsid w:val="00634870"/>
    <w:rsid w:val="00634A27"/>
    <w:rsid w:val="00634CD3"/>
    <w:rsid w:val="006353DC"/>
    <w:rsid w:val="00635EF5"/>
    <w:rsid w:val="00636394"/>
    <w:rsid w:val="00636F18"/>
    <w:rsid w:val="00637712"/>
    <w:rsid w:val="006409BA"/>
    <w:rsid w:val="006410C5"/>
    <w:rsid w:val="00642028"/>
    <w:rsid w:val="00643841"/>
    <w:rsid w:val="00644346"/>
    <w:rsid w:val="00644446"/>
    <w:rsid w:val="006448CB"/>
    <w:rsid w:val="00645A7F"/>
    <w:rsid w:val="00645ACE"/>
    <w:rsid w:val="00645ED0"/>
    <w:rsid w:val="0064614F"/>
    <w:rsid w:val="006479A4"/>
    <w:rsid w:val="006525D4"/>
    <w:rsid w:val="00652B84"/>
    <w:rsid w:val="00653032"/>
    <w:rsid w:val="00653A32"/>
    <w:rsid w:val="00653AF7"/>
    <w:rsid w:val="0065404E"/>
    <w:rsid w:val="00654B3E"/>
    <w:rsid w:val="00654DE3"/>
    <w:rsid w:val="006559F9"/>
    <w:rsid w:val="00655E04"/>
    <w:rsid w:val="00656E68"/>
    <w:rsid w:val="00657499"/>
    <w:rsid w:val="006576F0"/>
    <w:rsid w:val="00657F03"/>
    <w:rsid w:val="00660715"/>
    <w:rsid w:val="0066112A"/>
    <w:rsid w:val="00661497"/>
    <w:rsid w:val="0066149D"/>
    <w:rsid w:val="00662722"/>
    <w:rsid w:val="00662BEE"/>
    <w:rsid w:val="006635C7"/>
    <w:rsid w:val="00663BA4"/>
    <w:rsid w:val="006649F2"/>
    <w:rsid w:val="00665CF5"/>
    <w:rsid w:val="00667DD2"/>
    <w:rsid w:val="00670263"/>
    <w:rsid w:val="006717BC"/>
    <w:rsid w:val="006728E0"/>
    <w:rsid w:val="00672D34"/>
    <w:rsid w:val="006730FD"/>
    <w:rsid w:val="00673D70"/>
    <w:rsid w:val="006755E1"/>
    <w:rsid w:val="006763BE"/>
    <w:rsid w:val="006768AB"/>
    <w:rsid w:val="006768F5"/>
    <w:rsid w:val="00676ABE"/>
    <w:rsid w:val="006771A6"/>
    <w:rsid w:val="006772F5"/>
    <w:rsid w:val="006810A7"/>
    <w:rsid w:val="00681C1E"/>
    <w:rsid w:val="006826B9"/>
    <w:rsid w:val="00684410"/>
    <w:rsid w:val="006847F3"/>
    <w:rsid w:val="00684A12"/>
    <w:rsid w:val="00684BB9"/>
    <w:rsid w:val="00684E20"/>
    <w:rsid w:val="00684EFE"/>
    <w:rsid w:val="00685975"/>
    <w:rsid w:val="00686203"/>
    <w:rsid w:val="006874E4"/>
    <w:rsid w:val="00687A11"/>
    <w:rsid w:val="00687E78"/>
    <w:rsid w:val="006901F2"/>
    <w:rsid w:val="006919E0"/>
    <w:rsid w:val="006920A9"/>
    <w:rsid w:val="006924C3"/>
    <w:rsid w:val="00692ECD"/>
    <w:rsid w:val="006935CB"/>
    <w:rsid w:val="00694B7C"/>
    <w:rsid w:val="006954BA"/>
    <w:rsid w:val="006963BD"/>
    <w:rsid w:val="00696804"/>
    <w:rsid w:val="00696FD2"/>
    <w:rsid w:val="00697789"/>
    <w:rsid w:val="00697DE6"/>
    <w:rsid w:val="006A0A9A"/>
    <w:rsid w:val="006A223F"/>
    <w:rsid w:val="006A26D3"/>
    <w:rsid w:val="006A3294"/>
    <w:rsid w:val="006A3E4D"/>
    <w:rsid w:val="006A529A"/>
    <w:rsid w:val="006A5AD7"/>
    <w:rsid w:val="006A6505"/>
    <w:rsid w:val="006A69EC"/>
    <w:rsid w:val="006A6F53"/>
    <w:rsid w:val="006A7159"/>
    <w:rsid w:val="006A74A9"/>
    <w:rsid w:val="006A7D71"/>
    <w:rsid w:val="006B01A8"/>
    <w:rsid w:val="006B0F80"/>
    <w:rsid w:val="006B18C3"/>
    <w:rsid w:val="006B213D"/>
    <w:rsid w:val="006B2C51"/>
    <w:rsid w:val="006B36D5"/>
    <w:rsid w:val="006B4B6F"/>
    <w:rsid w:val="006B5DD7"/>
    <w:rsid w:val="006B6164"/>
    <w:rsid w:val="006B73D4"/>
    <w:rsid w:val="006C0791"/>
    <w:rsid w:val="006C09B7"/>
    <w:rsid w:val="006C103A"/>
    <w:rsid w:val="006C136D"/>
    <w:rsid w:val="006C1B7F"/>
    <w:rsid w:val="006C296D"/>
    <w:rsid w:val="006C2A76"/>
    <w:rsid w:val="006C2CA9"/>
    <w:rsid w:val="006C2D49"/>
    <w:rsid w:val="006C2DFE"/>
    <w:rsid w:val="006C3FEC"/>
    <w:rsid w:val="006C40B5"/>
    <w:rsid w:val="006C47B6"/>
    <w:rsid w:val="006C4F1C"/>
    <w:rsid w:val="006C5A64"/>
    <w:rsid w:val="006C6E4D"/>
    <w:rsid w:val="006C7C31"/>
    <w:rsid w:val="006D0920"/>
    <w:rsid w:val="006D0AFD"/>
    <w:rsid w:val="006D2B36"/>
    <w:rsid w:val="006D449A"/>
    <w:rsid w:val="006D52D3"/>
    <w:rsid w:val="006D5A46"/>
    <w:rsid w:val="006D6A01"/>
    <w:rsid w:val="006D6FDA"/>
    <w:rsid w:val="006D7412"/>
    <w:rsid w:val="006D7554"/>
    <w:rsid w:val="006E0992"/>
    <w:rsid w:val="006E0ED1"/>
    <w:rsid w:val="006E16DA"/>
    <w:rsid w:val="006E2897"/>
    <w:rsid w:val="006E38A4"/>
    <w:rsid w:val="006E3DA3"/>
    <w:rsid w:val="006E4C2F"/>
    <w:rsid w:val="006E4E73"/>
    <w:rsid w:val="006E59E0"/>
    <w:rsid w:val="006E605B"/>
    <w:rsid w:val="006E609C"/>
    <w:rsid w:val="006E60B8"/>
    <w:rsid w:val="006E6EF1"/>
    <w:rsid w:val="006F0C14"/>
    <w:rsid w:val="006F0C4D"/>
    <w:rsid w:val="006F1115"/>
    <w:rsid w:val="006F3967"/>
    <w:rsid w:val="006F51CD"/>
    <w:rsid w:val="006F7877"/>
    <w:rsid w:val="006F7E24"/>
    <w:rsid w:val="00701964"/>
    <w:rsid w:val="00701F08"/>
    <w:rsid w:val="00702042"/>
    <w:rsid w:val="00702285"/>
    <w:rsid w:val="00702903"/>
    <w:rsid w:val="00702C42"/>
    <w:rsid w:val="00704037"/>
    <w:rsid w:val="00704BB5"/>
    <w:rsid w:val="0070550A"/>
    <w:rsid w:val="0070662B"/>
    <w:rsid w:val="007068A4"/>
    <w:rsid w:val="00707ADD"/>
    <w:rsid w:val="00707D68"/>
    <w:rsid w:val="00707EBA"/>
    <w:rsid w:val="00710561"/>
    <w:rsid w:val="00710759"/>
    <w:rsid w:val="0071287A"/>
    <w:rsid w:val="00712FFB"/>
    <w:rsid w:val="00713BE3"/>
    <w:rsid w:val="0071499A"/>
    <w:rsid w:val="00714E2D"/>
    <w:rsid w:val="007163FB"/>
    <w:rsid w:val="00716CAA"/>
    <w:rsid w:val="00717368"/>
    <w:rsid w:val="00717D9A"/>
    <w:rsid w:val="007203DF"/>
    <w:rsid w:val="007204C4"/>
    <w:rsid w:val="00720E3C"/>
    <w:rsid w:val="00721945"/>
    <w:rsid w:val="00722795"/>
    <w:rsid w:val="007229D8"/>
    <w:rsid w:val="00722AF3"/>
    <w:rsid w:val="00722EB2"/>
    <w:rsid w:val="007236BF"/>
    <w:rsid w:val="00724138"/>
    <w:rsid w:val="007241BD"/>
    <w:rsid w:val="007245BE"/>
    <w:rsid w:val="00724C1B"/>
    <w:rsid w:val="00724DAE"/>
    <w:rsid w:val="00725174"/>
    <w:rsid w:val="00726DD3"/>
    <w:rsid w:val="00727BCC"/>
    <w:rsid w:val="00727D42"/>
    <w:rsid w:val="00731CB2"/>
    <w:rsid w:val="00731DE8"/>
    <w:rsid w:val="00731F37"/>
    <w:rsid w:val="00732D1E"/>
    <w:rsid w:val="007338DA"/>
    <w:rsid w:val="00734860"/>
    <w:rsid w:val="0073564A"/>
    <w:rsid w:val="0073777B"/>
    <w:rsid w:val="0074103D"/>
    <w:rsid w:val="007416F9"/>
    <w:rsid w:val="0074244B"/>
    <w:rsid w:val="00742952"/>
    <w:rsid w:val="00742E80"/>
    <w:rsid w:val="007443A6"/>
    <w:rsid w:val="0074559A"/>
    <w:rsid w:val="007456C5"/>
    <w:rsid w:val="007459FC"/>
    <w:rsid w:val="0075028F"/>
    <w:rsid w:val="007504F9"/>
    <w:rsid w:val="00751B39"/>
    <w:rsid w:val="0075277D"/>
    <w:rsid w:val="00752FE7"/>
    <w:rsid w:val="007540A5"/>
    <w:rsid w:val="007544C6"/>
    <w:rsid w:val="00754CE2"/>
    <w:rsid w:val="00755357"/>
    <w:rsid w:val="00755D37"/>
    <w:rsid w:val="007569AA"/>
    <w:rsid w:val="00757670"/>
    <w:rsid w:val="00757B98"/>
    <w:rsid w:val="00757F34"/>
    <w:rsid w:val="00760F1F"/>
    <w:rsid w:val="007614F6"/>
    <w:rsid w:val="00761830"/>
    <w:rsid w:val="00761C0C"/>
    <w:rsid w:val="00763158"/>
    <w:rsid w:val="00765262"/>
    <w:rsid w:val="0076631A"/>
    <w:rsid w:val="007666C2"/>
    <w:rsid w:val="0076689E"/>
    <w:rsid w:val="00766BD7"/>
    <w:rsid w:val="00767236"/>
    <w:rsid w:val="00767C65"/>
    <w:rsid w:val="0077009A"/>
    <w:rsid w:val="0077158C"/>
    <w:rsid w:val="0077170C"/>
    <w:rsid w:val="00771740"/>
    <w:rsid w:val="00771949"/>
    <w:rsid w:val="00771DC1"/>
    <w:rsid w:val="00773351"/>
    <w:rsid w:val="007733DC"/>
    <w:rsid w:val="00776107"/>
    <w:rsid w:val="00776981"/>
    <w:rsid w:val="00776DBA"/>
    <w:rsid w:val="00777141"/>
    <w:rsid w:val="007802B2"/>
    <w:rsid w:val="00780B39"/>
    <w:rsid w:val="0078166C"/>
    <w:rsid w:val="00782DEA"/>
    <w:rsid w:val="007836A8"/>
    <w:rsid w:val="0078424D"/>
    <w:rsid w:val="00786136"/>
    <w:rsid w:val="00786795"/>
    <w:rsid w:val="0078706B"/>
    <w:rsid w:val="00787121"/>
    <w:rsid w:val="007875DD"/>
    <w:rsid w:val="0079016F"/>
    <w:rsid w:val="0079047F"/>
    <w:rsid w:val="0079055D"/>
    <w:rsid w:val="007906D8"/>
    <w:rsid w:val="007909E7"/>
    <w:rsid w:val="00791350"/>
    <w:rsid w:val="00792DF5"/>
    <w:rsid w:val="00794000"/>
    <w:rsid w:val="007945E3"/>
    <w:rsid w:val="007963B5"/>
    <w:rsid w:val="007965A6"/>
    <w:rsid w:val="0079781D"/>
    <w:rsid w:val="00797ECA"/>
    <w:rsid w:val="007A1A10"/>
    <w:rsid w:val="007A3172"/>
    <w:rsid w:val="007A3234"/>
    <w:rsid w:val="007A4B2F"/>
    <w:rsid w:val="007A56E4"/>
    <w:rsid w:val="007A731E"/>
    <w:rsid w:val="007A755D"/>
    <w:rsid w:val="007A7689"/>
    <w:rsid w:val="007A76D3"/>
    <w:rsid w:val="007A7BB3"/>
    <w:rsid w:val="007B0131"/>
    <w:rsid w:val="007B0505"/>
    <w:rsid w:val="007B07A7"/>
    <w:rsid w:val="007B0C44"/>
    <w:rsid w:val="007B3332"/>
    <w:rsid w:val="007B48A9"/>
    <w:rsid w:val="007B48CB"/>
    <w:rsid w:val="007B5845"/>
    <w:rsid w:val="007B5DE0"/>
    <w:rsid w:val="007B6168"/>
    <w:rsid w:val="007B6A06"/>
    <w:rsid w:val="007B6D32"/>
    <w:rsid w:val="007B735E"/>
    <w:rsid w:val="007C0D2F"/>
    <w:rsid w:val="007C0EC0"/>
    <w:rsid w:val="007C121E"/>
    <w:rsid w:val="007C129C"/>
    <w:rsid w:val="007C1CE5"/>
    <w:rsid w:val="007C29CA"/>
    <w:rsid w:val="007C32D2"/>
    <w:rsid w:val="007C4301"/>
    <w:rsid w:val="007C46C8"/>
    <w:rsid w:val="007C487D"/>
    <w:rsid w:val="007C4AA1"/>
    <w:rsid w:val="007C507C"/>
    <w:rsid w:val="007C551D"/>
    <w:rsid w:val="007C569A"/>
    <w:rsid w:val="007C6821"/>
    <w:rsid w:val="007D01F9"/>
    <w:rsid w:val="007D0884"/>
    <w:rsid w:val="007D0D79"/>
    <w:rsid w:val="007D1A0C"/>
    <w:rsid w:val="007D2AB1"/>
    <w:rsid w:val="007D2E83"/>
    <w:rsid w:val="007D3784"/>
    <w:rsid w:val="007D392A"/>
    <w:rsid w:val="007D4434"/>
    <w:rsid w:val="007D4CD3"/>
    <w:rsid w:val="007D5593"/>
    <w:rsid w:val="007D5B98"/>
    <w:rsid w:val="007D5CE8"/>
    <w:rsid w:val="007D64EB"/>
    <w:rsid w:val="007D6F36"/>
    <w:rsid w:val="007D6F68"/>
    <w:rsid w:val="007D724C"/>
    <w:rsid w:val="007E0D8E"/>
    <w:rsid w:val="007E1084"/>
    <w:rsid w:val="007E2562"/>
    <w:rsid w:val="007E28CC"/>
    <w:rsid w:val="007E29EE"/>
    <w:rsid w:val="007E363D"/>
    <w:rsid w:val="007E36CA"/>
    <w:rsid w:val="007E409F"/>
    <w:rsid w:val="007E4603"/>
    <w:rsid w:val="007E63D1"/>
    <w:rsid w:val="007E66CA"/>
    <w:rsid w:val="007E6A36"/>
    <w:rsid w:val="007E701B"/>
    <w:rsid w:val="007E791F"/>
    <w:rsid w:val="007F1ADC"/>
    <w:rsid w:val="007F2450"/>
    <w:rsid w:val="007F2676"/>
    <w:rsid w:val="007F2D41"/>
    <w:rsid w:val="007F2F94"/>
    <w:rsid w:val="007F3120"/>
    <w:rsid w:val="007F386D"/>
    <w:rsid w:val="007F477C"/>
    <w:rsid w:val="007F4B8F"/>
    <w:rsid w:val="007F4DB1"/>
    <w:rsid w:val="0080222C"/>
    <w:rsid w:val="00803203"/>
    <w:rsid w:val="00803729"/>
    <w:rsid w:val="00803ABA"/>
    <w:rsid w:val="008051B5"/>
    <w:rsid w:val="00806465"/>
    <w:rsid w:val="00806E1A"/>
    <w:rsid w:val="008071D7"/>
    <w:rsid w:val="008110CE"/>
    <w:rsid w:val="00811406"/>
    <w:rsid w:val="0081143A"/>
    <w:rsid w:val="008115F2"/>
    <w:rsid w:val="00812B52"/>
    <w:rsid w:val="00812DCF"/>
    <w:rsid w:val="008144AE"/>
    <w:rsid w:val="00815685"/>
    <w:rsid w:val="008209A7"/>
    <w:rsid w:val="008213A7"/>
    <w:rsid w:val="00822C9D"/>
    <w:rsid w:val="00822ED1"/>
    <w:rsid w:val="00824072"/>
    <w:rsid w:val="0082408F"/>
    <w:rsid w:val="00825107"/>
    <w:rsid w:val="00825BB9"/>
    <w:rsid w:val="00826FC3"/>
    <w:rsid w:val="00827E1B"/>
    <w:rsid w:val="008305F8"/>
    <w:rsid w:val="00830B80"/>
    <w:rsid w:val="0083126C"/>
    <w:rsid w:val="00831993"/>
    <w:rsid w:val="00832676"/>
    <w:rsid w:val="00832A55"/>
    <w:rsid w:val="00833544"/>
    <w:rsid w:val="00834E4F"/>
    <w:rsid w:val="00834F84"/>
    <w:rsid w:val="0083510A"/>
    <w:rsid w:val="0083627A"/>
    <w:rsid w:val="00837CB3"/>
    <w:rsid w:val="00837DD2"/>
    <w:rsid w:val="008408D3"/>
    <w:rsid w:val="0084097F"/>
    <w:rsid w:val="008415F7"/>
    <w:rsid w:val="0084181F"/>
    <w:rsid w:val="0084208C"/>
    <w:rsid w:val="00842516"/>
    <w:rsid w:val="008425D0"/>
    <w:rsid w:val="00842C77"/>
    <w:rsid w:val="00843131"/>
    <w:rsid w:val="0084460F"/>
    <w:rsid w:val="0084472F"/>
    <w:rsid w:val="00845485"/>
    <w:rsid w:val="00845D9C"/>
    <w:rsid w:val="008464CD"/>
    <w:rsid w:val="00846E62"/>
    <w:rsid w:val="008471CD"/>
    <w:rsid w:val="00847D23"/>
    <w:rsid w:val="00847F46"/>
    <w:rsid w:val="008506F4"/>
    <w:rsid w:val="00850E52"/>
    <w:rsid w:val="00851989"/>
    <w:rsid w:val="008531EA"/>
    <w:rsid w:val="00855331"/>
    <w:rsid w:val="00856529"/>
    <w:rsid w:val="0085726E"/>
    <w:rsid w:val="00860DF1"/>
    <w:rsid w:val="0086166A"/>
    <w:rsid w:val="00862055"/>
    <w:rsid w:val="00862138"/>
    <w:rsid w:val="00862E3E"/>
    <w:rsid w:val="0086393A"/>
    <w:rsid w:val="00863A5C"/>
    <w:rsid w:val="008648A3"/>
    <w:rsid w:val="0086570D"/>
    <w:rsid w:val="00867703"/>
    <w:rsid w:val="00867A6C"/>
    <w:rsid w:val="00870C1A"/>
    <w:rsid w:val="00872A50"/>
    <w:rsid w:val="00873756"/>
    <w:rsid w:val="0087463D"/>
    <w:rsid w:val="008750DD"/>
    <w:rsid w:val="0087525B"/>
    <w:rsid w:val="00875531"/>
    <w:rsid w:val="0087641C"/>
    <w:rsid w:val="008774DA"/>
    <w:rsid w:val="00880967"/>
    <w:rsid w:val="0088139E"/>
    <w:rsid w:val="0088211B"/>
    <w:rsid w:val="00882D7B"/>
    <w:rsid w:val="008845FA"/>
    <w:rsid w:val="00884B8F"/>
    <w:rsid w:val="00885082"/>
    <w:rsid w:val="00887D23"/>
    <w:rsid w:val="00890072"/>
    <w:rsid w:val="008911FA"/>
    <w:rsid w:val="008914C4"/>
    <w:rsid w:val="0089180D"/>
    <w:rsid w:val="0089255F"/>
    <w:rsid w:val="00892A6E"/>
    <w:rsid w:val="00893A7C"/>
    <w:rsid w:val="0089482A"/>
    <w:rsid w:val="0089660D"/>
    <w:rsid w:val="00897559"/>
    <w:rsid w:val="008A011F"/>
    <w:rsid w:val="008A0772"/>
    <w:rsid w:val="008A07DB"/>
    <w:rsid w:val="008A13AD"/>
    <w:rsid w:val="008A14B0"/>
    <w:rsid w:val="008A162F"/>
    <w:rsid w:val="008A1911"/>
    <w:rsid w:val="008A19D7"/>
    <w:rsid w:val="008A23E0"/>
    <w:rsid w:val="008A2521"/>
    <w:rsid w:val="008A34C0"/>
    <w:rsid w:val="008A409D"/>
    <w:rsid w:val="008A4BC4"/>
    <w:rsid w:val="008A7CBB"/>
    <w:rsid w:val="008B069F"/>
    <w:rsid w:val="008B088E"/>
    <w:rsid w:val="008B0B15"/>
    <w:rsid w:val="008B0ED6"/>
    <w:rsid w:val="008B12D7"/>
    <w:rsid w:val="008B1CA8"/>
    <w:rsid w:val="008B25E5"/>
    <w:rsid w:val="008B4862"/>
    <w:rsid w:val="008B51B0"/>
    <w:rsid w:val="008B5586"/>
    <w:rsid w:val="008B5EF3"/>
    <w:rsid w:val="008B600C"/>
    <w:rsid w:val="008B6506"/>
    <w:rsid w:val="008B6611"/>
    <w:rsid w:val="008C0294"/>
    <w:rsid w:val="008C065C"/>
    <w:rsid w:val="008C1960"/>
    <w:rsid w:val="008C1E35"/>
    <w:rsid w:val="008C2D07"/>
    <w:rsid w:val="008C3EF0"/>
    <w:rsid w:val="008C4389"/>
    <w:rsid w:val="008C4778"/>
    <w:rsid w:val="008C517B"/>
    <w:rsid w:val="008C74C1"/>
    <w:rsid w:val="008C7536"/>
    <w:rsid w:val="008C7D2A"/>
    <w:rsid w:val="008D04D5"/>
    <w:rsid w:val="008D1AD3"/>
    <w:rsid w:val="008D3706"/>
    <w:rsid w:val="008D3904"/>
    <w:rsid w:val="008D7D87"/>
    <w:rsid w:val="008D7EF5"/>
    <w:rsid w:val="008E20E6"/>
    <w:rsid w:val="008E288C"/>
    <w:rsid w:val="008E3AB3"/>
    <w:rsid w:val="008E4260"/>
    <w:rsid w:val="008E4CE6"/>
    <w:rsid w:val="008E4D4A"/>
    <w:rsid w:val="008E5AE5"/>
    <w:rsid w:val="008E6127"/>
    <w:rsid w:val="008E676A"/>
    <w:rsid w:val="008F0768"/>
    <w:rsid w:val="008F110A"/>
    <w:rsid w:val="008F168D"/>
    <w:rsid w:val="008F205F"/>
    <w:rsid w:val="008F208C"/>
    <w:rsid w:val="008F2947"/>
    <w:rsid w:val="008F335F"/>
    <w:rsid w:val="008F3EF6"/>
    <w:rsid w:val="008F425F"/>
    <w:rsid w:val="008F44DD"/>
    <w:rsid w:val="008F4ADA"/>
    <w:rsid w:val="008F5CFD"/>
    <w:rsid w:val="008F5F2A"/>
    <w:rsid w:val="008F63D4"/>
    <w:rsid w:val="008F68AB"/>
    <w:rsid w:val="008F6D19"/>
    <w:rsid w:val="0090132C"/>
    <w:rsid w:val="00901D96"/>
    <w:rsid w:val="00901E19"/>
    <w:rsid w:val="0090235E"/>
    <w:rsid w:val="00904271"/>
    <w:rsid w:val="00905106"/>
    <w:rsid w:val="00905362"/>
    <w:rsid w:val="009056A3"/>
    <w:rsid w:val="009056B8"/>
    <w:rsid w:val="009057F4"/>
    <w:rsid w:val="00905DDA"/>
    <w:rsid w:val="0090672E"/>
    <w:rsid w:val="009071BE"/>
    <w:rsid w:val="009105C6"/>
    <w:rsid w:val="00912033"/>
    <w:rsid w:val="00914772"/>
    <w:rsid w:val="00917157"/>
    <w:rsid w:val="00917267"/>
    <w:rsid w:val="00917591"/>
    <w:rsid w:val="0091762B"/>
    <w:rsid w:val="00920FA3"/>
    <w:rsid w:val="00923B27"/>
    <w:rsid w:val="009241A9"/>
    <w:rsid w:val="009256BF"/>
    <w:rsid w:val="00925984"/>
    <w:rsid w:val="00926569"/>
    <w:rsid w:val="00931F21"/>
    <w:rsid w:val="00932C39"/>
    <w:rsid w:val="009340A0"/>
    <w:rsid w:val="0093495E"/>
    <w:rsid w:val="00935F7C"/>
    <w:rsid w:val="00937A20"/>
    <w:rsid w:val="009405E2"/>
    <w:rsid w:val="009427AE"/>
    <w:rsid w:val="00943E59"/>
    <w:rsid w:val="009440FB"/>
    <w:rsid w:val="00944399"/>
    <w:rsid w:val="00944C61"/>
    <w:rsid w:val="00944E77"/>
    <w:rsid w:val="0094529A"/>
    <w:rsid w:val="009465AB"/>
    <w:rsid w:val="00946656"/>
    <w:rsid w:val="00946A05"/>
    <w:rsid w:val="00946DEA"/>
    <w:rsid w:val="009474A1"/>
    <w:rsid w:val="00950025"/>
    <w:rsid w:val="00950B08"/>
    <w:rsid w:val="00950F3A"/>
    <w:rsid w:val="0095256E"/>
    <w:rsid w:val="009530D8"/>
    <w:rsid w:val="0095326B"/>
    <w:rsid w:val="0095403F"/>
    <w:rsid w:val="00956F0B"/>
    <w:rsid w:val="00957973"/>
    <w:rsid w:val="00957C6B"/>
    <w:rsid w:val="00957D6A"/>
    <w:rsid w:val="00957E3C"/>
    <w:rsid w:val="0096054B"/>
    <w:rsid w:val="00960EEE"/>
    <w:rsid w:val="00961F36"/>
    <w:rsid w:val="0096205B"/>
    <w:rsid w:val="009635BD"/>
    <w:rsid w:val="009654EB"/>
    <w:rsid w:val="00966033"/>
    <w:rsid w:val="00966CEC"/>
    <w:rsid w:val="009670BD"/>
    <w:rsid w:val="00967C0A"/>
    <w:rsid w:val="00967D52"/>
    <w:rsid w:val="0097009E"/>
    <w:rsid w:val="009706EE"/>
    <w:rsid w:val="00970C8A"/>
    <w:rsid w:val="00970FB8"/>
    <w:rsid w:val="00972082"/>
    <w:rsid w:val="0097343A"/>
    <w:rsid w:val="0097384F"/>
    <w:rsid w:val="00973AE9"/>
    <w:rsid w:val="0097412C"/>
    <w:rsid w:val="009748A1"/>
    <w:rsid w:val="00974BC1"/>
    <w:rsid w:val="009770AE"/>
    <w:rsid w:val="00977954"/>
    <w:rsid w:val="00977AD1"/>
    <w:rsid w:val="00977DF0"/>
    <w:rsid w:val="00980717"/>
    <w:rsid w:val="00981142"/>
    <w:rsid w:val="009816F8"/>
    <w:rsid w:val="0098236B"/>
    <w:rsid w:val="00983AB5"/>
    <w:rsid w:val="00984776"/>
    <w:rsid w:val="009847F8"/>
    <w:rsid w:val="00985544"/>
    <w:rsid w:val="0098561F"/>
    <w:rsid w:val="00990A7E"/>
    <w:rsid w:val="009910B3"/>
    <w:rsid w:val="0099165C"/>
    <w:rsid w:val="00991829"/>
    <w:rsid w:val="00992030"/>
    <w:rsid w:val="00994938"/>
    <w:rsid w:val="00995767"/>
    <w:rsid w:val="00995F2E"/>
    <w:rsid w:val="00996713"/>
    <w:rsid w:val="00996E0E"/>
    <w:rsid w:val="009A00AE"/>
    <w:rsid w:val="009A03DA"/>
    <w:rsid w:val="009A0F2F"/>
    <w:rsid w:val="009A26D0"/>
    <w:rsid w:val="009A34D6"/>
    <w:rsid w:val="009A3FDA"/>
    <w:rsid w:val="009A5054"/>
    <w:rsid w:val="009A60AE"/>
    <w:rsid w:val="009A6153"/>
    <w:rsid w:val="009A7722"/>
    <w:rsid w:val="009B0808"/>
    <w:rsid w:val="009B18A6"/>
    <w:rsid w:val="009B1B6D"/>
    <w:rsid w:val="009B2338"/>
    <w:rsid w:val="009B2F8B"/>
    <w:rsid w:val="009B3AFD"/>
    <w:rsid w:val="009B3C57"/>
    <w:rsid w:val="009B3D7E"/>
    <w:rsid w:val="009B4C13"/>
    <w:rsid w:val="009B5CAF"/>
    <w:rsid w:val="009B6133"/>
    <w:rsid w:val="009B623C"/>
    <w:rsid w:val="009B6A7B"/>
    <w:rsid w:val="009B6D33"/>
    <w:rsid w:val="009B7FFE"/>
    <w:rsid w:val="009C038D"/>
    <w:rsid w:val="009C0C9D"/>
    <w:rsid w:val="009C1B87"/>
    <w:rsid w:val="009C2770"/>
    <w:rsid w:val="009C29D6"/>
    <w:rsid w:val="009C454C"/>
    <w:rsid w:val="009C510B"/>
    <w:rsid w:val="009C606F"/>
    <w:rsid w:val="009C74C5"/>
    <w:rsid w:val="009D0C90"/>
    <w:rsid w:val="009D0F61"/>
    <w:rsid w:val="009D17C2"/>
    <w:rsid w:val="009D2865"/>
    <w:rsid w:val="009D2E90"/>
    <w:rsid w:val="009D35AB"/>
    <w:rsid w:val="009D397C"/>
    <w:rsid w:val="009D39CB"/>
    <w:rsid w:val="009D45CF"/>
    <w:rsid w:val="009D4693"/>
    <w:rsid w:val="009D5440"/>
    <w:rsid w:val="009D5751"/>
    <w:rsid w:val="009D694E"/>
    <w:rsid w:val="009D6E17"/>
    <w:rsid w:val="009D772D"/>
    <w:rsid w:val="009D7837"/>
    <w:rsid w:val="009D7DDB"/>
    <w:rsid w:val="009D7ED2"/>
    <w:rsid w:val="009E0A8B"/>
    <w:rsid w:val="009E0BEB"/>
    <w:rsid w:val="009E1064"/>
    <w:rsid w:val="009E1E24"/>
    <w:rsid w:val="009E275E"/>
    <w:rsid w:val="009E32E2"/>
    <w:rsid w:val="009E35A6"/>
    <w:rsid w:val="009E3A02"/>
    <w:rsid w:val="009E409F"/>
    <w:rsid w:val="009E4E83"/>
    <w:rsid w:val="009E5644"/>
    <w:rsid w:val="009E5872"/>
    <w:rsid w:val="009E5F46"/>
    <w:rsid w:val="009E6101"/>
    <w:rsid w:val="009E64DF"/>
    <w:rsid w:val="009E723C"/>
    <w:rsid w:val="009F0D19"/>
    <w:rsid w:val="009F1087"/>
    <w:rsid w:val="009F10E1"/>
    <w:rsid w:val="009F1550"/>
    <w:rsid w:val="009F1608"/>
    <w:rsid w:val="009F2107"/>
    <w:rsid w:val="009F25B0"/>
    <w:rsid w:val="009F2857"/>
    <w:rsid w:val="009F2D5B"/>
    <w:rsid w:val="009F2F9C"/>
    <w:rsid w:val="009F3CE7"/>
    <w:rsid w:val="009F5BD5"/>
    <w:rsid w:val="009F615F"/>
    <w:rsid w:val="009F6B2E"/>
    <w:rsid w:val="009F6D13"/>
    <w:rsid w:val="00A003E9"/>
    <w:rsid w:val="00A00A71"/>
    <w:rsid w:val="00A010EB"/>
    <w:rsid w:val="00A0114A"/>
    <w:rsid w:val="00A012FC"/>
    <w:rsid w:val="00A01D11"/>
    <w:rsid w:val="00A01EFD"/>
    <w:rsid w:val="00A02DB8"/>
    <w:rsid w:val="00A031F4"/>
    <w:rsid w:val="00A041A8"/>
    <w:rsid w:val="00A04923"/>
    <w:rsid w:val="00A05818"/>
    <w:rsid w:val="00A07476"/>
    <w:rsid w:val="00A075F3"/>
    <w:rsid w:val="00A07775"/>
    <w:rsid w:val="00A10B8F"/>
    <w:rsid w:val="00A11E5B"/>
    <w:rsid w:val="00A1204B"/>
    <w:rsid w:val="00A13E93"/>
    <w:rsid w:val="00A14770"/>
    <w:rsid w:val="00A1554A"/>
    <w:rsid w:val="00A155C1"/>
    <w:rsid w:val="00A162BA"/>
    <w:rsid w:val="00A16C57"/>
    <w:rsid w:val="00A17F2F"/>
    <w:rsid w:val="00A20F1E"/>
    <w:rsid w:val="00A211BE"/>
    <w:rsid w:val="00A211C1"/>
    <w:rsid w:val="00A225F9"/>
    <w:rsid w:val="00A23271"/>
    <w:rsid w:val="00A236A2"/>
    <w:rsid w:val="00A26673"/>
    <w:rsid w:val="00A274B1"/>
    <w:rsid w:val="00A2752C"/>
    <w:rsid w:val="00A3061F"/>
    <w:rsid w:val="00A30767"/>
    <w:rsid w:val="00A3181A"/>
    <w:rsid w:val="00A3401F"/>
    <w:rsid w:val="00A3460C"/>
    <w:rsid w:val="00A34EE4"/>
    <w:rsid w:val="00A351E8"/>
    <w:rsid w:val="00A36254"/>
    <w:rsid w:val="00A366D1"/>
    <w:rsid w:val="00A36DDF"/>
    <w:rsid w:val="00A378DD"/>
    <w:rsid w:val="00A37B7A"/>
    <w:rsid w:val="00A37D39"/>
    <w:rsid w:val="00A406F0"/>
    <w:rsid w:val="00A40862"/>
    <w:rsid w:val="00A414FB"/>
    <w:rsid w:val="00A41838"/>
    <w:rsid w:val="00A43472"/>
    <w:rsid w:val="00A438D6"/>
    <w:rsid w:val="00A43BC1"/>
    <w:rsid w:val="00A44227"/>
    <w:rsid w:val="00A443B5"/>
    <w:rsid w:val="00A445DB"/>
    <w:rsid w:val="00A454C6"/>
    <w:rsid w:val="00A456C9"/>
    <w:rsid w:val="00A45F27"/>
    <w:rsid w:val="00A45F59"/>
    <w:rsid w:val="00A461E3"/>
    <w:rsid w:val="00A47871"/>
    <w:rsid w:val="00A50162"/>
    <w:rsid w:val="00A50D26"/>
    <w:rsid w:val="00A50EA8"/>
    <w:rsid w:val="00A52156"/>
    <w:rsid w:val="00A5227C"/>
    <w:rsid w:val="00A52802"/>
    <w:rsid w:val="00A52D34"/>
    <w:rsid w:val="00A54585"/>
    <w:rsid w:val="00A546D6"/>
    <w:rsid w:val="00A54F2A"/>
    <w:rsid w:val="00A54F3F"/>
    <w:rsid w:val="00A54F81"/>
    <w:rsid w:val="00A554B8"/>
    <w:rsid w:val="00A559B0"/>
    <w:rsid w:val="00A56CB4"/>
    <w:rsid w:val="00A57D4A"/>
    <w:rsid w:val="00A601BC"/>
    <w:rsid w:val="00A6137A"/>
    <w:rsid w:val="00A6173D"/>
    <w:rsid w:val="00A61EAC"/>
    <w:rsid w:val="00A62245"/>
    <w:rsid w:val="00A62EEB"/>
    <w:rsid w:val="00A63A98"/>
    <w:rsid w:val="00A64E13"/>
    <w:rsid w:val="00A64EB0"/>
    <w:rsid w:val="00A64EC7"/>
    <w:rsid w:val="00A6630A"/>
    <w:rsid w:val="00A665D9"/>
    <w:rsid w:val="00A66873"/>
    <w:rsid w:val="00A66BD3"/>
    <w:rsid w:val="00A6781D"/>
    <w:rsid w:val="00A679C0"/>
    <w:rsid w:val="00A67C24"/>
    <w:rsid w:val="00A70417"/>
    <w:rsid w:val="00A70963"/>
    <w:rsid w:val="00A728BC"/>
    <w:rsid w:val="00A72974"/>
    <w:rsid w:val="00A74D31"/>
    <w:rsid w:val="00A75156"/>
    <w:rsid w:val="00A75E19"/>
    <w:rsid w:val="00A7603A"/>
    <w:rsid w:val="00A7649A"/>
    <w:rsid w:val="00A765A1"/>
    <w:rsid w:val="00A77AEC"/>
    <w:rsid w:val="00A80573"/>
    <w:rsid w:val="00A80A0E"/>
    <w:rsid w:val="00A82BD0"/>
    <w:rsid w:val="00A83FB6"/>
    <w:rsid w:val="00A84B08"/>
    <w:rsid w:val="00A87991"/>
    <w:rsid w:val="00A9087F"/>
    <w:rsid w:val="00A90C0D"/>
    <w:rsid w:val="00A9128E"/>
    <w:rsid w:val="00A91442"/>
    <w:rsid w:val="00A91B7E"/>
    <w:rsid w:val="00A95F52"/>
    <w:rsid w:val="00A96202"/>
    <w:rsid w:val="00A9654F"/>
    <w:rsid w:val="00A9791B"/>
    <w:rsid w:val="00A97D1E"/>
    <w:rsid w:val="00AA2BF6"/>
    <w:rsid w:val="00AA4237"/>
    <w:rsid w:val="00AA4CFF"/>
    <w:rsid w:val="00AA5385"/>
    <w:rsid w:val="00AA5624"/>
    <w:rsid w:val="00AA6279"/>
    <w:rsid w:val="00AB027C"/>
    <w:rsid w:val="00AB121C"/>
    <w:rsid w:val="00AB1227"/>
    <w:rsid w:val="00AB140D"/>
    <w:rsid w:val="00AB1FDE"/>
    <w:rsid w:val="00AB39A4"/>
    <w:rsid w:val="00AB3F89"/>
    <w:rsid w:val="00AB4340"/>
    <w:rsid w:val="00AB47A4"/>
    <w:rsid w:val="00AB5347"/>
    <w:rsid w:val="00AB537F"/>
    <w:rsid w:val="00AB574A"/>
    <w:rsid w:val="00AB57EA"/>
    <w:rsid w:val="00AB6512"/>
    <w:rsid w:val="00AB7BB0"/>
    <w:rsid w:val="00AC17D5"/>
    <w:rsid w:val="00AC1D06"/>
    <w:rsid w:val="00AC1E90"/>
    <w:rsid w:val="00AC2312"/>
    <w:rsid w:val="00AC25E4"/>
    <w:rsid w:val="00AC279E"/>
    <w:rsid w:val="00AC372F"/>
    <w:rsid w:val="00AC3EC7"/>
    <w:rsid w:val="00AC41A9"/>
    <w:rsid w:val="00AC4BD5"/>
    <w:rsid w:val="00AC5264"/>
    <w:rsid w:val="00AC5F49"/>
    <w:rsid w:val="00AC6D6B"/>
    <w:rsid w:val="00AD07CF"/>
    <w:rsid w:val="00AD096F"/>
    <w:rsid w:val="00AD1804"/>
    <w:rsid w:val="00AD1DC4"/>
    <w:rsid w:val="00AD1E1A"/>
    <w:rsid w:val="00AD1E7E"/>
    <w:rsid w:val="00AD544D"/>
    <w:rsid w:val="00AD549D"/>
    <w:rsid w:val="00AD5A67"/>
    <w:rsid w:val="00AD5D77"/>
    <w:rsid w:val="00AD75F7"/>
    <w:rsid w:val="00AE0140"/>
    <w:rsid w:val="00AE040A"/>
    <w:rsid w:val="00AE0891"/>
    <w:rsid w:val="00AE1349"/>
    <w:rsid w:val="00AE2CC4"/>
    <w:rsid w:val="00AE391D"/>
    <w:rsid w:val="00AE4400"/>
    <w:rsid w:val="00AE4AFD"/>
    <w:rsid w:val="00AE4ECF"/>
    <w:rsid w:val="00AE6C72"/>
    <w:rsid w:val="00AF02BC"/>
    <w:rsid w:val="00AF1B23"/>
    <w:rsid w:val="00AF1BCD"/>
    <w:rsid w:val="00AF1C88"/>
    <w:rsid w:val="00AF2700"/>
    <w:rsid w:val="00AF3580"/>
    <w:rsid w:val="00AF67B7"/>
    <w:rsid w:val="00AF7EB3"/>
    <w:rsid w:val="00B000F3"/>
    <w:rsid w:val="00B00970"/>
    <w:rsid w:val="00B00F6F"/>
    <w:rsid w:val="00B02FFC"/>
    <w:rsid w:val="00B05165"/>
    <w:rsid w:val="00B066EE"/>
    <w:rsid w:val="00B06997"/>
    <w:rsid w:val="00B06A7F"/>
    <w:rsid w:val="00B06C82"/>
    <w:rsid w:val="00B07A88"/>
    <w:rsid w:val="00B10BC0"/>
    <w:rsid w:val="00B11079"/>
    <w:rsid w:val="00B1288F"/>
    <w:rsid w:val="00B1295A"/>
    <w:rsid w:val="00B1310F"/>
    <w:rsid w:val="00B13D12"/>
    <w:rsid w:val="00B14990"/>
    <w:rsid w:val="00B14E19"/>
    <w:rsid w:val="00B16E81"/>
    <w:rsid w:val="00B17028"/>
    <w:rsid w:val="00B176C7"/>
    <w:rsid w:val="00B2048C"/>
    <w:rsid w:val="00B206D3"/>
    <w:rsid w:val="00B2136A"/>
    <w:rsid w:val="00B214DB"/>
    <w:rsid w:val="00B21E26"/>
    <w:rsid w:val="00B22B98"/>
    <w:rsid w:val="00B23F4B"/>
    <w:rsid w:val="00B23F92"/>
    <w:rsid w:val="00B254AB"/>
    <w:rsid w:val="00B254DB"/>
    <w:rsid w:val="00B25725"/>
    <w:rsid w:val="00B265E1"/>
    <w:rsid w:val="00B26CEE"/>
    <w:rsid w:val="00B26D78"/>
    <w:rsid w:val="00B300ED"/>
    <w:rsid w:val="00B30C31"/>
    <w:rsid w:val="00B314B3"/>
    <w:rsid w:val="00B31879"/>
    <w:rsid w:val="00B32B48"/>
    <w:rsid w:val="00B32DF5"/>
    <w:rsid w:val="00B336AF"/>
    <w:rsid w:val="00B33CA0"/>
    <w:rsid w:val="00B3444D"/>
    <w:rsid w:val="00B34D3E"/>
    <w:rsid w:val="00B357F8"/>
    <w:rsid w:val="00B35909"/>
    <w:rsid w:val="00B35DE2"/>
    <w:rsid w:val="00B3767C"/>
    <w:rsid w:val="00B37AEB"/>
    <w:rsid w:val="00B40266"/>
    <w:rsid w:val="00B40325"/>
    <w:rsid w:val="00B40F46"/>
    <w:rsid w:val="00B41AB1"/>
    <w:rsid w:val="00B41D9D"/>
    <w:rsid w:val="00B422E3"/>
    <w:rsid w:val="00B43DC9"/>
    <w:rsid w:val="00B448E2"/>
    <w:rsid w:val="00B4767A"/>
    <w:rsid w:val="00B47E25"/>
    <w:rsid w:val="00B50D3A"/>
    <w:rsid w:val="00B520FD"/>
    <w:rsid w:val="00B52EDA"/>
    <w:rsid w:val="00B55453"/>
    <w:rsid w:val="00B554EE"/>
    <w:rsid w:val="00B56DB6"/>
    <w:rsid w:val="00B61BCE"/>
    <w:rsid w:val="00B629F6"/>
    <w:rsid w:val="00B62E0C"/>
    <w:rsid w:val="00B62EBF"/>
    <w:rsid w:val="00B639CD"/>
    <w:rsid w:val="00B639EA"/>
    <w:rsid w:val="00B63EDB"/>
    <w:rsid w:val="00B64732"/>
    <w:rsid w:val="00B64AB4"/>
    <w:rsid w:val="00B64CC1"/>
    <w:rsid w:val="00B658C0"/>
    <w:rsid w:val="00B66A5C"/>
    <w:rsid w:val="00B66B3A"/>
    <w:rsid w:val="00B66F24"/>
    <w:rsid w:val="00B67475"/>
    <w:rsid w:val="00B67576"/>
    <w:rsid w:val="00B67E5A"/>
    <w:rsid w:val="00B70874"/>
    <w:rsid w:val="00B71FA2"/>
    <w:rsid w:val="00B72A0D"/>
    <w:rsid w:val="00B72BEE"/>
    <w:rsid w:val="00B72C35"/>
    <w:rsid w:val="00B72DF3"/>
    <w:rsid w:val="00B72E01"/>
    <w:rsid w:val="00B734BD"/>
    <w:rsid w:val="00B73CAB"/>
    <w:rsid w:val="00B746AF"/>
    <w:rsid w:val="00B76072"/>
    <w:rsid w:val="00B76527"/>
    <w:rsid w:val="00B7751C"/>
    <w:rsid w:val="00B778A0"/>
    <w:rsid w:val="00B778D3"/>
    <w:rsid w:val="00B77901"/>
    <w:rsid w:val="00B8089D"/>
    <w:rsid w:val="00B817E4"/>
    <w:rsid w:val="00B81937"/>
    <w:rsid w:val="00B81BE1"/>
    <w:rsid w:val="00B82DE6"/>
    <w:rsid w:val="00B83A5E"/>
    <w:rsid w:val="00B8425D"/>
    <w:rsid w:val="00B87D42"/>
    <w:rsid w:val="00B9064B"/>
    <w:rsid w:val="00B90669"/>
    <w:rsid w:val="00B90D62"/>
    <w:rsid w:val="00B91F8E"/>
    <w:rsid w:val="00B93B63"/>
    <w:rsid w:val="00B93EB2"/>
    <w:rsid w:val="00B94143"/>
    <w:rsid w:val="00B943A5"/>
    <w:rsid w:val="00B944A8"/>
    <w:rsid w:val="00B94F66"/>
    <w:rsid w:val="00B955C0"/>
    <w:rsid w:val="00B96075"/>
    <w:rsid w:val="00B967D1"/>
    <w:rsid w:val="00BA1BC9"/>
    <w:rsid w:val="00BA229A"/>
    <w:rsid w:val="00BA2E9A"/>
    <w:rsid w:val="00BA3986"/>
    <w:rsid w:val="00BA3F19"/>
    <w:rsid w:val="00BA4793"/>
    <w:rsid w:val="00BA4859"/>
    <w:rsid w:val="00BA71B3"/>
    <w:rsid w:val="00BA74F6"/>
    <w:rsid w:val="00BA7945"/>
    <w:rsid w:val="00BB13D7"/>
    <w:rsid w:val="00BB1750"/>
    <w:rsid w:val="00BB286D"/>
    <w:rsid w:val="00BB383F"/>
    <w:rsid w:val="00BB6092"/>
    <w:rsid w:val="00BC01B2"/>
    <w:rsid w:val="00BC06CE"/>
    <w:rsid w:val="00BC0F8E"/>
    <w:rsid w:val="00BC12A7"/>
    <w:rsid w:val="00BC27A4"/>
    <w:rsid w:val="00BC3618"/>
    <w:rsid w:val="00BC3B4F"/>
    <w:rsid w:val="00BC3DF5"/>
    <w:rsid w:val="00BC46C7"/>
    <w:rsid w:val="00BC5532"/>
    <w:rsid w:val="00BC600A"/>
    <w:rsid w:val="00BC69BD"/>
    <w:rsid w:val="00BC6AD9"/>
    <w:rsid w:val="00BD068E"/>
    <w:rsid w:val="00BD0F8C"/>
    <w:rsid w:val="00BD1688"/>
    <w:rsid w:val="00BD3251"/>
    <w:rsid w:val="00BD37AA"/>
    <w:rsid w:val="00BD4CA4"/>
    <w:rsid w:val="00BD4D4B"/>
    <w:rsid w:val="00BD4E34"/>
    <w:rsid w:val="00BD4E89"/>
    <w:rsid w:val="00BD5AE4"/>
    <w:rsid w:val="00BD7E95"/>
    <w:rsid w:val="00BE040D"/>
    <w:rsid w:val="00BE1C69"/>
    <w:rsid w:val="00BE320A"/>
    <w:rsid w:val="00BE3F01"/>
    <w:rsid w:val="00BE4300"/>
    <w:rsid w:val="00BE441B"/>
    <w:rsid w:val="00BE46B7"/>
    <w:rsid w:val="00BE4AB9"/>
    <w:rsid w:val="00BE5983"/>
    <w:rsid w:val="00BE5F2A"/>
    <w:rsid w:val="00BE7616"/>
    <w:rsid w:val="00BE7A44"/>
    <w:rsid w:val="00BF0B70"/>
    <w:rsid w:val="00BF11C6"/>
    <w:rsid w:val="00BF1EEA"/>
    <w:rsid w:val="00BF2250"/>
    <w:rsid w:val="00BF244D"/>
    <w:rsid w:val="00BF2713"/>
    <w:rsid w:val="00BF299D"/>
    <w:rsid w:val="00BF30AD"/>
    <w:rsid w:val="00BF3BFA"/>
    <w:rsid w:val="00BF4AE5"/>
    <w:rsid w:val="00BF6708"/>
    <w:rsid w:val="00BF731E"/>
    <w:rsid w:val="00BF7599"/>
    <w:rsid w:val="00BF7D36"/>
    <w:rsid w:val="00BF7EE0"/>
    <w:rsid w:val="00C001F8"/>
    <w:rsid w:val="00C02C1C"/>
    <w:rsid w:val="00C03272"/>
    <w:rsid w:val="00C032BF"/>
    <w:rsid w:val="00C03390"/>
    <w:rsid w:val="00C04AA4"/>
    <w:rsid w:val="00C05F89"/>
    <w:rsid w:val="00C05FA8"/>
    <w:rsid w:val="00C0606B"/>
    <w:rsid w:val="00C076AB"/>
    <w:rsid w:val="00C07B9F"/>
    <w:rsid w:val="00C07DC7"/>
    <w:rsid w:val="00C1078F"/>
    <w:rsid w:val="00C10871"/>
    <w:rsid w:val="00C10EF8"/>
    <w:rsid w:val="00C11A14"/>
    <w:rsid w:val="00C1245E"/>
    <w:rsid w:val="00C124F8"/>
    <w:rsid w:val="00C12576"/>
    <w:rsid w:val="00C137AA"/>
    <w:rsid w:val="00C13A0D"/>
    <w:rsid w:val="00C13DFF"/>
    <w:rsid w:val="00C145BE"/>
    <w:rsid w:val="00C14A5F"/>
    <w:rsid w:val="00C153F3"/>
    <w:rsid w:val="00C154D6"/>
    <w:rsid w:val="00C167AE"/>
    <w:rsid w:val="00C2019E"/>
    <w:rsid w:val="00C21506"/>
    <w:rsid w:val="00C2242B"/>
    <w:rsid w:val="00C233D8"/>
    <w:rsid w:val="00C254DF"/>
    <w:rsid w:val="00C262DB"/>
    <w:rsid w:val="00C263B6"/>
    <w:rsid w:val="00C2668A"/>
    <w:rsid w:val="00C27B93"/>
    <w:rsid w:val="00C3000C"/>
    <w:rsid w:val="00C3033D"/>
    <w:rsid w:val="00C30915"/>
    <w:rsid w:val="00C31598"/>
    <w:rsid w:val="00C31C01"/>
    <w:rsid w:val="00C31C54"/>
    <w:rsid w:val="00C32AC5"/>
    <w:rsid w:val="00C32B37"/>
    <w:rsid w:val="00C32C31"/>
    <w:rsid w:val="00C33787"/>
    <w:rsid w:val="00C33A77"/>
    <w:rsid w:val="00C33BF3"/>
    <w:rsid w:val="00C35B7D"/>
    <w:rsid w:val="00C367F3"/>
    <w:rsid w:val="00C36D63"/>
    <w:rsid w:val="00C37692"/>
    <w:rsid w:val="00C3778C"/>
    <w:rsid w:val="00C37D20"/>
    <w:rsid w:val="00C400C8"/>
    <w:rsid w:val="00C4083B"/>
    <w:rsid w:val="00C4119D"/>
    <w:rsid w:val="00C42401"/>
    <w:rsid w:val="00C43FAB"/>
    <w:rsid w:val="00C44CB9"/>
    <w:rsid w:val="00C44DEE"/>
    <w:rsid w:val="00C453E5"/>
    <w:rsid w:val="00C462B1"/>
    <w:rsid w:val="00C47B30"/>
    <w:rsid w:val="00C502B5"/>
    <w:rsid w:val="00C50FFE"/>
    <w:rsid w:val="00C52938"/>
    <w:rsid w:val="00C5432D"/>
    <w:rsid w:val="00C56866"/>
    <w:rsid w:val="00C5741E"/>
    <w:rsid w:val="00C577F2"/>
    <w:rsid w:val="00C607C1"/>
    <w:rsid w:val="00C6222C"/>
    <w:rsid w:val="00C6391D"/>
    <w:rsid w:val="00C6474C"/>
    <w:rsid w:val="00C64D5D"/>
    <w:rsid w:val="00C65444"/>
    <w:rsid w:val="00C66986"/>
    <w:rsid w:val="00C66ECD"/>
    <w:rsid w:val="00C672B8"/>
    <w:rsid w:val="00C703AE"/>
    <w:rsid w:val="00C70582"/>
    <w:rsid w:val="00C73B65"/>
    <w:rsid w:val="00C74ADE"/>
    <w:rsid w:val="00C7592F"/>
    <w:rsid w:val="00C75D58"/>
    <w:rsid w:val="00C764DF"/>
    <w:rsid w:val="00C767A1"/>
    <w:rsid w:val="00C77433"/>
    <w:rsid w:val="00C77658"/>
    <w:rsid w:val="00C776C7"/>
    <w:rsid w:val="00C77C33"/>
    <w:rsid w:val="00C8143C"/>
    <w:rsid w:val="00C81FF0"/>
    <w:rsid w:val="00C822D2"/>
    <w:rsid w:val="00C825ED"/>
    <w:rsid w:val="00C82F0A"/>
    <w:rsid w:val="00C83BD8"/>
    <w:rsid w:val="00C84F59"/>
    <w:rsid w:val="00C859A6"/>
    <w:rsid w:val="00C85D9F"/>
    <w:rsid w:val="00C86419"/>
    <w:rsid w:val="00C86BEE"/>
    <w:rsid w:val="00C90D03"/>
    <w:rsid w:val="00C92396"/>
    <w:rsid w:val="00C92621"/>
    <w:rsid w:val="00C92783"/>
    <w:rsid w:val="00C931D6"/>
    <w:rsid w:val="00C93C4E"/>
    <w:rsid w:val="00C94082"/>
    <w:rsid w:val="00C945BA"/>
    <w:rsid w:val="00C95D85"/>
    <w:rsid w:val="00C96906"/>
    <w:rsid w:val="00C96B53"/>
    <w:rsid w:val="00C97DD7"/>
    <w:rsid w:val="00CA0DAC"/>
    <w:rsid w:val="00CA11EE"/>
    <w:rsid w:val="00CA160E"/>
    <w:rsid w:val="00CA1E8E"/>
    <w:rsid w:val="00CA581D"/>
    <w:rsid w:val="00CA596A"/>
    <w:rsid w:val="00CA710F"/>
    <w:rsid w:val="00CB03D7"/>
    <w:rsid w:val="00CB0E7E"/>
    <w:rsid w:val="00CB0FCC"/>
    <w:rsid w:val="00CB1043"/>
    <w:rsid w:val="00CB319A"/>
    <w:rsid w:val="00CB3CB6"/>
    <w:rsid w:val="00CB444E"/>
    <w:rsid w:val="00CB485A"/>
    <w:rsid w:val="00CB52B7"/>
    <w:rsid w:val="00CB6AF0"/>
    <w:rsid w:val="00CB6B98"/>
    <w:rsid w:val="00CB7194"/>
    <w:rsid w:val="00CB771A"/>
    <w:rsid w:val="00CB7BAC"/>
    <w:rsid w:val="00CB7F8D"/>
    <w:rsid w:val="00CC1173"/>
    <w:rsid w:val="00CC1B81"/>
    <w:rsid w:val="00CC24E5"/>
    <w:rsid w:val="00CC29F2"/>
    <w:rsid w:val="00CC2E0F"/>
    <w:rsid w:val="00CC3C4F"/>
    <w:rsid w:val="00CC458A"/>
    <w:rsid w:val="00CC5235"/>
    <w:rsid w:val="00CC5911"/>
    <w:rsid w:val="00CC5C2D"/>
    <w:rsid w:val="00CC5DBA"/>
    <w:rsid w:val="00CC6270"/>
    <w:rsid w:val="00CC7167"/>
    <w:rsid w:val="00CC74AE"/>
    <w:rsid w:val="00CC7593"/>
    <w:rsid w:val="00CC7F1A"/>
    <w:rsid w:val="00CD0422"/>
    <w:rsid w:val="00CD0EF4"/>
    <w:rsid w:val="00CD11F6"/>
    <w:rsid w:val="00CD1710"/>
    <w:rsid w:val="00CD36B4"/>
    <w:rsid w:val="00CD3CAD"/>
    <w:rsid w:val="00CD4481"/>
    <w:rsid w:val="00CD5DD7"/>
    <w:rsid w:val="00CD63D3"/>
    <w:rsid w:val="00CD669A"/>
    <w:rsid w:val="00CD75C7"/>
    <w:rsid w:val="00CD7B97"/>
    <w:rsid w:val="00CE077C"/>
    <w:rsid w:val="00CE0F8E"/>
    <w:rsid w:val="00CE131A"/>
    <w:rsid w:val="00CE15FB"/>
    <w:rsid w:val="00CE18F5"/>
    <w:rsid w:val="00CE34D8"/>
    <w:rsid w:val="00CE3676"/>
    <w:rsid w:val="00CE36BA"/>
    <w:rsid w:val="00CE4010"/>
    <w:rsid w:val="00CE4661"/>
    <w:rsid w:val="00CE56A3"/>
    <w:rsid w:val="00CE66E2"/>
    <w:rsid w:val="00CF0088"/>
    <w:rsid w:val="00CF051B"/>
    <w:rsid w:val="00CF0A5E"/>
    <w:rsid w:val="00CF13A8"/>
    <w:rsid w:val="00CF1639"/>
    <w:rsid w:val="00CF19C9"/>
    <w:rsid w:val="00CF3DED"/>
    <w:rsid w:val="00CF3F52"/>
    <w:rsid w:val="00CF4F2D"/>
    <w:rsid w:val="00CF67A1"/>
    <w:rsid w:val="00CF695C"/>
    <w:rsid w:val="00CF6C11"/>
    <w:rsid w:val="00CF6C77"/>
    <w:rsid w:val="00CF7496"/>
    <w:rsid w:val="00D012AB"/>
    <w:rsid w:val="00D026ED"/>
    <w:rsid w:val="00D0365A"/>
    <w:rsid w:val="00D04BB6"/>
    <w:rsid w:val="00D050FE"/>
    <w:rsid w:val="00D05F76"/>
    <w:rsid w:val="00D065EB"/>
    <w:rsid w:val="00D06EF9"/>
    <w:rsid w:val="00D10519"/>
    <w:rsid w:val="00D11B48"/>
    <w:rsid w:val="00D11D2A"/>
    <w:rsid w:val="00D11DE9"/>
    <w:rsid w:val="00D12748"/>
    <w:rsid w:val="00D12A58"/>
    <w:rsid w:val="00D12AA4"/>
    <w:rsid w:val="00D12D73"/>
    <w:rsid w:val="00D13196"/>
    <w:rsid w:val="00D142FF"/>
    <w:rsid w:val="00D143EC"/>
    <w:rsid w:val="00D15180"/>
    <w:rsid w:val="00D1555D"/>
    <w:rsid w:val="00D15937"/>
    <w:rsid w:val="00D16944"/>
    <w:rsid w:val="00D175ED"/>
    <w:rsid w:val="00D17C49"/>
    <w:rsid w:val="00D207B7"/>
    <w:rsid w:val="00D23931"/>
    <w:rsid w:val="00D242E0"/>
    <w:rsid w:val="00D26067"/>
    <w:rsid w:val="00D2696F"/>
    <w:rsid w:val="00D30DE7"/>
    <w:rsid w:val="00D31286"/>
    <w:rsid w:val="00D33303"/>
    <w:rsid w:val="00D33390"/>
    <w:rsid w:val="00D33F47"/>
    <w:rsid w:val="00D353C0"/>
    <w:rsid w:val="00D36B1A"/>
    <w:rsid w:val="00D37659"/>
    <w:rsid w:val="00D37D53"/>
    <w:rsid w:val="00D37FE1"/>
    <w:rsid w:val="00D4053E"/>
    <w:rsid w:val="00D4054A"/>
    <w:rsid w:val="00D408AA"/>
    <w:rsid w:val="00D41153"/>
    <w:rsid w:val="00D43188"/>
    <w:rsid w:val="00D51EC2"/>
    <w:rsid w:val="00D51F31"/>
    <w:rsid w:val="00D52423"/>
    <w:rsid w:val="00D52889"/>
    <w:rsid w:val="00D52BDD"/>
    <w:rsid w:val="00D547A3"/>
    <w:rsid w:val="00D55704"/>
    <w:rsid w:val="00D55A80"/>
    <w:rsid w:val="00D55DF8"/>
    <w:rsid w:val="00D567DD"/>
    <w:rsid w:val="00D56B65"/>
    <w:rsid w:val="00D5761F"/>
    <w:rsid w:val="00D57F92"/>
    <w:rsid w:val="00D61A91"/>
    <w:rsid w:val="00D627A2"/>
    <w:rsid w:val="00D6300C"/>
    <w:rsid w:val="00D630B9"/>
    <w:rsid w:val="00D638FB"/>
    <w:rsid w:val="00D639F8"/>
    <w:rsid w:val="00D63B1E"/>
    <w:rsid w:val="00D63EB3"/>
    <w:rsid w:val="00D6435D"/>
    <w:rsid w:val="00D644F9"/>
    <w:rsid w:val="00D64598"/>
    <w:rsid w:val="00D65EF5"/>
    <w:rsid w:val="00D666B7"/>
    <w:rsid w:val="00D66D68"/>
    <w:rsid w:val="00D67132"/>
    <w:rsid w:val="00D677B3"/>
    <w:rsid w:val="00D67FF2"/>
    <w:rsid w:val="00D70345"/>
    <w:rsid w:val="00D70907"/>
    <w:rsid w:val="00D724DE"/>
    <w:rsid w:val="00D729BD"/>
    <w:rsid w:val="00D74C75"/>
    <w:rsid w:val="00D76DA9"/>
    <w:rsid w:val="00D76F7F"/>
    <w:rsid w:val="00D80507"/>
    <w:rsid w:val="00D80A00"/>
    <w:rsid w:val="00D81490"/>
    <w:rsid w:val="00D8190B"/>
    <w:rsid w:val="00D820DC"/>
    <w:rsid w:val="00D828F8"/>
    <w:rsid w:val="00D845F5"/>
    <w:rsid w:val="00D85027"/>
    <w:rsid w:val="00D85F66"/>
    <w:rsid w:val="00D867FC"/>
    <w:rsid w:val="00D909F7"/>
    <w:rsid w:val="00D91912"/>
    <w:rsid w:val="00D926B1"/>
    <w:rsid w:val="00D93528"/>
    <w:rsid w:val="00D93CA5"/>
    <w:rsid w:val="00D943BB"/>
    <w:rsid w:val="00D966EA"/>
    <w:rsid w:val="00D968C1"/>
    <w:rsid w:val="00D96D8D"/>
    <w:rsid w:val="00DA259E"/>
    <w:rsid w:val="00DA3295"/>
    <w:rsid w:val="00DA57D7"/>
    <w:rsid w:val="00DA5ABF"/>
    <w:rsid w:val="00DA6064"/>
    <w:rsid w:val="00DA6A49"/>
    <w:rsid w:val="00DA7490"/>
    <w:rsid w:val="00DA7728"/>
    <w:rsid w:val="00DA784A"/>
    <w:rsid w:val="00DA7EC7"/>
    <w:rsid w:val="00DB131C"/>
    <w:rsid w:val="00DB468F"/>
    <w:rsid w:val="00DB4C59"/>
    <w:rsid w:val="00DB4D8E"/>
    <w:rsid w:val="00DB6FCE"/>
    <w:rsid w:val="00DB6FCF"/>
    <w:rsid w:val="00DB7449"/>
    <w:rsid w:val="00DC013A"/>
    <w:rsid w:val="00DC0405"/>
    <w:rsid w:val="00DC0B86"/>
    <w:rsid w:val="00DC0C21"/>
    <w:rsid w:val="00DC10EF"/>
    <w:rsid w:val="00DC110F"/>
    <w:rsid w:val="00DC1934"/>
    <w:rsid w:val="00DC1ADC"/>
    <w:rsid w:val="00DC272D"/>
    <w:rsid w:val="00DC3FBB"/>
    <w:rsid w:val="00DC407B"/>
    <w:rsid w:val="00DC46EE"/>
    <w:rsid w:val="00DC514B"/>
    <w:rsid w:val="00DC5311"/>
    <w:rsid w:val="00DC5B17"/>
    <w:rsid w:val="00DC6286"/>
    <w:rsid w:val="00DC7FA1"/>
    <w:rsid w:val="00DD0AF7"/>
    <w:rsid w:val="00DD0DF8"/>
    <w:rsid w:val="00DD1EBA"/>
    <w:rsid w:val="00DD1FB3"/>
    <w:rsid w:val="00DD53D2"/>
    <w:rsid w:val="00DD552E"/>
    <w:rsid w:val="00DD6602"/>
    <w:rsid w:val="00DD67B7"/>
    <w:rsid w:val="00DD68E4"/>
    <w:rsid w:val="00DD725E"/>
    <w:rsid w:val="00DE0998"/>
    <w:rsid w:val="00DE0A45"/>
    <w:rsid w:val="00DE2C86"/>
    <w:rsid w:val="00DE2EC6"/>
    <w:rsid w:val="00DE3A0A"/>
    <w:rsid w:val="00DE4A21"/>
    <w:rsid w:val="00DE57EF"/>
    <w:rsid w:val="00DE68A3"/>
    <w:rsid w:val="00DE6AC4"/>
    <w:rsid w:val="00DE7065"/>
    <w:rsid w:val="00DE710A"/>
    <w:rsid w:val="00DE7507"/>
    <w:rsid w:val="00DE75BA"/>
    <w:rsid w:val="00DE7C7E"/>
    <w:rsid w:val="00DF0901"/>
    <w:rsid w:val="00DF0955"/>
    <w:rsid w:val="00DF1D48"/>
    <w:rsid w:val="00DF1E1F"/>
    <w:rsid w:val="00DF214D"/>
    <w:rsid w:val="00DF432D"/>
    <w:rsid w:val="00DF504D"/>
    <w:rsid w:val="00DF61D9"/>
    <w:rsid w:val="00DF6AFA"/>
    <w:rsid w:val="00DF7625"/>
    <w:rsid w:val="00DF7A6F"/>
    <w:rsid w:val="00DF7BE4"/>
    <w:rsid w:val="00E00F19"/>
    <w:rsid w:val="00E0104D"/>
    <w:rsid w:val="00E02448"/>
    <w:rsid w:val="00E0481A"/>
    <w:rsid w:val="00E04868"/>
    <w:rsid w:val="00E05454"/>
    <w:rsid w:val="00E063C6"/>
    <w:rsid w:val="00E07399"/>
    <w:rsid w:val="00E10139"/>
    <w:rsid w:val="00E10228"/>
    <w:rsid w:val="00E102FD"/>
    <w:rsid w:val="00E10706"/>
    <w:rsid w:val="00E10F15"/>
    <w:rsid w:val="00E11B67"/>
    <w:rsid w:val="00E12170"/>
    <w:rsid w:val="00E13618"/>
    <w:rsid w:val="00E13B21"/>
    <w:rsid w:val="00E14F9E"/>
    <w:rsid w:val="00E14FAE"/>
    <w:rsid w:val="00E1632A"/>
    <w:rsid w:val="00E1671C"/>
    <w:rsid w:val="00E16EE1"/>
    <w:rsid w:val="00E20144"/>
    <w:rsid w:val="00E20952"/>
    <w:rsid w:val="00E21F51"/>
    <w:rsid w:val="00E224C6"/>
    <w:rsid w:val="00E23780"/>
    <w:rsid w:val="00E25300"/>
    <w:rsid w:val="00E265E1"/>
    <w:rsid w:val="00E275CB"/>
    <w:rsid w:val="00E279DB"/>
    <w:rsid w:val="00E27A07"/>
    <w:rsid w:val="00E27DAC"/>
    <w:rsid w:val="00E32C59"/>
    <w:rsid w:val="00E3498F"/>
    <w:rsid w:val="00E3607B"/>
    <w:rsid w:val="00E36338"/>
    <w:rsid w:val="00E37A63"/>
    <w:rsid w:val="00E37F41"/>
    <w:rsid w:val="00E4077F"/>
    <w:rsid w:val="00E41079"/>
    <w:rsid w:val="00E41163"/>
    <w:rsid w:val="00E41785"/>
    <w:rsid w:val="00E41D27"/>
    <w:rsid w:val="00E42201"/>
    <w:rsid w:val="00E42E16"/>
    <w:rsid w:val="00E43144"/>
    <w:rsid w:val="00E4314E"/>
    <w:rsid w:val="00E43665"/>
    <w:rsid w:val="00E4438C"/>
    <w:rsid w:val="00E446CC"/>
    <w:rsid w:val="00E44B3F"/>
    <w:rsid w:val="00E45020"/>
    <w:rsid w:val="00E45D1C"/>
    <w:rsid w:val="00E46049"/>
    <w:rsid w:val="00E4629E"/>
    <w:rsid w:val="00E46656"/>
    <w:rsid w:val="00E51A25"/>
    <w:rsid w:val="00E5242C"/>
    <w:rsid w:val="00E527F8"/>
    <w:rsid w:val="00E537C2"/>
    <w:rsid w:val="00E54C4C"/>
    <w:rsid w:val="00E54CD4"/>
    <w:rsid w:val="00E5509A"/>
    <w:rsid w:val="00E55447"/>
    <w:rsid w:val="00E5625D"/>
    <w:rsid w:val="00E56462"/>
    <w:rsid w:val="00E579D7"/>
    <w:rsid w:val="00E60574"/>
    <w:rsid w:val="00E60CF9"/>
    <w:rsid w:val="00E61C0E"/>
    <w:rsid w:val="00E61CE4"/>
    <w:rsid w:val="00E62255"/>
    <w:rsid w:val="00E62306"/>
    <w:rsid w:val="00E63C63"/>
    <w:rsid w:val="00E646CD"/>
    <w:rsid w:val="00E65D0C"/>
    <w:rsid w:val="00E66F02"/>
    <w:rsid w:val="00E70E19"/>
    <w:rsid w:val="00E70FA9"/>
    <w:rsid w:val="00E71003"/>
    <w:rsid w:val="00E712C7"/>
    <w:rsid w:val="00E73CF9"/>
    <w:rsid w:val="00E73D72"/>
    <w:rsid w:val="00E75626"/>
    <w:rsid w:val="00E76966"/>
    <w:rsid w:val="00E77BEE"/>
    <w:rsid w:val="00E80159"/>
    <w:rsid w:val="00E80869"/>
    <w:rsid w:val="00E81C9E"/>
    <w:rsid w:val="00E8278B"/>
    <w:rsid w:val="00E82945"/>
    <w:rsid w:val="00E82E82"/>
    <w:rsid w:val="00E83A2E"/>
    <w:rsid w:val="00E83F88"/>
    <w:rsid w:val="00E857DD"/>
    <w:rsid w:val="00E85A44"/>
    <w:rsid w:val="00E86135"/>
    <w:rsid w:val="00E86245"/>
    <w:rsid w:val="00E865A9"/>
    <w:rsid w:val="00E86AC6"/>
    <w:rsid w:val="00E906EA"/>
    <w:rsid w:val="00E9208B"/>
    <w:rsid w:val="00E92CAE"/>
    <w:rsid w:val="00E92F41"/>
    <w:rsid w:val="00E93866"/>
    <w:rsid w:val="00E93B16"/>
    <w:rsid w:val="00E9535E"/>
    <w:rsid w:val="00E955C2"/>
    <w:rsid w:val="00E95FD0"/>
    <w:rsid w:val="00E96AB8"/>
    <w:rsid w:val="00E96C1F"/>
    <w:rsid w:val="00E9727D"/>
    <w:rsid w:val="00E97825"/>
    <w:rsid w:val="00E97AC5"/>
    <w:rsid w:val="00E97BA0"/>
    <w:rsid w:val="00EA0266"/>
    <w:rsid w:val="00EA1442"/>
    <w:rsid w:val="00EA17EC"/>
    <w:rsid w:val="00EA2225"/>
    <w:rsid w:val="00EA27E5"/>
    <w:rsid w:val="00EA2E70"/>
    <w:rsid w:val="00EA2E90"/>
    <w:rsid w:val="00EA3328"/>
    <w:rsid w:val="00EA3C17"/>
    <w:rsid w:val="00EA42BC"/>
    <w:rsid w:val="00EA4591"/>
    <w:rsid w:val="00EA4978"/>
    <w:rsid w:val="00EA4B50"/>
    <w:rsid w:val="00EA5527"/>
    <w:rsid w:val="00EA60E2"/>
    <w:rsid w:val="00EA6A37"/>
    <w:rsid w:val="00EA6B5B"/>
    <w:rsid w:val="00EB0C76"/>
    <w:rsid w:val="00EB0D5B"/>
    <w:rsid w:val="00EB100C"/>
    <w:rsid w:val="00EB1FF6"/>
    <w:rsid w:val="00EB206C"/>
    <w:rsid w:val="00EB296E"/>
    <w:rsid w:val="00EB2CE7"/>
    <w:rsid w:val="00EB3414"/>
    <w:rsid w:val="00EB40C4"/>
    <w:rsid w:val="00EB439A"/>
    <w:rsid w:val="00EB444C"/>
    <w:rsid w:val="00EB4663"/>
    <w:rsid w:val="00EB4FB9"/>
    <w:rsid w:val="00EB51A5"/>
    <w:rsid w:val="00EB5A53"/>
    <w:rsid w:val="00EB5AD9"/>
    <w:rsid w:val="00EB5D2E"/>
    <w:rsid w:val="00EB6314"/>
    <w:rsid w:val="00EB64C9"/>
    <w:rsid w:val="00EC02A8"/>
    <w:rsid w:val="00EC0579"/>
    <w:rsid w:val="00EC1D68"/>
    <w:rsid w:val="00EC2424"/>
    <w:rsid w:val="00EC37E8"/>
    <w:rsid w:val="00EC5653"/>
    <w:rsid w:val="00EC5714"/>
    <w:rsid w:val="00EC6B8C"/>
    <w:rsid w:val="00EC799F"/>
    <w:rsid w:val="00ED000C"/>
    <w:rsid w:val="00ED01B2"/>
    <w:rsid w:val="00ED0C8A"/>
    <w:rsid w:val="00ED0E78"/>
    <w:rsid w:val="00ED0F7D"/>
    <w:rsid w:val="00ED1D51"/>
    <w:rsid w:val="00ED22FC"/>
    <w:rsid w:val="00ED3C52"/>
    <w:rsid w:val="00ED4DF2"/>
    <w:rsid w:val="00ED5EA4"/>
    <w:rsid w:val="00ED69F3"/>
    <w:rsid w:val="00EE1033"/>
    <w:rsid w:val="00EE202F"/>
    <w:rsid w:val="00EE242E"/>
    <w:rsid w:val="00EE2D5A"/>
    <w:rsid w:val="00EE39DB"/>
    <w:rsid w:val="00EE4272"/>
    <w:rsid w:val="00EE5005"/>
    <w:rsid w:val="00EE5CA6"/>
    <w:rsid w:val="00EE6371"/>
    <w:rsid w:val="00EE67E0"/>
    <w:rsid w:val="00EE7AB9"/>
    <w:rsid w:val="00EE7BB9"/>
    <w:rsid w:val="00EE7D05"/>
    <w:rsid w:val="00EF02E9"/>
    <w:rsid w:val="00EF0555"/>
    <w:rsid w:val="00EF15B7"/>
    <w:rsid w:val="00EF408D"/>
    <w:rsid w:val="00EF461E"/>
    <w:rsid w:val="00EF51B8"/>
    <w:rsid w:val="00EF61E4"/>
    <w:rsid w:val="00EF7406"/>
    <w:rsid w:val="00EF7A04"/>
    <w:rsid w:val="00F00A01"/>
    <w:rsid w:val="00F00B1E"/>
    <w:rsid w:val="00F01821"/>
    <w:rsid w:val="00F01F18"/>
    <w:rsid w:val="00F02791"/>
    <w:rsid w:val="00F039ED"/>
    <w:rsid w:val="00F03A03"/>
    <w:rsid w:val="00F04D0F"/>
    <w:rsid w:val="00F04E64"/>
    <w:rsid w:val="00F05615"/>
    <w:rsid w:val="00F05AE1"/>
    <w:rsid w:val="00F06187"/>
    <w:rsid w:val="00F077E1"/>
    <w:rsid w:val="00F0795F"/>
    <w:rsid w:val="00F07A7F"/>
    <w:rsid w:val="00F10950"/>
    <w:rsid w:val="00F11E0B"/>
    <w:rsid w:val="00F1376A"/>
    <w:rsid w:val="00F13907"/>
    <w:rsid w:val="00F14746"/>
    <w:rsid w:val="00F15898"/>
    <w:rsid w:val="00F172C9"/>
    <w:rsid w:val="00F17A8C"/>
    <w:rsid w:val="00F17EC5"/>
    <w:rsid w:val="00F21445"/>
    <w:rsid w:val="00F21A99"/>
    <w:rsid w:val="00F21DE4"/>
    <w:rsid w:val="00F223E9"/>
    <w:rsid w:val="00F227CC"/>
    <w:rsid w:val="00F23305"/>
    <w:rsid w:val="00F233E6"/>
    <w:rsid w:val="00F24181"/>
    <w:rsid w:val="00F2594B"/>
    <w:rsid w:val="00F26C8B"/>
    <w:rsid w:val="00F26D6D"/>
    <w:rsid w:val="00F26EF7"/>
    <w:rsid w:val="00F30143"/>
    <w:rsid w:val="00F30D47"/>
    <w:rsid w:val="00F30D73"/>
    <w:rsid w:val="00F30E47"/>
    <w:rsid w:val="00F312A3"/>
    <w:rsid w:val="00F31651"/>
    <w:rsid w:val="00F318FC"/>
    <w:rsid w:val="00F32537"/>
    <w:rsid w:val="00F33095"/>
    <w:rsid w:val="00F334D6"/>
    <w:rsid w:val="00F33EDA"/>
    <w:rsid w:val="00F33FB7"/>
    <w:rsid w:val="00F34562"/>
    <w:rsid w:val="00F34863"/>
    <w:rsid w:val="00F36168"/>
    <w:rsid w:val="00F36169"/>
    <w:rsid w:val="00F36399"/>
    <w:rsid w:val="00F3690F"/>
    <w:rsid w:val="00F36E1F"/>
    <w:rsid w:val="00F376C6"/>
    <w:rsid w:val="00F404FD"/>
    <w:rsid w:val="00F40599"/>
    <w:rsid w:val="00F407B3"/>
    <w:rsid w:val="00F40C07"/>
    <w:rsid w:val="00F4183D"/>
    <w:rsid w:val="00F41E0C"/>
    <w:rsid w:val="00F41E11"/>
    <w:rsid w:val="00F425BD"/>
    <w:rsid w:val="00F42D7A"/>
    <w:rsid w:val="00F440B8"/>
    <w:rsid w:val="00F46745"/>
    <w:rsid w:val="00F46C28"/>
    <w:rsid w:val="00F50CB1"/>
    <w:rsid w:val="00F5158F"/>
    <w:rsid w:val="00F51C15"/>
    <w:rsid w:val="00F51F44"/>
    <w:rsid w:val="00F52337"/>
    <w:rsid w:val="00F52C2D"/>
    <w:rsid w:val="00F531C2"/>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356E"/>
    <w:rsid w:val="00F66B0E"/>
    <w:rsid w:val="00F6766F"/>
    <w:rsid w:val="00F67BD2"/>
    <w:rsid w:val="00F70F89"/>
    <w:rsid w:val="00F7164A"/>
    <w:rsid w:val="00F719F0"/>
    <w:rsid w:val="00F7246F"/>
    <w:rsid w:val="00F724F4"/>
    <w:rsid w:val="00F7261A"/>
    <w:rsid w:val="00F727C3"/>
    <w:rsid w:val="00F729CC"/>
    <w:rsid w:val="00F73C18"/>
    <w:rsid w:val="00F75072"/>
    <w:rsid w:val="00F7571F"/>
    <w:rsid w:val="00F75C6F"/>
    <w:rsid w:val="00F800AB"/>
    <w:rsid w:val="00F8021B"/>
    <w:rsid w:val="00F80B94"/>
    <w:rsid w:val="00F80F14"/>
    <w:rsid w:val="00F80F68"/>
    <w:rsid w:val="00F81273"/>
    <w:rsid w:val="00F8130B"/>
    <w:rsid w:val="00F83023"/>
    <w:rsid w:val="00F83029"/>
    <w:rsid w:val="00F8402D"/>
    <w:rsid w:val="00F845D5"/>
    <w:rsid w:val="00F84D59"/>
    <w:rsid w:val="00F84FC4"/>
    <w:rsid w:val="00F85E1B"/>
    <w:rsid w:val="00F86561"/>
    <w:rsid w:val="00F86D90"/>
    <w:rsid w:val="00F86E64"/>
    <w:rsid w:val="00F871B2"/>
    <w:rsid w:val="00F91122"/>
    <w:rsid w:val="00F918AA"/>
    <w:rsid w:val="00F9228D"/>
    <w:rsid w:val="00F92727"/>
    <w:rsid w:val="00F92C37"/>
    <w:rsid w:val="00F9440E"/>
    <w:rsid w:val="00F9491A"/>
    <w:rsid w:val="00F95623"/>
    <w:rsid w:val="00F95DC7"/>
    <w:rsid w:val="00F96C60"/>
    <w:rsid w:val="00FA0009"/>
    <w:rsid w:val="00FA04FE"/>
    <w:rsid w:val="00FA05EA"/>
    <w:rsid w:val="00FA09F5"/>
    <w:rsid w:val="00FA0BD4"/>
    <w:rsid w:val="00FA1422"/>
    <w:rsid w:val="00FA15C1"/>
    <w:rsid w:val="00FA191B"/>
    <w:rsid w:val="00FA1F3F"/>
    <w:rsid w:val="00FA3366"/>
    <w:rsid w:val="00FA356B"/>
    <w:rsid w:val="00FA3B99"/>
    <w:rsid w:val="00FA4977"/>
    <w:rsid w:val="00FA4E53"/>
    <w:rsid w:val="00FA512A"/>
    <w:rsid w:val="00FA66B9"/>
    <w:rsid w:val="00FA6D9A"/>
    <w:rsid w:val="00FA738D"/>
    <w:rsid w:val="00FA7457"/>
    <w:rsid w:val="00FA760C"/>
    <w:rsid w:val="00FB12A0"/>
    <w:rsid w:val="00FB17FA"/>
    <w:rsid w:val="00FB1998"/>
    <w:rsid w:val="00FB20E6"/>
    <w:rsid w:val="00FB245F"/>
    <w:rsid w:val="00FB2BCF"/>
    <w:rsid w:val="00FB2E06"/>
    <w:rsid w:val="00FB4A5D"/>
    <w:rsid w:val="00FB508D"/>
    <w:rsid w:val="00FB53AB"/>
    <w:rsid w:val="00FB5F57"/>
    <w:rsid w:val="00FB6264"/>
    <w:rsid w:val="00FB71DE"/>
    <w:rsid w:val="00FC11C6"/>
    <w:rsid w:val="00FC12AC"/>
    <w:rsid w:val="00FC32C5"/>
    <w:rsid w:val="00FC3C79"/>
    <w:rsid w:val="00FC3CAE"/>
    <w:rsid w:val="00FC3DF3"/>
    <w:rsid w:val="00FC4615"/>
    <w:rsid w:val="00FC4819"/>
    <w:rsid w:val="00FC5249"/>
    <w:rsid w:val="00FC656C"/>
    <w:rsid w:val="00FC6B7E"/>
    <w:rsid w:val="00FC6DE0"/>
    <w:rsid w:val="00FC6FE7"/>
    <w:rsid w:val="00FC7CCD"/>
    <w:rsid w:val="00FD09F2"/>
    <w:rsid w:val="00FD0C38"/>
    <w:rsid w:val="00FD0C42"/>
    <w:rsid w:val="00FD0EB4"/>
    <w:rsid w:val="00FD1B5F"/>
    <w:rsid w:val="00FD3313"/>
    <w:rsid w:val="00FD43F2"/>
    <w:rsid w:val="00FD47CF"/>
    <w:rsid w:val="00FD4DC2"/>
    <w:rsid w:val="00FD51FC"/>
    <w:rsid w:val="00FD5248"/>
    <w:rsid w:val="00FD52FC"/>
    <w:rsid w:val="00FD7899"/>
    <w:rsid w:val="00FD7DDF"/>
    <w:rsid w:val="00FE028F"/>
    <w:rsid w:val="00FE05F3"/>
    <w:rsid w:val="00FE1556"/>
    <w:rsid w:val="00FE2B20"/>
    <w:rsid w:val="00FE30B1"/>
    <w:rsid w:val="00FE3C68"/>
    <w:rsid w:val="00FE4816"/>
    <w:rsid w:val="00FE4888"/>
    <w:rsid w:val="00FE4BB4"/>
    <w:rsid w:val="00FE54B6"/>
    <w:rsid w:val="00FF03FD"/>
    <w:rsid w:val="00FF0B8D"/>
    <w:rsid w:val="00FF1008"/>
    <w:rsid w:val="00FF174C"/>
    <w:rsid w:val="00FF18D4"/>
    <w:rsid w:val="00FF1E34"/>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7"/>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wmf"/><Relationship Id="rId117" Type="http://schemas.openxmlformats.org/officeDocument/2006/relationships/image" Target="media/image88.emf"/><Relationship Id="rId21" Type="http://schemas.openxmlformats.org/officeDocument/2006/relationships/oleObject" Target="embeddings/oleObject3.bin"/><Relationship Id="rId42" Type="http://schemas.openxmlformats.org/officeDocument/2006/relationships/image" Target="media/image17.png"/><Relationship Id="rId47" Type="http://schemas.openxmlformats.org/officeDocument/2006/relationships/image" Target="media/image21.wmf"/><Relationship Id="rId63" Type="http://schemas.openxmlformats.org/officeDocument/2006/relationships/image" Target="media/image34.emf"/><Relationship Id="rId68" Type="http://schemas.openxmlformats.org/officeDocument/2006/relationships/image" Target="media/image39.emf"/><Relationship Id="rId84" Type="http://schemas.openxmlformats.org/officeDocument/2006/relationships/image" Target="media/image55.emf"/><Relationship Id="rId89" Type="http://schemas.openxmlformats.org/officeDocument/2006/relationships/image" Target="media/image60.emf"/><Relationship Id="rId112" Type="http://schemas.openxmlformats.org/officeDocument/2006/relationships/image" Target="media/image83.emf"/><Relationship Id="rId133" Type="http://schemas.openxmlformats.org/officeDocument/2006/relationships/image" Target="media/image104.emf"/><Relationship Id="rId138" Type="http://schemas.openxmlformats.org/officeDocument/2006/relationships/image" Target="media/image109.emf"/><Relationship Id="rId154" Type="http://schemas.openxmlformats.org/officeDocument/2006/relationships/image" Target="media/image123.emf"/><Relationship Id="rId159" Type="http://schemas.openxmlformats.org/officeDocument/2006/relationships/footer" Target="footer4.xml"/><Relationship Id="rId16" Type="http://schemas.openxmlformats.org/officeDocument/2006/relationships/image" Target="media/image2.wmf"/><Relationship Id="rId107" Type="http://schemas.openxmlformats.org/officeDocument/2006/relationships/image" Target="media/image78.emf"/><Relationship Id="rId11" Type="http://schemas.openxmlformats.org/officeDocument/2006/relationships/comments" Target="comments.xml"/><Relationship Id="rId32" Type="http://schemas.openxmlformats.org/officeDocument/2006/relationships/oleObject" Target="embeddings/oleObject9.bin"/><Relationship Id="rId37" Type="http://schemas.openxmlformats.org/officeDocument/2006/relationships/image" Target="media/image12.png"/><Relationship Id="rId53" Type="http://schemas.openxmlformats.org/officeDocument/2006/relationships/image" Target="media/image24.emf"/><Relationship Id="rId58" Type="http://schemas.openxmlformats.org/officeDocument/2006/relationships/image" Target="media/image29.emf"/><Relationship Id="rId74" Type="http://schemas.openxmlformats.org/officeDocument/2006/relationships/image" Target="media/image45.emf"/><Relationship Id="rId79" Type="http://schemas.openxmlformats.org/officeDocument/2006/relationships/image" Target="media/image50.emf"/><Relationship Id="rId102" Type="http://schemas.openxmlformats.org/officeDocument/2006/relationships/image" Target="media/image73.emf"/><Relationship Id="rId123" Type="http://schemas.openxmlformats.org/officeDocument/2006/relationships/image" Target="media/image94.emf"/><Relationship Id="rId128" Type="http://schemas.openxmlformats.org/officeDocument/2006/relationships/image" Target="media/image99.emf"/><Relationship Id="rId144" Type="http://schemas.openxmlformats.org/officeDocument/2006/relationships/image" Target="media/image115.emf"/><Relationship Id="rId149" Type="http://schemas.openxmlformats.org/officeDocument/2006/relationships/image" Target="media/image120.emf"/><Relationship Id="rId5" Type="http://schemas.openxmlformats.org/officeDocument/2006/relationships/webSettings" Target="webSettings.xml"/><Relationship Id="rId90" Type="http://schemas.openxmlformats.org/officeDocument/2006/relationships/image" Target="media/image61.emf"/><Relationship Id="rId95" Type="http://schemas.openxmlformats.org/officeDocument/2006/relationships/image" Target="media/image66.emf"/><Relationship Id="rId160" Type="http://schemas.openxmlformats.org/officeDocument/2006/relationships/fontTable" Target="fontTable.xml"/><Relationship Id="rId22" Type="http://schemas.openxmlformats.org/officeDocument/2006/relationships/image" Target="media/image5.wmf"/><Relationship Id="rId27" Type="http://schemas.openxmlformats.org/officeDocument/2006/relationships/oleObject" Target="embeddings/oleObject6.bin"/><Relationship Id="rId43" Type="http://schemas.openxmlformats.org/officeDocument/2006/relationships/image" Target="media/image18.png"/><Relationship Id="rId48" Type="http://schemas.openxmlformats.org/officeDocument/2006/relationships/oleObject" Target="embeddings/oleObject13.bin"/><Relationship Id="rId64" Type="http://schemas.openxmlformats.org/officeDocument/2006/relationships/image" Target="media/image35.emf"/><Relationship Id="rId69" Type="http://schemas.openxmlformats.org/officeDocument/2006/relationships/image" Target="media/image40.emf"/><Relationship Id="rId113" Type="http://schemas.openxmlformats.org/officeDocument/2006/relationships/image" Target="media/image84.emf"/><Relationship Id="rId118" Type="http://schemas.openxmlformats.org/officeDocument/2006/relationships/image" Target="media/image89.emf"/><Relationship Id="rId134" Type="http://schemas.openxmlformats.org/officeDocument/2006/relationships/image" Target="media/image105.emf"/><Relationship Id="rId139" Type="http://schemas.openxmlformats.org/officeDocument/2006/relationships/image" Target="media/image110.emf"/><Relationship Id="rId80" Type="http://schemas.openxmlformats.org/officeDocument/2006/relationships/image" Target="media/image51.emf"/><Relationship Id="rId85" Type="http://schemas.openxmlformats.org/officeDocument/2006/relationships/image" Target="media/image56.emf"/><Relationship Id="rId150" Type="http://schemas.openxmlformats.org/officeDocument/2006/relationships/image" Target="media/image121.emf"/><Relationship Id="rId155" Type="http://schemas.openxmlformats.org/officeDocument/2006/relationships/image" Target="media/image124.emf"/><Relationship Id="rId12" Type="http://schemas.microsoft.com/office/2011/relationships/commentsExtended" Target="commentsExtended.xml"/><Relationship Id="rId17" Type="http://schemas.openxmlformats.org/officeDocument/2006/relationships/oleObject" Target="embeddings/oleObject1.bin"/><Relationship Id="rId33" Type="http://schemas.openxmlformats.org/officeDocument/2006/relationships/image" Target="media/image10.wmf"/><Relationship Id="rId38" Type="http://schemas.openxmlformats.org/officeDocument/2006/relationships/image" Target="media/image13.png"/><Relationship Id="rId59" Type="http://schemas.openxmlformats.org/officeDocument/2006/relationships/image" Target="media/image30.emf"/><Relationship Id="rId103" Type="http://schemas.openxmlformats.org/officeDocument/2006/relationships/image" Target="media/image74.emf"/><Relationship Id="rId108" Type="http://schemas.openxmlformats.org/officeDocument/2006/relationships/image" Target="media/image79.emf"/><Relationship Id="rId124" Type="http://schemas.openxmlformats.org/officeDocument/2006/relationships/image" Target="media/image95.emf"/><Relationship Id="rId129" Type="http://schemas.openxmlformats.org/officeDocument/2006/relationships/image" Target="media/image100.emf"/><Relationship Id="rId20" Type="http://schemas.openxmlformats.org/officeDocument/2006/relationships/image" Target="media/image4.wmf"/><Relationship Id="rId41" Type="http://schemas.openxmlformats.org/officeDocument/2006/relationships/image" Target="media/image16.png"/><Relationship Id="rId54" Type="http://schemas.openxmlformats.org/officeDocument/2006/relationships/image" Target="media/image25.emf"/><Relationship Id="rId62" Type="http://schemas.openxmlformats.org/officeDocument/2006/relationships/image" Target="media/image33.emf"/><Relationship Id="rId70" Type="http://schemas.openxmlformats.org/officeDocument/2006/relationships/image" Target="media/image41.emf"/><Relationship Id="rId75" Type="http://schemas.openxmlformats.org/officeDocument/2006/relationships/image" Target="media/image46.emf"/><Relationship Id="rId83" Type="http://schemas.openxmlformats.org/officeDocument/2006/relationships/image" Target="media/image54.emf"/><Relationship Id="rId88" Type="http://schemas.openxmlformats.org/officeDocument/2006/relationships/image" Target="media/image59.emf"/><Relationship Id="rId91" Type="http://schemas.openxmlformats.org/officeDocument/2006/relationships/image" Target="media/image62.emf"/><Relationship Id="rId96" Type="http://schemas.openxmlformats.org/officeDocument/2006/relationships/image" Target="media/image67.emf"/><Relationship Id="rId111" Type="http://schemas.openxmlformats.org/officeDocument/2006/relationships/image" Target="media/image82.emf"/><Relationship Id="rId132" Type="http://schemas.openxmlformats.org/officeDocument/2006/relationships/image" Target="media/image103.emf"/><Relationship Id="rId140" Type="http://schemas.openxmlformats.org/officeDocument/2006/relationships/image" Target="media/image111.emf"/><Relationship Id="rId145" Type="http://schemas.openxmlformats.org/officeDocument/2006/relationships/image" Target="media/image116.emf"/><Relationship Id="rId153" Type="http://schemas.openxmlformats.org/officeDocument/2006/relationships/footer" Target="footer3.xml"/><Relationship Id="rId16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oleObject" Target="embeddings/oleObject4.bin"/><Relationship Id="rId28" Type="http://schemas.openxmlformats.org/officeDocument/2006/relationships/image" Target="media/image8.wmf"/><Relationship Id="rId36" Type="http://schemas.openxmlformats.org/officeDocument/2006/relationships/oleObject" Target="embeddings/oleObject11.bin"/><Relationship Id="rId49" Type="http://schemas.openxmlformats.org/officeDocument/2006/relationships/image" Target="media/image22.wmf"/><Relationship Id="rId57" Type="http://schemas.openxmlformats.org/officeDocument/2006/relationships/image" Target="media/image28.emf"/><Relationship Id="rId106" Type="http://schemas.openxmlformats.org/officeDocument/2006/relationships/image" Target="media/image77.emf"/><Relationship Id="rId114" Type="http://schemas.openxmlformats.org/officeDocument/2006/relationships/image" Target="media/image85.emf"/><Relationship Id="rId119" Type="http://schemas.openxmlformats.org/officeDocument/2006/relationships/image" Target="media/image90.emf"/><Relationship Id="rId127" Type="http://schemas.openxmlformats.org/officeDocument/2006/relationships/image" Target="media/image98.emf"/><Relationship Id="rId10" Type="http://schemas.openxmlformats.org/officeDocument/2006/relationships/footer" Target="footer2.xml"/><Relationship Id="rId31" Type="http://schemas.openxmlformats.org/officeDocument/2006/relationships/oleObject" Target="embeddings/oleObject8.bin"/><Relationship Id="rId44" Type="http://schemas.openxmlformats.org/officeDocument/2006/relationships/image" Target="media/image19.jpeg"/><Relationship Id="rId52" Type="http://schemas.openxmlformats.org/officeDocument/2006/relationships/oleObject" Target="embeddings/oleObject15.bin"/><Relationship Id="rId60" Type="http://schemas.openxmlformats.org/officeDocument/2006/relationships/image" Target="media/image31.png"/><Relationship Id="rId65" Type="http://schemas.openxmlformats.org/officeDocument/2006/relationships/image" Target="media/image36.emf"/><Relationship Id="rId73" Type="http://schemas.openxmlformats.org/officeDocument/2006/relationships/image" Target="media/image44.emf"/><Relationship Id="rId78" Type="http://schemas.openxmlformats.org/officeDocument/2006/relationships/image" Target="media/image49.emf"/><Relationship Id="rId81" Type="http://schemas.openxmlformats.org/officeDocument/2006/relationships/image" Target="media/image52.emf"/><Relationship Id="rId86" Type="http://schemas.openxmlformats.org/officeDocument/2006/relationships/image" Target="media/image57.emf"/><Relationship Id="rId94" Type="http://schemas.openxmlformats.org/officeDocument/2006/relationships/image" Target="media/image65.emf"/><Relationship Id="rId99" Type="http://schemas.openxmlformats.org/officeDocument/2006/relationships/image" Target="media/image70.emf"/><Relationship Id="rId101" Type="http://schemas.openxmlformats.org/officeDocument/2006/relationships/image" Target="media/image72.emf"/><Relationship Id="rId122" Type="http://schemas.openxmlformats.org/officeDocument/2006/relationships/image" Target="media/image93.emf"/><Relationship Id="rId130" Type="http://schemas.openxmlformats.org/officeDocument/2006/relationships/image" Target="media/image101.emf"/><Relationship Id="rId135" Type="http://schemas.openxmlformats.org/officeDocument/2006/relationships/image" Target="media/image106.emf"/><Relationship Id="rId143" Type="http://schemas.openxmlformats.org/officeDocument/2006/relationships/image" Target="media/image114.emf"/><Relationship Id="rId148" Type="http://schemas.openxmlformats.org/officeDocument/2006/relationships/image" Target="media/image119.emf"/><Relationship Id="rId151" Type="http://schemas.openxmlformats.org/officeDocument/2006/relationships/image" Target="media/image122.emf"/><Relationship Id="rId156" Type="http://schemas.openxmlformats.org/officeDocument/2006/relationships/image" Target="media/image125.emf"/><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3.wmf"/><Relationship Id="rId39" Type="http://schemas.openxmlformats.org/officeDocument/2006/relationships/image" Target="media/image14.png"/><Relationship Id="rId109" Type="http://schemas.openxmlformats.org/officeDocument/2006/relationships/image" Target="media/image80.emf"/><Relationship Id="rId34" Type="http://schemas.openxmlformats.org/officeDocument/2006/relationships/oleObject" Target="embeddings/oleObject10.bin"/><Relationship Id="rId50" Type="http://schemas.openxmlformats.org/officeDocument/2006/relationships/oleObject" Target="embeddings/oleObject14.bin"/><Relationship Id="rId55" Type="http://schemas.openxmlformats.org/officeDocument/2006/relationships/image" Target="media/image26.emf"/><Relationship Id="rId76" Type="http://schemas.openxmlformats.org/officeDocument/2006/relationships/image" Target="media/image47.emf"/><Relationship Id="rId97" Type="http://schemas.openxmlformats.org/officeDocument/2006/relationships/image" Target="media/image68.emf"/><Relationship Id="rId104" Type="http://schemas.openxmlformats.org/officeDocument/2006/relationships/image" Target="media/image75.emf"/><Relationship Id="rId120" Type="http://schemas.openxmlformats.org/officeDocument/2006/relationships/image" Target="media/image91.emf"/><Relationship Id="rId125" Type="http://schemas.openxmlformats.org/officeDocument/2006/relationships/image" Target="media/image96.emf"/><Relationship Id="rId141" Type="http://schemas.openxmlformats.org/officeDocument/2006/relationships/image" Target="media/image112.emf"/><Relationship Id="rId146" Type="http://schemas.openxmlformats.org/officeDocument/2006/relationships/image" Target="media/image117.emf"/><Relationship Id="rId7" Type="http://schemas.openxmlformats.org/officeDocument/2006/relationships/endnotes" Target="endnotes.xml"/><Relationship Id="rId71" Type="http://schemas.openxmlformats.org/officeDocument/2006/relationships/image" Target="media/image42.emf"/><Relationship Id="rId92" Type="http://schemas.openxmlformats.org/officeDocument/2006/relationships/image" Target="media/image63.emf"/><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6.wmf"/><Relationship Id="rId40" Type="http://schemas.openxmlformats.org/officeDocument/2006/relationships/image" Target="media/image15.png"/><Relationship Id="rId45" Type="http://schemas.openxmlformats.org/officeDocument/2006/relationships/image" Target="media/image20.wmf"/><Relationship Id="rId66" Type="http://schemas.openxmlformats.org/officeDocument/2006/relationships/image" Target="media/image37.emf"/><Relationship Id="rId87" Type="http://schemas.openxmlformats.org/officeDocument/2006/relationships/image" Target="media/image58.emf"/><Relationship Id="rId110" Type="http://schemas.openxmlformats.org/officeDocument/2006/relationships/image" Target="media/image81.emf"/><Relationship Id="rId115" Type="http://schemas.openxmlformats.org/officeDocument/2006/relationships/image" Target="media/image86.emf"/><Relationship Id="rId131" Type="http://schemas.openxmlformats.org/officeDocument/2006/relationships/image" Target="media/image102.emf"/><Relationship Id="rId136" Type="http://schemas.openxmlformats.org/officeDocument/2006/relationships/image" Target="media/image107.emf"/><Relationship Id="rId157" Type="http://schemas.openxmlformats.org/officeDocument/2006/relationships/header" Target="header3.xml"/><Relationship Id="rId61" Type="http://schemas.openxmlformats.org/officeDocument/2006/relationships/image" Target="media/image32.emf"/><Relationship Id="rId82" Type="http://schemas.openxmlformats.org/officeDocument/2006/relationships/image" Target="media/image53.emf"/><Relationship Id="rId152" Type="http://schemas.openxmlformats.org/officeDocument/2006/relationships/header" Target="header2.xml"/><Relationship Id="rId19" Type="http://schemas.openxmlformats.org/officeDocument/2006/relationships/oleObject" Target="embeddings/oleObject2.bin"/><Relationship Id="rId14" Type="http://schemas.microsoft.com/office/2018/08/relationships/commentsExtensible" Target="commentsExtensible.xml"/><Relationship Id="rId30" Type="http://schemas.openxmlformats.org/officeDocument/2006/relationships/image" Target="media/image9.wmf"/><Relationship Id="rId35" Type="http://schemas.openxmlformats.org/officeDocument/2006/relationships/image" Target="media/image11.wmf"/><Relationship Id="rId56" Type="http://schemas.openxmlformats.org/officeDocument/2006/relationships/image" Target="media/image27.emf"/><Relationship Id="rId77" Type="http://schemas.openxmlformats.org/officeDocument/2006/relationships/image" Target="media/image48.emf"/><Relationship Id="rId100" Type="http://schemas.openxmlformats.org/officeDocument/2006/relationships/image" Target="media/image71.emf"/><Relationship Id="rId105" Type="http://schemas.openxmlformats.org/officeDocument/2006/relationships/image" Target="media/image76.emf"/><Relationship Id="rId126" Type="http://schemas.openxmlformats.org/officeDocument/2006/relationships/image" Target="media/image97.emf"/><Relationship Id="rId147" Type="http://schemas.openxmlformats.org/officeDocument/2006/relationships/image" Target="media/image118.emf"/><Relationship Id="rId8" Type="http://schemas.openxmlformats.org/officeDocument/2006/relationships/header" Target="header1.xml"/><Relationship Id="rId51" Type="http://schemas.openxmlformats.org/officeDocument/2006/relationships/image" Target="media/image23.wmf"/><Relationship Id="rId72" Type="http://schemas.openxmlformats.org/officeDocument/2006/relationships/image" Target="media/image43.emf"/><Relationship Id="rId93" Type="http://schemas.openxmlformats.org/officeDocument/2006/relationships/image" Target="media/image64.emf"/><Relationship Id="rId98" Type="http://schemas.openxmlformats.org/officeDocument/2006/relationships/image" Target="media/image69.emf"/><Relationship Id="rId121" Type="http://schemas.openxmlformats.org/officeDocument/2006/relationships/image" Target="media/image92.emf"/><Relationship Id="rId142" Type="http://schemas.openxmlformats.org/officeDocument/2006/relationships/image" Target="media/image113.emf"/><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oleObject" Target="embeddings/oleObject12.bin"/><Relationship Id="rId67" Type="http://schemas.openxmlformats.org/officeDocument/2006/relationships/image" Target="media/image38.emf"/><Relationship Id="rId116" Type="http://schemas.openxmlformats.org/officeDocument/2006/relationships/image" Target="media/image87.emf"/><Relationship Id="rId137" Type="http://schemas.openxmlformats.org/officeDocument/2006/relationships/image" Target="media/image108.emf"/><Relationship Id="rId158"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Masters\Thesis\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5520</TotalTime>
  <Pages>1</Pages>
  <Words>114066</Words>
  <Characters>650180</Characters>
  <Application>Microsoft Office Word</Application>
  <DocSecurity>0</DocSecurity>
  <Lines>5418</Lines>
  <Paragraphs>1525</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762721</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Tolulope Olugbenga</cp:lastModifiedBy>
  <cp:revision>1533</cp:revision>
  <cp:lastPrinted>2021-10-18T22:15:00Z</cp:lastPrinted>
  <dcterms:created xsi:type="dcterms:W3CDTF">2021-10-11T15:07:00Z</dcterms:created>
  <dcterms:modified xsi:type="dcterms:W3CDTF">2021-10-28T00:59:00Z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