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68395512"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517D823A" w14:textId="1693B566" w:rsidR="00C167AE" w:rsidRDefault="00C167AE"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87448202"/>
      <w:r>
        <w:lastRenderedPageBreak/>
        <w:t>ABSTRACT</w:t>
      </w:r>
      <w:bookmarkEnd w:id="0"/>
    </w:p>
    <w:p w14:paraId="0D4D0C58" w14:textId="0BB43356" w:rsidR="00DC0405" w:rsidRPr="00FF058A" w:rsidRDefault="00322962" w:rsidP="0093718A">
      <w:pPr>
        <w:ind w:firstLine="288"/>
      </w:pPr>
      <w:r w:rsidRPr="00322962">
        <w:t xml:space="preserve">Load forecasting is critical for power system operators to maintain a safe and efficient network. By ensuring that consumers receive an adequate amount of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w:t>
      </w:r>
      <w:r w:rsidR="009D1945">
        <w:t>wa</w:t>
      </w:r>
      <w:r w:rsidRPr="00322962">
        <w:t>s to compare deep learning forecasting techniques to some conventional forecasting techniques used by utilities in order to determine whether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87448203"/>
      <w:r>
        <w:t>DEDICATION</w:t>
      </w:r>
      <w:bookmarkEnd w:id="1"/>
      <w:r>
        <w:t xml:space="preserve"> </w:t>
      </w:r>
    </w:p>
    <w:p w14:paraId="66B0A80A" w14:textId="0E32EBB2" w:rsidR="00F03A03" w:rsidRPr="00B2438C" w:rsidRDefault="00B2438C" w:rsidP="00B2438C">
      <w:pPr>
        <w:jc w:val="center"/>
      </w:pPr>
      <w:r w:rsidRPr="00B2438C">
        <w:t xml:space="preserve">This thesis is dedicated to my future self; I want him to look back and realize that his anguish, struggle, and late nights were not in vain. </w:t>
      </w:r>
      <w:r w:rsidR="00E525F8" w:rsidRPr="00914772">
        <w:t>I adore you, and I</w:t>
      </w:r>
      <w:r w:rsidR="00E525F8">
        <w:t xml:space="preserve"> a</w:t>
      </w:r>
      <w:r w:rsidR="00E525F8" w:rsidRPr="00914772">
        <w:t>m excited to meet the man you</w:t>
      </w:r>
      <w:r w:rsidR="00E525F8">
        <w:t xml:space="preserve"> a</w:t>
      </w:r>
      <w:r w:rsidR="00E525F8" w:rsidRPr="00914772">
        <w:t>re going to become.</w:t>
      </w:r>
      <w:r w:rsidR="00F03A03">
        <w:br w:type="page"/>
      </w:r>
    </w:p>
    <w:p w14:paraId="475BE643" w14:textId="58B8318D" w:rsidR="003819CA" w:rsidRPr="00DC0405" w:rsidRDefault="00C262DB" w:rsidP="00DC0405">
      <w:pPr>
        <w:pStyle w:val="Heading1"/>
      </w:pPr>
      <w:bookmarkStart w:id="2" w:name="_Ref86061658"/>
      <w:bookmarkStart w:id="3" w:name="_Toc87448204"/>
      <w:r>
        <w:lastRenderedPageBreak/>
        <w:t>ACKNOWLEDGEMENTS</w:t>
      </w:r>
      <w:bookmarkEnd w:id="2"/>
      <w:bookmarkEnd w:id="3"/>
      <w:r>
        <w:t xml:space="preserve"> </w:t>
      </w:r>
    </w:p>
    <w:p w14:paraId="27A66795" w14:textId="7D0D58F5" w:rsidR="00BC16AC" w:rsidRDefault="008D75BE" w:rsidP="008D75BE">
      <w:pPr>
        <w:ind w:firstLine="288"/>
      </w:pPr>
      <w:r w:rsidRPr="008D75BE">
        <w:t xml:space="preserve">This is without a doubt one of the most difficult journeys I've ever undertaken. It has shown me how much I am capable of growing and accomplishing when I believe in myself and </w:t>
      </w:r>
      <w:r w:rsidR="00201F56">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be able to complete it.</w:t>
      </w:r>
    </w:p>
    <w:p w14:paraId="195C1071" w14:textId="03B0C4D9" w:rsidR="00B678CA" w:rsidRDefault="00B678CA" w:rsidP="00B678CA">
      <w:pPr>
        <w:ind w:firstLine="288"/>
      </w:pPr>
      <w:r w:rsidRPr="00B678CA">
        <w:t>I would like to express my gratitude to my supervisors, Dr. Dawn MacIsaac and Dr. Julian Cardenas; without them, I would not have been able to complete this program. I appreciate your patience and encouraging words, which reminded me that anything is possible if I just keep going. I</w:t>
      </w:r>
      <w:r w:rsidR="00BF751C">
        <w:t xml:space="preserve"> woul</w:t>
      </w:r>
      <w:r w:rsidRPr="00B678CA">
        <w:t>d also like to express my gratitude to my family for always being there for me and motivating me to complete this program.</w:t>
      </w:r>
    </w:p>
    <w:p w14:paraId="657F84D3" w14:textId="7A153E93" w:rsidR="00CB319A" w:rsidRPr="00E279DB" w:rsidRDefault="00B678CA" w:rsidP="00B678CA">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without it, I would not be the man I am today.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87448205"/>
      <w:r>
        <w:lastRenderedPageBreak/>
        <w:t>Table of Contents</w:t>
      </w:r>
      <w:bookmarkEnd w:id="4"/>
    </w:p>
    <w:p w14:paraId="0196E394" w14:textId="1B862F75" w:rsidR="00335059"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87448202" w:history="1">
        <w:r w:rsidR="00335059" w:rsidRPr="00AC4C9A">
          <w:rPr>
            <w:rStyle w:val="Hyperlink"/>
            <w:noProof/>
          </w:rPr>
          <w:t>ABSTRACT</w:t>
        </w:r>
        <w:r w:rsidR="00335059">
          <w:rPr>
            <w:noProof/>
            <w:webHidden/>
          </w:rPr>
          <w:tab/>
        </w:r>
        <w:r w:rsidR="00335059">
          <w:rPr>
            <w:noProof/>
            <w:webHidden/>
          </w:rPr>
          <w:fldChar w:fldCharType="begin"/>
        </w:r>
        <w:r w:rsidR="00335059">
          <w:rPr>
            <w:noProof/>
            <w:webHidden/>
          </w:rPr>
          <w:instrText xml:space="preserve"> PAGEREF _Toc87448202 \h </w:instrText>
        </w:r>
        <w:r w:rsidR="00335059">
          <w:rPr>
            <w:noProof/>
            <w:webHidden/>
          </w:rPr>
        </w:r>
        <w:r w:rsidR="00335059">
          <w:rPr>
            <w:noProof/>
            <w:webHidden/>
          </w:rPr>
          <w:fldChar w:fldCharType="separate"/>
        </w:r>
        <w:r w:rsidR="00335059">
          <w:rPr>
            <w:noProof/>
            <w:webHidden/>
          </w:rPr>
          <w:t>ii</w:t>
        </w:r>
        <w:r w:rsidR="00335059">
          <w:rPr>
            <w:noProof/>
            <w:webHidden/>
          </w:rPr>
          <w:fldChar w:fldCharType="end"/>
        </w:r>
      </w:hyperlink>
    </w:p>
    <w:p w14:paraId="14A549EF" w14:textId="0196E785" w:rsidR="00335059" w:rsidRDefault="006D3295">
      <w:pPr>
        <w:pStyle w:val="TOC1"/>
        <w:rPr>
          <w:rFonts w:asciiTheme="minorHAnsi" w:eastAsiaTheme="minorEastAsia" w:hAnsiTheme="minorHAnsi" w:cstheme="minorBidi"/>
          <w:noProof/>
          <w:sz w:val="22"/>
          <w:szCs w:val="22"/>
          <w:lang w:eastAsia="en-CA"/>
        </w:rPr>
      </w:pPr>
      <w:hyperlink w:anchor="_Toc87448203" w:history="1">
        <w:r w:rsidR="00335059" w:rsidRPr="00AC4C9A">
          <w:rPr>
            <w:rStyle w:val="Hyperlink"/>
            <w:noProof/>
          </w:rPr>
          <w:t>DEDICATION</w:t>
        </w:r>
        <w:r w:rsidR="00335059">
          <w:rPr>
            <w:noProof/>
            <w:webHidden/>
          </w:rPr>
          <w:tab/>
        </w:r>
        <w:r w:rsidR="00335059">
          <w:rPr>
            <w:noProof/>
            <w:webHidden/>
          </w:rPr>
          <w:fldChar w:fldCharType="begin"/>
        </w:r>
        <w:r w:rsidR="00335059">
          <w:rPr>
            <w:noProof/>
            <w:webHidden/>
          </w:rPr>
          <w:instrText xml:space="preserve"> PAGEREF _Toc87448203 \h </w:instrText>
        </w:r>
        <w:r w:rsidR="00335059">
          <w:rPr>
            <w:noProof/>
            <w:webHidden/>
          </w:rPr>
        </w:r>
        <w:r w:rsidR="00335059">
          <w:rPr>
            <w:noProof/>
            <w:webHidden/>
          </w:rPr>
          <w:fldChar w:fldCharType="separate"/>
        </w:r>
        <w:r w:rsidR="00335059">
          <w:rPr>
            <w:noProof/>
            <w:webHidden/>
          </w:rPr>
          <w:t>iii</w:t>
        </w:r>
        <w:r w:rsidR="00335059">
          <w:rPr>
            <w:noProof/>
            <w:webHidden/>
          </w:rPr>
          <w:fldChar w:fldCharType="end"/>
        </w:r>
      </w:hyperlink>
    </w:p>
    <w:p w14:paraId="24120CE6" w14:textId="0440DB10" w:rsidR="00335059" w:rsidRDefault="006D3295">
      <w:pPr>
        <w:pStyle w:val="TOC1"/>
        <w:rPr>
          <w:rFonts w:asciiTheme="minorHAnsi" w:eastAsiaTheme="minorEastAsia" w:hAnsiTheme="minorHAnsi" w:cstheme="minorBidi"/>
          <w:noProof/>
          <w:sz w:val="22"/>
          <w:szCs w:val="22"/>
          <w:lang w:eastAsia="en-CA"/>
        </w:rPr>
      </w:pPr>
      <w:hyperlink w:anchor="_Toc87448204" w:history="1">
        <w:r w:rsidR="00335059" w:rsidRPr="00AC4C9A">
          <w:rPr>
            <w:rStyle w:val="Hyperlink"/>
            <w:noProof/>
          </w:rPr>
          <w:t>ACKNOWLEDGEMENTS</w:t>
        </w:r>
        <w:r w:rsidR="00335059">
          <w:rPr>
            <w:noProof/>
            <w:webHidden/>
          </w:rPr>
          <w:tab/>
        </w:r>
        <w:r w:rsidR="00335059">
          <w:rPr>
            <w:noProof/>
            <w:webHidden/>
          </w:rPr>
          <w:fldChar w:fldCharType="begin"/>
        </w:r>
        <w:r w:rsidR="00335059">
          <w:rPr>
            <w:noProof/>
            <w:webHidden/>
          </w:rPr>
          <w:instrText xml:space="preserve"> PAGEREF _Toc87448204 \h </w:instrText>
        </w:r>
        <w:r w:rsidR="00335059">
          <w:rPr>
            <w:noProof/>
            <w:webHidden/>
          </w:rPr>
        </w:r>
        <w:r w:rsidR="00335059">
          <w:rPr>
            <w:noProof/>
            <w:webHidden/>
          </w:rPr>
          <w:fldChar w:fldCharType="separate"/>
        </w:r>
        <w:r w:rsidR="00335059">
          <w:rPr>
            <w:noProof/>
            <w:webHidden/>
          </w:rPr>
          <w:t>iv</w:t>
        </w:r>
        <w:r w:rsidR="00335059">
          <w:rPr>
            <w:noProof/>
            <w:webHidden/>
          </w:rPr>
          <w:fldChar w:fldCharType="end"/>
        </w:r>
      </w:hyperlink>
    </w:p>
    <w:p w14:paraId="6385A5F0" w14:textId="2DD7DDD4" w:rsidR="00335059" w:rsidRDefault="006D3295">
      <w:pPr>
        <w:pStyle w:val="TOC1"/>
        <w:rPr>
          <w:rFonts w:asciiTheme="minorHAnsi" w:eastAsiaTheme="minorEastAsia" w:hAnsiTheme="minorHAnsi" w:cstheme="minorBidi"/>
          <w:noProof/>
          <w:sz w:val="22"/>
          <w:szCs w:val="22"/>
          <w:lang w:eastAsia="en-CA"/>
        </w:rPr>
      </w:pPr>
      <w:hyperlink w:anchor="_Toc87448205" w:history="1">
        <w:r w:rsidR="00335059" w:rsidRPr="00AC4C9A">
          <w:rPr>
            <w:rStyle w:val="Hyperlink"/>
            <w:noProof/>
          </w:rPr>
          <w:t>Table of Contents</w:t>
        </w:r>
        <w:r w:rsidR="00335059">
          <w:rPr>
            <w:noProof/>
            <w:webHidden/>
          </w:rPr>
          <w:tab/>
        </w:r>
        <w:r w:rsidR="00335059">
          <w:rPr>
            <w:noProof/>
            <w:webHidden/>
          </w:rPr>
          <w:fldChar w:fldCharType="begin"/>
        </w:r>
        <w:r w:rsidR="00335059">
          <w:rPr>
            <w:noProof/>
            <w:webHidden/>
          </w:rPr>
          <w:instrText xml:space="preserve"> PAGEREF _Toc87448205 \h </w:instrText>
        </w:r>
        <w:r w:rsidR="00335059">
          <w:rPr>
            <w:noProof/>
            <w:webHidden/>
          </w:rPr>
        </w:r>
        <w:r w:rsidR="00335059">
          <w:rPr>
            <w:noProof/>
            <w:webHidden/>
          </w:rPr>
          <w:fldChar w:fldCharType="separate"/>
        </w:r>
        <w:r w:rsidR="00335059">
          <w:rPr>
            <w:noProof/>
            <w:webHidden/>
          </w:rPr>
          <w:t>v</w:t>
        </w:r>
        <w:r w:rsidR="00335059">
          <w:rPr>
            <w:noProof/>
            <w:webHidden/>
          </w:rPr>
          <w:fldChar w:fldCharType="end"/>
        </w:r>
      </w:hyperlink>
    </w:p>
    <w:p w14:paraId="193BCA3C" w14:textId="7D3352CA" w:rsidR="00335059" w:rsidRDefault="006D3295">
      <w:pPr>
        <w:pStyle w:val="TOC1"/>
        <w:rPr>
          <w:rFonts w:asciiTheme="minorHAnsi" w:eastAsiaTheme="minorEastAsia" w:hAnsiTheme="minorHAnsi" w:cstheme="minorBidi"/>
          <w:noProof/>
          <w:sz w:val="22"/>
          <w:szCs w:val="22"/>
          <w:lang w:eastAsia="en-CA"/>
        </w:rPr>
      </w:pPr>
      <w:hyperlink w:anchor="_Toc87448206" w:history="1">
        <w:r w:rsidR="00335059" w:rsidRPr="00AC4C9A">
          <w:rPr>
            <w:rStyle w:val="Hyperlink"/>
            <w:noProof/>
          </w:rPr>
          <w:t>List of Tables</w:t>
        </w:r>
        <w:r w:rsidR="00335059">
          <w:rPr>
            <w:noProof/>
            <w:webHidden/>
          </w:rPr>
          <w:tab/>
        </w:r>
        <w:r w:rsidR="00335059">
          <w:rPr>
            <w:noProof/>
            <w:webHidden/>
          </w:rPr>
          <w:fldChar w:fldCharType="begin"/>
        </w:r>
        <w:r w:rsidR="00335059">
          <w:rPr>
            <w:noProof/>
            <w:webHidden/>
          </w:rPr>
          <w:instrText xml:space="preserve"> PAGEREF _Toc87448206 \h </w:instrText>
        </w:r>
        <w:r w:rsidR="00335059">
          <w:rPr>
            <w:noProof/>
            <w:webHidden/>
          </w:rPr>
        </w:r>
        <w:r w:rsidR="00335059">
          <w:rPr>
            <w:noProof/>
            <w:webHidden/>
          </w:rPr>
          <w:fldChar w:fldCharType="separate"/>
        </w:r>
        <w:r w:rsidR="00335059">
          <w:rPr>
            <w:noProof/>
            <w:webHidden/>
          </w:rPr>
          <w:t>ix</w:t>
        </w:r>
        <w:r w:rsidR="00335059">
          <w:rPr>
            <w:noProof/>
            <w:webHidden/>
          </w:rPr>
          <w:fldChar w:fldCharType="end"/>
        </w:r>
      </w:hyperlink>
    </w:p>
    <w:p w14:paraId="25CA1A18" w14:textId="1C8D1B8F" w:rsidR="00335059" w:rsidRDefault="006D3295">
      <w:pPr>
        <w:pStyle w:val="TOC1"/>
        <w:rPr>
          <w:rFonts w:asciiTheme="minorHAnsi" w:eastAsiaTheme="minorEastAsia" w:hAnsiTheme="minorHAnsi" w:cstheme="minorBidi"/>
          <w:noProof/>
          <w:sz w:val="22"/>
          <w:szCs w:val="22"/>
          <w:lang w:eastAsia="en-CA"/>
        </w:rPr>
      </w:pPr>
      <w:hyperlink w:anchor="_Toc87448207" w:history="1">
        <w:r w:rsidR="00335059" w:rsidRPr="00AC4C9A">
          <w:rPr>
            <w:rStyle w:val="Hyperlink"/>
            <w:noProof/>
          </w:rPr>
          <w:t>List of Figures</w:t>
        </w:r>
        <w:r w:rsidR="00335059">
          <w:rPr>
            <w:noProof/>
            <w:webHidden/>
          </w:rPr>
          <w:tab/>
        </w:r>
        <w:r w:rsidR="00335059">
          <w:rPr>
            <w:noProof/>
            <w:webHidden/>
          </w:rPr>
          <w:fldChar w:fldCharType="begin"/>
        </w:r>
        <w:r w:rsidR="00335059">
          <w:rPr>
            <w:noProof/>
            <w:webHidden/>
          </w:rPr>
          <w:instrText xml:space="preserve"> PAGEREF _Toc87448207 \h </w:instrText>
        </w:r>
        <w:r w:rsidR="00335059">
          <w:rPr>
            <w:noProof/>
            <w:webHidden/>
          </w:rPr>
        </w:r>
        <w:r w:rsidR="00335059">
          <w:rPr>
            <w:noProof/>
            <w:webHidden/>
          </w:rPr>
          <w:fldChar w:fldCharType="separate"/>
        </w:r>
        <w:r w:rsidR="00335059">
          <w:rPr>
            <w:noProof/>
            <w:webHidden/>
          </w:rPr>
          <w:t>x</w:t>
        </w:r>
        <w:r w:rsidR="00335059">
          <w:rPr>
            <w:noProof/>
            <w:webHidden/>
          </w:rPr>
          <w:fldChar w:fldCharType="end"/>
        </w:r>
      </w:hyperlink>
    </w:p>
    <w:p w14:paraId="5557CA55" w14:textId="2DB6135A" w:rsidR="00335059" w:rsidRDefault="006D3295">
      <w:pPr>
        <w:pStyle w:val="TOC1"/>
        <w:rPr>
          <w:rFonts w:asciiTheme="minorHAnsi" w:eastAsiaTheme="minorEastAsia" w:hAnsiTheme="minorHAnsi" w:cstheme="minorBidi"/>
          <w:noProof/>
          <w:sz w:val="22"/>
          <w:szCs w:val="22"/>
          <w:lang w:eastAsia="en-CA"/>
        </w:rPr>
      </w:pPr>
      <w:hyperlink w:anchor="_Toc87448208" w:history="1">
        <w:r w:rsidR="00335059" w:rsidRPr="00AC4C9A">
          <w:rPr>
            <w:rStyle w:val="Hyperlink"/>
            <w:noProof/>
          </w:rPr>
          <w:t>List of Abbreviations</w:t>
        </w:r>
        <w:r w:rsidR="00335059">
          <w:rPr>
            <w:noProof/>
            <w:webHidden/>
          </w:rPr>
          <w:tab/>
        </w:r>
        <w:r w:rsidR="00335059">
          <w:rPr>
            <w:noProof/>
            <w:webHidden/>
          </w:rPr>
          <w:fldChar w:fldCharType="begin"/>
        </w:r>
        <w:r w:rsidR="00335059">
          <w:rPr>
            <w:noProof/>
            <w:webHidden/>
          </w:rPr>
          <w:instrText xml:space="preserve"> PAGEREF _Toc87448208 \h </w:instrText>
        </w:r>
        <w:r w:rsidR="00335059">
          <w:rPr>
            <w:noProof/>
            <w:webHidden/>
          </w:rPr>
        </w:r>
        <w:r w:rsidR="00335059">
          <w:rPr>
            <w:noProof/>
            <w:webHidden/>
          </w:rPr>
          <w:fldChar w:fldCharType="separate"/>
        </w:r>
        <w:r w:rsidR="00335059">
          <w:rPr>
            <w:noProof/>
            <w:webHidden/>
          </w:rPr>
          <w:t>xv</w:t>
        </w:r>
        <w:r w:rsidR="00335059">
          <w:rPr>
            <w:noProof/>
            <w:webHidden/>
          </w:rPr>
          <w:fldChar w:fldCharType="end"/>
        </w:r>
      </w:hyperlink>
    </w:p>
    <w:p w14:paraId="23FA00E3" w14:textId="4F090B06" w:rsidR="00335059" w:rsidRDefault="006D3295">
      <w:pPr>
        <w:pStyle w:val="TOC1"/>
        <w:rPr>
          <w:rFonts w:asciiTheme="minorHAnsi" w:eastAsiaTheme="minorEastAsia" w:hAnsiTheme="minorHAnsi" w:cstheme="minorBidi"/>
          <w:noProof/>
          <w:sz w:val="22"/>
          <w:szCs w:val="22"/>
          <w:lang w:eastAsia="en-CA"/>
        </w:rPr>
      </w:pPr>
      <w:hyperlink w:anchor="_Toc87448209" w:history="1">
        <w:r w:rsidR="00335059" w:rsidRPr="00AC4C9A">
          <w:rPr>
            <w:rStyle w:val="Hyperlink"/>
            <w:noProof/>
          </w:rPr>
          <w:t>1 Introduction</w:t>
        </w:r>
        <w:r w:rsidR="00335059">
          <w:rPr>
            <w:noProof/>
            <w:webHidden/>
          </w:rPr>
          <w:tab/>
        </w:r>
        <w:r w:rsidR="00335059">
          <w:rPr>
            <w:noProof/>
            <w:webHidden/>
          </w:rPr>
          <w:fldChar w:fldCharType="begin"/>
        </w:r>
        <w:r w:rsidR="00335059">
          <w:rPr>
            <w:noProof/>
            <w:webHidden/>
          </w:rPr>
          <w:instrText xml:space="preserve"> PAGEREF _Toc87448209 \h </w:instrText>
        </w:r>
        <w:r w:rsidR="00335059">
          <w:rPr>
            <w:noProof/>
            <w:webHidden/>
          </w:rPr>
        </w:r>
        <w:r w:rsidR="00335059">
          <w:rPr>
            <w:noProof/>
            <w:webHidden/>
          </w:rPr>
          <w:fldChar w:fldCharType="separate"/>
        </w:r>
        <w:r w:rsidR="00335059">
          <w:rPr>
            <w:noProof/>
            <w:webHidden/>
          </w:rPr>
          <w:t>1</w:t>
        </w:r>
        <w:r w:rsidR="00335059">
          <w:rPr>
            <w:noProof/>
            <w:webHidden/>
          </w:rPr>
          <w:fldChar w:fldCharType="end"/>
        </w:r>
      </w:hyperlink>
    </w:p>
    <w:p w14:paraId="4900CE6B" w14:textId="227775A3"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10" w:history="1">
        <w:r w:rsidR="00335059" w:rsidRPr="00AC4C9A">
          <w:rPr>
            <w:rStyle w:val="Hyperlink"/>
            <w:noProof/>
          </w:rPr>
          <w:t>1.1 Objectives</w:t>
        </w:r>
        <w:r w:rsidR="00335059">
          <w:rPr>
            <w:noProof/>
            <w:webHidden/>
          </w:rPr>
          <w:tab/>
        </w:r>
        <w:r w:rsidR="00335059">
          <w:rPr>
            <w:noProof/>
            <w:webHidden/>
          </w:rPr>
          <w:fldChar w:fldCharType="begin"/>
        </w:r>
        <w:r w:rsidR="00335059">
          <w:rPr>
            <w:noProof/>
            <w:webHidden/>
          </w:rPr>
          <w:instrText xml:space="preserve"> PAGEREF _Toc87448210 \h </w:instrText>
        </w:r>
        <w:r w:rsidR="00335059">
          <w:rPr>
            <w:noProof/>
            <w:webHidden/>
          </w:rPr>
        </w:r>
        <w:r w:rsidR="00335059">
          <w:rPr>
            <w:noProof/>
            <w:webHidden/>
          </w:rPr>
          <w:fldChar w:fldCharType="separate"/>
        </w:r>
        <w:r w:rsidR="00335059">
          <w:rPr>
            <w:noProof/>
            <w:webHidden/>
          </w:rPr>
          <w:t>3</w:t>
        </w:r>
        <w:r w:rsidR="00335059">
          <w:rPr>
            <w:noProof/>
            <w:webHidden/>
          </w:rPr>
          <w:fldChar w:fldCharType="end"/>
        </w:r>
      </w:hyperlink>
    </w:p>
    <w:p w14:paraId="3EFBC36D" w14:textId="5A3194E5" w:rsidR="00335059" w:rsidRDefault="006D3295">
      <w:pPr>
        <w:pStyle w:val="TOC1"/>
        <w:rPr>
          <w:rFonts w:asciiTheme="minorHAnsi" w:eastAsiaTheme="minorEastAsia" w:hAnsiTheme="minorHAnsi" w:cstheme="minorBidi"/>
          <w:noProof/>
          <w:sz w:val="22"/>
          <w:szCs w:val="22"/>
          <w:lang w:eastAsia="en-CA"/>
        </w:rPr>
      </w:pPr>
      <w:hyperlink w:anchor="_Toc87448211" w:history="1">
        <w:r w:rsidR="00335059" w:rsidRPr="00AC4C9A">
          <w:rPr>
            <w:rStyle w:val="Hyperlink"/>
            <w:noProof/>
          </w:rPr>
          <w:t>2 Overview of Load Forecasting</w:t>
        </w:r>
        <w:r w:rsidR="00335059">
          <w:rPr>
            <w:noProof/>
            <w:webHidden/>
          </w:rPr>
          <w:tab/>
        </w:r>
        <w:r w:rsidR="00335059">
          <w:rPr>
            <w:noProof/>
            <w:webHidden/>
          </w:rPr>
          <w:fldChar w:fldCharType="begin"/>
        </w:r>
        <w:r w:rsidR="00335059">
          <w:rPr>
            <w:noProof/>
            <w:webHidden/>
          </w:rPr>
          <w:instrText xml:space="preserve"> PAGEREF _Toc87448211 \h </w:instrText>
        </w:r>
        <w:r w:rsidR="00335059">
          <w:rPr>
            <w:noProof/>
            <w:webHidden/>
          </w:rPr>
        </w:r>
        <w:r w:rsidR="00335059">
          <w:rPr>
            <w:noProof/>
            <w:webHidden/>
          </w:rPr>
          <w:fldChar w:fldCharType="separate"/>
        </w:r>
        <w:r w:rsidR="00335059">
          <w:rPr>
            <w:noProof/>
            <w:webHidden/>
          </w:rPr>
          <w:t>6</w:t>
        </w:r>
        <w:r w:rsidR="00335059">
          <w:rPr>
            <w:noProof/>
            <w:webHidden/>
          </w:rPr>
          <w:fldChar w:fldCharType="end"/>
        </w:r>
      </w:hyperlink>
    </w:p>
    <w:p w14:paraId="5B84FD4B" w14:textId="18C416BD"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12" w:history="1">
        <w:r w:rsidR="00335059" w:rsidRPr="00AC4C9A">
          <w:rPr>
            <w:rStyle w:val="Hyperlink"/>
            <w:noProof/>
          </w:rPr>
          <w:t>2.1 Factors That Affect the Load Demand</w:t>
        </w:r>
        <w:r w:rsidR="00335059">
          <w:rPr>
            <w:noProof/>
            <w:webHidden/>
          </w:rPr>
          <w:tab/>
        </w:r>
        <w:r w:rsidR="00335059">
          <w:rPr>
            <w:noProof/>
            <w:webHidden/>
          </w:rPr>
          <w:fldChar w:fldCharType="begin"/>
        </w:r>
        <w:r w:rsidR="00335059">
          <w:rPr>
            <w:noProof/>
            <w:webHidden/>
          </w:rPr>
          <w:instrText xml:space="preserve"> PAGEREF _Toc87448212 \h </w:instrText>
        </w:r>
        <w:r w:rsidR="00335059">
          <w:rPr>
            <w:noProof/>
            <w:webHidden/>
          </w:rPr>
        </w:r>
        <w:r w:rsidR="00335059">
          <w:rPr>
            <w:noProof/>
            <w:webHidden/>
          </w:rPr>
          <w:fldChar w:fldCharType="separate"/>
        </w:r>
        <w:r w:rsidR="00335059">
          <w:rPr>
            <w:noProof/>
            <w:webHidden/>
          </w:rPr>
          <w:t>6</w:t>
        </w:r>
        <w:r w:rsidR="00335059">
          <w:rPr>
            <w:noProof/>
            <w:webHidden/>
          </w:rPr>
          <w:fldChar w:fldCharType="end"/>
        </w:r>
      </w:hyperlink>
    </w:p>
    <w:p w14:paraId="17F61824" w14:textId="731F0118"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13" w:history="1">
        <w:r w:rsidR="00335059" w:rsidRPr="00AC4C9A">
          <w:rPr>
            <w:rStyle w:val="Hyperlink"/>
            <w:noProof/>
          </w:rPr>
          <w:t>2.1.1 Historical Load</w:t>
        </w:r>
        <w:r w:rsidR="00335059">
          <w:rPr>
            <w:noProof/>
            <w:webHidden/>
          </w:rPr>
          <w:tab/>
        </w:r>
        <w:r w:rsidR="00335059">
          <w:rPr>
            <w:noProof/>
            <w:webHidden/>
          </w:rPr>
          <w:fldChar w:fldCharType="begin"/>
        </w:r>
        <w:r w:rsidR="00335059">
          <w:rPr>
            <w:noProof/>
            <w:webHidden/>
          </w:rPr>
          <w:instrText xml:space="preserve"> PAGEREF _Toc87448213 \h </w:instrText>
        </w:r>
        <w:r w:rsidR="00335059">
          <w:rPr>
            <w:noProof/>
            <w:webHidden/>
          </w:rPr>
        </w:r>
        <w:r w:rsidR="00335059">
          <w:rPr>
            <w:noProof/>
            <w:webHidden/>
          </w:rPr>
          <w:fldChar w:fldCharType="separate"/>
        </w:r>
        <w:r w:rsidR="00335059">
          <w:rPr>
            <w:noProof/>
            <w:webHidden/>
          </w:rPr>
          <w:t>6</w:t>
        </w:r>
        <w:r w:rsidR="00335059">
          <w:rPr>
            <w:noProof/>
            <w:webHidden/>
          </w:rPr>
          <w:fldChar w:fldCharType="end"/>
        </w:r>
      </w:hyperlink>
    </w:p>
    <w:p w14:paraId="5708D426" w14:textId="32D21648"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14" w:history="1">
        <w:r w:rsidR="00335059" w:rsidRPr="00AC4C9A">
          <w:rPr>
            <w:rStyle w:val="Hyperlink"/>
            <w:noProof/>
          </w:rPr>
          <w:t>2.1.2 Economic Factors</w:t>
        </w:r>
        <w:r w:rsidR="00335059">
          <w:rPr>
            <w:noProof/>
            <w:webHidden/>
          </w:rPr>
          <w:tab/>
        </w:r>
        <w:r w:rsidR="00335059">
          <w:rPr>
            <w:noProof/>
            <w:webHidden/>
          </w:rPr>
          <w:fldChar w:fldCharType="begin"/>
        </w:r>
        <w:r w:rsidR="00335059">
          <w:rPr>
            <w:noProof/>
            <w:webHidden/>
          </w:rPr>
          <w:instrText xml:space="preserve"> PAGEREF _Toc87448214 \h </w:instrText>
        </w:r>
        <w:r w:rsidR="00335059">
          <w:rPr>
            <w:noProof/>
            <w:webHidden/>
          </w:rPr>
        </w:r>
        <w:r w:rsidR="00335059">
          <w:rPr>
            <w:noProof/>
            <w:webHidden/>
          </w:rPr>
          <w:fldChar w:fldCharType="separate"/>
        </w:r>
        <w:r w:rsidR="00335059">
          <w:rPr>
            <w:noProof/>
            <w:webHidden/>
          </w:rPr>
          <w:t>7</w:t>
        </w:r>
        <w:r w:rsidR="00335059">
          <w:rPr>
            <w:noProof/>
            <w:webHidden/>
          </w:rPr>
          <w:fldChar w:fldCharType="end"/>
        </w:r>
      </w:hyperlink>
    </w:p>
    <w:p w14:paraId="08BFA30E" w14:textId="3B4A0BBA"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15" w:history="1">
        <w:r w:rsidR="00335059" w:rsidRPr="00AC4C9A">
          <w:rPr>
            <w:rStyle w:val="Hyperlink"/>
            <w:noProof/>
          </w:rPr>
          <w:t>2.1.3 Chronological Factors</w:t>
        </w:r>
        <w:r w:rsidR="00335059">
          <w:rPr>
            <w:noProof/>
            <w:webHidden/>
          </w:rPr>
          <w:tab/>
        </w:r>
        <w:r w:rsidR="00335059">
          <w:rPr>
            <w:noProof/>
            <w:webHidden/>
          </w:rPr>
          <w:fldChar w:fldCharType="begin"/>
        </w:r>
        <w:r w:rsidR="00335059">
          <w:rPr>
            <w:noProof/>
            <w:webHidden/>
          </w:rPr>
          <w:instrText xml:space="preserve"> PAGEREF _Toc87448215 \h </w:instrText>
        </w:r>
        <w:r w:rsidR="00335059">
          <w:rPr>
            <w:noProof/>
            <w:webHidden/>
          </w:rPr>
        </w:r>
        <w:r w:rsidR="00335059">
          <w:rPr>
            <w:noProof/>
            <w:webHidden/>
          </w:rPr>
          <w:fldChar w:fldCharType="separate"/>
        </w:r>
        <w:r w:rsidR="00335059">
          <w:rPr>
            <w:noProof/>
            <w:webHidden/>
          </w:rPr>
          <w:t>7</w:t>
        </w:r>
        <w:r w:rsidR="00335059">
          <w:rPr>
            <w:noProof/>
            <w:webHidden/>
          </w:rPr>
          <w:fldChar w:fldCharType="end"/>
        </w:r>
      </w:hyperlink>
    </w:p>
    <w:p w14:paraId="3ADEFD1E" w14:textId="190D3768"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16" w:history="1">
        <w:r w:rsidR="00335059" w:rsidRPr="00AC4C9A">
          <w:rPr>
            <w:rStyle w:val="Hyperlink"/>
            <w:noProof/>
          </w:rPr>
          <w:t>2.1.4 Meteorological Factors</w:t>
        </w:r>
        <w:r w:rsidR="00335059">
          <w:rPr>
            <w:noProof/>
            <w:webHidden/>
          </w:rPr>
          <w:tab/>
        </w:r>
        <w:r w:rsidR="00335059">
          <w:rPr>
            <w:noProof/>
            <w:webHidden/>
          </w:rPr>
          <w:fldChar w:fldCharType="begin"/>
        </w:r>
        <w:r w:rsidR="00335059">
          <w:rPr>
            <w:noProof/>
            <w:webHidden/>
          </w:rPr>
          <w:instrText xml:space="preserve"> PAGEREF _Toc87448216 \h </w:instrText>
        </w:r>
        <w:r w:rsidR="00335059">
          <w:rPr>
            <w:noProof/>
            <w:webHidden/>
          </w:rPr>
        </w:r>
        <w:r w:rsidR="00335059">
          <w:rPr>
            <w:noProof/>
            <w:webHidden/>
          </w:rPr>
          <w:fldChar w:fldCharType="separate"/>
        </w:r>
        <w:r w:rsidR="00335059">
          <w:rPr>
            <w:noProof/>
            <w:webHidden/>
          </w:rPr>
          <w:t>8</w:t>
        </w:r>
        <w:r w:rsidR="00335059">
          <w:rPr>
            <w:noProof/>
            <w:webHidden/>
          </w:rPr>
          <w:fldChar w:fldCharType="end"/>
        </w:r>
      </w:hyperlink>
    </w:p>
    <w:p w14:paraId="17A1481C" w14:textId="1B8F7F24"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17" w:history="1">
        <w:r w:rsidR="00335059" w:rsidRPr="00AC4C9A">
          <w:rPr>
            <w:rStyle w:val="Hyperlink"/>
            <w:noProof/>
          </w:rPr>
          <w:t>2.1.5 Random Factors</w:t>
        </w:r>
        <w:r w:rsidR="00335059">
          <w:rPr>
            <w:noProof/>
            <w:webHidden/>
          </w:rPr>
          <w:tab/>
        </w:r>
        <w:r w:rsidR="00335059">
          <w:rPr>
            <w:noProof/>
            <w:webHidden/>
          </w:rPr>
          <w:fldChar w:fldCharType="begin"/>
        </w:r>
        <w:r w:rsidR="00335059">
          <w:rPr>
            <w:noProof/>
            <w:webHidden/>
          </w:rPr>
          <w:instrText xml:space="preserve"> PAGEREF _Toc87448217 \h </w:instrText>
        </w:r>
        <w:r w:rsidR="00335059">
          <w:rPr>
            <w:noProof/>
            <w:webHidden/>
          </w:rPr>
        </w:r>
        <w:r w:rsidR="00335059">
          <w:rPr>
            <w:noProof/>
            <w:webHidden/>
          </w:rPr>
          <w:fldChar w:fldCharType="separate"/>
        </w:r>
        <w:r w:rsidR="00335059">
          <w:rPr>
            <w:noProof/>
            <w:webHidden/>
          </w:rPr>
          <w:t>10</w:t>
        </w:r>
        <w:r w:rsidR="00335059">
          <w:rPr>
            <w:noProof/>
            <w:webHidden/>
          </w:rPr>
          <w:fldChar w:fldCharType="end"/>
        </w:r>
      </w:hyperlink>
    </w:p>
    <w:p w14:paraId="21581657" w14:textId="05BCD4C4"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18" w:history="1">
        <w:r w:rsidR="00335059" w:rsidRPr="00AC4C9A">
          <w:rPr>
            <w:rStyle w:val="Hyperlink"/>
            <w:noProof/>
          </w:rPr>
          <w:t>2.2 Peak Load</w:t>
        </w:r>
        <w:r w:rsidR="00335059">
          <w:rPr>
            <w:noProof/>
            <w:webHidden/>
          </w:rPr>
          <w:tab/>
        </w:r>
        <w:r w:rsidR="00335059">
          <w:rPr>
            <w:noProof/>
            <w:webHidden/>
          </w:rPr>
          <w:fldChar w:fldCharType="begin"/>
        </w:r>
        <w:r w:rsidR="00335059">
          <w:rPr>
            <w:noProof/>
            <w:webHidden/>
          </w:rPr>
          <w:instrText xml:space="preserve"> PAGEREF _Toc87448218 \h </w:instrText>
        </w:r>
        <w:r w:rsidR="00335059">
          <w:rPr>
            <w:noProof/>
            <w:webHidden/>
          </w:rPr>
        </w:r>
        <w:r w:rsidR="00335059">
          <w:rPr>
            <w:noProof/>
            <w:webHidden/>
          </w:rPr>
          <w:fldChar w:fldCharType="separate"/>
        </w:r>
        <w:r w:rsidR="00335059">
          <w:rPr>
            <w:noProof/>
            <w:webHidden/>
          </w:rPr>
          <w:t>10</w:t>
        </w:r>
        <w:r w:rsidR="00335059">
          <w:rPr>
            <w:noProof/>
            <w:webHidden/>
          </w:rPr>
          <w:fldChar w:fldCharType="end"/>
        </w:r>
      </w:hyperlink>
    </w:p>
    <w:p w14:paraId="4B5DDBF9" w14:textId="73A7AC5E"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19" w:history="1">
        <w:r w:rsidR="00335059" w:rsidRPr="00AC4C9A">
          <w:rPr>
            <w:rStyle w:val="Hyperlink"/>
            <w:noProof/>
          </w:rPr>
          <w:t>2.3 Load Forecasting Horizons</w:t>
        </w:r>
        <w:r w:rsidR="00335059">
          <w:rPr>
            <w:noProof/>
            <w:webHidden/>
          </w:rPr>
          <w:tab/>
        </w:r>
        <w:r w:rsidR="00335059">
          <w:rPr>
            <w:noProof/>
            <w:webHidden/>
          </w:rPr>
          <w:fldChar w:fldCharType="begin"/>
        </w:r>
        <w:r w:rsidR="00335059">
          <w:rPr>
            <w:noProof/>
            <w:webHidden/>
          </w:rPr>
          <w:instrText xml:space="preserve"> PAGEREF _Toc87448219 \h </w:instrText>
        </w:r>
        <w:r w:rsidR="00335059">
          <w:rPr>
            <w:noProof/>
            <w:webHidden/>
          </w:rPr>
        </w:r>
        <w:r w:rsidR="00335059">
          <w:rPr>
            <w:noProof/>
            <w:webHidden/>
          </w:rPr>
          <w:fldChar w:fldCharType="separate"/>
        </w:r>
        <w:r w:rsidR="00335059">
          <w:rPr>
            <w:noProof/>
            <w:webHidden/>
          </w:rPr>
          <w:t>12</w:t>
        </w:r>
        <w:r w:rsidR="00335059">
          <w:rPr>
            <w:noProof/>
            <w:webHidden/>
          </w:rPr>
          <w:fldChar w:fldCharType="end"/>
        </w:r>
      </w:hyperlink>
    </w:p>
    <w:p w14:paraId="6ACCCD86" w14:textId="7367EEC3"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20" w:history="1">
        <w:r w:rsidR="00335059" w:rsidRPr="00AC4C9A">
          <w:rPr>
            <w:rStyle w:val="Hyperlink"/>
            <w:noProof/>
          </w:rPr>
          <w:t>2.3.1 Very Short-Term Load Forecasting (VSTLF)</w:t>
        </w:r>
        <w:r w:rsidR="00335059">
          <w:rPr>
            <w:noProof/>
            <w:webHidden/>
          </w:rPr>
          <w:tab/>
        </w:r>
        <w:r w:rsidR="00335059">
          <w:rPr>
            <w:noProof/>
            <w:webHidden/>
          </w:rPr>
          <w:fldChar w:fldCharType="begin"/>
        </w:r>
        <w:r w:rsidR="00335059">
          <w:rPr>
            <w:noProof/>
            <w:webHidden/>
          </w:rPr>
          <w:instrText xml:space="preserve"> PAGEREF _Toc87448220 \h </w:instrText>
        </w:r>
        <w:r w:rsidR="00335059">
          <w:rPr>
            <w:noProof/>
            <w:webHidden/>
          </w:rPr>
        </w:r>
        <w:r w:rsidR="00335059">
          <w:rPr>
            <w:noProof/>
            <w:webHidden/>
          </w:rPr>
          <w:fldChar w:fldCharType="separate"/>
        </w:r>
        <w:r w:rsidR="00335059">
          <w:rPr>
            <w:noProof/>
            <w:webHidden/>
          </w:rPr>
          <w:t>13</w:t>
        </w:r>
        <w:r w:rsidR="00335059">
          <w:rPr>
            <w:noProof/>
            <w:webHidden/>
          </w:rPr>
          <w:fldChar w:fldCharType="end"/>
        </w:r>
      </w:hyperlink>
    </w:p>
    <w:p w14:paraId="4DF5875D" w14:textId="6BD060B3"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21" w:history="1">
        <w:r w:rsidR="00335059" w:rsidRPr="00AC4C9A">
          <w:rPr>
            <w:rStyle w:val="Hyperlink"/>
            <w:noProof/>
          </w:rPr>
          <w:t>2.3.2 Short Term Load Forecasting (STLF)</w:t>
        </w:r>
        <w:r w:rsidR="00335059">
          <w:rPr>
            <w:noProof/>
            <w:webHidden/>
          </w:rPr>
          <w:tab/>
        </w:r>
        <w:r w:rsidR="00335059">
          <w:rPr>
            <w:noProof/>
            <w:webHidden/>
          </w:rPr>
          <w:fldChar w:fldCharType="begin"/>
        </w:r>
        <w:r w:rsidR="00335059">
          <w:rPr>
            <w:noProof/>
            <w:webHidden/>
          </w:rPr>
          <w:instrText xml:space="preserve"> PAGEREF _Toc87448221 \h </w:instrText>
        </w:r>
        <w:r w:rsidR="00335059">
          <w:rPr>
            <w:noProof/>
            <w:webHidden/>
          </w:rPr>
        </w:r>
        <w:r w:rsidR="00335059">
          <w:rPr>
            <w:noProof/>
            <w:webHidden/>
          </w:rPr>
          <w:fldChar w:fldCharType="separate"/>
        </w:r>
        <w:r w:rsidR="00335059">
          <w:rPr>
            <w:noProof/>
            <w:webHidden/>
          </w:rPr>
          <w:t>14</w:t>
        </w:r>
        <w:r w:rsidR="00335059">
          <w:rPr>
            <w:noProof/>
            <w:webHidden/>
          </w:rPr>
          <w:fldChar w:fldCharType="end"/>
        </w:r>
      </w:hyperlink>
    </w:p>
    <w:p w14:paraId="5F56D406" w14:textId="1914F93A"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22" w:history="1">
        <w:r w:rsidR="00335059" w:rsidRPr="00AC4C9A">
          <w:rPr>
            <w:rStyle w:val="Hyperlink"/>
            <w:noProof/>
          </w:rPr>
          <w:t>2.3.3 Medium-Term Load Forecasting (MTLF)</w:t>
        </w:r>
        <w:r w:rsidR="00335059">
          <w:rPr>
            <w:noProof/>
            <w:webHidden/>
          </w:rPr>
          <w:tab/>
        </w:r>
        <w:r w:rsidR="00335059">
          <w:rPr>
            <w:noProof/>
            <w:webHidden/>
          </w:rPr>
          <w:fldChar w:fldCharType="begin"/>
        </w:r>
        <w:r w:rsidR="00335059">
          <w:rPr>
            <w:noProof/>
            <w:webHidden/>
          </w:rPr>
          <w:instrText xml:space="preserve"> PAGEREF _Toc87448222 \h </w:instrText>
        </w:r>
        <w:r w:rsidR="00335059">
          <w:rPr>
            <w:noProof/>
            <w:webHidden/>
          </w:rPr>
        </w:r>
        <w:r w:rsidR="00335059">
          <w:rPr>
            <w:noProof/>
            <w:webHidden/>
          </w:rPr>
          <w:fldChar w:fldCharType="separate"/>
        </w:r>
        <w:r w:rsidR="00335059">
          <w:rPr>
            <w:noProof/>
            <w:webHidden/>
          </w:rPr>
          <w:t>15</w:t>
        </w:r>
        <w:r w:rsidR="00335059">
          <w:rPr>
            <w:noProof/>
            <w:webHidden/>
          </w:rPr>
          <w:fldChar w:fldCharType="end"/>
        </w:r>
      </w:hyperlink>
    </w:p>
    <w:p w14:paraId="2110D0D5" w14:textId="33CB0A62"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23" w:history="1">
        <w:r w:rsidR="00335059" w:rsidRPr="00AC4C9A">
          <w:rPr>
            <w:rStyle w:val="Hyperlink"/>
            <w:noProof/>
          </w:rPr>
          <w:t>2.3.4 Long Term Load Forecasting (LTLF)</w:t>
        </w:r>
        <w:r w:rsidR="00335059">
          <w:rPr>
            <w:noProof/>
            <w:webHidden/>
          </w:rPr>
          <w:tab/>
        </w:r>
        <w:r w:rsidR="00335059">
          <w:rPr>
            <w:noProof/>
            <w:webHidden/>
          </w:rPr>
          <w:fldChar w:fldCharType="begin"/>
        </w:r>
        <w:r w:rsidR="00335059">
          <w:rPr>
            <w:noProof/>
            <w:webHidden/>
          </w:rPr>
          <w:instrText xml:space="preserve"> PAGEREF _Toc87448223 \h </w:instrText>
        </w:r>
        <w:r w:rsidR="00335059">
          <w:rPr>
            <w:noProof/>
            <w:webHidden/>
          </w:rPr>
        </w:r>
        <w:r w:rsidR="00335059">
          <w:rPr>
            <w:noProof/>
            <w:webHidden/>
          </w:rPr>
          <w:fldChar w:fldCharType="separate"/>
        </w:r>
        <w:r w:rsidR="00335059">
          <w:rPr>
            <w:noProof/>
            <w:webHidden/>
          </w:rPr>
          <w:t>16</w:t>
        </w:r>
        <w:r w:rsidR="00335059">
          <w:rPr>
            <w:noProof/>
            <w:webHidden/>
          </w:rPr>
          <w:fldChar w:fldCharType="end"/>
        </w:r>
      </w:hyperlink>
    </w:p>
    <w:p w14:paraId="1D284F60" w14:textId="78664969"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24" w:history="1">
        <w:r w:rsidR="00335059" w:rsidRPr="00AC4C9A">
          <w:rPr>
            <w:rStyle w:val="Hyperlink"/>
            <w:noProof/>
          </w:rPr>
          <w:t>2.4 The Benchmark Techniques</w:t>
        </w:r>
        <w:r w:rsidR="00335059">
          <w:rPr>
            <w:noProof/>
            <w:webHidden/>
          </w:rPr>
          <w:tab/>
        </w:r>
        <w:r w:rsidR="00335059">
          <w:rPr>
            <w:noProof/>
            <w:webHidden/>
          </w:rPr>
          <w:fldChar w:fldCharType="begin"/>
        </w:r>
        <w:r w:rsidR="00335059">
          <w:rPr>
            <w:noProof/>
            <w:webHidden/>
          </w:rPr>
          <w:instrText xml:space="preserve"> PAGEREF _Toc87448224 \h </w:instrText>
        </w:r>
        <w:r w:rsidR="00335059">
          <w:rPr>
            <w:noProof/>
            <w:webHidden/>
          </w:rPr>
        </w:r>
        <w:r w:rsidR="00335059">
          <w:rPr>
            <w:noProof/>
            <w:webHidden/>
          </w:rPr>
          <w:fldChar w:fldCharType="separate"/>
        </w:r>
        <w:r w:rsidR="00335059">
          <w:rPr>
            <w:noProof/>
            <w:webHidden/>
          </w:rPr>
          <w:t>16</w:t>
        </w:r>
        <w:r w:rsidR="00335059">
          <w:rPr>
            <w:noProof/>
            <w:webHidden/>
          </w:rPr>
          <w:fldChar w:fldCharType="end"/>
        </w:r>
      </w:hyperlink>
    </w:p>
    <w:p w14:paraId="2E79E11B" w14:textId="00160FF0"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25" w:history="1">
        <w:r w:rsidR="00335059" w:rsidRPr="00AC4C9A">
          <w:rPr>
            <w:rStyle w:val="Hyperlink"/>
            <w:noProof/>
          </w:rPr>
          <w:t>2.4.1 The Seasonal Naïve Forecaster (SNF)</w:t>
        </w:r>
        <w:r w:rsidR="00335059">
          <w:rPr>
            <w:noProof/>
            <w:webHidden/>
          </w:rPr>
          <w:tab/>
        </w:r>
        <w:r w:rsidR="00335059">
          <w:rPr>
            <w:noProof/>
            <w:webHidden/>
          </w:rPr>
          <w:fldChar w:fldCharType="begin"/>
        </w:r>
        <w:r w:rsidR="00335059">
          <w:rPr>
            <w:noProof/>
            <w:webHidden/>
          </w:rPr>
          <w:instrText xml:space="preserve"> PAGEREF _Toc87448225 \h </w:instrText>
        </w:r>
        <w:r w:rsidR="00335059">
          <w:rPr>
            <w:noProof/>
            <w:webHidden/>
          </w:rPr>
        </w:r>
        <w:r w:rsidR="00335059">
          <w:rPr>
            <w:noProof/>
            <w:webHidden/>
          </w:rPr>
          <w:fldChar w:fldCharType="separate"/>
        </w:r>
        <w:r w:rsidR="00335059">
          <w:rPr>
            <w:noProof/>
            <w:webHidden/>
          </w:rPr>
          <w:t>17</w:t>
        </w:r>
        <w:r w:rsidR="00335059">
          <w:rPr>
            <w:noProof/>
            <w:webHidden/>
          </w:rPr>
          <w:fldChar w:fldCharType="end"/>
        </w:r>
      </w:hyperlink>
    </w:p>
    <w:p w14:paraId="14BD8A60" w14:textId="03CBD69F"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26" w:history="1">
        <w:r w:rsidR="00335059" w:rsidRPr="00AC4C9A">
          <w:rPr>
            <w:rStyle w:val="Hyperlink"/>
            <w:noProof/>
          </w:rPr>
          <w:t>2.4.2 The Multiple Linear Regression Forecaster (MLR)</w:t>
        </w:r>
        <w:r w:rsidR="00335059">
          <w:rPr>
            <w:noProof/>
            <w:webHidden/>
          </w:rPr>
          <w:tab/>
        </w:r>
        <w:r w:rsidR="00335059">
          <w:rPr>
            <w:noProof/>
            <w:webHidden/>
          </w:rPr>
          <w:fldChar w:fldCharType="begin"/>
        </w:r>
        <w:r w:rsidR="00335059">
          <w:rPr>
            <w:noProof/>
            <w:webHidden/>
          </w:rPr>
          <w:instrText xml:space="preserve"> PAGEREF _Toc87448226 \h </w:instrText>
        </w:r>
        <w:r w:rsidR="00335059">
          <w:rPr>
            <w:noProof/>
            <w:webHidden/>
          </w:rPr>
        </w:r>
        <w:r w:rsidR="00335059">
          <w:rPr>
            <w:noProof/>
            <w:webHidden/>
          </w:rPr>
          <w:fldChar w:fldCharType="separate"/>
        </w:r>
        <w:r w:rsidR="00335059">
          <w:rPr>
            <w:noProof/>
            <w:webHidden/>
          </w:rPr>
          <w:t>18</w:t>
        </w:r>
        <w:r w:rsidR="00335059">
          <w:rPr>
            <w:noProof/>
            <w:webHidden/>
          </w:rPr>
          <w:fldChar w:fldCharType="end"/>
        </w:r>
      </w:hyperlink>
    </w:p>
    <w:p w14:paraId="467235E1" w14:textId="11D4DAE3"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27" w:history="1">
        <w:r w:rsidR="00335059" w:rsidRPr="00AC4C9A">
          <w:rPr>
            <w:rStyle w:val="Hyperlink"/>
            <w:noProof/>
          </w:rPr>
          <w:t>2.4.3 The Auto-Regressive Integrated Moving Average Forecaster (ARIMA)</w:t>
        </w:r>
        <w:r w:rsidR="00335059">
          <w:rPr>
            <w:noProof/>
            <w:webHidden/>
          </w:rPr>
          <w:tab/>
        </w:r>
        <w:r w:rsidR="00335059">
          <w:rPr>
            <w:noProof/>
            <w:webHidden/>
          </w:rPr>
          <w:fldChar w:fldCharType="begin"/>
        </w:r>
        <w:r w:rsidR="00335059">
          <w:rPr>
            <w:noProof/>
            <w:webHidden/>
          </w:rPr>
          <w:instrText xml:space="preserve"> PAGEREF _Toc87448227 \h </w:instrText>
        </w:r>
        <w:r w:rsidR="00335059">
          <w:rPr>
            <w:noProof/>
            <w:webHidden/>
          </w:rPr>
        </w:r>
        <w:r w:rsidR="00335059">
          <w:rPr>
            <w:noProof/>
            <w:webHidden/>
          </w:rPr>
          <w:fldChar w:fldCharType="separate"/>
        </w:r>
        <w:r w:rsidR="00335059">
          <w:rPr>
            <w:noProof/>
            <w:webHidden/>
          </w:rPr>
          <w:t>19</w:t>
        </w:r>
        <w:r w:rsidR="00335059">
          <w:rPr>
            <w:noProof/>
            <w:webHidden/>
          </w:rPr>
          <w:fldChar w:fldCharType="end"/>
        </w:r>
      </w:hyperlink>
    </w:p>
    <w:p w14:paraId="2689CAA3" w14:textId="46F799F0"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28" w:history="1">
        <w:r w:rsidR="00335059" w:rsidRPr="00AC4C9A">
          <w:rPr>
            <w:rStyle w:val="Hyperlink"/>
            <w:noProof/>
          </w:rPr>
          <w:t>2.4.4 Artificial Neural Network Short Term Load Forecaster – Generation Three (ANNSTLF-G3)</w:t>
        </w:r>
        <w:r w:rsidR="00335059">
          <w:rPr>
            <w:noProof/>
            <w:webHidden/>
          </w:rPr>
          <w:tab/>
        </w:r>
        <w:r w:rsidR="00335059">
          <w:rPr>
            <w:noProof/>
            <w:webHidden/>
          </w:rPr>
          <w:fldChar w:fldCharType="begin"/>
        </w:r>
        <w:r w:rsidR="00335059">
          <w:rPr>
            <w:noProof/>
            <w:webHidden/>
          </w:rPr>
          <w:instrText xml:space="preserve"> PAGEREF _Toc87448228 \h </w:instrText>
        </w:r>
        <w:r w:rsidR="00335059">
          <w:rPr>
            <w:noProof/>
            <w:webHidden/>
          </w:rPr>
        </w:r>
        <w:r w:rsidR="00335059">
          <w:rPr>
            <w:noProof/>
            <w:webHidden/>
          </w:rPr>
          <w:fldChar w:fldCharType="separate"/>
        </w:r>
        <w:r w:rsidR="00335059">
          <w:rPr>
            <w:noProof/>
            <w:webHidden/>
          </w:rPr>
          <w:t>22</w:t>
        </w:r>
        <w:r w:rsidR="00335059">
          <w:rPr>
            <w:noProof/>
            <w:webHidden/>
          </w:rPr>
          <w:fldChar w:fldCharType="end"/>
        </w:r>
      </w:hyperlink>
    </w:p>
    <w:p w14:paraId="0F2F9726" w14:textId="28846A26"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29" w:history="1">
        <w:r w:rsidR="00335059" w:rsidRPr="00AC4C9A">
          <w:rPr>
            <w:rStyle w:val="Hyperlink"/>
            <w:noProof/>
          </w:rPr>
          <w:t>2.5 Deep Learning Techniques</w:t>
        </w:r>
        <w:r w:rsidR="00335059">
          <w:rPr>
            <w:noProof/>
            <w:webHidden/>
          </w:rPr>
          <w:tab/>
        </w:r>
        <w:r w:rsidR="00335059">
          <w:rPr>
            <w:noProof/>
            <w:webHidden/>
          </w:rPr>
          <w:fldChar w:fldCharType="begin"/>
        </w:r>
        <w:r w:rsidR="00335059">
          <w:rPr>
            <w:noProof/>
            <w:webHidden/>
          </w:rPr>
          <w:instrText xml:space="preserve"> PAGEREF _Toc87448229 \h </w:instrText>
        </w:r>
        <w:r w:rsidR="00335059">
          <w:rPr>
            <w:noProof/>
            <w:webHidden/>
          </w:rPr>
        </w:r>
        <w:r w:rsidR="00335059">
          <w:rPr>
            <w:noProof/>
            <w:webHidden/>
          </w:rPr>
          <w:fldChar w:fldCharType="separate"/>
        </w:r>
        <w:r w:rsidR="00335059">
          <w:rPr>
            <w:noProof/>
            <w:webHidden/>
          </w:rPr>
          <w:t>25</w:t>
        </w:r>
        <w:r w:rsidR="00335059">
          <w:rPr>
            <w:noProof/>
            <w:webHidden/>
          </w:rPr>
          <w:fldChar w:fldCharType="end"/>
        </w:r>
      </w:hyperlink>
    </w:p>
    <w:p w14:paraId="2FC64EAB" w14:textId="3FDA08F8"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30" w:history="1">
        <w:r w:rsidR="00335059" w:rsidRPr="00AC4C9A">
          <w:rPr>
            <w:rStyle w:val="Hyperlink"/>
            <w:noProof/>
          </w:rPr>
          <w:t>2.5.1 The Long Short Term Memory Forecaster (LSTM)</w:t>
        </w:r>
        <w:r w:rsidR="00335059">
          <w:rPr>
            <w:noProof/>
            <w:webHidden/>
          </w:rPr>
          <w:tab/>
        </w:r>
        <w:r w:rsidR="00335059">
          <w:rPr>
            <w:noProof/>
            <w:webHidden/>
          </w:rPr>
          <w:fldChar w:fldCharType="begin"/>
        </w:r>
        <w:r w:rsidR="00335059">
          <w:rPr>
            <w:noProof/>
            <w:webHidden/>
          </w:rPr>
          <w:instrText xml:space="preserve"> PAGEREF _Toc87448230 \h </w:instrText>
        </w:r>
        <w:r w:rsidR="00335059">
          <w:rPr>
            <w:noProof/>
            <w:webHidden/>
          </w:rPr>
        </w:r>
        <w:r w:rsidR="00335059">
          <w:rPr>
            <w:noProof/>
            <w:webHidden/>
          </w:rPr>
          <w:fldChar w:fldCharType="separate"/>
        </w:r>
        <w:r w:rsidR="00335059">
          <w:rPr>
            <w:noProof/>
            <w:webHidden/>
          </w:rPr>
          <w:t>28</w:t>
        </w:r>
        <w:r w:rsidR="00335059">
          <w:rPr>
            <w:noProof/>
            <w:webHidden/>
          </w:rPr>
          <w:fldChar w:fldCharType="end"/>
        </w:r>
      </w:hyperlink>
    </w:p>
    <w:p w14:paraId="65C4C2FF" w14:textId="461978D3"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31" w:history="1">
        <w:r w:rsidR="00335059" w:rsidRPr="00AC4C9A">
          <w:rPr>
            <w:rStyle w:val="Hyperlink"/>
            <w:noProof/>
          </w:rPr>
          <w:t>2.5.2 The Convolutional Neural Network Forecaster (CNN)</w:t>
        </w:r>
        <w:r w:rsidR="00335059">
          <w:rPr>
            <w:noProof/>
            <w:webHidden/>
          </w:rPr>
          <w:tab/>
        </w:r>
        <w:r w:rsidR="00335059">
          <w:rPr>
            <w:noProof/>
            <w:webHidden/>
          </w:rPr>
          <w:fldChar w:fldCharType="begin"/>
        </w:r>
        <w:r w:rsidR="00335059">
          <w:rPr>
            <w:noProof/>
            <w:webHidden/>
          </w:rPr>
          <w:instrText xml:space="preserve"> PAGEREF _Toc87448231 \h </w:instrText>
        </w:r>
        <w:r w:rsidR="00335059">
          <w:rPr>
            <w:noProof/>
            <w:webHidden/>
          </w:rPr>
        </w:r>
        <w:r w:rsidR="00335059">
          <w:rPr>
            <w:noProof/>
            <w:webHidden/>
          </w:rPr>
          <w:fldChar w:fldCharType="separate"/>
        </w:r>
        <w:r w:rsidR="00335059">
          <w:rPr>
            <w:noProof/>
            <w:webHidden/>
          </w:rPr>
          <w:t>31</w:t>
        </w:r>
        <w:r w:rsidR="00335059">
          <w:rPr>
            <w:noProof/>
            <w:webHidden/>
          </w:rPr>
          <w:fldChar w:fldCharType="end"/>
        </w:r>
      </w:hyperlink>
    </w:p>
    <w:p w14:paraId="4879986A" w14:textId="436D9495"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32" w:history="1">
        <w:r w:rsidR="00335059" w:rsidRPr="00AC4C9A">
          <w:rPr>
            <w:rStyle w:val="Hyperlink"/>
            <w:noProof/>
          </w:rPr>
          <w:t>2.6 The Myth of Finding the One Size Fits All Technique</w:t>
        </w:r>
        <w:r w:rsidR="00335059">
          <w:rPr>
            <w:noProof/>
            <w:webHidden/>
          </w:rPr>
          <w:tab/>
        </w:r>
        <w:r w:rsidR="00335059">
          <w:rPr>
            <w:noProof/>
            <w:webHidden/>
          </w:rPr>
          <w:fldChar w:fldCharType="begin"/>
        </w:r>
        <w:r w:rsidR="00335059">
          <w:rPr>
            <w:noProof/>
            <w:webHidden/>
          </w:rPr>
          <w:instrText xml:space="preserve"> PAGEREF _Toc87448232 \h </w:instrText>
        </w:r>
        <w:r w:rsidR="00335059">
          <w:rPr>
            <w:noProof/>
            <w:webHidden/>
          </w:rPr>
        </w:r>
        <w:r w:rsidR="00335059">
          <w:rPr>
            <w:noProof/>
            <w:webHidden/>
          </w:rPr>
          <w:fldChar w:fldCharType="separate"/>
        </w:r>
        <w:r w:rsidR="00335059">
          <w:rPr>
            <w:noProof/>
            <w:webHidden/>
          </w:rPr>
          <w:t>34</w:t>
        </w:r>
        <w:r w:rsidR="00335059">
          <w:rPr>
            <w:noProof/>
            <w:webHidden/>
          </w:rPr>
          <w:fldChar w:fldCharType="end"/>
        </w:r>
      </w:hyperlink>
    </w:p>
    <w:p w14:paraId="7BD8E3EF" w14:textId="18E12B86"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33" w:history="1">
        <w:r w:rsidR="00335059" w:rsidRPr="00AC4C9A">
          <w:rPr>
            <w:rStyle w:val="Hyperlink"/>
            <w:noProof/>
          </w:rPr>
          <w:t>2.7 Performance Metrics</w:t>
        </w:r>
        <w:r w:rsidR="00335059">
          <w:rPr>
            <w:noProof/>
            <w:webHidden/>
          </w:rPr>
          <w:tab/>
        </w:r>
        <w:r w:rsidR="00335059">
          <w:rPr>
            <w:noProof/>
            <w:webHidden/>
          </w:rPr>
          <w:fldChar w:fldCharType="begin"/>
        </w:r>
        <w:r w:rsidR="00335059">
          <w:rPr>
            <w:noProof/>
            <w:webHidden/>
          </w:rPr>
          <w:instrText xml:space="preserve"> PAGEREF _Toc87448233 \h </w:instrText>
        </w:r>
        <w:r w:rsidR="00335059">
          <w:rPr>
            <w:noProof/>
            <w:webHidden/>
          </w:rPr>
        </w:r>
        <w:r w:rsidR="00335059">
          <w:rPr>
            <w:noProof/>
            <w:webHidden/>
          </w:rPr>
          <w:fldChar w:fldCharType="separate"/>
        </w:r>
        <w:r w:rsidR="00335059">
          <w:rPr>
            <w:noProof/>
            <w:webHidden/>
          </w:rPr>
          <w:t>35</w:t>
        </w:r>
        <w:r w:rsidR="00335059">
          <w:rPr>
            <w:noProof/>
            <w:webHidden/>
          </w:rPr>
          <w:fldChar w:fldCharType="end"/>
        </w:r>
      </w:hyperlink>
    </w:p>
    <w:p w14:paraId="4AAD4853" w14:textId="51A9FD4F" w:rsidR="00335059" w:rsidRDefault="006D3295">
      <w:pPr>
        <w:pStyle w:val="TOC1"/>
        <w:rPr>
          <w:rFonts w:asciiTheme="minorHAnsi" w:eastAsiaTheme="minorEastAsia" w:hAnsiTheme="minorHAnsi" w:cstheme="minorBidi"/>
          <w:noProof/>
          <w:sz w:val="22"/>
          <w:szCs w:val="22"/>
          <w:lang w:eastAsia="en-CA"/>
        </w:rPr>
      </w:pPr>
      <w:hyperlink w:anchor="_Toc87448234" w:history="1">
        <w:r w:rsidR="00335059" w:rsidRPr="00AC4C9A">
          <w:rPr>
            <w:rStyle w:val="Hyperlink"/>
            <w:noProof/>
          </w:rPr>
          <w:t>3 Investigation</w:t>
        </w:r>
        <w:r w:rsidR="00335059">
          <w:rPr>
            <w:noProof/>
            <w:webHidden/>
          </w:rPr>
          <w:tab/>
        </w:r>
        <w:r w:rsidR="00335059">
          <w:rPr>
            <w:noProof/>
            <w:webHidden/>
          </w:rPr>
          <w:fldChar w:fldCharType="begin"/>
        </w:r>
        <w:r w:rsidR="00335059">
          <w:rPr>
            <w:noProof/>
            <w:webHidden/>
          </w:rPr>
          <w:instrText xml:space="preserve"> PAGEREF _Toc87448234 \h </w:instrText>
        </w:r>
        <w:r w:rsidR="00335059">
          <w:rPr>
            <w:noProof/>
            <w:webHidden/>
          </w:rPr>
        </w:r>
        <w:r w:rsidR="00335059">
          <w:rPr>
            <w:noProof/>
            <w:webHidden/>
          </w:rPr>
          <w:fldChar w:fldCharType="separate"/>
        </w:r>
        <w:r w:rsidR="00335059">
          <w:rPr>
            <w:noProof/>
            <w:webHidden/>
          </w:rPr>
          <w:t>38</w:t>
        </w:r>
        <w:r w:rsidR="00335059">
          <w:rPr>
            <w:noProof/>
            <w:webHidden/>
          </w:rPr>
          <w:fldChar w:fldCharType="end"/>
        </w:r>
      </w:hyperlink>
    </w:p>
    <w:p w14:paraId="74BC85C5" w14:textId="7F8FB5FE"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35" w:history="1">
        <w:r w:rsidR="00335059" w:rsidRPr="00AC4C9A">
          <w:rPr>
            <w:rStyle w:val="Hyperlink"/>
            <w:noProof/>
          </w:rPr>
          <w:t>3.1 Methods</w:t>
        </w:r>
        <w:r w:rsidR="00335059">
          <w:rPr>
            <w:noProof/>
            <w:webHidden/>
          </w:rPr>
          <w:tab/>
        </w:r>
        <w:r w:rsidR="00335059">
          <w:rPr>
            <w:noProof/>
            <w:webHidden/>
          </w:rPr>
          <w:fldChar w:fldCharType="begin"/>
        </w:r>
        <w:r w:rsidR="00335059">
          <w:rPr>
            <w:noProof/>
            <w:webHidden/>
          </w:rPr>
          <w:instrText xml:space="preserve"> PAGEREF _Toc87448235 \h </w:instrText>
        </w:r>
        <w:r w:rsidR="00335059">
          <w:rPr>
            <w:noProof/>
            <w:webHidden/>
          </w:rPr>
        </w:r>
        <w:r w:rsidR="00335059">
          <w:rPr>
            <w:noProof/>
            <w:webHidden/>
          </w:rPr>
          <w:fldChar w:fldCharType="separate"/>
        </w:r>
        <w:r w:rsidR="00335059">
          <w:rPr>
            <w:noProof/>
            <w:webHidden/>
          </w:rPr>
          <w:t>38</w:t>
        </w:r>
        <w:r w:rsidR="00335059">
          <w:rPr>
            <w:noProof/>
            <w:webHidden/>
          </w:rPr>
          <w:fldChar w:fldCharType="end"/>
        </w:r>
      </w:hyperlink>
    </w:p>
    <w:p w14:paraId="7F64CCCD" w14:textId="2C4AA69E"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36" w:history="1">
        <w:r w:rsidR="00335059" w:rsidRPr="00AC4C9A">
          <w:rPr>
            <w:rStyle w:val="Hyperlink"/>
            <w:noProof/>
          </w:rPr>
          <w:t>3.1.1 Preparation of the Datasets</w:t>
        </w:r>
        <w:r w:rsidR="00335059">
          <w:rPr>
            <w:noProof/>
            <w:webHidden/>
          </w:rPr>
          <w:tab/>
        </w:r>
        <w:r w:rsidR="00335059">
          <w:rPr>
            <w:noProof/>
            <w:webHidden/>
          </w:rPr>
          <w:fldChar w:fldCharType="begin"/>
        </w:r>
        <w:r w:rsidR="00335059">
          <w:rPr>
            <w:noProof/>
            <w:webHidden/>
          </w:rPr>
          <w:instrText xml:space="preserve"> PAGEREF _Toc87448236 \h </w:instrText>
        </w:r>
        <w:r w:rsidR="00335059">
          <w:rPr>
            <w:noProof/>
            <w:webHidden/>
          </w:rPr>
        </w:r>
        <w:r w:rsidR="00335059">
          <w:rPr>
            <w:noProof/>
            <w:webHidden/>
          </w:rPr>
          <w:fldChar w:fldCharType="separate"/>
        </w:r>
        <w:r w:rsidR="00335059">
          <w:rPr>
            <w:noProof/>
            <w:webHidden/>
          </w:rPr>
          <w:t>38</w:t>
        </w:r>
        <w:r w:rsidR="00335059">
          <w:rPr>
            <w:noProof/>
            <w:webHidden/>
          </w:rPr>
          <w:fldChar w:fldCharType="end"/>
        </w:r>
      </w:hyperlink>
    </w:p>
    <w:p w14:paraId="5911C696" w14:textId="3C2D5576"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37" w:history="1">
        <w:r w:rsidR="00335059" w:rsidRPr="00AC4C9A">
          <w:rPr>
            <w:rStyle w:val="Hyperlink"/>
            <w:noProof/>
          </w:rPr>
          <w:t>3.2 Implementation Specifications for Benchmark Forecasters</w:t>
        </w:r>
        <w:r w:rsidR="00335059">
          <w:rPr>
            <w:noProof/>
            <w:webHidden/>
          </w:rPr>
          <w:tab/>
        </w:r>
        <w:r w:rsidR="00335059">
          <w:rPr>
            <w:noProof/>
            <w:webHidden/>
          </w:rPr>
          <w:fldChar w:fldCharType="begin"/>
        </w:r>
        <w:r w:rsidR="00335059">
          <w:rPr>
            <w:noProof/>
            <w:webHidden/>
          </w:rPr>
          <w:instrText xml:space="preserve"> PAGEREF _Toc87448237 \h </w:instrText>
        </w:r>
        <w:r w:rsidR="00335059">
          <w:rPr>
            <w:noProof/>
            <w:webHidden/>
          </w:rPr>
        </w:r>
        <w:r w:rsidR="00335059">
          <w:rPr>
            <w:noProof/>
            <w:webHidden/>
          </w:rPr>
          <w:fldChar w:fldCharType="separate"/>
        </w:r>
        <w:r w:rsidR="00335059">
          <w:rPr>
            <w:noProof/>
            <w:webHidden/>
          </w:rPr>
          <w:t>41</w:t>
        </w:r>
        <w:r w:rsidR="00335059">
          <w:rPr>
            <w:noProof/>
            <w:webHidden/>
          </w:rPr>
          <w:fldChar w:fldCharType="end"/>
        </w:r>
      </w:hyperlink>
    </w:p>
    <w:p w14:paraId="19FC5AE9" w14:textId="1E6FDF66"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38" w:history="1">
        <w:r w:rsidR="00335059" w:rsidRPr="00AC4C9A">
          <w:rPr>
            <w:rStyle w:val="Hyperlink"/>
            <w:noProof/>
          </w:rPr>
          <w:t>3.2.1 The Seasonal Naïve Forecaster (SNF)</w:t>
        </w:r>
        <w:r w:rsidR="00335059">
          <w:rPr>
            <w:noProof/>
            <w:webHidden/>
          </w:rPr>
          <w:tab/>
        </w:r>
        <w:r w:rsidR="00335059">
          <w:rPr>
            <w:noProof/>
            <w:webHidden/>
          </w:rPr>
          <w:fldChar w:fldCharType="begin"/>
        </w:r>
        <w:r w:rsidR="00335059">
          <w:rPr>
            <w:noProof/>
            <w:webHidden/>
          </w:rPr>
          <w:instrText xml:space="preserve"> PAGEREF _Toc87448238 \h </w:instrText>
        </w:r>
        <w:r w:rsidR="00335059">
          <w:rPr>
            <w:noProof/>
            <w:webHidden/>
          </w:rPr>
        </w:r>
        <w:r w:rsidR="00335059">
          <w:rPr>
            <w:noProof/>
            <w:webHidden/>
          </w:rPr>
          <w:fldChar w:fldCharType="separate"/>
        </w:r>
        <w:r w:rsidR="00335059">
          <w:rPr>
            <w:noProof/>
            <w:webHidden/>
          </w:rPr>
          <w:t>41</w:t>
        </w:r>
        <w:r w:rsidR="00335059">
          <w:rPr>
            <w:noProof/>
            <w:webHidden/>
          </w:rPr>
          <w:fldChar w:fldCharType="end"/>
        </w:r>
      </w:hyperlink>
    </w:p>
    <w:p w14:paraId="01385E23" w14:textId="0AB2F6C4"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39" w:history="1">
        <w:r w:rsidR="00335059" w:rsidRPr="00AC4C9A">
          <w:rPr>
            <w:rStyle w:val="Hyperlink"/>
            <w:noProof/>
          </w:rPr>
          <w:t>3.2.2 The Multiple Linear Regression Forecaster (MLR)</w:t>
        </w:r>
        <w:r w:rsidR="00335059">
          <w:rPr>
            <w:noProof/>
            <w:webHidden/>
          </w:rPr>
          <w:tab/>
        </w:r>
        <w:r w:rsidR="00335059">
          <w:rPr>
            <w:noProof/>
            <w:webHidden/>
          </w:rPr>
          <w:fldChar w:fldCharType="begin"/>
        </w:r>
        <w:r w:rsidR="00335059">
          <w:rPr>
            <w:noProof/>
            <w:webHidden/>
          </w:rPr>
          <w:instrText xml:space="preserve"> PAGEREF _Toc87448239 \h </w:instrText>
        </w:r>
        <w:r w:rsidR="00335059">
          <w:rPr>
            <w:noProof/>
            <w:webHidden/>
          </w:rPr>
        </w:r>
        <w:r w:rsidR="00335059">
          <w:rPr>
            <w:noProof/>
            <w:webHidden/>
          </w:rPr>
          <w:fldChar w:fldCharType="separate"/>
        </w:r>
        <w:r w:rsidR="00335059">
          <w:rPr>
            <w:noProof/>
            <w:webHidden/>
          </w:rPr>
          <w:t>41</w:t>
        </w:r>
        <w:r w:rsidR="00335059">
          <w:rPr>
            <w:noProof/>
            <w:webHidden/>
          </w:rPr>
          <w:fldChar w:fldCharType="end"/>
        </w:r>
      </w:hyperlink>
    </w:p>
    <w:p w14:paraId="6A800EBF" w14:textId="5A59E0D3"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40" w:history="1">
        <w:r w:rsidR="00335059" w:rsidRPr="00AC4C9A">
          <w:rPr>
            <w:rStyle w:val="Hyperlink"/>
            <w:noProof/>
          </w:rPr>
          <w:t>3.2.3 The Auto-Regressive Integrated Moving Average Forecaster (ARIMA)</w:t>
        </w:r>
        <w:r w:rsidR="00335059">
          <w:rPr>
            <w:noProof/>
            <w:webHidden/>
          </w:rPr>
          <w:tab/>
        </w:r>
        <w:r w:rsidR="00335059">
          <w:rPr>
            <w:noProof/>
            <w:webHidden/>
          </w:rPr>
          <w:fldChar w:fldCharType="begin"/>
        </w:r>
        <w:r w:rsidR="00335059">
          <w:rPr>
            <w:noProof/>
            <w:webHidden/>
          </w:rPr>
          <w:instrText xml:space="preserve"> PAGEREF _Toc87448240 \h </w:instrText>
        </w:r>
        <w:r w:rsidR="00335059">
          <w:rPr>
            <w:noProof/>
            <w:webHidden/>
          </w:rPr>
        </w:r>
        <w:r w:rsidR="00335059">
          <w:rPr>
            <w:noProof/>
            <w:webHidden/>
          </w:rPr>
          <w:fldChar w:fldCharType="separate"/>
        </w:r>
        <w:r w:rsidR="00335059">
          <w:rPr>
            <w:noProof/>
            <w:webHidden/>
          </w:rPr>
          <w:t>42</w:t>
        </w:r>
        <w:r w:rsidR="00335059">
          <w:rPr>
            <w:noProof/>
            <w:webHidden/>
          </w:rPr>
          <w:fldChar w:fldCharType="end"/>
        </w:r>
      </w:hyperlink>
    </w:p>
    <w:p w14:paraId="4DC2B1C5" w14:textId="3D469EF8"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41" w:history="1">
        <w:r w:rsidR="00335059" w:rsidRPr="00AC4C9A">
          <w:rPr>
            <w:rStyle w:val="Hyperlink"/>
            <w:noProof/>
          </w:rPr>
          <w:t>3.2.4 The Artificial Neural Network Short Term Load Forecaster (ANNSTLF-G3)</w:t>
        </w:r>
        <w:r w:rsidR="00335059">
          <w:rPr>
            <w:noProof/>
            <w:webHidden/>
          </w:rPr>
          <w:tab/>
        </w:r>
        <w:r w:rsidR="00335059">
          <w:rPr>
            <w:noProof/>
            <w:webHidden/>
          </w:rPr>
          <w:fldChar w:fldCharType="begin"/>
        </w:r>
        <w:r w:rsidR="00335059">
          <w:rPr>
            <w:noProof/>
            <w:webHidden/>
          </w:rPr>
          <w:instrText xml:space="preserve"> PAGEREF _Toc87448241 \h </w:instrText>
        </w:r>
        <w:r w:rsidR="00335059">
          <w:rPr>
            <w:noProof/>
            <w:webHidden/>
          </w:rPr>
        </w:r>
        <w:r w:rsidR="00335059">
          <w:rPr>
            <w:noProof/>
            <w:webHidden/>
          </w:rPr>
          <w:fldChar w:fldCharType="separate"/>
        </w:r>
        <w:r w:rsidR="00335059">
          <w:rPr>
            <w:noProof/>
            <w:webHidden/>
          </w:rPr>
          <w:t>44</w:t>
        </w:r>
        <w:r w:rsidR="00335059">
          <w:rPr>
            <w:noProof/>
            <w:webHidden/>
          </w:rPr>
          <w:fldChar w:fldCharType="end"/>
        </w:r>
      </w:hyperlink>
    </w:p>
    <w:p w14:paraId="412AA596" w14:textId="4183B641"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42" w:history="1">
        <w:r w:rsidR="00335059" w:rsidRPr="00AC4C9A">
          <w:rPr>
            <w:rStyle w:val="Hyperlink"/>
            <w:noProof/>
          </w:rPr>
          <w:t>3.3 Implementation Specifications for the Deep Learning Forecasters</w:t>
        </w:r>
        <w:r w:rsidR="00335059">
          <w:rPr>
            <w:noProof/>
            <w:webHidden/>
          </w:rPr>
          <w:tab/>
        </w:r>
        <w:r w:rsidR="00335059">
          <w:rPr>
            <w:noProof/>
            <w:webHidden/>
          </w:rPr>
          <w:fldChar w:fldCharType="begin"/>
        </w:r>
        <w:r w:rsidR="00335059">
          <w:rPr>
            <w:noProof/>
            <w:webHidden/>
          </w:rPr>
          <w:instrText xml:space="preserve"> PAGEREF _Toc87448242 \h </w:instrText>
        </w:r>
        <w:r w:rsidR="00335059">
          <w:rPr>
            <w:noProof/>
            <w:webHidden/>
          </w:rPr>
        </w:r>
        <w:r w:rsidR="00335059">
          <w:rPr>
            <w:noProof/>
            <w:webHidden/>
          </w:rPr>
          <w:fldChar w:fldCharType="separate"/>
        </w:r>
        <w:r w:rsidR="00335059">
          <w:rPr>
            <w:noProof/>
            <w:webHidden/>
          </w:rPr>
          <w:t>46</w:t>
        </w:r>
        <w:r w:rsidR="00335059">
          <w:rPr>
            <w:noProof/>
            <w:webHidden/>
          </w:rPr>
          <w:fldChar w:fldCharType="end"/>
        </w:r>
      </w:hyperlink>
    </w:p>
    <w:p w14:paraId="1C1F4F39" w14:textId="0BABC61B"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43" w:history="1">
        <w:r w:rsidR="00335059" w:rsidRPr="00AC4C9A">
          <w:rPr>
            <w:rStyle w:val="Hyperlink"/>
            <w:noProof/>
          </w:rPr>
          <w:t>3.3.1 The Long Short Term Memory Forecaster (LSTM)</w:t>
        </w:r>
        <w:r w:rsidR="00335059">
          <w:rPr>
            <w:noProof/>
            <w:webHidden/>
          </w:rPr>
          <w:tab/>
        </w:r>
        <w:r w:rsidR="00335059">
          <w:rPr>
            <w:noProof/>
            <w:webHidden/>
          </w:rPr>
          <w:fldChar w:fldCharType="begin"/>
        </w:r>
        <w:r w:rsidR="00335059">
          <w:rPr>
            <w:noProof/>
            <w:webHidden/>
          </w:rPr>
          <w:instrText xml:space="preserve"> PAGEREF _Toc87448243 \h </w:instrText>
        </w:r>
        <w:r w:rsidR="00335059">
          <w:rPr>
            <w:noProof/>
            <w:webHidden/>
          </w:rPr>
        </w:r>
        <w:r w:rsidR="00335059">
          <w:rPr>
            <w:noProof/>
            <w:webHidden/>
          </w:rPr>
          <w:fldChar w:fldCharType="separate"/>
        </w:r>
        <w:r w:rsidR="00335059">
          <w:rPr>
            <w:noProof/>
            <w:webHidden/>
          </w:rPr>
          <w:t>46</w:t>
        </w:r>
        <w:r w:rsidR="00335059">
          <w:rPr>
            <w:noProof/>
            <w:webHidden/>
          </w:rPr>
          <w:fldChar w:fldCharType="end"/>
        </w:r>
      </w:hyperlink>
    </w:p>
    <w:p w14:paraId="782F0E7A" w14:textId="2BEE676E"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44" w:history="1">
        <w:r w:rsidR="00335059" w:rsidRPr="00AC4C9A">
          <w:rPr>
            <w:rStyle w:val="Hyperlink"/>
            <w:noProof/>
          </w:rPr>
          <w:t>3.3.2 The Convolutional Neural Network Forecaster (CNN)</w:t>
        </w:r>
        <w:r w:rsidR="00335059">
          <w:rPr>
            <w:noProof/>
            <w:webHidden/>
          </w:rPr>
          <w:tab/>
        </w:r>
        <w:r w:rsidR="00335059">
          <w:rPr>
            <w:noProof/>
            <w:webHidden/>
          </w:rPr>
          <w:fldChar w:fldCharType="begin"/>
        </w:r>
        <w:r w:rsidR="00335059">
          <w:rPr>
            <w:noProof/>
            <w:webHidden/>
          </w:rPr>
          <w:instrText xml:space="preserve"> PAGEREF _Toc87448244 \h </w:instrText>
        </w:r>
        <w:r w:rsidR="00335059">
          <w:rPr>
            <w:noProof/>
            <w:webHidden/>
          </w:rPr>
        </w:r>
        <w:r w:rsidR="00335059">
          <w:rPr>
            <w:noProof/>
            <w:webHidden/>
          </w:rPr>
          <w:fldChar w:fldCharType="separate"/>
        </w:r>
        <w:r w:rsidR="00335059">
          <w:rPr>
            <w:noProof/>
            <w:webHidden/>
          </w:rPr>
          <w:t>46</w:t>
        </w:r>
        <w:r w:rsidR="00335059">
          <w:rPr>
            <w:noProof/>
            <w:webHidden/>
          </w:rPr>
          <w:fldChar w:fldCharType="end"/>
        </w:r>
      </w:hyperlink>
    </w:p>
    <w:p w14:paraId="404B572E" w14:textId="6E46BF58"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45" w:history="1">
        <w:r w:rsidR="00335059" w:rsidRPr="00AC4C9A">
          <w:rPr>
            <w:rStyle w:val="Hyperlink"/>
            <w:noProof/>
          </w:rPr>
          <w:t>3.4 Method Analysis</w:t>
        </w:r>
        <w:r w:rsidR="00335059">
          <w:rPr>
            <w:noProof/>
            <w:webHidden/>
          </w:rPr>
          <w:tab/>
        </w:r>
        <w:r w:rsidR="00335059">
          <w:rPr>
            <w:noProof/>
            <w:webHidden/>
          </w:rPr>
          <w:fldChar w:fldCharType="begin"/>
        </w:r>
        <w:r w:rsidR="00335059">
          <w:rPr>
            <w:noProof/>
            <w:webHidden/>
          </w:rPr>
          <w:instrText xml:space="preserve"> PAGEREF _Toc87448245 \h </w:instrText>
        </w:r>
        <w:r w:rsidR="00335059">
          <w:rPr>
            <w:noProof/>
            <w:webHidden/>
          </w:rPr>
        </w:r>
        <w:r w:rsidR="00335059">
          <w:rPr>
            <w:noProof/>
            <w:webHidden/>
          </w:rPr>
          <w:fldChar w:fldCharType="separate"/>
        </w:r>
        <w:r w:rsidR="00335059">
          <w:rPr>
            <w:noProof/>
            <w:webHidden/>
          </w:rPr>
          <w:t>47</w:t>
        </w:r>
        <w:r w:rsidR="00335059">
          <w:rPr>
            <w:noProof/>
            <w:webHidden/>
          </w:rPr>
          <w:fldChar w:fldCharType="end"/>
        </w:r>
      </w:hyperlink>
    </w:p>
    <w:p w14:paraId="255C591A" w14:textId="01848CB6"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46" w:history="1">
        <w:r w:rsidR="00335059" w:rsidRPr="00AC4C9A">
          <w:rPr>
            <w:rStyle w:val="Hyperlink"/>
            <w:noProof/>
          </w:rPr>
          <w:t>3.4.1 A Brief Note on Peak Detection Accuracy</w:t>
        </w:r>
        <w:r w:rsidR="00335059">
          <w:rPr>
            <w:noProof/>
            <w:webHidden/>
          </w:rPr>
          <w:tab/>
        </w:r>
        <w:r w:rsidR="00335059">
          <w:rPr>
            <w:noProof/>
            <w:webHidden/>
          </w:rPr>
          <w:fldChar w:fldCharType="begin"/>
        </w:r>
        <w:r w:rsidR="00335059">
          <w:rPr>
            <w:noProof/>
            <w:webHidden/>
          </w:rPr>
          <w:instrText xml:space="preserve"> PAGEREF _Toc87448246 \h </w:instrText>
        </w:r>
        <w:r w:rsidR="00335059">
          <w:rPr>
            <w:noProof/>
            <w:webHidden/>
          </w:rPr>
        </w:r>
        <w:r w:rsidR="00335059">
          <w:rPr>
            <w:noProof/>
            <w:webHidden/>
          </w:rPr>
          <w:fldChar w:fldCharType="separate"/>
        </w:r>
        <w:r w:rsidR="00335059">
          <w:rPr>
            <w:noProof/>
            <w:webHidden/>
          </w:rPr>
          <w:t>48</w:t>
        </w:r>
        <w:r w:rsidR="00335059">
          <w:rPr>
            <w:noProof/>
            <w:webHidden/>
          </w:rPr>
          <w:fldChar w:fldCharType="end"/>
        </w:r>
      </w:hyperlink>
    </w:p>
    <w:p w14:paraId="62D308AB" w14:textId="51AD1DE3"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47" w:history="1">
        <w:r w:rsidR="00335059" w:rsidRPr="00AC4C9A">
          <w:rPr>
            <w:rStyle w:val="Hyperlink"/>
            <w:noProof/>
          </w:rPr>
          <w:t>3.5 The Performance of Algorithms on the Toronto Dataset</w:t>
        </w:r>
        <w:r w:rsidR="00335059">
          <w:rPr>
            <w:noProof/>
            <w:webHidden/>
          </w:rPr>
          <w:tab/>
        </w:r>
        <w:r w:rsidR="00335059">
          <w:rPr>
            <w:noProof/>
            <w:webHidden/>
          </w:rPr>
          <w:fldChar w:fldCharType="begin"/>
        </w:r>
        <w:r w:rsidR="00335059">
          <w:rPr>
            <w:noProof/>
            <w:webHidden/>
          </w:rPr>
          <w:instrText xml:space="preserve"> PAGEREF _Toc87448247 \h </w:instrText>
        </w:r>
        <w:r w:rsidR="00335059">
          <w:rPr>
            <w:noProof/>
            <w:webHidden/>
          </w:rPr>
        </w:r>
        <w:r w:rsidR="00335059">
          <w:rPr>
            <w:noProof/>
            <w:webHidden/>
          </w:rPr>
          <w:fldChar w:fldCharType="separate"/>
        </w:r>
        <w:r w:rsidR="00335059">
          <w:rPr>
            <w:noProof/>
            <w:webHidden/>
          </w:rPr>
          <w:t>49</w:t>
        </w:r>
        <w:r w:rsidR="00335059">
          <w:rPr>
            <w:noProof/>
            <w:webHidden/>
          </w:rPr>
          <w:fldChar w:fldCharType="end"/>
        </w:r>
      </w:hyperlink>
    </w:p>
    <w:p w14:paraId="55007A3C" w14:textId="364008D0"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48" w:history="1">
        <w:r w:rsidR="00335059" w:rsidRPr="00AC4C9A">
          <w:rPr>
            <w:rStyle w:val="Hyperlink"/>
            <w:noProof/>
          </w:rPr>
          <w:t>3.5.1 Discussion of the Toronto Dataset's Overall Performance</w:t>
        </w:r>
        <w:r w:rsidR="00335059">
          <w:rPr>
            <w:noProof/>
            <w:webHidden/>
          </w:rPr>
          <w:tab/>
        </w:r>
        <w:r w:rsidR="00335059">
          <w:rPr>
            <w:noProof/>
            <w:webHidden/>
          </w:rPr>
          <w:fldChar w:fldCharType="begin"/>
        </w:r>
        <w:r w:rsidR="00335059">
          <w:rPr>
            <w:noProof/>
            <w:webHidden/>
          </w:rPr>
          <w:instrText xml:space="preserve"> PAGEREF _Toc87448248 \h </w:instrText>
        </w:r>
        <w:r w:rsidR="00335059">
          <w:rPr>
            <w:noProof/>
            <w:webHidden/>
          </w:rPr>
        </w:r>
        <w:r w:rsidR="00335059">
          <w:rPr>
            <w:noProof/>
            <w:webHidden/>
          </w:rPr>
          <w:fldChar w:fldCharType="separate"/>
        </w:r>
        <w:r w:rsidR="00335059">
          <w:rPr>
            <w:noProof/>
            <w:webHidden/>
          </w:rPr>
          <w:t>51</w:t>
        </w:r>
        <w:r w:rsidR="00335059">
          <w:rPr>
            <w:noProof/>
            <w:webHidden/>
          </w:rPr>
          <w:fldChar w:fldCharType="end"/>
        </w:r>
      </w:hyperlink>
    </w:p>
    <w:p w14:paraId="0E5E4224" w14:textId="7C4F5FAF"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49" w:history="1">
        <w:r w:rsidR="00335059" w:rsidRPr="00AC4C9A">
          <w:rPr>
            <w:rStyle w:val="Hyperlink"/>
            <w:noProof/>
          </w:rPr>
          <w:t>3.6 The Performance of Algorithms on the Ottawa Dataset</w:t>
        </w:r>
        <w:r w:rsidR="00335059">
          <w:rPr>
            <w:noProof/>
            <w:webHidden/>
          </w:rPr>
          <w:tab/>
        </w:r>
        <w:r w:rsidR="00335059">
          <w:rPr>
            <w:noProof/>
            <w:webHidden/>
          </w:rPr>
          <w:fldChar w:fldCharType="begin"/>
        </w:r>
        <w:r w:rsidR="00335059">
          <w:rPr>
            <w:noProof/>
            <w:webHidden/>
          </w:rPr>
          <w:instrText xml:space="preserve"> PAGEREF _Toc87448249 \h </w:instrText>
        </w:r>
        <w:r w:rsidR="00335059">
          <w:rPr>
            <w:noProof/>
            <w:webHidden/>
          </w:rPr>
        </w:r>
        <w:r w:rsidR="00335059">
          <w:rPr>
            <w:noProof/>
            <w:webHidden/>
          </w:rPr>
          <w:fldChar w:fldCharType="separate"/>
        </w:r>
        <w:r w:rsidR="00335059">
          <w:rPr>
            <w:noProof/>
            <w:webHidden/>
          </w:rPr>
          <w:t>51</w:t>
        </w:r>
        <w:r w:rsidR="00335059">
          <w:rPr>
            <w:noProof/>
            <w:webHidden/>
          </w:rPr>
          <w:fldChar w:fldCharType="end"/>
        </w:r>
      </w:hyperlink>
    </w:p>
    <w:p w14:paraId="511C1999" w14:textId="68F43ACF"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50" w:history="1">
        <w:r w:rsidR="00335059" w:rsidRPr="00AC4C9A">
          <w:rPr>
            <w:rStyle w:val="Hyperlink"/>
            <w:noProof/>
          </w:rPr>
          <w:t>3.6.1 Discussion of the Ottawa Dataset's Overall Performance</w:t>
        </w:r>
        <w:r w:rsidR="00335059">
          <w:rPr>
            <w:noProof/>
            <w:webHidden/>
          </w:rPr>
          <w:tab/>
        </w:r>
        <w:r w:rsidR="00335059">
          <w:rPr>
            <w:noProof/>
            <w:webHidden/>
          </w:rPr>
          <w:fldChar w:fldCharType="begin"/>
        </w:r>
        <w:r w:rsidR="00335059">
          <w:rPr>
            <w:noProof/>
            <w:webHidden/>
          </w:rPr>
          <w:instrText xml:space="preserve"> PAGEREF _Toc87448250 \h </w:instrText>
        </w:r>
        <w:r w:rsidR="00335059">
          <w:rPr>
            <w:noProof/>
            <w:webHidden/>
          </w:rPr>
        </w:r>
        <w:r w:rsidR="00335059">
          <w:rPr>
            <w:noProof/>
            <w:webHidden/>
          </w:rPr>
          <w:fldChar w:fldCharType="separate"/>
        </w:r>
        <w:r w:rsidR="00335059">
          <w:rPr>
            <w:noProof/>
            <w:webHidden/>
          </w:rPr>
          <w:t>53</w:t>
        </w:r>
        <w:r w:rsidR="00335059">
          <w:rPr>
            <w:noProof/>
            <w:webHidden/>
          </w:rPr>
          <w:fldChar w:fldCharType="end"/>
        </w:r>
      </w:hyperlink>
    </w:p>
    <w:p w14:paraId="3E0ED71A" w14:textId="28D97943"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51" w:history="1">
        <w:r w:rsidR="00335059" w:rsidRPr="00AC4C9A">
          <w:rPr>
            <w:rStyle w:val="Hyperlink"/>
            <w:noProof/>
          </w:rPr>
          <w:t>3.7 The Performance of Algorithms on the Saint John Dataset</w:t>
        </w:r>
        <w:r w:rsidR="00335059">
          <w:rPr>
            <w:noProof/>
            <w:webHidden/>
          </w:rPr>
          <w:tab/>
        </w:r>
        <w:r w:rsidR="00335059">
          <w:rPr>
            <w:noProof/>
            <w:webHidden/>
          </w:rPr>
          <w:fldChar w:fldCharType="begin"/>
        </w:r>
        <w:r w:rsidR="00335059">
          <w:rPr>
            <w:noProof/>
            <w:webHidden/>
          </w:rPr>
          <w:instrText xml:space="preserve"> PAGEREF _Toc87448251 \h </w:instrText>
        </w:r>
        <w:r w:rsidR="00335059">
          <w:rPr>
            <w:noProof/>
            <w:webHidden/>
          </w:rPr>
        </w:r>
        <w:r w:rsidR="00335059">
          <w:rPr>
            <w:noProof/>
            <w:webHidden/>
          </w:rPr>
          <w:fldChar w:fldCharType="separate"/>
        </w:r>
        <w:r w:rsidR="00335059">
          <w:rPr>
            <w:noProof/>
            <w:webHidden/>
          </w:rPr>
          <w:t>54</w:t>
        </w:r>
        <w:r w:rsidR="00335059">
          <w:rPr>
            <w:noProof/>
            <w:webHidden/>
          </w:rPr>
          <w:fldChar w:fldCharType="end"/>
        </w:r>
      </w:hyperlink>
    </w:p>
    <w:p w14:paraId="5A5ED616" w14:textId="5D094B61"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52" w:history="1">
        <w:r w:rsidR="00335059" w:rsidRPr="00AC4C9A">
          <w:rPr>
            <w:rStyle w:val="Hyperlink"/>
            <w:noProof/>
          </w:rPr>
          <w:t>3.7.1 Discussion of the Saint John Dataset's Overall Performance</w:t>
        </w:r>
        <w:r w:rsidR="00335059">
          <w:rPr>
            <w:noProof/>
            <w:webHidden/>
          </w:rPr>
          <w:tab/>
        </w:r>
        <w:r w:rsidR="00335059">
          <w:rPr>
            <w:noProof/>
            <w:webHidden/>
          </w:rPr>
          <w:fldChar w:fldCharType="begin"/>
        </w:r>
        <w:r w:rsidR="00335059">
          <w:rPr>
            <w:noProof/>
            <w:webHidden/>
          </w:rPr>
          <w:instrText xml:space="preserve"> PAGEREF _Toc87448252 \h </w:instrText>
        </w:r>
        <w:r w:rsidR="00335059">
          <w:rPr>
            <w:noProof/>
            <w:webHidden/>
          </w:rPr>
        </w:r>
        <w:r w:rsidR="00335059">
          <w:rPr>
            <w:noProof/>
            <w:webHidden/>
          </w:rPr>
          <w:fldChar w:fldCharType="separate"/>
        </w:r>
        <w:r w:rsidR="00335059">
          <w:rPr>
            <w:noProof/>
            <w:webHidden/>
          </w:rPr>
          <w:t>55</w:t>
        </w:r>
        <w:r w:rsidR="00335059">
          <w:rPr>
            <w:noProof/>
            <w:webHidden/>
          </w:rPr>
          <w:fldChar w:fldCharType="end"/>
        </w:r>
      </w:hyperlink>
    </w:p>
    <w:p w14:paraId="0347FB70" w14:textId="41F412BA"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53" w:history="1">
        <w:r w:rsidR="00335059" w:rsidRPr="00AC4C9A">
          <w:rPr>
            <w:rStyle w:val="Hyperlink"/>
            <w:noProof/>
          </w:rPr>
          <w:t>3.8 Conclusion</w:t>
        </w:r>
        <w:r w:rsidR="00335059">
          <w:rPr>
            <w:noProof/>
            <w:webHidden/>
          </w:rPr>
          <w:tab/>
        </w:r>
        <w:r w:rsidR="00335059">
          <w:rPr>
            <w:noProof/>
            <w:webHidden/>
          </w:rPr>
          <w:fldChar w:fldCharType="begin"/>
        </w:r>
        <w:r w:rsidR="00335059">
          <w:rPr>
            <w:noProof/>
            <w:webHidden/>
          </w:rPr>
          <w:instrText xml:space="preserve"> PAGEREF _Toc87448253 \h </w:instrText>
        </w:r>
        <w:r w:rsidR="00335059">
          <w:rPr>
            <w:noProof/>
            <w:webHidden/>
          </w:rPr>
        </w:r>
        <w:r w:rsidR="00335059">
          <w:rPr>
            <w:noProof/>
            <w:webHidden/>
          </w:rPr>
          <w:fldChar w:fldCharType="separate"/>
        </w:r>
        <w:r w:rsidR="00335059">
          <w:rPr>
            <w:noProof/>
            <w:webHidden/>
          </w:rPr>
          <w:t>56</w:t>
        </w:r>
        <w:r w:rsidR="00335059">
          <w:rPr>
            <w:noProof/>
            <w:webHidden/>
          </w:rPr>
          <w:fldChar w:fldCharType="end"/>
        </w:r>
      </w:hyperlink>
    </w:p>
    <w:p w14:paraId="7B85AB4F" w14:textId="45176219" w:rsidR="00335059" w:rsidRDefault="006D3295">
      <w:pPr>
        <w:pStyle w:val="TOC1"/>
        <w:rPr>
          <w:rFonts w:asciiTheme="minorHAnsi" w:eastAsiaTheme="minorEastAsia" w:hAnsiTheme="minorHAnsi" w:cstheme="minorBidi"/>
          <w:noProof/>
          <w:sz w:val="22"/>
          <w:szCs w:val="22"/>
          <w:lang w:eastAsia="en-CA"/>
        </w:rPr>
      </w:pPr>
      <w:hyperlink w:anchor="_Toc87448254" w:history="1">
        <w:r w:rsidR="00335059" w:rsidRPr="00AC4C9A">
          <w:rPr>
            <w:rStyle w:val="Hyperlink"/>
            <w:noProof/>
          </w:rPr>
          <w:t>4 Comprehensive Evaluation of Our Forecasters' Performance</w:t>
        </w:r>
        <w:r w:rsidR="00335059">
          <w:rPr>
            <w:noProof/>
            <w:webHidden/>
          </w:rPr>
          <w:tab/>
        </w:r>
        <w:r w:rsidR="00335059">
          <w:rPr>
            <w:noProof/>
            <w:webHidden/>
          </w:rPr>
          <w:fldChar w:fldCharType="begin"/>
        </w:r>
        <w:r w:rsidR="00335059">
          <w:rPr>
            <w:noProof/>
            <w:webHidden/>
          </w:rPr>
          <w:instrText xml:space="preserve"> PAGEREF _Toc87448254 \h </w:instrText>
        </w:r>
        <w:r w:rsidR="00335059">
          <w:rPr>
            <w:noProof/>
            <w:webHidden/>
          </w:rPr>
        </w:r>
        <w:r w:rsidR="00335059">
          <w:rPr>
            <w:noProof/>
            <w:webHidden/>
          </w:rPr>
          <w:fldChar w:fldCharType="separate"/>
        </w:r>
        <w:r w:rsidR="00335059">
          <w:rPr>
            <w:noProof/>
            <w:webHidden/>
          </w:rPr>
          <w:t>57</w:t>
        </w:r>
        <w:r w:rsidR="00335059">
          <w:rPr>
            <w:noProof/>
            <w:webHidden/>
          </w:rPr>
          <w:fldChar w:fldCharType="end"/>
        </w:r>
      </w:hyperlink>
    </w:p>
    <w:p w14:paraId="5209FBAC" w14:textId="6719E650"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55" w:history="1">
        <w:r w:rsidR="00335059" w:rsidRPr="00AC4C9A">
          <w:rPr>
            <w:rStyle w:val="Hyperlink"/>
            <w:noProof/>
          </w:rPr>
          <w:t>4.1 The Toronto Dataset</w:t>
        </w:r>
        <w:r w:rsidR="00335059">
          <w:rPr>
            <w:noProof/>
            <w:webHidden/>
          </w:rPr>
          <w:tab/>
        </w:r>
        <w:r w:rsidR="00335059">
          <w:rPr>
            <w:noProof/>
            <w:webHidden/>
          </w:rPr>
          <w:fldChar w:fldCharType="begin"/>
        </w:r>
        <w:r w:rsidR="00335059">
          <w:rPr>
            <w:noProof/>
            <w:webHidden/>
          </w:rPr>
          <w:instrText xml:space="preserve"> PAGEREF _Toc87448255 \h </w:instrText>
        </w:r>
        <w:r w:rsidR="00335059">
          <w:rPr>
            <w:noProof/>
            <w:webHidden/>
          </w:rPr>
        </w:r>
        <w:r w:rsidR="00335059">
          <w:rPr>
            <w:noProof/>
            <w:webHidden/>
          </w:rPr>
          <w:fldChar w:fldCharType="separate"/>
        </w:r>
        <w:r w:rsidR="00335059">
          <w:rPr>
            <w:noProof/>
            <w:webHidden/>
          </w:rPr>
          <w:t>58</w:t>
        </w:r>
        <w:r w:rsidR="00335059">
          <w:rPr>
            <w:noProof/>
            <w:webHidden/>
          </w:rPr>
          <w:fldChar w:fldCharType="end"/>
        </w:r>
      </w:hyperlink>
    </w:p>
    <w:p w14:paraId="6408DDB5" w14:textId="6EE2E594"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56" w:history="1">
        <w:r w:rsidR="00335059" w:rsidRPr="00AC4C9A">
          <w:rPr>
            <w:rStyle w:val="Hyperlink"/>
            <w:noProof/>
          </w:rPr>
          <w:t>4.1.1 The Hourly Performance</w:t>
        </w:r>
        <w:r w:rsidR="00335059">
          <w:rPr>
            <w:noProof/>
            <w:webHidden/>
          </w:rPr>
          <w:tab/>
        </w:r>
        <w:r w:rsidR="00335059">
          <w:rPr>
            <w:noProof/>
            <w:webHidden/>
          </w:rPr>
          <w:fldChar w:fldCharType="begin"/>
        </w:r>
        <w:r w:rsidR="00335059">
          <w:rPr>
            <w:noProof/>
            <w:webHidden/>
          </w:rPr>
          <w:instrText xml:space="preserve"> PAGEREF _Toc87448256 \h </w:instrText>
        </w:r>
        <w:r w:rsidR="00335059">
          <w:rPr>
            <w:noProof/>
            <w:webHidden/>
          </w:rPr>
        </w:r>
        <w:r w:rsidR="00335059">
          <w:rPr>
            <w:noProof/>
            <w:webHidden/>
          </w:rPr>
          <w:fldChar w:fldCharType="separate"/>
        </w:r>
        <w:r w:rsidR="00335059">
          <w:rPr>
            <w:noProof/>
            <w:webHidden/>
          </w:rPr>
          <w:t>58</w:t>
        </w:r>
        <w:r w:rsidR="00335059">
          <w:rPr>
            <w:noProof/>
            <w:webHidden/>
          </w:rPr>
          <w:fldChar w:fldCharType="end"/>
        </w:r>
      </w:hyperlink>
    </w:p>
    <w:p w14:paraId="432E5BFE" w14:textId="277BFFE5"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57" w:history="1">
        <w:r w:rsidR="00335059" w:rsidRPr="00AC4C9A">
          <w:rPr>
            <w:rStyle w:val="Hyperlink"/>
            <w:noProof/>
          </w:rPr>
          <w:t>4.1.2 The Daily Performance</w:t>
        </w:r>
        <w:r w:rsidR="00335059">
          <w:rPr>
            <w:noProof/>
            <w:webHidden/>
          </w:rPr>
          <w:tab/>
        </w:r>
        <w:r w:rsidR="00335059">
          <w:rPr>
            <w:noProof/>
            <w:webHidden/>
          </w:rPr>
          <w:fldChar w:fldCharType="begin"/>
        </w:r>
        <w:r w:rsidR="00335059">
          <w:rPr>
            <w:noProof/>
            <w:webHidden/>
          </w:rPr>
          <w:instrText xml:space="preserve"> PAGEREF _Toc87448257 \h </w:instrText>
        </w:r>
        <w:r w:rsidR="00335059">
          <w:rPr>
            <w:noProof/>
            <w:webHidden/>
          </w:rPr>
        </w:r>
        <w:r w:rsidR="00335059">
          <w:rPr>
            <w:noProof/>
            <w:webHidden/>
          </w:rPr>
          <w:fldChar w:fldCharType="separate"/>
        </w:r>
        <w:r w:rsidR="00335059">
          <w:rPr>
            <w:noProof/>
            <w:webHidden/>
          </w:rPr>
          <w:t>63</w:t>
        </w:r>
        <w:r w:rsidR="00335059">
          <w:rPr>
            <w:noProof/>
            <w:webHidden/>
          </w:rPr>
          <w:fldChar w:fldCharType="end"/>
        </w:r>
      </w:hyperlink>
    </w:p>
    <w:p w14:paraId="648C070C" w14:textId="315F0C3F"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58" w:history="1">
        <w:r w:rsidR="00335059" w:rsidRPr="00AC4C9A">
          <w:rPr>
            <w:rStyle w:val="Hyperlink"/>
            <w:noProof/>
          </w:rPr>
          <w:t>4.1.4 Performance During the Seasons</w:t>
        </w:r>
        <w:r w:rsidR="00335059">
          <w:rPr>
            <w:noProof/>
            <w:webHidden/>
          </w:rPr>
          <w:tab/>
        </w:r>
        <w:r w:rsidR="00335059">
          <w:rPr>
            <w:noProof/>
            <w:webHidden/>
          </w:rPr>
          <w:fldChar w:fldCharType="begin"/>
        </w:r>
        <w:r w:rsidR="00335059">
          <w:rPr>
            <w:noProof/>
            <w:webHidden/>
          </w:rPr>
          <w:instrText xml:space="preserve"> PAGEREF _Toc87448258 \h </w:instrText>
        </w:r>
        <w:r w:rsidR="00335059">
          <w:rPr>
            <w:noProof/>
            <w:webHidden/>
          </w:rPr>
        </w:r>
        <w:r w:rsidR="00335059">
          <w:rPr>
            <w:noProof/>
            <w:webHidden/>
          </w:rPr>
          <w:fldChar w:fldCharType="separate"/>
        </w:r>
        <w:r w:rsidR="00335059">
          <w:rPr>
            <w:noProof/>
            <w:webHidden/>
          </w:rPr>
          <w:t>73</w:t>
        </w:r>
        <w:r w:rsidR="00335059">
          <w:rPr>
            <w:noProof/>
            <w:webHidden/>
          </w:rPr>
          <w:fldChar w:fldCharType="end"/>
        </w:r>
      </w:hyperlink>
    </w:p>
    <w:p w14:paraId="6AF74726" w14:textId="0F24C3D5"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59" w:history="1">
        <w:r w:rsidR="00335059" w:rsidRPr="00AC4C9A">
          <w:rPr>
            <w:rStyle w:val="Hyperlink"/>
            <w:noProof/>
          </w:rPr>
          <w:t>4.1.5 Comprehensive Analysis Discussion</w:t>
        </w:r>
        <w:r w:rsidR="00335059">
          <w:rPr>
            <w:noProof/>
            <w:webHidden/>
          </w:rPr>
          <w:tab/>
        </w:r>
        <w:r w:rsidR="00335059">
          <w:rPr>
            <w:noProof/>
            <w:webHidden/>
          </w:rPr>
          <w:fldChar w:fldCharType="begin"/>
        </w:r>
        <w:r w:rsidR="00335059">
          <w:rPr>
            <w:noProof/>
            <w:webHidden/>
          </w:rPr>
          <w:instrText xml:space="preserve"> PAGEREF _Toc87448259 \h </w:instrText>
        </w:r>
        <w:r w:rsidR="00335059">
          <w:rPr>
            <w:noProof/>
            <w:webHidden/>
          </w:rPr>
        </w:r>
        <w:r w:rsidR="00335059">
          <w:rPr>
            <w:noProof/>
            <w:webHidden/>
          </w:rPr>
          <w:fldChar w:fldCharType="separate"/>
        </w:r>
        <w:r w:rsidR="00335059">
          <w:rPr>
            <w:noProof/>
            <w:webHidden/>
          </w:rPr>
          <w:t>74</w:t>
        </w:r>
        <w:r w:rsidR="00335059">
          <w:rPr>
            <w:noProof/>
            <w:webHidden/>
          </w:rPr>
          <w:fldChar w:fldCharType="end"/>
        </w:r>
      </w:hyperlink>
    </w:p>
    <w:p w14:paraId="2B717D4F" w14:textId="418FFDF7"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60" w:history="1">
        <w:r w:rsidR="00335059" w:rsidRPr="00AC4C9A">
          <w:rPr>
            <w:rStyle w:val="Hyperlink"/>
            <w:noProof/>
          </w:rPr>
          <w:t>4.2 The Ottawa Dataset</w:t>
        </w:r>
        <w:r w:rsidR="00335059">
          <w:rPr>
            <w:noProof/>
            <w:webHidden/>
          </w:rPr>
          <w:tab/>
        </w:r>
        <w:r w:rsidR="00335059">
          <w:rPr>
            <w:noProof/>
            <w:webHidden/>
          </w:rPr>
          <w:fldChar w:fldCharType="begin"/>
        </w:r>
        <w:r w:rsidR="00335059">
          <w:rPr>
            <w:noProof/>
            <w:webHidden/>
          </w:rPr>
          <w:instrText xml:space="preserve"> PAGEREF _Toc87448260 \h </w:instrText>
        </w:r>
        <w:r w:rsidR="00335059">
          <w:rPr>
            <w:noProof/>
            <w:webHidden/>
          </w:rPr>
        </w:r>
        <w:r w:rsidR="00335059">
          <w:rPr>
            <w:noProof/>
            <w:webHidden/>
          </w:rPr>
          <w:fldChar w:fldCharType="separate"/>
        </w:r>
        <w:r w:rsidR="00335059">
          <w:rPr>
            <w:noProof/>
            <w:webHidden/>
          </w:rPr>
          <w:t>76</w:t>
        </w:r>
        <w:r w:rsidR="00335059">
          <w:rPr>
            <w:noProof/>
            <w:webHidden/>
          </w:rPr>
          <w:fldChar w:fldCharType="end"/>
        </w:r>
      </w:hyperlink>
    </w:p>
    <w:p w14:paraId="3BE106F5" w14:textId="21711DF5"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61" w:history="1">
        <w:r w:rsidR="00335059" w:rsidRPr="00AC4C9A">
          <w:rPr>
            <w:rStyle w:val="Hyperlink"/>
            <w:noProof/>
          </w:rPr>
          <w:t>4.2.1 The Hourly Performance</w:t>
        </w:r>
        <w:r w:rsidR="00335059">
          <w:rPr>
            <w:noProof/>
            <w:webHidden/>
          </w:rPr>
          <w:tab/>
        </w:r>
        <w:r w:rsidR="00335059">
          <w:rPr>
            <w:noProof/>
            <w:webHidden/>
          </w:rPr>
          <w:fldChar w:fldCharType="begin"/>
        </w:r>
        <w:r w:rsidR="00335059">
          <w:rPr>
            <w:noProof/>
            <w:webHidden/>
          </w:rPr>
          <w:instrText xml:space="preserve"> PAGEREF _Toc87448261 \h </w:instrText>
        </w:r>
        <w:r w:rsidR="00335059">
          <w:rPr>
            <w:noProof/>
            <w:webHidden/>
          </w:rPr>
        </w:r>
        <w:r w:rsidR="00335059">
          <w:rPr>
            <w:noProof/>
            <w:webHidden/>
          </w:rPr>
          <w:fldChar w:fldCharType="separate"/>
        </w:r>
        <w:r w:rsidR="00335059">
          <w:rPr>
            <w:noProof/>
            <w:webHidden/>
          </w:rPr>
          <w:t>76</w:t>
        </w:r>
        <w:r w:rsidR="00335059">
          <w:rPr>
            <w:noProof/>
            <w:webHidden/>
          </w:rPr>
          <w:fldChar w:fldCharType="end"/>
        </w:r>
      </w:hyperlink>
    </w:p>
    <w:p w14:paraId="42D4B4E1" w14:textId="0E9D2AE9"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62" w:history="1">
        <w:r w:rsidR="00335059" w:rsidRPr="00AC4C9A">
          <w:rPr>
            <w:rStyle w:val="Hyperlink"/>
            <w:noProof/>
          </w:rPr>
          <w:t>4.2.2 The Daily Performance</w:t>
        </w:r>
        <w:r w:rsidR="00335059">
          <w:rPr>
            <w:noProof/>
            <w:webHidden/>
          </w:rPr>
          <w:tab/>
        </w:r>
        <w:r w:rsidR="00335059">
          <w:rPr>
            <w:noProof/>
            <w:webHidden/>
          </w:rPr>
          <w:fldChar w:fldCharType="begin"/>
        </w:r>
        <w:r w:rsidR="00335059">
          <w:rPr>
            <w:noProof/>
            <w:webHidden/>
          </w:rPr>
          <w:instrText xml:space="preserve"> PAGEREF _Toc87448262 \h </w:instrText>
        </w:r>
        <w:r w:rsidR="00335059">
          <w:rPr>
            <w:noProof/>
            <w:webHidden/>
          </w:rPr>
        </w:r>
        <w:r w:rsidR="00335059">
          <w:rPr>
            <w:noProof/>
            <w:webHidden/>
          </w:rPr>
          <w:fldChar w:fldCharType="separate"/>
        </w:r>
        <w:r w:rsidR="00335059">
          <w:rPr>
            <w:noProof/>
            <w:webHidden/>
          </w:rPr>
          <w:t>81</w:t>
        </w:r>
        <w:r w:rsidR="00335059">
          <w:rPr>
            <w:noProof/>
            <w:webHidden/>
          </w:rPr>
          <w:fldChar w:fldCharType="end"/>
        </w:r>
      </w:hyperlink>
    </w:p>
    <w:p w14:paraId="752BE757" w14:textId="78E32EAF"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63" w:history="1">
        <w:r w:rsidR="00335059" w:rsidRPr="00AC4C9A">
          <w:rPr>
            <w:rStyle w:val="Hyperlink"/>
            <w:noProof/>
          </w:rPr>
          <w:t>4.2.3 The Monthly Performance</w:t>
        </w:r>
        <w:r w:rsidR="00335059">
          <w:rPr>
            <w:noProof/>
            <w:webHidden/>
          </w:rPr>
          <w:tab/>
        </w:r>
        <w:r w:rsidR="00335059">
          <w:rPr>
            <w:noProof/>
            <w:webHidden/>
          </w:rPr>
          <w:fldChar w:fldCharType="begin"/>
        </w:r>
        <w:r w:rsidR="00335059">
          <w:rPr>
            <w:noProof/>
            <w:webHidden/>
          </w:rPr>
          <w:instrText xml:space="preserve"> PAGEREF _Toc87448263 \h </w:instrText>
        </w:r>
        <w:r w:rsidR="00335059">
          <w:rPr>
            <w:noProof/>
            <w:webHidden/>
          </w:rPr>
        </w:r>
        <w:r w:rsidR="00335059">
          <w:rPr>
            <w:noProof/>
            <w:webHidden/>
          </w:rPr>
          <w:fldChar w:fldCharType="separate"/>
        </w:r>
        <w:r w:rsidR="00335059">
          <w:rPr>
            <w:noProof/>
            <w:webHidden/>
          </w:rPr>
          <w:t>85</w:t>
        </w:r>
        <w:r w:rsidR="00335059">
          <w:rPr>
            <w:noProof/>
            <w:webHidden/>
          </w:rPr>
          <w:fldChar w:fldCharType="end"/>
        </w:r>
      </w:hyperlink>
    </w:p>
    <w:p w14:paraId="3056D903" w14:textId="61BC4BBC"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64" w:history="1">
        <w:r w:rsidR="00335059" w:rsidRPr="00AC4C9A">
          <w:rPr>
            <w:rStyle w:val="Hyperlink"/>
            <w:noProof/>
          </w:rPr>
          <w:t>4.2.4 Performance During the Seasons</w:t>
        </w:r>
        <w:r w:rsidR="00335059">
          <w:rPr>
            <w:noProof/>
            <w:webHidden/>
          </w:rPr>
          <w:tab/>
        </w:r>
        <w:r w:rsidR="00335059">
          <w:rPr>
            <w:noProof/>
            <w:webHidden/>
          </w:rPr>
          <w:fldChar w:fldCharType="begin"/>
        </w:r>
        <w:r w:rsidR="00335059">
          <w:rPr>
            <w:noProof/>
            <w:webHidden/>
          </w:rPr>
          <w:instrText xml:space="preserve"> PAGEREF _Toc87448264 \h </w:instrText>
        </w:r>
        <w:r w:rsidR="00335059">
          <w:rPr>
            <w:noProof/>
            <w:webHidden/>
          </w:rPr>
        </w:r>
        <w:r w:rsidR="00335059">
          <w:rPr>
            <w:noProof/>
            <w:webHidden/>
          </w:rPr>
          <w:fldChar w:fldCharType="separate"/>
        </w:r>
        <w:r w:rsidR="00335059">
          <w:rPr>
            <w:noProof/>
            <w:webHidden/>
          </w:rPr>
          <w:t>90</w:t>
        </w:r>
        <w:r w:rsidR="00335059">
          <w:rPr>
            <w:noProof/>
            <w:webHidden/>
          </w:rPr>
          <w:fldChar w:fldCharType="end"/>
        </w:r>
      </w:hyperlink>
    </w:p>
    <w:p w14:paraId="0ED00ADB" w14:textId="2AC3CE6F"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65" w:history="1">
        <w:r w:rsidR="00335059" w:rsidRPr="00AC4C9A">
          <w:rPr>
            <w:rStyle w:val="Hyperlink"/>
            <w:noProof/>
          </w:rPr>
          <w:t>4.2.5 Comprehensive Analysis Discussion</w:t>
        </w:r>
        <w:r w:rsidR="00335059">
          <w:rPr>
            <w:noProof/>
            <w:webHidden/>
          </w:rPr>
          <w:tab/>
        </w:r>
        <w:r w:rsidR="00335059">
          <w:rPr>
            <w:noProof/>
            <w:webHidden/>
          </w:rPr>
          <w:fldChar w:fldCharType="begin"/>
        </w:r>
        <w:r w:rsidR="00335059">
          <w:rPr>
            <w:noProof/>
            <w:webHidden/>
          </w:rPr>
          <w:instrText xml:space="preserve"> PAGEREF _Toc87448265 \h </w:instrText>
        </w:r>
        <w:r w:rsidR="00335059">
          <w:rPr>
            <w:noProof/>
            <w:webHidden/>
          </w:rPr>
        </w:r>
        <w:r w:rsidR="00335059">
          <w:rPr>
            <w:noProof/>
            <w:webHidden/>
          </w:rPr>
          <w:fldChar w:fldCharType="separate"/>
        </w:r>
        <w:r w:rsidR="00335059">
          <w:rPr>
            <w:noProof/>
            <w:webHidden/>
          </w:rPr>
          <w:t>91</w:t>
        </w:r>
        <w:r w:rsidR="00335059">
          <w:rPr>
            <w:noProof/>
            <w:webHidden/>
          </w:rPr>
          <w:fldChar w:fldCharType="end"/>
        </w:r>
      </w:hyperlink>
    </w:p>
    <w:p w14:paraId="5E3D20F7" w14:textId="7EC20672"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66" w:history="1">
        <w:r w:rsidR="00335059" w:rsidRPr="00AC4C9A">
          <w:rPr>
            <w:rStyle w:val="Hyperlink"/>
            <w:noProof/>
          </w:rPr>
          <w:t>4.3 The Saint John Dataset</w:t>
        </w:r>
        <w:r w:rsidR="00335059">
          <w:rPr>
            <w:noProof/>
            <w:webHidden/>
          </w:rPr>
          <w:tab/>
        </w:r>
        <w:r w:rsidR="00335059">
          <w:rPr>
            <w:noProof/>
            <w:webHidden/>
          </w:rPr>
          <w:fldChar w:fldCharType="begin"/>
        </w:r>
        <w:r w:rsidR="00335059">
          <w:rPr>
            <w:noProof/>
            <w:webHidden/>
          </w:rPr>
          <w:instrText xml:space="preserve"> PAGEREF _Toc87448266 \h </w:instrText>
        </w:r>
        <w:r w:rsidR="00335059">
          <w:rPr>
            <w:noProof/>
            <w:webHidden/>
          </w:rPr>
        </w:r>
        <w:r w:rsidR="00335059">
          <w:rPr>
            <w:noProof/>
            <w:webHidden/>
          </w:rPr>
          <w:fldChar w:fldCharType="separate"/>
        </w:r>
        <w:r w:rsidR="00335059">
          <w:rPr>
            <w:noProof/>
            <w:webHidden/>
          </w:rPr>
          <w:t>93</w:t>
        </w:r>
        <w:r w:rsidR="00335059">
          <w:rPr>
            <w:noProof/>
            <w:webHidden/>
          </w:rPr>
          <w:fldChar w:fldCharType="end"/>
        </w:r>
      </w:hyperlink>
    </w:p>
    <w:p w14:paraId="6A26806A" w14:textId="67F96857"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67" w:history="1">
        <w:r w:rsidR="00335059" w:rsidRPr="00AC4C9A">
          <w:rPr>
            <w:rStyle w:val="Hyperlink"/>
            <w:noProof/>
          </w:rPr>
          <w:t>4.3.1 The Hourly Performance</w:t>
        </w:r>
        <w:r w:rsidR="00335059">
          <w:rPr>
            <w:noProof/>
            <w:webHidden/>
          </w:rPr>
          <w:tab/>
        </w:r>
        <w:r w:rsidR="00335059">
          <w:rPr>
            <w:noProof/>
            <w:webHidden/>
          </w:rPr>
          <w:fldChar w:fldCharType="begin"/>
        </w:r>
        <w:r w:rsidR="00335059">
          <w:rPr>
            <w:noProof/>
            <w:webHidden/>
          </w:rPr>
          <w:instrText xml:space="preserve"> PAGEREF _Toc87448267 \h </w:instrText>
        </w:r>
        <w:r w:rsidR="00335059">
          <w:rPr>
            <w:noProof/>
            <w:webHidden/>
          </w:rPr>
        </w:r>
        <w:r w:rsidR="00335059">
          <w:rPr>
            <w:noProof/>
            <w:webHidden/>
          </w:rPr>
          <w:fldChar w:fldCharType="separate"/>
        </w:r>
        <w:r w:rsidR="00335059">
          <w:rPr>
            <w:noProof/>
            <w:webHidden/>
          </w:rPr>
          <w:t>93</w:t>
        </w:r>
        <w:r w:rsidR="00335059">
          <w:rPr>
            <w:noProof/>
            <w:webHidden/>
          </w:rPr>
          <w:fldChar w:fldCharType="end"/>
        </w:r>
      </w:hyperlink>
    </w:p>
    <w:p w14:paraId="621956CB" w14:textId="2E759BE8"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68" w:history="1">
        <w:r w:rsidR="00335059" w:rsidRPr="00AC4C9A">
          <w:rPr>
            <w:rStyle w:val="Hyperlink"/>
            <w:noProof/>
          </w:rPr>
          <w:t>4.3.2 The Daily Performance</w:t>
        </w:r>
        <w:r w:rsidR="00335059">
          <w:rPr>
            <w:noProof/>
            <w:webHidden/>
          </w:rPr>
          <w:tab/>
        </w:r>
        <w:r w:rsidR="00335059">
          <w:rPr>
            <w:noProof/>
            <w:webHidden/>
          </w:rPr>
          <w:fldChar w:fldCharType="begin"/>
        </w:r>
        <w:r w:rsidR="00335059">
          <w:rPr>
            <w:noProof/>
            <w:webHidden/>
          </w:rPr>
          <w:instrText xml:space="preserve"> PAGEREF _Toc87448268 \h </w:instrText>
        </w:r>
        <w:r w:rsidR="00335059">
          <w:rPr>
            <w:noProof/>
            <w:webHidden/>
          </w:rPr>
        </w:r>
        <w:r w:rsidR="00335059">
          <w:rPr>
            <w:noProof/>
            <w:webHidden/>
          </w:rPr>
          <w:fldChar w:fldCharType="separate"/>
        </w:r>
        <w:r w:rsidR="00335059">
          <w:rPr>
            <w:noProof/>
            <w:webHidden/>
          </w:rPr>
          <w:t>98</w:t>
        </w:r>
        <w:r w:rsidR="00335059">
          <w:rPr>
            <w:noProof/>
            <w:webHidden/>
          </w:rPr>
          <w:fldChar w:fldCharType="end"/>
        </w:r>
      </w:hyperlink>
    </w:p>
    <w:p w14:paraId="0123A65B" w14:textId="066BFC93"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69" w:history="1">
        <w:r w:rsidR="00335059" w:rsidRPr="00AC4C9A">
          <w:rPr>
            <w:rStyle w:val="Hyperlink"/>
            <w:noProof/>
          </w:rPr>
          <w:t>4.3.3 The Monthly Performance</w:t>
        </w:r>
        <w:r w:rsidR="00335059">
          <w:rPr>
            <w:noProof/>
            <w:webHidden/>
          </w:rPr>
          <w:tab/>
        </w:r>
        <w:r w:rsidR="00335059">
          <w:rPr>
            <w:noProof/>
            <w:webHidden/>
          </w:rPr>
          <w:fldChar w:fldCharType="begin"/>
        </w:r>
        <w:r w:rsidR="00335059">
          <w:rPr>
            <w:noProof/>
            <w:webHidden/>
          </w:rPr>
          <w:instrText xml:space="preserve"> PAGEREF _Toc87448269 \h </w:instrText>
        </w:r>
        <w:r w:rsidR="00335059">
          <w:rPr>
            <w:noProof/>
            <w:webHidden/>
          </w:rPr>
        </w:r>
        <w:r w:rsidR="00335059">
          <w:rPr>
            <w:noProof/>
            <w:webHidden/>
          </w:rPr>
          <w:fldChar w:fldCharType="separate"/>
        </w:r>
        <w:r w:rsidR="00335059">
          <w:rPr>
            <w:noProof/>
            <w:webHidden/>
          </w:rPr>
          <w:t>102</w:t>
        </w:r>
        <w:r w:rsidR="00335059">
          <w:rPr>
            <w:noProof/>
            <w:webHidden/>
          </w:rPr>
          <w:fldChar w:fldCharType="end"/>
        </w:r>
      </w:hyperlink>
    </w:p>
    <w:p w14:paraId="4FB1A728" w14:textId="59BF29EF"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70" w:history="1">
        <w:r w:rsidR="00335059" w:rsidRPr="00AC4C9A">
          <w:rPr>
            <w:rStyle w:val="Hyperlink"/>
            <w:noProof/>
          </w:rPr>
          <w:t>4.3.4 Performance During the Seasons</w:t>
        </w:r>
        <w:r w:rsidR="00335059">
          <w:rPr>
            <w:noProof/>
            <w:webHidden/>
          </w:rPr>
          <w:tab/>
        </w:r>
        <w:r w:rsidR="00335059">
          <w:rPr>
            <w:noProof/>
            <w:webHidden/>
          </w:rPr>
          <w:fldChar w:fldCharType="begin"/>
        </w:r>
        <w:r w:rsidR="00335059">
          <w:rPr>
            <w:noProof/>
            <w:webHidden/>
          </w:rPr>
          <w:instrText xml:space="preserve"> PAGEREF _Toc87448270 \h </w:instrText>
        </w:r>
        <w:r w:rsidR="00335059">
          <w:rPr>
            <w:noProof/>
            <w:webHidden/>
          </w:rPr>
        </w:r>
        <w:r w:rsidR="00335059">
          <w:rPr>
            <w:noProof/>
            <w:webHidden/>
          </w:rPr>
          <w:fldChar w:fldCharType="separate"/>
        </w:r>
        <w:r w:rsidR="00335059">
          <w:rPr>
            <w:noProof/>
            <w:webHidden/>
          </w:rPr>
          <w:t>108</w:t>
        </w:r>
        <w:r w:rsidR="00335059">
          <w:rPr>
            <w:noProof/>
            <w:webHidden/>
          </w:rPr>
          <w:fldChar w:fldCharType="end"/>
        </w:r>
      </w:hyperlink>
    </w:p>
    <w:p w14:paraId="6D6688EA" w14:textId="0DAA79DD" w:rsidR="00335059" w:rsidRDefault="006D3295">
      <w:pPr>
        <w:pStyle w:val="TOC3"/>
        <w:tabs>
          <w:tab w:val="right" w:leader="dot" w:pos="8630"/>
        </w:tabs>
        <w:rPr>
          <w:rFonts w:asciiTheme="minorHAnsi" w:eastAsiaTheme="minorEastAsia" w:hAnsiTheme="minorHAnsi" w:cstheme="minorBidi"/>
          <w:noProof/>
          <w:sz w:val="22"/>
          <w:szCs w:val="22"/>
          <w:lang w:eastAsia="en-CA"/>
        </w:rPr>
      </w:pPr>
      <w:hyperlink w:anchor="_Toc87448271" w:history="1">
        <w:r w:rsidR="00335059" w:rsidRPr="00AC4C9A">
          <w:rPr>
            <w:rStyle w:val="Hyperlink"/>
            <w:noProof/>
          </w:rPr>
          <w:t>4.3.5 Comprehensive Analysis Discussion</w:t>
        </w:r>
        <w:r w:rsidR="00335059">
          <w:rPr>
            <w:noProof/>
            <w:webHidden/>
          </w:rPr>
          <w:tab/>
        </w:r>
        <w:r w:rsidR="00335059">
          <w:rPr>
            <w:noProof/>
            <w:webHidden/>
          </w:rPr>
          <w:fldChar w:fldCharType="begin"/>
        </w:r>
        <w:r w:rsidR="00335059">
          <w:rPr>
            <w:noProof/>
            <w:webHidden/>
          </w:rPr>
          <w:instrText xml:space="preserve"> PAGEREF _Toc87448271 \h </w:instrText>
        </w:r>
        <w:r w:rsidR="00335059">
          <w:rPr>
            <w:noProof/>
            <w:webHidden/>
          </w:rPr>
        </w:r>
        <w:r w:rsidR="00335059">
          <w:rPr>
            <w:noProof/>
            <w:webHidden/>
          </w:rPr>
          <w:fldChar w:fldCharType="separate"/>
        </w:r>
        <w:r w:rsidR="00335059">
          <w:rPr>
            <w:noProof/>
            <w:webHidden/>
          </w:rPr>
          <w:t>109</w:t>
        </w:r>
        <w:r w:rsidR="00335059">
          <w:rPr>
            <w:noProof/>
            <w:webHidden/>
          </w:rPr>
          <w:fldChar w:fldCharType="end"/>
        </w:r>
      </w:hyperlink>
    </w:p>
    <w:p w14:paraId="119F6715" w14:textId="2B4FF0F7" w:rsidR="00335059" w:rsidRDefault="006D3295">
      <w:pPr>
        <w:pStyle w:val="TOC1"/>
        <w:rPr>
          <w:rFonts w:asciiTheme="minorHAnsi" w:eastAsiaTheme="minorEastAsia" w:hAnsiTheme="minorHAnsi" w:cstheme="minorBidi"/>
          <w:noProof/>
          <w:sz w:val="22"/>
          <w:szCs w:val="22"/>
          <w:lang w:eastAsia="en-CA"/>
        </w:rPr>
      </w:pPr>
      <w:hyperlink w:anchor="_Toc87448272" w:history="1">
        <w:r w:rsidR="00335059" w:rsidRPr="00AC4C9A">
          <w:rPr>
            <w:rStyle w:val="Hyperlink"/>
            <w:noProof/>
          </w:rPr>
          <w:t>5 Conclusion</w:t>
        </w:r>
        <w:r w:rsidR="00335059">
          <w:rPr>
            <w:noProof/>
            <w:webHidden/>
          </w:rPr>
          <w:tab/>
        </w:r>
        <w:r w:rsidR="00335059">
          <w:rPr>
            <w:noProof/>
            <w:webHidden/>
          </w:rPr>
          <w:fldChar w:fldCharType="begin"/>
        </w:r>
        <w:r w:rsidR="00335059">
          <w:rPr>
            <w:noProof/>
            <w:webHidden/>
          </w:rPr>
          <w:instrText xml:space="preserve"> PAGEREF _Toc87448272 \h </w:instrText>
        </w:r>
        <w:r w:rsidR="00335059">
          <w:rPr>
            <w:noProof/>
            <w:webHidden/>
          </w:rPr>
        </w:r>
        <w:r w:rsidR="00335059">
          <w:rPr>
            <w:noProof/>
            <w:webHidden/>
          </w:rPr>
          <w:fldChar w:fldCharType="separate"/>
        </w:r>
        <w:r w:rsidR="00335059">
          <w:rPr>
            <w:noProof/>
            <w:webHidden/>
          </w:rPr>
          <w:t>111</w:t>
        </w:r>
        <w:r w:rsidR="00335059">
          <w:rPr>
            <w:noProof/>
            <w:webHidden/>
          </w:rPr>
          <w:fldChar w:fldCharType="end"/>
        </w:r>
      </w:hyperlink>
    </w:p>
    <w:p w14:paraId="2B423DAA" w14:textId="2457F7D5"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73" w:history="1">
        <w:r w:rsidR="00335059" w:rsidRPr="00AC4C9A">
          <w:rPr>
            <w:rStyle w:val="Hyperlink"/>
            <w:noProof/>
          </w:rPr>
          <w:t>5.1 Summary</w:t>
        </w:r>
        <w:r w:rsidR="00335059">
          <w:rPr>
            <w:noProof/>
            <w:webHidden/>
          </w:rPr>
          <w:tab/>
        </w:r>
        <w:r w:rsidR="00335059">
          <w:rPr>
            <w:noProof/>
            <w:webHidden/>
          </w:rPr>
          <w:fldChar w:fldCharType="begin"/>
        </w:r>
        <w:r w:rsidR="00335059">
          <w:rPr>
            <w:noProof/>
            <w:webHidden/>
          </w:rPr>
          <w:instrText xml:space="preserve"> PAGEREF _Toc87448273 \h </w:instrText>
        </w:r>
        <w:r w:rsidR="00335059">
          <w:rPr>
            <w:noProof/>
            <w:webHidden/>
          </w:rPr>
        </w:r>
        <w:r w:rsidR="00335059">
          <w:rPr>
            <w:noProof/>
            <w:webHidden/>
          </w:rPr>
          <w:fldChar w:fldCharType="separate"/>
        </w:r>
        <w:r w:rsidR="00335059">
          <w:rPr>
            <w:noProof/>
            <w:webHidden/>
          </w:rPr>
          <w:t>111</w:t>
        </w:r>
        <w:r w:rsidR="00335059">
          <w:rPr>
            <w:noProof/>
            <w:webHidden/>
          </w:rPr>
          <w:fldChar w:fldCharType="end"/>
        </w:r>
      </w:hyperlink>
    </w:p>
    <w:p w14:paraId="27445C9B" w14:textId="6F68215F"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74" w:history="1">
        <w:r w:rsidR="00335059" w:rsidRPr="00AC4C9A">
          <w:rPr>
            <w:rStyle w:val="Hyperlink"/>
            <w:noProof/>
          </w:rPr>
          <w:t>5.2 Contributions</w:t>
        </w:r>
        <w:r w:rsidR="00335059">
          <w:rPr>
            <w:noProof/>
            <w:webHidden/>
          </w:rPr>
          <w:tab/>
        </w:r>
        <w:r w:rsidR="00335059">
          <w:rPr>
            <w:noProof/>
            <w:webHidden/>
          </w:rPr>
          <w:fldChar w:fldCharType="begin"/>
        </w:r>
        <w:r w:rsidR="00335059">
          <w:rPr>
            <w:noProof/>
            <w:webHidden/>
          </w:rPr>
          <w:instrText xml:space="preserve"> PAGEREF _Toc87448274 \h </w:instrText>
        </w:r>
        <w:r w:rsidR="00335059">
          <w:rPr>
            <w:noProof/>
            <w:webHidden/>
          </w:rPr>
        </w:r>
        <w:r w:rsidR="00335059">
          <w:rPr>
            <w:noProof/>
            <w:webHidden/>
          </w:rPr>
          <w:fldChar w:fldCharType="separate"/>
        </w:r>
        <w:r w:rsidR="00335059">
          <w:rPr>
            <w:noProof/>
            <w:webHidden/>
          </w:rPr>
          <w:t>112</w:t>
        </w:r>
        <w:r w:rsidR="00335059">
          <w:rPr>
            <w:noProof/>
            <w:webHidden/>
          </w:rPr>
          <w:fldChar w:fldCharType="end"/>
        </w:r>
      </w:hyperlink>
    </w:p>
    <w:p w14:paraId="04A1627B" w14:textId="62025AB2"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75" w:history="1">
        <w:r w:rsidR="00335059" w:rsidRPr="00AC4C9A">
          <w:rPr>
            <w:rStyle w:val="Hyperlink"/>
            <w:noProof/>
          </w:rPr>
          <w:t>5.3 Future Work</w:t>
        </w:r>
        <w:r w:rsidR="00335059">
          <w:rPr>
            <w:noProof/>
            <w:webHidden/>
          </w:rPr>
          <w:tab/>
        </w:r>
        <w:r w:rsidR="00335059">
          <w:rPr>
            <w:noProof/>
            <w:webHidden/>
          </w:rPr>
          <w:fldChar w:fldCharType="begin"/>
        </w:r>
        <w:r w:rsidR="00335059">
          <w:rPr>
            <w:noProof/>
            <w:webHidden/>
          </w:rPr>
          <w:instrText xml:space="preserve"> PAGEREF _Toc87448275 \h </w:instrText>
        </w:r>
        <w:r w:rsidR="00335059">
          <w:rPr>
            <w:noProof/>
            <w:webHidden/>
          </w:rPr>
        </w:r>
        <w:r w:rsidR="00335059">
          <w:rPr>
            <w:noProof/>
            <w:webHidden/>
          </w:rPr>
          <w:fldChar w:fldCharType="separate"/>
        </w:r>
        <w:r w:rsidR="00335059">
          <w:rPr>
            <w:noProof/>
            <w:webHidden/>
          </w:rPr>
          <w:t>112</w:t>
        </w:r>
        <w:r w:rsidR="00335059">
          <w:rPr>
            <w:noProof/>
            <w:webHidden/>
          </w:rPr>
          <w:fldChar w:fldCharType="end"/>
        </w:r>
      </w:hyperlink>
    </w:p>
    <w:p w14:paraId="3E4BB6B1" w14:textId="06BDFDC7" w:rsidR="00335059" w:rsidRDefault="006D3295">
      <w:pPr>
        <w:pStyle w:val="TOC1"/>
        <w:rPr>
          <w:rFonts w:asciiTheme="minorHAnsi" w:eastAsiaTheme="minorEastAsia" w:hAnsiTheme="minorHAnsi" w:cstheme="minorBidi"/>
          <w:noProof/>
          <w:sz w:val="22"/>
          <w:szCs w:val="22"/>
          <w:lang w:eastAsia="en-CA"/>
        </w:rPr>
      </w:pPr>
      <w:hyperlink w:anchor="_Toc87448276" w:history="1">
        <w:r w:rsidR="00335059" w:rsidRPr="00AC4C9A">
          <w:rPr>
            <w:rStyle w:val="Hyperlink"/>
            <w:noProof/>
          </w:rPr>
          <w:t>Bibliography</w:t>
        </w:r>
        <w:r w:rsidR="00335059">
          <w:rPr>
            <w:noProof/>
            <w:webHidden/>
          </w:rPr>
          <w:tab/>
        </w:r>
        <w:r w:rsidR="00335059">
          <w:rPr>
            <w:noProof/>
            <w:webHidden/>
          </w:rPr>
          <w:fldChar w:fldCharType="begin"/>
        </w:r>
        <w:r w:rsidR="00335059">
          <w:rPr>
            <w:noProof/>
            <w:webHidden/>
          </w:rPr>
          <w:instrText xml:space="preserve"> PAGEREF _Toc87448276 \h </w:instrText>
        </w:r>
        <w:r w:rsidR="00335059">
          <w:rPr>
            <w:noProof/>
            <w:webHidden/>
          </w:rPr>
        </w:r>
        <w:r w:rsidR="00335059">
          <w:rPr>
            <w:noProof/>
            <w:webHidden/>
          </w:rPr>
          <w:fldChar w:fldCharType="separate"/>
        </w:r>
        <w:r w:rsidR="00335059">
          <w:rPr>
            <w:noProof/>
            <w:webHidden/>
          </w:rPr>
          <w:t>114</w:t>
        </w:r>
        <w:r w:rsidR="00335059">
          <w:rPr>
            <w:noProof/>
            <w:webHidden/>
          </w:rPr>
          <w:fldChar w:fldCharType="end"/>
        </w:r>
      </w:hyperlink>
    </w:p>
    <w:p w14:paraId="79AC6C01" w14:textId="424F76AE" w:rsidR="00335059" w:rsidRDefault="006D3295">
      <w:pPr>
        <w:pStyle w:val="TOC1"/>
        <w:rPr>
          <w:rFonts w:asciiTheme="minorHAnsi" w:eastAsiaTheme="minorEastAsia" w:hAnsiTheme="minorHAnsi" w:cstheme="minorBidi"/>
          <w:noProof/>
          <w:sz w:val="22"/>
          <w:szCs w:val="22"/>
          <w:lang w:eastAsia="en-CA"/>
        </w:rPr>
      </w:pPr>
      <w:hyperlink w:anchor="_Toc87448277" w:history="1">
        <w:r w:rsidR="00335059" w:rsidRPr="00AC4C9A">
          <w:rPr>
            <w:rStyle w:val="Hyperlink"/>
            <w:noProof/>
          </w:rPr>
          <w:t>Appendix</w:t>
        </w:r>
        <w:r w:rsidR="00335059">
          <w:rPr>
            <w:noProof/>
            <w:webHidden/>
          </w:rPr>
          <w:tab/>
        </w:r>
        <w:r w:rsidR="00335059">
          <w:rPr>
            <w:noProof/>
            <w:webHidden/>
          </w:rPr>
          <w:fldChar w:fldCharType="begin"/>
        </w:r>
        <w:r w:rsidR="00335059">
          <w:rPr>
            <w:noProof/>
            <w:webHidden/>
          </w:rPr>
          <w:instrText xml:space="preserve"> PAGEREF _Toc87448277 \h </w:instrText>
        </w:r>
        <w:r w:rsidR="00335059">
          <w:rPr>
            <w:noProof/>
            <w:webHidden/>
          </w:rPr>
        </w:r>
        <w:r w:rsidR="00335059">
          <w:rPr>
            <w:noProof/>
            <w:webHidden/>
          </w:rPr>
          <w:fldChar w:fldCharType="separate"/>
        </w:r>
        <w:r w:rsidR="00335059">
          <w:rPr>
            <w:noProof/>
            <w:webHidden/>
          </w:rPr>
          <w:t>135</w:t>
        </w:r>
        <w:r w:rsidR="00335059">
          <w:rPr>
            <w:noProof/>
            <w:webHidden/>
          </w:rPr>
          <w:fldChar w:fldCharType="end"/>
        </w:r>
      </w:hyperlink>
    </w:p>
    <w:p w14:paraId="66B85C0B" w14:textId="056D7C6E"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78" w:history="1">
        <w:r w:rsidR="00335059" w:rsidRPr="00AC4C9A">
          <w:rPr>
            <w:rStyle w:val="Hyperlink"/>
            <w:noProof/>
          </w:rPr>
          <w:t>1.1 The Toronto Dataset's Overall Performance Metrics</w:t>
        </w:r>
        <w:r w:rsidR="00335059">
          <w:rPr>
            <w:noProof/>
            <w:webHidden/>
          </w:rPr>
          <w:tab/>
        </w:r>
        <w:r w:rsidR="00335059">
          <w:rPr>
            <w:noProof/>
            <w:webHidden/>
          </w:rPr>
          <w:fldChar w:fldCharType="begin"/>
        </w:r>
        <w:r w:rsidR="00335059">
          <w:rPr>
            <w:noProof/>
            <w:webHidden/>
          </w:rPr>
          <w:instrText xml:space="preserve"> PAGEREF _Toc87448278 \h </w:instrText>
        </w:r>
        <w:r w:rsidR="00335059">
          <w:rPr>
            <w:noProof/>
            <w:webHidden/>
          </w:rPr>
        </w:r>
        <w:r w:rsidR="00335059">
          <w:rPr>
            <w:noProof/>
            <w:webHidden/>
          </w:rPr>
          <w:fldChar w:fldCharType="separate"/>
        </w:r>
        <w:r w:rsidR="00335059">
          <w:rPr>
            <w:noProof/>
            <w:webHidden/>
          </w:rPr>
          <w:t>135</w:t>
        </w:r>
        <w:r w:rsidR="00335059">
          <w:rPr>
            <w:noProof/>
            <w:webHidden/>
          </w:rPr>
          <w:fldChar w:fldCharType="end"/>
        </w:r>
      </w:hyperlink>
    </w:p>
    <w:p w14:paraId="49B01199" w14:textId="7A6BB3EF"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79" w:history="1">
        <w:r w:rsidR="00335059" w:rsidRPr="00AC4C9A">
          <w:rPr>
            <w:rStyle w:val="Hyperlink"/>
            <w:noProof/>
          </w:rPr>
          <w:t>1.2 The Ottawa Dataset's Overall Performance Metrics</w:t>
        </w:r>
        <w:r w:rsidR="00335059">
          <w:rPr>
            <w:noProof/>
            <w:webHidden/>
          </w:rPr>
          <w:tab/>
        </w:r>
        <w:r w:rsidR="00335059">
          <w:rPr>
            <w:noProof/>
            <w:webHidden/>
          </w:rPr>
          <w:fldChar w:fldCharType="begin"/>
        </w:r>
        <w:r w:rsidR="00335059">
          <w:rPr>
            <w:noProof/>
            <w:webHidden/>
          </w:rPr>
          <w:instrText xml:space="preserve"> PAGEREF _Toc87448279 \h </w:instrText>
        </w:r>
        <w:r w:rsidR="00335059">
          <w:rPr>
            <w:noProof/>
            <w:webHidden/>
          </w:rPr>
        </w:r>
        <w:r w:rsidR="00335059">
          <w:rPr>
            <w:noProof/>
            <w:webHidden/>
          </w:rPr>
          <w:fldChar w:fldCharType="separate"/>
        </w:r>
        <w:r w:rsidR="00335059">
          <w:rPr>
            <w:noProof/>
            <w:webHidden/>
          </w:rPr>
          <w:t>135</w:t>
        </w:r>
        <w:r w:rsidR="00335059">
          <w:rPr>
            <w:noProof/>
            <w:webHidden/>
          </w:rPr>
          <w:fldChar w:fldCharType="end"/>
        </w:r>
      </w:hyperlink>
    </w:p>
    <w:p w14:paraId="02A0013D" w14:textId="28903146" w:rsidR="00335059" w:rsidRDefault="006D3295">
      <w:pPr>
        <w:pStyle w:val="TOC2"/>
        <w:tabs>
          <w:tab w:val="right" w:leader="dot" w:pos="8630"/>
        </w:tabs>
        <w:rPr>
          <w:rFonts w:asciiTheme="minorHAnsi" w:eastAsiaTheme="minorEastAsia" w:hAnsiTheme="minorHAnsi" w:cstheme="minorBidi"/>
          <w:noProof/>
          <w:sz w:val="22"/>
          <w:szCs w:val="22"/>
          <w:lang w:eastAsia="en-CA"/>
        </w:rPr>
      </w:pPr>
      <w:hyperlink w:anchor="_Toc87448280" w:history="1">
        <w:r w:rsidR="00335059" w:rsidRPr="00AC4C9A">
          <w:rPr>
            <w:rStyle w:val="Hyperlink"/>
            <w:noProof/>
          </w:rPr>
          <w:t>1.3 The Saint John Dataset's Overall Performance Metrics</w:t>
        </w:r>
        <w:r w:rsidR="00335059">
          <w:rPr>
            <w:noProof/>
            <w:webHidden/>
          </w:rPr>
          <w:tab/>
        </w:r>
        <w:r w:rsidR="00335059">
          <w:rPr>
            <w:noProof/>
            <w:webHidden/>
          </w:rPr>
          <w:fldChar w:fldCharType="begin"/>
        </w:r>
        <w:r w:rsidR="00335059">
          <w:rPr>
            <w:noProof/>
            <w:webHidden/>
          </w:rPr>
          <w:instrText xml:space="preserve"> PAGEREF _Toc87448280 \h </w:instrText>
        </w:r>
        <w:r w:rsidR="00335059">
          <w:rPr>
            <w:noProof/>
            <w:webHidden/>
          </w:rPr>
        </w:r>
        <w:r w:rsidR="00335059">
          <w:rPr>
            <w:noProof/>
            <w:webHidden/>
          </w:rPr>
          <w:fldChar w:fldCharType="separate"/>
        </w:r>
        <w:r w:rsidR="00335059">
          <w:rPr>
            <w:noProof/>
            <w:webHidden/>
          </w:rPr>
          <w:t>135</w:t>
        </w:r>
        <w:r w:rsidR="00335059">
          <w:rPr>
            <w:noProof/>
            <w:webHidden/>
          </w:rPr>
          <w:fldChar w:fldCharType="end"/>
        </w:r>
      </w:hyperlink>
    </w:p>
    <w:p w14:paraId="43376AB8" w14:textId="4F5C2ECA" w:rsidR="003819CA" w:rsidRDefault="00AF2700" w:rsidP="00E85A44">
      <w:pPr>
        <w:spacing w:before="120"/>
      </w:pPr>
      <w:r>
        <w:fldChar w:fldCharType="end"/>
      </w:r>
      <w:r w:rsidR="00E85A44" w:rsidRPr="006269F5">
        <w:t>Curriculum Vitae</w:t>
      </w:r>
    </w:p>
    <w:p w14:paraId="709A5F3D" w14:textId="77777777" w:rsidR="005413B6" w:rsidRDefault="005413B6">
      <w:pPr>
        <w:spacing w:line="240" w:lineRule="auto"/>
        <w:rPr>
          <w:b/>
          <w:sz w:val="28"/>
        </w:rPr>
      </w:pPr>
      <w:r>
        <w:br w:type="page"/>
      </w:r>
    </w:p>
    <w:p w14:paraId="1D5ED8CD" w14:textId="1131DC11" w:rsidR="003819CA" w:rsidRDefault="00C262DB" w:rsidP="00FD52FC">
      <w:pPr>
        <w:pStyle w:val="TableList"/>
      </w:pPr>
      <w:bookmarkStart w:id="5" w:name="_Toc87448206"/>
      <w:r>
        <w:lastRenderedPageBreak/>
        <w:t>List of Tables</w:t>
      </w:r>
      <w:bookmarkEnd w:id="5"/>
      <w:r>
        <w:t xml:space="preserve"> </w:t>
      </w:r>
    </w:p>
    <w:p w14:paraId="2FC1B3A8" w14:textId="22310CB4" w:rsidR="00335059"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87448281" w:history="1">
        <w:r w:rsidR="00335059" w:rsidRPr="00577455">
          <w:rPr>
            <w:rStyle w:val="Hyperlink"/>
            <w:noProof/>
          </w:rPr>
          <w:t>Table 1 - Formulas for Several Frequently Used Performance Metrics</w:t>
        </w:r>
        <w:r w:rsidR="00335059">
          <w:rPr>
            <w:noProof/>
            <w:webHidden/>
          </w:rPr>
          <w:tab/>
        </w:r>
        <w:r w:rsidR="00335059">
          <w:rPr>
            <w:noProof/>
            <w:webHidden/>
          </w:rPr>
          <w:fldChar w:fldCharType="begin"/>
        </w:r>
        <w:r w:rsidR="00335059">
          <w:rPr>
            <w:noProof/>
            <w:webHidden/>
          </w:rPr>
          <w:instrText xml:space="preserve"> PAGEREF _Toc87448281 \h </w:instrText>
        </w:r>
        <w:r w:rsidR="00335059">
          <w:rPr>
            <w:noProof/>
            <w:webHidden/>
          </w:rPr>
        </w:r>
        <w:r w:rsidR="00335059">
          <w:rPr>
            <w:noProof/>
            <w:webHidden/>
          </w:rPr>
          <w:fldChar w:fldCharType="separate"/>
        </w:r>
        <w:r w:rsidR="00335059">
          <w:rPr>
            <w:noProof/>
            <w:webHidden/>
          </w:rPr>
          <w:t>35</w:t>
        </w:r>
        <w:r w:rsidR="00335059">
          <w:rPr>
            <w:noProof/>
            <w:webHidden/>
          </w:rPr>
          <w:fldChar w:fldCharType="end"/>
        </w:r>
      </w:hyperlink>
    </w:p>
    <w:p w14:paraId="3515F73E" w14:textId="2166EF22"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282" w:history="1">
        <w:r w:rsidR="00335059" w:rsidRPr="00577455">
          <w:rPr>
            <w:rStyle w:val="Hyperlink"/>
            <w:noProof/>
          </w:rPr>
          <w:t>Table 2 – The MLR Forecaster's Independent Variables</w:t>
        </w:r>
        <w:r w:rsidR="00335059">
          <w:rPr>
            <w:noProof/>
            <w:webHidden/>
          </w:rPr>
          <w:tab/>
        </w:r>
        <w:r w:rsidR="00335059">
          <w:rPr>
            <w:noProof/>
            <w:webHidden/>
          </w:rPr>
          <w:fldChar w:fldCharType="begin"/>
        </w:r>
        <w:r w:rsidR="00335059">
          <w:rPr>
            <w:noProof/>
            <w:webHidden/>
          </w:rPr>
          <w:instrText xml:space="preserve"> PAGEREF _Toc87448282 \h </w:instrText>
        </w:r>
        <w:r w:rsidR="00335059">
          <w:rPr>
            <w:noProof/>
            <w:webHidden/>
          </w:rPr>
        </w:r>
        <w:r w:rsidR="00335059">
          <w:rPr>
            <w:noProof/>
            <w:webHidden/>
          </w:rPr>
          <w:fldChar w:fldCharType="separate"/>
        </w:r>
        <w:r w:rsidR="00335059">
          <w:rPr>
            <w:noProof/>
            <w:webHidden/>
          </w:rPr>
          <w:t>41</w:t>
        </w:r>
        <w:r w:rsidR="00335059">
          <w:rPr>
            <w:noProof/>
            <w:webHidden/>
          </w:rPr>
          <w:fldChar w:fldCharType="end"/>
        </w:r>
      </w:hyperlink>
    </w:p>
    <w:p w14:paraId="26BADCBE" w14:textId="3D230D70"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283" w:history="1">
        <w:r w:rsidR="00335059" w:rsidRPr="00577455">
          <w:rPr>
            <w:rStyle w:val="Hyperlink"/>
            <w:noProof/>
          </w:rPr>
          <w:t>Table 3 – The ARIMA hyperparameters that were used across all datasets</w:t>
        </w:r>
        <w:r w:rsidR="00335059">
          <w:rPr>
            <w:noProof/>
            <w:webHidden/>
          </w:rPr>
          <w:tab/>
        </w:r>
        <w:r w:rsidR="00335059">
          <w:rPr>
            <w:noProof/>
            <w:webHidden/>
          </w:rPr>
          <w:fldChar w:fldCharType="begin"/>
        </w:r>
        <w:r w:rsidR="00335059">
          <w:rPr>
            <w:noProof/>
            <w:webHidden/>
          </w:rPr>
          <w:instrText xml:space="preserve"> PAGEREF _Toc87448283 \h </w:instrText>
        </w:r>
        <w:r w:rsidR="00335059">
          <w:rPr>
            <w:noProof/>
            <w:webHidden/>
          </w:rPr>
        </w:r>
        <w:r w:rsidR="00335059">
          <w:rPr>
            <w:noProof/>
            <w:webHidden/>
          </w:rPr>
          <w:fldChar w:fldCharType="separate"/>
        </w:r>
        <w:r w:rsidR="00335059">
          <w:rPr>
            <w:noProof/>
            <w:webHidden/>
          </w:rPr>
          <w:t>42</w:t>
        </w:r>
        <w:r w:rsidR="00335059">
          <w:rPr>
            <w:noProof/>
            <w:webHidden/>
          </w:rPr>
          <w:fldChar w:fldCharType="end"/>
        </w:r>
      </w:hyperlink>
    </w:p>
    <w:p w14:paraId="69B328FB" w14:textId="383994D3"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284" w:history="1">
        <w:r w:rsidR="00335059" w:rsidRPr="00577455">
          <w:rPr>
            <w:rStyle w:val="Hyperlink"/>
            <w:noProof/>
          </w:rPr>
          <w:t>Table 4 – Final Weights for the Toronto Dataset Generated Using the RLS Combiner</w:t>
        </w:r>
        <w:r w:rsidR="00335059">
          <w:rPr>
            <w:noProof/>
            <w:webHidden/>
          </w:rPr>
          <w:tab/>
        </w:r>
        <w:r w:rsidR="00335059">
          <w:rPr>
            <w:noProof/>
            <w:webHidden/>
          </w:rPr>
          <w:fldChar w:fldCharType="begin"/>
        </w:r>
        <w:r w:rsidR="00335059">
          <w:rPr>
            <w:noProof/>
            <w:webHidden/>
          </w:rPr>
          <w:instrText xml:space="preserve"> PAGEREF _Toc87448284 \h </w:instrText>
        </w:r>
        <w:r w:rsidR="00335059">
          <w:rPr>
            <w:noProof/>
            <w:webHidden/>
          </w:rPr>
        </w:r>
        <w:r w:rsidR="00335059">
          <w:rPr>
            <w:noProof/>
            <w:webHidden/>
          </w:rPr>
          <w:fldChar w:fldCharType="separate"/>
        </w:r>
        <w:r w:rsidR="00335059">
          <w:rPr>
            <w:noProof/>
            <w:webHidden/>
          </w:rPr>
          <w:t>45</w:t>
        </w:r>
        <w:r w:rsidR="00335059">
          <w:rPr>
            <w:noProof/>
            <w:webHidden/>
          </w:rPr>
          <w:fldChar w:fldCharType="end"/>
        </w:r>
      </w:hyperlink>
    </w:p>
    <w:p w14:paraId="19381BB9" w14:textId="618ECD02"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285" w:history="1">
        <w:r w:rsidR="00335059" w:rsidRPr="00577455">
          <w:rPr>
            <w:rStyle w:val="Hyperlink"/>
            <w:noProof/>
          </w:rPr>
          <w:t>Table 5 - Overall MAPE and RMSE for Each Algorithm – Toronto Dataset</w:t>
        </w:r>
        <w:r w:rsidR="00335059">
          <w:rPr>
            <w:noProof/>
            <w:webHidden/>
          </w:rPr>
          <w:tab/>
        </w:r>
        <w:r w:rsidR="00335059">
          <w:rPr>
            <w:noProof/>
            <w:webHidden/>
          </w:rPr>
          <w:fldChar w:fldCharType="begin"/>
        </w:r>
        <w:r w:rsidR="00335059">
          <w:rPr>
            <w:noProof/>
            <w:webHidden/>
          </w:rPr>
          <w:instrText xml:space="preserve"> PAGEREF _Toc87448285 \h </w:instrText>
        </w:r>
        <w:r w:rsidR="00335059">
          <w:rPr>
            <w:noProof/>
            <w:webHidden/>
          </w:rPr>
        </w:r>
        <w:r w:rsidR="00335059">
          <w:rPr>
            <w:noProof/>
            <w:webHidden/>
          </w:rPr>
          <w:fldChar w:fldCharType="separate"/>
        </w:r>
        <w:r w:rsidR="00335059">
          <w:rPr>
            <w:noProof/>
            <w:webHidden/>
          </w:rPr>
          <w:t>49</w:t>
        </w:r>
        <w:r w:rsidR="00335059">
          <w:rPr>
            <w:noProof/>
            <w:webHidden/>
          </w:rPr>
          <w:fldChar w:fldCharType="end"/>
        </w:r>
      </w:hyperlink>
    </w:p>
    <w:p w14:paraId="188C4953" w14:textId="1EE25901"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286" w:history="1">
        <w:r w:rsidR="00335059" w:rsidRPr="00577455">
          <w:rPr>
            <w:rStyle w:val="Hyperlink"/>
            <w:noProof/>
          </w:rPr>
          <w:t>Table 6 - Matrix Analysis of Peak Values and Time Difference – Toronto Dataset</w:t>
        </w:r>
        <w:r w:rsidR="00335059">
          <w:rPr>
            <w:noProof/>
            <w:webHidden/>
          </w:rPr>
          <w:tab/>
        </w:r>
        <w:r w:rsidR="00335059">
          <w:rPr>
            <w:noProof/>
            <w:webHidden/>
          </w:rPr>
          <w:fldChar w:fldCharType="begin"/>
        </w:r>
        <w:r w:rsidR="00335059">
          <w:rPr>
            <w:noProof/>
            <w:webHidden/>
          </w:rPr>
          <w:instrText xml:space="preserve"> PAGEREF _Toc87448286 \h </w:instrText>
        </w:r>
        <w:r w:rsidR="00335059">
          <w:rPr>
            <w:noProof/>
            <w:webHidden/>
          </w:rPr>
        </w:r>
        <w:r w:rsidR="00335059">
          <w:rPr>
            <w:noProof/>
            <w:webHidden/>
          </w:rPr>
          <w:fldChar w:fldCharType="separate"/>
        </w:r>
        <w:r w:rsidR="00335059">
          <w:rPr>
            <w:noProof/>
            <w:webHidden/>
          </w:rPr>
          <w:t>51</w:t>
        </w:r>
        <w:r w:rsidR="00335059">
          <w:rPr>
            <w:noProof/>
            <w:webHidden/>
          </w:rPr>
          <w:fldChar w:fldCharType="end"/>
        </w:r>
      </w:hyperlink>
    </w:p>
    <w:p w14:paraId="58E5A2B5" w14:textId="5737E20A"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287" w:history="1">
        <w:r w:rsidR="00335059" w:rsidRPr="00577455">
          <w:rPr>
            <w:rStyle w:val="Hyperlink"/>
            <w:noProof/>
          </w:rPr>
          <w:t>Table 7 - Overall MAPE and RMSE for Each Algorithm – Ottawa Dataset</w:t>
        </w:r>
        <w:r w:rsidR="00335059">
          <w:rPr>
            <w:noProof/>
            <w:webHidden/>
          </w:rPr>
          <w:tab/>
        </w:r>
        <w:r w:rsidR="00335059">
          <w:rPr>
            <w:noProof/>
            <w:webHidden/>
          </w:rPr>
          <w:fldChar w:fldCharType="begin"/>
        </w:r>
        <w:r w:rsidR="00335059">
          <w:rPr>
            <w:noProof/>
            <w:webHidden/>
          </w:rPr>
          <w:instrText xml:space="preserve"> PAGEREF _Toc87448287 \h </w:instrText>
        </w:r>
        <w:r w:rsidR="00335059">
          <w:rPr>
            <w:noProof/>
            <w:webHidden/>
          </w:rPr>
        </w:r>
        <w:r w:rsidR="00335059">
          <w:rPr>
            <w:noProof/>
            <w:webHidden/>
          </w:rPr>
          <w:fldChar w:fldCharType="separate"/>
        </w:r>
        <w:r w:rsidR="00335059">
          <w:rPr>
            <w:noProof/>
            <w:webHidden/>
          </w:rPr>
          <w:t>52</w:t>
        </w:r>
        <w:r w:rsidR="00335059">
          <w:rPr>
            <w:noProof/>
            <w:webHidden/>
          </w:rPr>
          <w:fldChar w:fldCharType="end"/>
        </w:r>
      </w:hyperlink>
    </w:p>
    <w:p w14:paraId="7C9FE460" w14:textId="4FAADED4"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288" w:history="1">
        <w:r w:rsidR="00335059" w:rsidRPr="00577455">
          <w:rPr>
            <w:rStyle w:val="Hyperlink"/>
            <w:noProof/>
          </w:rPr>
          <w:t>Table 8 - Matrix Analysis of Peak Values and Time Difference – Ottawa Dataset</w:t>
        </w:r>
        <w:r w:rsidR="00335059">
          <w:rPr>
            <w:noProof/>
            <w:webHidden/>
          </w:rPr>
          <w:tab/>
        </w:r>
        <w:r w:rsidR="00335059">
          <w:rPr>
            <w:noProof/>
            <w:webHidden/>
          </w:rPr>
          <w:fldChar w:fldCharType="begin"/>
        </w:r>
        <w:r w:rsidR="00335059">
          <w:rPr>
            <w:noProof/>
            <w:webHidden/>
          </w:rPr>
          <w:instrText xml:space="preserve"> PAGEREF _Toc87448288 \h </w:instrText>
        </w:r>
        <w:r w:rsidR="00335059">
          <w:rPr>
            <w:noProof/>
            <w:webHidden/>
          </w:rPr>
        </w:r>
        <w:r w:rsidR="00335059">
          <w:rPr>
            <w:noProof/>
            <w:webHidden/>
          </w:rPr>
          <w:fldChar w:fldCharType="separate"/>
        </w:r>
        <w:r w:rsidR="00335059">
          <w:rPr>
            <w:noProof/>
            <w:webHidden/>
          </w:rPr>
          <w:t>52</w:t>
        </w:r>
        <w:r w:rsidR="00335059">
          <w:rPr>
            <w:noProof/>
            <w:webHidden/>
          </w:rPr>
          <w:fldChar w:fldCharType="end"/>
        </w:r>
      </w:hyperlink>
    </w:p>
    <w:p w14:paraId="1D0922ED" w14:textId="06FAEE88"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289" w:history="1">
        <w:r w:rsidR="00335059" w:rsidRPr="00577455">
          <w:rPr>
            <w:rStyle w:val="Hyperlink"/>
            <w:noProof/>
          </w:rPr>
          <w:t>Table 9 - Overall MAPE and RMSE for Each Algorithm – Saint John Dataset</w:t>
        </w:r>
        <w:r w:rsidR="00335059">
          <w:rPr>
            <w:noProof/>
            <w:webHidden/>
          </w:rPr>
          <w:tab/>
        </w:r>
        <w:r w:rsidR="00335059">
          <w:rPr>
            <w:noProof/>
            <w:webHidden/>
          </w:rPr>
          <w:fldChar w:fldCharType="begin"/>
        </w:r>
        <w:r w:rsidR="00335059">
          <w:rPr>
            <w:noProof/>
            <w:webHidden/>
          </w:rPr>
          <w:instrText xml:space="preserve"> PAGEREF _Toc87448289 \h </w:instrText>
        </w:r>
        <w:r w:rsidR="00335059">
          <w:rPr>
            <w:noProof/>
            <w:webHidden/>
          </w:rPr>
        </w:r>
        <w:r w:rsidR="00335059">
          <w:rPr>
            <w:noProof/>
            <w:webHidden/>
          </w:rPr>
          <w:fldChar w:fldCharType="separate"/>
        </w:r>
        <w:r w:rsidR="00335059">
          <w:rPr>
            <w:noProof/>
            <w:webHidden/>
          </w:rPr>
          <w:t>54</w:t>
        </w:r>
        <w:r w:rsidR="00335059">
          <w:rPr>
            <w:noProof/>
            <w:webHidden/>
          </w:rPr>
          <w:fldChar w:fldCharType="end"/>
        </w:r>
      </w:hyperlink>
    </w:p>
    <w:p w14:paraId="028D8EE1" w14:textId="05472891"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290" w:history="1">
        <w:r w:rsidR="00335059" w:rsidRPr="00577455">
          <w:rPr>
            <w:rStyle w:val="Hyperlink"/>
            <w:noProof/>
          </w:rPr>
          <w:t>Table 10 - Matrix Analysis of Peak Values and Time Difference – Saint John Dataset</w:t>
        </w:r>
        <w:r w:rsidR="00335059">
          <w:rPr>
            <w:noProof/>
            <w:webHidden/>
          </w:rPr>
          <w:tab/>
        </w:r>
        <w:r w:rsidR="00335059">
          <w:rPr>
            <w:noProof/>
            <w:webHidden/>
          </w:rPr>
          <w:fldChar w:fldCharType="begin"/>
        </w:r>
        <w:r w:rsidR="00335059">
          <w:rPr>
            <w:noProof/>
            <w:webHidden/>
          </w:rPr>
          <w:instrText xml:space="preserve"> PAGEREF _Toc87448290 \h </w:instrText>
        </w:r>
        <w:r w:rsidR="00335059">
          <w:rPr>
            <w:noProof/>
            <w:webHidden/>
          </w:rPr>
        </w:r>
        <w:r w:rsidR="00335059">
          <w:rPr>
            <w:noProof/>
            <w:webHidden/>
          </w:rPr>
          <w:fldChar w:fldCharType="separate"/>
        </w:r>
        <w:r w:rsidR="00335059">
          <w:rPr>
            <w:noProof/>
            <w:webHidden/>
          </w:rPr>
          <w:t>55</w:t>
        </w:r>
        <w:r w:rsidR="00335059">
          <w:rPr>
            <w:noProof/>
            <w:webHidden/>
          </w:rPr>
          <w:fldChar w:fldCharType="end"/>
        </w:r>
      </w:hyperlink>
    </w:p>
    <w:p w14:paraId="0BAF0ABC" w14:textId="18B49792"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291" w:history="1">
        <w:r w:rsidR="00335059" w:rsidRPr="00577455">
          <w:rPr>
            <w:rStyle w:val="Hyperlink"/>
            <w:noProof/>
          </w:rPr>
          <w:t>Table 11 - Seasonal MAPE and RMSE for the Toronto Dataset</w:t>
        </w:r>
        <w:r w:rsidR="00335059">
          <w:rPr>
            <w:noProof/>
            <w:webHidden/>
          </w:rPr>
          <w:tab/>
        </w:r>
        <w:r w:rsidR="00335059">
          <w:rPr>
            <w:noProof/>
            <w:webHidden/>
          </w:rPr>
          <w:fldChar w:fldCharType="begin"/>
        </w:r>
        <w:r w:rsidR="00335059">
          <w:rPr>
            <w:noProof/>
            <w:webHidden/>
          </w:rPr>
          <w:instrText xml:space="preserve"> PAGEREF _Toc87448291 \h </w:instrText>
        </w:r>
        <w:r w:rsidR="00335059">
          <w:rPr>
            <w:noProof/>
            <w:webHidden/>
          </w:rPr>
        </w:r>
        <w:r w:rsidR="00335059">
          <w:rPr>
            <w:noProof/>
            <w:webHidden/>
          </w:rPr>
          <w:fldChar w:fldCharType="separate"/>
        </w:r>
        <w:r w:rsidR="00335059">
          <w:rPr>
            <w:noProof/>
            <w:webHidden/>
          </w:rPr>
          <w:t>73</w:t>
        </w:r>
        <w:r w:rsidR="00335059">
          <w:rPr>
            <w:noProof/>
            <w:webHidden/>
          </w:rPr>
          <w:fldChar w:fldCharType="end"/>
        </w:r>
      </w:hyperlink>
    </w:p>
    <w:p w14:paraId="553B7C3B" w14:textId="26D197A9"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292" w:history="1">
        <w:r w:rsidR="00335059" w:rsidRPr="00577455">
          <w:rPr>
            <w:rStyle w:val="Hyperlink"/>
            <w:noProof/>
          </w:rPr>
          <w:t>Table 12 - Seasonal MAPE and RMSE for the Ottawa Dataset</w:t>
        </w:r>
        <w:r w:rsidR="00335059">
          <w:rPr>
            <w:noProof/>
            <w:webHidden/>
          </w:rPr>
          <w:tab/>
        </w:r>
        <w:r w:rsidR="00335059">
          <w:rPr>
            <w:noProof/>
            <w:webHidden/>
          </w:rPr>
          <w:fldChar w:fldCharType="begin"/>
        </w:r>
        <w:r w:rsidR="00335059">
          <w:rPr>
            <w:noProof/>
            <w:webHidden/>
          </w:rPr>
          <w:instrText xml:space="preserve"> PAGEREF _Toc87448292 \h </w:instrText>
        </w:r>
        <w:r w:rsidR="00335059">
          <w:rPr>
            <w:noProof/>
            <w:webHidden/>
          </w:rPr>
        </w:r>
        <w:r w:rsidR="00335059">
          <w:rPr>
            <w:noProof/>
            <w:webHidden/>
          </w:rPr>
          <w:fldChar w:fldCharType="separate"/>
        </w:r>
        <w:r w:rsidR="00335059">
          <w:rPr>
            <w:noProof/>
            <w:webHidden/>
          </w:rPr>
          <w:t>91</w:t>
        </w:r>
        <w:r w:rsidR="00335059">
          <w:rPr>
            <w:noProof/>
            <w:webHidden/>
          </w:rPr>
          <w:fldChar w:fldCharType="end"/>
        </w:r>
      </w:hyperlink>
    </w:p>
    <w:p w14:paraId="6619BB2A" w14:textId="7CEAD4FA"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293" w:history="1">
        <w:r w:rsidR="00335059" w:rsidRPr="00577455">
          <w:rPr>
            <w:rStyle w:val="Hyperlink"/>
            <w:noProof/>
          </w:rPr>
          <w:t>Table 13 - Seasonal MAPE and RMSE for the Saint John Dataset</w:t>
        </w:r>
        <w:r w:rsidR="00335059">
          <w:rPr>
            <w:noProof/>
            <w:webHidden/>
          </w:rPr>
          <w:tab/>
        </w:r>
        <w:r w:rsidR="00335059">
          <w:rPr>
            <w:noProof/>
            <w:webHidden/>
          </w:rPr>
          <w:fldChar w:fldCharType="begin"/>
        </w:r>
        <w:r w:rsidR="00335059">
          <w:rPr>
            <w:noProof/>
            <w:webHidden/>
          </w:rPr>
          <w:instrText xml:space="preserve"> PAGEREF _Toc87448293 \h </w:instrText>
        </w:r>
        <w:r w:rsidR="00335059">
          <w:rPr>
            <w:noProof/>
            <w:webHidden/>
          </w:rPr>
        </w:r>
        <w:r w:rsidR="00335059">
          <w:rPr>
            <w:noProof/>
            <w:webHidden/>
          </w:rPr>
          <w:fldChar w:fldCharType="separate"/>
        </w:r>
        <w:r w:rsidR="00335059">
          <w:rPr>
            <w:noProof/>
            <w:webHidden/>
          </w:rPr>
          <w:t>108</w:t>
        </w:r>
        <w:r w:rsidR="00335059">
          <w:rPr>
            <w:noProof/>
            <w:webHidden/>
          </w:rPr>
          <w:fldChar w:fldCharType="end"/>
        </w:r>
      </w:hyperlink>
    </w:p>
    <w:p w14:paraId="042E1FB7" w14:textId="6E327D1B"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294" w:history="1">
        <w:r w:rsidR="00335059" w:rsidRPr="00577455">
          <w:rPr>
            <w:rStyle w:val="Hyperlink"/>
            <w:noProof/>
          </w:rPr>
          <w:t>Table 14 – The Overall Performance Metrics – Toronto Dataset</w:t>
        </w:r>
        <w:r w:rsidR="00335059">
          <w:rPr>
            <w:noProof/>
            <w:webHidden/>
          </w:rPr>
          <w:tab/>
        </w:r>
        <w:r w:rsidR="00335059">
          <w:rPr>
            <w:noProof/>
            <w:webHidden/>
          </w:rPr>
          <w:fldChar w:fldCharType="begin"/>
        </w:r>
        <w:r w:rsidR="00335059">
          <w:rPr>
            <w:noProof/>
            <w:webHidden/>
          </w:rPr>
          <w:instrText xml:space="preserve"> PAGEREF _Toc87448294 \h </w:instrText>
        </w:r>
        <w:r w:rsidR="00335059">
          <w:rPr>
            <w:noProof/>
            <w:webHidden/>
          </w:rPr>
        </w:r>
        <w:r w:rsidR="00335059">
          <w:rPr>
            <w:noProof/>
            <w:webHidden/>
          </w:rPr>
          <w:fldChar w:fldCharType="separate"/>
        </w:r>
        <w:r w:rsidR="00335059">
          <w:rPr>
            <w:noProof/>
            <w:webHidden/>
          </w:rPr>
          <w:t>135</w:t>
        </w:r>
        <w:r w:rsidR="00335059">
          <w:rPr>
            <w:noProof/>
            <w:webHidden/>
          </w:rPr>
          <w:fldChar w:fldCharType="end"/>
        </w:r>
      </w:hyperlink>
    </w:p>
    <w:p w14:paraId="788360B5" w14:textId="3247444E"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295" w:history="1">
        <w:r w:rsidR="00335059" w:rsidRPr="00577455">
          <w:rPr>
            <w:rStyle w:val="Hyperlink"/>
            <w:noProof/>
          </w:rPr>
          <w:t>Table 15 - The Overall Performance Metrics – Ottawa Dataset</w:t>
        </w:r>
        <w:r w:rsidR="00335059">
          <w:rPr>
            <w:noProof/>
            <w:webHidden/>
          </w:rPr>
          <w:tab/>
        </w:r>
        <w:r w:rsidR="00335059">
          <w:rPr>
            <w:noProof/>
            <w:webHidden/>
          </w:rPr>
          <w:fldChar w:fldCharType="begin"/>
        </w:r>
        <w:r w:rsidR="00335059">
          <w:rPr>
            <w:noProof/>
            <w:webHidden/>
          </w:rPr>
          <w:instrText xml:space="preserve"> PAGEREF _Toc87448295 \h </w:instrText>
        </w:r>
        <w:r w:rsidR="00335059">
          <w:rPr>
            <w:noProof/>
            <w:webHidden/>
          </w:rPr>
        </w:r>
        <w:r w:rsidR="00335059">
          <w:rPr>
            <w:noProof/>
            <w:webHidden/>
          </w:rPr>
          <w:fldChar w:fldCharType="separate"/>
        </w:r>
        <w:r w:rsidR="00335059">
          <w:rPr>
            <w:noProof/>
            <w:webHidden/>
          </w:rPr>
          <w:t>135</w:t>
        </w:r>
        <w:r w:rsidR="00335059">
          <w:rPr>
            <w:noProof/>
            <w:webHidden/>
          </w:rPr>
          <w:fldChar w:fldCharType="end"/>
        </w:r>
      </w:hyperlink>
    </w:p>
    <w:p w14:paraId="6321E68E" w14:textId="210F0F3C"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296" w:history="1">
        <w:r w:rsidR="00335059" w:rsidRPr="00577455">
          <w:rPr>
            <w:rStyle w:val="Hyperlink"/>
            <w:noProof/>
          </w:rPr>
          <w:t>Table 16 - The Overall Performance Metrics – Saint John Dataset</w:t>
        </w:r>
        <w:r w:rsidR="00335059">
          <w:rPr>
            <w:noProof/>
            <w:webHidden/>
          </w:rPr>
          <w:tab/>
        </w:r>
        <w:r w:rsidR="00335059">
          <w:rPr>
            <w:noProof/>
            <w:webHidden/>
          </w:rPr>
          <w:fldChar w:fldCharType="begin"/>
        </w:r>
        <w:r w:rsidR="00335059">
          <w:rPr>
            <w:noProof/>
            <w:webHidden/>
          </w:rPr>
          <w:instrText xml:space="preserve"> PAGEREF _Toc87448296 \h </w:instrText>
        </w:r>
        <w:r w:rsidR="00335059">
          <w:rPr>
            <w:noProof/>
            <w:webHidden/>
          </w:rPr>
        </w:r>
        <w:r w:rsidR="00335059">
          <w:rPr>
            <w:noProof/>
            <w:webHidden/>
          </w:rPr>
          <w:fldChar w:fldCharType="separate"/>
        </w:r>
        <w:r w:rsidR="00335059">
          <w:rPr>
            <w:noProof/>
            <w:webHidden/>
          </w:rPr>
          <w:t>135</w:t>
        </w:r>
        <w:r w:rsidR="00335059">
          <w:rPr>
            <w:noProof/>
            <w:webHidden/>
          </w:rPr>
          <w:fldChar w:fldCharType="end"/>
        </w:r>
      </w:hyperlink>
    </w:p>
    <w:p w14:paraId="41310AC4" w14:textId="2696B785"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87448207"/>
      <w:r>
        <w:lastRenderedPageBreak/>
        <w:t>List of Figures</w:t>
      </w:r>
      <w:bookmarkEnd w:id="6"/>
      <w:r>
        <w:t xml:space="preserve"> </w:t>
      </w:r>
    </w:p>
    <w:p w14:paraId="37DB36D6" w14:textId="533B4CCD" w:rsidR="00335059"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87448297" w:history="1">
        <w:r w:rsidR="00335059" w:rsidRPr="00582CB8">
          <w:rPr>
            <w:rStyle w:val="Hyperlink"/>
            <w:noProof/>
          </w:rPr>
          <w:t>Figure 1 – Peak Load vs Base Load [47]</w:t>
        </w:r>
        <w:r w:rsidR="00335059">
          <w:rPr>
            <w:noProof/>
            <w:webHidden/>
          </w:rPr>
          <w:tab/>
        </w:r>
        <w:r w:rsidR="00335059">
          <w:rPr>
            <w:noProof/>
            <w:webHidden/>
          </w:rPr>
          <w:fldChar w:fldCharType="begin"/>
        </w:r>
        <w:r w:rsidR="00335059">
          <w:rPr>
            <w:noProof/>
            <w:webHidden/>
          </w:rPr>
          <w:instrText xml:space="preserve"> PAGEREF _Toc87448297 \h </w:instrText>
        </w:r>
        <w:r w:rsidR="00335059">
          <w:rPr>
            <w:noProof/>
            <w:webHidden/>
          </w:rPr>
        </w:r>
        <w:r w:rsidR="00335059">
          <w:rPr>
            <w:noProof/>
            <w:webHidden/>
          </w:rPr>
          <w:fldChar w:fldCharType="separate"/>
        </w:r>
        <w:r w:rsidR="00335059">
          <w:rPr>
            <w:noProof/>
            <w:webHidden/>
          </w:rPr>
          <w:t>11</w:t>
        </w:r>
        <w:r w:rsidR="00335059">
          <w:rPr>
            <w:noProof/>
            <w:webHidden/>
          </w:rPr>
          <w:fldChar w:fldCharType="end"/>
        </w:r>
      </w:hyperlink>
    </w:p>
    <w:p w14:paraId="6FD371AD" w14:textId="41B501F9"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298" w:history="1">
        <w:r w:rsidR="00335059" w:rsidRPr="00582CB8">
          <w:rPr>
            <w:rStyle w:val="Hyperlink"/>
            <w:noProof/>
          </w:rPr>
          <w:t>Figure 2 - The Structure of a Simple Feed-forward ANN [113]</w:t>
        </w:r>
        <w:r w:rsidR="00335059">
          <w:rPr>
            <w:noProof/>
            <w:webHidden/>
          </w:rPr>
          <w:tab/>
        </w:r>
        <w:r w:rsidR="00335059">
          <w:rPr>
            <w:noProof/>
            <w:webHidden/>
          </w:rPr>
          <w:fldChar w:fldCharType="begin"/>
        </w:r>
        <w:r w:rsidR="00335059">
          <w:rPr>
            <w:noProof/>
            <w:webHidden/>
          </w:rPr>
          <w:instrText xml:space="preserve"> PAGEREF _Toc87448298 \h </w:instrText>
        </w:r>
        <w:r w:rsidR="00335059">
          <w:rPr>
            <w:noProof/>
            <w:webHidden/>
          </w:rPr>
        </w:r>
        <w:r w:rsidR="00335059">
          <w:rPr>
            <w:noProof/>
            <w:webHidden/>
          </w:rPr>
          <w:fldChar w:fldCharType="separate"/>
        </w:r>
        <w:r w:rsidR="00335059">
          <w:rPr>
            <w:noProof/>
            <w:webHidden/>
          </w:rPr>
          <w:t>22</w:t>
        </w:r>
        <w:r w:rsidR="00335059">
          <w:rPr>
            <w:noProof/>
            <w:webHidden/>
          </w:rPr>
          <w:fldChar w:fldCharType="end"/>
        </w:r>
      </w:hyperlink>
    </w:p>
    <w:p w14:paraId="1DBCF40F" w14:textId="71067768"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299" w:history="1">
        <w:r w:rsidR="00335059" w:rsidRPr="00582CB8">
          <w:rPr>
            <w:rStyle w:val="Hyperlink"/>
            <w:noProof/>
          </w:rPr>
          <w:t>Figure 3 - The Block Diagram of the Third Generation ANNSTLF [39]</w:t>
        </w:r>
        <w:r w:rsidR="00335059">
          <w:rPr>
            <w:noProof/>
            <w:webHidden/>
          </w:rPr>
          <w:tab/>
        </w:r>
        <w:r w:rsidR="00335059">
          <w:rPr>
            <w:noProof/>
            <w:webHidden/>
          </w:rPr>
          <w:fldChar w:fldCharType="begin"/>
        </w:r>
        <w:r w:rsidR="00335059">
          <w:rPr>
            <w:noProof/>
            <w:webHidden/>
          </w:rPr>
          <w:instrText xml:space="preserve"> PAGEREF _Toc87448299 \h </w:instrText>
        </w:r>
        <w:r w:rsidR="00335059">
          <w:rPr>
            <w:noProof/>
            <w:webHidden/>
          </w:rPr>
        </w:r>
        <w:r w:rsidR="00335059">
          <w:rPr>
            <w:noProof/>
            <w:webHidden/>
          </w:rPr>
          <w:fldChar w:fldCharType="separate"/>
        </w:r>
        <w:r w:rsidR="00335059">
          <w:rPr>
            <w:noProof/>
            <w:webHidden/>
          </w:rPr>
          <w:t>23</w:t>
        </w:r>
        <w:r w:rsidR="00335059">
          <w:rPr>
            <w:noProof/>
            <w:webHidden/>
          </w:rPr>
          <w:fldChar w:fldCharType="end"/>
        </w:r>
      </w:hyperlink>
    </w:p>
    <w:p w14:paraId="74EBA0D0" w14:textId="75E22928"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00" w:history="1">
        <w:r w:rsidR="00335059" w:rsidRPr="00582CB8">
          <w:rPr>
            <w:rStyle w:val="Hyperlink"/>
            <w:noProof/>
          </w:rPr>
          <w:t>Figure 4 - A Simple Network Versus a Deep Learning Network [131]</w:t>
        </w:r>
        <w:r w:rsidR="00335059">
          <w:rPr>
            <w:noProof/>
            <w:webHidden/>
          </w:rPr>
          <w:tab/>
        </w:r>
        <w:r w:rsidR="00335059">
          <w:rPr>
            <w:noProof/>
            <w:webHidden/>
          </w:rPr>
          <w:fldChar w:fldCharType="begin"/>
        </w:r>
        <w:r w:rsidR="00335059">
          <w:rPr>
            <w:noProof/>
            <w:webHidden/>
          </w:rPr>
          <w:instrText xml:space="preserve"> PAGEREF _Toc87448300 \h </w:instrText>
        </w:r>
        <w:r w:rsidR="00335059">
          <w:rPr>
            <w:noProof/>
            <w:webHidden/>
          </w:rPr>
        </w:r>
        <w:r w:rsidR="00335059">
          <w:rPr>
            <w:noProof/>
            <w:webHidden/>
          </w:rPr>
          <w:fldChar w:fldCharType="separate"/>
        </w:r>
        <w:r w:rsidR="00335059">
          <w:rPr>
            <w:noProof/>
            <w:webHidden/>
          </w:rPr>
          <w:t>25</w:t>
        </w:r>
        <w:r w:rsidR="00335059">
          <w:rPr>
            <w:noProof/>
            <w:webHidden/>
          </w:rPr>
          <w:fldChar w:fldCharType="end"/>
        </w:r>
      </w:hyperlink>
    </w:p>
    <w:p w14:paraId="0E8542B4" w14:textId="67983774"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01" w:history="1">
        <w:r w:rsidR="00335059" w:rsidRPr="00582CB8">
          <w:rPr>
            <w:rStyle w:val="Hyperlink"/>
            <w:noProof/>
          </w:rPr>
          <w:t>Figure 5 - The Long Short-Term Memory Structure  [150]</w:t>
        </w:r>
        <w:r w:rsidR="00335059">
          <w:rPr>
            <w:noProof/>
            <w:webHidden/>
          </w:rPr>
          <w:tab/>
        </w:r>
        <w:r w:rsidR="00335059">
          <w:rPr>
            <w:noProof/>
            <w:webHidden/>
          </w:rPr>
          <w:fldChar w:fldCharType="begin"/>
        </w:r>
        <w:r w:rsidR="00335059">
          <w:rPr>
            <w:noProof/>
            <w:webHidden/>
          </w:rPr>
          <w:instrText xml:space="preserve"> PAGEREF _Toc87448301 \h </w:instrText>
        </w:r>
        <w:r w:rsidR="00335059">
          <w:rPr>
            <w:noProof/>
            <w:webHidden/>
          </w:rPr>
        </w:r>
        <w:r w:rsidR="00335059">
          <w:rPr>
            <w:noProof/>
            <w:webHidden/>
          </w:rPr>
          <w:fldChar w:fldCharType="separate"/>
        </w:r>
        <w:r w:rsidR="00335059">
          <w:rPr>
            <w:noProof/>
            <w:webHidden/>
          </w:rPr>
          <w:t>29</w:t>
        </w:r>
        <w:r w:rsidR="00335059">
          <w:rPr>
            <w:noProof/>
            <w:webHidden/>
          </w:rPr>
          <w:fldChar w:fldCharType="end"/>
        </w:r>
      </w:hyperlink>
    </w:p>
    <w:p w14:paraId="295C9FAD" w14:textId="512F0A77"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02" w:history="1">
        <w:r w:rsidR="00335059" w:rsidRPr="00582CB8">
          <w:rPr>
            <w:rStyle w:val="Hyperlink"/>
            <w:noProof/>
          </w:rPr>
          <w:t xml:space="preserve">Figure 6 - </w:t>
        </w:r>
        <w:r w:rsidR="00335059" w:rsidRPr="00582CB8">
          <w:rPr>
            <w:rStyle w:val="Hyperlink"/>
            <w:rFonts w:cstheme="minorHAnsi"/>
            <w:noProof/>
          </w:rPr>
          <w:t>An Architecture of a One-dimensional CNN for Time Series Data [164]</w:t>
        </w:r>
        <w:r w:rsidR="00335059">
          <w:rPr>
            <w:noProof/>
            <w:webHidden/>
          </w:rPr>
          <w:tab/>
        </w:r>
        <w:r w:rsidR="00335059">
          <w:rPr>
            <w:noProof/>
            <w:webHidden/>
          </w:rPr>
          <w:fldChar w:fldCharType="begin"/>
        </w:r>
        <w:r w:rsidR="00335059">
          <w:rPr>
            <w:noProof/>
            <w:webHidden/>
          </w:rPr>
          <w:instrText xml:space="preserve"> PAGEREF _Toc87448302 \h </w:instrText>
        </w:r>
        <w:r w:rsidR="00335059">
          <w:rPr>
            <w:noProof/>
            <w:webHidden/>
          </w:rPr>
        </w:r>
        <w:r w:rsidR="00335059">
          <w:rPr>
            <w:noProof/>
            <w:webHidden/>
          </w:rPr>
          <w:fldChar w:fldCharType="separate"/>
        </w:r>
        <w:r w:rsidR="00335059">
          <w:rPr>
            <w:noProof/>
            <w:webHidden/>
          </w:rPr>
          <w:t>32</w:t>
        </w:r>
        <w:r w:rsidR="00335059">
          <w:rPr>
            <w:noProof/>
            <w:webHidden/>
          </w:rPr>
          <w:fldChar w:fldCharType="end"/>
        </w:r>
      </w:hyperlink>
    </w:p>
    <w:p w14:paraId="616670BC" w14:textId="14E578A8"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03" w:history="1">
        <w:r w:rsidR="00335059" w:rsidRPr="00582CB8">
          <w:rPr>
            <w:rStyle w:val="Hyperlink"/>
            <w:noProof/>
          </w:rPr>
          <w:t>Figure 7 – The Rectified Linear Unit Activation Function [165]</w:t>
        </w:r>
        <w:r w:rsidR="00335059">
          <w:rPr>
            <w:noProof/>
            <w:webHidden/>
          </w:rPr>
          <w:tab/>
        </w:r>
        <w:r w:rsidR="00335059">
          <w:rPr>
            <w:noProof/>
            <w:webHidden/>
          </w:rPr>
          <w:fldChar w:fldCharType="begin"/>
        </w:r>
        <w:r w:rsidR="00335059">
          <w:rPr>
            <w:noProof/>
            <w:webHidden/>
          </w:rPr>
          <w:instrText xml:space="preserve"> PAGEREF _Toc87448303 \h </w:instrText>
        </w:r>
        <w:r w:rsidR="00335059">
          <w:rPr>
            <w:noProof/>
            <w:webHidden/>
          </w:rPr>
        </w:r>
        <w:r w:rsidR="00335059">
          <w:rPr>
            <w:noProof/>
            <w:webHidden/>
          </w:rPr>
          <w:fldChar w:fldCharType="separate"/>
        </w:r>
        <w:r w:rsidR="00335059">
          <w:rPr>
            <w:noProof/>
            <w:webHidden/>
          </w:rPr>
          <w:t>33</w:t>
        </w:r>
        <w:r w:rsidR="00335059">
          <w:rPr>
            <w:noProof/>
            <w:webHidden/>
          </w:rPr>
          <w:fldChar w:fldCharType="end"/>
        </w:r>
      </w:hyperlink>
    </w:p>
    <w:p w14:paraId="31FFC1AD" w14:textId="62D4DAED"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04" w:history="1">
        <w:r w:rsidR="00335059" w:rsidRPr="00582CB8">
          <w:rPr>
            <w:rStyle w:val="Hyperlink"/>
            <w:noProof/>
          </w:rPr>
          <w:t>Figure 8 – Examples of Max and Average Pooling [166]</w:t>
        </w:r>
        <w:r w:rsidR="00335059">
          <w:rPr>
            <w:noProof/>
            <w:webHidden/>
          </w:rPr>
          <w:tab/>
        </w:r>
        <w:r w:rsidR="00335059">
          <w:rPr>
            <w:noProof/>
            <w:webHidden/>
          </w:rPr>
          <w:fldChar w:fldCharType="begin"/>
        </w:r>
        <w:r w:rsidR="00335059">
          <w:rPr>
            <w:noProof/>
            <w:webHidden/>
          </w:rPr>
          <w:instrText xml:space="preserve"> PAGEREF _Toc87448304 \h </w:instrText>
        </w:r>
        <w:r w:rsidR="00335059">
          <w:rPr>
            <w:noProof/>
            <w:webHidden/>
          </w:rPr>
        </w:r>
        <w:r w:rsidR="00335059">
          <w:rPr>
            <w:noProof/>
            <w:webHidden/>
          </w:rPr>
          <w:fldChar w:fldCharType="separate"/>
        </w:r>
        <w:r w:rsidR="00335059">
          <w:rPr>
            <w:noProof/>
            <w:webHidden/>
          </w:rPr>
          <w:t>33</w:t>
        </w:r>
        <w:r w:rsidR="00335059">
          <w:rPr>
            <w:noProof/>
            <w:webHidden/>
          </w:rPr>
          <w:fldChar w:fldCharType="end"/>
        </w:r>
      </w:hyperlink>
    </w:p>
    <w:p w14:paraId="3BB5DA79" w14:textId="7CD7F198"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05" w:history="1">
        <w:r w:rsidR="00335059" w:rsidRPr="00582CB8">
          <w:rPr>
            <w:rStyle w:val="Hyperlink"/>
            <w:noProof/>
          </w:rPr>
          <w:t>Figure 9 – Load Demand Across All Datasets for 2019</w:t>
        </w:r>
        <w:r w:rsidR="00335059">
          <w:rPr>
            <w:noProof/>
            <w:webHidden/>
          </w:rPr>
          <w:tab/>
        </w:r>
        <w:r w:rsidR="00335059">
          <w:rPr>
            <w:noProof/>
            <w:webHidden/>
          </w:rPr>
          <w:fldChar w:fldCharType="begin"/>
        </w:r>
        <w:r w:rsidR="00335059">
          <w:rPr>
            <w:noProof/>
            <w:webHidden/>
          </w:rPr>
          <w:instrText xml:space="preserve"> PAGEREF _Toc87448305 \h </w:instrText>
        </w:r>
        <w:r w:rsidR="00335059">
          <w:rPr>
            <w:noProof/>
            <w:webHidden/>
          </w:rPr>
        </w:r>
        <w:r w:rsidR="00335059">
          <w:rPr>
            <w:noProof/>
            <w:webHidden/>
          </w:rPr>
          <w:fldChar w:fldCharType="separate"/>
        </w:r>
        <w:r w:rsidR="00335059">
          <w:rPr>
            <w:noProof/>
            <w:webHidden/>
          </w:rPr>
          <w:t>39</w:t>
        </w:r>
        <w:r w:rsidR="00335059">
          <w:rPr>
            <w:noProof/>
            <w:webHidden/>
          </w:rPr>
          <w:fldChar w:fldCharType="end"/>
        </w:r>
      </w:hyperlink>
    </w:p>
    <w:p w14:paraId="4A8B1884" w14:textId="14098C1A"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06" w:history="1">
        <w:r w:rsidR="00335059" w:rsidRPr="00582CB8">
          <w:rPr>
            <w:rStyle w:val="Hyperlink"/>
            <w:noProof/>
          </w:rPr>
          <w:t>Figure 10 – The Partial Autocorrelation Plot – Toronto Dataset</w:t>
        </w:r>
        <w:r w:rsidR="00335059">
          <w:rPr>
            <w:noProof/>
            <w:webHidden/>
          </w:rPr>
          <w:tab/>
        </w:r>
        <w:r w:rsidR="00335059">
          <w:rPr>
            <w:noProof/>
            <w:webHidden/>
          </w:rPr>
          <w:fldChar w:fldCharType="begin"/>
        </w:r>
        <w:r w:rsidR="00335059">
          <w:rPr>
            <w:noProof/>
            <w:webHidden/>
          </w:rPr>
          <w:instrText xml:space="preserve"> PAGEREF _Toc87448306 \h </w:instrText>
        </w:r>
        <w:r w:rsidR="00335059">
          <w:rPr>
            <w:noProof/>
            <w:webHidden/>
          </w:rPr>
        </w:r>
        <w:r w:rsidR="00335059">
          <w:rPr>
            <w:noProof/>
            <w:webHidden/>
          </w:rPr>
          <w:fldChar w:fldCharType="separate"/>
        </w:r>
        <w:r w:rsidR="00335059">
          <w:rPr>
            <w:noProof/>
            <w:webHidden/>
          </w:rPr>
          <w:t>43</w:t>
        </w:r>
        <w:r w:rsidR="00335059">
          <w:rPr>
            <w:noProof/>
            <w:webHidden/>
          </w:rPr>
          <w:fldChar w:fldCharType="end"/>
        </w:r>
      </w:hyperlink>
    </w:p>
    <w:p w14:paraId="55386182" w14:textId="335C1D52"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07" w:history="1">
        <w:r w:rsidR="00335059" w:rsidRPr="00582CB8">
          <w:rPr>
            <w:rStyle w:val="Hyperlink"/>
            <w:noProof/>
          </w:rPr>
          <w:t>Figure 11 – The Autocorrelation Plot – Toronto Dataset</w:t>
        </w:r>
        <w:r w:rsidR="00335059">
          <w:rPr>
            <w:noProof/>
            <w:webHidden/>
          </w:rPr>
          <w:tab/>
        </w:r>
        <w:r w:rsidR="00335059">
          <w:rPr>
            <w:noProof/>
            <w:webHidden/>
          </w:rPr>
          <w:fldChar w:fldCharType="begin"/>
        </w:r>
        <w:r w:rsidR="00335059">
          <w:rPr>
            <w:noProof/>
            <w:webHidden/>
          </w:rPr>
          <w:instrText xml:space="preserve"> PAGEREF _Toc87448307 \h </w:instrText>
        </w:r>
        <w:r w:rsidR="00335059">
          <w:rPr>
            <w:noProof/>
            <w:webHidden/>
          </w:rPr>
        </w:r>
        <w:r w:rsidR="00335059">
          <w:rPr>
            <w:noProof/>
            <w:webHidden/>
          </w:rPr>
          <w:fldChar w:fldCharType="separate"/>
        </w:r>
        <w:r w:rsidR="00335059">
          <w:rPr>
            <w:noProof/>
            <w:webHidden/>
          </w:rPr>
          <w:t>44</w:t>
        </w:r>
        <w:r w:rsidR="00335059">
          <w:rPr>
            <w:noProof/>
            <w:webHidden/>
          </w:rPr>
          <w:fldChar w:fldCharType="end"/>
        </w:r>
      </w:hyperlink>
    </w:p>
    <w:p w14:paraId="6F01A518" w14:textId="483B718A"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08" w:history="1">
        <w:r w:rsidR="00335059" w:rsidRPr="00582CB8">
          <w:rPr>
            <w:rStyle w:val="Hyperlink"/>
            <w:noProof/>
          </w:rPr>
          <w:t>Figure 12 – The Structure of the BLF and CLF Network</w:t>
        </w:r>
        <w:r w:rsidR="00335059">
          <w:rPr>
            <w:noProof/>
            <w:webHidden/>
          </w:rPr>
          <w:tab/>
        </w:r>
        <w:r w:rsidR="00335059">
          <w:rPr>
            <w:noProof/>
            <w:webHidden/>
          </w:rPr>
          <w:fldChar w:fldCharType="begin"/>
        </w:r>
        <w:r w:rsidR="00335059">
          <w:rPr>
            <w:noProof/>
            <w:webHidden/>
          </w:rPr>
          <w:instrText xml:space="preserve"> PAGEREF _Toc87448308 \h </w:instrText>
        </w:r>
        <w:r w:rsidR="00335059">
          <w:rPr>
            <w:noProof/>
            <w:webHidden/>
          </w:rPr>
        </w:r>
        <w:r w:rsidR="00335059">
          <w:rPr>
            <w:noProof/>
            <w:webHidden/>
          </w:rPr>
          <w:fldChar w:fldCharType="separate"/>
        </w:r>
        <w:r w:rsidR="00335059">
          <w:rPr>
            <w:noProof/>
            <w:webHidden/>
          </w:rPr>
          <w:t>45</w:t>
        </w:r>
        <w:r w:rsidR="00335059">
          <w:rPr>
            <w:noProof/>
            <w:webHidden/>
          </w:rPr>
          <w:fldChar w:fldCharType="end"/>
        </w:r>
      </w:hyperlink>
    </w:p>
    <w:p w14:paraId="2D278700" w14:textId="5E5AA2D7"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09" w:history="1">
        <w:r w:rsidR="00335059" w:rsidRPr="00582CB8">
          <w:rPr>
            <w:rStyle w:val="Hyperlink"/>
            <w:noProof/>
          </w:rPr>
          <w:t>Figure 13 - Load Demand on March 11, 2019, and CNN Forecast – Toronto Dataset</w:t>
        </w:r>
        <w:r w:rsidR="00335059">
          <w:rPr>
            <w:noProof/>
            <w:webHidden/>
          </w:rPr>
          <w:tab/>
        </w:r>
        <w:r w:rsidR="00335059">
          <w:rPr>
            <w:noProof/>
            <w:webHidden/>
          </w:rPr>
          <w:fldChar w:fldCharType="begin"/>
        </w:r>
        <w:r w:rsidR="00335059">
          <w:rPr>
            <w:noProof/>
            <w:webHidden/>
          </w:rPr>
          <w:instrText xml:space="preserve"> PAGEREF _Toc87448309 \h </w:instrText>
        </w:r>
        <w:r w:rsidR="00335059">
          <w:rPr>
            <w:noProof/>
            <w:webHidden/>
          </w:rPr>
        </w:r>
        <w:r w:rsidR="00335059">
          <w:rPr>
            <w:noProof/>
            <w:webHidden/>
          </w:rPr>
          <w:fldChar w:fldCharType="separate"/>
        </w:r>
        <w:r w:rsidR="00335059">
          <w:rPr>
            <w:noProof/>
            <w:webHidden/>
          </w:rPr>
          <w:t>48</w:t>
        </w:r>
        <w:r w:rsidR="00335059">
          <w:rPr>
            <w:noProof/>
            <w:webHidden/>
          </w:rPr>
          <w:fldChar w:fldCharType="end"/>
        </w:r>
      </w:hyperlink>
    </w:p>
    <w:p w14:paraId="6072D973" w14:textId="56CCFDBB"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10" w:history="1">
        <w:r w:rsidR="00335059" w:rsidRPr="00582CB8">
          <w:rPr>
            <w:rStyle w:val="Hyperlink"/>
            <w:noProof/>
          </w:rPr>
          <w:t>Figure 14 - Actual and Forecasted Load Demand for July 17</w:t>
        </w:r>
        <w:r w:rsidR="00335059" w:rsidRPr="00582CB8">
          <w:rPr>
            <w:rStyle w:val="Hyperlink"/>
            <w:noProof/>
            <w:vertAlign w:val="superscript"/>
          </w:rPr>
          <w:t>th</w:t>
        </w:r>
        <w:r w:rsidR="00335059" w:rsidRPr="00582CB8">
          <w:rPr>
            <w:rStyle w:val="Hyperlink"/>
            <w:noProof/>
          </w:rPr>
          <w:t xml:space="preserve"> - 21</w:t>
        </w:r>
        <w:r w:rsidR="00335059" w:rsidRPr="00582CB8">
          <w:rPr>
            <w:rStyle w:val="Hyperlink"/>
            <w:noProof/>
            <w:vertAlign w:val="superscript"/>
          </w:rPr>
          <w:t>st</w:t>
        </w:r>
        <w:r w:rsidR="00335059" w:rsidRPr="00582CB8">
          <w:rPr>
            <w:rStyle w:val="Hyperlink"/>
            <w:noProof/>
          </w:rPr>
          <w:t xml:space="preserve">   - Toronto Dataset</w:t>
        </w:r>
        <w:r w:rsidR="00335059">
          <w:rPr>
            <w:noProof/>
            <w:webHidden/>
          </w:rPr>
          <w:tab/>
        </w:r>
        <w:r w:rsidR="00335059">
          <w:rPr>
            <w:noProof/>
            <w:webHidden/>
          </w:rPr>
          <w:fldChar w:fldCharType="begin"/>
        </w:r>
        <w:r w:rsidR="00335059">
          <w:rPr>
            <w:noProof/>
            <w:webHidden/>
          </w:rPr>
          <w:instrText xml:space="preserve"> PAGEREF _Toc87448310 \h </w:instrText>
        </w:r>
        <w:r w:rsidR="00335059">
          <w:rPr>
            <w:noProof/>
            <w:webHidden/>
          </w:rPr>
        </w:r>
        <w:r w:rsidR="00335059">
          <w:rPr>
            <w:noProof/>
            <w:webHidden/>
          </w:rPr>
          <w:fldChar w:fldCharType="separate"/>
        </w:r>
        <w:r w:rsidR="00335059">
          <w:rPr>
            <w:noProof/>
            <w:webHidden/>
          </w:rPr>
          <w:t>50</w:t>
        </w:r>
        <w:r w:rsidR="00335059">
          <w:rPr>
            <w:noProof/>
            <w:webHidden/>
          </w:rPr>
          <w:fldChar w:fldCharType="end"/>
        </w:r>
      </w:hyperlink>
    </w:p>
    <w:p w14:paraId="310CF170" w14:textId="4AFB1072"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11" w:history="1">
        <w:r w:rsidR="00335059" w:rsidRPr="00582CB8">
          <w:rPr>
            <w:rStyle w:val="Hyperlink"/>
            <w:noProof/>
          </w:rPr>
          <w:t>Figure 15 - Overall Error Distribution for All Algorithms – Toronto Dataset</w:t>
        </w:r>
        <w:r w:rsidR="00335059">
          <w:rPr>
            <w:noProof/>
            <w:webHidden/>
          </w:rPr>
          <w:tab/>
        </w:r>
        <w:r w:rsidR="00335059">
          <w:rPr>
            <w:noProof/>
            <w:webHidden/>
          </w:rPr>
          <w:fldChar w:fldCharType="begin"/>
        </w:r>
        <w:r w:rsidR="00335059">
          <w:rPr>
            <w:noProof/>
            <w:webHidden/>
          </w:rPr>
          <w:instrText xml:space="preserve"> PAGEREF _Toc87448311 \h </w:instrText>
        </w:r>
        <w:r w:rsidR="00335059">
          <w:rPr>
            <w:noProof/>
            <w:webHidden/>
          </w:rPr>
        </w:r>
        <w:r w:rsidR="00335059">
          <w:rPr>
            <w:noProof/>
            <w:webHidden/>
          </w:rPr>
          <w:fldChar w:fldCharType="separate"/>
        </w:r>
        <w:r w:rsidR="00335059">
          <w:rPr>
            <w:noProof/>
            <w:webHidden/>
          </w:rPr>
          <w:t>50</w:t>
        </w:r>
        <w:r w:rsidR="00335059">
          <w:rPr>
            <w:noProof/>
            <w:webHidden/>
          </w:rPr>
          <w:fldChar w:fldCharType="end"/>
        </w:r>
      </w:hyperlink>
    </w:p>
    <w:p w14:paraId="5897154D" w14:textId="498DDF8D"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12" w:history="1">
        <w:r w:rsidR="00335059" w:rsidRPr="00582CB8">
          <w:rPr>
            <w:rStyle w:val="Hyperlink"/>
            <w:noProof/>
          </w:rPr>
          <w:t>Figure 16 - Actual and Forecasted Load Demand for July 17</w:t>
        </w:r>
        <w:r w:rsidR="00335059" w:rsidRPr="00582CB8">
          <w:rPr>
            <w:rStyle w:val="Hyperlink"/>
            <w:noProof/>
            <w:vertAlign w:val="superscript"/>
          </w:rPr>
          <w:t>th</w:t>
        </w:r>
        <w:r w:rsidR="00335059" w:rsidRPr="00582CB8">
          <w:rPr>
            <w:rStyle w:val="Hyperlink"/>
            <w:noProof/>
          </w:rPr>
          <w:t xml:space="preserve"> - 21</w:t>
        </w:r>
        <w:r w:rsidR="00335059" w:rsidRPr="00582CB8">
          <w:rPr>
            <w:rStyle w:val="Hyperlink"/>
            <w:noProof/>
            <w:vertAlign w:val="superscript"/>
          </w:rPr>
          <w:t>st</w:t>
        </w:r>
        <w:r w:rsidR="00335059" w:rsidRPr="00582CB8">
          <w:rPr>
            <w:rStyle w:val="Hyperlink"/>
            <w:noProof/>
          </w:rPr>
          <w:t xml:space="preserve">   - Ottawa Dataset</w:t>
        </w:r>
        <w:r w:rsidR="00335059">
          <w:rPr>
            <w:noProof/>
            <w:webHidden/>
          </w:rPr>
          <w:tab/>
        </w:r>
        <w:r w:rsidR="00335059">
          <w:rPr>
            <w:noProof/>
            <w:webHidden/>
          </w:rPr>
          <w:fldChar w:fldCharType="begin"/>
        </w:r>
        <w:r w:rsidR="00335059">
          <w:rPr>
            <w:noProof/>
            <w:webHidden/>
          </w:rPr>
          <w:instrText xml:space="preserve"> PAGEREF _Toc87448312 \h </w:instrText>
        </w:r>
        <w:r w:rsidR="00335059">
          <w:rPr>
            <w:noProof/>
            <w:webHidden/>
          </w:rPr>
        </w:r>
        <w:r w:rsidR="00335059">
          <w:rPr>
            <w:noProof/>
            <w:webHidden/>
          </w:rPr>
          <w:fldChar w:fldCharType="separate"/>
        </w:r>
        <w:r w:rsidR="00335059">
          <w:rPr>
            <w:noProof/>
            <w:webHidden/>
          </w:rPr>
          <w:t>52</w:t>
        </w:r>
        <w:r w:rsidR="00335059">
          <w:rPr>
            <w:noProof/>
            <w:webHidden/>
          </w:rPr>
          <w:fldChar w:fldCharType="end"/>
        </w:r>
      </w:hyperlink>
    </w:p>
    <w:p w14:paraId="37190CFB" w14:textId="4EE6E176"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13" w:history="1">
        <w:r w:rsidR="00335059" w:rsidRPr="00582CB8">
          <w:rPr>
            <w:rStyle w:val="Hyperlink"/>
            <w:noProof/>
          </w:rPr>
          <w:t>Figure 17 - Overall Error Distribution for All Algorithms – Ottawa Dataset</w:t>
        </w:r>
        <w:r w:rsidR="00335059">
          <w:rPr>
            <w:noProof/>
            <w:webHidden/>
          </w:rPr>
          <w:tab/>
        </w:r>
        <w:r w:rsidR="00335059">
          <w:rPr>
            <w:noProof/>
            <w:webHidden/>
          </w:rPr>
          <w:fldChar w:fldCharType="begin"/>
        </w:r>
        <w:r w:rsidR="00335059">
          <w:rPr>
            <w:noProof/>
            <w:webHidden/>
          </w:rPr>
          <w:instrText xml:space="preserve"> PAGEREF _Toc87448313 \h </w:instrText>
        </w:r>
        <w:r w:rsidR="00335059">
          <w:rPr>
            <w:noProof/>
            <w:webHidden/>
          </w:rPr>
        </w:r>
        <w:r w:rsidR="00335059">
          <w:rPr>
            <w:noProof/>
            <w:webHidden/>
          </w:rPr>
          <w:fldChar w:fldCharType="separate"/>
        </w:r>
        <w:r w:rsidR="00335059">
          <w:rPr>
            <w:noProof/>
            <w:webHidden/>
          </w:rPr>
          <w:t>53</w:t>
        </w:r>
        <w:r w:rsidR="00335059">
          <w:rPr>
            <w:noProof/>
            <w:webHidden/>
          </w:rPr>
          <w:fldChar w:fldCharType="end"/>
        </w:r>
      </w:hyperlink>
    </w:p>
    <w:p w14:paraId="5713C323" w14:textId="3FC96941"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14" w:history="1">
        <w:r w:rsidR="00335059" w:rsidRPr="00582CB8">
          <w:rPr>
            <w:rStyle w:val="Hyperlink"/>
            <w:noProof/>
          </w:rPr>
          <w:t>Figure 18 - Actual and Forecasted Load Demand for December 17</w:t>
        </w:r>
        <w:r w:rsidR="00335059" w:rsidRPr="00582CB8">
          <w:rPr>
            <w:rStyle w:val="Hyperlink"/>
            <w:noProof/>
            <w:vertAlign w:val="superscript"/>
          </w:rPr>
          <w:t>th</w:t>
        </w:r>
        <w:r w:rsidR="00335059" w:rsidRPr="00582CB8">
          <w:rPr>
            <w:rStyle w:val="Hyperlink"/>
            <w:noProof/>
          </w:rPr>
          <w:t xml:space="preserve"> - 21</w:t>
        </w:r>
        <w:r w:rsidR="00335059" w:rsidRPr="00582CB8">
          <w:rPr>
            <w:rStyle w:val="Hyperlink"/>
            <w:noProof/>
            <w:vertAlign w:val="superscript"/>
          </w:rPr>
          <w:t>st</w:t>
        </w:r>
        <w:r w:rsidR="00335059" w:rsidRPr="00582CB8">
          <w:rPr>
            <w:rStyle w:val="Hyperlink"/>
            <w:noProof/>
          </w:rPr>
          <w:t xml:space="preserve">   - Saint John Dataset</w:t>
        </w:r>
        <w:r w:rsidR="00335059">
          <w:rPr>
            <w:noProof/>
            <w:webHidden/>
          </w:rPr>
          <w:tab/>
        </w:r>
        <w:r w:rsidR="00335059">
          <w:rPr>
            <w:noProof/>
            <w:webHidden/>
          </w:rPr>
          <w:fldChar w:fldCharType="begin"/>
        </w:r>
        <w:r w:rsidR="00335059">
          <w:rPr>
            <w:noProof/>
            <w:webHidden/>
          </w:rPr>
          <w:instrText xml:space="preserve"> PAGEREF _Toc87448314 \h </w:instrText>
        </w:r>
        <w:r w:rsidR="00335059">
          <w:rPr>
            <w:noProof/>
            <w:webHidden/>
          </w:rPr>
        </w:r>
        <w:r w:rsidR="00335059">
          <w:rPr>
            <w:noProof/>
            <w:webHidden/>
          </w:rPr>
          <w:fldChar w:fldCharType="separate"/>
        </w:r>
        <w:r w:rsidR="00335059">
          <w:rPr>
            <w:noProof/>
            <w:webHidden/>
          </w:rPr>
          <w:t>54</w:t>
        </w:r>
        <w:r w:rsidR="00335059">
          <w:rPr>
            <w:noProof/>
            <w:webHidden/>
          </w:rPr>
          <w:fldChar w:fldCharType="end"/>
        </w:r>
      </w:hyperlink>
    </w:p>
    <w:p w14:paraId="2C31FA45" w14:textId="5BE9BBFC"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15" w:history="1">
        <w:r w:rsidR="00335059" w:rsidRPr="00582CB8">
          <w:rPr>
            <w:rStyle w:val="Hyperlink"/>
            <w:noProof/>
          </w:rPr>
          <w:t>Figure 19 - Overall Error Distribution for All Algorithms – Saint John Dataset</w:t>
        </w:r>
        <w:r w:rsidR="00335059">
          <w:rPr>
            <w:noProof/>
            <w:webHidden/>
          </w:rPr>
          <w:tab/>
        </w:r>
        <w:r w:rsidR="00335059">
          <w:rPr>
            <w:noProof/>
            <w:webHidden/>
          </w:rPr>
          <w:fldChar w:fldCharType="begin"/>
        </w:r>
        <w:r w:rsidR="00335059">
          <w:rPr>
            <w:noProof/>
            <w:webHidden/>
          </w:rPr>
          <w:instrText xml:space="preserve"> PAGEREF _Toc87448315 \h </w:instrText>
        </w:r>
        <w:r w:rsidR="00335059">
          <w:rPr>
            <w:noProof/>
            <w:webHidden/>
          </w:rPr>
        </w:r>
        <w:r w:rsidR="00335059">
          <w:rPr>
            <w:noProof/>
            <w:webHidden/>
          </w:rPr>
          <w:fldChar w:fldCharType="separate"/>
        </w:r>
        <w:r w:rsidR="00335059">
          <w:rPr>
            <w:noProof/>
            <w:webHidden/>
          </w:rPr>
          <w:t>55</w:t>
        </w:r>
        <w:r w:rsidR="00335059">
          <w:rPr>
            <w:noProof/>
            <w:webHidden/>
          </w:rPr>
          <w:fldChar w:fldCharType="end"/>
        </w:r>
      </w:hyperlink>
    </w:p>
    <w:p w14:paraId="145AF9C4" w14:textId="74AB5BCE"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16" w:history="1">
        <w:r w:rsidR="00335059" w:rsidRPr="00582CB8">
          <w:rPr>
            <w:rStyle w:val="Hyperlink"/>
            <w:noProof/>
          </w:rPr>
          <w:t>Figure 20 - The Hourly Average Demand for Each Hour - Toronto Dataset</w:t>
        </w:r>
        <w:r w:rsidR="00335059">
          <w:rPr>
            <w:noProof/>
            <w:webHidden/>
          </w:rPr>
          <w:tab/>
        </w:r>
        <w:r w:rsidR="00335059">
          <w:rPr>
            <w:noProof/>
            <w:webHidden/>
          </w:rPr>
          <w:fldChar w:fldCharType="begin"/>
        </w:r>
        <w:r w:rsidR="00335059">
          <w:rPr>
            <w:noProof/>
            <w:webHidden/>
          </w:rPr>
          <w:instrText xml:space="preserve"> PAGEREF _Toc87448316 \h </w:instrText>
        </w:r>
        <w:r w:rsidR="00335059">
          <w:rPr>
            <w:noProof/>
            <w:webHidden/>
          </w:rPr>
        </w:r>
        <w:r w:rsidR="00335059">
          <w:rPr>
            <w:noProof/>
            <w:webHidden/>
          </w:rPr>
          <w:fldChar w:fldCharType="separate"/>
        </w:r>
        <w:r w:rsidR="00335059">
          <w:rPr>
            <w:noProof/>
            <w:webHidden/>
          </w:rPr>
          <w:t>58</w:t>
        </w:r>
        <w:r w:rsidR="00335059">
          <w:rPr>
            <w:noProof/>
            <w:webHidden/>
          </w:rPr>
          <w:fldChar w:fldCharType="end"/>
        </w:r>
      </w:hyperlink>
    </w:p>
    <w:p w14:paraId="012C9FBC" w14:textId="5C4BAC3D"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17" w:history="1">
        <w:r w:rsidR="00335059" w:rsidRPr="00582CB8">
          <w:rPr>
            <w:rStyle w:val="Hyperlink"/>
            <w:noProof/>
          </w:rPr>
          <w:t>Figure 21 - Hourly MAPE for the Algorithms – Toronto Dataset</w:t>
        </w:r>
        <w:r w:rsidR="00335059">
          <w:rPr>
            <w:noProof/>
            <w:webHidden/>
          </w:rPr>
          <w:tab/>
        </w:r>
        <w:r w:rsidR="00335059">
          <w:rPr>
            <w:noProof/>
            <w:webHidden/>
          </w:rPr>
          <w:fldChar w:fldCharType="begin"/>
        </w:r>
        <w:r w:rsidR="00335059">
          <w:rPr>
            <w:noProof/>
            <w:webHidden/>
          </w:rPr>
          <w:instrText xml:space="preserve"> PAGEREF _Toc87448317 \h </w:instrText>
        </w:r>
        <w:r w:rsidR="00335059">
          <w:rPr>
            <w:noProof/>
            <w:webHidden/>
          </w:rPr>
        </w:r>
        <w:r w:rsidR="00335059">
          <w:rPr>
            <w:noProof/>
            <w:webHidden/>
          </w:rPr>
          <w:fldChar w:fldCharType="separate"/>
        </w:r>
        <w:r w:rsidR="00335059">
          <w:rPr>
            <w:noProof/>
            <w:webHidden/>
          </w:rPr>
          <w:t>59</w:t>
        </w:r>
        <w:r w:rsidR="00335059">
          <w:rPr>
            <w:noProof/>
            <w:webHidden/>
          </w:rPr>
          <w:fldChar w:fldCharType="end"/>
        </w:r>
      </w:hyperlink>
    </w:p>
    <w:p w14:paraId="27F8A65F" w14:textId="7C707707"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18" w:history="1">
        <w:r w:rsidR="00335059" w:rsidRPr="00582CB8">
          <w:rPr>
            <w:rStyle w:val="Hyperlink"/>
            <w:noProof/>
          </w:rPr>
          <w:t>Figure 22 - Hourly Error Distribution for the CNN Algorithm – Toronto Dataset</w:t>
        </w:r>
        <w:r w:rsidR="00335059">
          <w:rPr>
            <w:noProof/>
            <w:webHidden/>
          </w:rPr>
          <w:tab/>
        </w:r>
        <w:r w:rsidR="00335059">
          <w:rPr>
            <w:noProof/>
            <w:webHidden/>
          </w:rPr>
          <w:fldChar w:fldCharType="begin"/>
        </w:r>
        <w:r w:rsidR="00335059">
          <w:rPr>
            <w:noProof/>
            <w:webHidden/>
          </w:rPr>
          <w:instrText xml:space="preserve"> PAGEREF _Toc87448318 \h </w:instrText>
        </w:r>
        <w:r w:rsidR="00335059">
          <w:rPr>
            <w:noProof/>
            <w:webHidden/>
          </w:rPr>
        </w:r>
        <w:r w:rsidR="00335059">
          <w:rPr>
            <w:noProof/>
            <w:webHidden/>
          </w:rPr>
          <w:fldChar w:fldCharType="separate"/>
        </w:r>
        <w:r w:rsidR="00335059">
          <w:rPr>
            <w:noProof/>
            <w:webHidden/>
          </w:rPr>
          <w:t>59</w:t>
        </w:r>
        <w:r w:rsidR="00335059">
          <w:rPr>
            <w:noProof/>
            <w:webHidden/>
          </w:rPr>
          <w:fldChar w:fldCharType="end"/>
        </w:r>
      </w:hyperlink>
    </w:p>
    <w:p w14:paraId="09135166" w14:textId="24552095"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19" w:history="1">
        <w:r w:rsidR="00335059" w:rsidRPr="00582CB8">
          <w:rPr>
            <w:rStyle w:val="Hyperlink"/>
            <w:noProof/>
          </w:rPr>
          <w:t>Figure 23 - Hourly Error Distribution for the LSTM Algorithm – Toronto Dataset</w:t>
        </w:r>
        <w:r w:rsidR="00335059">
          <w:rPr>
            <w:noProof/>
            <w:webHidden/>
          </w:rPr>
          <w:tab/>
        </w:r>
        <w:r w:rsidR="00335059">
          <w:rPr>
            <w:noProof/>
            <w:webHidden/>
          </w:rPr>
          <w:fldChar w:fldCharType="begin"/>
        </w:r>
        <w:r w:rsidR="00335059">
          <w:rPr>
            <w:noProof/>
            <w:webHidden/>
          </w:rPr>
          <w:instrText xml:space="preserve"> PAGEREF _Toc87448319 \h </w:instrText>
        </w:r>
        <w:r w:rsidR="00335059">
          <w:rPr>
            <w:noProof/>
            <w:webHidden/>
          </w:rPr>
        </w:r>
        <w:r w:rsidR="00335059">
          <w:rPr>
            <w:noProof/>
            <w:webHidden/>
          </w:rPr>
          <w:fldChar w:fldCharType="separate"/>
        </w:r>
        <w:r w:rsidR="00335059">
          <w:rPr>
            <w:noProof/>
            <w:webHidden/>
          </w:rPr>
          <w:t>60</w:t>
        </w:r>
        <w:r w:rsidR="00335059">
          <w:rPr>
            <w:noProof/>
            <w:webHidden/>
          </w:rPr>
          <w:fldChar w:fldCharType="end"/>
        </w:r>
      </w:hyperlink>
    </w:p>
    <w:p w14:paraId="45266E97" w14:textId="187F002C"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20" w:history="1">
        <w:r w:rsidR="00335059" w:rsidRPr="00582CB8">
          <w:rPr>
            <w:rStyle w:val="Hyperlink"/>
            <w:noProof/>
          </w:rPr>
          <w:t>Figure 24 - Hourly Error Distribution for the ANN Algorithm – Toronto Dataset</w:t>
        </w:r>
        <w:r w:rsidR="00335059">
          <w:rPr>
            <w:noProof/>
            <w:webHidden/>
          </w:rPr>
          <w:tab/>
        </w:r>
        <w:r w:rsidR="00335059">
          <w:rPr>
            <w:noProof/>
            <w:webHidden/>
          </w:rPr>
          <w:fldChar w:fldCharType="begin"/>
        </w:r>
        <w:r w:rsidR="00335059">
          <w:rPr>
            <w:noProof/>
            <w:webHidden/>
          </w:rPr>
          <w:instrText xml:space="preserve"> PAGEREF _Toc87448320 \h </w:instrText>
        </w:r>
        <w:r w:rsidR="00335059">
          <w:rPr>
            <w:noProof/>
            <w:webHidden/>
          </w:rPr>
        </w:r>
        <w:r w:rsidR="00335059">
          <w:rPr>
            <w:noProof/>
            <w:webHidden/>
          </w:rPr>
          <w:fldChar w:fldCharType="separate"/>
        </w:r>
        <w:r w:rsidR="00335059">
          <w:rPr>
            <w:noProof/>
            <w:webHidden/>
          </w:rPr>
          <w:t>60</w:t>
        </w:r>
        <w:r w:rsidR="00335059">
          <w:rPr>
            <w:noProof/>
            <w:webHidden/>
          </w:rPr>
          <w:fldChar w:fldCharType="end"/>
        </w:r>
      </w:hyperlink>
    </w:p>
    <w:p w14:paraId="6E6D5F59" w14:textId="64FB2AF3"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21" w:history="1">
        <w:r w:rsidR="00335059" w:rsidRPr="00582CB8">
          <w:rPr>
            <w:rStyle w:val="Hyperlink"/>
            <w:noProof/>
          </w:rPr>
          <w:t>Figure 25 - Hourly Error Distribution for the MLR Algorithm – Toronto Dataset</w:t>
        </w:r>
        <w:r w:rsidR="00335059">
          <w:rPr>
            <w:noProof/>
            <w:webHidden/>
          </w:rPr>
          <w:tab/>
        </w:r>
        <w:r w:rsidR="00335059">
          <w:rPr>
            <w:noProof/>
            <w:webHidden/>
          </w:rPr>
          <w:fldChar w:fldCharType="begin"/>
        </w:r>
        <w:r w:rsidR="00335059">
          <w:rPr>
            <w:noProof/>
            <w:webHidden/>
          </w:rPr>
          <w:instrText xml:space="preserve"> PAGEREF _Toc87448321 \h </w:instrText>
        </w:r>
        <w:r w:rsidR="00335059">
          <w:rPr>
            <w:noProof/>
            <w:webHidden/>
          </w:rPr>
        </w:r>
        <w:r w:rsidR="00335059">
          <w:rPr>
            <w:noProof/>
            <w:webHidden/>
          </w:rPr>
          <w:fldChar w:fldCharType="separate"/>
        </w:r>
        <w:r w:rsidR="00335059">
          <w:rPr>
            <w:noProof/>
            <w:webHidden/>
          </w:rPr>
          <w:t>61</w:t>
        </w:r>
        <w:r w:rsidR="00335059">
          <w:rPr>
            <w:noProof/>
            <w:webHidden/>
          </w:rPr>
          <w:fldChar w:fldCharType="end"/>
        </w:r>
      </w:hyperlink>
    </w:p>
    <w:p w14:paraId="74EFBC3C" w14:textId="33EF1A00"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22" w:history="1">
        <w:r w:rsidR="00335059" w:rsidRPr="00582CB8">
          <w:rPr>
            <w:rStyle w:val="Hyperlink"/>
            <w:noProof/>
          </w:rPr>
          <w:t>Figure 26 - Hourly Error Distribution for the ARIMA Algorithm – Toronto Dataset</w:t>
        </w:r>
        <w:r w:rsidR="00335059">
          <w:rPr>
            <w:noProof/>
            <w:webHidden/>
          </w:rPr>
          <w:tab/>
        </w:r>
        <w:r w:rsidR="00335059">
          <w:rPr>
            <w:noProof/>
            <w:webHidden/>
          </w:rPr>
          <w:fldChar w:fldCharType="begin"/>
        </w:r>
        <w:r w:rsidR="00335059">
          <w:rPr>
            <w:noProof/>
            <w:webHidden/>
          </w:rPr>
          <w:instrText xml:space="preserve"> PAGEREF _Toc87448322 \h </w:instrText>
        </w:r>
        <w:r w:rsidR="00335059">
          <w:rPr>
            <w:noProof/>
            <w:webHidden/>
          </w:rPr>
        </w:r>
        <w:r w:rsidR="00335059">
          <w:rPr>
            <w:noProof/>
            <w:webHidden/>
          </w:rPr>
          <w:fldChar w:fldCharType="separate"/>
        </w:r>
        <w:r w:rsidR="00335059">
          <w:rPr>
            <w:noProof/>
            <w:webHidden/>
          </w:rPr>
          <w:t>61</w:t>
        </w:r>
        <w:r w:rsidR="00335059">
          <w:rPr>
            <w:noProof/>
            <w:webHidden/>
          </w:rPr>
          <w:fldChar w:fldCharType="end"/>
        </w:r>
      </w:hyperlink>
    </w:p>
    <w:p w14:paraId="2C154102" w14:textId="54A0D9A5"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23" w:history="1">
        <w:r w:rsidR="00335059" w:rsidRPr="00582CB8">
          <w:rPr>
            <w:rStyle w:val="Hyperlink"/>
            <w:noProof/>
          </w:rPr>
          <w:t>Figure 27 - Hourly Error Distribution for the SNF Algorithm – Toronto Dataset</w:t>
        </w:r>
        <w:r w:rsidR="00335059">
          <w:rPr>
            <w:noProof/>
            <w:webHidden/>
          </w:rPr>
          <w:tab/>
        </w:r>
        <w:r w:rsidR="00335059">
          <w:rPr>
            <w:noProof/>
            <w:webHidden/>
          </w:rPr>
          <w:fldChar w:fldCharType="begin"/>
        </w:r>
        <w:r w:rsidR="00335059">
          <w:rPr>
            <w:noProof/>
            <w:webHidden/>
          </w:rPr>
          <w:instrText xml:space="preserve"> PAGEREF _Toc87448323 \h </w:instrText>
        </w:r>
        <w:r w:rsidR="00335059">
          <w:rPr>
            <w:noProof/>
            <w:webHidden/>
          </w:rPr>
        </w:r>
        <w:r w:rsidR="00335059">
          <w:rPr>
            <w:noProof/>
            <w:webHidden/>
          </w:rPr>
          <w:fldChar w:fldCharType="separate"/>
        </w:r>
        <w:r w:rsidR="00335059">
          <w:rPr>
            <w:noProof/>
            <w:webHidden/>
          </w:rPr>
          <w:t>62</w:t>
        </w:r>
        <w:r w:rsidR="00335059">
          <w:rPr>
            <w:noProof/>
            <w:webHidden/>
          </w:rPr>
          <w:fldChar w:fldCharType="end"/>
        </w:r>
      </w:hyperlink>
    </w:p>
    <w:p w14:paraId="466BC344" w14:textId="6348F87E"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24" w:history="1">
        <w:r w:rsidR="00335059" w:rsidRPr="00582CB8">
          <w:rPr>
            <w:rStyle w:val="Hyperlink"/>
            <w:noProof/>
          </w:rPr>
          <w:t>Figure 28 - The Weekly Average Demand for Each Day - Toronto Dataset</w:t>
        </w:r>
        <w:r w:rsidR="00335059">
          <w:rPr>
            <w:noProof/>
            <w:webHidden/>
          </w:rPr>
          <w:tab/>
        </w:r>
        <w:r w:rsidR="00335059">
          <w:rPr>
            <w:noProof/>
            <w:webHidden/>
          </w:rPr>
          <w:fldChar w:fldCharType="begin"/>
        </w:r>
        <w:r w:rsidR="00335059">
          <w:rPr>
            <w:noProof/>
            <w:webHidden/>
          </w:rPr>
          <w:instrText xml:space="preserve"> PAGEREF _Toc87448324 \h </w:instrText>
        </w:r>
        <w:r w:rsidR="00335059">
          <w:rPr>
            <w:noProof/>
            <w:webHidden/>
          </w:rPr>
        </w:r>
        <w:r w:rsidR="00335059">
          <w:rPr>
            <w:noProof/>
            <w:webHidden/>
          </w:rPr>
          <w:fldChar w:fldCharType="separate"/>
        </w:r>
        <w:r w:rsidR="00335059">
          <w:rPr>
            <w:noProof/>
            <w:webHidden/>
          </w:rPr>
          <w:t>63</w:t>
        </w:r>
        <w:r w:rsidR="00335059">
          <w:rPr>
            <w:noProof/>
            <w:webHidden/>
          </w:rPr>
          <w:fldChar w:fldCharType="end"/>
        </w:r>
      </w:hyperlink>
    </w:p>
    <w:p w14:paraId="2F2EE3DE" w14:textId="7BBC1B81"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25" w:history="1">
        <w:r w:rsidR="00335059" w:rsidRPr="00582CB8">
          <w:rPr>
            <w:rStyle w:val="Hyperlink"/>
            <w:noProof/>
          </w:rPr>
          <w:t>Figure 29 - Daily MAPE for the Algorithms – Toronto Dataset</w:t>
        </w:r>
        <w:r w:rsidR="00335059">
          <w:rPr>
            <w:noProof/>
            <w:webHidden/>
          </w:rPr>
          <w:tab/>
        </w:r>
        <w:r w:rsidR="00335059">
          <w:rPr>
            <w:noProof/>
            <w:webHidden/>
          </w:rPr>
          <w:fldChar w:fldCharType="begin"/>
        </w:r>
        <w:r w:rsidR="00335059">
          <w:rPr>
            <w:noProof/>
            <w:webHidden/>
          </w:rPr>
          <w:instrText xml:space="preserve"> PAGEREF _Toc87448325 \h </w:instrText>
        </w:r>
        <w:r w:rsidR="00335059">
          <w:rPr>
            <w:noProof/>
            <w:webHidden/>
          </w:rPr>
        </w:r>
        <w:r w:rsidR="00335059">
          <w:rPr>
            <w:noProof/>
            <w:webHidden/>
          </w:rPr>
          <w:fldChar w:fldCharType="separate"/>
        </w:r>
        <w:r w:rsidR="00335059">
          <w:rPr>
            <w:noProof/>
            <w:webHidden/>
          </w:rPr>
          <w:t>64</w:t>
        </w:r>
        <w:r w:rsidR="00335059">
          <w:rPr>
            <w:noProof/>
            <w:webHidden/>
          </w:rPr>
          <w:fldChar w:fldCharType="end"/>
        </w:r>
      </w:hyperlink>
    </w:p>
    <w:p w14:paraId="34E87F29" w14:textId="45BB5EA8"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26" w:history="1">
        <w:r w:rsidR="00335059" w:rsidRPr="00582CB8">
          <w:rPr>
            <w:rStyle w:val="Hyperlink"/>
            <w:noProof/>
          </w:rPr>
          <w:t>Figure 30 - Daily Error Distribution for the CNN Algorithm – Toronto Dataset</w:t>
        </w:r>
        <w:r w:rsidR="00335059">
          <w:rPr>
            <w:noProof/>
            <w:webHidden/>
          </w:rPr>
          <w:tab/>
        </w:r>
        <w:r w:rsidR="00335059">
          <w:rPr>
            <w:noProof/>
            <w:webHidden/>
          </w:rPr>
          <w:fldChar w:fldCharType="begin"/>
        </w:r>
        <w:r w:rsidR="00335059">
          <w:rPr>
            <w:noProof/>
            <w:webHidden/>
          </w:rPr>
          <w:instrText xml:space="preserve"> PAGEREF _Toc87448326 \h </w:instrText>
        </w:r>
        <w:r w:rsidR="00335059">
          <w:rPr>
            <w:noProof/>
            <w:webHidden/>
          </w:rPr>
        </w:r>
        <w:r w:rsidR="00335059">
          <w:rPr>
            <w:noProof/>
            <w:webHidden/>
          </w:rPr>
          <w:fldChar w:fldCharType="separate"/>
        </w:r>
        <w:r w:rsidR="00335059">
          <w:rPr>
            <w:noProof/>
            <w:webHidden/>
          </w:rPr>
          <w:t>64</w:t>
        </w:r>
        <w:r w:rsidR="00335059">
          <w:rPr>
            <w:noProof/>
            <w:webHidden/>
          </w:rPr>
          <w:fldChar w:fldCharType="end"/>
        </w:r>
      </w:hyperlink>
    </w:p>
    <w:p w14:paraId="5663149F" w14:textId="6A31063E"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27" w:history="1">
        <w:r w:rsidR="00335059" w:rsidRPr="00582CB8">
          <w:rPr>
            <w:rStyle w:val="Hyperlink"/>
            <w:noProof/>
          </w:rPr>
          <w:t>Figure 31 - Daily Error Distribution for the LSTM Algorithm – Toronto Dataset</w:t>
        </w:r>
        <w:r w:rsidR="00335059">
          <w:rPr>
            <w:noProof/>
            <w:webHidden/>
          </w:rPr>
          <w:tab/>
        </w:r>
        <w:r w:rsidR="00335059">
          <w:rPr>
            <w:noProof/>
            <w:webHidden/>
          </w:rPr>
          <w:fldChar w:fldCharType="begin"/>
        </w:r>
        <w:r w:rsidR="00335059">
          <w:rPr>
            <w:noProof/>
            <w:webHidden/>
          </w:rPr>
          <w:instrText xml:space="preserve"> PAGEREF _Toc87448327 \h </w:instrText>
        </w:r>
        <w:r w:rsidR="00335059">
          <w:rPr>
            <w:noProof/>
            <w:webHidden/>
          </w:rPr>
        </w:r>
        <w:r w:rsidR="00335059">
          <w:rPr>
            <w:noProof/>
            <w:webHidden/>
          </w:rPr>
          <w:fldChar w:fldCharType="separate"/>
        </w:r>
        <w:r w:rsidR="00335059">
          <w:rPr>
            <w:noProof/>
            <w:webHidden/>
          </w:rPr>
          <w:t>65</w:t>
        </w:r>
        <w:r w:rsidR="00335059">
          <w:rPr>
            <w:noProof/>
            <w:webHidden/>
          </w:rPr>
          <w:fldChar w:fldCharType="end"/>
        </w:r>
      </w:hyperlink>
    </w:p>
    <w:p w14:paraId="321AF19A" w14:textId="1304F98E"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28" w:history="1">
        <w:r w:rsidR="00335059" w:rsidRPr="00582CB8">
          <w:rPr>
            <w:rStyle w:val="Hyperlink"/>
            <w:noProof/>
          </w:rPr>
          <w:t>Figure 32 - Daily Error Distribution for the ANN Algorithm – Toronto Dataset</w:t>
        </w:r>
        <w:r w:rsidR="00335059">
          <w:rPr>
            <w:noProof/>
            <w:webHidden/>
          </w:rPr>
          <w:tab/>
        </w:r>
        <w:r w:rsidR="00335059">
          <w:rPr>
            <w:noProof/>
            <w:webHidden/>
          </w:rPr>
          <w:fldChar w:fldCharType="begin"/>
        </w:r>
        <w:r w:rsidR="00335059">
          <w:rPr>
            <w:noProof/>
            <w:webHidden/>
          </w:rPr>
          <w:instrText xml:space="preserve"> PAGEREF _Toc87448328 \h </w:instrText>
        </w:r>
        <w:r w:rsidR="00335059">
          <w:rPr>
            <w:noProof/>
            <w:webHidden/>
          </w:rPr>
        </w:r>
        <w:r w:rsidR="00335059">
          <w:rPr>
            <w:noProof/>
            <w:webHidden/>
          </w:rPr>
          <w:fldChar w:fldCharType="separate"/>
        </w:r>
        <w:r w:rsidR="00335059">
          <w:rPr>
            <w:noProof/>
            <w:webHidden/>
          </w:rPr>
          <w:t>65</w:t>
        </w:r>
        <w:r w:rsidR="00335059">
          <w:rPr>
            <w:noProof/>
            <w:webHidden/>
          </w:rPr>
          <w:fldChar w:fldCharType="end"/>
        </w:r>
      </w:hyperlink>
    </w:p>
    <w:p w14:paraId="4EB3729E" w14:textId="692EB1E9"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29" w:history="1">
        <w:r w:rsidR="00335059" w:rsidRPr="00582CB8">
          <w:rPr>
            <w:rStyle w:val="Hyperlink"/>
            <w:noProof/>
          </w:rPr>
          <w:t>Figure 33 - Daily Error Distribution for the MLR Algorithm – Toronto Dataset</w:t>
        </w:r>
        <w:r w:rsidR="00335059">
          <w:rPr>
            <w:noProof/>
            <w:webHidden/>
          </w:rPr>
          <w:tab/>
        </w:r>
        <w:r w:rsidR="00335059">
          <w:rPr>
            <w:noProof/>
            <w:webHidden/>
          </w:rPr>
          <w:fldChar w:fldCharType="begin"/>
        </w:r>
        <w:r w:rsidR="00335059">
          <w:rPr>
            <w:noProof/>
            <w:webHidden/>
          </w:rPr>
          <w:instrText xml:space="preserve"> PAGEREF _Toc87448329 \h </w:instrText>
        </w:r>
        <w:r w:rsidR="00335059">
          <w:rPr>
            <w:noProof/>
            <w:webHidden/>
          </w:rPr>
        </w:r>
        <w:r w:rsidR="00335059">
          <w:rPr>
            <w:noProof/>
            <w:webHidden/>
          </w:rPr>
          <w:fldChar w:fldCharType="separate"/>
        </w:r>
        <w:r w:rsidR="00335059">
          <w:rPr>
            <w:noProof/>
            <w:webHidden/>
          </w:rPr>
          <w:t>66</w:t>
        </w:r>
        <w:r w:rsidR="00335059">
          <w:rPr>
            <w:noProof/>
            <w:webHidden/>
          </w:rPr>
          <w:fldChar w:fldCharType="end"/>
        </w:r>
      </w:hyperlink>
    </w:p>
    <w:p w14:paraId="5540F0C9" w14:textId="2EB0A60C"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30" w:history="1">
        <w:r w:rsidR="00335059" w:rsidRPr="00582CB8">
          <w:rPr>
            <w:rStyle w:val="Hyperlink"/>
            <w:noProof/>
          </w:rPr>
          <w:t>Figure 34 - Daily Error Distribution for the ARIMA Algorithm – Toronto Dataset</w:t>
        </w:r>
        <w:r w:rsidR="00335059">
          <w:rPr>
            <w:noProof/>
            <w:webHidden/>
          </w:rPr>
          <w:tab/>
        </w:r>
        <w:r w:rsidR="00335059">
          <w:rPr>
            <w:noProof/>
            <w:webHidden/>
          </w:rPr>
          <w:fldChar w:fldCharType="begin"/>
        </w:r>
        <w:r w:rsidR="00335059">
          <w:rPr>
            <w:noProof/>
            <w:webHidden/>
          </w:rPr>
          <w:instrText xml:space="preserve"> PAGEREF _Toc87448330 \h </w:instrText>
        </w:r>
        <w:r w:rsidR="00335059">
          <w:rPr>
            <w:noProof/>
            <w:webHidden/>
          </w:rPr>
        </w:r>
        <w:r w:rsidR="00335059">
          <w:rPr>
            <w:noProof/>
            <w:webHidden/>
          </w:rPr>
          <w:fldChar w:fldCharType="separate"/>
        </w:r>
        <w:r w:rsidR="00335059">
          <w:rPr>
            <w:noProof/>
            <w:webHidden/>
          </w:rPr>
          <w:t>66</w:t>
        </w:r>
        <w:r w:rsidR="00335059">
          <w:rPr>
            <w:noProof/>
            <w:webHidden/>
          </w:rPr>
          <w:fldChar w:fldCharType="end"/>
        </w:r>
      </w:hyperlink>
    </w:p>
    <w:p w14:paraId="3762439C" w14:textId="229B289E"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31" w:history="1">
        <w:r w:rsidR="00335059" w:rsidRPr="00582CB8">
          <w:rPr>
            <w:rStyle w:val="Hyperlink"/>
            <w:noProof/>
          </w:rPr>
          <w:t>Figure 35 - Daily Error Distribution for the SNF Algorithm – Toronto Dataset</w:t>
        </w:r>
        <w:r w:rsidR="00335059">
          <w:rPr>
            <w:noProof/>
            <w:webHidden/>
          </w:rPr>
          <w:tab/>
        </w:r>
        <w:r w:rsidR="00335059">
          <w:rPr>
            <w:noProof/>
            <w:webHidden/>
          </w:rPr>
          <w:fldChar w:fldCharType="begin"/>
        </w:r>
        <w:r w:rsidR="00335059">
          <w:rPr>
            <w:noProof/>
            <w:webHidden/>
          </w:rPr>
          <w:instrText xml:space="preserve"> PAGEREF _Toc87448331 \h </w:instrText>
        </w:r>
        <w:r w:rsidR="00335059">
          <w:rPr>
            <w:noProof/>
            <w:webHidden/>
          </w:rPr>
        </w:r>
        <w:r w:rsidR="00335059">
          <w:rPr>
            <w:noProof/>
            <w:webHidden/>
          </w:rPr>
          <w:fldChar w:fldCharType="separate"/>
        </w:r>
        <w:r w:rsidR="00335059">
          <w:rPr>
            <w:noProof/>
            <w:webHidden/>
          </w:rPr>
          <w:t>67</w:t>
        </w:r>
        <w:r w:rsidR="00335059">
          <w:rPr>
            <w:noProof/>
            <w:webHidden/>
          </w:rPr>
          <w:fldChar w:fldCharType="end"/>
        </w:r>
      </w:hyperlink>
    </w:p>
    <w:p w14:paraId="4FC8836C" w14:textId="79C81DA9"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32" w:history="1">
        <w:r w:rsidR="00335059" w:rsidRPr="00582CB8">
          <w:rPr>
            <w:rStyle w:val="Hyperlink"/>
            <w:noProof/>
          </w:rPr>
          <w:t>Figure 36 - The Monthly Average Demand for Each Month – Toronto Dataset</w:t>
        </w:r>
        <w:r w:rsidR="00335059">
          <w:rPr>
            <w:noProof/>
            <w:webHidden/>
          </w:rPr>
          <w:tab/>
        </w:r>
        <w:r w:rsidR="00335059">
          <w:rPr>
            <w:noProof/>
            <w:webHidden/>
          </w:rPr>
          <w:fldChar w:fldCharType="begin"/>
        </w:r>
        <w:r w:rsidR="00335059">
          <w:rPr>
            <w:noProof/>
            <w:webHidden/>
          </w:rPr>
          <w:instrText xml:space="preserve"> PAGEREF _Toc87448332 \h </w:instrText>
        </w:r>
        <w:r w:rsidR="00335059">
          <w:rPr>
            <w:noProof/>
            <w:webHidden/>
          </w:rPr>
        </w:r>
        <w:r w:rsidR="00335059">
          <w:rPr>
            <w:noProof/>
            <w:webHidden/>
          </w:rPr>
          <w:fldChar w:fldCharType="separate"/>
        </w:r>
        <w:r w:rsidR="00335059">
          <w:rPr>
            <w:noProof/>
            <w:webHidden/>
          </w:rPr>
          <w:t>68</w:t>
        </w:r>
        <w:r w:rsidR="00335059">
          <w:rPr>
            <w:noProof/>
            <w:webHidden/>
          </w:rPr>
          <w:fldChar w:fldCharType="end"/>
        </w:r>
      </w:hyperlink>
    </w:p>
    <w:p w14:paraId="5A66B893" w14:textId="2B469F11"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33" w:history="1">
        <w:r w:rsidR="00335059" w:rsidRPr="00582CB8">
          <w:rPr>
            <w:rStyle w:val="Hyperlink"/>
            <w:noProof/>
          </w:rPr>
          <w:t>Figure 37 - Monthly MAPE for Each Algorithm – Toronto Dataset</w:t>
        </w:r>
        <w:r w:rsidR="00335059">
          <w:rPr>
            <w:noProof/>
            <w:webHidden/>
          </w:rPr>
          <w:tab/>
        </w:r>
        <w:r w:rsidR="00335059">
          <w:rPr>
            <w:noProof/>
            <w:webHidden/>
          </w:rPr>
          <w:fldChar w:fldCharType="begin"/>
        </w:r>
        <w:r w:rsidR="00335059">
          <w:rPr>
            <w:noProof/>
            <w:webHidden/>
          </w:rPr>
          <w:instrText xml:space="preserve"> PAGEREF _Toc87448333 \h </w:instrText>
        </w:r>
        <w:r w:rsidR="00335059">
          <w:rPr>
            <w:noProof/>
            <w:webHidden/>
          </w:rPr>
        </w:r>
        <w:r w:rsidR="00335059">
          <w:rPr>
            <w:noProof/>
            <w:webHidden/>
          </w:rPr>
          <w:fldChar w:fldCharType="separate"/>
        </w:r>
        <w:r w:rsidR="00335059">
          <w:rPr>
            <w:noProof/>
            <w:webHidden/>
          </w:rPr>
          <w:t>69</w:t>
        </w:r>
        <w:r w:rsidR="00335059">
          <w:rPr>
            <w:noProof/>
            <w:webHidden/>
          </w:rPr>
          <w:fldChar w:fldCharType="end"/>
        </w:r>
      </w:hyperlink>
    </w:p>
    <w:p w14:paraId="31C3C049" w14:textId="5D106E3B"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34" w:history="1">
        <w:r w:rsidR="00335059" w:rsidRPr="00582CB8">
          <w:rPr>
            <w:rStyle w:val="Hyperlink"/>
            <w:noProof/>
          </w:rPr>
          <w:t>Figure 38 - Monthly Error Distribution for CNN Algorithm – Toronto Dataset</w:t>
        </w:r>
        <w:r w:rsidR="00335059">
          <w:rPr>
            <w:noProof/>
            <w:webHidden/>
          </w:rPr>
          <w:tab/>
        </w:r>
        <w:r w:rsidR="00335059">
          <w:rPr>
            <w:noProof/>
            <w:webHidden/>
          </w:rPr>
          <w:fldChar w:fldCharType="begin"/>
        </w:r>
        <w:r w:rsidR="00335059">
          <w:rPr>
            <w:noProof/>
            <w:webHidden/>
          </w:rPr>
          <w:instrText xml:space="preserve"> PAGEREF _Toc87448334 \h </w:instrText>
        </w:r>
        <w:r w:rsidR="00335059">
          <w:rPr>
            <w:noProof/>
            <w:webHidden/>
          </w:rPr>
        </w:r>
        <w:r w:rsidR="00335059">
          <w:rPr>
            <w:noProof/>
            <w:webHidden/>
          </w:rPr>
          <w:fldChar w:fldCharType="separate"/>
        </w:r>
        <w:r w:rsidR="00335059">
          <w:rPr>
            <w:noProof/>
            <w:webHidden/>
          </w:rPr>
          <w:t>70</w:t>
        </w:r>
        <w:r w:rsidR="00335059">
          <w:rPr>
            <w:noProof/>
            <w:webHidden/>
          </w:rPr>
          <w:fldChar w:fldCharType="end"/>
        </w:r>
      </w:hyperlink>
    </w:p>
    <w:p w14:paraId="3DB4850A" w14:textId="3B0CF580"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35" w:history="1">
        <w:r w:rsidR="00335059" w:rsidRPr="00582CB8">
          <w:rPr>
            <w:rStyle w:val="Hyperlink"/>
            <w:noProof/>
          </w:rPr>
          <w:t>Figure 39 - Monthly Error Distribution for LSTM Algorithm – Toronto Dataset</w:t>
        </w:r>
        <w:r w:rsidR="00335059">
          <w:rPr>
            <w:noProof/>
            <w:webHidden/>
          </w:rPr>
          <w:tab/>
        </w:r>
        <w:r w:rsidR="00335059">
          <w:rPr>
            <w:noProof/>
            <w:webHidden/>
          </w:rPr>
          <w:fldChar w:fldCharType="begin"/>
        </w:r>
        <w:r w:rsidR="00335059">
          <w:rPr>
            <w:noProof/>
            <w:webHidden/>
          </w:rPr>
          <w:instrText xml:space="preserve"> PAGEREF _Toc87448335 \h </w:instrText>
        </w:r>
        <w:r w:rsidR="00335059">
          <w:rPr>
            <w:noProof/>
            <w:webHidden/>
          </w:rPr>
        </w:r>
        <w:r w:rsidR="00335059">
          <w:rPr>
            <w:noProof/>
            <w:webHidden/>
          </w:rPr>
          <w:fldChar w:fldCharType="separate"/>
        </w:r>
        <w:r w:rsidR="00335059">
          <w:rPr>
            <w:noProof/>
            <w:webHidden/>
          </w:rPr>
          <w:t>70</w:t>
        </w:r>
        <w:r w:rsidR="00335059">
          <w:rPr>
            <w:noProof/>
            <w:webHidden/>
          </w:rPr>
          <w:fldChar w:fldCharType="end"/>
        </w:r>
      </w:hyperlink>
    </w:p>
    <w:p w14:paraId="5160A646" w14:textId="34BA4D82"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36" w:history="1">
        <w:r w:rsidR="00335059" w:rsidRPr="00582CB8">
          <w:rPr>
            <w:rStyle w:val="Hyperlink"/>
            <w:noProof/>
          </w:rPr>
          <w:t>Figure 40 - Monthly Error Distribution for ANN Algorithm– Toronto Dataset</w:t>
        </w:r>
        <w:r w:rsidR="00335059">
          <w:rPr>
            <w:noProof/>
            <w:webHidden/>
          </w:rPr>
          <w:tab/>
        </w:r>
        <w:r w:rsidR="00335059">
          <w:rPr>
            <w:noProof/>
            <w:webHidden/>
          </w:rPr>
          <w:fldChar w:fldCharType="begin"/>
        </w:r>
        <w:r w:rsidR="00335059">
          <w:rPr>
            <w:noProof/>
            <w:webHidden/>
          </w:rPr>
          <w:instrText xml:space="preserve"> PAGEREF _Toc87448336 \h </w:instrText>
        </w:r>
        <w:r w:rsidR="00335059">
          <w:rPr>
            <w:noProof/>
            <w:webHidden/>
          </w:rPr>
        </w:r>
        <w:r w:rsidR="00335059">
          <w:rPr>
            <w:noProof/>
            <w:webHidden/>
          </w:rPr>
          <w:fldChar w:fldCharType="separate"/>
        </w:r>
        <w:r w:rsidR="00335059">
          <w:rPr>
            <w:noProof/>
            <w:webHidden/>
          </w:rPr>
          <w:t>71</w:t>
        </w:r>
        <w:r w:rsidR="00335059">
          <w:rPr>
            <w:noProof/>
            <w:webHidden/>
          </w:rPr>
          <w:fldChar w:fldCharType="end"/>
        </w:r>
      </w:hyperlink>
    </w:p>
    <w:p w14:paraId="03D7BCE0" w14:textId="2A8C5AFA"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37" w:history="1">
        <w:r w:rsidR="00335059" w:rsidRPr="00582CB8">
          <w:rPr>
            <w:rStyle w:val="Hyperlink"/>
            <w:noProof/>
          </w:rPr>
          <w:t>Figure 41 - Monthly Error Distribution for MLR Algorithm– Toronto Dataset</w:t>
        </w:r>
        <w:r w:rsidR="00335059">
          <w:rPr>
            <w:noProof/>
            <w:webHidden/>
          </w:rPr>
          <w:tab/>
        </w:r>
        <w:r w:rsidR="00335059">
          <w:rPr>
            <w:noProof/>
            <w:webHidden/>
          </w:rPr>
          <w:fldChar w:fldCharType="begin"/>
        </w:r>
        <w:r w:rsidR="00335059">
          <w:rPr>
            <w:noProof/>
            <w:webHidden/>
          </w:rPr>
          <w:instrText xml:space="preserve"> PAGEREF _Toc87448337 \h </w:instrText>
        </w:r>
        <w:r w:rsidR="00335059">
          <w:rPr>
            <w:noProof/>
            <w:webHidden/>
          </w:rPr>
        </w:r>
        <w:r w:rsidR="00335059">
          <w:rPr>
            <w:noProof/>
            <w:webHidden/>
          </w:rPr>
          <w:fldChar w:fldCharType="separate"/>
        </w:r>
        <w:r w:rsidR="00335059">
          <w:rPr>
            <w:noProof/>
            <w:webHidden/>
          </w:rPr>
          <w:t>71</w:t>
        </w:r>
        <w:r w:rsidR="00335059">
          <w:rPr>
            <w:noProof/>
            <w:webHidden/>
          </w:rPr>
          <w:fldChar w:fldCharType="end"/>
        </w:r>
      </w:hyperlink>
    </w:p>
    <w:p w14:paraId="06759101" w14:textId="7DC263D3"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38" w:history="1">
        <w:r w:rsidR="00335059" w:rsidRPr="00582CB8">
          <w:rPr>
            <w:rStyle w:val="Hyperlink"/>
            <w:noProof/>
          </w:rPr>
          <w:t>Figure 42 - Monthly Error Distribution for ARIMA Algorithm– Toronto Dataset</w:t>
        </w:r>
        <w:r w:rsidR="00335059">
          <w:rPr>
            <w:noProof/>
            <w:webHidden/>
          </w:rPr>
          <w:tab/>
        </w:r>
        <w:r w:rsidR="00335059">
          <w:rPr>
            <w:noProof/>
            <w:webHidden/>
          </w:rPr>
          <w:fldChar w:fldCharType="begin"/>
        </w:r>
        <w:r w:rsidR="00335059">
          <w:rPr>
            <w:noProof/>
            <w:webHidden/>
          </w:rPr>
          <w:instrText xml:space="preserve"> PAGEREF _Toc87448338 \h </w:instrText>
        </w:r>
        <w:r w:rsidR="00335059">
          <w:rPr>
            <w:noProof/>
            <w:webHidden/>
          </w:rPr>
        </w:r>
        <w:r w:rsidR="00335059">
          <w:rPr>
            <w:noProof/>
            <w:webHidden/>
          </w:rPr>
          <w:fldChar w:fldCharType="separate"/>
        </w:r>
        <w:r w:rsidR="00335059">
          <w:rPr>
            <w:noProof/>
            <w:webHidden/>
          </w:rPr>
          <w:t>72</w:t>
        </w:r>
        <w:r w:rsidR="00335059">
          <w:rPr>
            <w:noProof/>
            <w:webHidden/>
          </w:rPr>
          <w:fldChar w:fldCharType="end"/>
        </w:r>
      </w:hyperlink>
    </w:p>
    <w:p w14:paraId="67488C9B" w14:textId="706DE2E9"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39" w:history="1">
        <w:r w:rsidR="00335059" w:rsidRPr="00582CB8">
          <w:rPr>
            <w:rStyle w:val="Hyperlink"/>
            <w:noProof/>
          </w:rPr>
          <w:t>Figure 43 - Monthly Error Distribution for SNF Algorithm– Toronto Dataset</w:t>
        </w:r>
        <w:r w:rsidR="00335059">
          <w:rPr>
            <w:noProof/>
            <w:webHidden/>
          </w:rPr>
          <w:tab/>
        </w:r>
        <w:r w:rsidR="00335059">
          <w:rPr>
            <w:noProof/>
            <w:webHidden/>
          </w:rPr>
          <w:fldChar w:fldCharType="begin"/>
        </w:r>
        <w:r w:rsidR="00335059">
          <w:rPr>
            <w:noProof/>
            <w:webHidden/>
          </w:rPr>
          <w:instrText xml:space="preserve"> PAGEREF _Toc87448339 \h </w:instrText>
        </w:r>
        <w:r w:rsidR="00335059">
          <w:rPr>
            <w:noProof/>
            <w:webHidden/>
          </w:rPr>
        </w:r>
        <w:r w:rsidR="00335059">
          <w:rPr>
            <w:noProof/>
            <w:webHidden/>
          </w:rPr>
          <w:fldChar w:fldCharType="separate"/>
        </w:r>
        <w:r w:rsidR="00335059">
          <w:rPr>
            <w:noProof/>
            <w:webHidden/>
          </w:rPr>
          <w:t>72</w:t>
        </w:r>
        <w:r w:rsidR="00335059">
          <w:rPr>
            <w:noProof/>
            <w:webHidden/>
          </w:rPr>
          <w:fldChar w:fldCharType="end"/>
        </w:r>
      </w:hyperlink>
    </w:p>
    <w:p w14:paraId="65470DD1" w14:textId="10BE85E8"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40" w:history="1">
        <w:r w:rsidR="00335059" w:rsidRPr="00582CB8">
          <w:rPr>
            <w:rStyle w:val="Hyperlink"/>
            <w:noProof/>
          </w:rPr>
          <w:t>Figure 44 - Scatter Plot of Load Demand versus Temperature – Toronto Dataset</w:t>
        </w:r>
        <w:r w:rsidR="00335059">
          <w:rPr>
            <w:noProof/>
            <w:webHidden/>
          </w:rPr>
          <w:tab/>
        </w:r>
        <w:r w:rsidR="00335059">
          <w:rPr>
            <w:noProof/>
            <w:webHidden/>
          </w:rPr>
          <w:fldChar w:fldCharType="begin"/>
        </w:r>
        <w:r w:rsidR="00335059">
          <w:rPr>
            <w:noProof/>
            <w:webHidden/>
          </w:rPr>
          <w:instrText xml:space="preserve"> PAGEREF _Toc87448340 \h </w:instrText>
        </w:r>
        <w:r w:rsidR="00335059">
          <w:rPr>
            <w:noProof/>
            <w:webHidden/>
          </w:rPr>
        </w:r>
        <w:r w:rsidR="00335059">
          <w:rPr>
            <w:noProof/>
            <w:webHidden/>
          </w:rPr>
          <w:fldChar w:fldCharType="separate"/>
        </w:r>
        <w:r w:rsidR="00335059">
          <w:rPr>
            <w:noProof/>
            <w:webHidden/>
          </w:rPr>
          <w:t>74</w:t>
        </w:r>
        <w:r w:rsidR="00335059">
          <w:rPr>
            <w:noProof/>
            <w:webHidden/>
          </w:rPr>
          <w:fldChar w:fldCharType="end"/>
        </w:r>
      </w:hyperlink>
    </w:p>
    <w:p w14:paraId="71EA0043" w14:textId="19BF9DB6"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41" w:history="1">
        <w:r w:rsidR="00335059" w:rsidRPr="00582CB8">
          <w:rPr>
            <w:rStyle w:val="Hyperlink"/>
            <w:noProof/>
          </w:rPr>
          <w:t>Figure 45 - The Hourly Average Demand for Each Hour - Ottawa Dataset</w:t>
        </w:r>
        <w:r w:rsidR="00335059">
          <w:rPr>
            <w:noProof/>
            <w:webHidden/>
          </w:rPr>
          <w:tab/>
        </w:r>
        <w:r w:rsidR="00335059">
          <w:rPr>
            <w:noProof/>
            <w:webHidden/>
          </w:rPr>
          <w:fldChar w:fldCharType="begin"/>
        </w:r>
        <w:r w:rsidR="00335059">
          <w:rPr>
            <w:noProof/>
            <w:webHidden/>
          </w:rPr>
          <w:instrText xml:space="preserve"> PAGEREF _Toc87448341 \h </w:instrText>
        </w:r>
        <w:r w:rsidR="00335059">
          <w:rPr>
            <w:noProof/>
            <w:webHidden/>
          </w:rPr>
        </w:r>
        <w:r w:rsidR="00335059">
          <w:rPr>
            <w:noProof/>
            <w:webHidden/>
          </w:rPr>
          <w:fldChar w:fldCharType="separate"/>
        </w:r>
        <w:r w:rsidR="00335059">
          <w:rPr>
            <w:noProof/>
            <w:webHidden/>
          </w:rPr>
          <w:t>76</w:t>
        </w:r>
        <w:r w:rsidR="00335059">
          <w:rPr>
            <w:noProof/>
            <w:webHidden/>
          </w:rPr>
          <w:fldChar w:fldCharType="end"/>
        </w:r>
      </w:hyperlink>
    </w:p>
    <w:p w14:paraId="3918F56A" w14:textId="75994086"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42" w:history="1">
        <w:r w:rsidR="00335059" w:rsidRPr="00582CB8">
          <w:rPr>
            <w:rStyle w:val="Hyperlink"/>
            <w:noProof/>
          </w:rPr>
          <w:t>Figure 46 - Hourly MAPE for the Algorithms - Ottawa Dataset</w:t>
        </w:r>
        <w:r w:rsidR="00335059">
          <w:rPr>
            <w:noProof/>
            <w:webHidden/>
          </w:rPr>
          <w:tab/>
        </w:r>
        <w:r w:rsidR="00335059">
          <w:rPr>
            <w:noProof/>
            <w:webHidden/>
          </w:rPr>
          <w:fldChar w:fldCharType="begin"/>
        </w:r>
        <w:r w:rsidR="00335059">
          <w:rPr>
            <w:noProof/>
            <w:webHidden/>
          </w:rPr>
          <w:instrText xml:space="preserve"> PAGEREF _Toc87448342 \h </w:instrText>
        </w:r>
        <w:r w:rsidR="00335059">
          <w:rPr>
            <w:noProof/>
            <w:webHidden/>
          </w:rPr>
        </w:r>
        <w:r w:rsidR="00335059">
          <w:rPr>
            <w:noProof/>
            <w:webHidden/>
          </w:rPr>
          <w:fldChar w:fldCharType="separate"/>
        </w:r>
        <w:r w:rsidR="00335059">
          <w:rPr>
            <w:noProof/>
            <w:webHidden/>
          </w:rPr>
          <w:t>77</w:t>
        </w:r>
        <w:r w:rsidR="00335059">
          <w:rPr>
            <w:noProof/>
            <w:webHidden/>
          </w:rPr>
          <w:fldChar w:fldCharType="end"/>
        </w:r>
      </w:hyperlink>
    </w:p>
    <w:p w14:paraId="0D8BACB7" w14:textId="5AAD36E2"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43" w:history="1">
        <w:r w:rsidR="00335059" w:rsidRPr="00582CB8">
          <w:rPr>
            <w:rStyle w:val="Hyperlink"/>
            <w:noProof/>
          </w:rPr>
          <w:t>Figure 47 - Hourly Error Distribution for the CNN Algorithm – Ottawa Dataset</w:t>
        </w:r>
        <w:r w:rsidR="00335059">
          <w:rPr>
            <w:noProof/>
            <w:webHidden/>
          </w:rPr>
          <w:tab/>
        </w:r>
        <w:r w:rsidR="00335059">
          <w:rPr>
            <w:noProof/>
            <w:webHidden/>
          </w:rPr>
          <w:fldChar w:fldCharType="begin"/>
        </w:r>
        <w:r w:rsidR="00335059">
          <w:rPr>
            <w:noProof/>
            <w:webHidden/>
          </w:rPr>
          <w:instrText xml:space="preserve"> PAGEREF _Toc87448343 \h </w:instrText>
        </w:r>
        <w:r w:rsidR="00335059">
          <w:rPr>
            <w:noProof/>
            <w:webHidden/>
          </w:rPr>
        </w:r>
        <w:r w:rsidR="00335059">
          <w:rPr>
            <w:noProof/>
            <w:webHidden/>
          </w:rPr>
          <w:fldChar w:fldCharType="separate"/>
        </w:r>
        <w:r w:rsidR="00335059">
          <w:rPr>
            <w:noProof/>
            <w:webHidden/>
          </w:rPr>
          <w:t>77</w:t>
        </w:r>
        <w:r w:rsidR="00335059">
          <w:rPr>
            <w:noProof/>
            <w:webHidden/>
          </w:rPr>
          <w:fldChar w:fldCharType="end"/>
        </w:r>
      </w:hyperlink>
    </w:p>
    <w:p w14:paraId="426DADB7" w14:textId="4E490EBA"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44" w:history="1">
        <w:r w:rsidR="00335059" w:rsidRPr="00582CB8">
          <w:rPr>
            <w:rStyle w:val="Hyperlink"/>
            <w:noProof/>
          </w:rPr>
          <w:t>Figure 48 - Hourly Error Distribution for the LSTM Algorithm – Ottawa Dataset</w:t>
        </w:r>
        <w:r w:rsidR="00335059">
          <w:rPr>
            <w:noProof/>
            <w:webHidden/>
          </w:rPr>
          <w:tab/>
        </w:r>
        <w:r w:rsidR="00335059">
          <w:rPr>
            <w:noProof/>
            <w:webHidden/>
          </w:rPr>
          <w:fldChar w:fldCharType="begin"/>
        </w:r>
        <w:r w:rsidR="00335059">
          <w:rPr>
            <w:noProof/>
            <w:webHidden/>
          </w:rPr>
          <w:instrText xml:space="preserve"> PAGEREF _Toc87448344 \h </w:instrText>
        </w:r>
        <w:r w:rsidR="00335059">
          <w:rPr>
            <w:noProof/>
            <w:webHidden/>
          </w:rPr>
        </w:r>
        <w:r w:rsidR="00335059">
          <w:rPr>
            <w:noProof/>
            <w:webHidden/>
          </w:rPr>
          <w:fldChar w:fldCharType="separate"/>
        </w:r>
        <w:r w:rsidR="00335059">
          <w:rPr>
            <w:noProof/>
            <w:webHidden/>
          </w:rPr>
          <w:t>78</w:t>
        </w:r>
        <w:r w:rsidR="00335059">
          <w:rPr>
            <w:noProof/>
            <w:webHidden/>
          </w:rPr>
          <w:fldChar w:fldCharType="end"/>
        </w:r>
      </w:hyperlink>
    </w:p>
    <w:p w14:paraId="04AE1908" w14:textId="74B45455"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45" w:history="1">
        <w:r w:rsidR="00335059" w:rsidRPr="00582CB8">
          <w:rPr>
            <w:rStyle w:val="Hyperlink"/>
            <w:noProof/>
          </w:rPr>
          <w:t>Figure 49 - Hourly Error Distribution for the ANN Algorithm – Ottawa Dataset</w:t>
        </w:r>
        <w:r w:rsidR="00335059">
          <w:rPr>
            <w:noProof/>
            <w:webHidden/>
          </w:rPr>
          <w:tab/>
        </w:r>
        <w:r w:rsidR="00335059">
          <w:rPr>
            <w:noProof/>
            <w:webHidden/>
          </w:rPr>
          <w:fldChar w:fldCharType="begin"/>
        </w:r>
        <w:r w:rsidR="00335059">
          <w:rPr>
            <w:noProof/>
            <w:webHidden/>
          </w:rPr>
          <w:instrText xml:space="preserve"> PAGEREF _Toc87448345 \h </w:instrText>
        </w:r>
        <w:r w:rsidR="00335059">
          <w:rPr>
            <w:noProof/>
            <w:webHidden/>
          </w:rPr>
        </w:r>
        <w:r w:rsidR="00335059">
          <w:rPr>
            <w:noProof/>
            <w:webHidden/>
          </w:rPr>
          <w:fldChar w:fldCharType="separate"/>
        </w:r>
        <w:r w:rsidR="00335059">
          <w:rPr>
            <w:noProof/>
            <w:webHidden/>
          </w:rPr>
          <w:t>78</w:t>
        </w:r>
        <w:r w:rsidR="00335059">
          <w:rPr>
            <w:noProof/>
            <w:webHidden/>
          </w:rPr>
          <w:fldChar w:fldCharType="end"/>
        </w:r>
      </w:hyperlink>
    </w:p>
    <w:p w14:paraId="2602E954" w14:textId="4235E687"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46" w:history="1">
        <w:r w:rsidR="00335059" w:rsidRPr="00582CB8">
          <w:rPr>
            <w:rStyle w:val="Hyperlink"/>
            <w:noProof/>
          </w:rPr>
          <w:t>Figure 50 - Hourly Error Distribution for the MLR Algorithm – Ottawa Dataset</w:t>
        </w:r>
        <w:r w:rsidR="00335059">
          <w:rPr>
            <w:noProof/>
            <w:webHidden/>
          </w:rPr>
          <w:tab/>
        </w:r>
        <w:r w:rsidR="00335059">
          <w:rPr>
            <w:noProof/>
            <w:webHidden/>
          </w:rPr>
          <w:fldChar w:fldCharType="begin"/>
        </w:r>
        <w:r w:rsidR="00335059">
          <w:rPr>
            <w:noProof/>
            <w:webHidden/>
          </w:rPr>
          <w:instrText xml:space="preserve"> PAGEREF _Toc87448346 \h </w:instrText>
        </w:r>
        <w:r w:rsidR="00335059">
          <w:rPr>
            <w:noProof/>
            <w:webHidden/>
          </w:rPr>
        </w:r>
        <w:r w:rsidR="00335059">
          <w:rPr>
            <w:noProof/>
            <w:webHidden/>
          </w:rPr>
          <w:fldChar w:fldCharType="separate"/>
        </w:r>
        <w:r w:rsidR="00335059">
          <w:rPr>
            <w:noProof/>
            <w:webHidden/>
          </w:rPr>
          <w:t>79</w:t>
        </w:r>
        <w:r w:rsidR="00335059">
          <w:rPr>
            <w:noProof/>
            <w:webHidden/>
          </w:rPr>
          <w:fldChar w:fldCharType="end"/>
        </w:r>
      </w:hyperlink>
    </w:p>
    <w:p w14:paraId="58BDEF71" w14:textId="1BFA93B2"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47" w:history="1">
        <w:r w:rsidR="00335059" w:rsidRPr="00582CB8">
          <w:rPr>
            <w:rStyle w:val="Hyperlink"/>
            <w:noProof/>
          </w:rPr>
          <w:t>Figure 51 - Hourly Error Distribution for the ARIMA Algorithm – Ottawa Dataset</w:t>
        </w:r>
        <w:r w:rsidR="00335059">
          <w:rPr>
            <w:noProof/>
            <w:webHidden/>
          </w:rPr>
          <w:tab/>
        </w:r>
        <w:r w:rsidR="00335059">
          <w:rPr>
            <w:noProof/>
            <w:webHidden/>
          </w:rPr>
          <w:fldChar w:fldCharType="begin"/>
        </w:r>
        <w:r w:rsidR="00335059">
          <w:rPr>
            <w:noProof/>
            <w:webHidden/>
          </w:rPr>
          <w:instrText xml:space="preserve"> PAGEREF _Toc87448347 \h </w:instrText>
        </w:r>
        <w:r w:rsidR="00335059">
          <w:rPr>
            <w:noProof/>
            <w:webHidden/>
          </w:rPr>
        </w:r>
        <w:r w:rsidR="00335059">
          <w:rPr>
            <w:noProof/>
            <w:webHidden/>
          </w:rPr>
          <w:fldChar w:fldCharType="separate"/>
        </w:r>
        <w:r w:rsidR="00335059">
          <w:rPr>
            <w:noProof/>
            <w:webHidden/>
          </w:rPr>
          <w:t>79</w:t>
        </w:r>
        <w:r w:rsidR="00335059">
          <w:rPr>
            <w:noProof/>
            <w:webHidden/>
          </w:rPr>
          <w:fldChar w:fldCharType="end"/>
        </w:r>
      </w:hyperlink>
    </w:p>
    <w:p w14:paraId="0997972C" w14:textId="05AA40E4"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48" w:history="1">
        <w:r w:rsidR="00335059" w:rsidRPr="00582CB8">
          <w:rPr>
            <w:rStyle w:val="Hyperlink"/>
            <w:noProof/>
          </w:rPr>
          <w:t>Figure 52 - Hourly Error Distribution for the SNF Algorithm – Ottawa Dataset</w:t>
        </w:r>
        <w:r w:rsidR="00335059">
          <w:rPr>
            <w:noProof/>
            <w:webHidden/>
          </w:rPr>
          <w:tab/>
        </w:r>
        <w:r w:rsidR="00335059">
          <w:rPr>
            <w:noProof/>
            <w:webHidden/>
          </w:rPr>
          <w:fldChar w:fldCharType="begin"/>
        </w:r>
        <w:r w:rsidR="00335059">
          <w:rPr>
            <w:noProof/>
            <w:webHidden/>
          </w:rPr>
          <w:instrText xml:space="preserve"> PAGEREF _Toc87448348 \h </w:instrText>
        </w:r>
        <w:r w:rsidR="00335059">
          <w:rPr>
            <w:noProof/>
            <w:webHidden/>
          </w:rPr>
        </w:r>
        <w:r w:rsidR="00335059">
          <w:rPr>
            <w:noProof/>
            <w:webHidden/>
          </w:rPr>
          <w:fldChar w:fldCharType="separate"/>
        </w:r>
        <w:r w:rsidR="00335059">
          <w:rPr>
            <w:noProof/>
            <w:webHidden/>
          </w:rPr>
          <w:t>80</w:t>
        </w:r>
        <w:r w:rsidR="00335059">
          <w:rPr>
            <w:noProof/>
            <w:webHidden/>
          </w:rPr>
          <w:fldChar w:fldCharType="end"/>
        </w:r>
      </w:hyperlink>
    </w:p>
    <w:p w14:paraId="178F33A6" w14:textId="2F077304"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49" w:history="1">
        <w:r w:rsidR="00335059" w:rsidRPr="00582CB8">
          <w:rPr>
            <w:rStyle w:val="Hyperlink"/>
            <w:noProof/>
          </w:rPr>
          <w:t>Figure 53 - The Weekly Average Demand for Each Day – Ottawa Dataset</w:t>
        </w:r>
        <w:r w:rsidR="00335059">
          <w:rPr>
            <w:noProof/>
            <w:webHidden/>
          </w:rPr>
          <w:tab/>
        </w:r>
        <w:r w:rsidR="00335059">
          <w:rPr>
            <w:noProof/>
            <w:webHidden/>
          </w:rPr>
          <w:fldChar w:fldCharType="begin"/>
        </w:r>
        <w:r w:rsidR="00335059">
          <w:rPr>
            <w:noProof/>
            <w:webHidden/>
          </w:rPr>
          <w:instrText xml:space="preserve"> PAGEREF _Toc87448349 \h </w:instrText>
        </w:r>
        <w:r w:rsidR="00335059">
          <w:rPr>
            <w:noProof/>
            <w:webHidden/>
          </w:rPr>
        </w:r>
        <w:r w:rsidR="00335059">
          <w:rPr>
            <w:noProof/>
            <w:webHidden/>
          </w:rPr>
          <w:fldChar w:fldCharType="separate"/>
        </w:r>
        <w:r w:rsidR="00335059">
          <w:rPr>
            <w:noProof/>
            <w:webHidden/>
          </w:rPr>
          <w:t>81</w:t>
        </w:r>
        <w:r w:rsidR="00335059">
          <w:rPr>
            <w:noProof/>
            <w:webHidden/>
          </w:rPr>
          <w:fldChar w:fldCharType="end"/>
        </w:r>
      </w:hyperlink>
    </w:p>
    <w:p w14:paraId="6BBD37C6" w14:textId="4E27F604"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50" w:history="1">
        <w:r w:rsidR="00335059" w:rsidRPr="00582CB8">
          <w:rPr>
            <w:rStyle w:val="Hyperlink"/>
            <w:noProof/>
          </w:rPr>
          <w:t>Figure 54 - Daily MAPE for the Algorithms – Ottawa Dataset</w:t>
        </w:r>
        <w:r w:rsidR="00335059">
          <w:rPr>
            <w:noProof/>
            <w:webHidden/>
          </w:rPr>
          <w:tab/>
        </w:r>
        <w:r w:rsidR="00335059">
          <w:rPr>
            <w:noProof/>
            <w:webHidden/>
          </w:rPr>
          <w:fldChar w:fldCharType="begin"/>
        </w:r>
        <w:r w:rsidR="00335059">
          <w:rPr>
            <w:noProof/>
            <w:webHidden/>
          </w:rPr>
          <w:instrText xml:space="preserve"> PAGEREF _Toc87448350 \h </w:instrText>
        </w:r>
        <w:r w:rsidR="00335059">
          <w:rPr>
            <w:noProof/>
            <w:webHidden/>
          </w:rPr>
        </w:r>
        <w:r w:rsidR="00335059">
          <w:rPr>
            <w:noProof/>
            <w:webHidden/>
          </w:rPr>
          <w:fldChar w:fldCharType="separate"/>
        </w:r>
        <w:r w:rsidR="00335059">
          <w:rPr>
            <w:noProof/>
            <w:webHidden/>
          </w:rPr>
          <w:t>82</w:t>
        </w:r>
        <w:r w:rsidR="00335059">
          <w:rPr>
            <w:noProof/>
            <w:webHidden/>
          </w:rPr>
          <w:fldChar w:fldCharType="end"/>
        </w:r>
      </w:hyperlink>
    </w:p>
    <w:p w14:paraId="5511AA47" w14:textId="55351A81"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51" w:history="1">
        <w:r w:rsidR="00335059" w:rsidRPr="00582CB8">
          <w:rPr>
            <w:rStyle w:val="Hyperlink"/>
            <w:noProof/>
          </w:rPr>
          <w:t>Figure 55 - Daily Error Distribution for the CNN Algorithm – Ottawa Dataset</w:t>
        </w:r>
        <w:r w:rsidR="00335059">
          <w:rPr>
            <w:noProof/>
            <w:webHidden/>
          </w:rPr>
          <w:tab/>
        </w:r>
        <w:r w:rsidR="00335059">
          <w:rPr>
            <w:noProof/>
            <w:webHidden/>
          </w:rPr>
          <w:fldChar w:fldCharType="begin"/>
        </w:r>
        <w:r w:rsidR="00335059">
          <w:rPr>
            <w:noProof/>
            <w:webHidden/>
          </w:rPr>
          <w:instrText xml:space="preserve"> PAGEREF _Toc87448351 \h </w:instrText>
        </w:r>
        <w:r w:rsidR="00335059">
          <w:rPr>
            <w:noProof/>
            <w:webHidden/>
          </w:rPr>
        </w:r>
        <w:r w:rsidR="00335059">
          <w:rPr>
            <w:noProof/>
            <w:webHidden/>
          </w:rPr>
          <w:fldChar w:fldCharType="separate"/>
        </w:r>
        <w:r w:rsidR="00335059">
          <w:rPr>
            <w:noProof/>
            <w:webHidden/>
          </w:rPr>
          <w:t>82</w:t>
        </w:r>
        <w:r w:rsidR="00335059">
          <w:rPr>
            <w:noProof/>
            <w:webHidden/>
          </w:rPr>
          <w:fldChar w:fldCharType="end"/>
        </w:r>
      </w:hyperlink>
    </w:p>
    <w:p w14:paraId="21BE4FAB" w14:textId="58BFA90D"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52" w:history="1">
        <w:r w:rsidR="00335059" w:rsidRPr="00582CB8">
          <w:rPr>
            <w:rStyle w:val="Hyperlink"/>
            <w:noProof/>
          </w:rPr>
          <w:t>Figure 56 - Daily Error Distribution for the LSTM Algorithm – Ottawa Dataset</w:t>
        </w:r>
        <w:r w:rsidR="00335059">
          <w:rPr>
            <w:noProof/>
            <w:webHidden/>
          </w:rPr>
          <w:tab/>
        </w:r>
        <w:r w:rsidR="00335059">
          <w:rPr>
            <w:noProof/>
            <w:webHidden/>
          </w:rPr>
          <w:fldChar w:fldCharType="begin"/>
        </w:r>
        <w:r w:rsidR="00335059">
          <w:rPr>
            <w:noProof/>
            <w:webHidden/>
          </w:rPr>
          <w:instrText xml:space="preserve"> PAGEREF _Toc87448352 \h </w:instrText>
        </w:r>
        <w:r w:rsidR="00335059">
          <w:rPr>
            <w:noProof/>
            <w:webHidden/>
          </w:rPr>
        </w:r>
        <w:r w:rsidR="00335059">
          <w:rPr>
            <w:noProof/>
            <w:webHidden/>
          </w:rPr>
          <w:fldChar w:fldCharType="separate"/>
        </w:r>
        <w:r w:rsidR="00335059">
          <w:rPr>
            <w:noProof/>
            <w:webHidden/>
          </w:rPr>
          <w:t>83</w:t>
        </w:r>
        <w:r w:rsidR="00335059">
          <w:rPr>
            <w:noProof/>
            <w:webHidden/>
          </w:rPr>
          <w:fldChar w:fldCharType="end"/>
        </w:r>
      </w:hyperlink>
    </w:p>
    <w:p w14:paraId="1D031FDA" w14:textId="4631127D"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53" w:history="1">
        <w:r w:rsidR="00335059" w:rsidRPr="00582CB8">
          <w:rPr>
            <w:rStyle w:val="Hyperlink"/>
            <w:noProof/>
          </w:rPr>
          <w:t>Figure 57 - Daily Error Distribution for the ANN Algorithm – Ottawa Dataset</w:t>
        </w:r>
        <w:r w:rsidR="00335059">
          <w:rPr>
            <w:noProof/>
            <w:webHidden/>
          </w:rPr>
          <w:tab/>
        </w:r>
        <w:r w:rsidR="00335059">
          <w:rPr>
            <w:noProof/>
            <w:webHidden/>
          </w:rPr>
          <w:fldChar w:fldCharType="begin"/>
        </w:r>
        <w:r w:rsidR="00335059">
          <w:rPr>
            <w:noProof/>
            <w:webHidden/>
          </w:rPr>
          <w:instrText xml:space="preserve"> PAGEREF _Toc87448353 \h </w:instrText>
        </w:r>
        <w:r w:rsidR="00335059">
          <w:rPr>
            <w:noProof/>
            <w:webHidden/>
          </w:rPr>
        </w:r>
        <w:r w:rsidR="00335059">
          <w:rPr>
            <w:noProof/>
            <w:webHidden/>
          </w:rPr>
          <w:fldChar w:fldCharType="separate"/>
        </w:r>
        <w:r w:rsidR="00335059">
          <w:rPr>
            <w:noProof/>
            <w:webHidden/>
          </w:rPr>
          <w:t>83</w:t>
        </w:r>
        <w:r w:rsidR="00335059">
          <w:rPr>
            <w:noProof/>
            <w:webHidden/>
          </w:rPr>
          <w:fldChar w:fldCharType="end"/>
        </w:r>
      </w:hyperlink>
    </w:p>
    <w:p w14:paraId="1BE9A1AC" w14:textId="5C5FC7E2"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54" w:history="1">
        <w:r w:rsidR="00335059" w:rsidRPr="00582CB8">
          <w:rPr>
            <w:rStyle w:val="Hyperlink"/>
            <w:noProof/>
          </w:rPr>
          <w:t>Figure 58 - Daily Error Distribution for the MLR Algorithm – Ottawa Dataset</w:t>
        </w:r>
        <w:r w:rsidR="00335059">
          <w:rPr>
            <w:noProof/>
            <w:webHidden/>
          </w:rPr>
          <w:tab/>
        </w:r>
        <w:r w:rsidR="00335059">
          <w:rPr>
            <w:noProof/>
            <w:webHidden/>
          </w:rPr>
          <w:fldChar w:fldCharType="begin"/>
        </w:r>
        <w:r w:rsidR="00335059">
          <w:rPr>
            <w:noProof/>
            <w:webHidden/>
          </w:rPr>
          <w:instrText xml:space="preserve"> PAGEREF _Toc87448354 \h </w:instrText>
        </w:r>
        <w:r w:rsidR="00335059">
          <w:rPr>
            <w:noProof/>
            <w:webHidden/>
          </w:rPr>
        </w:r>
        <w:r w:rsidR="00335059">
          <w:rPr>
            <w:noProof/>
            <w:webHidden/>
          </w:rPr>
          <w:fldChar w:fldCharType="separate"/>
        </w:r>
        <w:r w:rsidR="00335059">
          <w:rPr>
            <w:noProof/>
            <w:webHidden/>
          </w:rPr>
          <w:t>84</w:t>
        </w:r>
        <w:r w:rsidR="00335059">
          <w:rPr>
            <w:noProof/>
            <w:webHidden/>
          </w:rPr>
          <w:fldChar w:fldCharType="end"/>
        </w:r>
      </w:hyperlink>
    </w:p>
    <w:p w14:paraId="6CEC1527" w14:textId="20D7C9DC"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55" w:history="1">
        <w:r w:rsidR="00335059" w:rsidRPr="00582CB8">
          <w:rPr>
            <w:rStyle w:val="Hyperlink"/>
            <w:noProof/>
          </w:rPr>
          <w:t>Figure 59 - Daily Error Distribution for the ARIMA Algorithm – Ottawa Dataset</w:t>
        </w:r>
        <w:r w:rsidR="00335059">
          <w:rPr>
            <w:noProof/>
            <w:webHidden/>
          </w:rPr>
          <w:tab/>
        </w:r>
        <w:r w:rsidR="00335059">
          <w:rPr>
            <w:noProof/>
            <w:webHidden/>
          </w:rPr>
          <w:fldChar w:fldCharType="begin"/>
        </w:r>
        <w:r w:rsidR="00335059">
          <w:rPr>
            <w:noProof/>
            <w:webHidden/>
          </w:rPr>
          <w:instrText xml:space="preserve"> PAGEREF _Toc87448355 \h </w:instrText>
        </w:r>
        <w:r w:rsidR="00335059">
          <w:rPr>
            <w:noProof/>
            <w:webHidden/>
          </w:rPr>
        </w:r>
        <w:r w:rsidR="00335059">
          <w:rPr>
            <w:noProof/>
            <w:webHidden/>
          </w:rPr>
          <w:fldChar w:fldCharType="separate"/>
        </w:r>
        <w:r w:rsidR="00335059">
          <w:rPr>
            <w:noProof/>
            <w:webHidden/>
          </w:rPr>
          <w:t>84</w:t>
        </w:r>
        <w:r w:rsidR="00335059">
          <w:rPr>
            <w:noProof/>
            <w:webHidden/>
          </w:rPr>
          <w:fldChar w:fldCharType="end"/>
        </w:r>
      </w:hyperlink>
    </w:p>
    <w:p w14:paraId="37F478EC" w14:textId="7CC88CD3"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56" w:history="1">
        <w:r w:rsidR="00335059" w:rsidRPr="00582CB8">
          <w:rPr>
            <w:rStyle w:val="Hyperlink"/>
            <w:noProof/>
          </w:rPr>
          <w:t>Figure 60 - Daily Error Distribution for the SNF Algorithm – Ottawa Dataset</w:t>
        </w:r>
        <w:r w:rsidR="00335059">
          <w:rPr>
            <w:noProof/>
            <w:webHidden/>
          </w:rPr>
          <w:tab/>
        </w:r>
        <w:r w:rsidR="00335059">
          <w:rPr>
            <w:noProof/>
            <w:webHidden/>
          </w:rPr>
          <w:fldChar w:fldCharType="begin"/>
        </w:r>
        <w:r w:rsidR="00335059">
          <w:rPr>
            <w:noProof/>
            <w:webHidden/>
          </w:rPr>
          <w:instrText xml:space="preserve"> PAGEREF _Toc87448356 \h </w:instrText>
        </w:r>
        <w:r w:rsidR="00335059">
          <w:rPr>
            <w:noProof/>
            <w:webHidden/>
          </w:rPr>
        </w:r>
        <w:r w:rsidR="00335059">
          <w:rPr>
            <w:noProof/>
            <w:webHidden/>
          </w:rPr>
          <w:fldChar w:fldCharType="separate"/>
        </w:r>
        <w:r w:rsidR="00335059">
          <w:rPr>
            <w:noProof/>
            <w:webHidden/>
          </w:rPr>
          <w:t>85</w:t>
        </w:r>
        <w:r w:rsidR="00335059">
          <w:rPr>
            <w:noProof/>
            <w:webHidden/>
          </w:rPr>
          <w:fldChar w:fldCharType="end"/>
        </w:r>
      </w:hyperlink>
    </w:p>
    <w:p w14:paraId="38CFC409" w14:textId="3891D24C"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57" w:history="1">
        <w:r w:rsidR="00335059" w:rsidRPr="00582CB8">
          <w:rPr>
            <w:rStyle w:val="Hyperlink"/>
            <w:noProof/>
          </w:rPr>
          <w:t>Figure 61 - The Monthly Average Demand for Each Month – Ottawa Dataset</w:t>
        </w:r>
        <w:r w:rsidR="00335059">
          <w:rPr>
            <w:noProof/>
            <w:webHidden/>
          </w:rPr>
          <w:tab/>
        </w:r>
        <w:r w:rsidR="00335059">
          <w:rPr>
            <w:noProof/>
            <w:webHidden/>
          </w:rPr>
          <w:fldChar w:fldCharType="begin"/>
        </w:r>
        <w:r w:rsidR="00335059">
          <w:rPr>
            <w:noProof/>
            <w:webHidden/>
          </w:rPr>
          <w:instrText xml:space="preserve"> PAGEREF _Toc87448357 \h </w:instrText>
        </w:r>
        <w:r w:rsidR="00335059">
          <w:rPr>
            <w:noProof/>
            <w:webHidden/>
          </w:rPr>
        </w:r>
        <w:r w:rsidR="00335059">
          <w:rPr>
            <w:noProof/>
            <w:webHidden/>
          </w:rPr>
          <w:fldChar w:fldCharType="separate"/>
        </w:r>
        <w:r w:rsidR="00335059">
          <w:rPr>
            <w:noProof/>
            <w:webHidden/>
          </w:rPr>
          <w:t>86</w:t>
        </w:r>
        <w:r w:rsidR="00335059">
          <w:rPr>
            <w:noProof/>
            <w:webHidden/>
          </w:rPr>
          <w:fldChar w:fldCharType="end"/>
        </w:r>
      </w:hyperlink>
    </w:p>
    <w:p w14:paraId="15A05FFE" w14:textId="76001BE0"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58" w:history="1">
        <w:r w:rsidR="00335059" w:rsidRPr="00582CB8">
          <w:rPr>
            <w:rStyle w:val="Hyperlink"/>
            <w:noProof/>
          </w:rPr>
          <w:t>Figure 62 - Monthly MAPE for Each Algorithm – Ottawa Dataset</w:t>
        </w:r>
        <w:r w:rsidR="00335059">
          <w:rPr>
            <w:noProof/>
            <w:webHidden/>
          </w:rPr>
          <w:tab/>
        </w:r>
        <w:r w:rsidR="00335059">
          <w:rPr>
            <w:noProof/>
            <w:webHidden/>
          </w:rPr>
          <w:fldChar w:fldCharType="begin"/>
        </w:r>
        <w:r w:rsidR="00335059">
          <w:rPr>
            <w:noProof/>
            <w:webHidden/>
          </w:rPr>
          <w:instrText xml:space="preserve"> PAGEREF _Toc87448358 \h </w:instrText>
        </w:r>
        <w:r w:rsidR="00335059">
          <w:rPr>
            <w:noProof/>
            <w:webHidden/>
          </w:rPr>
        </w:r>
        <w:r w:rsidR="00335059">
          <w:rPr>
            <w:noProof/>
            <w:webHidden/>
          </w:rPr>
          <w:fldChar w:fldCharType="separate"/>
        </w:r>
        <w:r w:rsidR="00335059">
          <w:rPr>
            <w:noProof/>
            <w:webHidden/>
          </w:rPr>
          <w:t>86</w:t>
        </w:r>
        <w:r w:rsidR="00335059">
          <w:rPr>
            <w:noProof/>
            <w:webHidden/>
          </w:rPr>
          <w:fldChar w:fldCharType="end"/>
        </w:r>
      </w:hyperlink>
    </w:p>
    <w:p w14:paraId="448F5B21" w14:textId="68505B5E"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59" w:history="1">
        <w:r w:rsidR="00335059" w:rsidRPr="00582CB8">
          <w:rPr>
            <w:rStyle w:val="Hyperlink"/>
            <w:noProof/>
          </w:rPr>
          <w:t>Figure 63 - Monthly Error Distribution for CNN Algorithm – Ottawa Dataset</w:t>
        </w:r>
        <w:r w:rsidR="00335059">
          <w:rPr>
            <w:noProof/>
            <w:webHidden/>
          </w:rPr>
          <w:tab/>
        </w:r>
        <w:r w:rsidR="00335059">
          <w:rPr>
            <w:noProof/>
            <w:webHidden/>
          </w:rPr>
          <w:fldChar w:fldCharType="begin"/>
        </w:r>
        <w:r w:rsidR="00335059">
          <w:rPr>
            <w:noProof/>
            <w:webHidden/>
          </w:rPr>
          <w:instrText xml:space="preserve"> PAGEREF _Toc87448359 \h </w:instrText>
        </w:r>
        <w:r w:rsidR="00335059">
          <w:rPr>
            <w:noProof/>
            <w:webHidden/>
          </w:rPr>
        </w:r>
        <w:r w:rsidR="00335059">
          <w:rPr>
            <w:noProof/>
            <w:webHidden/>
          </w:rPr>
          <w:fldChar w:fldCharType="separate"/>
        </w:r>
        <w:r w:rsidR="00335059">
          <w:rPr>
            <w:noProof/>
            <w:webHidden/>
          </w:rPr>
          <w:t>87</w:t>
        </w:r>
        <w:r w:rsidR="00335059">
          <w:rPr>
            <w:noProof/>
            <w:webHidden/>
          </w:rPr>
          <w:fldChar w:fldCharType="end"/>
        </w:r>
      </w:hyperlink>
    </w:p>
    <w:p w14:paraId="4AA7E23F" w14:textId="3DE6F2AE"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60" w:history="1">
        <w:r w:rsidR="00335059" w:rsidRPr="00582CB8">
          <w:rPr>
            <w:rStyle w:val="Hyperlink"/>
            <w:noProof/>
          </w:rPr>
          <w:t>Figure 64 - Monthly Error Distribution for LSTM Algorithm – Ottawa Dataset</w:t>
        </w:r>
        <w:r w:rsidR="00335059">
          <w:rPr>
            <w:noProof/>
            <w:webHidden/>
          </w:rPr>
          <w:tab/>
        </w:r>
        <w:r w:rsidR="00335059">
          <w:rPr>
            <w:noProof/>
            <w:webHidden/>
          </w:rPr>
          <w:fldChar w:fldCharType="begin"/>
        </w:r>
        <w:r w:rsidR="00335059">
          <w:rPr>
            <w:noProof/>
            <w:webHidden/>
          </w:rPr>
          <w:instrText xml:space="preserve"> PAGEREF _Toc87448360 \h </w:instrText>
        </w:r>
        <w:r w:rsidR="00335059">
          <w:rPr>
            <w:noProof/>
            <w:webHidden/>
          </w:rPr>
        </w:r>
        <w:r w:rsidR="00335059">
          <w:rPr>
            <w:noProof/>
            <w:webHidden/>
          </w:rPr>
          <w:fldChar w:fldCharType="separate"/>
        </w:r>
        <w:r w:rsidR="00335059">
          <w:rPr>
            <w:noProof/>
            <w:webHidden/>
          </w:rPr>
          <w:t>87</w:t>
        </w:r>
        <w:r w:rsidR="00335059">
          <w:rPr>
            <w:noProof/>
            <w:webHidden/>
          </w:rPr>
          <w:fldChar w:fldCharType="end"/>
        </w:r>
      </w:hyperlink>
    </w:p>
    <w:p w14:paraId="259F5BE3" w14:textId="7167476F"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61" w:history="1">
        <w:r w:rsidR="00335059" w:rsidRPr="00582CB8">
          <w:rPr>
            <w:rStyle w:val="Hyperlink"/>
            <w:noProof/>
          </w:rPr>
          <w:t>Figure 65 - Monthly Error Distribution for ANN Algorithm – Ottawa Dataset</w:t>
        </w:r>
        <w:r w:rsidR="00335059">
          <w:rPr>
            <w:noProof/>
            <w:webHidden/>
          </w:rPr>
          <w:tab/>
        </w:r>
        <w:r w:rsidR="00335059">
          <w:rPr>
            <w:noProof/>
            <w:webHidden/>
          </w:rPr>
          <w:fldChar w:fldCharType="begin"/>
        </w:r>
        <w:r w:rsidR="00335059">
          <w:rPr>
            <w:noProof/>
            <w:webHidden/>
          </w:rPr>
          <w:instrText xml:space="preserve"> PAGEREF _Toc87448361 \h </w:instrText>
        </w:r>
        <w:r w:rsidR="00335059">
          <w:rPr>
            <w:noProof/>
            <w:webHidden/>
          </w:rPr>
        </w:r>
        <w:r w:rsidR="00335059">
          <w:rPr>
            <w:noProof/>
            <w:webHidden/>
          </w:rPr>
          <w:fldChar w:fldCharType="separate"/>
        </w:r>
        <w:r w:rsidR="00335059">
          <w:rPr>
            <w:noProof/>
            <w:webHidden/>
          </w:rPr>
          <w:t>88</w:t>
        </w:r>
        <w:r w:rsidR="00335059">
          <w:rPr>
            <w:noProof/>
            <w:webHidden/>
          </w:rPr>
          <w:fldChar w:fldCharType="end"/>
        </w:r>
      </w:hyperlink>
    </w:p>
    <w:p w14:paraId="6D94D480" w14:textId="4343709D"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62" w:history="1">
        <w:r w:rsidR="00335059" w:rsidRPr="00582CB8">
          <w:rPr>
            <w:rStyle w:val="Hyperlink"/>
            <w:noProof/>
          </w:rPr>
          <w:t>Figure 66 - Monthly Error Distribution for MLR Algorithm – Ottawa Dataset</w:t>
        </w:r>
        <w:r w:rsidR="00335059">
          <w:rPr>
            <w:noProof/>
            <w:webHidden/>
          </w:rPr>
          <w:tab/>
        </w:r>
        <w:r w:rsidR="00335059">
          <w:rPr>
            <w:noProof/>
            <w:webHidden/>
          </w:rPr>
          <w:fldChar w:fldCharType="begin"/>
        </w:r>
        <w:r w:rsidR="00335059">
          <w:rPr>
            <w:noProof/>
            <w:webHidden/>
          </w:rPr>
          <w:instrText xml:space="preserve"> PAGEREF _Toc87448362 \h </w:instrText>
        </w:r>
        <w:r w:rsidR="00335059">
          <w:rPr>
            <w:noProof/>
            <w:webHidden/>
          </w:rPr>
        </w:r>
        <w:r w:rsidR="00335059">
          <w:rPr>
            <w:noProof/>
            <w:webHidden/>
          </w:rPr>
          <w:fldChar w:fldCharType="separate"/>
        </w:r>
        <w:r w:rsidR="00335059">
          <w:rPr>
            <w:noProof/>
            <w:webHidden/>
          </w:rPr>
          <w:t>88</w:t>
        </w:r>
        <w:r w:rsidR="00335059">
          <w:rPr>
            <w:noProof/>
            <w:webHidden/>
          </w:rPr>
          <w:fldChar w:fldCharType="end"/>
        </w:r>
      </w:hyperlink>
    </w:p>
    <w:p w14:paraId="01A925D2" w14:textId="37CB2162"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63" w:history="1">
        <w:r w:rsidR="00335059" w:rsidRPr="00582CB8">
          <w:rPr>
            <w:rStyle w:val="Hyperlink"/>
            <w:noProof/>
          </w:rPr>
          <w:t>Figure 67 - Monthly Error Distribution for ARIMA Algorithm – Ottawa Dataset</w:t>
        </w:r>
        <w:r w:rsidR="00335059">
          <w:rPr>
            <w:noProof/>
            <w:webHidden/>
          </w:rPr>
          <w:tab/>
        </w:r>
        <w:r w:rsidR="00335059">
          <w:rPr>
            <w:noProof/>
            <w:webHidden/>
          </w:rPr>
          <w:fldChar w:fldCharType="begin"/>
        </w:r>
        <w:r w:rsidR="00335059">
          <w:rPr>
            <w:noProof/>
            <w:webHidden/>
          </w:rPr>
          <w:instrText xml:space="preserve"> PAGEREF _Toc87448363 \h </w:instrText>
        </w:r>
        <w:r w:rsidR="00335059">
          <w:rPr>
            <w:noProof/>
            <w:webHidden/>
          </w:rPr>
        </w:r>
        <w:r w:rsidR="00335059">
          <w:rPr>
            <w:noProof/>
            <w:webHidden/>
          </w:rPr>
          <w:fldChar w:fldCharType="separate"/>
        </w:r>
        <w:r w:rsidR="00335059">
          <w:rPr>
            <w:noProof/>
            <w:webHidden/>
          </w:rPr>
          <w:t>89</w:t>
        </w:r>
        <w:r w:rsidR="00335059">
          <w:rPr>
            <w:noProof/>
            <w:webHidden/>
          </w:rPr>
          <w:fldChar w:fldCharType="end"/>
        </w:r>
      </w:hyperlink>
    </w:p>
    <w:p w14:paraId="511C8B61" w14:textId="4F792143"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64" w:history="1">
        <w:r w:rsidR="00335059" w:rsidRPr="00582CB8">
          <w:rPr>
            <w:rStyle w:val="Hyperlink"/>
            <w:noProof/>
          </w:rPr>
          <w:t>Figure 68 - Monthly Error Distribution for SNF Algorithm – Ottawa Dataset</w:t>
        </w:r>
        <w:r w:rsidR="00335059">
          <w:rPr>
            <w:noProof/>
            <w:webHidden/>
          </w:rPr>
          <w:tab/>
        </w:r>
        <w:r w:rsidR="00335059">
          <w:rPr>
            <w:noProof/>
            <w:webHidden/>
          </w:rPr>
          <w:fldChar w:fldCharType="begin"/>
        </w:r>
        <w:r w:rsidR="00335059">
          <w:rPr>
            <w:noProof/>
            <w:webHidden/>
          </w:rPr>
          <w:instrText xml:space="preserve"> PAGEREF _Toc87448364 \h </w:instrText>
        </w:r>
        <w:r w:rsidR="00335059">
          <w:rPr>
            <w:noProof/>
            <w:webHidden/>
          </w:rPr>
        </w:r>
        <w:r w:rsidR="00335059">
          <w:rPr>
            <w:noProof/>
            <w:webHidden/>
          </w:rPr>
          <w:fldChar w:fldCharType="separate"/>
        </w:r>
        <w:r w:rsidR="00335059">
          <w:rPr>
            <w:noProof/>
            <w:webHidden/>
          </w:rPr>
          <w:t>89</w:t>
        </w:r>
        <w:r w:rsidR="00335059">
          <w:rPr>
            <w:noProof/>
            <w:webHidden/>
          </w:rPr>
          <w:fldChar w:fldCharType="end"/>
        </w:r>
      </w:hyperlink>
    </w:p>
    <w:p w14:paraId="4F1BFAE1" w14:textId="5826A069"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65" w:history="1">
        <w:r w:rsidR="00335059" w:rsidRPr="00582CB8">
          <w:rPr>
            <w:rStyle w:val="Hyperlink"/>
            <w:noProof/>
          </w:rPr>
          <w:t>Figure 69 - Scatter Plot of Load Demand versus Temperature – Ottawa Dataset</w:t>
        </w:r>
        <w:r w:rsidR="00335059">
          <w:rPr>
            <w:noProof/>
            <w:webHidden/>
          </w:rPr>
          <w:tab/>
        </w:r>
        <w:r w:rsidR="00335059">
          <w:rPr>
            <w:noProof/>
            <w:webHidden/>
          </w:rPr>
          <w:fldChar w:fldCharType="begin"/>
        </w:r>
        <w:r w:rsidR="00335059">
          <w:rPr>
            <w:noProof/>
            <w:webHidden/>
          </w:rPr>
          <w:instrText xml:space="preserve"> PAGEREF _Toc87448365 \h </w:instrText>
        </w:r>
        <w:r w:rsidR="00335059">
          <w:rPr>
            <w:noProof/>
            <w:webHidden/>
          </w:rPr>
        </w:r>
        <w:r w:rsidR="00335059">
          <w:rPr>
            <w:noProof/>
            <w:webHidden/>
          </w:rPr>
          <w:fldChar w:fldCharType="separate"/>
        </w:r>
        <w:r w:rsidR="00335059">
          <w:rPr>
            <w:noProof/>
            <w:webHidden/>
          </w:rPr>
          <w:t>92</w:t>
        </w:r>
        <w:r w:rsidR="00335059">
          <w:rPr>
            <w:noProof/>
            <w:webHidden/>
          </w:rPr>
          <w:fldChar w:fldCharType="end"/>
        </w:r>
      </w:hyperlink>
    </w:p>
    <w:p w14:paraId="7F746B97" w14:textId="0FAD9731"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66" w:history="1">
        <w:r w:rsidR="00335059" w:rsidRPr="00582CB8">
          <w:rPr>
            <w:rStyle w:val="Hyperlink"/>
            <w:noProof/>
          </w:rPr>
          <w:t>Figure 70 - The Hourly Average Demand for Each Hour – Saint John Dataset</w:t>
        </w:r>
        <w:r w:rsidR="00335059">
          <w:rPr>
            <w:noProof/>
            <w:webHidden/>
          </w:rPr>
          <w:tab/>
        </w:r>
        <w:r w:rsidR="00335059">
          <w:rPr>
            <w:noProof/>
            <w:webHidden/>
          </w:rPr>
          <w:fldChar w:fldCharType="begin"/>
        </w:r>
        <w:r w:rsidR="00335059">
          <w:rPr>
            <w:noProof/>
            <w:webHidden/>
          </w:rPr>
          <w:instrText xml:space="preserve"> PAGEREF _Toc87448366 \h </w:instrText>
        </w:r>
        <w:r w:rsidR="00335059">
          <w:rPr>
            <w:noProof/>
            <w:webHidden/>
          </w:rPr>
        </w:r>
        <w:r w:rsidR="00335059">
          <w:rPr>
            <w:noProof/>
            <w:webHidden/>
          </w:rPr>
          <w:fldChar w:fldCharType="separate"/>
        </w:r>
        <w:r w:rsidR="00335059">
          <w:rPr>
            <w:noProof/>
            <w:webHidden/>
          </w:rPr>
          <w:t>93</w:t>
        </w:r>
        <w:r w:rsidR="00335059">
          <w:rPr>
            <w:noProof/>
            <w:webHidden/>
          </w:rPr>
          <w:fldChar w:fldCharType="end"/>
        </w:r>
      </w:hyperlink>
    </w:p>
    <w:p w14:paraId="3050889A" w14:textId="1F23DBAD"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67" w:history="1">
        <w:r w:rsidR="00335059" w:rsidRPr="00582CB8">
          <w:rPr>
            <w:rStyle w:val="Hyperlink"/>
            <w:noProof/>
          </w:rPr>
          <w:t>Figure 71 - Hourly MAPE for the Algorithms – Saint John Dataset</w:t>
        </w:r>
        <w:r w:rsidR="00335059">
          <w:rPr>
            <w:noProof/>
            <w:webHidden/>
          </w:rPr>
          <w:tab/>
        </w:r>
        <w:r w:rsidR="00335059">
          <w:rPr>
            <w:noProof/>
            <w:webHidden/>
          </w:rPr>
          <w:fldChar w:fldCharType="begin"/>
        </w:r>
        <w:r w:rsidR="00335059">
          <w:rPr>
            <w:noProof/>
            <w:webHidden/>
          </w:rPr>
          <w:instrText xml:space="preserve"> PAGEREF _Toc87448367 \h </w:instrText>
        </w:r>
        <w:r w:rsidR="00335059">
          <w:rPr>
            <w:noProof/>
            <w:webHidden/>
          </w:rPr>
        </w:r>
        <w:r w:rsidR="00335059">
          <w:rPr>
            <w:noProof/>
            <w:webHidden/>
          </w:rPr>
          <w:fldChar w:fldCharType="separate"/>
        </w:r>
        <w:r w:rsidR="00335059">
          <w:rPr>
            <w:noProof/>
            <w:webHidden/>
          </w:rPr>
          <w:t>94</w:t>
        </w:r>
        <w:r w:rsidR="00335059">
          <w:rPr>
            <w:noProof/>
            <w:webHidden/>
          </w:rPr>
          <w:fldChar w:fldCharType="end"/>
        </w:r>
      </w:hyperlink>
    </w:p>
    <w:p w14:paraId="1C954275" w14:textId="13BF1A61"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68" w:history="1">
        <w:r w:rsidR="00335059" w:rsidRPr="00582CB8">
          <w:rPr>
            <w:rStyle w:val="Hyperlink"/>
            <w:noProof/>
          </w:rPr>
          <w:t>Figure 72 - Hourly Error Distribution for the CNN Algorithm – Saint John Dataset</w:t>
        </w:r>
        <w:r w:rsidR="00335059">
          <w:rPr>
            <w:noProof/>
            <w:webHidden/>
          </w:rPr>
          <w:tab/>
        </w:r>
        <w:r w:rsidR="00335059">
          <w:rPr>
            <w:noProof/>
            <w:webHidden/>
          </w:rPr>
          <w:fldChar w:fldCharType="begin"/>
        </w:r>
        <w:r w:rsidR="00335059">
          <w:rPr>
            <w:noProof/>
            <w:webHidden/>
          </w:rPr>
          <w:instrText xml:space="preserve"> PAGEREF _Toc87448368 \h </w:instrText>
        </w:r>
        <w:r w:rsidR="00335059">
          <w:rPr>
            <w:noProof/>
            <w:webHidden/>
          </w:rPr>
        </w:r>
        <w:r w:rsidR="00335059">
          <w:rPr>
            <w:noProof/>
            <w:webHidden/>
          </w:rPr>
          <w:fldChar w:fldCharType="separate"/>
        </w:r>
        <w:r w:rsidR="00335059">
          <w:rPr>
            <w:noProof/>
            <w:webHidden/>
          </w:rPr>
          <w:t>94</w:t>
        </w:r>
        <w:r w:rsidR="00335059">
          <w:rPr>
            <w:noProof/>
            <w:webHidden/>
          </w:rPr>
          <w:fldChar w:fldCharType="end"/>
        </w:r>
      </w:hyperlink>
    </w:p>
    <w:p w14:paraId="2523330F" w14:textId="6B33C97C"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69" w:history="1">
        <w:r w:rsidR="00335059" w:rsidRPr="00582CB8">
          <w:rPr>
            <w:rStyle w:val="Hyperlink"/>
            <w:noProof/>
          </w:rPr>
          <w:t>Figure 73 - Hourly Error Distribution for the LSTM Algorithm – Saint John Dataset</w:t>
        </w:r>
        <w:r w:rsidR="00335059">
          <w:rPr>
            <w:noProof/>
            <w:webHidden/>
          </w:rPr>
          <w:tab/>
        </w:r>
        <w:r w:rsidR="00335059">
          <w:rPr>
            <w:noProof/>
            <w:webHidden/>
          </w:rPr>
          <w:fldChar w:fldCharType="begin"/>
        </w:r>
        <w:r w:rsidR="00335059">
          <w:rPr>
            <w:noProof/>
            <w:webHidden/>
          </w:rPr>
          <w:instrText xml:space="preserve"> PAGEREF _Toc87448369 \h </w:instrText>
        </w:r>
        <w:r w:rsidR="00335059">
          <w:rPr>
            <w:noProof/>
            <w:webHidden/>
          </w:rPr>
        </w:r>
        <w:r w:rsidR="00335059">
          <w:rPr>
            <w:noProof/>
            <w:webHidden/>
          </w:rPr>
          <w:fldChar w:fldCharType="separate"/>
        </w:r>
        <w:r w:rsidR="00335059">
          <w:rPr>
            <w:noProof/>
            <w:webHidden/>
          </w:rPr>
          <w:t>95</w:t>
        </w:r>
        <w:r w:rsidR="00335059">
          <w:rPr>
            <w:noProof/>
            <w:webHidden/>
          </w:rPr>
          <w:fldChar w:fldCharType="end"/>
        </w:r>
      </w:hyperlink>
    </w:p>
    <w:p w14:paraId="526A94E6" w14:textId="1A1CDA02"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70" w:history="1">
        <w:r w:rsidR="00335059" w:rsidRPr="00582CB8">
          <w:rPr>
            <w:rStyle w:val="Hyperlink"/>
            <w:noProof/>
          </w:rPr>
          <w:t>Figure 74 - Hourly Error Distribution for the ANN Algorithm – Saint John Dataset</w:t>
        </w:r>
        <w:r w:rsidR="00335059">
          <w:rPr>
            <w:noProof/>
            <w:webHidden/>
          </w:rPr>
          <w:tab/>
        </w:r>
        <w:r w:rsidR="00335059">
          <w:rPr>
            <w:noProof/>
            <w:webHidden/>
          </w:rPr>
          <w:fldChar w:fldCharType="begin"/>
        </w:r>
        <w:r w:rsidR="00335059">
          <w:rPr>
            <w:noProof/>
            <w:webHidden/>
          </w:rPr>
          <w:instrText xml:space="preserve"> PAGEREF _Toc87448370 \h </w:instrText>
        </w:r>
        <w:r w:rsidR="00335059">
          <w:rPr>
            <w:noProof/>
            <w:webHidden/>
          </w:rPr>
        </w:r>
        <w:r w:rsidR="00335059">
          <w:rPr>
            <w:noProof/>
            <w:webHidden/>
          </w:rPr>
          <w:fldChar w:fldCharType="separate"/>
        </w:r>
        <w:r w:rsidR="00335059">
          <w:rPr>
            <w:noProof/>
            <w:webHidden/>
          </w:rPr>
          <w:t>95</w:t>
        </w:r>
        <w:r w:rsidR="00335059">
          <w:rPr>
            <w:noProof/>
            <w:webHidden/>
          </w:rPr>
          <w:fldChar w:fldCharType="end"/>
        </w:r>
      </w:hyperlink>
    </w:p>
    <w:p w14:paraId="5DDF1C36" w14:textId="4D8D8C28"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71" w:history="1">
        <w:r w:rsidR="00335059" w:rsidRPr="00582CB8">
          <w:rPr>
            <w:rStyle w:val="Hyperlink"/>
            <w:noProof/>
          </w:rPr>
          <w:t>Figure 75 - Hourly Error Distribution for the MLR Algorithm – Saint John Dataset</w:t>
        </w:r>
        <w:r w:rsidR="00335059">
          <w:rPr>
            <w:noProof/>
            <w:webHidden/>
          </w:rPr>
          <w:tab/>
        </w:r>
        <w:r w:rsidR="00335059">
          <w:rPr>
            <w:noProof/>
            <w:webHidden/>
          </w:rPr>
          <w:fldChar w:fldCharType="begin"/>
        </w:r>
        <w:r w:rsidR="00335059">
          <w:rPr>
            <w:noProof/>
            <w:webHidden/>
          </w:rPr>
          <w:instrText xml:space="preserve"> PAGEREF _Toc87448371 \h </w:instrText>
        </w:r>
        <w:r w:rsidR="00335059">
          <w:rPr>
            <w:noProof/>
            <w:webHidden/>
          </w:rPr>
        </w:r>
        <w:r w:rsidR="00335059">
          <w:rPr>
            <w:noProof/>
            <w:webHidden/>
          </w:rPr>
          <w:fldChar w:fldCharType="separate"/>
        </w:r>
        <w:r w:rsidR="00335059">
          <w:rPr>
            <w:noProof/>
            <w:webHidden/>
          </w:rPr>
          <w:t>96</w:t>
        </w:r>
        <w:r w:rsidR="00335059">
          <w:rPr>
            <w:noProof/>
            <w:webHidden/>
          </w:rPr>
          <w:fldChar w:fldCharType="end"/>
        </w:r>
      </w:hyperlink>
    </w:p>
    <w:p w14:paraId="534A2998" w14:textId="1D76A036"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72" w:history="1">
        <w:r w:rsidR="00335059" w:rsidRPr="00582CB8">
          <w:rPr>
            <w:rStyle w:val="Hyperlink"/>
            <w:noProof/>
          </w:rPr>
          <w:t>Figure 76 - Hourly Error Distribution for the ARIMA Algorithm – Saint John Dataset</w:t>
        </w:r>
        <w:r w:rsidR="00335059">
          <w:rPr>
            <w:noProof/>
            <w:webHidden/>
          </w:rPr>
          <w:tab/>
        </w:r>
        <w:r w:rsidR="00335059">
          <w:rPr>
            <w:noProof/>
            <w:webHidden/>
          </w:rPr>
          <w:fldChar w:fldCharType="begin"/>
        </w:r>
        <w:r w:rsidR="00335059">
          <w:rPr>
            <w:noProof/>
            <w:webHidden/>
          </w:rPr>
          <w:instrText xml:space="preserve"> PAGEREF _Toc87448372 \h </w:instrText>
        </w:r>
        <w:r w:rsidR="00335059">
          <w:rPr>
            <w:noProof/>
            <w:webHidden/>
          </w:rPr>
        </w:r>
        <w:r w:rsidR="00335059">
          <w:rPr>
            <w:noProof/>
            <w:webHidden/>
          </w:rPr>
          <w:fldChar w:fldCharType="separate"/>
        </w:r>
        <w:r w:rsidR="00335059">
          <w:rPr>
            <w:noProof/>
            <w:webHidden/>
          </w:rPr>
          <w:t>96</w:t>
        </w:r>
        <w:r w:rsidR="00335059">
          <w:rPr>
            <w:noProof/>
            <w:webHidden/>
          </w:rPr>
          <w:fldChar w:fldCharType="end"/>
        </w:r>
      </w:hyperlink>
    </w:p>
    <w:p w14:paraId="5F2A8E39" w14:textId="506BA46F"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73" w:history="1">
        <w:r w:rsidR="00335059" w:rsidRPr="00582CB8">
          <w:rPr>
            <w:rStyle w:val="Hyperlink"/>
            <w:noProof/>
          </w:rPr>
          <w:t>Figure 77 - Hourly Error Distribution for the SNF Algorithm – Saint John Dataset</w:t>
        </w:r>
        <w:r w:rsidR="00335059">
          <w:rPr>
            <w:noProof/>
            <w:webHidden/>
          </w:rPr>
          <w:tab/>
        </w:r>
        <w:r w:rsidR="00335059">
          <w:rPr>
            <w:noProof/>
            <w:webHidden/>
          </w:rPr>
          <w:fldChar w:fldCharType="begin"/>
        </w:r>
        <w:r w:rsidR="00335059">
          <w:rPr>
            <w:noProof/>
            <w:webHidden/>
          </w:rPr>
          <w:instrText xml:space="preserve"> PAGEREF _Toc87448373 \h </w:instrText>
        </w:r>
        <w:r w:rsidR="00335059">
          <w:rPr>
            <w:noProof/>
            <w:webHidden/>
          </w:rPr>
        </w:r>
        <w:r w:rsidR="00335059">
          <w:rPr>
            <w:noProof/>
            <w:webHidden/>
          </w:rPr>
          <w:fldChar w:fldCharType="separate"/>
        </w:r>
        <w:r w:rsidR="00335059">
          <w:rPr>
            <w:noProof/>
            <w:webHidden/>
          </w:rPr>
          <w:t>97</w:t>
        </w:r>
        <w:r w:rsidR="00335059">
          <w:rPr>
            <w:noProof/>
            <w:webHidden/>
          </w:rPr>
          <w:fldChar w:fldCharType="end"/>
        </w:r>
      </w:hyperlink>
    </w:p>
    <w:p w14:paraId="7E9F1105" w14:textId="2D734656"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74" w:history="1">
        <w:r w:rsidR="00335059" w:rsidRPr="00582CB8">
          <w:rPr>
            <w:rStyle w:val="Hyperlink"/>
            <w:noProof/>
          </w:rPr>
          <w:t>Figure 78 - The Weekly Average Demand for Each Day – Saint John Dataset</w:t>
        </w:r>
        <w:r w:rsidR="00335059">
          <w:rPr>
            <w:noProof/>
            <w:webHidden/>
          </w:rPr>
          <w:tab/>
        </w:r>
        <w:r w:rsidR="00335059">
          <w:rPr>
            <w:noProof/>
            <w:webHidden/>
          </w:rPr>
          <w:fldChar w:fldCharType="begin"/>
        </w:r>
        <w:r w:rsidR="00335059">
          <w:rPr>
            <w:noProof/>
            <w:webHidden/>
          </w:rPr>
          <w:instrText xml:space="preserve"> PAGEREF _Toc87448374 \h </w:instrText>
        </w:r>
        <w:r w:rsidR="00335059">
          <w:rPr>
            <w:noProof/>
            <w:webHidden/>
          </w:rPr>
        </w:r>
        <w:r w:rsidR="00335059">
          <w:rPr>
            <w:noProof/>
            <w:webHidden/>
          </w:rPr>
          <w:fldChar w:fldCharType="separate"/>
        </w:r>
        <w:r w:rsidR="00335059">
          <w:rPr>
            <w:noProof/>
            <w:webHidden/>
          </w:rPr>
          <w:t>98</w:t>
        </w:r>
        <w:r w:rsidR="00335059">
          <w:rPr>
            <w:noProof/>
            <w:webHidden/>
          </w:rPr>
          <w:fldChar w:fldCharType="end"/>
        </w:r>
      </w:hyperlink>
    </w:p>
    <w:p w14:paraId="375CF7BC" w14:textId="16989B99"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75" w:history="1">
        <w:r w:rsidR="00335059" w:rsidRPr="00582CB8">
          <w:rPr>
            <w:rStyle w:val="Hyperlink"/>
            <w:noProof/>
          </w:rPr>
          <w:t>Figure 79 - Daily MAPE for the Algorithms – Saint John Dataset</w:t>
        </w:r>
        <w:r w:rsidR="00335059">
          <w:rPr>
            <w:noProof/>
            <w:webHidden/>
          </w:rPr>
          <w:tab/>
        </w:r>
        <w:r w:rsidR="00335059">
          <w:rPr>
            <w:noProof/>
            <w:webHidden/>
          </w:rPr>
          <w:fldChar w:fldCharType="begin"/>
        </w:r>
        <w:r w:rsidR="00335059">
          <w:rPr>
            <w:noProof/>
            <w:webHidden/>
          </w:rPr>
          <w:instrText xml:space="preserve"> PAGEREF _Toc87448375 \h </w:instrText>
        </w:r>
        <w:r w:rsidR="00335059">
          <w:rPr>
            <w:noProof/>
            <w:webHidden/>
          </w:rPr>
        </w:r>
        <w:r w:rsidR="00335059">
          <w:rPr>
            <w:noProof/>
            <w:webHidden/>
          </w:rPr>
          <w:fldChar w:fldCharType="separate"/>
        </w:r>
        <w:r w:rsidR="00335059">
          <w:rPr>
            <w:noProof/>
            <w:webHidden/>
          </w:rPr>
          <w:t>99</w:t>
        </w:r>
        <w:r w:rsidR="00335059">
          <w:rPr>
            <w:noProof/>
            <w:webHidden/>
          </w:rPr>
          <w:fldChar w:fldCharType="end"/>
        </w:r>
      </w:hyperlink>
    </w:p>
    <w:p w14:paraId="0498B826" w14:textId="57F590F7"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76" w:history="1">
        <w:r w:rsidR="00335059" w:rsidRPr="00582CB8">
          <w:rPr>
            <w:rStyle w:val="Hyperlink"/>
            <w:noProof/>
          </w:rPr>
          <w:t>Figure 80 - Daily Error Distribution for the CNN Algorithm – Saint John Dataset</w:t>
        </w:r>
        <w:r w:rsidR="00335059">
          <w:rPr>
            <w:noProof/>
            <w:webHidden/>
          </w:rPr>
          <w:tab/>
        </w:r>
        <w:r w:rsidR="00335059">
          <w:rPr>
            <w:noProof/>
            <w:webHidden/>
          </w:rPr>
          <w:fldChar w:fldCharType="begin"/>
        </w:r>
        <w:r w:rsidR="00335059">
          <w:rPr>
            <w:noProof/>
            <w:webHidden/>
          </w:rPr>
          <w:instrText xml:space="preserve"> PAGEREF _Toc87448376 \h </w:instrText>
        </w:r>
        <w:r w:rsidR="00335059">
          <w:rPr>
            <w:noProof/>
            <w:webHidden/>
          </w:rPr>
        </w:r>
        <w:r w:rsidR="00335059">
          <w:rPr>
            <w:noProof/>
            <w:webHidden/>
          </w:rPr>
          <w:fldChar w:fldCharType="separate"/>
        </w:r>
        <w:r w:rsidR="00335059">
          <w:rPr>
            <w:noProof/>
            <w:webHidden/>
          </w:rPr>
          <w:t>99</w:t>
        </w:r>
        <w:r w:rsidR="00335059">
          <w:rPr>
            <w:noProof/>
            <w:webHidden/>
          </w:rPr>
          <w:fldChar w:fldCharType="end"/>
        </w:r>
      </w:hyperlink>
    </w:p>
    <w:p w14:paraId="71DD3CE7" w14:textId="145940C8"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77" w:history="1">
        <w:r w:rsidR="00335059" w:rsidRPr="00582CB8">
          <w:rPr>
            <w:rStyle w:val="Hyperlink"/>
            <w:noProof/>
          </w:rPr>
          <w:t>Figure 81 - Daily Error Distribution for the LSTM Algorithm – Saint John Dataset</w:t>
        </w:r>
        <w:r w:rsidR="00335059">
          <w:rPr>
            <w:noProof/>
            <w:webHidden/>
          </w:rPr>
          <w:tab/>
        </w:r>
        <w:r w:rsidR="00335059">
          <w:rPr>
            <w:noProof/>
            <w:webHidden/>
          </w:rPr>
          <w:fldChar w:fldCharType="begin"/>
        </w:r>
        <w:r w:rsidR="00335059">
          <w:rPr>
            <w:noProof/>
            <w:webHidden/>
          </w:rPr>
          <w:instrText xml:space="preserve"> PAGEREF _Toc87448377 \h </w:instrText>
        </w:r>
        <w:r w:rsidR="00335059">
          <w:rPr>
            <w:noProof/>
            <w:webHidden/>
          </w:rPr>
        </w:r>
        <w:r w:rsidR="00335059">
          <w:rPr>
            <w:noProof/>
            <w:webHidden/>
          </w:rPr>
          <w:fldChar w:fldCharType="separate"/>
        </w:r>
        <w:r w:rsidR="00335059">
          <w:rPr>
            <w:noProof/>
            <w:webHidden/>
          </w:rPr>
          <w:t>100</w:t>
        </w:r>
        <w:r w:rsidR="00335059">
          <w:rPr>
            <w:noProof/>
            <w:webHidden/>
          </w:rPr>
          <w:fldChar w:fldCharType="end"/>
        </w:r>
      </w:hyperlink>
    </w:p>
    <w:p w14:paraId="4F766579" w14:textId="69360583"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78" w:history="1">
        <w:r w:rsidR="00335059" w:rsidRPr="00582CB8">
          <w:rPr>
            <w:rStyle w:val="Hyperlink"/>
            <w:noProof/>
          </w:rPr>
          <w:t>Figure 82 - Daily Error Distribution for the ANN Algorithm – Saint John Dataset</w:t>
        </w:r>
        <w:r w:rsidR="00335059">
          <w:rPr>
            <w:noProof/>
            <w:webHidden/>
          </w:rPr>
          <w:tab/>
        </w:r>
        <w:r w:rsidR="00335059">
          <w:rPr>
            <w:noProof/>
            <w:webHidden/>
          </w:rPr>
          <w:fldChar w:fldCharType="begin"/>
        </w:r>
        <w:r w:rsidR="00335059">
          <w:rPr>
            <w:noProof/>
            <w:webHidden/>
          </w:rPr>
          <w:instrText xml:space="preserve"> PAGEREF _Toc87448378 \h </w:instrText>
        </w:r>
        <w:r w:rsidR="00335059">
          <w:rPr>
            <w:noProof/>
            <w:webHidden/>
          </w:rPr>
        </w:r>
        <w:r w:rsidR="00335059">
          <w:rPr>
            <w:noProof/>
            <w:webHidden/>
          </w:rPr>
          <w:fldChar w:fldCharType="separate"/>
        </w:r>
        <w:r w:rsidR="00335059">
          <w:rPr>
            <w:noProof/>
            <w:webHidden/>
          </w:rPr>
          <w:t>100</w:t>
        </w:r>
        <w:r w:rsidR="00335059">
          <w:rPr>
            <w:noProof/>
            <w:webHidden/>
          </w:rPr>
          <w:fldChar w:fldCharType="end"/>
        </w:r>
      </w:hyperlink>
    </w:p>
    <w:p w14:paraId="0C1FC108" w14:textId="73EB9A81"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79" w:history="1">
        <w:r w:rsidR="00335059" w:rsidRPr="00582CB8">
          <w:rPr>
            <w:rStyle w:val="Hyperlink"/>
            <w:noProof/>
          </w:rPr>
          <w:t>Figure 83 - Daily Error Distribution for the MLR Algorithm – Saint John Dataset</w:t>
        </w:r>
        <w:r w:rsidR="00335059">
          <w:rPr>
            <w:noProof/>
            <w:webHidden/>
          </w:rPr>
          <w:tab/>
        </w:r>
        <w:r w:rsidR="00335059">
          <w:rPr>
            <w:noProof/>
            <w:webHidden/>
          </w:rPr>
          <w:fldChar w:fldCharType="begin"/>
        </w:r>
        <w:r w:rsidR="00335059">
          <w:rPr>
            <w:noProof/>
            <w:webHidden/>
          </w:rPr>
          <w:instrText xml:space="preserve"> PAGEREF _Toc87448379 \h </w:instrText>
        </w:r>
        <w:r w:rsidR="00335059">
          <w:rPr>
            <w:noProof/>
            <w:webHidden/>
          </w:rPr>
        </w:r>
        <w:r w:rsidR="00335059">
          <w:rPr>
            <w:noProof/>
            <w:webHidden/>
          </w:rPr>
          <w:fldChar w:fldCharType="separate"/>
        </w:r>
        <w:r w:rsidR="00335059">
          <w:rPr>
            <w:noProof/>
            <w:webHidden/>
          </w:rPr>
          <w:t>101</w:t>
        </w:r>
        <w:r w:rsidR="00335059">
          <w:rPr>
            <w:noProof/>
            <w:webHidden/>
          </w:rPr>
          <w:fldChar w:fldCharType="end"/>
        </w:r>
      </w:hyperlink>
    </w:p>
    <w:p w14:paraId="393CFCDD" w14:textId="5D81B030"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80" w:history="1">
        <w:r w:rsidR="00335059" w:rsidRPr="00582CB8">
          <w:rPr>
            <w:rStyle w:val="Hyperlink"/>
            <w:noProof/>
          </w:rPr>
          <w:t>Figure 84 - Daily Error Distribution for the ARIMA Algorithm – Saint John Dataset</w:t>
        </w:r>
        <w:r w:rsidR="00335059">
          <w:rPr>
            <w:noProof/>
            <w:webHidden/>
          </w:rPr>
          <w:tab/>
        </w:r>
        <w:r w:rsidR="00335059">
          <w:rPr>
            <w:noProof/>
            <w:webHidden/>
          </w:rPr>
          <w:fldChar w:fldCharType="begin"/>
        </w:r>
        <w:r w:rsidR="00335059">
          <w:rPr>
            <w:noProof/>
            <w:webHidden/>
          </w:rPr>
          <w:instrText xml:space="preserve"> PAGEREF _Toc87448380 \h </w:instrText>
        </w:r>
        <w:r w:rsidR="00335059">
          <w:rPr>
            <w:noProof/>
            <w:webHidden/>
          </w:rPr>
        </w:r>
        <w:r w:rsidR="00335059">
          <w:rPr>
            <w:noProof/>
            <w:webHidden/>
          </w:rPr>
          <w:fldChar w:fldCharType="separate"/>
        </w:r>
        <w:r w:rsidR="00335059">
          <w:rPr>
            <w:noProof/>
            <w:webHidden/>
          </w:rPr>
          <w:t>101</w:t>
        </w:r>
        <w:r w:rsidR="00335059">
          <w:rPr>
            <w:noProof/>
            <w:webHidden/>
          </w:rPr>
          <w:fldChar w:fldCharType="end"/>
        </w:r>
      </w:hyperlink>
    </w:p>
    <w:p w14:paraId="73BD8386" w14:textId="4119E180"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81" w:history="1">
        <w:r w:rsidR="00335059" w:rsidRPr="00582CB8">
          <w:rPr>
            <w:rStyle w:val="Hyperlink"/>
            <w:noProof/>
          </w:rPr>
          <w:t>Figure 85 - Daily Error Distribution for the SNF Algorithm – Saint John Dataset</w:t>
        </w:r>
        <w:r w:rsidR="00335059">
          <w:rPr>
            <w:noProof/>
            <w:webHidden/>
          </w:rPr>
          <w:tab/>
        </w:r>
        <w:r w:rsidR="00335059">
          <w:rPr>
            <w:noProof/>
            <w:webHidden/>
          </w:rPr>
          <w:fldChar w:fldCharType="begin"/>
        </w:r>
        <w:r w:rsidR="00335059">
          <w:rPr>
            <w:noProof/>
            <w:webHidden/>
          </w:rPr>
          <w:instrText xml:space="preserve"> PAGEREF _Toc87448381 \h </w:instrText>
        </w:r>
        <w:r w:rsidR="00335059">
          <w:rPr>
            <w:noProof/>
            <w:webHidden/>
          </w:rPr>
        </w:r>
        <w:r w:rsidR="00335059">
          <w:rPr>
            <w:noProof/>
            <w:webHidden/>
          </w:rPr>
          <w:fldChar w:fldCharType="separate"/>
        </w:r>
        <w:r w:rsidR="00335059">
          <w:rPr>
            <w:noProof/>
            <w:webHidden/>
          </w:rPr>
          <w:t>102</w:t>
        </w:r>
        <w:r w:rsidR="00335059">
          <w:rPr>
            <w:noProof/>
            <w:webHidden/>
          </w:rPr>
          <w:fldChar w:fldCharType="end"/>
        </w:r>
      </w:hyperlink>
    </w:p>
    <w:p w14:paraId="486B9255" w14:textId="6F3FB97D"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82" w:history="1">
        <w:r w:rsidR="00335059" w:rsidRPr="00582CB8">
          <w:rPr>
            <w:rStyle w:val="Hyperlink"/>
            <w:noProof/>
          </w:rPr>
          <w:t>Figure 86 - The Monthly Average Demand for Each Month – Saint John Dataset</w:t>
        </w:r>
        <w:r w:rsidR="00335059">
          <w:rPr>
            <w:noProof/>
            <w:webHidden/>
          </w:rPr>
          <w:tab/>
        </w:r>
        <w:r w:rsidR="00335059">
          <w:rPr>
            <w:noProof/>
            <w:webHidden/>
          </w:rPr>
          <w:fldChar w:fldCharType="begin"/>
        </w:r>
        <w:r w:rsidR="00335059">
          <w:rPr>
            <w:noProof/>
            <w:webHidden/>
          </w:rPr>
          <w:instrText xml:space="preserve"> PAGEREF _Toc87448382 \h </w:instrText>
        </w:r>
        <w:r w:rsidR="00335059">
          <w:rPr>
            <w:noProof/>
            <w:webHidden/>
          </w:rPr>
        </w:r>
        <w:r w:rsidR="00335059">
          <w:rPr>
            <w:noProof/>
            <w:webHidden/>
          </w:rPr>
          <w:fldChar w:fldCharType="separate"/>
        </w:r>
        <w:r w:rsidR="00335059">
          <w:rPr>
            <w:noProof/>
            <w:webHidden/>
          </w:rPr>
          <w:t>103</w:t>
        </w:r>
        <w:r w:rsidR="00335059">
          <w:rPr>
            <w:noProof/>
            <w:webHidden/>
          </w:rPr>
          <w:fldChar w:fldCharType="end"/>
        </w:r>
      </w:hyperlink>
    </w:p>
    <w:p w14:paraId="61D99B06" w14:textId="433D4A3C"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83" w:history="1">
        <w:r w:rsidR="00335059" w:rsidRPr="00582CB8">
          <w:rPr>
            <w:rStyle w:val="Hyperlink"/>
            <w:noProof/>
          </w:rPr>
          <w:t>Figure 87 - Monthly MAPE for Each Algorithm – Saint John Dataset</w:t>
        </w:r>
        <w:r w:rsidR="00335059">
          <w:rPr>
            <w:noProof/>
            <w:webHidden/>
          </w:rPr>
          <w:tab/>
        </w:r>
        <w:r w:rsidR="00335059">
          <w:rPr>
            <w:noProof/>
            <w:webHidden/>
          </w:rPr>
          <w:fldChar w:fldCharType="begin"/>
        </w:r>
        <w:r w:rsidR="00335059">
          <w:rPr>
            <w:noProof/>
            <w:webHidden/>
          </w:rPr>
          <w:instrText xml:space="preserve"> PAGEREF _Toc87448383 \h </w:instrText>
        </w:r>
        <w:r w:rsidR="00335059">
          <w:rPr>
            <w:noProof/>
            <w:webHidden/>
          </w:rPr>
        </w:r>
        <w:r w:rsidR="00335059">
          <w:rPr>
            <w:noProof/>
            <w:webHidden/>
          </w:rPr>
          <w:fldChar w:fldCharType="separate"/>
        </w:r>
        <w:r w:rsidR="00335059">
          <w:rPr>
            <w:noProof/>
            <w:webHidden/>
          </w:rPr>
          <w:t>104</w:t>
        </w:r>
        <w:r w:rsidR="00335059">
          <w:rPr>
            <w:noProof/>
            <w:webHidden/>
          </w:rPr>
          <w:fldChar w:fldCharType="end"/>
        </w:r>
      </w:hyperlink>
    </w:p>
    <w:p w14:paraId="741D0E57" w14:textId="4BD4EB2C"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84" w:history="1">
        <w:r w:rsidR="00335059" w:rsidRPr="00582CB8">
          <w:rPr>
            <w:rStyle w:val="Hyperlink"/>
            <w:noProof/>
          </w:rPr>
          <w:t>Figure 88 - Monthly Error Distribution for CNN Algorithm – Saint John Dataset</w:t>
        </w:r>
        <w:r w:rsidR="00335059">
          <w:rPr>
            <w:noProof/>
            <w:webHidden/>
          </w:rPr>
          <w:tab/>
        </w:r>
        <w:r w:rsidR="00335059">
          <w:rPr>
            <w:noProof/>
            <w:webHidden/>
          </w:rPr>
          <w:fldChar w:fldCharType="begin"/>
        </w:r>
        <w:r w:rsidR="00335059">
          <w:rPr>
            <w:noProof/>
            <w:webHidden/>
          </w:rPr>
          <w:instrText xml:space="preserve"> PAGEREF _Toc87448384 \h </w:instrText>
        </w:r>
        <w:r w:rsidR="00335059">
          <w:rPr>
            <w:noProof/>
            <w:webHidden/>
          </w:rPr>
        </w:r>
        <w:r w:rsidR="00335059">
          <w:rPr>
            <w:noProof/>
            <w:webHidden/>
          </w:rPr>
          <w:fldChar w:fldCharType="separate"/>
        </w:r>
        <w:r w:rsidR="00335059">
          <w:rPr>
            <w:noProof/>
            <w:webHidden/>
          </w:rPr>
          <w:t>105</w:t>
        </w:r>
        <w:r w:rsidR="00335059">
          <w:rPr>
            <w:noProof/>
            <w:webHidden/>
          </w:rPr>
          <w:fldChar w:fldCharType="end"/>
        </w:r>
      </w:hyperlink>
    </w:p>
    <w:p w14:paraId="19BC25A8" w14:textId="55F366AD"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85" w:history="1">
        <w:r w:rsidR="00335059" w:rsidRPr="00582CB8">
          <w:rPr>
            <w:rStyle w:val="Hyperlink"/>
            <w:noProof/>
          </w:rPr>
          <w:t>Figure 89 - Monthly Error Distribution for LSTM Algorithm – Saint John Dataset</w:t>
        </w:r>
        <w:r w:rsidR="00335059">
          <w:rPr>
            <w:noProof/>
            <w:webHidden/>
          </w:rPr>
          <w:tab/>
        </w:r>
        <w:r w:rsidR="00335059">
          <w:rPr>
            <w:noProof/>
            <w:webHidden/>
          </w:rPr>
          <w:fldChar w:fldCharType="begin"/>
        </w:r>
        <w:r w:rsidR="00335059">
          <w:rPr>
            <w:noProof/>
            <w:webHidden/>
          </w:rPr>
          <w:instrText xml:space="preserve"> PAGEREF _Toc87448385 \h </w:instrText>
        </w:r>
        <w:r w:rsidR="00335059">
          <w:rPr>
            <w:noProof/>
            <w:webHidden/>
          </w:rPr>
        </w:r>
        <w:r w:rsidR="00335059">
          <w:rPr>
            <w:noProof/>
            <w:webHidden/>
          </w:rPr>
          <w:fldChar w:fldCharType="separate"/>
        </w:r>
        <w:r w:rsidR="00335059">
          <w:rPr>
            <w:noProof/>
            <w:webHidden/>
          </w:rPr>
          <w:t>105</w:t>
        </w:r>
        <w:r w:rsidR="00335059">
          <w:rPr>
            <w:noProof/>
            <w:webHidden/>
          </w:rPr>
          <w:fldChar w:fldCharType="end"/>
        </w:r>
      </w:hyperlink>
    </w:p>
    <w:p w14:paraId="61FD4FDB" w14:textId="48E7C353"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86" w:history="1">
        <w:r w:rsidR="00335059" w:rsidRPr="00582CB8">
          <w:rPr>
            <w:rStyle w:val="Hyperlink"/>
            <w:noProof/>
          </w:rPr>
          <w:t>Figure 90 - Monthly Error Distribution for ANN Algorithm – Saint John Dataset</w:t>
        </w:r>
        <w:r w:rsidR="00335059">
          <w:rPr>
            <w:noProof/>
            <w:webHidden/>
          </w:rPr>
          <w:tab/>
        </w:r>
        <w:r w:rsidR="00335059">
          <w:rPr>
            <w:noProof/>
            <w:webHidden/>
          </w:rPr>
          <w:fldChar w:fldCharType="begin"/>
        </w:r>
        <w:r w:rsidR="00335059">
          <w:rPr>
            <w:noProof/>
            <w:webHidden/>
          </w:rPr>
          <w:instrText xml:space="preserve"> PAGEREF _Toc87448386 \h </w:instrText>
        </w:r>
        <w:r w:rsidR="00335059">
          <w:rPr>
            <w:noProof/>
            <w:webHidden/>
          </w:rPr>
        </w:r>
        <w:r w:rsidR="00335059">
          <w:rPr>
            <w:noProof/>
            <w:webHidden/>
          </w:rPr>
          <w:fldChar w:fldCharType="separate"/>
        </w:r>
        <w:r w:rsidR="00335059">
          <w:rPr>
            <w:noProof/>
            <w:webHidden/>
          </w:rPr>
          <w:t>106</w:t>
        </w:r>
        <w:r w:rsidR="00335059">
          <w:rPr>
            <w:noProof/>
            <w:webHidden/>
          </w:rPr>
          <w:fldChar w:fldCharType="end"/>
        </w:r>
      </w:hyperlink>
    </w:p>
    <w:p w14:paraId="4DED7CBE" w14:textId="5A42BE86"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87" w:history="1">
        <w:r w:rsidR="00335059" w:rsidRPr="00582CB8">
          <w:rPr>
            <w:rStyle w:val="Hyperlink"/>
            <w:noProof/>
          </w:rPr>
          <w:t>Figure 91 - Monthly Error Distribution for MLR Algorithm – Saint John Dataset</w:t>
        </w:r>
        <w:r w:rsidR="00335059">
          <w:rPr>
            <w:noProof/>
            <w:webHidden/>
          </w:rPr>
          <w:tab/>
        </w:r>
        <w:r w:rsidR="00335059">
          <w:rPr>
            <w:noProof/>
            <w:webHidden/>
          </w:rPr>
          <w:fldChar w:fldCharType="begin"/>
        </w:r>
        <w:r w:rsidR="00335059">
          <w:rPr>
            <w:noProof/>
            <w:webHidden/>
          </w:rPr>
          <w:instrText xml:space="preserve"> PAGEREF _Toc87448387 \h </w:instrText>
        </w:r>
        <w:r w:rsidR="00335059">
          <w:rPr>
            <w:noProof/>
            <w:webHidden/>
          </w:rPr>
        </w:r>
        <w:r w:rsidR="00335059">
          <w:rPr>
            <w:noProof/>
            <w:webHidden/>
          </w:rPr>
          <w:fldChar w:fldCharType="separate"/>
        </w:r>
        <w:r w:rsidR="00335059">
          <w:rPr>
            <w:noProof/>
            <w:webHidden/>
          </w:rPr>
          <w:t>106</w:t>
        </w:r>
        <w:r w:rsidR="00335059">
          <w:rPr>
            <w:noProof/>
            <w:webHidden/>
          </w:rPr>
          <w:fldChar w:fldCharType="end"/>
        </w:r>
      </w:hyperlink>
    </w:p>
    <w:p w14:paraId="2AD76C5A" w14:textId="6E08A41F"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88" w:history="1">
        <w:r w:rsidR="00335059" w:rsidRPr="00582CB8">
          <w:rPr>
            <w:rStyle w:val="Hyperlink"/>
            <w:noProof/>
          </w:rPr>
          <w:t>Figure 92 - Monthly Error Distribution for ARIMA Algorithm – Saint John Dataset</w:t>
        </w:r>
        <w:r w:rsidR="00335059">
          <w:rPr>
            <w:noProof/>
            <w:webHidden/>
          </w:rPr>
          <w:tab/>
        </w:r>
        <w:r w:rsidR="00335059">
          <w:rPr>
            <w:noProof/>
            <w:webHidden/>
          </w:rPr>
          <w:fldChar w:fldCharType="begin"/>
        </w:r>
        <w:r w:rsidR="00335059">
          <w:rPr>
            <w:noProof/>
            <w:webHidden/>
          </w:rPr>
          <w:instrText xml:space="preserve"> PAGEREF _Toc87448388 \h </w:instrText>
        </w:r>
        <w:r w:rsidR="00335059">
          <w:rPr>
            <w:noProof/>
            <w:webHidden/>
          </w:rPr>
        </w:r>
        <w:r w:rsidR="00335059">
          <w:rPr>
            <w:noProof/>
            <w:webHidden/>
          </w:rPr>
          <w:fldChar w:fldCharType="separate"/>
        </w:r>
        <w:r w:rsidR="00335059">
          <w:rPr>
            <w:noProof/>
            <w:webHidden/>
          </w:rPr>
          <w:t>107</w:t>
        </w:r>
        <w:r w:rsidR="00335059">
          <w:rPr>
            <w:noProof/>
            <w:webHidden/>
          </w:rPr>
          <w:fldChar w:fldCharType="end"/>
        </w:r>
      </w:hyperlink>
    </w:p>
    <w:p w14:paraId="25647EAE" w14:textId="1A93C53D"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89" w:history="1">
        <w:r w:rsidR="00335059" w:rsidRPr="00582CB8">
          <w:rPr>
            <w:rStyle w:val="Hyperlink"/>
            <w:noProof/>
          </w:rPr>
          <w:t>Figure 93 - Monthly Error Distribution for SNF Algorithm – Saint John Dataset</w:t>
        </w:r>
        <w:r w:rsidR="00335059">
          <w:rPr>
            <w:noProof/>
            <w:webHidden/>
          </w:rPr>
          <w:tab/>
        </w:r>
        <w:r w:rsidR="00335059">
          <w:rPr>
            <w:noProof/>
            <w:webHidden/>
          </w:rPr>
          <w:fldChar w:fldCharType="begin"/>
        </w:r>
        <w:r w:rsidR="00335059">
          <w:rPr>
            <w:noProof/>
            <w:webHidden/>
          </w:rPr>
          <w:instrText xml:space="preserve"> PAGEREF _Toc87448389 \h </w:instrText>
        </w:r>
        <w:r w:rsidR="00335059">
          <w:rPr>
            <w:noProof/>
            <w:webHidden/>
          </w:rPr>
        </w:r>
        <w:r w:rsidR="00335059">
          <w:rPr>
            <w:noProof/>
            <w:webHidden/>
          </w:rPr>
          <w:fldChar w:fldCharType="separate"/>
        </w:r>
        <w:r w:rsidR="00335059">
          <w:rPr>
            <w:noProof/>
            <w:webHidden/>
          </w:rPr>
          <w:t>107</w:t>
        </w:r>
        <w:r w:rsidR="00335059">
          <w:rPr>
            <w:noProof/>
            <w:webHidden/>
          </w:rPr>
          <w:fldChar w:fldCharType="end"/>
        </w:r>
      </w:hyperlink>
    </w:p>
    <w:p w14:paraId="1B5CA5B7" w14:textId="31FB087A" w:rsidR="00335059" w:rsidRDefault="006D3295">
      <w:pPr>
        <w:pStyle w:val="TableofFigures"/>
        <w:tabs>
          <w:tab w:val="right" w:leader="dot" w:pos="8630"/>
        </w:tabs>
        <w:rPr>
          <w:rFonts w:asciiTheme="minorHAnsi" w:eastAsiaTheme="minorEastAsia" w:hAnsiTheme="minorHAnsi" w:cstheme="minorBidi"/>
          <w:noProof/>
          <w:sz w:val="22"/>
          <w:szCs w:val="22"/>
          <w:lang w:eastAsia="en-CA"/>
        </w:rPr>
      </w:pPr>
      <w:hyperlink w:anchor="_Toc87448390" w:history="1">
        <w:r w:rsidR="00335059" w:rsidRPr="00582CB8">
          <w:rPr>
            <w:rStyle w:val="Hyperlink"/>
            <w:noProof/>
          </w:rPr>
          <w:t>Figure 94 - Scatter Plot of Load Demand versus Temperature – Saint John Dataset</w:t>
        </w:r>
        <w:r w:rsidR="00335059">
          <w:rPr>
            <w:noProof/>
            <w:webHidden/>
          </w:rPr>
          <w:tab/>
        </w:r>
        <w:r w:rsidR="00335059">
          <w:rPr>
            <w:noProof/>
            <w:webHidden/>
          </w:rPr>
          <w:fldChar w:fldCharType="begin"/>
        </w:r>
        <w:r w:rsidR="00335059">
          <w:rPr>
            <w:noProof/>
            <w:webHidden/>
          </w:rPr>
          <w:instrText xml:space="preserve"> PAGEREF _Toc87448390 \h </w:instrText>
        </w:r>
        <w:r w:rsidR="00335059">
          <w:rPr>
            <w:noProof/>
            <w:webHidden/>
          </w:rPr>
        </w:r>
        <w:r w:rsidR="00335059">
          <w:rPr>
            <w:noProof/>
            <w:webHidden/>
          </w:rPr>
          <w:fldChar w:fldCharType="separate"/>
        </w:r>
        <w:r w:rsidR="00335059">
          <w:rPr>
            <w:noProof/>
            <w:webHidden/>
          </w:rPr>
          <w:t>109</w:t>
        </w:r>
        <w:r w:rsidR="00335059">
          <w:rPr>
            <w:noProof/>
            <w:webHidden/>
          </w:rPr>
          <w:fldChar w:fldCharType="end"/>
        </w:r>
      </w:hyperlink>
    </w:p>
    <w:p w14:paraId="4B85F338" w14:textId="4C4E226A"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87448208"/>
      <w:r>
        <w:rPr>
          <w:noProof/>
        </w:rPr>
        <w:lastRenderedPageBreak/>
        <w:t>List of Abbreviations</w:t>
      </w:r>
      <w:bookmarkEnd w:id="7"/>
      <w:bookmarkEnd w:id="8"/>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r>
        <w:t>ANNSTLF – Artificial Neural Networks Short Term Load Forecaster</w:t>
      </w:r>
    </w:p>
    <w:p w14:paraId="234915E2" w14:textId="51FDC91B" w:rsidR="009C29D6" w:rsidRDefault="009C29D6" w:rsidP="009C29D6">
      <w:r>
        <w:t>ARIMA – Auto-Regressive Integrated Moving Average</w:t>
      </w:r>
      <w:r>
        <w:tab/>
      </w:r>
    </w:p>
    <w:p w14:paraId="1018E807" w14:textId="3CF0C1BA" w:rsidR="00811406" w:rsidRDefault="00811406" w:rsidP="009C29D6">
      <w:r>
        <w:t>ACF – Auto Correlation Function</w:t>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4A0077AD" w:rsidR="009C29D6" w:rsidRDefault="009C29D6" w:rsidP="009C29D6">
      <w:r>
        <w:t>CNN – Convolutional Neural Networks</w:t>
      </w:r>
      <w:r>
        <w:tab/>
      </w:r>
    </w:p>
    <w:p w14:paraId="0EFC0A4F" w14:textId="44731E48" w:rsidR="00071E30" w:rsidRDefault="00071E30" w:rsidP="009C29D6">
      <w:r>
        <w:t>DL – Deep Learning</w:t>
      </w:r>
    </w:p>
    <w:p w14:paraId="1895616F" w14:textId="1D0D5BCD" w:rsidR="009C29D6" w:rsidRDefault="009C29D6" w:rsidP="009C29D6">
      <w:r>
        <w:t>GRU – Gated Neural Networks</w:t>
      </w:r>
      <w:r>
        <w:tab/>
      </w:r>
    </w:p>
    <w:p w14:paraId="24877E8C" w14:textId="1A42463B" w:rsidR="00451254" w:rsidRDefault="00451254" w:rsidP="009C29D6">
      <w:r>
        <w:t xml:space="preserve">ICDAR - </w:t>
      </w:r>
      <w:r w:rsidRPr="00451254">
        <w:t>International Conference on Document Analysis and Recognition</w:t>
      </w:r>
    </w:p>
    <w:p w14:paraId="35C79FEA" w14:textId="77777777" w:rsidR="009C29D6" w:rsidRDefault="009C29D6" w:rsidP="009C29D6">
      <w:r>
        <w:t>ILSVRC - ImageNet Large Scale Visual Recognition Challenge</w:t>
      </w:r>
    </w:p>
    <w:p w14:paraId="464E9D83" w14:textId="77777777" w:rsidR="009C29D6" w:rsidRDefault="009C29D6" w:rsidP="009C29D6">
      <w:r>
        <w:t>ISBI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r>
        <w:t>LTLF – Long Term Load Forecasting</w:t>
      </w:r>
      <w:r>
        <w:tab/>
      </w:r>
    </w:p>
    <w:p w14:paraId="5466DCA2" w14:textId="77777777" w:rsidR="009C29D6" w:rsidRDefault="009C29D6" w:rsidP="009C29D6">
      <w:r>
        <w:t>MAE – Mean Absolute Error</w:t>
      </w:r>
    </w:p>
    <w:p w14:paraId="092B256C" w14:textId="3B6DE656" w:rsidR="009C29D6" w:rsidRDefault="009C29D6" w:rsidP="009C29D6">
      <w:r>
        <w:t>MAPE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77777777" w:rsidR="009C29D6" w:rsidRDefault="009C29D6" w:rsidP="009C29D6">
      <w:r>
        <w:t>MICCAI – Medical Image Computing and Computer Assisted Intervention Society</w:t>
      </w:r>
    </w:p>
    <w:p w14:paraId="008A81F9" w14:textId="77777777" w:rsidR="009C29D6" w:rsidRDefault="009C29D6" w:rsidP="009C29D6">
      <w:r>
        <w:t>ML - Machine Learning</w:t>
      </w:r>
      <w:r>
        <w:tab/>
      </w:r>
    </w:p>
    <w:p w14:paraId="5CA8EFFE" w14:textId="77777777" w:rsidR="009C29D6" w:rsidRDefault="009C29D6" w:rsidP="009C29D6">
      <w:r>
        <w:t>MLP – Multilayer Perceptron</w:t>
      </w:r>
      <w:r>
        <w:tab/>
      </w:r>
    </w:p>
    <w:p w14:paraId="5717CB03" w14:textId="77777777" w:rsidR="009C29D6" w:rsidRDefault="009C29D6" w:rsidP="009C29D6">
      <w:r>
        <w:t>MLR – Multiple Linear Regression</w:t>
      </w:r>
      <w:r>
        <w:tab/>
      </w:r>
    </w:p>
    <w:p w14:paraId="46D41D3D" w14:textId="77777777" w:rsidR="009C29D6" w:rsidRDefault="009C29D6" w:rsidP="009C29D6">
      <w:r>
        <w:lastRenderedPageBreak/>
        <w:t>MSE – Mean Squared Error</w:t>
      </w:r>
    </w:p>
    <w:p w14:paraId="52727D42" w14:textId="77777777" w:rsidR="009C29D6" w:rsidRDefault="009C29D6" w:rsidP="009C29D6">
      <w:r>
        <w:t>MTLF – Medium-Term Load Forecasting</w:t>
      </w:r>
      <w:r>
        <w:tab/>
      </w:r>
    </w:p>
    <w:p w14:paraId="0D3C2D7D" w14:textId="3EAE413A" w:rsidR="009C29D6" w:rsidRDefault="009C29D6" w:rsidP="009C29D6">
      <w:r>
        <w:t>MW – Mega-Watt</w:t>
      </w:r>
    </w:p>
    <w:p w14:paraId="3E092643" w14:textId="25811340" w:rsidR="000559FB" w:rsidRDefault="000559FB" w:rsidP="009C29D6">
      <w:r>
        <w:t>PACF – Partial Auto Correlation Function</w:t>
      </w:r>
    </w:p>
    <w:p w14:paraId="58A9C616" w14:textId="77777777" w:rsidR="009C29D6" w:rsidRDefault="009C29D6" w:rsidP="009C29D6">
      <w:r>
        <w:t>ReLU – Rectified Linear Unit</w:t>
      </w:r>
      <w:r>
        <w:tab/>
      </w:r>
    </w:p>
    <w:p w14:paraId="0421243F" w14:textId="77777777" w:rsidR="009C29D6" w:rsidRDefault="009C29D6" w:rsidP="009C29D6">
      <w:r>
        <w:t xml:space="preserve">RLS – Recursive Least Squares </w:t>
      </w:r>
      <w:r>
        <w:tab/>
      </w:r>
    </w:p>
    <w:p w14:paraId="067827BB" w14:textId="77777777" w:rsidR="009C29D6" w:rsidRDefault="009C29D6" w:rsidP="009C29D6">
      <w:r>
        <w:t>RMSE – Root Mean Square Error</w:t>
      </w:r>
    </w:p>
    <w:p w14:paraId="4A98F62B" w14:textId="50DBA790" w:rsidR="009C29D6" w:rsidRDefault="009C29D6" w:rsidP="009C29D6">
      <w:r>
        <w:t>RNN – Recurrent Neural Networks</w:t>
      </w:r>
      <w:r>
        <w:tab/>
      </w:r>
    </w:p>
    <w:p w14:paraId="15B80D9E" w14:textId="73B7EE5E" w:rsidR="00D57F92" w:rsidRDefault="00D57F92" w:rsidP="009C29D6">
      <w:r>
        <w:t>SARIMAX -</w:t>
      </w:r>
      <w:r w:rsidRPr="00D57F92">
        <w:t xml:space="preserve"> Seasonal Auto Regressive Integrated Moving Average </w:t>
      </w:r>
      <w:r w:rsidR="00532DA3" w:rsidRPr="00D57F92">
        <w:t>with</w:t>
      </w:r>
      <w:r w:rsidRPr="00D57F92">
        <w:t xml:space="preserve"> Exogenous </w:t>
      </w:r>
      <w:r w:rsidR="00DD552E">
        <w:t>Variables</w:t>
      </w:r>
    </w:p>
    <w:p w14:paraId="6928A32A" w14:textId="77777777" w:rsidR="009C29D6" w:rsidRDefault="009C29D6" w:rsidP="009C29D6">
      <w:r>
        <w:t>SD – Standard Deviation</w:t>
      </w:r>
    </w:p>
    <w:p w14:paraId="57087067" w14:textId="77777777" w:rsidR="009C29D6" w:rsidRDefault="009C29D6" w:rsidP="009C29D6">
      <w:r>
        <w:t>SNF – Seasonal Naïve Forecaster</w:t>
      </w:r>
      <w:r>
        <w:tab/>
      </w:r>
    </w:p>
    <w:p w14:paraId="79CCF9B4" w14:textId="77777777" w:rsidR="009C29D6" w:rsidRDefault="009C29D6" w:rsidP="009C29D6">
      <w:r>
        <w:t>STLF – Short Term Load Forecasting</w:t>
      </w:r>
      <w:r>
        <w:tab/>
      </w:r>
    </w:p>
    <w:p w14:paraId="479469DF" w14:textId="77777777" w:rsidR="009C29D6" w:rsidRDefault="009C29D6" w:rsidP="009C29D6">
      <w:r>
        <w:t>SVM – Support Vector Machine</w:t>
      </w:r>
    </w:p>
    <w:p w14:paraId="23AE770A" w14:textId="77777777" w:rsidR="009C29D6" w:rsidRDefault="009C29D6" w:rsidP="009C29D6">
      <w:r>
        <w:t>UNB – University of New Brunswick</w:t>
      </w:r>
    </w:p>
    <w:p w14:paraId="2036A644" w14:textId="571A3037" w:rsidR="009C29D6" w:rsidRDefault="009C29D6" w:rsidP="00451254">
      <w:r>
        <w:t>VMD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r>
        <w:t xml:space="preserve">VSTLF – Very </w:t>
      </w:r>
      <w:r w:rsidR="0059387D">
        <w:t>Short-Term</w:t>
      </w:r>
      <w:r>
        <w:t xml:space="preserve"> Load Forecasting</w:t>
      </w:r>
    </w:p>
    <w:p w14:paraId="115B70B3" w14:textId="200339FA" w:rsidR="00FF1E34" w:rsidRDefault="006052A7" w:rsidP="00CF19C9">
      <w:pPr>
        <w:pStyle w:val="Heading1"/>
      </w:pPr>
      <w:bookmarkStart w:id="9" w:name="_Toc87448209"/>
      <w:r>
        <w:lastRenderedPageBreak/>
        <w:t xml:space="preserve">1 </w:t>
      </w:r>
      <w:r w:rsidR="0056500B" w:rsidRPr="00CF19C9">
        <w:t>Introduction</w:t>
      </w:r>
      <w:bookmarkEnd w:id="9"/>
    </w:p>
    <w:p w14:paraId="6D7E2E65" w14:textId="1C5F3D4A"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managed safely and efficiently</w:t>
      </w:r>
      <w:r w:rsidR="00C12576" w:rsidRPr="00C12576">
        <w:t>. A</w:t>
      </w:r>
      <w:r w:rsidR="00185A6C">
        <w:t>n</w:t>
      </w:r>
      <w:r w:rsidR="00C12576" w:rsidRPr="00C12576">
        <w:t xml:space="preserve"> important objective </w:t>
      </w:r>
      <w:r w:rsidR="001A1B12">
        <w:t xml:space="preserve">for load forecasting </w:t>
      </w:r>
      <w:r w:rsidR="00C12576" w:rsidRPr="00C12576">
        <w:t xml:space="preserve">is to ensure that consumers have an adequate </w:t>
      </w:r>
      <w:r w:rsidR="00830B80">
        <w:t>energy suppl</w:t>
      </w:r>
      <w:r w:rsidR="00C12576" w:rsidRPr="00C12576">
        <w:t xml:space="preserve">y </w:t>
      </w:r>
      <w:r w:rsidR="00D1555D" w:rsidRPr="00C12576">
        <w:t>to</w:t>
      </w:r>
      <w:r w:rsidR="00C12576" w:rsidRPr="00C12576">
        <w:t xml:space="preserve"> maintain the balance of supply and demand.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6C3700D" w14:textId="627D2A69" w:rsidR="00F70BD6" w:rsidRDefault="005C72F2" w:rsidP="00F70BD6">
      <w:pPr>
        <w:ind w:firstLine="288"/>
      </w:pPr>
      <w:r w:rsidRPr="005C72F2">
        <w:t>Over the last decade, there has been a surge in the adoption of renewable energy and distributed generation sources</w:t>
      </w:r>
      <w:r w:rsidR="00830B80">
        <w:t xml:space="preserve"> and the</w:t>
      </w:r>
      <w:r w:rsidRPr="005C72F2">
        <w:t xml:space="preserve"> advancement and implementation of smart grids and buildings to </w:t>
      </w:r>
      <w:r w:rsidR="00830B80">
        <w:t>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Therefore, d</w:t>
      </w:r>
      <w:r w:rsidR="00BA3F19" w:rsidRPr="00D60826">
        <w:t>eveloping a forecasting model appropriate for a particular power network is not a simple 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w:t>
      </w:r>
      <w:r w:rsidR="00D96D8D" w:rsidRPr="00D96D8D">
        <w:lastRenderedPageBreak/>
        <w:t xml:space="preserve">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result</w:t>
      </w:r>
      <w:r w:rsidR="001A1B12">
        <w:t>s</w:t>
      </w:r>
      <w:r w:rsidR="00D96D8D" w:rsidRPr="00D96D8D">
        <w:t xml:space="preserve"> </w:t>
      </w:r>
      <w:r w:rsidR="001A1B12">
        <w:t xml:space="preserve">in </w:t>
      </w:r>
      <w:r w:rsidR="00D96D8D" w:rsidRPr="00D96D8D">
        <w:t xml:space="preserve">electricity deficit. When this occurs, the system operator is forced to purchase potentially pricey peaking power to cover the difference </w:t>
      </w:r>
      <w:r w:rsidR="001A1B12">
        <w:t xml:space="preserve">at </w:t>
      </w:r>
      <w:r w:rsidR="00D96D8D" w:rsidRPr="00D96D8D">
        <w:t xml:space="preserve">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522BBB47" w:rsidR="00D1555D" w:rsidRDefault="00E719C9" w:rsidP="00FE1556">
      <w:pPr>
        <w:ind w:firstLine="288"/>
      </w:pPr>
      <w:r w:rsidRPr="00E719C9">
        <w:t>In February 2008, the Texas Electric Reliability Council documented a power system incident that prompted them to respond to a significant ramp down of wind generation caused by a faster-than-expected evening load ramp-up in order to maintain the load/generation balance</w:t>
      </w:r>
      <w:r>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00D1555D" w:rsidRPr="00D1555D">
        <w:t xml:space="preserve">. They drew on reserve power and relieved the load of power consumers who agreed to act as temporary curtailment loads during the event. </w:t>
      </w:r>
      <w:r w:rsidR="001A1B12">
        <w:t>After-incident</w:t>
      </w:r>
      <w:r w:rsidR="001A1B12" w:rsidRPr="00D1555D">
        <w:t xml:space="preserve"> </w:t>
      </w:r>
      <w:r w:rsidR="00D1555D" w:rsidRPr="00D1555D">
        <w:t>analysis indicate</w:t>
      </w:r>
      <w:r w:rsidR="001A1B12">
        <w:t>s</w:t>
      </w:r>
      <w:r w:rsidR="00D1555D" w:rsidRPr="00D1555D">
        <w:t xml:space="preserve"> that more precise forecasting of generation and demand may easily have averted the need for an emergency reaction. In September 2011, a heatwave in South Korea increased </w:t>
      </w:r>
      <w:r w:rsidR="000D2A41">
        <w:t>the electricity demand</w:t>
      </w:r>
      <w:r w:rsidR="00D1555D"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00D1555D" w:rsidRPr="00D1555D">
        <w:t xml:space="preserve">. Although </w:t>
      </w:r>
      <w:r w:rsidR="002013C6">
        <w:t>these</w:t>
      </w:r>
      <w:r w:rsidR="00D1555D" w:rsidRPr="00D1555D">
        <w:t xml:space="preserve"> scenarios are uncommon, they provide extreme </w:t>
      </w:r>
      <w:r w:rsidR="00DA784A">
        <w:t>examples</w:t>
      </w:r>
      <w:r w:rsidR="00DA784A" w:rsidRPr="00D1555D">
        <w:t xml:space="preserve"> </w:t>
      </w:r>
      <w:r w:rsidR="00D1555D" w:rsidRPr="00D1555D">
        <w:t xml:space="preserve">of the potential repercussions of imbalance and, hence, the significant importance of </w:t>
      </w:r>
      <w:r w:rsidR="00ED0C8A">
        <w:t>accurate</w:t>
      </w:r>
      <w:r w:rsidR="00D1555D" w:rsidRPr="00D1555D">
        <w:t xml:space="preserve"> load forecasting.</w:t>
      </w:r>
    </w:p>
    <w:p w14:paraId="29A9C3C8" w14:textId="03B5A94D" w:rsidR="00A40875" w:rsidRDefault="00A40875" w:rsidP="00A40875">
      <w:pPr>
        <w:ind w:firstLine="288"/>
      </w:pPr>
      <w:r w:rsidRPr="00A40875">
        <w:t xml:space="preserve">Statistical techniques and machine learning (ML) have both been used to forecast load, and with the widespread adoption of data science, the distinction between these two approaches is becoming increasingly blurred </w:t>
      </w:r>
      <w:r w:rsidR="0092258C">
        <w:fldChar w:fldCharType="begin" w:fldLock="1"/>
      </w:r>
      <w:r w:rsidR="0092258C">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2258C">
        <w:fldChar w:fldCharType="separate"/>
      </w:r>
      <w:r w:rsidR="0092258C" w:rsidRPr="00527687">
        <w:rPr>
          <w:noProof/>
        </w:rPr>
        <w:t>[1]</w:t>
      </w:r>
      <w:r w:rsidR="0092258C">
        <w:fldChar w:fldCharType="end"/>
      </w:r>
      <w:r w:rsidR="0092258C">
        <w:t>.</w:t>
      </w:r>
      <w:r w:rsidRPr="00A40875">
        <w:t xml:space="preserve"> In comparison to statistical techniques, machine learning algorithms are more intelligent and capable of forecasting load more </w:t>
      </w:r>
      <w:r w:rsidRPr="00A40875">
        <w:lastRenderedPageBreak/>
        <w:t xml:space="preserve">accurately. While both statistical and machine learning techniques have been extensively used in the load forecasting literature, deep learning techniques have only recently gained popularity due to their ability to interpret complex relationships more accurately in data </w:t>
      </w:r>
      <w:r w:rsidR="0092258C">
        <w:fldChar w:fldCharType="begin" w:fldLock="1"/>
      </w:r>
      <w:r w:rsidR="0092258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92258C">
        <w:fldChar w:fldCharType="separate"/>
      </w:r>
      <w:r w:rsidR="0092258C" w:rsidRPr="00381D4E">
        <w:rPr>
          <w:noProof/>
        </w:rPr>
        <w:t>[2], [17]</w:t>
      </w:r>
      <w:r w:rsidR="0092258C">
        <w:fldChar w:fldCharType="end"/>
      </w:r>
      <w:r w:rsidRPr="00A40875">
        <w:t xml:space="preserve">. </w:t>
      </w:r>
      <w:r w:rsidR="00C728EC" w:rsidRPr="00C728EC">
        <w:t>Deep learning techniques have shown remarkable success in dealing with complex sequential data</w:t>
      </w:r>
      <w:r w:rsidR="00C728EC">
        <w:t xml:space="preserve"> </w:t>
      </w:r>
      <w:r w:rsidR="0092258C">
        <w:fldChar w:fldCharType="begin" w:fldLock="1"/>
      </w:r>
      <w:r w:rsidR="00DB560F">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DB560F">
        <w:rPr>
          <w:rFonts w:ascii="MS Mincho" w:eastAsia="MS Mincho" w:hAnsi="MS Mincho" w:cs="MS Mincho" w:hint="eastAsia"/>
        </w:rPr>
        <w:instrText>（</w:instrText>
      </w:r>
      <w:r w:rsidR="00DB560F">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rsidR="0092258C">
        <w:fldChar w:fldCharType="separate"/>
      </w:r>
      <w:r w:rsidR="00B42AB6" w:rsidRPr="00B42AB6">
        <w:rPr>
          <w:noProof/>
        </w:rPr>
        <w:t>[18], [19]</w:t>
      </w:r>
      <w:r w:rsidR="0092258C">
        <w:fldChar w:fldCharType="end"/>
      </w:r>
      <w:r w:rsidR="0092258C" w:rsidRPr="008E5AE5">
        <w:t>.</w:t>
      </w:r>
      <w:r w:rsidR="0092258C">
        <w:t xml:space="preserve"> </w:t>
      </w:r>
      <w:r w:rsidR="00C728EC" w:rsidRPr="00C728EC">
        <w:t>As a result, deep learning techniques have been successfully implemented to load forecasting applications, outperforming a variety of benchmark models, including simple Artificial Neural Networks (ANN) and more traditional statistical time series methods, such as the Auto-regressive Integrated Moving Average (ARIMA)</w:t>
      </w:r>
      <w:r w:rsidR="00C728EC">
        <w:t xml:space="preserve"> </w:t>
      </w:r>
      <w:r w:rsidR="0092258C">
        <w:fldChar w:fldCharType="begin" w:fldLock="1"/>
      </w:r>
      <w:r w:rsidR="00DB560F">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rsidR="0092258C">
        <w:fldChar w:fldCharType="separate"/>
      </w:r>
      <w:r w:rsidR="00B42AB6" w:rsidRPr="00B42AB6">
        <w:rPr>
          <w:noProof/>
        </w:rPr>
        <w:t>[20]</w:t>
      </w:r>
      <w:r w:rsidR="0092258C">
        <w:fldChar w:fldCharType="end"/>
      </w:r>
      <w:r w:rsidRPr="00A40875">
        <w:t>.</w:t>
      </w:r>
    </w:p>
    <w:p w14:paraId="14ECBB5F" w14:textId="51354D40" w:rsidR="009451EE" w:rsidRDefault="0092258C" w:rsidP="002A5AD4">
      <w:pPr>
        <w:ind w:firstLine="288"/>
        <w:rPr>
          <w:rFonts w:cs="Arial"/>
          <w:b/>
          <w:bCs/>
          <w:iCs/>
          <w:szCs w:val="28"/>
        </w:rPr>
      </w:pPr>
      <w:r w:rsidRPr="0092258C">
        <w:t>Convolutional Neural Networks (CNN) and Long Short-Term Memory (LSTM) algorithms are two of the most widely used deep learning techniques, forming the basis for the majority of recent load forecasting research.</w:t>
      </w:r>
      <w:r w:rsidR="00FB1EE8">
        <w:t xml:space="preserve"> </w:t>
      </w:r>
      <w:r w:rsidR="00FB1EE8" w:rsidRPr="00FB1EE8">
        <w:t>The purpose of this study was to compare these deep learning forecasting techniques to some conventional forecasting techniques that have been used and implemented by various utilities in order to determine whether deep learning can meet their needs more effectively.</w:t>
      </w:r>
      <w:r w:rsidR="00AA1757">
        <w:t xml:space="preserve"> </w:t>
      </w:r>
      <w:r w:rsidR="00EA7281" w:rsidRPr="00EA7281">
        <w:t>This work also benefits Saint John Energy, a municipally owned utility reseller that collaborates with UNB's Smart Grid Technologies team. They are looking for better ways to improve their forecasting performance, as well as algorithms that can predict load demand peaks more accurately.</w:t>
      </w:r>
    </w:p>
    <w:p w14:paraId="4E731670" w14:textId="56264332" w:rsidR="00706BBA" w:rsidRDefault="009451EE" w:rsidP="009451EE">
      <w:pPr>
        <w:pStyle w:val="Heading2"/>
      </w:pPr>
      <w:bookmarkStart w:id="10" w:name="_Toc87448210"/>
      <w:r>
        <w:t xml:space="preserve">1.1 </w:t>
      </w:r>
      <w:r w:rsidR="00706BBA">
        <w:t>Objectives</w:t>
      </w:r>
      <w:bookmarkEnd w:id="10"/>
    </w:p>
    <w:p w14:paraId="34EF9CE8" w14:textId="4FC1619A" w:rsidR="00E81453" w:rsidRDefault="00667CEF" w:rsidP="00E81453">
      <w:r w:rsidRPr="00667CEF">
        <w:t>The following objectives were established to meet the purpose of this work:</w:t>
      </w:r>
    </w:p>
    <w:p w14:paraId="58A86E68" w14:textId="77777777" w:rsidR="00744571" w:rsidRDefault="000C1535" w:rsidP="00744571">
      <w:pPr>
        <w:pStyle w:val="ListParagraph"/>
        <w:numPr>
          <w:ilvl w:val="0"/>
          <w:numId w:val="44"/>
        </w:numPr>
      </w:pPr>
      <w:r w:rsidRPr="000C1535">
        <w:t xml:space="preserve">Identifying and implementing four benchmark algorithms. The benchmark selection criteria included using both statistical and machine learning techniques </w:t>
      </w:r>
      <w:r w:rsidRPr="000C1535">
        <w:lastRenderedPageBreak/>
        <w:t>that have a lot of documentation and have a lot of use in the load forecasting literature, which aids in the reproducibility of this work. The techniques are described in detail in Chapter 2, and the implementation details are provided in Chapter 3.</w:t>
      </w:r>
    </w:p>
    <w:p w14:paraId="6114EB55" w14:textId="289AE0A2" w:rsidR="00C7502B" w:rsidRDefault="004879E6" w:rsidP="00744571">
      <w:pPr>
        <w:pStyle w:val="ListParagraph"/>
        <w:numPr>
          <w:ilvl w:val="0"/>
          <w:numId w:val="44"/>
        </w:numPr>
      </w:pPr>
      <w:r w:rsidRPr="004879E6">
        <w:t>Identifying and implementing two deep learning techniques. The selection criteria are algorithms that have demonstrated remarkable results when applied to a variety of problems, as well as those that have shown promising results in the load forecasting literature in recent years. The algorithms are described in Chapter 2, and the details of their implementation are described in Chapter 3.</w:t>
      </w:r>
    </w:p>
    <w:p w14:paraId="0300F647" w14:textId="77777777" w:rsidR="00806F26" w:rsidRDefault="00806F26" w:rsidP="00806F26">
      <w:pPr>
        <w:pStyle w:val="ListParagraph"/>
        <w:numPr>
          <w:ilvl w:val="0"/>
          <w:numId w:val="44"/>
        </w:numPr>
      </w:pPr>
      <w:r w:rsidRPr="009451EE">
        <w:t>To test the benchmark and deep learning forecasters proposed in this study on three different datasets from different cities. As the algorithms perform better or worse on different datasets, this results in a standardized method for comparison. The datasets are described in Chapter 3.</w:t>
      </w:r>
    </w:p>
    <w:p w14:paraId="56F4B81D" w14:textId="77777777" w:rsidR="00806F26" w:rsidRDefault="00806F26" w:rsidP="00806F26">
      <w:pPr>
        <w:pStyle w:val="ListParagraph"/>
        <w:numPr>
          <w:ilvl w:val="0"/>
          <w:numId w:val="44"/>
        </w:numPr>
      </w:pPr>
      <w:r w:rsidRPr="00173F42">
        <w:t>To compare forecasting accuracy overall as well as forecasting daily load demand peaks. This is due to the fact that daily peaks present a greater challenge for algorithms to forecast while also being extremely useful to utilities. The overall performance of the algorithms is detailed in Chapter 3.</w:t>
      </w:r>
    </w:p>
    <w:p w14:paraId="37EEC25D" w14:textId="36255216" w:rsidR="009D6770" w:rsidRDefault="00806F26" w:rsidP="00094A49">
      <w:pPr>
        <w:pStyle w:val="ListParagraph"/>
        <w:numPr>
          <w:ilvl w:val="0"/>
          <w:numId w:val="44"/>
        </w:numPr>
      </w:pPr>
      <w:r w:rsidRPr="00C3224B">
        <w:t>Perform in-depth analyses on an hourly, daily, monthly, and seasonal basis. We were able to determine when different algorithms performed better or worse. Chapter 4 provides a comprehensive analysis of the algorithms' performance as well as across all datasets.</w:t>
      </w:r>
    </w:p>
    <w:p w14:paraId="4D2EE70C" w14:textId="66AD32AA" w:rsidR="00970FB8" w:rsidRPr="00B50682" w:rsidRDefault="00094A49" w:rsidP="00B50682">
      <w:pPr>
        <w:ind w:left="359" w:firstLine="217"/>
      </w:pPr>
      <w:r w:rsidRPr="00970FB8">
        <w:t xml:space="preserve">We believe that this work contributes to the maturation of the ongoing debate about the use of untested deep learning methods in load forecasting. Our comparison </w:t>
      </w:r>
      <w:r w:rsidRPr="00970FB8">
        <w:lastRenderedPageBreak/>
        <w:t>demonstrates the added value that deep learning algorithms provide over well-established benchmark algorithms.</w:t>
      </w:r>
      <w:r>
        <w:t xml:space="preserve"> </w:t>
      </w:r>
      <w:r w:rsidRPr="00970FB8">
        <w:t>This work is intended to be reproducible and to serve as a model for future research conducted both within and outside of our smart-grid team. This is why we included two publicly accessible datasets in addition to algorithms that come with extensive documentation on how to implement them.</w:t>
      </w:r>
      <w:r w:rsidR="00970FB8">
        <w:br w:type="page"/>
      </w:r>
    </w:p>
    <w:p w14:paraId="53981F3B" w14:textId="05B5E54C" w:rsidR="00DE6AC4" w:rsidRDefault="00CC7F1A" w:rsidP="00DE6AC4">
      <w:pPr>
        <w:pStyle w:val="Heading1"/>
      </w:pPr>
      <w:bookmarkStart w:id="11" w:name="_Toc87448211"/>
      <w:r>
        <w:lastRenderedPageBreak/>
        <w:t xml:space="preserve">2 </w:t>
      </w:r>
      <w:r w:rsidRPr="00CC7F1A">
        <w:t>Overview of Load Forecasting</w:t>
      </w:r>
      <w:bookmarkEnd w:id="11"/>
    </w:p>
    <w:p w14:paraId="2E2A3B80" w14:textId="283748A9" w:rsidR="00002A22" w:rsidRPr="00002A22" w:rsidRDefault="00EA6F42" w:rsidP="00EA6F42">
      <w:pPr>
        <w:ind w:firstLine="288"/>
      </w:pPr>
      <w:r w:rsidRPr="00EA6F42">
        <w:t>This section discusses load forecasting in general terms. It discusses the various factors that affect electricity demand, the definition of peak load, the various forecasting horizons, the benchmark and deep learning techniques, and the performance metrics used in our evaluation.</w:t>
      </w:r>
      <w:r w:rsidR="00002A22">
        <w:t xml:space="preserve"> </w:t>
      </w:r>
    </w:p>
    <w:p w14:paraId="5A15065A" w14:textId="4DF819B5" w:rsidR="00295109" w:rsidRPr="00DE6AC4" w:rsidRDefault="00295109" w:rsidP="00295109">
      <w:pPr>
        <w:pStyle w:val="Heading2"/>
      </w:pPr>
      <w:bookmarkStart w:id="12" w:name="_Toc87448212"/>
      <w:r>
        <w:t>2.</w:t>
      </w:r>
      <w:r w:rsidR="00FF2743">
        <w:t>1</w:t>
      </w:r>
      <w:r>
        <w:t xml:space="preserve"> </w:t>
      </w:r>
      <w:r w:rsidRPr="003E1694">
        <w:t>Factors That Affect the Load Demand</w:t>
      </w:r>
      <w:bookmarkEnd w:id="12"/>
    </w:p>
    <w:p w14:paraId="73A19FA8" w14:textId="7193C498" w:rsidR="00295109" w:rsidRDefault="00295109" w:rsidP="00295109">
      <w:pPr>
        <w:ind w:firstLine="288"/>
      </w:pPr>
      <w:r>
        <w:t>Different factors can affect load demand, such as the region in question, the type of customers in the region, weather factors (e.g., temperature), the time of the day, day of the week, and other unpredictable factors (i.e., coronavirus outbreak)</w:t>
      </w:r>
      <w:r w:rsidR="003C7542">
        <w:t xml:space="preserve">. </w:t>
      </w:r>
      <w:r w:rsidRPr="00DE6AC4">
        <w:t>The</w:t>
      </w:r>
      <w:r>
        <w:t>se factors</w:t>
      </w:r>
      <w:r w:rsidRPr="00DE6AC4">
        <w:t xml:space="preserve"> can be classified into </w:t>
      </w:r>
      <w:r>
        <w:t>five</w:t>
      </w:r>
      <w:r w:rsidRPr="00DE6AC4">
        <w:t xml:space="preserve"> distinct categories:</w:t>
      </w:r>
      <w:r>
        <w:t xml:space="preserve"> historical load,</w:t>
      </w:r>
      <w:r w:rsidRPr="00DE6AC4">
        <w:t xml:space="preserve"> economic, chronological, meteorological, and random.</w:t>
      </w:r>
    </w:p>
    <w:p w14:paraId="1A76DEA1" w14:textId="1442177C" w:rsidR="00295109" w:rsidRDefault="00295109" w:rsidP="00295109">
      <w:pPr>
        <w:pStyle w:val="Heading3"/>
      </w:pPr>
      <w:bookmarkStart w:id="13" w:name="_Toc87448213"/>
      <w:r>
        <w:t>2.</w:t>
      </w:r>
      <w:r w:rsidR="00A87991">
        <w:t>1</w:t>
      </w:r>
      <w:r>
        <w:t>.1 Historical Load</w:t>
      </w:r>
      <w:bookmarkEnd w:id="13"/>
    </w:p>
    <w:p w14:paraId="5D477DDC" w14:textId="2954684C" w:rsidR="00295109" w:rsidRDefault="00295109" w:rsidP="00295109">
      <w:pPr>
        <w:ind w:firstLine="288"/>
      </w:pPr>
      <w:r w:rsidRPr="00812DCF">
        <w:t>Hippert et al. stated in</w:t>
      </w:r>
      <w:r>
        <w:t xml:space="preserve">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fldChar w:fldCharType="separate"/>
      </w:r>
      <w:r w:rsidR="00B42AB6" w:rsidRPr="00B42AB6">
        <w:rPr>
          <w:noProof/>
        </w:rPr>
        <w:t>[21]</w:t>
      </w:r>
      <w:r>
        <w:fldChar w:fldCharType="end"/>
      </w:r>
      <w:r>
        <w:t xml:space="preserve"> </w:t>
      </w:r>
      <w:r w:rsidRPr="00812DCF">
        <w:t>that forecasting load is difficult because the load series is complex and exhibits multiple levels of seasonality: the load at a given hour is dependent not only on the load at the previous hour, but also on the load at the same hour the previous day and on the load at the same hour on the previous week's day with the same denomination. As a result, historical load data is used as input to models for forecasting short-term load</w:t>
      </w:r>
      <w:r>
        <w:t xml:space="preserve">. </w:t>
      </w:r>
      <w:r w:rsidRPr="00812DCF">
        <w:t>The literature makes extensive use of multiple input variables.</w:t>
      </w:r>
      <w:r>
        <w:t xml:space="preserve"> </w:t>
      </w:r>
    </w:p>
    <w:p w14:paraId="1AB443AE" w14:textId="22E7F6FB" w:rsidR="00295109" w:rsidRDefault="00295109" w:rsidP="00295109">
      <w:pPr>
        <w:ind w:firstLine="288"/>
      </w:pPr>
      <w:r>
        <w:t xml:space="preserve">For example, Houimli et al. </w:t>
      </w:r>
      <w:r>
        <w:fldChar w:fldCharType="begin" w:fldLock="1"/>
      </w:r>
      <w:r w:rsidR="00DB560F">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mendeley":{"formattedCitation":"[22]","plainTextFormattedCitation":"[22]","previouslyFormattedCitation":"[22]"},"properties":{"noteIndex":0},"schema":"https://github.com/citation-style-language/schema/raw/master/csl-citation.json"}</w:instrText>
      </w:r>
      <w:r>
        <w:fldChar w:fldCharType="separate"/>
      </w:r>
      <w:r w:rsidR="00B42AB6" w:rsidRPr="00B42AB6">
        <w:rPr>
          <w:noProof/>
        </w:rPr>
        <w:t>[22]</w:t>
      </w:r>
      <w:r>
        <w:fldChar w:fldCharType="end"/>
      </w:r>
      <w:r>
        <w:t xml:space="preserve"> forecasted the subsequent 48 half-hourly loads using the previous 48 half-hourly loads, Park et al. </w:t>
      </w:r>
      <w:r>
        <w:fldChar w:fldCharType="begin" w:fldLock="1"/>
      </w:r>
      <w:r w:rsidR="00DB560F">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mendeley":{"formattedCitation":"[23]","plainTextFormattedCitation":"[23]","previouslyFormattedCitation":"[23]"},"properties":{"noteIndex":0},"schema":"https://github.com/citation-style-language/schema/raw/master/csl-citation.json"}</w:instrText>
      </w:r>
      <w:r>
        <w:fldChar w:fldCharType="separate"/>
      </w:r>
      <w:r w:rsidR="00B42AB6" w:rsidRPr="00B42AB6">
        <w:rPr>
          <w:noProof/>
        </w:rPr>
        <w:t>[23]</w:t>
      </w:r>
      <w:r>
        <w:fldChar w:fldCharType="end"/>
      </w:r>
      <w:r>
        <w:t xml:space="preserve"> used the previous two hours of load data to forecast the next hour, Bakirtzis et al. </w:t>
      </w:r>
      <w:r>
        <w:fldChar w:fldCharType="begin" w:fldLock="1"/>
      </w:r>
      <w:r w:rsidR="00DB560F">
        <w:instrText>ADDIN CSL_CITATION {"citationItems":[{"id":"ITEM-1","itemData":{"DOI":"10.1109/59.496166","ISSN":"08858950","abstract":"This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Systems","id":"ITEM-1","issued":{"date-parts":[["1996"]]},"title":"A neural network short term load forecasting model for the greek power system","type":"article-journal"},"uris":["http://www.mendeley.com/documents/?uuid=456dddda-a72a-4b9f-9cad-6ea34687b92b"]}],"mendeley":{"formattedCitation":"[24]","plainTextFormattedCitation":"[24]","previouslyFormattedCitation":"[24]"},"properties":{"noteIndex":0},"schema":"https://github.com/citation-style-language/schema/raw/master/csl-citation.json"}</w:instrText>
      </w:r>
      <w:r>
        <w:fldChar w:fldCharType="separate"/>
      </w:r>
      <w:r w:rsidR="00B42AB6" w:rsidRPr="00B42AB6">
        <w:rPr>
          <w:noProof/>
        </w:rPr>
        <w:t>[24]</w:t>
      </w:r>
      <w:r>
        <w:fldChar w:fldCharType="end"/>
      </w:r>
      <w:r>
        <w:t xml:space="preserve"> used the previous two days of hourly load </w:t>
      </w:r>
      <w:r>
        <w:lastRenderedPageBreak/>
        <w:t xml:space="preserve">data to forecast the next day's hourly load, and Velasco et al. </w:t>
      </w:r>
      <w:r>
        <w:fldChar w:fldCharType="begin" w:fldLock="1"/>
      </w:r>
      <w:r w:rsidR="00DB560F">
        <w:instrText>ADDIN CSL_CITATION {"citationItems":[{"id":"ITEM-1","itemData":{"DOI":"10.1109/HNICEM.2015.7393166","ISBN":"9781509003594","abstract":"The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2015","id":"ITEM-1","issued":{"date-parts":[["2016"]]},"title":"Next day electric load forecasting using Artificial Neural Networks","type":"paper-conference"},"uris":["http://www.mendeley.com/documents/?uuid=12680df7-986c-407d-a6fa-e0dbbc4eeb91"]}],"mendeley":{"formattedCitation":"[25]","plainTextFormattedCitation":"[25]","previouslyFormattedCitation":"[25]"},"properties":{"noteIndex":0},"schema":"https://github.com/citation-style-language/schema/raw/master/csl-citation.json"}</w:instrText>
      </w:r>
      <w:r>
        <w:fldChar w:fldCharType="separate"/>
      </w:r>
      <w:r w:rsidR="00B42AB6" w:rsidRPr="00B42AB6">
        <w:rPr>
          <w:noProof/>
        </w:rPr>
        <w:t>[25]</w:t>
      </w:r>
      <w:r>
        <w:fldChar w:fldCharType="end"/>
      </w:r>
      <w:r>
        <w:t xml:space="preserve"> used the previous 24 hours of load data to forecast the next. As demonstrated, the literature uses a wide variety of historical load input data, but there is agreement that some sort of historical load input is necessary.</w:t>
      </w:r>
    </w:p>
    <w:p w14:paraId="10952D20" w14:textId="61169B40" w:rsidR="00295109" w:rsidRDefault="00295109" w:rsidP="00295109">
      <w:pPr>
        <w:pStyle w:val="Heading3"/>
      </w:pPr>
      <w:bookmarkStart w:id="14" w:name="_Toc87448214"/>
      <w:r>
        <w:t>2.</w:t>
      </w:r>
      <w:r w:rsidR="00803729">
        <w:t>1</w:t>
      </w:r>
      <w:r>
        <w:t>.2 Economic Factors</w:t>
      </w:r>
      <w:bookmarkEnd w:id="14"/>
    </w:p>
    <w:p w14:paraId="45F0DFF8" w14:textId="292B2BA4" w:rsidR="00295109" w:rsidRDefault="00295109" w:rsidP="00295109">
      <w:pPr>
        <w:ind w:firstLine="288"/>
      </w:pPr>
      <w:r w:rsidRPr="00EB3414">
        <w:t xml:space="preserve">Economic factors include capital expenditure in the facility's infrastructure </w:t>
      </w:r>
      <w:r>
        <w:t>by constructing</w:t>
      </w:r>
      <w:r w:rsidRPr="00EB3414">
        <w:t xml:space="preserve"> new buildings, laboratories, and experiments that increase </w:t>
      </w:r>
      <w:r>
        <w:t xml:space="preserve">the </w:t>
      </w:r>
      <w:r w:rsidRPr="00EB3414">
        <w:t xml:space="preserve">load to the electric grid. The location's funding profile dictates what equipment, processes, and experiments can be conducted and when. Demand pricing and demand management programs influence how customers use electricity during system peaking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rsidRPr="00EB3414">
        <w:t xml:space="preserve">. Economic factors will have little effect on </w:t>
      </w:r>
      <w:r>
        <w:t>short-</w:t>
      </w:r>
      <w:r w:rsidRPr="00EB3414">
        <w:t xml:space="preserve">term load forecasting because they </w:t>
      </w:r>
      <w:r>
        <w:t>usu</w:t>
      </w:r>
      <w:r w:rsidRPr="00EB3414">
        <w:t xml:space="preserve">ally affect consumption patterns over a </w:t>
      </w:r>
      <w:r>
        <w:t>more extended</w:t>
      </w:r>
      <w:r w:rsidRPr="00EB3414">
        <w:t xml:space="preserve"> period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D397C">
        <w:rPr>
          <w:noProof/>
        </w:rPr>
        <w:t>[1]</w:t>
      </w:r>
      <w:r>
        <w:fldChar w:fldCharType="end"/>
      </w:r>
      <w:r w:rsidRPr="00EB3414">
        <w:t>. However, economic factors might serve as an impetus for examining a system's load pattern and adopting load reduction strategies.</w:t>
      </w:r>
    </w:p>
    <w:p w14:paraId="44CD018A" w14:textId="3F0E6FC4" w:rsidR="00295109" w:rsidRDefault="00295109" w:rsidP="00295109">
      <w:pPr>
        <w:pStyle w:val="Heading3"/>
      </w:pPr>
      <w:bookmarkStart w:id="15" w:name="_Toc87448215"/>
      <w:r>
        <w:t>2.</w:t>
      </w:r>
      <w:r w:rsidR="00084775">
        <w:t>1</w:t>
      </w:r>
      <w:r>
        <w:t xml:space="preserve">.3 </w:t>
      </w:r>
      <w:r w:rsidRPr="00DE6AC4">
        <w:t>Chronological</w:t>
      </w:r>
      <w:r>
        <w:t xml:space="preserve"> Factors</w:t>
      </w:r>
      <w:bookmarkEnd w:id="15"/>
    </w:p>
    <w:p w14:paraId="07C0D9D0" w14:textId="48432640" w:rsidR="00295109" w:rsidRDefault="00295109" w:rsidP="00295109">
      <w:pPr>
        <w:ind w:firstLine="288"/>
      </w:pPr>
      <w:r>
        <w:t xml:space="preserve">Seasonal, weekly, and daily cycles and holidays can influence load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Tour","type":"chapter"},"uris":["http://www.mendeley.com/documents/?uuid=5dda9d41-8e44-449c-95a9-68dbbf915508"]}],"mendeley":{"formattedCitation":"[26], [27]","plainTextFormattedCitation":"[26], [27]","previouslyFormattedCitation":"[26], [27]"},"properties":{"noteIndex":0},"schema":"https://github.com/citation-style-language/schema/raw/master/csl-citation.json"}</w:instrText>
      </w:r>
      <w:r>
        <w:fldChar w:fldCharType="separate"/>
      </w:r>
      <w:r w:rsidR="00B42AB6" w:rsidRPr="00B42AB6">
        <w:rPr>
          <w:noProof/>
        </w:rPr>
        <w:t>[26], [27]</w:t>
      </w:r>
      <w:r>
        <w:fldChar w:fldCharType="end"/>
      </w:r>
      <w:r>
        <w:t xml:space="preserve">. Autumn and spring often have a lower load. Weekdays differ from weekends, with weekends having a lighter load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Tour","type":"chapter"},"uris":["http://www.mendeley.com/documents/?uuid=5dda9d41-8e44-449c-95a9-68dbbf915508"]}],"mendeley":{"formattedCitation":"[21], [27]","plainTextFormattedCitation":"[21], [27]","previouslyFormattedCitation":"[21], [27]"},"properties":{"noteIndex":0},"schema":"https://github.com/citation-style-language/schema/raw/master/csl-citation.json"}</w:instrText>
      </w:r>
      <w:r>
        <w:fldChar w:fldCharType="separate"/>
      </w:r>
      <w:r w:rsidR="00B42AB6" w:rsidRPr="00B42AB6">
        <w:rPr>
          <w:noProof/>
        </w:rPr>
        <w:t>[21], [27]</w:t>
      </w:r>
      <w:r>
        <w:fldChar w:fldCharType="end"/>
      </w:r>
      <w:r>
        <w:t xml:space="preserve">. In general, public holidays have a lower load than weekdays and are more comparable to weekends. The load on days immediately preceding and following the holiday is also impacted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t xml:space="preserve">. Because time influences how electricity is used, it is incorporated into load forecast models using calendar data </w:t>
      </w:r>
      <w:r>
        <w:fldChar w:fldCharType="begin" w:fldLock="1"/>
      </w:r>
      <w:r w:rsidR="00DB560F">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mendeley":{"formattedCitation":"[28]","plainTextFormattedCitation":"[28]","previouslyFormattedCitation":"[28]"},"properties":{"noteIndex":0},"schema":"https://github.com/citation-style-language/schema/raw/master/csl-citation.json"}</w:instrText>
      </w:r>
      <w:r>
        <w:fldChar w:fldCharType="separate"/>
      </w:r>
      <w:r w:rsidR="00B42AB6" w:rsidRPr="00B42AB6">
        <w:rPr>
          <w:noProof/>
        </w:rPr>
        <w:t>[28]</w:t>
      </w:r>
      <w:r>
        <w:fldChar w:fldCharType="end"/>
      </w:r>
      <w:r>
        <w:t xml:space="preserve">. Some, or all, of the patterns, might be considered. The pattern of weekday-weekend/holiday can be explained </w:t>
      </w:r>
      <w:r>
        <w:lastRenderedPageBreak/>
        <w:t xml:space="preserve">by establishing distinct models for each category </w:t>
      </w:r>
      <w:r>
        <w:fldChar w:fldCharType="begin" w:fldLock="1"/>
      </w:r>
      <w:r w:rsidR="00DB560F">
        <w:instrText>ADDIN CSL_CITATION {"citationItems":[{"id":"ITEM-1","itemData":{"DOI":"10.1109/icsmc.1995.538416","ISSN":"08843627","abstract":"Economically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Cybernetics","id":"ITEM-1","issued":{"date-parts":[["1995"]]},"title":"Survey of hybrid fuzzy neural approaches to electric load forecasting","type":"paper-conference"},"uris":["http://www.mendeley.com/documents/?uuid=3a69f549-179e-4d37-b1e9-73153d601a13"]}],"mendeley":{"formattedCitation":"[29]","plainTextFormattedCitation":"[29]","previouslyFormattedCitation":"[29]"},"properties":{"noteIndex":0},"schema":"https://github.com/citation-style-language/schema/raw/master/csl-citation.json"}</w:instrText>
      </w:r>
      <w:r>
        <w:fldChar w:fldCharType="separate"/>
      </w:r>
      <w:r w:rsidR="00B42AB6" w:rsidRPr="00B42AB6">
        <w:rPr>
          <w:noProof/>
        </w:rPr>
        <w:t>[29]</w:t>
      </w:r>
      <w:r>
        <w:fldChar w:fldCharType="end"/>
      </w:r>
      <w:r>
        <w:t xml:space="preserve">. Alternatively, many indicator variables could be used </w:t>
      </w:r>
      <w:r>
        <w:fldChar w:fldCharType="begin" w:fldLock="1"/>
      </w:r>
      <w:r w:rsidR="00DB560F">
        <w:instrText>ADDIN CSL_CITATION {"citationItems":[{"id":"ITEM-1","itemData":{"DOI":"10.1109/ICIIP.2017.8313703","ISBN":"9781509067343","abstract":"Short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2017","id":"ITEM-1","issued":{"date-parts":[["2018"]]},"page":"159-163","title":"Short term load forecasting using artificial neural network","type":"paper-conference"},"uris":["http://www.mendeley.com/documents/?uuid=41e30944-66ed-42a8-8466-2bd8ec556f5e"]},{"id":"ITEM-2","itemData":{"DOI":"10.1109/HNICEM.2015.7393166","ISBN":"9781509003594","abstract":"The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Networks","type":"paper-conference"},"uris":["http://www.mendeley.com/documents/?uuid=12680df7-986c-407d-a6fa-e0dbbc4eeb91"]}],"mendeley":{"formattedCitation":"[9], [25]","plainTextFormattedCitation":"[9], [25]","previouslyFormattedCitation":"[9], [25]"},"properties":{"noteIndex":0},"schema":"https://github.com/citation-style-language/schema/raw/master/csl-citation.json"}</w:instrText>
      </w:r>
      <w:r>
        <w:fldChar w:fldCharType="separate"/>
      </w:r>
      <w:r w:rsidR="00B42AB6" w:rsidRPr="00B42AB6">
        <w:rPr>
          <w:noProof/>
        </w:rPr>
        <w:t>[9], [25]</w:t>
      </w:r>
      <w:r>
        <w:fldChar w:fldCharType="end"/>
      </w:r>
      <w:r>
        <w:t xml:space="preserve">. Weekends and holidays are particularly difficult for studies that do not differentiate between these days  </w:t>
      </w:r>
      <w:r>
        <w:fldChar w:fldCharType="begin" w:fldLock="1"/>
      </w:r>
      <w:r w:rsidR="00DB560F">
        <w:instrText>ADDIN CSL_CITATION {"citationItems":[{"id":"ITEM-1","itemData":{"DOI":"10.1109/59.221223","ISSN":"15580679","abstract":"The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Systems","id":"ITEM-1","issued":{"date-parts":[["1993"]]},"title":"Neural Network Based Short Term Load Forecasting","type":"article-journal"},"uris":["http://www.mendeley.com/documents/?uuid=5a54d13e-9265-40c7-a3f7-ead5cef48d69"]}],"mendeley":{"formattedCitation":"[30]","plainTextFormattedCitation":"[30]","previouslyFormattedCitation":"[30]"},"properties":{"noteIndex":0},"schema":"https://github.com/citation-style-language/schema/raw/master/csl-citation.json"}</w:instrText>
      </w:r>
      <w:r>
        <w:fldChar w:fldCharType="separate"/>
      </w:r>
      <w:r w:rsidR="00B42AB6" w:rsidRPr="00B42AB6">
        <w:rPr>
          <w:noProof/>
        </w:rPr>
        <w:t>[30]</w:t>
      </w:r>
      <w:r>
        <w:fldChar w:fldCharType="end"/>
      </w:r>
      <w:r>
        <w:t xml:space="preserve">. Other patterns are accounted for using variables such as the hour of the day, the day of the week, the month, and the week number </w:t>
      </w:r>
      <w:r>
        <w:fldChar w:fldCharType="begin" w:fldLock="1"/>
      </w:r>
      <w:r w:rsidR="00DB560F">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Networks","type":"paper-conference"},"uris":["http://www.mendeley.com/documents/?uuid=12680df7-986c-407d-a6fa-e0dbbc4eeb91"]},{"id":"ITEM-3","itemData":{"DOI":"10.1109/ICIIP.2017.8313703","ISBN":"9781509067343","abstract":"Short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2017","id":"ITEM-3","issued":{"date-parts":[["2018"]]},"page":"159-163","title":"Short term load forecasting using artificial neural network","type":"paper-conference"},"uris":["http://www.mendeley.com/documents/?uuid=41e30944-66ed-42a8-8466-2bd8ec556f5e"]}],"mendeley":{"formattedCitation":"[9], [22], [25]","plainTextFormattedCitation":"[9], [22], [25]","previouslyFormattedCitation":"[9], [22], [25]"},"properties":{"noteIndex":0},"schema":"https://github.com/citation-style-language/schema/raw/master/csl-citation.json"}</w:instrText>
      </w:r>
      <w:r>
        <w:fldChar w:fldCharType="separate"/>
      </w:r>
      <w:r w:rsidR="00B42AB6" w:rsidRPr="00B42AB6">
        <w:rPr>
          <w:noProof/>
        </w:rPr>
        <w:t>[9], [22], [25]</w:t>
      </w:r>
      <w:r>
        <w:fldChar w:fldCharType="end"/>
      </w:r>
    </w:p>
    <w:p w14:paraId="0C70A967" w14:textId="7EAB4A9F" w:rsidR="00295109" w:rsidRDefault="00295109" w:rsidP="00295109">
      <w:pPr>
        <w:pStyle w:val="Heading3"/>
      </w:pPr>
      <w:bookmarkStart w:id="16" w:name="_Toc87448216"/>
      <w:r>
        <w:t>2.</w:t>
      </w:r>
      <w:r w:rsidR="0064614F">
        <w:t>1</w:t>
      </w:r>
      <w:r>
        <w:t>.4 M</w:t>
      </w:r>
      <w:r w:rsidRPr="00DE6AC4">
        <w:t>eteorological</w:t>
      </w:r>
      <w:r>
        <w:t xml:space="preserve"> Factors</w:t>
      </w:r>
      <w:bookmarkEnd w:id="16"/>
    </w:p>
    <w:p w14:paraId="591F87AB" w14:textId="7E55F516" w:rsidR="00295109" w:rsidRDefault="00295109" w:rsidP="00295109">
      <w:r>
        <w:tab/>
      </w:r>
      <w:r w:rsidRPr="00F02791">
        <w:t xml:space="preserve">The most frequently used and most significant weather variable is temperature </w:t>
      </w:r>
      <w:r>
        <w:fldChar w:fldCharType="begin" w:fldLock="1"/>
      </w:r>
      <w:r w:rsidR="00DB560F">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dissertation","type":"article-journal"},"uris":["http://www.mendeley.com/documents/?uuid=198918e7-1c69-4cc5-a630-d2f92115df84"]}],"mendeley":{"formattedCitation":"[21], [23], [26], [31], [32]","plainTextFormattedCitation":"[21], [23], [26], [31], [32]","previouslyFormattedCitation":"[21], [23], [26], [31], [32]"},"properties":{"noteIndex":0},"schema":"https://github.com/citation-style-language/schema/raw/master/csl-citation.json"}</w:instrText>
      </w:r>
      <w:r>
        <w:fldChar w:fldCharType="separate"/>
      </w:r>
      <w:r w:rsidR="00B42AB6" w:rsidRPr="00B42AB6">
        <w:rPr>
          <w:noProof/>
        </w:rPr>
        <w:t>[21], [23], [26], [31], [32]</w:t>
      </w:r>
      <w:r>
        <w:fldChar w:fldCharType="end"/>
      </w:r>
      <w:r>
        <w:t>.</w:t>
      </w:r>
      <w:r w:rsidRPr="00F02791">
        <w:t xml:space="preserve"> </w:t>
      </w:r>
      <w:r w:rsidRPr="00CC5DBA">
        <w:t>The majority of load forecasting models incorporate one or more temperature-related variables</w:t>
      </w:r>
      <w:r>
        <w:t xml:space="preserve"> </w:t>
      </w:r>
      <w:r>
        <w:fldChar w:fldCharType="begin" w:fldLock="1"/>
      </w:r>
      <w:r w:rsidR="00DB560F">
        <w:instrText>ADDIN CSL_CITATION {"citationItems":[{"id":"ITEM-1","itemData":{"author":[{"dropping-particle":"","family":"Foster","given":"Judith","non-dropping-particle":"","parse-names":false,"suffix":""}],"id":"ITEM-1","issued":{"date-parts":[["2020"]]},"publisher":"Queen’s University","title":"Electric load forecasting with increased embedded renewable generation","type":"thesis"},"uris":["http://www.mendeley.com/documents/?uuid=ab848f68-1c28-39df-a1f6-83371f9953ec"]}],"mendeley":{"formattedCitation":"[33]","plainTextFormattedCitation":"[33]","previouslyFormattedCitation":"[33]"},"properties":{"noteIndex":0},"schema":"https://github.com/citation-style-language/schema/raw/master/csl-citation.json"}</w:instrText>
      </w:r>
      <w:r>
        <w:fldChar w:fldCharType="separate"/>
      </w:r>
      <w:r w:rsidR="00B42AB6" w:rsidRPr="00B42AB6">
        <w:rPr>
          <w:noProof/>
        </w:rPr>
        <w:t>[33]</w:t>
      </w:r>
      <w:r>
        <w:fldChar w:fldCharType="end"/>
      </w:r>
      <w:r w:rsidRPr="00CC5DBA">
        <w:t>.</w:t>
      </w:r>
      <w:r>
        <w:t xml:space="preserve"> </w:t>
      </w:r>
      <w:r w:rsidRPr="00F02791">
        <w:t>The relation</w:t>
      </w:r>
      <w:r>
        <w:t>ship</w:t>
      </w:r>
      <w:r w:rsidRPr="00F02791">
        <w:t xml:space="preserve"> between temperature and load is non-linear.</w:t>
      </w:r>
      <w:r>
        <w:t xml:space="preserve"> A</w:t>
      </w:r>
      <w:r w:rsidRPr="00CA11EE">
        <w:t xml:space="preserve">ccording to Hong and Shahidehpour </w:t>
      </w:r>
      <w:r>
        <w:fldChar w:fldCharType="begin" w:fldLock="1"/>
      </w:r>
      <w:r w:rsidR="00DB560F">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00B42AB6" w:rsidRPr="00B42AB6">
        <w:rPr>
          <w:noProof/>
        </w:rPr>
        <w:t>[34]</w:t>
      </w:r>
      <w:r>
        <w:fldChar w:fldCharType="end"/>
      </w:r>
      <w:r w:rsidRPr="00CA11EE">
        <w:t>, temperature factors alone can account for more than 70% of the variability in load.</w:t>
      </w:r>
      <w:r>
        <w:t xml:space="preserve"> </w:t>
      </w:r>
      <w:r w:rsidRPr="00F02791">
        <w:t xml:space="preserve">This nonlinear relationship contributes to the widespread use of nonlinear approaches for load forecasting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00B42AB6" w:rsidRPr="00B42AB6">
        <w:rPr>
          <w:noProof/>
        </w:rPr>
        <w:t>[1], [21]</w:t>
      </w:r>
      <w:r>
        <w:fldChar w:fldCharType="end"/>
      </w:r>
      <w:r>
        <w:t xml:space="preserve">. </w:t>
      </w:r>
      <w:r w:rsidRPr="002004B1">
        <w:t>Since the early 1930s, the relation between temperature and load has been recognized</w:t>
      </w:r>
      <w:r>
        <w:t xml:space="preserve">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fldChar w:fldCharType="separate"/>
      </w:r>
      <w:r w:rsidR="00B42AB6" w:rsidRPr="00B42AB6">
        <w:rPr>
          <w:noProof/>
        </w:rPr>
        <w:t>[21]</w:t>
      </w:r>
      <w:r>
        <w:fldChar w:fldCharType="end"/>
      </w:r>
      <w:r w:rsidRPr="002004B1">
        <w:t>.</w:t>
      </w:r>
    </w:p>
    <w:p w14:paraId="29A48E41" w14:textId="22B79110" w:rsidR="00295109" w:rsidRDefault="00295109" w:rsidP="00295109">
      <w:pPr>
        <w:ind w:firstLine="288"/>
      </w:pPr>
      <w:r w:rsidRPr="00DE3A0A">
        <w:t>Humidity, solar irradiance, wind speed, barometric pressure, and precipitation are other weather variables that might alter the electric hourly load profile. Days with high humidity require cooling equipment to operate at a higher duty cycle to remove surplus moisture from the conditioned air</w:t>
      </w:r>
      <w:r>
        <w:t xml:space="preserve"> </w:t>
      </w:r>
      <w:r>
        <w:fldChar w:fldCharType="begin" w:fldLock="1"/>
      </w:r>
      <w:r w:rsidR="00DB560F">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mendeley":{"formattedCitation":"[35]","plainTextFormattedCitation":"[35]","previouslyFormattedCitation":"[35]"},"properties":{"noteIndex":0},"schema":"https://github.com/citation-style-language/schema/raw/master/csl-citation.json"}</w:instrText>
      </w:r>
      <w:r>
        <w:fldChar w:fldCharType="separate"/>
      </w:r>
      <w:r w:rsidR="00B42AB6" w:rsidRPr="00B42AB6">
        <w:rPr>
          <w:noProof/>
        </w:rPr>
        <w:t>[35]</w:t>
      </w:r>
      <w:r>
        <w:fldChar w:fldCharType="end"/>
      </w:r>
      <w:r w:rsidRPr="00DE3A0A">
        <w:t xml:space="preserve">. Long periods of high sun irradiation will radiantly heat the interiors of buildings, requiring cooling systems to run longer and with less diversity. Precipitation has a propensity to chill the air, hence decreasing the cooling load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rsidRPr="00DE3A0A">
        <w:t>. Wind speed and barometric pressure can also influence the hourly load profile and frequently do so in conjunction with other variables such as precipitation.</w:t>
      </w:r>
      <w:r>
        <w:t xml:space="preserve"> </w:t>
      </w:r>
      <w:r w:rsidRPr="001634DB">
        <w:t xml:space="preserve">Wind speeds may amplify the effect of low temperatures, resulting in a greater wind chill index as well as increased </w:t>
      </w:r>
      <w:r w:rsidRPr="001634DB">
        <w:lastRenderedPageBreak/>
        <w:t>demand. Wind speeds greater than 15 mph generate renewable energy, reducing the reliance on central sources of generation.</w:t>
      </w:r>
    </w:p>
    <w:p w14:paraId="28F21301" w14:textId="3CA434A9" w:rsidR="00295109" w:rsidRDefault="00295109" w:rsidP="00295109">
      <w:r>
        <w:tab/>
      </w:r>
      <w:r w:rsidRPr="00453436">
        <w:t>Janicki provides an in-depth description of the many types of meteorological variables that are utilized in load forecasting, as well as instances of their application in the literature</w:t>
      </w:r>
      <w:r>
        <w:t xml:space="preserve"> </w:t>
      </w:r>
      <w:r>
        <w:fldChar w:fldCharType="begin" w:fldLock="1"/>
      </w:r>
      <w:r w:rsidR="00DB560F">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mendeley":{"formattedCitation":"[36]","plainTextFormattedCitation":"[36]","previouslyFormattedCitation":"[36]"},"properties":{"noteIndex":0},"schema":"https://github.com/citation-style-language/schema/raw/master/csl-citation.json"}</w:instrText>
      </w:r>
      <w:r>
        <w:fldChar w:fldCharType="separate"/>
      </w:r>
      <w:r w:rsidR="00B42AB6" w:rsidRPr="00B42AB6">
        <w:rPr>
          <w:noProof/>
        </w:rPr>
        <w:t>[36]</w:t>
      </w:r>
      <w:r>
        <w:fldChar w:fldCharType="end"/>
      </w:r>
      <w:r>
        <w:t xml:space="preserve">. The efficacy of these variables in forecasting load varies according to geographic location, industry, and regional climate. Friedrich and Afshari </w:t>
      </w:r>
      <w:r>
        <w:fldChar w:fldCharType="begin" w:fldLock="1"/>
      </w:r>
      <w:r w:rsidR="00DB560F">
        <w:instrText>ADDIN CSL_CITATION {"citationItems":[{"id":"ITEM-1","itemData":{"DOI":"10.1016/j.egypro.2015.07.616","ISSN":"18766102","abstract":"Short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Procedia","id":"ITEM-1","issued":{"date-parts":[["2015"]]},"title":"Short-term Forecasting of the Abu Dhabi Electricity Load Using Multiple Weather Variables","type":"paper-conference"},"uris":["http://www.mendeley.com/documents/?uuid=0806e8b1-246c-4f91-b6bd-6386a94f96ab"]}],"mendeley":{"formattedCitation":"[37]","plainTextFormattedCitation":"[37]","previouslyFormattedCitation":"[37]"},"properties":{"noteIndex":0},"schema":"https://github.com/citation-style-language/schema/raw/master/csl-citation.json"}</w:instrText>
      </w:r>
      <w:r>
        <w:fldChar w:fldCharType="separate"/>
      </w:r>
      <w:r w:rsidR="00B42AB6" w:rsidRPr="00B42AB6">
        <w:rPr>
          <w:noProof/>
        </w:rPr>
        <w:t>[37]</w:t>
      </w:r>
      <w:r>
        <w:fldChar w:fldCharType="end"/>
      </w:r>
      <w:r>
        <w:t xml:space="preserve"> discovered that incorporating four meteorological variables (temperature, specific humidity, wind speed, and sun irradiation) produced more accurate findings than relying solely on temperature. This was not a direct comparison because the models were of two distinct types (ANN vs. transfer function). </w:t>
      </w:r>
    </w:p>
    <w:p w14:paraId="69CFDA76" w14:textId="717164E4" w:rsidR="00295109" w:rsidRDefault="00295109" w:rsidP="00295109">
      <w:pPr>
        <w:ind w:firstLine="288"/>
      </w:pPr>
      <w:r>
        <w:t xml:space="preserve">Taylor and Buizza </w:t>
      </w:r>
      <w:r>
        <w:fldChar w:fldCharType="begin" w:fldLock="1"/>
      </w:r>
      <w:r w:rsidR="00DB560F">
        <w:instrText>ADDIN CSL_CITATION {"citationItems":[{"id":"ITEM-1","itemData":{"DOI":"10.1109/TPWRS.2002.800906","ISSN":"08858950","abstract":"In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Systems","id":"ITEM-1","issued":{"date-parts":[["2002"]]},"title":"Neural network load forecasting with weather ensemble predictions","type":"article-journal"},"uris":["http://www.mendeley.com/documents/?uuid=0cd215ba-db31-49b2-992c-902a094262cd"]}],"mendeley":{"formattedCitation":"[38]","plainTextFormattedCitation":"[38]","previouslyFormattedCitation":"[38]"},"properties":{"noteIndex":0},"schema":"https://github.com/citation-style-language/schema/raw/master/csl-citation.json"}</w:instrText>
      </w:r>
      <w:r>
        <w:fldChar w:fldCharType="separate"/>
      </w:r>
      <w:r w:rsidR="00B42AB6" w:rsidRPr="00B42AB6">
        <w:rPr>
          <w:noProof/>
        </w:rPr>
        <w:t>[38]</w:t>
      </w:r>
      <w:r>
        <w:fldChar w:fldCharType="end"/>
      </w:r>
      <w:r>
        <w:t xml:space="preserve"> employ a variety of meteorological factors. They modify the model's temperature, wind speed, and cloud cover to employ effective temperature, wind cooling power, and lighting. They do not make comparisons to a model based solely on temperature. Khotanzad et al. </w:t>
      </w:r>
      <w:r>
        <w:fldChar w:fldCharType="begin" w:fldLock="1"/>
      </w:r>
      <w:r w:rsidR="00DB560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[39]","plainTextFormattedCitation":"[39]","previouslyFormattedCitation":"[39]"},"properties":{"noteIndex":0},"schema":"https://github.com/citation-style-language/schema/raw/master/csl-citation.json"}</w:instrText>
      </w:r>
      <w:r>
        <w:fldChar w:fldCharType="separate"/>
      </w:r>
      <w:r w:rsidR="00B42AB6" w:rsidRPr="00B42AB6">
        <w:rPr>
          <w:noProof/>
        </w:rPr>
        <w:t>[39]</w:t>
      </w:r>
      <w:r>
        <w:fldChar w:fldCharType="end"/>
      </w:r>
      <w:r>
        <w:t xml:space="preserve"> use an effective temperature to adjust for humidity and wind speed. Specific</w:t>
      </w:r>
      <w:r w:rsidRPr="001F59E9">
        <w:t xml:space="preserve"> studies </w:t>
      </w:r>
      <w:r>
        <w:t>concentrating</w:t>
      </w:r>
      <w:r w:rsidRPr="001F59E9">
        <w:t xml:space="preserve"> exclusively on temperature imply that additional weather variables could be incorporated to improve forecasts</w:t>
      </w:r>
      <w:r>
        <w:t xml:space="preserve"> </w:t>
      </w:r>
      <w:r>
        <w:fldChar w:fldCharType="begin" w:fldLock="1"/>
      </w:r>
      <w:r w:rsidR="00DB560F">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network","type":"paper-conference"},"uris":["http://www.mendeley.com/documents/?uuid=41e30944-66ed-42a8-8466-2bd8ec556f5e"]}],"mendeley":{"formattedCitation":"[9], [23]","plainTextFormattedCitation":"[9], [23]","previouslyFormattedCitation":"[9], [23]"},"properties":{"noteIndex":0},"schema":"https://github.com/citation-style-language/schema/raw/master/csl-citation.json"}</w:instrText>
      </w:r>
      <w:r>
        <w:fldChar w:fldCharType="separate"/>
      </w:r>
      <w:r w:rsidR="00B42AB6" w:rsidRPr="00B42AB6">
        <w:rPr>
          <w:noProof/>
        </w:rPr>
        <w:t>[9], [23]</w:t>
      </w:r>
      <w:r>
        <w:fldChar w:fldCharType="end"/>
      </w:r>
      <w:r>
        <w:t>.</w:t>
      </w:r>
    </w:p>
    <w:p w14:paraId="65FCDD8C" w14:textId="326161DC" w:rsidR="00295109" w:rsidRDefault="00295109" w:rsidP="00295109">
      <w:r>
        <w:tab/>
      </w:r>
      <w:r w:rsidRPr="00957973">
        <w:t xml:space="preserve">For load forecasting, the location of the weather data input must be determined. Forecasting loads can be </w:t>
      </w:r>
      <w:r>
        <w:t>pretty</w:t>
      </w:r>
      <w:r w:rsidRPr="00957973">
        <w:t xml:space="preserve"> location-specific, such as forecasting for individual buildings or local regions. This form of forecasting is possible due to the availability of smart grid data, although system load forecasting is still required. Utilizing weather data for a significant load center is one approach of selecting weather data (e.g., Toronto used for Ontario). Weather stations located throughout a region can</w:t>
      </w:r>
      <w:r>
        <w:t xml:space="preserve"> also</w:t>
      </w:r>
      <w:r w:rsidRPr="00957973">
        <w:t xml:space="preserve"> be averaged to provide a single input variable </w:t>
      </w:r>
      <w:r>
        <w:fldChar w:fldCharType="begin" w:fldLock="1"/>
      </w:r>
      <w:r w:rsidR="00DB560F">
        <w:instrText>ADDIN CSL_CITATION {"citationItems":[{"id":"ITEM-1","itemData":{"DOI":"10.3390/en12081510","ISSN":"19961073","abstract":"Weather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-1","issued":{"date-parts":[["2019"]]},"title":"Combining weather stations for electric load forecasting","type":"article-journal"},"uris":["http://www.mendeley.com/documents/?uuid=e04dc322-d606-42af-95b2-e73ac743d892"]}],"mendeley":{"formattedCitation":"[40]","plainTextFormattedCitation":"[40]","previouslyFormattedCitation":"[40]"},"properties":{"noteIndex":0},"schema":"https://github.com/citation-style-language/schema/raw/master/csl-citation.json"}</w:instrText>
      </w:r>
      <w:r>
        <w:fldChar w:fldCharType="separate"/>
      </w:r>
      <w:r w:rsidR="00B42AB6" w:rsidRPr="00B42AB6">
        <w:rPr>
          <w:noProof/>
        </w:rPr>
        <w:t>[40]</w:t>
      </w:r>
      <w:r>
        <w:fldChar w:fldCharType="end"/>
      </w:r>
      <w:r>
        <w:t>.</w:t>
      </w:r>
      <w:r w:rsidRPr="00957973">
        <w:t xml:space="preserve"> Additionally, weather station selection can be used to discover </w:t>
      </w:r>
      <w:r w:rsidRPr="00957973">
        <w:lastRenderedPageBreak/>
        <w:t xml:space="preserve">which stations are the most accurate predictors of load </w:t>
      </w:r>
      <w:r>
        <w:fldChar w:fldCharType="begin" w:fldLock="1"/>
      </w:r>
      <w:r w:rsidR="00DB560F">
        <w:instrText>ADDIN CSL_CITATION {"citationItems":[{"id":"ITEM-1","itemData":{"DOI":"10.1016/j.ijforecast.2014.07.001","ISSN":"01692070","abstract":"Weather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Forecasting","id":"ITEM-1","issued":{"date-parts":[["2015"]]},"title":"Weather station selection for electric load forecasting","type":"article-journal"},"uris":["http://www.mendeley.com/documents/?uuid=a6e42d11-0e25-43f3-bda7-3447f17927ab"]},{"id":"ITEM-2","itemData":{"DOI":"10.3390/en12030393","ISSN":"19961073","abstract":"Electricity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wing","non-dropping-particle":"","parse-names":false,"suffix":""}],"container-title":"Energies","id":"ITEM-2","issued":{"date-parts":[["2019"]]},"title":"Computational intelligence on short-term load forecasting: A methodological overview","type":"article"},"uris":["http://www.mendeley.com/documents/?uuid=e025f865-9b57-417a-be42-cd54c381e2b4"]},{"id":"ITEM-3","itemData":{"DOI":"10.1016/j.ijforecast.2019.08.008","ISSN":"01692070","abstract":"Demand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Forecasting","id":"ITEM-3","issued":{"date-parts":[["2020"]]},"title":"Rethinking weather station selection for electric load forecasting using genetic algorithms","type":"article-journal"},"uris":["http://www.mendeley.com/documents/?uuid=5ce4f603-c6aa-42bb-a326-585a9e79c8a2"]}],"mendeley":{"formattedCitation":"[41]–[43]","plainTextFormattedCitation":"[41]–[43]","previouslyFormattedCitation":"[41]–[43]"},"properties":{"noteIndex":0},"schema":"https://github.com/citation-style-language/schema/raw/master/csl-citation.json"}</w:instrText>
      </w:r>
      <w:r>
        <w:fldChar w:fldCharType="separate"/>
      </w:r>
      <w:r w:rsidR="00B42AB6" w:rsidRPr="00B42AB6">
        <w:rPr>
          <w:noProof/>
        </w:rPr>
        <w:t>[41]–[43]</w:t>
      </w:r>
      <w:r>
        <w:fldChar w:fldCharType="end"/>
      </w:r>
      <w:r>
        <w:t>.</w:t>
      </w:r>
      <w:r w:rsidRPr="00957973">
        <w:t xml:space="preserve"> Distributed or multi-region forecasting is a technique for anticipating load by utilizing meteorological data from different locations</w:t>
      </w:r>
      <w:r>
        <w:t xml:space="preserve"> </w:t>
      </w:r>
      <w:r>
        <w:fldChar w:fldCharType="begin" w:fldLock="1"/>
      </w:r>
      <w:r w:rsidR="00DB560F">
        <w:instrText>ADDIN CSL_CITATION {"citationItems":[{"id":"ITEM-1","itemData":{"DOI":"10.1109/ICPS.2008.4606287","ISBN":"9781424420940","abstract":"In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Conference","id":"ITEM-1","issued":{"date-parts":[["2008"]]},"title":"Multi-area load forecasting for system with large geographical area","type":"paper-conference"},"uris":["http://www.mendeley.com/documents/?uuid=65c2d67f-f83b-4e2c-8a4f-2f77f2b89379"]}],"mendeley":{"formattedCitation":"[44]","plainTextFormattedCitation":"[44]","previouslyFormattedCitation":"[44]"},"properties":{"noteIndex":0},"schema":"https://github.com/citation-style-language/schema/raw/master/csl-citation.json"}</w:instrText>
      </w:r>
      <w:r>
        <w:fldChar w:fldCharType="separate"/>
      </w:r>
      <w:r w:rsidR="00B42AB6" w:rsidRPr="00B42AB6">
        <w:rPr>
          <w:noProof/>
        </w:rPr>
        <w:t>[44]</w:t>
      </w:r>
      <w:r>
        <w:fldChar w:fldCharType="end"/>
      </w:r>
      <w:r>
        <w:t xml:space="preserve">, </w:t>
      </w:r>
      <w:r w:rsidRPr="00957973">
        <w:t>which is particularly useful in vast geographic areas.</w:t>
      </w:r>
    </w:p>
    <w:p w14:paraId="30CC274A" w14:textId="2FDB9130" w:rsidR="00295109" w:rsidRDefault="00295109" w:rsidP="00295109">
      <w:pPr>
        <w:pStyle w:val="Heading3"/>
      </w:pPr>
      <w:bookmarkStart w:id="17" w:name="_Toc87448217"/>
      <w:r>
        <w:t>2.</w:t>
      </w:r>
      <w:r w:rsidR="00C96906">
        <w:t>1</w:t>
      </w:r>
      <w:r>
        <w:t>.5 Random Factors</w:t>
      </w:r>
      <w:bookmarkEnd w:id="17"/>
    </w:p>
    <w:p w14:paraId="689E6EF4" w14:textId="5789EBE1" w:rsidR="00FE1D6A" w:rsidRDefault="00295109" w:rsidP="00956C61">
      <w:pPr>
        <w:ind w:firstLine="288"/>
      </w:pPr>
      <w:r w:rsidRPr="005F7F3D">
        <w:t xml:space="preserve">Random factors affecting the electrical load profile are other random disruptions in the load pattern that cannot be described by the preceding factors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rsidRPr="005F7F3D">
        <w:t>. These disturbances might include considerable loads that operate on an ad hoc basis, making prediction impossible</w:t>
      </w:r>
      <w:r>
        <w:t xml:space="preserve"> </w:t>
      </w:r>
      <w:r>
        <w:fldChar w:fldCharType="begin" w:fldLock="1"/>
      </w:r>
      <w:r w:rsidR="00DB560F">
        <w:instrText>ADDIN CSL_CITATION {"citationItems":[{"id":"ITEM-1","itemData":{"author":[{"dropping-particle":"","family":"Taylor","given":"Eric Lynn","non-dropping-particle":"","parse-names":false,"suffix":""}],"id":"ITEM-1","issued":{"date-parts":[["2013"]]},"publisher":"University of Tennessee","title":"Short-term Electrical Load Forecasting for an Institutional/ Industrial Power System Using an Artificial Neural Network","type":"thesis"},"uris":["http://www.mendeley.com/documents/?uuid=39a9403a-6386-3193-a820-7d021daafeea"]}],"mendeley":{"formattedCitation":"[45]","plainTextFormattedCitation":"[45]","previouslyFormattedCitation":"[45]"},"properties":{"noteIndex":0},"schema":"https://github.com/citation-style-language/schema/raw/master/csl-citation.json"}</w:instrText>
      </w:r>
      <w:r>
        <w:fldChar w:fldCharType="separate"/>
      </w:r>
      <w:r w:rsidR="00B42AB6" w:rsidRPr="00B42AB6">
        <w:rPr>
          <w:noProof/>
        </w:rPr>
        <w:t>[45]</w:t>
      </w:r>
      <w:r>
        <w:fldChar w:fldCharType="end"/>
      </w:r>
      <w:r w:rsidRPr="005F7F3D">
        <w:t xml:space="preserve">. Other disruptions, such as extensive employee absenteeism (due to illness, severe weather, etc.) and planned or unforeseen power system outages can </w:t>
      </w:r>
      <w:r>
        <w:t>substantially impact the facility's load profile</w:t>
      </w:r>
      <w:r w:rsidRPr="005F7F3D">
        <w:t>.</w:t>
      </w:r>
    </w:p>
    <w:p w14:paraId="5518F52D" w14:textId="414CD637" w:rsidR="00D51F06" w:rsidRDefault="00295109" w:rsidP="00D51F06">
      <w:pPr>
        <w:pStyle w:val="Heading2"/>
      </w:pPr>
      <w:bookmarkStart w:id="18" w:name="_Ref86061634"/>
      <w:bookmarkStart w:id="19" w:name="_Ref86061668"/>
      <w:bookmarkStart w:id="20" w:name="_Ref86061675"/>
      <w:bookmarkStart w:id="21" w:name="_Ref86061677"/>
      <w:bookmarkStart w:id="22" w:name="_Toc87448218"/>
      <w:r>
        <w:t>2.</w:t>
      </w:r>
      <w:r w:rsidR="00C2242B">
        <w:t>2</w:t>
      </w:r>
      <w:r>
        <w:t xml:space="preserve"> Peak Load</w:t>
      </w:r>
      <w:bookmarkEnd w:id="18"/>
      <w:bookmarkEnd w:id="19"/>
      <w:bookmarkEnd w:id="20"/>
      <w:bookmarkEnd w:id="21"/>
      <w:bookmarkEnd w:id="22"/>
    </w:p>
    <w:p w14:paraId="01DC7D08" w14:textId="1993D545" w:rsidR="00604480" w:rsidRDefault="00604480" w:rsidP="00604480">
      <w:pPr>
        <w:ind w:firstLine="288"/>
      </w:pPr>
      <w:r w:rsidRPr="00604480">
        <w:t xml:space="preserve">Peak load refers to the maximum amount of energy drawn from the grid by a consumer over a specified time period. While the majority of utilities run on a 15-minute cycle, some run on 30- or 60-minute cycles </w:t>
      </w:r>
      <w:r>
        <w:fldChar w:fldCharType="begin" w:fldLock="1"/>
      </w:r>
      <w:r w:rsidR="00DB560F">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[46]","plainTextFormattedCitation":"[46]","previouslyFormattedCitation":"[46]"},"properties":{"noteIndex":0},"schema":"https://github.com/citation-style-language/schema/raw/master/csl-citation.json"}</w:instrText>
      </w:r>
      <w:r>
        <w:fldChar w:fldCharType="separate"/>
      </w:r>
      <w:r w:rsidR="00B42AB6" w:rsidRPr="00B42AB6">
        <w:rPr>
          <w:noProof/>
        </w:rPr>
        <w:t>[46]</w:t>
      </w:r>
      <w:r>
        <w:fldChar w:fldCharType="end"/>
      </w:r>
      <w:r w:rsidRPr="00604480">
        <w:t xml:space="preserve">. For the majority of utilities, the difference between a peak and a spike is that a value is considered to be a peak if it persists for at least 15 minutes; anything less than 15 minutes is considered a random spike. Demand spikes are typically caused by the activation of a machine and last only a few seconds. In comparison, base load refers to the bare minimum amount of electrical demand that must be met over a 24-hour period. Base load requirements are relatively </w:t>
      </w:r>
      <w:r w:rsidR="006A438D" w:rsidRPr="00604480">
        <w:t>constant and</w:t>
      </w:r>
      <w:r w:rsidRPr="00604480">
        <w:t xml:space="preserve"> are also known as constant load. </w:t>
      </w:r>
    </w:p>
    <w:p w14:paraId="08DF90C1" w14:textId="671ECE96" w:rsidR="00986D78" w:rsidRDefault="00604480" w:rsidP="00604480">
      <w:pPr>
        <w:ind w:firstLine="288"/>
      </w:pPr>
      <w:r w:rsidRPr="00604480">
        <w:t xml:space="preserve">Consider a house's electrical requirements. The base load is the amount of electricity required </w:t>
      </w:r>
      <w:r w:rsidR="006A438D">
        <w:t>from</w:t>
      </w:r>
      <w:r w:rsidRPr="00604480">
        <w:t xml:space="preserve"> the electrical grid on a constant basis. When additional power is required, </w:t>
      </w:r>
      <w:r w:rsidRPr="00604480">
        <w:lastRenderedPageBreak/>
        <w:t>such as when an entire family is at home watching television and consuming a large amount of electricity, a peak load occurs. It is a momentary period of increased demand, as the family will soon be sleeping, turning off the television and lights, and conserving energy. The base load is more stable but also less intense, as electricity is still required for heating, cooling, and power outlets, among other things.</w:t>
      </w:r>
      <w:r w:rsidR="00B97DBA">
        <w:t xml:space="preserve"> </w:t>
      </w:r>
      <w:r w:rsidR="00B97DBA" w:rsidRPr="00EE242E">
        <w:t>Peak load is less predictable than base load. It can surge when air conditioners are switched on or when a snowstorm hits and the heat must be turned up</w:t>
      </w:r>
      <w:r w:rsidR="00B97DBA">
        <w:t xml:space="preserve"> </w:t>
      </w:r>
      <w:r w:rsidR="00B97DBA">
        <w:fldChar w:fldCharType="begin" w:fldLock="1"/>
      </w:r>
      <w:r w:rsidR="00DB560F">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[48]","plainTextFormattedCitation":"[48]","previouslyFormattedCitation":"[48]"},"properties":{"noteIndex":0},"schema":"https://github.com/citation-style-language/schema/raw/master/csl-citation.json"}</w:instrText>
      </w:r>
      <w:r w:rsidR="00B97DBA">
        <w:fldChar w:fldCharType="separate"/>
      </w:r>
      <w:r w:rsidR="00B42AB6" w:rsidRPr="00B42AB6">
        <w:rPr>
          <w:noProof/>
        </w:rPr>
        <w:t>[48]</w:t>
      </w:r>
      <w:r w:rsidR="00B97DBA">
        <w:fldChar w:fldCharType="end"/>
      </w:r>
      <w:r w:rsidR="00B97DBA">
        <w:t xml:space="preserve">. </w:t>
      </w:r>
    </w:p>
    <w:p w14:paraId="1E19E021" w14:textId="77777777" w:rsidR="00976ECF" w:rsidRDefault="00976ECF" w:rsidP="00976ECF">
      <w:pPr>
        <w:keepNext/>
        <w:ind w:firstLine="288"/>
        <w:jc w:val="center"/>
      </w:pPr>
      <w:r>
        <w:rPr>
          <w:noProof/>
        </w:rPr>
        <w:drawing>
          <wp:inline distT="0" distB="0" distL="0" distR="0" wp14:anchorId="6DB34102" wp14:editId="10D1E8F5">
            <wp:extent cx="3117836" cy="2466975"/>
            <wp:effectExtent l="0" t="0" r="6985" b="0"/>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11">
                      <a:extLst>
                        <a:ext uri="{28A0092B-C50C-407E-A947-70E740481C1C}">
                          <a14:useLocalDpi xmlns:a14="http://schemas.microsoft.com/office/drawing/2010/main" val="0"/>
                        </a:ext>
                      </a:extLst>
                    </a:blip>
                    <a:srcRect l="25174" t="6481" r="23264" b="20987"/>
                    <a:stretch/>
                  </pic:blipFill>
                  <pic:spPr bwMode="auto">
                    <a:xfrm>
                      <a:off x="0" y="0"/>
                      <a:ext cx="3119419" cy="2468228"/>
                    </a:xfrm>
                    <a:prstGeom prst="rect">
                      <a:avLst/>
                    </a:prstGeom>
                    <a:noFill/>
                    <a:ln>
                      <a:noFill/>
                    </a:ln>
                    <a:extLst>
                      <a:ext uri="{53640926-AAD7-44D8-BBD7-CCE9431645EC}">
                        <a14:shadowObscured xmlns:a14="http://schemas.microsoft.com/office/drawing/2010/main"/>
                      </a:ext>
                    </a:extLst>
                  </pic:spPr>
                </pic:pic>
              </a:graphicData>
            </a:graphic>
          </wp:inline>
        </w:drawing>
      </w:r>
    </w:p>
    <w:p w14:paraId="23E833D9" w14:textId="15E4FF45" w:rsidR="00976ECF" w:rsidRDefault="00976ECF" w:rsidP="00976ECF">
      <w:pPr>
        <w:pStyle w:val="Caption"/>
        <w:jc w:val="center"/>
      </w:pPr>
      <w:bookmarkStart w:id="23" w:name="_Ref87447326"/>
      <w:bookmarkStart w:id="24" w:name="_Toc87448297"/>
      <w:r>
        <w:t xml:space="preserve">Figure </w:t>
      </w:r>
      <w:fldSimple w:instr=" SEQ Figure \* ARABIC ">
        <w:r w:rsidR="00335059">
          <w:rPr>
            <w:noProof/>
          </w:rPr>
          <w:t>1</w:t>
        </w:r>
      </w:fldSimple>
      <w:bookmarkEnd w:id="23"/>
      <w:r>
        <w:t xml:space="preserve"> – Peak Load vs Base Load </w:t>
      </w:r>
      <w:r>
        <w:fldChar w:fldCharType="begin" w:fldLock="1"/>
      </w:r>
      <w:r>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[47]","plainTextFormattedCitation":"[47]","previouslyFormattedCitation":"[47]"},"properties":{"noteIndex":0},"schema":"https://github.com/citation-style-language/schema/raw/master/csl-citation.json"}</w:instrText>
      </w:r>
      <w:r>
        <w:fldChar w:fldCharType="separate"/>
      </w:r>
      <w:r w:rsidRPr="00B42AB6">
        <w:rPr>
          <w:b w:val="0"/>
          <w:noProof/>
        </w:rPr>
        <w:t>[47]</w:t>
      </w:r>
      <w:bookmarkEnd w:id="24"/>
      <w:r>
        <w:fldChar w:fldCharType="end"/>
      </w:r>
    </w:p>
    <w:p w14:paraId="26BFA6F1" w14:textId="0D9D589A" w:rsidR="00E32744" w:rsidRDefault="00716CD7" w:rsidP="001C331C">
      <w:pPr>
        <w:ind w:firstLine="288"/>
      </w:pPr>
      <w:r>
        <w:fldChar w:fldCharType="begin"/>
      </w:r>
      <w:r>
        <w:instrText xml:space="preserve"> REF _Ref87447326 \h </w:instrText>
      </w:r>
      <w:r>
        <w:fldChar w:fldCharType="separate"/>
      </w:r>
      <w:r w:rsidR="00335059">
        <w:t xml:space="preserve">Figure </w:t>
      </w:r>
      <w:r w:rsidR="00335059">
        <w:rPr>
          <w:noProof/>
        </w:rPr>
        <w:t>1</w:t>
      </w:r>
      <w:r>
        <w:fldChar w:fldCharType="end"/>
      </w:r>
      <w:r>
        <w:t xml:space="preserve"> </w:t>
      </w:r>
      <w:r w:rsidRPr="00716CD7">
        <w:t>depicts the visual distinction between the base load and the peak load. Peaks have three distinct characteristics: magnitude, temporal location, and width or duration.</w:t>
      </w:r>
      <w:r>
        <w:t xml:space="preserve"> </w:t>
      </w:r>
      <w:r w:rsidR="004B6527" w:rsidRPr="003E04CF">
        <w:t>The temporal location of the peak is the most critical of all the characteristics, even more so than the peak's value. Knowing the precise time</w:t>
      </w:r>
      <w:r w:rsidR="004B6527">
        <w:t xml:space="preserve"> that </w:t>
      </w:r>
      <w:r w:rsidR="004B6527" w:rsidRPr="003E04CF">
        <w:t>a peak will occur enables utilities to plan reserve power and demand response strategies in advance to help reduce the peak, which could result in significant savings for both the utility and its customers.</w:t>
      </w:r>
      <w:r w:rsidR="004B6527">
        <w:t xml:space="preserve"> </w:t>
      </w:r>
    </w:p>
    <w:p w14:paraId="7A2A063B" w14:textId="099B52AF" w:rsidR="004B6527" w:rsidRDefault="00B97DBA" w:rsidP="001C331C">
      <w:pPr>
        <w:ind w:firstLine="288"/>
      </w:pPr>
      <w:r>
        <w:lastRenderedPageBreak/>
        <w:t>E</w:t>
      </w:r>
      <w:r w:rsidRPr="00EE242E">
        <w:t>lectricity is</w:t>
      </w:r>
      <w:r>
        <w:t xml:space="preserve"> generally</w:t>
      </w:r>
      <w:r w:rsidRPr="00EE242E">
        <w:t xml:space="preserve"> more expensive during peak periods.</w:t>
      </w:r>
      <w:r w:rsidR="00986D78">
        <w:t xml:space="preserve"> </w:t>
      </w:r>
      <w:r w:rsidR="00BC1FF0">
        <w:t>The p</w:t>
      </w:r>
      <w:r w:rsidR="00BC1FF0" w:rsidRPr="00326997">
        <w:t xml:space="preserve">eak </w:t>
      </w:r>
      <w:r w:rsidR="00983A4C">
        <w:t>load</w:t>
      </w:r>
      <w:r w:rsidR="00BC1FF0" w:rsidRPr="00326997">
        <w:t xml:space="preserve"> forecasts are critical for securing adequate generation, transmission, and distribution capacity. Accurate peak forecasts improve capital expenditure, decision making and system reliability.</w:t>
      </w:r>
      <w:r w:rsidR="00BC1FF0">
        <w:t xml:space="preserve"> </w:t>
      </w:r>
      <w:r w:rsidR="00295109">
        <w:t xml:space="preserve">Understanding peak load is critical for any business energy management strategy, as it is utilized to calculate a portion of the energy cost </w:t>
      </w:r>
      <w:r w:rsidR="00295109">
        <w:fldChar w:fldCharType="begin" w:fldLock="1"/>
      </w:r>
      <w:r w:rsidR="00DB560F">
        <w:instrText>ADDIN CSL_CITATION {"citationItems":[{"id":"ITEM-1","itemData":{"URL":"https://aquicore.com/blog/what-is-peak-load/","accessed":{"date-parts":[["2021","10","7"]]},"id":"ITEM-1","issued":{"date-parts":[["0"]]},"title":"What is Peak Load? | Aquicore","type":"webpage"},"uris":["http://www.mendeley.com/documents/?uuid=3405bd2f-cc45-3743-9be0-e2ca53ba642e"]}],"mendeley":{"formattedCitation":"[49]","plainTextFormattedCitation":"[49]","previouslyFormattedCitation":"[49]"},"properties":{"noteIndex":0},"schema":"https://github.com/citation-style-language/schema/raw/master/csl-citation.json"}</w:instrText>
      </w:r>
      <w:r w:rsidR="00295109">
        <w:fldChar w:fldCharType="separate"/>
      </w:r>
      <w:r w:rsidR="00B42AB6" w:rsidRPr="00B42AB6">
        <w:rPr>
          <w:noProof/>
        </w:rPr>
        <w:t>[49]</w:t>
      </w:r>
      <w:r w:rsidR="00295109">
        <w:fldChar w:fldCharType="end"/>
      </w:r>
      <w:r w:rsidR="00295109">
        <w:t xml:space="preserve">. </w:t>
      </w:r>
      <w:r w:rsidR="004B6527">
        <w:t xml:space="preserve"> </w:t>
      </w:r>
    </w:p>
    <w:p w14:paraId="2B8CF80E" w14:textId="48EE546F" w:rsidR="00295109" w:rsidRDefault="00D84312" w:rsidP="004B6527">
      <w:pPr>
        <w:ind w:firstLine="288"/>
      </w:pPr>
      <w:r w:rsidRPr="00D84312">
        <w:t xml:space="preserve">Numerous electric utilities charge customers for peak load in addition to their consumption. Peak load determines the rate charged to the customer by the utility. The utility's meter records and averages demand usage at 15-minute intervals, and the 15-minute interval with the highest demand during that billing period establishes the monthly peak demand. We considered daily peaks in this study, </w:t>
      </w:r>
      <w:r w:rsidR="00956C61" w:rsidRPr="00D84312">
        <w:t>considering</w:t>
      </w:r>
      <w:r w:rsidRPr="00D84312">
        <w:t xml:space="preserve"> the peak's value and time of occurrence.</w:t>
      </w:r>
      <w:r w:rsidR="00295109">
        <w:t xml:space="preserve"> </w:t>
      </w:r>
    </w:p>
    <w:p w14:paraId="5860BA2E" w14:textId="5D635E52" w:rsidR="00F83023" w:rsidRDefault="00F83023" w:rsidP="00F83023">
      <w:pPr>
        <w:pStyle w:val="Heading2"/>
      </w:pPr>
      <w:bookmarkStart w:id="25" w:name="_Toc87448219"/>
      <w:r>
        <w:t>2.3 Load Forecasting Horizons</w:t>
      </w:r>
      <w:bookmarkEnd w:id="25"/>
    </w:p>
    <w:p w14:paraId="11D35679" w14:textId="119C88DD" w:rsidR="00F83023" w:rsidRDefault="00F83023" w:rsidP="00F83023">
      <w:pPr>
        <w:ind w:firstLine="288"/>
      </w:pPr>
      <w:r>
        <w:t xml:space="preserve">Electricity demand can be assessed periodically - hourly, daily, weekly, monthly, or yearly and forecasting can be applied to various horizons: very short-term load forecasting (VSTLF, &lt;1-day), short-term load forecasting (STLF, &lt;2-weeks), medium-term load forecasting (MTLF &lt;3-years), and long-term load forecasting (LTLF &gt;3years) </w:t>
      </w:r>
      <w:r>
        <w:fldChar w:fldCharType="begin" w:fldLock="1"/>
      </w:r>
      <w:r w:rsidR="00DB560F">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[50]","plainTextFormattedCitation":"[50]","previouslyFormattedCitation":"[50]"},"properties":{"noteIndex":0},"schema":"https://github.com/citation-style-language/schema/raw/master/csl-citation.json"}</w:instrText>
      </w:r>
      <w:r>
        <w:fldChar w:fldCharType="separate"/>
      </w:r>
      <w:r w:rsidR="00B42AB6" w:rsidRPr="00B42AB6">
        <w:rPr>
          <w:noProof/>
        </w:rPr>
        <w:t>[50]</w:t>
      </w:r>
      <w:r>
        <w:fldChar w:fldCharType="end"/>
      </w:r>
      <w:r>
        <w:t>. Short-term forecasting has been the focus in most current research, concentrating on horizons of less than two weeks; it</w:t>
      </w:r>
      <w:r w:rsidRPr="0093495E">
        <w:t xml:space="preserve"> is critical in the areas of planning, contingency analysis, load flow assessment, and power system planning and maintenance</w:t>
      </w:r>
      <w:r>
        <w:t xml:space="preserve"> </w:t>
      </w:r>
      <w:r>
        <w:fldChar w:fldCharType="begin" w:fldLock="1"/>
      </w:r>
      <w:r w:rsidR="00DB560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information","type":"article-journal","volume":"5"},"uris":["http://www.mendeley.com/documents/?uuid=3d2f3b02-12fc-417c-a746-0bb1d4ba5f98"]}],"mendeley":{"formattedCitation":"[1], [50], [51]","plainTextFormattedCitation":"[1], [50], [51]","previouslyFormattedCitation":"[1], [50], [51]"},"properties":{"noteIndex":0},"schema":"https://github.com/citation-style-language/schema/raw/master/csl-citation.json"}</w:instrText>
      </w:r>
      <w:r>
        <w:fldChar w:fldCharType="separate"/>
      </w:r>
      <w:r w:rsidR="00B42AB6" w:rsidRPr="00B42AB6">
        <w:rPr>
          <w:noProof/>
        </w:rPr>
        <w:t>[1], [50], [51]</w:t>
      </w:r>
      <w:r>
        <w:fldChar w:fldCharType="end"/>
      </w:r>
      <w:r>
        <w:t>. D</w:t>
      </w:r>
      <w:r w:rsidRPr="001D0821">
        <w:t>isparities in time horizon</w:t>
      </w:r>
      <w:r>
        <w:t>s</w:t>
      </w:r>
      <w:r w:rsidRPr="001D0821">
        <w:t xml:space="preserve"> have implications for the models and methodologies used</w:t>
      </w:r>
      <w:r>
        <w:t xml:space="preserve"> in forecasting, and</w:t>
      </w:r>
      <w:r w:rsidRPr="001D0821">
        <w:t xml:space="preserve"> </w:t>
      </w:r>
      <w:r>
        <w:t xml:space="preserve">for what is available and selected for </w:t>
      </w:r>
      <w:r w:rsidRPr="001D0821">
        <w:t xml:space="preserve">input data. </w:t>
      </w:r>
      <w:r w:rsidRPr="0093495E">
        <w:t xml:space="preserve">The analyst must determine the most </w:t>
      </w:r>
      <w:r w:rsidRPr="0093495E">
        <w:lastRenderedPageBreak/>
        <w:t>appropriate model type and the critical external factors that must be taken into account in order to obtain the most precise forecast</w:t>
      </w:r>
      <w:r>
        <w:t xml:space="preserve"> </w:t>
      </w:r>
      <w:r>
        <w:fldChar w:fldCharType="begin" w:fldLock="1"/>
      </w:r>
      <w:r w:rsidR="00DB560F">
        <w:instrText>ADDIN CSL_CITATION {"citationItems":[{"id":"ITEM-1","itemData":{"DOI":"10.1016/j.ejor.2009.01.062","ISSN":"03772217","abstract":"For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Research","id":"ITEM-1","issued":{"date-parts":[["2009"]]},"title":"Electric load forecasting methods: Tools for decision making","type":"article-journal"},"uris":["http://www.mendeley.com/documents/?uuid=cd146fe5-13af-49bb-a2d9-13f6d5133645"]}],"mendeley":{"formattedCitation":"[31]","plainTextFormattedCitation":"[31]","previouslyFormattedCitation":"[31]"},"properties":{"noteIndex":0},"schema":"https://github.com/citation-style-language/schema/raw/master/csl-citation.json"}</w:instrText>
      </w:r>
      <w:r>
        <w:fldChar w:fldCharType="separate"/>
      </w:r>
      <w:r w:rsidR="00B42AB6" w:rsidRPr="00B42AB6">
        <w:rPr>
          <w:noProof/>
        </w:rPr>
        <w:t>[31]</w:t>
      </w:r>
      <w:r>
        <w:fldChar w:fldCharType="end"/>
      </w:r>
      <w:r w:rsidRPr="001D0821">
        <w:t>.</w:t>
      </w:r>
    </w:p>
    <w:p w14:paraId="73A918AD" w14:textId="3609228B" w:rsidR="00F83023" w:rsidRDefault="00F83023" w:rsidP="00F83023">
      <w:pPr>
        <w:pStyle w:val="Heading3"/>
      </w:pPr>
      <w:bookmarkStart w:id="26" w:name="_Toc87448220"/>
      <w:r>
        <w:t>2.</w:t>
      </w:r>
      <w:r w:rsidR="000B7D78">
        <w:t>3</w:t>
      </w:r>
      <w:r>
        <w:t>.1 Very Short-Term Load Forecasting (VSTLF)</w:t>
      </w:r>
      <w:bookmarkEnd w:id="26"/>
    </w:p>
    <w:p w14:paraId="392491F2" w14:textId="77777777" w:rsidR="00F83023" w:rsidRDefault="00F83023" w:rsidP="00F83023">
      <w:pPr>
        <w:ind w:firstLine="288"/>
      </w:pPr>
      <w:r>
        <w:t>VSTLF generates forecasts for loads up to one day in the future. Throughout the power industry, utilities and grid operators typically use such forecasts for real-time scheduling of electricity generation, load frequency control, and demand response. Very short-term load forecasts are also critical to retailers, power marketers, and trading firms' operations. VSTLF</w:t>
      </w:r>
      <w:r w:rsidRPr="00A211C1">
        <w:t xml:space="preserve"> contribute</w:t>
      </w:r>
      <w:r>
        <w:t>s</w:t>
      </w:r>
      <w:r w:rsidRPr="00A211C1">
        <w:t xml:space="preserve"> to the immediate balancing of supply and demand. Trading in power markets is another application that </w:t>
      </w:r>
      <w:r>
        <w:t xml:space="preserve">relies on </w:t>
      </w:r>
      <w:r w:rsidRPr="00A211C1">
        <w:t xml:space="preserve">this type of forecasting. </w:t>
      </w:r>
      <w:r>
        <w:t xml:space="preserve">VSTLF is frequently viewed as a subproblem of short-term load forecasting (STLF) because both can use weather forecasts as forecasting period inputs. However, to achieve high accuracy over a very short time horizon, it is necessary to recognize the practical distinction between VSTLF and STLF. </w:t>
      </w:r>
    </w:p>
    <w:p w14:paraId="138B098D" w14:textId="5E3713C5" w:rsidR="00856F28" w:rsidRDefault="00F83023" w:rsidP="00F83023">
      <w:pPr>
        <w:ind w:firstLine="288"/>
      </w:pPr>
      <w:r>
        <w:t xml:space="preserve">From a modelling perspective, VSTLF models can incorporate lagged load as an independent variable in addition to those commonly used in STLF, such as weather and calendar variables (ex…). VSTLF, from an implementation standpoint, requires the model to be estimated quickly to produce the forecast on time. Additionally, the short lead time complicates the data collection process. </w:t>
      </w:r>
      <w:r w:rsidRPr="000252E2">
        <w:t>While smart grid technologies have enabled the transmission of recent load data to the operation room, many power companies still lack access to high-quality load data for the most recent hour(s) when predicting the next hour's load</w:t>
      </w:r>
      <w:r>
        <w:t xml:space="preserve"> </w:t>
      </w:r>
      <w:r>
        <w:fldChar w:fldCharType="begin" w:fldLock="1"/>
      </w:r>
      <w:r w:rsidR="00DB560F">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mendeley":{"formattedCitation":"[52]","plainTextFormattedCitation":"[52]","previouslyFormattedCitation":"[52]"},"properties":{"noteIndex":0},"schema":"https://github.com/citation-style-language/schema/raw/master/csl-citation.json"}</w:instrText>
      </w:r>
      <w:r>
        <w:fldChar w:fldCharType="separate"/>
      </w:r>
      <w:r w:rsidR="00B42AB6" w:rsidRPr="00B42AB6">
        <w:rPr>
          <w:noProof/>
        </w:rPr>
        <w:t>[52]</w:t>
      </w:r>
      <w:r>
        <w:fldChar w:fldCharType="end"/>
      </w:r>
      <w:r>
        <w:t xml:space="preserve">. </w:t>
      </w:r>
    </w:p>
    <w:p w14:paraId="4F0442F6" w14:textId="2B16BA5C" w:rsidR="00F83023" w:rsidRDefault="00F83023" w:rsidP="00F83023">
      <w:pPr>
        <w:ind w:firstLine="288"/>
      </w:pPr>
      <w:r>
        <w:lastRenderedPageBreak/>
        <w:t xml:space="preserve">The VSTLF literature has primarily focused on the modelling aspect. Researchers have experimented with a variety of techniques for forecasting the next few minutes to hours' load. Liu et al. compared five VSTLF techniques in </w:t>
      </w:r>
      <w:r>
        <w:fldChar w:fldCharType="begin" w:fldLock="1"/>
      </w:r>
      <w:r w:rsidR="00DB560F">
        <w:instrText>ADDIN CSL_CITATION {"citationItems":[{"id":"ITEM-1","itemData":{"DOI":"10.1109/59.496169","ISSN":"08858950","abstract":"Three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Systems","id":"ITEM-1","issued":{"date-parts":[["1996"]]},"title":"Comparison of very short-term load forecasting techniques","type":"article-journal"},"uris":["http://www.mendeley.com/documents/?uuid=d42fe7b3-b612-4fed-ab35-20684c41bb13"]}],"mendeley":{"formattedCitation":"[53]","plainTextFormattedCitation":"[53]","previouslyFormattedCitation":"[53]"},"properties":{"noteIndex":0},"schema":"https://github.com/citation-style-language/schema/raw/master/csl-citation.json"}</w:instrText>
      </w:r>
      <w:r>
        <w:fldChar w:fldCharType="separate"/>
      </w:r>
      <w:r w:rsidR="00B42AB6" w:rsidRPr="00B42AB6">
        <w:rPr>
          <w:noProof/>
        </w:rPr>
        <w:t>[53]</w:t>
      </w:r>
      <w:r>
        <w:fldChar w:fldCharType="end"/>
      </w:r>
      <w:r>
        <w:t xml:space="preserve">. </w:t>
      </w:r>
      <w:r w:rsidRPr="007204C4">
        <w:t>The study concluded that it is possible to develop a simple, satisfactory dynamic forecaster capable of online prediction of very short-term load trends, and that Fuzzy Logic (FL) and Neural Networks (NN) are suitable candidates.</w:t>
      </w:r>
      <w:r>
        <w:t xml:space="preserve"> Charytoniuk and Chen proposed an approach based on using a set of ANNs to model load dynamics rather than actual loads; t</w:t>
      </w:r>
      <w:r w:rsidRPr="005E4019">
        <w:t>hey noted that it results in increased precision and reliability</w:t>
      </w:r>
      <w:r>
        <w:t xml:space="preserve"> </w:t>
      </w:r>
      <w:r>
        <w:fldChar w:fldCharType="begin" w:fldLock="1"/>
      </w:r>
      <w:r w:rsidR="00DB560F">
        <w:instrText>ADDIN CSL_CITATION {"citationItems":[{"id":"ITEM-1","itemData":{"DOI":"10.1109/59.852131","ISSN":"08858950","abstract":"In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Systems","id":"ITEM-1","issued":{"date-parts":[["2000"]]},"title":"Very short-term load forecasting using artificial neural networks","type":"article-journal"},"uris":["http://www.mendeley.com/documents/?uuid=d170de19-5cf5-47a5-a488-bd31a1320651"]}],"mendeley":{"formattedCitation":"[54]","plainTextFormattedCitation":"[54]","previouslyFormattedCitation":"[54]"},"properties":{"noteIndex":0},"schema":"https://github.com/citation-style-language/schema/raw/master/csl-citation.json"}</w:instrText>
      </w:r>
      <w:r>
        <w:fldChar w:fldCharType="separate"/>
      </w:r>
      <w:r w:rsidR="00B42AB6" w:rsidRPr="00B42AB6">
        <w:rPr>
          <w:noProof/>
        </w:rPr>
        <w:t>[54]</w:t>
      </w:r>
      <w:r>
        <w:fldChar w:fldCharType="end"/>
      </w:r>
      <w:r>
        <w:t xml:space="preserve">. Taylor evaluated various methods for VSTLF using minute-by-minute observations of British electricity demand. </w:t>
      </w:r>
      <w:r w:rsidRPr="005E4019">
        <w:t>The optimal results were obtained by combining the Holt-Winters' adaptation and a novel intraday cycle exponential smoothing method</w:t>
      </w:r>
      <w:r>
        <w:t xml:space="preserve"> </w:t>
      </w:r>
      <w:r>
        <w:fldChar w:fldCharType="begin" w:fldLock="1"/>
      </w:r>
      <w:r w:rsidR="00DB560F">
        <w:instrText>ADDIN CSL_CITATION {"citationItems":[{"id":"ITEM-1","itemData":{"DOI":"10.1016/j.ijforecast.2008.07.007","ISSN":"01692070","abstract":"This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Forecasting","id":"ITEM-1","issued":{"date-parts":[["2008"]]},"title":"An evaluation of methods for very short-term load forecasting using minute-by-minute British data","type":"article-journal"},"uris":["http://www.mendeley.com/documents/?uuid=bf7906ed-c3f3-410b-9b48-f2cea52afb00"]}],"mendeley":{"formattedCitation":"[55]","plainTextFormattedCitation":"[55]","previouslyFormattedCitation":"[55]"},"properties":{"noteIndex":0},"schema":"https://github.com/citation-style-language/schema/raw/master/csl-citation.json"}</w:instrText>
      </w:r>
      <w:r>
        <w:fldChar w:fldCharType="separate"/>
      </w:r>
      <w:r w:rsidR="00B42AB6" w:rsidRPr="00B42AB6">
        <w:rPr>
          <w:noProof/>
        </w:rPr>
        <w:t>[55]</w:t>
      </w:r>
      <w:r>
        <w:fldChar w:fldCharType="end"/>
      </w:r>
      <w:r>
        <w:t>. </w:t>
      </w:r>
    </w:p>
    <w:p w14:paraId="7189B925" w14:textId="7F783C86" w:rsidR="00F83023" w:rsidRDefault="00F83023" w:rsidP="00F83023">
      <w:pPr>
        <w:pStyle w:val="Heading3"/>
      </w:pPr>
      <w:bookmarkStart w:id="27" w:name="_Toc87448221"/>
      <w:r>
        <w:t>2.</w:t>
      </w:r>
      <w:r w:rsidR="000B7D78">
        <w:t>3</w:t>
      </w:r>
      <w:r>
        <w:t>.2 Short Term Load Forecasting (STLF)</w:t>
      </w:r>
      <w:bookmarkEnd w:id="27"/>
    </w:p>
    <w:p w14:paraId="4B90C238" w14:textId="64C8B4CE" w:rsidR="00F83023" w:rsidRDefault="00F83023" w:rsidP="00F83023">
      <w:pPr>
        <w:ind w:firstLine="288"/>
      </w:pPr>
      <w:r w:rsidRPr="0036322B">
        <w:t>According to Mandal et al.</w:t>
      </w:r>
      <w:r>
        <w:t xml:space="preserve"> </w:t>
      </w:r>
      <w:r>
        <w:fldChar w:fldCharType="begin" w:fldLock="1"/>
      </w:r>
      <w:r w:rsidR="00DB560F">
        <w:instrText>ADDIN CSL_CITATION {"citationItems":[{"id":"ITEM-1","itemData":{"DOI":"10.1016/j.ijepes.2005.12.007","ISSN":"01420615","abstract":"This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Systems","id":"ITEM-1","issued":{"date-parts":[["2006"]]},"title":"A neural network based several-hour-ahead electric load forecasting using similar days approach","type":"article-journal"},"uris":["http://www.mendeley.com/documents/?uuid=a524ef33-0b2f-4770-9624-8d21490db803"]}],"mendeley":{"formattedCitation":"[56]","plainTextFormattedCitation":"[56]","previouslyFormattedCitation":"[56]"},"properties":{"noteIndex":0},"schema":"https://github.com/citation-style-language/schema/raw/master/csl-citation.json"}</w:instrText>
      </w:r>
      <w:r>
        <w:fldChar w:fldCharType="separate"/>
      </w:r>
      <w:r w:rsidR="00B42AB6" w:rsidRPr="00B42AB6">
        <w:rPr>
          <w:noProof/>
        </w:rPr>
        <w:t>[56]</w:t>
      </w:r>
      <w:r>
        <w:fldChar w:fldCharType="end"/>
      </w:r>
      <w:r w:rsidRPr="0036322B">
        <w:t xml:space="preserve">, STLF is a critical instrument in </w:t>
      </w:r>
      <w:r>
        <w:t>a</w:t>
      </w:r>
      <w:r w:rsidRPr="0036322B">
        <w:t xml:space="preserve"> utility system</w:t>
      </w:r>
      <w:r>
        <w:t>’</w:t>
      </w:r>
      <w:r w:rsidRPr="0036322B">
        <w:t xml:space="preserve">s day-to-day operations and planning activities, such as energy transactions, </w:t>
      </w:r>
      <w:r w:rsidRPr="00FE54B6">
        <w:t>hydrothermal coordination</w:t>
      </w:r>
      <w:r>
        <w:t xml:space="preserve">, </w:t>
      </w:r>
      <w:r w:rsidRPr="0036322B">
        <w:t xml:space="preserve">unit commitment, </w:t>
      </w:r>
      <w:r w:rsidRPr="00FE54B6">
        <w:t>calculating load flows</w:t>
      </w:r>
      <w:r>
        <w:t xml:space="preserve">, </w:t>
      </w:r>
      <w:r w:rsidRPr="0036322B">
        <w:t>economic dispatch, security analysis, fuel scheduling,</w:t>
      </w:r>
      <w:r>
        <w:t xml:space="preserve"> </w:t>
      </w:r>
      <w:r w:rsidRPr="0036322B">
        <w:t>unit maintenance</w:t>
      </w:r>
      <w:r w:rsidRPr="00FE54B6">
        <w:t>, and making decisions to avoid overloading</w:t>
      </w:r>
      <w:r w:rsidRPr="0036322B">
        <w:t>.</w:t>
      </w:r>
      <w:r w:rsidRPr="00FE54B6">
        <w:t xml:space="preserve"> </w:t>
      </w:r>
      <w:r>
        <w:t>STLF</w:t>
      </w:r>
      <w:r w:rsidRPr="00FE54B6">
        <w:t xml:space="preserve"> estimates load up to two weeks in advance</w:t>
      </w:r>
      <w:r>
        <w:t xml:space="preserve">. </w:t>
      </w:r>
      <w:r w:rsidRPr="002E1480">
        <w:t xml:space="preserve">STLF is a complex process influenced by </w:t>
      </w:r>
      <w:r>
        <w:t>various factors, including economic conditions, time of day, season, weather</w:t>
      </w:r>
      <w:r w:rsidRPr="002E1480">
        <w:t xml:space="preserve">. The </w:t>
      </w:r>
      <w:r>
        <w:t>electricity demand</w:t>
      </w:r>
      <w:r w:rsidRPr="002E1480">
        <w:t xml:space="preserve"> is determined by meteorological variables, human social activities, and industrial activities. </w:t>
      </w:r>
    </w:p>
    <w:p w14:paraId="0B77A8E7" w14:textId="01A23920" w:rsidR="00F83023" w:rsidRDefault="00F83023" w:rsidP="00F83023">
      <w:pPr>
        <w:ind w:firstLine="288"/>
      </w:pPr>
      <w:r w:rsidRPr="00FE54B6">
        <w:t xml:space="preserve">This area has become increasingly important in recent years due to two main factors: deregulation of the power systems, which introduces new challenges to the forecasting </w:t>
      </w:r>
      <w:r w:rsidRPr="00FE54B6">
        <w:lastRenderedPageBreak/>
        <w:t xml:space="preserve">problem, and the fact that no two utilities are identical, necessitating a detailed case study analysis of the various geographical, meteorological, load type, and social factors affecting load demand </w:t>
      </w:r>
      <w:r>
        <w:fldChar w:fldCharType="begin" w:fldLock="1"/>
      </w:r>
      <w:r w:rsidR="00DB560F">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mendeley":{"formattedCitation":"[57]","plainTextFormattedCitation":"[57]","previouslyFormattedCitation":"[57]"},"properties":{"noteIndex":0},"schema":"https://github.com/citation-style-language/schema/raw/master/csl-citation.json"}</w:instrText>
      </w:r>
      <w:r>
        <w:fldChar w:fldCharType="separate"/>
      </w:r>
      <w:r w:rsidR="00B42AB6" w:rsidRPr="00B42AB6">
        <w:rPr>
          <w:noProof/>
        </w:rPr>
        <w:t>[57]</w:t>
      </w:r>
      <w:r>
        <w:fldChar w:fldCharType="end"/>
      </w:r>
      <w:r w:rsidRPr="00FE54B6">
        <w:t>.</w:t>
      </w:r>
      <w:r>
        <w:t xml:space="preserve"> </w:t>
      </w:r>
      <w:r w:rsidRPr="002E1480">
        <w:t>Hip</w:t>
      </w:r>
      <w:r>
        <w:t>p</w:t>
      </w:r>
      <w:r w:rsidRPr="002E1480">
        <w:t xml:space="preserve">ert et al.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fldChar w:fldCharType="separate"/>
      </w:r>
      <w:r w:rsidR="00B42AB6" w:rsidRPr="00B42AB6">
        <w:rPr>
          <w:noProof/>
        </w:rPr>
        <w:t>[21]</w:t>
      </w:r>
      <w:r>
        <w:fldChar w:fldCharType="end"/>
      </w:r>
      <w:r w:rsidRPr="002E1480">
        <w:t xml:space="preserve"> explain that forecasting short-term load becomes complicated when the load at a given hour is dependent not only on the load at the previous hour but also on the load at the same hour on previous days and the load at the same hour on the same denomination day in the previous week</w:t>
      </w:r>
      <w:r>
        <w:t xml:space="preserve"> </w:t>
      </w:r>
      <w:r>
        <w:fldChar w:fldCharType="begin" w:fldLock="1"/>
      </w:r>
      <w:r w:rsidR="00DB560F">
        <w:instrText>ADDIN CSL_CITATION {"citationItems":[{"id":"ITEM-1","itemData":{"DOI":"10.1371/journal.pone.0175915","ISSN":"19326203","PMID":"28426739","abstract":"Load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ONE","id":"ITEM-1","issued":{"date-parts":[["2017"]]},"title":"Artificial neural network and SARIMA based models for power load forecasting in Turkish electricity market Ö","type":"article-journal"},"uris":["http://www.mendeley.com/documents/?uuid=82b1325b-8e83-4465-a571-9f6aea1b4dc1"]}],"mendeley":{"formattedCitation":"[58]","plainTextFormattedCitation":"[58]","previouslyFormattedCitation":"[58]"},"properties":{"noteIndex":0},"schema":"https://github.com/citation-style-language/schema/raw/master/csl-citation.json"}</w:instrText>
      </w:r>
      <w:r>
        <w:fldChar w:fldCharType="separate"/>
      </w:r>
      <w:r w:rsidR="00B42AB6" w:rsidRPr="00B42AB6">
        <w:rPr>
          <w:noProof/>
        </w:rPr>
        <w:t>[58]</w:t>
      </w:r>
      <w:r>
        <w:fldChar w:fldCharType="end"/>
      </w:r>
      <w:r w:rsidRPr="002E1480">
        <w:t xml:space="preserve">. Additionally, the forecaster must model the relationship between the load and other variables such as weather, leisure activities, </w:t>
      </w:r>
      <w:r>
        <w:t>and so on</w:t>
      </w:r>
      <w:r w:rsidRPr="002E1480">
        <w:t>.</w:t>
      </w:r>
    </w:p>
    <w:p w14:paraId="08974F22" w14:textId="4F226AB4" w:rsidR="00F83023" w:rsidRDefault="00F83023" w:rsidP="00F83023">
      <w:pPr>
        <w:pStyle w:val="Heading3"/>
      </w:pPr>
      <w:bookmarkStart w:id="28" w:name="_Toc87448222"/>
      <w:r>
        <w:t>2.</w:t>
      </w:r>
      <w:r w:rsidR="000B7D78">
        <w:t>3</w:t>
      </w:r>
      <w:r>
        <w:t>.3 Medium-Term Load Forecasting (MTLF)</w:t>
      </w:r>
      <w:bookmarkEnd w:id="28"/>
    </w:p>
    <w:p w14:paraId="2FC37B15" w14:textId="30791D06" w:rsidR="00F83023" w:rsidRDefault="00F83023" w:rsidP="00F83023">
      <w:pPr>
        <w:ind w:firstLine="288"/>
      </w:pPr>
      <w:r>
        <w:t>MTLF is another type of load forecasting which operates on a longer timescale, ranging from two weeks to three years. The MTLF</w:t>
      </w:r>
      <w:r w:rsidRPr="00FD09F2">
        <w:t xml:space="preserve"> </w:t>
      </w:r>
      <w:r>
        <w:t>guides</w:t>
      </w:r>
      <w:r w:rsidRPr="00FD09F2">
        <w:t xml:space="preserve"> decisions about network operations, </w:t>
      </w:r>
      <w:r>
        <w:t xml:space="preserve">schedule maintenance, </w:t>
      </w:r>
      <w:r w:rsidRPr="00FD09F2">
        <w:t>fuel procurement for power plants, capacity planning and infrastructure development, and financial budgeting</w:t>
      </w:r>
      <w:r>
        <w:t xml:space="preserve"> </w:t>
      </w:r>
      <w:r>
        <w:fldChar w:fldCharType="begin" w:fldLock="1"/>
      </w:r>
      <w:r w:rsidR="00DB560F">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mendeley":{"formattedCitation":"[59]","plainTextFormattedCitation":"[59]","previouslyFormattedCitation":"[59]"},"properties":{"noteIndex":0},"schema":"https://github.com/citation-style-language/schema/raw/master/csl-citation.json"}</w:instrText>
      </w:r>
      <w:r>
        <w:fldChar w:fldCharType="separate"/>
      </w:r>
      <w:r w:rsidR="00B42AB6" w:rsidRPr="00B42AB6">
        <w:rPr>
          <w:noProof/>
        </w:rPr>
        <w:t>[59]</w:t>
      </w:r>
      <w:r>
        <w:fldChar w:fldCharType="end"/>
      </w:r>
      <w:r>
        <w:t>.</w:t>
      </w:r>
      <w:r w:rsidRPr="00FD09F2">
        <w:t xml:space="preserve"> </w:t>
      </w:r>
      <w:r>
        <w:t xml:space="preserve">Additionally, MTLF enables a company to forecast load demand over a longer time, which can aid in negotiations with other companies. Demographic and economic factors influence MTLF. MTLF typically produces the daily peak and average load </w:t>
      </w:r>
      <w:r>
        <w:fldChar w:fldCharType="begin" w:fldLock="1"/>
      </w:r>
      <w:r w:rsidR="00DB560F">
        <w:instrText>ADDIN CSL_CITATION {"citationItems":[{"id":"ITEM-1","itemData":{"DOI":"10.1109/TPWRS.2005.860926","ISSN":"08858950","abstract":"The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Systems","id":"ITEM-1","issued":{"date-parts":[["2006"]]},"title":"An optimized adaptive neural network for annual midterm energy forecasting","type":"article-journal"},"uris":["http://www.mendeley.com/documents/?uuid=8bae1091-f979-4e67-b33d-4a354f147c29"]},{"id":"ITEM-2","itemData":{"DOI":"10.1109/59.761878","ISSN":"08858950","abstract":"We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Systems","id":"ITEM-2","issued":{"date-parts":[["1999"]]},"title":"Experience with FNN models for medium term power demand predictions","type":"article-journal"},"uris":["http://www.mendeley.com/documents/?uuid=e1410ff9-e108-4c7b-9cca-d14b933940f4"]}],"mendeley":{"formattedCitation":"[60], [61]","plainTextFormattedCitation":"[60], [61]","previouslyFormattedCitation":"[60], [61]"},"properties":{"noteIndex":0},"schema":"https://github.com/citation-style-language/schema/raw/master/csl-citation.json"}</w:instrText>
      </w:r>
      <w:r>
        <w:fldChar w:fldCharType="separate"/>
      </w:r>
      <w:r w:rsidR="00B42AB6" w:rsidRPr="00B42AB6">
        <w:rPr>
          <w:noProof/>
        </w:rPr>
        <w:t>[60], [61]</w:t>
      </w:r>
      <w:r>
        <w:fldChar w:fldCharType="end"/>
      </w:r>
      <w:r>
        <w:t xml:space="preserve">. </w:t>
      </w:r>
    </w:p>
    <w:p w14:paraId="7955A327" w14:textId="67087A39" w:rsidR="00F83023" w:rsidRDefault="00F83023" w:rsidP="00F83023">
      <w:pPr>
        <w:ind w:firstLine="288"/>
      </w:pPr>
      <w:r>
        <w:t xml:space="preserve">MTLF and STLF have a close association; long-term decision-making must be integrated into short-term decision-making. This coordination between different decision-making levels is critical to ensure that specific operational objectives that develop in the medium term are explicitly considered in the short term </w:t>
      </w:r>
      <w:r>
        <w:fldChar w:fldCharType="begin" w:fldLock="1"/>
      </w:r>
      <w:r w:rsidR="00DB560F">
        <w:instrText>ADDIN CSL_CITATION {"citationItems":[{"id":"ITEM-1","itemData":{"DOI":"10.1109/TPWRS.2005.857851","ISSN":"08858950","abstract":"This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Systems","id":"ITEM-1","issued":{"date-parts":[["2006"]]},"title":"Coordination between medium-term generation planning and short-term operation in electricity markets","type":"article-journal"},"uris":["http://www.mendeley.com/documents/?uuid=5f1a5de5-a3b5-4a0c-97a8-936bb410dc0a"]}],"mendeley":{"formattedCitation":"[62]","plainTextFormattedCitation":"[62]","previouslyFormattedCitation":"[62]"},"properties":{"noteIndex":0},"schema":"https://github.com/citation-style-language/schema/raw/master/csl-citation.json"}</w:instrText>
      </w:r>
      <w:r>
        <w:fldChar w:fldCharType="separate"/>
      </w:r>
      <w:r w:rsidR="00B42AB6" w:rsidRPr="00B42AB6">
        <w:rPr>
          <w:noProof/>
        </w:rPr>
        <w:t>[62]</w:t>
      </w:r>
      <w:r>
        <w:fldChar w:fldCharType="end"/>
      </w:r>
      <w:r>
        <w:t>. Additionally, coordination between decision-making levels has become critical for generation businesses seeking to boost their profitability.</w:t>
      </w:r>
    </w:p>
    <w:p w14:paraId="6560F6CB" w14:textId="2EB70222" w:rsidR="00F83023" w:rsidRDefault="00F83023" w:rsidP="00F83023">
      <w:pPr>
        <w:pStyle w:val="Heading3"/>
      </w:pPr>
      <w:bookmarkStart w:id="29" w:name="_Toc87448223"/>
      <w:r>
        <w:lastRenderedPageBreak/>
        <w:t>2.</w:t>
      </w:r>
      <w:r w:rsidR="005625A9">
        <w:t>3</w:t>
      </w:r>
      <w:r>
        <w:t>.4 Long Term Load Forecasting (LTLF)</w:t>
      </w:r>
      <w:bookmarkEnd w:id="29"/>
    </w:p>
    <w:p w14:paraId="5B15F8A4" w14:textId="2791301C" w:rsidR="00F83023" w:rsidRPr="00295109" w:rsidRDefault="00F83023" w:rsidP="000B7D78">
      <w:pPr>
        <w:ind w:firstLine="288"/>
      </w:pPr>
      <w:r>
        <w:t xml:space="preserve">LTLF is the final type of load forecasting. LTLF covers a period of more than three years. LTLF is required for planning purposes, such as constructing new power plants, expanding the transmission system, and electric utility expansion planning. There are indicators affecting LTLF in terms of demographic and economic development. The population growth, industrial expansion, local area development, gross domestic product, and annual energy consumption in the past are all factors to consider. </w:t>
      </w:r>
      <w:r w:rsidRPr="0054140D">
        <w:t xml:space="preserve">Annual peak load demand and annual energy demand for the years ahead are the outputs of </w:t>
      </w:r>
      <w:r>
        <w:t xml:space="preserve">the LTLF </w:t>
      </w:r>
      <w:r>
        <w:fldChar w:fldCharType="begin" w:fldLock="1"/>
      </w:r>
      <w:r w:rsidR="00DB560F">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[63]","plainTextFormattedCitation":"[63]","previouslyFormattedCitation":"[63]"},"properties":{"noteIndex":0},"schema":"https://github.com/citation-style-language/schema/raw/master/csl-citation.json"}</w:instrText>
      </w:r>
      <w:r>
        <w:fldChar w:fldCharType="separate"/>
      </w:r>
      <w:r w:rsidR="00B42AB6" w:rsidRPr="00B42AB6">
        <w:rPr>
          <w:noProof/>
        </w:rPr>
        <w:t>[63]</w:t>
      </w:r>
      <w:r>
        <w:fldChar w:fldCharType="end"/>
      </w:r>
      <w:r>
        <w:t xml:space="preserve">. </w:t>
      </w:r>
      <w:r w:rsidRPr="00AA5385">
        <w:t>Although these longer-term forecasts receive less attention than their more visible short-term counterparts, their inaccuracy has significant financial consequences</w:t>
      </w:r>
      <w:r>
        <w:t>. It</w:t>
      </w:r>
      <w:r w:rsidRPr="00AA5385">
        <w:t xml:space="preserve"> may result in either wasted investment in new generation facilities or a shortage of supply capability when </w:t>
      </w:r>
      <w:r>
        <w:t xml:space="preserve">there is an </w:t>
      </w:r>
      <w:r w:rsidRPr="00AA5385">
        <w:t>under-forecast.</w:t>
      </w:r>
    </w:p>
    <w:p w14:paraId="35638620" w14:textId="42C2E177" w:rsidR="00540C3A" w:rsidRDefault="001A2209" w:rsidP="00540C3A">
      <w:pPr>
        <w:pStyle w:val="Heading2"/>
      </w:pPr>
      <w:bookmarkStart w:id="30" w:name="_Toc87448224"/>
      <w:r>
        <w:t>2</w:t>
      </w:r>
      <w:r w:rsidR="00F83023">
        <w:t>.</w:t>
      </w:r>
      <w:r w:rsidR="00966CEC">
        <w:t>4</w:t>
      </w:r>
      <w:r>
        <w:t xml:space="preserve"> </w:t>
      </w:r>
      <w:r w:rsidR="00722795">
        <w:t>The Benchmark Techniques</w:t>
      </w:r>
      <w:bookmarkEnd w:id="30"/>
    </w:p>
    <w:p w14:paraId="5AEEC461" w14:textId="4812939C" w:rsidR="00B42AB6" w:rsidRPr="00B42AB6" w:rsidRDefault="00B37FDB" w:rsidP="00F22622">
      <w:pPr>
        <w:ind w:firstLine="288"/>
      </w:pPr>
      <w:r>
        <w:t xml:space="preserve">Many publications lack detailed information about their experimental set-ups, making conducting direct comparisons with reported results challenging. </w:t>
      </w:r>
      <w:r w:rsidRPr="00886D25">
        <w:t>The benchmark algorithms proposed in this work were chosen for their relevance and reproducibility; they have been available for many years and have been implemented and used by researchers and utilities</w:t>
      </w:r>
      <w:r>
        <w:t xml:space="preserve"> </w:t>
      </w:r>
      <w:r>
        <w:fldChar w:fldCharType="begin" w:fldLock="1"/>
      </w:r>
      <w:r w:rsidR="003B2A06">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[64]–[66]","plainTextFormattedCitation":"[1], [3], [10], [14], [64]–[66]","previouslyFormattedCitation":"[1], [3], [10], [14], [64]–[66]"},"properties":{"noteIndex":0},"schema":"https://github.com/citation-style-language/schema/raw/master/csl-citation.json"}</w:instrText>
      </w:r>
      <w:r>
        <w:fldChar w:fldCharType="separate"/>
      </w:r>
      <w:r w:rsidR="00DB560F" w:rsidRPr="00DB560F">
        <w:rPr>
          <w:noProof/>
        </w:rPr>
        <w:t>[1], [3], [10], [14], [64]–[66]</w:t>
      </w:r>
      <w:r>
        <w:fldChar w:fldCharType="end"/>
      </w:r>
      <w:r>
        <w:t xml:space="preserve">. </w:t>
      </w:r>
      <w:r w:rsidR="00F22622">
        <w:t xml:space="preserve"> </w:t>
      </w:r>
      <w:r w:rsidR="00B42AB6" w:rsidRPr="00B42AB6">
        <w:t xml:space="preserve">All benchmark algorithms fall into one of two categories: statistical techniques and machine learning techniques. Multiple linear regression analysis </w:t>
      </w:r>
      <w:r w:rsidR="00B42AB6">
        <w:fldChar w:fldCharType="begin" w:fldLock="1"/>
      </w:r>
      <w:r w:rsidR="003B2A06">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data","type":"article-journal","volume":"2018-Janua"},"uris":["http://www.mendeley.com/documents/?uuid=3dedc393-6528-4e37-8c9f-c6f79840e1fe"]}],"mendeley":{"formattedCitation":"[67], [68]","plainTextFormattedCitation":"[67], [68]","previouslyFormattedCitation":"[67], [68]"},"properties":{"noteIndex":0},"schema":"https://github.com/citation-style-language/schema/raw/master/csl-citation.json"}</w:instrText>
      </w:r>
      <w:r w:rsidR="00B42AB6">
        <w:fldChar w:fldCharType="separate"/>
      </w:r>
      <w:r w:rsidR="00DB560F" w:rsidRPr="00DB560F">
        <w:rPr>
          <w:noProof/>
        </w:rPr>
        <w:t>[67], [68]</w:t>
      </w:r>
      <w:r w:rsidR="00B42AB6">
        <w:fldChar w:fldCharType="end"/>
      </w:r>
      <w:r w:rsidR="00B42AB6" w:rsidRPr="00B42AB6">
        <w:t xml:space="preserve">, exponential smoothing </w:t>
      </w:r>
      <w:r w:rsidR="00B42AB6">
        <w:fldChar w:fldCharType="begin" w:fldLock="1"/>
      </w:r>
      <w:r w:rsidR="003B2A06">
        <w:instrText>ADDIN CSL_CITATION {"citationItems":[{"id":"ITEM-1","itemData":{"DOI":"10.1109/APPEEC.2012.6307555","ISBN":"9781457705472","ISSN":"21574839","abstract":"Exponential smoothing model is one of the main load forecasting models of power systems, the accuracy of the model depends on smoothing coefficient. In this paper, a study on how to seek the best smoothing coefficient is given. The results show that using the principle of weighting more on near data and weighting less on far data to seek the optimal smoothing coefficient can get a better result. Based on the result, a method of how to weight more on near data and weight less on far data is proposed. A practical example of load forecasting with the method is also shown here. © 2012 IEEE.","author":[{"dropping-particle":"","family":"Ji","given":"Peirong","non-dropping-particle":"","parse-names":false,"suffix":""},{"dropping-particle":"","family":"Xiong","given":"Di","non-dropping-particle":"","parse-names":false,"suffix":""},{"dropping-particle":"","family":"Wang","given":"Peng","non-dropping-particle":"","parse-names":false,"suffix":""},{"dropping-particle":"","family":"Chen","given":"Juan","non-dropping-particle":"","parse-names":false,"suffix":""}],"container-title":"Asia-Pacific Power and Energy Engineering Conference, APPEEC","id":"ITEM-1","issued":{"date-parts":[["2012"]]},"title":"A study on exponential smoothing model for load forecasting","type":"paper-conference"},"uris":["http://www.mendeley.com/documents/?uuid=be77df21-3615-4771-90f2-0d2ca40e1ba4"]},{"id":"ITEM-2","itemData":{"DOI":"10.1016/j.ejor.2018.12.013","ISSN":"03772217","abstract":"This article draws from research on ensembles in computational intelligence to propose structural combinations of forecasts, which are point forecast combinations that are based on information from the parameters of the individual models that generated the forecasts. Two types of structural combination are proposed which use seasonal exponential smoothing as base models, and are applied to forecast short-term electricity demand. Although forecasting performance may depend on how ensembles are generated, results show that the proposed combinations can outperform competitive benchmarks. The methods can be used to forecast other seasonal data and be extended to different types of forecasting models.","author":[{"dropping-particle":"","family":"Rendon-Sanchez","given":"Juan F.","non-dropping-particle":"","parse-names":false,"suffix":""},{"dropping-particle":"","family":"Menezes","given":"Lilian M.","non-dropping-particle":"de","parse-names":false,"suffix":""}],"container-title":"European Journal of Operational Research","id":"ITEM-2","issued":{"date-parts":[["2019"]]},"title":"Structural combination of seasonal exponential smoothing forecasts applied to load forecasting","type":"article-journal"},"uris":["http://www.mendeley.com/documents/?uuid=53245019-974b-4e58-9957-513582620681"]}],"mendeley":{"formattedCitation":"[69], [70]","plainTextFormattedCitation":"[69], [70]","previouslyFormattedCitation":"[69], [70]"},"properties":{"noteIndex":0},"schema":"https://github.com/citation-style-language/schema/raw/master/csl-citation.json"}</w:instrText>
      </w:r>
      <w:r w:rsidR="00B42AB6">
        <w:fldChar w:fldCharType="separate"/>
      </w:r>
      <w:r w:rsidR="00DB560F" w:rsidRPr="00DB560F">
        <w:rPr>
          <w:noProof/>
        </w:rPr>
        <w:t>[69], [70]</w:t>
      </w:r>
      <w:r w:rsidR="00B42AB6">
        <w:fldChar w:fldCharType="end"/>
      </w:r>
      <w:r w:rsidR="00B42AB6" w:rsidRPr="00B42AB6">
        <w:t xml:space="preserve">, and auto-regressive integrated moving average (ARIMA) modelling </w:t>
      </w:r>
      <w:r w:rsidR="00B42AB6">
        <w:fldChar w:fldCharType="begin" w:fldLock="1"/>
      </w:r>
      <w:r w:rsidR="003B2A06">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buildings","type":"article-journal"},"uris":["http://www.mendeley.com/documents/?uuid=4b3da0e0-2ae3-40df-a6a1-7ee745710b04"]}],"mendeley":{"formattedCitation":"[71], [72]","plainTextFormattedCitation":"[71], [72]","previouslyFormattedCitation":"[71], [72]"},"properties":{"noteIndex":0},"schema":"https://github.com/citation-style-language/schema/raw/master/csl-citation.json"}</w:instrText>
      </w:r>
      <w:r w:rsidR="00B42AB6">
        <w:fldChar w:fldCharType="separate"/>
      </w:r>
      <w:r w:rsidR="00DB560F" w:rsidRPr="00DB560F">
        <w:rPr>
          <w:noProof/>
        </w:rPr>
        <w:t>[71], [72]</w:t>
      </w:r>
      <w:r w:rsidR="00B42AB6">
        <w:fldChar w:fldCharType="end"/>
      </w:r>
      <w:r w:rsidR="00B42AB6">
        <w:t xml:space="preserve"> </w:t>
      </w:r>
      <w:r w:rsidR="00B42AB6" w:rsidRPr="00B42AB6">
        <w:t>are examples of statistical techniques used in electrical load forecasting</w:t>
      </w:r>
      <w:r w:rsidR="00B42AB6">
        <w:t xml:space="preserve">. </w:t>
      </w:r>
      <w:r w:rsidR="00B42AB6" w:rsidRPr="00B42AB6">
        <w:t xml:space="preserve">In comparison to statistical techniques, </w:t>
      </w:r>
      <w:r w:rsidR="00B42AB6" w:rsidRPr="00B42AB6">
        <w:lastRenderedPageBreak/>
        <w:t xml:space="preserve">machine learning algorithms are more intelligent and potentially superior, as they are capable of automatically learning and adapting to the non-linear and complex relationships between load and other influencing factors (e.g., weather, time of day) </w:t>
      </w:r>
      <w:r w:rsidR="00B42AB6">
        <w:fldChar w:fldCharType="begin" w:fldLock="1"/>
      </w:r>
      <w:r w:rsidR="00DB560F">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[50]","plainTextFormattedCitation":"[50]","previouslyFormattedCitation":"[50]"},"properties":{"noteIndex":0},"schema":"https://github.com/citation-style-language/schema/raw/master/csl-citation.json"}</w:instrText>
      </w:r>
      <w:r w:rsidR="00B42AB6">
        <w:fldChar w:fldCharType="separate"/>
      </w:r>
      <w:r w:rsidR="00B42AB6" w:rsidRPr="00B42AB6">
        <w:rPr>
          <w:noProof/>
        </w:rPr>
        <w:t>[50]</w:t>
      </w:r>
      <w:r w:rsidR="00B42AB6">
        <w:fldChar w:fldCharType="end"/>
      </w:r>
      <w:r w:rsidR="00B42AB6" w:rsidRPr="00B42AB6">
        <w:t xml:space="preserve">. Artificial Neural Networks (ANNs) </w:t>
      </w:r>
      <w:r w:rsidR="00B42AB6">
        <w:fldChar w:fldCharType="begin" w:fldLock="1"/>
      </w:r>
      <w:r w:rsidR="003B2A06">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forecasting","type":"article-journal"},"uris":["http://www.mendeley.com/documents/?uuid=e3c847d0-b7c8-4635-b231-a4638120c750"]}],"mendeley":{"formattedCitation":"[73], [74]","plainTextFormattedCitation":"[73], [74]","previouslyFormattedCitation":"[73], [74]"},"properties":{"noteIndex":0},"schema":"https://github.com/citation-style-language/schema/raw/master/csl-citation.json"}</w:instrText>
      </w:r>
      <w:r w:rsidR="00B42AB6">
        <w:fldChar w:fldCharType="separate"/>
      </w:r>
      <w:r w:rsidR="00DB560F" w:rsidRPr="00DB560F">
        <w:rPr>
          <w:noProof/>
        </w:rPr>
        <w:t>[73], [74]</w:t>
      </w:r>
      <w:r w:rsidR="00B42AB6">
        <w:fldChar w:fldCharType="end"/>
      </w:r>
      <w:r w:rsidR="00B42AB6" w:rsidRPr="00B42AB6">
        <w:t xml:space="preserve">, Fuzzy Regression Models </w:t>
      </w:r>
      <w:r w:rsidR="00B42AB6">
        <w:fldChar w:fldCharType="begin" w:fldLock="1"/>
      </w:r>
      <w:r w:rsidR="003B2A06">
        <w:instrText>ADDIN CSL_CITATION {"citationItems":[{"id":"ITEM-1","itemData":{"DOI":"10.1007/s10700-013-9166-9","ISSN":"15732908","abstract":"Electric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Making","id":"ITEM-1","issued":{"date-parts":[["2014"]]},"title":"Fuzzy interaction regression for short term load forecasting","type":"article-journal"},"uris":["http://www.mendeley.com/documents/?uuid=eec041b9-acf8-4d1f-810e-4767ab9ce7fb"]},{"id":"ITEM-2","itemData":{"DOI":"10.1109/TPWRS.2010.2048585","ISSN":"08858950","abstract":"This paper presents two hybrid neural networks derived from fuzzy neural networks (FNN): wavelet fuzzy neural network (WFNN) using the fuzzified wavelet features as the inputs to FNN and fuzzy neural network (FNCI) employing the Choquet integral as the outputs of FNN. The learning through FNCI is simplified by the use of q-measure and the speed of convergence of the parameters is increased by reinforced learning. The underlying fuzzy models of these hybrid networks are a modified form of fuzzy rules of Takagi-Sugeno model. The number of fuzzy rules is found from a fuzzy curve corresponding to each input-output by counting the total number of peaks and troughs in the curve. The models can forecast hourly load with a lead time of 1 h as they deal with short-term load forecasting. The results of the two hybrid networks using Indian utility data are compared with ANFIS and other conventional methods. The performance of the proposed WFNN is found superior to all the other compared methods. © 2010 IEEE.","author":[{"dropping-particle":"","family":"Hanmandlu","given":"Madasu","non-dropping-particle":"","parse-names":false,"suffix":""},{"dropping-particle":"","family":"Chauhan","given":"Bhavesh Kumar","non-dropping-particle":"","parse-names":false,"suffix":""}],"container-title":"IEEE Transactions on Power Systems","id":"ITEM-2","issued":{"date-parts":[["2011"]]},"title":"Load forecasting using hybrid models","type":"article-journal"},"uris":["http://www.mendeley.com/documents/?uuid=2df0b6f9-b63b-45fe-b8c5-bc9f3603d5de"]}],"mendeley":{"formattedCitation":"[75], [76]","plainTextFormattedCitation":"[75], [76]","previouslyFormattedCitation":"[75], [76]"},"properties":{"noteIndex":0},"schema":"https://github.com/citation-style-language/schema/raw/master/csl-citation.json"}</w:instrText>
      </w:r>
      <w:r w:rsidR="00B42AB6">
        <w:fldChar w:fldCharType="separate"/>
      </w:r>
      <w:r w:rsidR="00DB560F" w:rsidRPr="00DB560F">
        <w:rPr>
          <w:noProof/>
        </w:rPr>
        <w:t>[75], [76]</w:t>
      </w:r>
      <w:r w:rsidR="00B42AB6">
        <w:fldChar w:fldCharType="end"/>
      </w:r>
      <w:r w:rsidR="00B42AB6" w:rsidRPr="00B42AB6">
        <w:t xml:space="preserve">, Support Vector Machines </w:t>
      </w:r>
      <w:r w:rsidR="00B42AB6">
        <w:fldChar w:fldCharType="begin" w:fldLock="1"/>
      </w:r>
      <w:r w:rsidR="003B2A06">
        <w:instrText>ADDIN CSL_CITATION {"citationItems":[{"id":"ITEM-1","itemData":{"DOI":"10.1016/j.knosys.2018.08.027","ISSN":"09507051","abstract":"Short-Term Electricity Load Forecasting (STLF) has become one of the hot topics of energy research as it plays a crucial role in electricity markets and power systems. Few researches aim at selecting optimal input features (Feature Selection, FS) when forecasting model is established, although more and more intelligent hybrid models are developed to forecast real-time electricity load. In fact, a good FS is a key factor that influence prediction accuracy. Based on the idea of selecting optimal input features, a hybrid model, AS-GCLSSVM, is developed to forecast electricity load in this research, which combines ACF (AutoCorrelation Function) and LSSVM (Least Squares Support Vector Machines). ACF is applied to select the informative input variables, and LSSVM is for prediction. The parameters in LSSVM are optimized by GWO (Grey Wolf Optimization Algorithm) and CV (Cross Validation). The proposed model is to forecast the half-hour electricity load of the following week. Experimental results show that it is an effective approach that can improve the forecasting accuracy remarkably, compared with the benchmark models.","author":[{"dropping-particle":"","family":"Yang","given":"Ailing","non-dropping-particle":"","parse-names":false,"suffix":""},{"dropping-particle":"","family":"Li","given":"Weide","non-dropping-particle":"","parse-names":false,"suffix":""},{"dropping-particle":"","family":"Yang","given":"Xuan","non-dropping-particle":"","parse-names":false,"suffix":""}],"container-title":"Knowledge-Based Systems","id":"ITEM-1","issued":{"date-parts":[["2019"]]},"title":"Short-term electricity load forecasting based on feature selection and Least Squares Support Vector Machines","type":"article-journal"},"uris":["http://www.mendeley.com/documents/?uuid=2c933dca-4baf-44e4-b650-ef8e41e6ae0e"]}],"mendeley":{"formattedCitation":"[77]","plainTextFormattedCitation":"[77]","previouslyFormattedCitation":"[77]"},"properties":{"noteIndex":0},"schema":"https://github.com/citation-style-language/schema/raw/master/csl-citation.json"}</w:instrText>
      </w:r>
      <w:r w:rsidR="00B42AB6">
        <w:fldChar w:fldCharType="separate"/>
      </w:r>
      <w:r w:rsidR="00DB560F" w:rsidRPr="00DB560F">
        <w:rPr>
          <w:noProof/>
        </w:rPr>
        <w:t>[77]</w:t>
      </w:r>
      <w:r w:rsidR="00B42AB6">
        <w:fldChar w:fldCharType="end"/>
      </w:r>
      <w:r w:rsidR="00B42AB6" w:rsidRPr="00B42AB6">
        <w:t>, and Gradient Boosting Machines</w:t>
      </w:r>
      <w:r w:rsidR="00B42AB6">
        <w:t xml:space="preserve"> </w:t>
      </w:r>
      <w:r w:rsidR="00B42AB6">
        <w:fldChar w:fldCharType="begin" w:fldLock="1"/>
      </w:r>
      <w:r w:rsidR="003B2A06">
        <w:instrText>ADDIN CSL_CITATION {"citationItems":[{"id":"ITEM-1","itemData":{"DOI":"10.1109/LA-CCI.2016.7885697","ISBN":"9781509051052","abstract":"Accurate load forecasts are required in most tasks of energy planning. In this paper we present a hybrid method for short-term load forecasting. We combined Exponential Smoothing, a classical method for time series forecasting, with Gradient Boosting, a powerful machine learning algorithm. The proposed model was tested with real data and the results showed a considerable improvement in forecasting accuracy.","author":[{"dropping-particle":"","family":"Mayrink","given":"Victor","non-dropping-particle":"","parse-names":false,"suffix":""},{"dropping-particle":"","family":"Hippert","given":"Henrique S.","non-dropping-particle":"","parse-names":false,"suffix":""}],"container-title":"2016 IEEE Latin American Conference on Computational Intelligence, LA-CCI 2016 - Proceedings","id":"ITEM-1","issued":{"date-parts":[["2017"]]},"title":"A hybrid method using Exponential Smoothing and Gradient Boosting for electrical short-term load forecasting","type":"paper-conference"},"uris":["http://www.mendeley.com/documents/?uuid=14080106-797e-4e97-b2da-44c5fbd9b1eb"]}],"mendeley":{"formattedCitation":"[78]","plainTextFormattedCitation":"[78]","previouslyFormattedCitation":"[78]"},"properties":{"noteIndex":0},"schema":"https://github.com/citation-style-language/schema/raw/master/csl-citation.json"}</w:instrText>
      </w:r>
      <w:r w:rsidR="00B42AB6">
        <w:fldChar w:fldCharType="separate"/>
      </w:r>
      <w:r w:rsidR="00DB560F" w:rsidRPr="00DB560F">
        <w:rPr>
          <w:noProof/>
        </w:rPr>
        <w:t>[78]</w:t>
      </w:r>
      <w:r w:rsidR="00B42AB6">
        <w:fldChar w:fldCharType="end"/>
      </w:r>
      <w:r w:rsidR="00B42AB6">
        <w:t xml:space="preserve"> </w:t>
      </w:r>
      <w:r w:rsidR="00B42AB6" w:rsidRPr="00B42AB6">
        <w:t xml:space="preserve">are all examples of </w:t>
      </w:r>
      <w:r w:rsidR="0007198B">
        <w:t xml:space="preserve">machine learning </w:t>
      </w:r>
      <w:r w:rsidR="00B42AB6" w:rsidRPr="00B42AB6">
        <w:t>techniques that have been applied to forecasting electrical load.</w:t>
      </w:r>
    </w:p>
    <w:p w14:paraId="4C0DDCA0" w14:textId="36E885A8" w:rsidR="00AF0B4B" w:rsidRDefault="002050C4" w:rsidP="00A03B66">
      <w:pPr>
        <w:ind w:firstLine="288"/>
      </w:pPr>
      <w:r w:rsidRPr="002050C4">
        <w:t xml:space="preserve">The authors of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mendeley":{"formattedCitation":"[12]","plainTextFormattedCitation":"[12]","previouslyFormattedCitation":"[12]"},"properties":{"noteIndex":0},"schema":"https://github.com/citation-style-language/schema/raw/master/csl-citation.json"}</w:instrText>
      </w:r>
      <w:r>
        <w:fldChar w:fldCharType="separate"/>
      </w:r>
      <w:r w:rsidRPr="00381D4E">
        <w:rPr>
          <w:noProof/>
        </w:rPr>
        <w:t>[12]</w:t>
      </w:r>
      <w:r>
        <w:fldChar w:fldCharType="end"/>
      </w:r>
      <w:r>
        <w:t xml:space="preserve"> </w:t>
      </w:r>
      <w:r w:rsidRPr="002050C4">
        <w:t xml:space="preserve">discussed a variety of regression-based forecasting techniques for two-week horizons, also known as short-term load forecasting (STLF) </w:t>
      </w:r>
      <w:r>
        <w:fldChar w:fldCharType="begin" w:fldLock="1"/>
      </w:r>
      <w:r w:rsidR="003B2A06">
        <w:instrText>ADDIN CSL_CITATION {"citationItems":[{"id":"ITEM-1","itemData":{"DOI":"10.1109/SustainIT.2013.6685208","ISBN":"9783901882562","abstract":"The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2013","id":"ITEM-1","issued":{"date-parts":[["2013"]]},"title":"Electricity load forecasting for residential customers: Exploiting aggregation and correlation between households","type":"paper-conference"},"uris":["http://www.mendeley.com/documents/?uuid=15cda80d-070f-46e9-a101-23c2ee38af3e"]}],"mendeley":{"formattedCitation":"[79]","plainTextFormattedCitation":"[79]","previouslyFormattedCitation":"[79]"},"properties":{"noteIndex":0},"schema":"https://github.com/citation-style-language/schema/raw/master/csl-citation.json"}</w:instrText>
      </w:r>
      <w:r>
        <w:fldChar w:fldCharType="separate"/>
      </w:r>
      <w:r w:rsidR="00DB560F" w:rsidRPr="00DB560F">
        <w:rPr>
          <w:noProof/>
        </w:rPr>
        <w:t>[79]</w:t>
      </w:r>
      <w:r>
        <w:fldChar w:fldCharType="end"/>
      </w:r>
      <w:r>
        <w:t xml:space="preserve">. </w:t>
      </w:r>
      <w:r w:rsidRPr="002050C4">
        <w:t xml:space="preserve">Another study </w:t>
      </w:r>
      <w:r>
        <w:fldChar w:fldCharType="begin" w:fldLock="1"/>
      </w:r>
      <w:r w:rsidR="003B2A06">
        <w:instrText>ADDIN CSL_CITATION {"citationItems":[{"id":"ITEM-1","itemData":{"DOI":"10.1016/j.epsr.2015.09.001","ISSN":"03787796","abstract":"In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Research","id":"ITEM-1","issued":{"date-parts":[["2016"]]},"title":"Pattern-based local linear regression models for short-term load forecasting","type":"article-journal"},"uris":["http://www.mendeley.com/documents/?uuid=ae7b4506-1c4f-457c-b602-37506169d0ce"]}],"mendeley":{"formattedCitation":"[80]","plainTextFormattedCitation":"[80]","previouslyFormattedCitation":"[80]"},"properties":{"noteIndex":0},"schema":"https://github.com/citation-style-language/schema/raw/master/csl-citation.json"}</w:instrText>
      </w:r>
      <w:r>
        <w:fldChar w:fldCharType="separate"/>
      </w:r>
      <w:r w:rsidR="00DB560F" w:rsidRPr="00DB560F">
        <w:rPr>
          <w:noProof/>
        </w:rPr>
        <w:t>[80]</w:t>
      </w:r>
      <w:r>
        <w:fldChar w:fldCharType="end"/>
      </w:r>
      <w:r>
        <w:t xml:space="preserve"> </w:t>
      </w:r>
      <w:r w:rsidRPr="002050C4">
        <w:t xml:space="preserve">compared different Multiple Linear Regression (MLR) algorithms for forecasting load. The ARIMA model is the most frequently used regression model because it consistently produces accurate predictions; for example, in </w:t>
      </w:r>
      <w:r>
        <w:fldChar w:fldCharType="begin" w:fldLock="1"/>
      </w:r>
      <w:r w:rsidR="003B2A06">
        <w:instrText>ADDIN CSL_CITATION {"citationItems":[{"id":"ITEM-1","itemData":{"DOI":"10.1109/59.962429","ISSN":"08858950","abstract":"This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Systems","id":"ITEM-1","issue":"4","issued":{"date-parts":[["2001"]]},"page":"798-805","title":"Short-term hourly load forecasting using time-series modeling with peak load estimation capability","type":"article-journal","volume":"16"},"uris":["http://www.mendeley.com/documents/?uuid=604f5a34-211d-49c3-ada5-a85d840c27db"]}],"mendeley":{"formattedCitation":"[81]","plainTextFormattedCitation":"[81]","previouslyFormattedCitation":"[81]"},"properties":{"noteIndex":0},"schema":"https://github.com/citation-style-language/schema/raw/master/csl-citation.json"}</w:instrText>
      </w:r>
      <w:r>
        <w:fldChar w:fldCharType="separate"/>
      </w:r>
      <w:r w:rsidR="00DB560F" w:rsidRPr="00DB560F">
        <w:rPr>
          <w:noProof/>
        </w:rPr>
        <w:t>[81]</w:t>
      </w:r>
      <w:r>
        <w:fldChar w:fldCharType="end"/>
      </w:r>
      <w:r w:rsidRPr="002050C4">
        <w:t xml:space="preserve">, the author combined ARIMA and Box-Jenkins methods to perform hourly forecasting. One limitation of statistical techniques such as ARIMA and MLR is their inability to discover non-linear relationships in data without explicit user specification. Additionally, they are incapable of self-adapting to newer factors affecting load demand, such as temperature changes. </w:t>
      </w:r>
    </w:p>
    <w:p w14:paraId="4ECA79C4" w14:textId="3E91E64F" w:rsidR="004A1D66" w:rsidRDefault="004A1D66" w:rsidP="004A1D66">
      <w:pPr>
        <w:pStyle w:val="Heading3"/>
      </w:pPr>
      <w:bookmarkStart w:id="31" w:name="_Toc87448225"/>
      <w:r>
        <w:t>2.</w:t>
      </w:r>
      <w:r w:rsidR="00642028">
        <w:t>4</w:t>
      </w:r>
      <w:r>
        <w:t>.1 The Seasonal Naïve Forecaster (SNF)</w:t>
      </w:r>
      <w:bookmarkEnd w:id="31"/>
    </w:p>
    <w:p w14:paraId="4B214770" w14:textId="6C87765C" w:rsidR="001F2627" w:rsidRDefault="004A1D66" w:rsidP="001F2627">
      <w:pPr>
        <w:ind w:firstLine="288"/>
      </w:pPr>
      <w:r>
        <w:t xml:space="preserve">The naïve forecaster is a simple forecaster based on a random walk model </w:t>
      </w:r>
      <w:r>
        <w:fldChar w:fldCharType="begin" w:fldLock="1"/>
      </w:r>
      <w:r w:rsidR="00DB560F">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mendeley":{"formattedCitation":"[82]","plainTextFormattedCitation":"[82]","previouslyFormattedCitation":"[82]"},"properties":{"noteIndex":0},"schema":"https://github.com/citation-style-language/schema/raw/master/csl-citation.json"}</w:instrText>
      </w:r>
      <w:r>
        <w:fldChar w:fldCharType="separate"/>
      </w:r>
      <w:r w:rsidR="00B42AB6" w:rsidRPr="00B42AB6">
        <w:rPr>
          <w:noProof/>
        </w:rPr>
        <w:t>[82]</w:t>
      </w:r>
      <w:r>
        <w:fldChar w:fldCharType="end"/>
      </w:r>
      <w:r>
        <w:t xml:space="preserve">; it has often been implemented as a ground-level benchmark for developing more sophisticated forecasters </w:t>
      </w:r>
      <w:r>
        <w:fldChar w:fldCharType="begin" w:fldLock="1"/>
      </w:r>
      <w:r w:rsidR="003B2A06">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Meeting","id":"ITEM-3","issued":{"date-parts":[["2011"]]},"title":"A naïve multiple linear regression benchmark for short term load forecasting","type":"paper-conference"},"uris":["http://www.mendeley.com/documents/?uuid=ef20fc6c-8fa8-4e31-9932-14d87e8c3d7a"]},{"id":"ITEM-4","itemData":{"DOI":"10.1016/j.neucom.2015.12.004","ISSN":"18728286","abstract":"Electricity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-4","issued":{"date-parts":[["2016"]]},"title":"Forecasting electricity load with advanced wavelet neural networks","type":"article-journal"},"uris":["http://www.mendeley.com/documents/?uuid=acd10d2b-73b6-45e9-bef4-4efa9587b92a"]}],"mendeley":{"formattedCitation":"[64], [83]–[85]","plainTextFormattedCitation":"[64], [83]–[85]","previouslyFormattedCitation":"[64], [83]–[85]"},"properties":{"noteIndex":0},"schema":"https://github.com/citation-style-language/schema/raw/master/csl-citation.json"}</w:instrText>
      </w:r>
      <w:r>
        <w:fldChar w:fldCharType="separate"/>
      </w:r>
      <w:r w:rsidR="00DB560F" w:rsidRPr="00DB560F">
        <w:rPr>
          <w:noProof/>
        </w:rPr>
        <w:t>[64], [83]–[85]</w:t>
      </w:r>
      <w:r>
        <w:fldChar w:fldCharType="end"/>
      </w:r>
      <w:r>
        <w:t>.   It is used to demonstrate how much value is added by forecasters under comparison – when a naïve forecaster outperforms a more complex forecasting model, we know that the complex model offers little value</w:t>
      </w:r>
      <w:r w:rsidR="00A33B32">
        <w:t xml:space="preserve">. </w:t>
      </w:r>
      <w:r>
        <w:t xml:space="preserve">Bracale </w:t>
      </w:r>
      <w:r>
        <w:fldChar w:fldCharType="begin" w:fldLock="1"/>
      </w:r>
      <w:r w:rsidR="00DB560F">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[84]","plainTextFormattedCitation":"[84]","previouslyFormattedCitation":"[84]"},"properties":{"noteIndex":0},"schema":"https://github.com/citation-style-language/schema/raw/master/csl-citation.json"}</w:instrText>
      </w:r>
      <w:r>
        <w:fldChar w:fldCharType="separate"/>
      </w:r>
      <w:r w:rsidR="00B42AB6" w:rsidRPr="00B42AB6">
        <w:rPr>
          <w:noProof/>
        </w:rPr>
        <w:t>[84]</w:t>
      </w:r>
      <w:r>
        <w:fldChar w:fldCharType="end"/>
      </w:r>
      <w:r>
        <w:t xml:space="preserve"> et al. point out that;</w:t>
      </w:r>
      <w:r w:rsidRPr="009E7574">
        <w:t xml:space="preserve"> </w:t>
      </w:r>
      <w:r>
        <w:t>“</w:t>
      </w:r>
      <w:r w:rsidRPr="009E7574">
        <w:t xml:space="preserve">The simplest method to anticipate the next value in a time series is to </w:t>
      </w:r>
      <w:r w:rsidRPr="009E7574">
        <w:lastRenderedPageBreak/>
        <w:t>assume it will have the same values as the current value.</w:t>
      </w:r>
      <w:r>
        <w:t>”</w:t>
      </w:r>
      <w:r w:rsidRPr="009E7574">
        <w:t xml:space="preserve"> </w:t>
      </w:r>
      <w:r>
        <w:t>which forms the basis of the</w:t>
      </w:r>
      <w:r w:rsidRPr="009E7574">
        <w:t xml:space="preserve"> naive forecaster.</w:t>
      </w:r>
      <w:r>
        <w:t xml:space="preserve">  The Seasonal Naïve Forecaster (SNF) improves the naïve forecaster by considering seasonal trends </w:t>
      </w:r>
      <w:r>
        <w:fldChar w:fldCharType="begin" w:fldLock="1"/>
      </w:r>
      <w:r w:rsidR="00DB560F">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[86]","plainTextFormattedCitation":"[86]","previouslyFormattedCitation":"[86]"},"properties":{"noteIndex":0},"schema":"https://github.com/citation-style-language/schema/raw/master/csl-citation.json"}</w:instrText>
      </w:r>
      <w:r>
        <w:fldChar w:fldCharType="separate"/>
      </w:r>
      <w:r w:rsidR="00B42AB6" w:rsidRPr="00B42AB6">
        <w:rPr>
          <w:noProof/>
        </w:rPr>
        <w:t>[86]</w:t>
      </w:r>
      <w:r>
        <w:fldChar w:fldCharType="end"/>
      </w:r>
      <w:r>
        <w:t xml:space="preserve">.  </w:t>
      </w:r>
      <w:r w:rsidRPr="009E6D1D">
        <w:t xml:space="preserve">The SNF can be expressed by the simple mathematical relationship shown </w:t>
      </w:r>
      <w:r>
        <w:t>in (1):</w:t>
      </w:r>
    </w:p>
    <w:p w14:paraId="6EC06225" w14:textId="2ED0FEF5" w:rsidR="001F2627" w:rsidRDefault="001F2627" w:rsidP="001F2627">
      <w:pPr>
        <w:pStyle w:val="MTDisplayEquation"/>
        <w:jc w:val="center"/>
      </w:pPr>
      <w:r w:rsidRPr="001F2627">
        <w:rPr>
          <w:position w:val="-12"/>
        </w:rPr>
        <w:object w:dxaOrig="880" w:dyaOrig="360" w14:anchorId="2D0917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25pt;height:30pt" o:ole="">
            <v:imagedata r:id="rId12" o:title=""/>
          </v:shape>
          <o:OLEObject Type="Embed" ProgID="Equation.DSMT4" ShapeID="_x0000_i1025" DrawAspect="Content" ObjectID="_1698228690" r:id="rId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D3295">
        <w:fldChar w:fldCharType="begin"/>
      </w:r>
      <w:r w:rsidR="006D3295">
        <w:instrText xml:space="preserve"> SEQ MTEqn \c \* Arabic \* MERGEFO</w:instrText>
      </w:r>
      <w:r w:rsidR="006D3295">
        <w:instrText xml:space="preserve">RMAT </w:instrText>
      </w:r>
      <w:r w:rsidR="006D3295">
        <w:fldChar w:fldCharType="separate"/>
      </w:r>
      <w:r w:rsidR="00335059">
        <w:rPr>
          <w:noProof/>
        </w:rPr>
        <w:instrText>1</w:instrText>
      </w:r>
      <w:r w:rsidR="006D3295">
        <w:rPr>
          <w:noProof/>
        </w:rPr>
        <w:fldChar w:fldCharType="end"/>
      </w:r>
      <w:r>
        <w:instrText>)</w:instrText>
      </w:r>
      <w:r>
        <w:fldChar w:fldCharType="end"/>
      </w:r>
    </w:p>
    <w:p w14:paraId="46FC9602" w14:textId="671DFF54" w:rsidR="004A1D66" w:rsidRDefault="004A1D66" w:rsidP="004A1D66">
      <w:r>
        <w:t xml:space="preserve">where </w:t>
      </w:r>
      <w:r w:rsidRPr="005B159F">
        <w:rPr>
          <w:noProof/>
          <w:position w:val="-10"/>
        </w:rPr>
        <w:object w:dxaOrig="220" w:dyaOrig="260" w14:anchorId="280E75A4">
          <v:shape id="_x0000_i1026" type="#_x0000_t75" style="width:11.25pt;height:12.75pt" o:ole="">
            <v:imagedata r:id="rId14" o:title=""/>
          </v:shape>
          <o:OLEObject Type="Embed" ProgID="Equation.DSMT4" ShapeID="_x0000_i1026" DrawAspect="Content" ObjectID="_1698228691" r:id="rId15"/>
        </w:object>
      </w:r>
      <w:r>
        <w:t xml:space="preserve"> is the time series</w:t>
      </w:r>
      <w:r w:rsidR="000930A5">
        <w:t xml:space="preserve">, </w:t>
      </w:r>
      <w:r w:rsidR="000930A5" w:rsidRPr="000930A5">
        <w:rPr>
          <w:position w:val="-10"/>
        </w:rPr>
        <w:object w:dxaOrig="220" w:dyaOrig="320" w14:anchorId="7D419F0D">
          <v:shape id="_x0000_i1027" type="#_x0000_t75" style="width:11.25pt;height:15.75pt" o:ole="">
            <v:imagedata r:id="rId16" o:title=""/>
          </v:shape>
          <o:OLEObject Type="Embed" ProgID="Equation.DSMT4" ShapeID="_x0000_i1027" DrawAspect="Content" ObjectID="_1698228692" r:id="rId17"/>
        </w:object>
      </w:r>
      <w:r w:rsidR="000930A5">
        <w:t>is the forecasted value</w:t>
      </w:r>
      <w:r w:rsidR="009F688E">
        <w:t xml:space="preserve">, </w:t>
      </w:r>
      <w:r w:rsidR="009F688E" w:rsidRPr="009F688E">
        <w:rPr>
          <w:position w:val="-6"/>
        </w:rPr>
        <w:object w:dxaOrig="139" w:dyaOrig="240" w14:anchorId="57E37128">
          <v:shape id="_x0000_i1028" type="#_x0000_t75" style="width:6.75pt;height:12pt" o:ole="">
            <v:imagedata r:id="rId18" o:title=""/>
          </v:shape>
          <o:OLEObject Type="Embed" ProgID="Equation.DSMT4" ShapeID="_x0000_i1028" DrawAspect="Content" ObjectID="_1698228693" r:id="rId19"/>
        </w:object>
      </w:r>
      <w:r w:rsidR="009F688E">
        <w:t xml:space="preserve"> is the time of </w:t>
      </w:r>
      <w:r w:rsidR="009A02A0">
        <w:t>occurrence</w:t>
      </w:r>
      <w:r>
        <w:t xml:space="preserve">, and </w:t>
      </w:r>
      <m:oMath>
        <m:r>
          <w:rPr>
            <w:rFonts w:ascii="Cambria Math" w:hAnsi="Cambria Math"/>
          </w:rPr>
          <m:t>m</m:t>
        </m:r>
      </m:oMath>
      <w:r>
        <w:rPr>
          <w:rFonts w:eastAsiaTheme="minorEastAsia"/>
        </w:rPr>
        <w:t xml:space="preserve"> is the seasonal period </w:t>
      </w:r>
      <w:r w:rsidR="009A02A0" w:rsidRPr="009A02A0">
        <w:rPr>
          <w:rFonts w:eastAsiaTheme="minorEastAsia"/>
        </w:rPr>
        <w:t>(m=24 for hourly data if the previous day's hourly sample is used).</w:t>
      </w:r>
      <w:r>
        <w:rPr>
          <w:rFonts w:eastAsiaTheme="minorEastAsia"/>
        </w:rPr>
        <w:t xml:space="preserve"> The </w:t>
      </w:r>
      <w:r>
        <w:t>naive formula takes the last observed value as the future value, while the seasonal naive formula takes the value from the previous season. The SNF</w:t>
      </w:r>
      <w:r w:rsidRPr="004F7388">
        <w:t xml:space="preserve"> forecaster is excellent for making short-term forecasts of variables that are generally stable or vary </w:t>
      </w:r>
      <w:r>
        <w:t>consistently. However,</w:t>
      </w:r>
      <w:r w:rsidRPr="004F7388">
        <w:t xml:space="preserve"> it is </w:t>
      </w:r>
      <w:r>
        <w:t>high</w:t>
      </w:r>
      <w:r w:rsidRPr="004F7388">
        <w:t>ly ineffective at forecasting time series data that fluctuate significantly or are susceptible to irregular elements such as temperature</w:t>
      </w:r>
      <w:r>
        <w:t xml:space="preserve"> </w:t>
      </w:r>
      <w:r>
        <w:fldChar w:fldCharType="begin" w:fldLock="1"/>
      </w:r>
      <w:r w:rsidR="00DB560F">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[83]","plainTextFormattedCitation":"[83]","previouslyFormattedCitation":"[83]"},"properties":{"noteIndex":0},"schema":"https://github.com/citation-style-language/schema/raw/master/csl-citation.json"}</w:instrText>
      </w:r>
      <w:r>
        <w:fldChar w:fldCharType="separate"/>
      </w:r>
      <w:r w:rsidR="00B42AB6" w:rsidRPr="00B42AB6">
        <w:rPr>
          <w:noProof/>
        </w:rPr>
        <w:t>[83]</w:t>
      </w:r>
      <w:r>
        <w:fldChar w:fldCharType="end"/>
      </w:r>
      <w:r w:rsidRPr="004F7388">
        <w:t>.</w:t>
      </w:r>
    </w:p>
    <w:p w14:paraId="6313B353" w14:textId="3E7D7798" w:rsidR="004A1D66" w:rsidRDefault="004A1D66" w:rsidP="004A1D66">
      <w:pPr>
        <w:pStyle w:val="Heading3"/>
      </w:pPr>
      <w:bookmarkStart w:id="32" w:name="_Toc87448226"/>
      <w:r>
        <w:t>2.</w:t>
      </w:r>
      <w:r w:rsidR="00F80F68">
        <w:t>4</w:t>
      </w:r>
      <w:r>
        <w:t>.2 The Multiple Linear Regression Forecaster (MLR)</w:t>
      </w:r>
      <w:bookmarkEnd w:id="32"/>
    </w:p>
    <w:p w14:paraId="05D366E0" w14:textId="0C2B4A11" w:rsidR="004A1D66" w:rsidRDefault="00160D76" w:rsidP="004A1D66">
      <w:pPr>
        <w:ind w:firstLine="288"/>
      </w:pPr>
      <w:r w:rsidRPr="00160D76">
        <w:t>Multiple linear regression (MLR) is a widely used statistical technique for forecasting load that has been extensively studied in the literature on load forecasting</w:t>
      </w:r>
      <w:r>
        <w:t xml:space="preserve"> </w:t>
      </w:r>
      <w:r w:rsidR="004A1D66">
        <w:fldChar w:fldCharType="begin" w:fldLock="1"/>
      </w:r>
      <w:r w:rsidR="003B2A06">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information","type":"article-journal","volume":"5"},"uris":["http://www.mendeley.com/documents/?uuid=3d2f3b02-12fc-417c-a746-0bb1d4ba5f98"]}],"mendeley":{"formattedCitation":"[51], [64], [68], [75], [80], [87]–[91]","plainTextFormattedCitation":"[51], [64], [68], [75], [80], [87]–[91]","previouslyFormattedCitation":"[51], [64], [68], [75], [80], [87]–[91]"},"properties":{"noteIndex":0},"schema":"https://github.com/citation-style-language/schema/raw/master/csl-citation.json"}</w:instrText>
      </w:r>
      <w:r w:rsidR="004A1D66">
        <w:fldChar w:fldCharType="separate"/>
      </w:r>
      <w:r w:rsidR="00DB560F" w:rsidRPr="00DB560F">
        <w:rPr>
          <w:noProof/>
        </w:rPr>
        <w:t>[51], [64], [68], [75], [80], [87]–[91]</w:t>
      </w:r>
      <w:r w:rsidR="004A1D66">
        <w:fldChar w:fldCharType="end"/>
      </w:r>
      <w:r w:rsidR="004A1D66">
        <w:t xml:space="preserve">. MLR forecasters model the relationships between a continuous dependent variable and one or more independent variables. </w:t>
      </w:r>
      <w:r w:rsidR="004A1D66" w:rsidRPr="00D701C8">
        <w:t xml:space="preserve">An MLR with two independent variables </w:t>
      </w:r>
      <w:r w:rsidR="004A1D66">
        <w:t>can be expressed mathematically as:</w:t>
      </w:r>
    </w:p>
    <w:p w14:paraId="1A1E4C2F" w14:textId="2E0EB62B" w:rsidR="004A1D66" w:rsidRDefault="00D40384" w:rsidP="004A1D66">
      <w:pPr>
        <w:pStyle w:val="MTDisplayEquation"/>
        <w:jc w:val="center"/>
      </w:pPr>
      <w:r w:rsidRPr="008144AE">
        <w:rPr>
          <w:position w:val="-12"/>
        </w:rPr>
        <w:object w:dxaOrig="2260" w:dyaOrig="360" w14:anchorId="4DC3D757">
          <v:shape id="_x0000_i1029" type="#_x0000_t75" style="width:176.25pt;height:27.75pt" o:ole="">
            <v:imagedata r:id="rId20" o:title=""/>
          </v:shape>
          <o:OLEObject Type="Embed" ProgID="Equation.DSMT4" ShapeID="_x0000_i1029" DrawAspect="Content" ObjectID="_1698228694" r:id="rId21"/>
        </w:object>
      </w:r>
      <w:r w:rsidR="004A1D66">
        <w:t xml:space="preserve">    </w:t>
      </w:r>
      <w:r w:rsidR="004A1D66">
        <w:fldChar w:fldCharType="begin"/>
      </w:r>
      <w:r w:rsidR="004A1D66">
        <w:instrText xml:space="preserve"> MACROBUTTON MTPlaceRef \* MERGEFORMAT </w:instrText>
      </w:r>
      <w:r w:rsidR="004A1D66">
        <w:fldChar w:fldCharType="begin"/>
      </w:r>
      <w:r w:rsidR="004A1D66">
        <w:instrText xml:space="preserve"> SEQ MTEqn \h \* MERGEFORMAT </w:instrText>
      </w:r>
      <w:r w:rsidR="004A1D66">
        <w:fldChar w:fldCharType="end"/>
      </w:r>
      <w:r w:rsidR="004A1D66">
        <w:instrText>(</w:instrText>
      </w:r>
      <w:r w:rsidR="006D3295">
        <w:fldChar w:fldCharType="begin"/>
      </w:r>
      <w:r w:rsidR="006D3295">
        <w:instrText xml:space="preserve"> SEQ MTEqn \c \* Arabic \* MERGEFORMAT </w:instrText>
      </w:r>
      <w:r w:rsidR="006D3295">
        <w:fldChar w:fldCharType="separate"/>
      </w:r>
      <w:r w:rsidR="00335059">
        <w:rPr>
          <w:noProof/>
        </w:rPr>
        <w:instrText>2</w:instrText>
      </w:r>
      <w:r w:rsidR="006D3295">
        <w:rPr>
          <w:noProof/>
        </w:rPr>
        <w:fldChar w:fldCharType="end"/>
      </w:r>
      <w:r w:rsidR="004A1D66">
        <w:instrText>)</w:instrText>
      </w:r>
      <w:r w:rsidR="004A1D66">
        <w:fldChar w:fldCharType="end"/>
      </w:r>
    </w:p>
    <w:p w14:paraId="175D7261" w14:textId="33B39DFC" w:rsidR="004A1D66" w:rsidRDefault="004A1D66" w:rsidP="004A1D66">
      <w:pPr>
        <w:ind w:firstLine="288"/>
      </w:pPr>
      <w:r>
        <w:t xml:space="preserve">In the case of load forecasting, </w:t>
      </w:r>
      <w:r w:rsidR="00D40384" w:rsidRPr="006143C7">
        <w:rPr>
          <w:noProof/>
          <w:position w:val="-10"/>
        </w:rPr>
        <w:object w:dxaOrig="220" w:dyaOrig="320" w14:anchorId="6D28F85F">
          <v:shape id="_x0000_i1030" type="#_x0000_t75" style="width:11.25pt;height:15.75pt" o:ole="">
            <v:imagedata r:id="rId22" o:title=""/>
          </v:shape>
          <o:OLEObject Type="Embed" ProgID="Equation.DSMT4" ShapeID="_x0000_i1030" DrawAspect="Content" ObjectID="_1698228695" r:id="rId23"/>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pt;height:18.75pt" o:ole="">
            <v:imagedata r:id="rId24" o:title=""/>
          </v:shape>
          <o:OLEObject Type="Embed" ProgID="Equation.DSMT4" ShapeID="_x0000_i1031" DrawAspect="Content" ObjectID="_1698228696" r:id="rId25"/>
        </w:object>
      </w:r>
      <w:r>
        <w:t xml:space="preserve">and </w:t>
      </w:r>
      <w:r w:rsidRPr="006143C7">
        <w:rPr>
          <w:noProof/>
          <w:position w:val="-12"/>
        </w:rPr>
        <w:object w:dxaOrig="260" w:dyaOrig="360" w14:anchorId="7BA4FD4F">
          <v:shape id="_x0000_i1032" type="#_x0000_t75" style="width:12.75pt;height:18.75pt" o:ole="">
            <v:imagedata r:id="rId26" o:title=""/>
          </v:shape>
          <o:OLEObject Type="Embed" ProgID="Equation.DSMT4" ShapeID="_x0000_i1032" DrawAspect="Content" ObjectID="_1698228697" r:id="rId27"/>
        </w:object>
      </w:r>
      <w:r>
        <w:t xml:space="preserve"> are independent variables such as temperature and time-of-day, </w:t>
      </w:r>
      <w:r w:rsidRPr="00A40178">
        <w:rPr>
          <w:noProof/>
          <w:position w:val="-10"/>
        </w:rPr>
        <w:object w:dxaOrig="240" w:dyaOrig="320" w14:anchorId="0396C347">
          <v:shape id="_x0000_i1033" type="#_x0000_t75" style="width:12pt;height:16.5pt" o:ole="">
            <v:imagedata r:id="rId28" o:title=""/>
          </v:shape>
          <o:OLEObject Type="Embed" ProgID="Equation.DSMT4" ShapeID="_x0000_i1033" DrawAspect="Content" ObjectID="_1698228698" r:id="rId29"/>
        </w:object>
      </w:r>
      <w:r>
        <w:t>s are coefficients estimated</w:t>
      </w:r>
      <w:r w:rsidR="00DF734B">
        <w:t xml:space="preserve"> by the model</w:t>
      </w:r>
      <w:r>
        <w:t xml:space="preserve">, </w:t>
      </w:r>
      <w:r>
        <w:lastRenderedPageBreak/>
        <w:t xml:space="preserve">and </w:t>
      </w:r>
      <w:r w:rsidRPr="00A40178">
        <w:rPr>
          <w:noProof/>
          <w:position w:val="-6"/>
        </w:rPr>
        <w:object w:dxaOrig="180" w:dyaOrig="220" w14:anchorId="49CE2CC5">
          <v:shape id="_x0000_i1034" type="#_x0000_t75" style="width:9pt;height:11.25pt" o:ole="">
            <v:imagedata r:id="rId30" o:title=""/>
          </v:shape>
          <o:OLEObject Type="Embed" ProgID="Equation.DSMT4" ShapeID="_x0000_i1034" DrawAspect="Content" ObjectID="_1698228699" r:id="rId31"/>
        </w:object>
      </w:r>
      <w:r>
        <w:t xml:space="preserve">is an error term. The error term </w:t>
      </w:r>
      <w:r w:rsidRPr="00A40178">
        <w:rPr>
          <w:noProof/>
          <w:position w:val="-6"/>
        </w:rPr>
        <w:object w:dxaOrig="180" w:dyaOrig="220" w14:anchorId="05986154">
          <v:shape id="_x0000_i1035" type="#_x0000_t75" style="width:9pt;height:11.25pt" o:ole="">
            <v:imagedata r:id="rId30" o:title=""/>
          </v:shape>
          <o:OLEObject Type="Embed" ProgID="Equation.DSMT4" ShapeID="_x0000_i1035" DrawAspect="Content" ObjectID="_1698228700" r:id="rId32"/>
        </w:object>
      </w:r>
      <w:r>
        <w:t xml:space="preserve"> is typically assumed to </w:t>
      </w:r>
      <w:r w:rsidRPr="00F95416">
        <w:t>ha</w:t>
      </w:r>
      <w:r>
        <w:t>ve</w:t>
      </w:r>
      <w:r w:rsidRPr="00F95416">
        <w:t xml:space="preserve"> a mean of zero and a constant variance</w:t>
      </w:r>
      <w:r>
        <w:t xml:space="preserve"> </w:t>
      </w:r>
      <w:r>
        <w:fldChar w:fldCharType="begin" w:fldLock="1"/>
      </w:r>
      <w:r w:rsidR="003B2A06">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[68]","plainTextFormattedCitation":"[68]","previouslyFormattedCitation":"[68]"},"properties":{"noteIndex":0},"schema":"https://github.com/citation-style-language/schema/raw/master/csl-citation.json"}</w:instrText>
      </w:r>
      <w:r>
        <w:fldChar w:fldCharType="separate"/>
      </w:r>
      <w:r w:rsidR="00DB560F" w:rsidRPr="00DB560F">
        <w:rPr>
          <w:noProof/>
        </w:rPr>
        <w:t>[68]</w:t>
      </w:r>
      <w:r>
        <w:fldChar w:fldCharType="end"/>
      </w:r>
      <w:r>
        <w:t xml:space="preserve">.  MLR models are fitted such that the sum-of-squares of differences of actual and forecasted values are minimized. </w:t>
      </w:r>
      <w:r w:rsidRPr="00C561A9">
        <w:t>MLRs</w:t>
      </w:r>
      <w:r>
        <w:t>’</w:t>
      </w:r>
      <w:r w:rsidRPr="00C561A9">
        <w:t xml:space="preserve"> accuracy is </w:t>
      </w:r>
      <w:r>
        <w:t>determined mainly</w:t>
      </w:r>
      <w:r w:rsidRPr="00C561A9">
        <w:t xml:space="preserve"> by the relationships between the data and the independent variables included</w:t>
      </w:r>
      <w:r>
        <w:t xml:space="preserve">. </w:t>
      </w:r>
    </w:p>
    <w:p w14:paraId="1A263D11" w14:textId="61B1648B" w:rsidR="00DB560F" w:rsidRDefault="00DB560F" w:rsidP="00DB560F">
      <w:pPr>
        <w:ind w:firstLine="288"/>
      </w:pPr>
      <w:r>
        <w:t xml:space="preserve">According to Amral et al. </w:t>
      </w:r>
      <w:r>
        <w:fldChar w:fldCharType="begin" w:fldLock="1"/>
      </w:r>
      <w:r>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mendeley":{"formattedCitation":"[92]","plainTextFormattedCitation":"[92]","previouslyFormattedCitation":"[92]"},"properties":{"noteIndex":0},"schema":"https://github.com/citation-style-language/schema/raw/master/csl-citation.json"}</w:instrText>
      </w:r>
      <w:r>
        <w:fldChar w:fldCharType="separate"/>
      </w:r>
      <w:r w:rsidRPr="00B42AB6">
        <w:rPr>
          <w:noProof/>
        </w:rPr>
        <w:t>[92]</w:t>
      </w:r>
      <w:r>
        <w:fldChar w:fldCharType="end"/>
      </w:r>
      <w:r>
        <w:t xml:space="preserve">, multi-linear regression models for forecasting short-term load are relatively simple to develop and maintain. Additionally, MLR's primary shortcoming is its reliance on previously recorded load and temperature data, which has a significant impact on the predicted output. While increasing the number of relevant independent variables generally improves predictive accuracy, the improvement eventually becomes negligible. MLRs are capable of simulating non-linear relationships, but only with explicit user specifications </w:t>
      </w:r>
      <w:r>
        <w:fldChar w:fldCharType="begin" w:fldLock="1"/>
      </w:r>
      <w:r>
        <w:instrText>ADDIN CSL_CITATION {"citationItems":[{"id":"ITEM-1","itemData":{"author":[{"dropping-particle":"","family":"Hong","given":"Tao","non-dropping-particle":"","parse-names":false,"suffix":""}],"id":"ITEM-1","issued":{"date-parts":[["2010"]]},"publisher":"North Carolina State University","title":"Short Term Electric Load Forecasting","type":"thesis"},"uris":["http://www.mendeley.com/documents/?uuid=51e2c167-e18b-427d-9398-9cd40681d6c8"]}],"mendeley":{"formattedCitation":"[93]","plainTextFormattedCitation":"[93]","previouslyFormattedCitation":"[93]"},"properties":{"noteIndex":0},"schema":"https://github.com/citation-style-language/schema/raw/master/csl-citation.json"}</w:instrText>
      </w:r>
      <w:r>
        <w:fldChar w:fldCharType="separate"/>
      </w:r>
      <w:r w:rsidRPr="00B42AB6">
        <w:rPr>
          <w:noProof/>
        </w:rPr>
        <w:t>[93]</w:t>
      </w:r>
      <w:r>
        <w:fldChar w:fldCharType="end"/>
      </w:r>
      <w:r>
        <w:t xml:space="preserve">. Additionally, they are incapable of intelligently learning and adapting to data changes caused by newer factors, such as temperature changes or a plague, such as the coronavirus outbreak that resulted in the global shutdown of numerous operations </w:t>
      </w:r>
      <w:r>
        <w:fldChar w:fldCharType="begin" w:fldLock="1"/>
      </w:r>
      <w:r w:rsidR="003B2A06">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[51], [83], [84], [94], [95]","plainTextFormattedCitation":"[32], [51], [83], [84], [94], [95]","previouslyFormattedCitation":"[32], [51], [83], [84], [94], [95]"},"properties":{"noteIndex":0},"schema":"https://github.com/citation-style-language/schema/raw/master/csl-citation.json"}</w:instrText>
      </w:r>
      <w:r>
        <w:fldChar w:fldCharType="separate"/>
      </w:r>
      <w:r w:rsidRPr="00DB560F">
        <w:rPr>
          <w:noProof/>
        </w:rPr>
        <w:t>[32], [51], [83], [84], [94], [95]</w:t>
      </w:r>
      <w:r>
        <w:fldChar w:fldCharType="end"/>
      </w:r>
      <w:r>
        <w:t>.</w:t>
      </w:r>
    </w:p>
    <w:p w14:paraId="65A547CF" w14:textId="578B7C5C" w:rsidR="004A1D66" w:rsidRDefault="004A1D66" w:rsidP="004A1D66">
      <w:pPr>
        <w:pStyle w:val="Heading3"/>
      </w:pPr>
      <w:bookmarkStart w:id="33" w:name="_Toc87448227"/>
      <w:r>
        <w:t>2.</w:t>
      </w:r>
      <w:r w:rsidR="00F80F68">
        <w:t>4</w:t>
      </w:r>
      <w:r>
        <w:t>.3 The Auto-Regressive Integrated Moving Average Forecaster (ARIMA)</w:t>
      </w:r>
      <w:bookmarkEnd w:id="33"/>
    </w:p>
    <w:p w14:paraId="2803AC7D" w14:textId="17C291A3" w:rsidR="00D05815" w:rsidRDefault="004A1D66" w:rsidP="00A61A73">
      <w:pPr>
        <w:ind w:firstLine="288"/>
      </w:pPr>
      <w:r w:rsidRPr="00A34EE4">
        <w:t xml:space="preserve">In 1970, Box and Jenkins proposed the autoregressive integrated moving average (ARIMA) </w:t>
      </w:r>
      <w:r>
        <w:t>forecaster</w:t>
      </w:r>
      <w:r w:rsidR="00702E7B">
        <w:t xml:space="preserve">, also know as the </w:t>
      </w:r>
      <w:r w:rsidRPr="00A34EE4">
        <w:t xml:space="preserve"> Box-Jenkins mode</w:t>
      </w:r>
      <w:r>
        <w:t xml:space="preserve">l </w:t>
      </w:r>
      <w:r>
        <w:fldChar w:fldCharType="begin" w:fldLock="1"/>
      </w:r>
      <w:r w:rsidR="003B2A06">
        <w:instrText>ADDIN CSL_CITATION {"citationItems":[{"id":"ITEM-1","itemData":{"abstract":"Foresight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Forecasting","id":"ITEM-1","issued":{"date-parts":[["2013"]]},"title":"ARIMA : The Models of Box and Jenkins","type":"article-journal"},"uris":["http://www.mendeley.com/documents/?uuid=5906f809-f301-4ee3-9c89-4430f9563654"]}],"mendeley":{"formattedCitation":"[96]","plainTextFormattedCitation":"[96]","previouslyFormattedCitation":"[96]"},"properties":{"noteIndex":0},"schema":"https://github.com/citation-style-language/schema/raw/master/csl-citation.json"}</w:instrText>
      </w:r>
      <w:r>
        <w:fldChar w:fldCharType="separate"/>
      </w:r>
      <w:r w:rsidR="00DB560F" w:rsidRPr="00DB560F">
        <w:rPr>
          <w:noProof/>
        </w:rPr>
        <w:t>[96]</w:t>
      </w:r>
      <w:r>
        <w:fldChar w:fldCharType="end"/>
      </w:r>
      <w:r w:rsidRPr="00A34EE4">
        <w:t xml:space="preserve">. </w:t>
      </w:r>
      <w:r w:rsidR="000142E6" w:rsidRPr="000142E6">
        <w:t>The ARIMA forecaster is arguably one of the most popular statistical forecasting techniques, with extensive use in the load forecasting literature</w:t>
      </w:r>
      <w:r w:rsidR="000142E6">
        <w:t xml:space="preserve"> </w:t>
      </w:r>
      <w:r w:rsidR="003B2A06">
        <w:fldChar w:fldCharType="begin" w:fldLock="1"/>
      </w:r>
      <w:r w:rsidR="00EB0F1E">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technique","type":"article-journal"},"uris":["http://www.mendeley.com/documents/?uuid=519b108a-99dc-4e2b-97ea-3e6176f85966"]}],"mendeley":{"formattedCitation":"[3], [96]–[99]","plainTextFormattedCitation":"[3], [96]–[99]","previouslyFormattedCitation":"[3], [96]–[99]"},"properties":{"noteIndex":0},"schema":"https://github.com/citation-style-language/schema/raw/master/csl-citation.json"}</w:instrText>
      </w:r>
      <w:r w:rsidR="003B2A06">
        <w:fldChar w:fldCharType="separate"/>
      </w:r>
      <w:r w:rsidR="003B2A06" w:rsidRPr="003B2A06">
        <w:rPr>
          <w:noProof/>
        </w:rPr>
        <w:t>[3], [96]–[99]</w:t>
      </w:r>
      <w:r w:rsidR="003B2A06">
        <w:fldChar w:fldCharType="end"/>
      </w:r>
      <w:r w:rsidRPr="00037907">
        <w:t>.</w:t>
      </w:r>
      <w:r>
        <w:t xml:space="preserve"> </w:t>
      </w:r>
      <w:r w:rsidR="000142E6" w:rsidRPr="000142E6">
        <w:t xml:space="preserve">The ARIMA model attempts to explain data by using time-series data from previous values and making linear regression predictions. It enables the application of regression techniques to non-stationary data. </w:t>
      </w:r>
      <w:r w:rsidR="00D05815" w:rsidRPr="00D05815">
        <w:t xml:space="preserve">As the name implies, this technique family is composed of three major components: a) a </w:t>
      </w:r>
      <w:r w:rsidR="00D05815" w:rsidRPr="00D05815">
        <w:lastRenderedPageBreak/>
        <w:t xml:space="preserve">"autoregression" (AR) component; b) a "integrated" (I) component; and c) a "moving average" (MA) component. The result is a linear combination of weighted differentiated lagged values and lagged errors, as described in (3) below </w:t>
      </w:r>
      <w:r w:rsidR="00D05815">
        <w:fldChar w:fldCharType="begin" w:fldLock="1"/>
      </w:r>
      <w:r w:rsidR="005114AB">
        <w:instrText>ADDIN CSL_CITATION {"citationItems":[{"id":"ITEM-1","itemData":{"DOI":"10.35940/ijrte.d7950.118419","abstract":"The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Engineering","id":"ITEM-1","issued":{"date-parts":[["2019"]]},"title":"ARIMAX Model for Short-Term Electrical Load Forecasting","type":"article-journal"},"uris":["http://www.mendeley.com/documents/?uuid=36f88a9c-eeaa-465d-b2a4-a8a4046ad45b"]},{"id":"ITEM-2","itemData":{"DOI":"10.1155/2015/589374","ISSN":"15635147","abstract":"Short-term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Engineering","id":"ITEM-2","issued":{"date-parts":[["2015"]]},"title":"Short-Term City Electric Load Forecasting with Considering Temperature Effects: An Improved ARIMAX Model","type":"article-journal"},"uris":["http://www.mendeley.com/documents/?uuid=dd21ee56-5050-4bc5-9da8-a751a1e00213"]},{"id":"ITEM-3","itemData":{"DOI":"10.14288/1.0391009","author":[{"dropping-particle":"","family":"Shadkam","given":"Arash","non-dropping-particle":"","parse-names":false,"suffix":""}],"id":"ITEM-3","issue":"May","issued":{"date-parts":[["2020"]]},"publisher":"The University of British Columbia","title":"Using SARIMAX to forecast electricity demand and consumption in university buildings","type":"thesis"},"uris":["http://www.mendeley.com/documents/?uuid=6fbff018-ed96-488c-810e-7534312c5bc5"]}],"mendeley":{"formattedCitation":"[100]–[102]","plainTextFormattedCitation":"[100]–[102]","previouslyFormattedCitation":"[100]–[102]"},"properties":{"noteIndex":0},"schema":"https://github.com/citation-style-language/schema/raw/master/csl-citation.json"}</w:instrText>
      </w:r>
      <w:r w:rsidR="00D05815">
        <w:fldChar w:fldCharType="separate"/>
      </w:r>
      <w:r w:rsidR="00EB0F1E" w:rsidRPr="00EB0F1E">
        <w:rPr>
          <w:noProof/>
        </w:rPr>
        <w:t>[100]–[102]</w:t>
      </w:r>
      <w:r w:rsidR="00D05815">
        <w:fldChar w:fldCharType="end"/>
      </w:r>
      <w:r w:rsidR="00D05815" w:rsidRPr="00D05815">
        <w:t>. Lags are critical components of time series analysis, which is used to identify relationships between past and future values. For instance, if we want to forecast demand for today t, we can use yesterday's t-1 demand as an indicator.</w:t>
      </w:r>
    </w:p>
    <w:p w14:paraId="313E6BF5" w14:textId="618B6DC0" w:rsidR="00A61A73" w:rsidRDefault="002C178D" w:rsidP="00A61A73">
      <w:pPr>
        <w:pStyle w:val="MTDisplayEquation"/>
        <w:ind w:firstLine="0"/>
        <w:jc w:val="center"/>
      </w:pPr>
      <w:r w:rsidRPr="005F5F45">
        <w:rPr>
          <w:position w:val="-14"/>
        </w:rPr>
        <w:object w:dxaOrig="6140" w:dyaOrig="380" w14:anchorId="1FCA7422">
          <v:shape id="_x0000_i1036" type="#_x0000_t75" style="width:413.25pt;height:25.5pt" o:ole="">
            <v:imagedata r:id="rId33" o:title=""/>
          </v:shape>
          <o:OLEObject Type="Embed" ProgID="Equation.DSMT4" ShapeID="_x0000_i1036" DrawAspect="Content" ObjectID="_1698228701" r:id="rId34"/>
        </w:object>
      </w:r>
      <w:r w:rsidR="00A61A73">
        <w:fldChar w:fldCharType="begin"/>
      </w:r>
      <w:r w:rsidR="00A61A73">
        <w:instrText xml:space="preserve"> MACROBUTTON MTPlaceRef \* MERGEFORMAT </w:instrText>
      </w:r>
      <w:r w:rsidR="00A61A73">
        <w:fldChar w:fldCharType="begin"/>
      </w:r>
      <w:r w:rsidR="00A61A73">
        <w:instrText xml:space="preserve"> SEQ MTEqn \h \* MERGEFORMAT </w:instrText>
      </w:r>
      <w:r w:rsidR="00A61A73">
        <w:fldChar w:fldCharType="end"/>
      </w:r>
      <w:r w:rsidR="00A61A73">
        <w:instrText>(</w:instrText>
      </w:r>
      <w:r w:rsidR="006D3295">
        <w:fldChar w:fldCharType="begin"/>
      </w:r>
      <w:r w:rsidR="006D3295">
        <w:instrText xml:space="preserve"> SEQ MTEqn \c \* Arabic \* MERGEFORMAT </w:instrText>
      </w:r>
      <w:r w:rsidR="006D3295">
        <w:fldChar w:fldCharType="separate"/>
      </w:r>
      <w:r w:rsidR="00335059">
        <w:rPr>
          <w:noProof/>
        </w:rPr>
        <w:instrText>3</w:instrText>
      </w:r>
      <w:r w:rsidR="006D3295">
        <w:rPr>
          <w:noProof/>
        </w:rPr>
        <w:fldChar w:fldCharType="end"/>
      </w:r>
      <w:r w:rsidR="00A61A73">
        <w:instrText>)</w:instrText>
      </w:r>
      <w:r w:rsidR="00A61A73">
        <w:fldChar w:fldCharType="end"/>
      </w:r>
    </w:p>
    <w:p w14:paraId="7D2E9646" w14:textId="22C3DD39" w:rsidR="00D46B1D" w:rsidRDefault="00B447BF" w:rsidP="00D46B1D">
      <w:r>
        <w:t>In the equation above,</w:t>
      </w:r>
      <w:r w:rsidR="00A61A73">
        <w:t xml:space="preserve"> </w:t>
      </w:r>
      <w:r w:rsidR="00A61A73" w:rsidRPr="00654149">
        <w:rPr>
          <w:noProof/>
          <w:position w:val="-6"/>
        </w:rPr>
        <w:object w:dxaOrig="240" w:dyaOrig="220" w14:anchorId="34D5F047">
          <v:shape id="_x0000_i1037" type="#_x0000_t75" style="width:12pt;height:11.25pt" o:ole="">
            <v:imagedata r:id="rId35" o:title=""/>
          </v:shape>
          <o:OLEObject Type="Embed" ProgID="Equation.DSMT4" ShapeID="_x0000_i1037" DrawAspect="Content" ObjectID="_1698228702" r:id="rId36"/>
        </w:object>
      </w:r>
      <w:r w:rsidR="00A61A73">
        <w:t xml:space="preserve"> is estimated to account for the average change between consecutive observations, the lag operator </w:t>
      </w:r>
      <m:oMath>
        <m:sSub>
          <m:sSubPr>
            <m:ctrlPr>
              <w:rPr>
                <w:rFonts w:ascii="Cambria Math" w:hAnsi="Cambria Math"/>
                <w:i/>
                <w:noProof/>
              </w:rPr>
            </m:ctrlPr>
          </m:sSubPr>
          <m:e>
            <m:r>
              <w:rPr>
                <w:rFonts w:ascii="Cambria Math"/>
                <w:noProof/>
              </w:rPr>
              <m:t>y</m:t>
            </m:r>
            <m:r>
              <w:rPr>
                <w:rFonts w:ascii="Cambria Math"/>
                <w:noProof/>
              </w:rPr>
              <m:t>'</m:t>
            </m:r>
          </m:e>
          <m:sub>
            <m:r>
              <w:rPr>
                <w:rFonts w:ascii="Cambria Math"/>
                <w:noProof/>
              </w:rPr>
              <m:t>t</m:t>
            </m:r>
            <m:r>
              <w:rPr>
                <w:rFonts w:ascii="Cambria Math"/>
                <w:noProof/>
              </w:rPr>
              <m:t>-</m:t>
            </m:r>
            <m:r>
              <w:rPr>
                <w:rFonts w:ascii="Cambria Math"/>
                <w:noProof/>
              </w:rPr>
              <m:t>n</m:t>
            </m:r>
          </m:sub>
        </m:sSub>
      </m:oMath>
      <w:r w:rsidR="00A61A73">
        <w:t xml:space="preserve"> is the n</w:t>
      </w:r>
      <w:proofErr w:type="spellStart"/>
      <w:r w:rsidR="00A61A73" w:rsidRPr="006C0E9D">
        <w:rPr>
          <w:vertAlign w:val="superscript"/>
        </w:rPr>
        <w:t>th</w:t>
      </w:r>
      <w:proofErr w:type="spellEnd"/>
      <w:r w:rsidR="00A61A73">
        <w:t xml:space="preserve"> differentiated lag value of the time series, </w:t>
      </w:r>
      <m:oMath>
        <m:sSub>
          <m:sSubPr>
            <m:ctrlPr>
              <w:rPr>
                <w:rFonts w:ascii="Cambria Math" w:hAnsi="Cambria Math"/>
                <w:i/>
                <w:noProof/>
              </w:rPr>
            </m:ctrlPr>
          </m:sSubPr>
          <m:e>
            <m:r>
              <w:rPr>
                <w:rFonts w:ascii="Cambria Math"/>
                <w:noProof/>
              </w:rPr>
              <m:t>e</m:t>
            </m:r>
          </m:e>
          <m:sub>
            <m:r>
              <w:rPr>
                <w:rFonts w:ascii="Cambria Math"/>
                <w:noProof/>
              </w:rPr>
              <m:t>t</m:t>
            </m:r>
            <m:r>
              <w:rPr>
                <w:rFonts w:ascii="Cambria Math"/>
                <w:noProof/>
              </w:rPr>
              <m:t>-</m:t>
            </m:r>
            <m:r>
              <w:rPr>
                <w:rFonts w:ascii="Cambria Math"/>
                <w:noProof/>
              </w:rPr>
              <m:t>n</m:t>
            </m:r>
          </m:sub>
        </m:sSub>
      </m:oMath>
      <w:r w:rsidR="00A61A73">
        <w:t xml:space="preserve"> is the n</w:t>
      </w:r>
      <w:proofErr w:type="spellStart"/>
      <w:r w:rsidR="00A61A73" w:rsidRPr="00BE7E05">
        <w:rPr>
          <w:vertAlign w:val="superscript"/>
        </w:rPr>
        <w:t>th</w:t>
      </w:r>
      <w:proofErr w:type="spellEnd"/>
      <w:r w:rsidR="00A61A73">
        <w:t xml:space="preserve"> lag error of the time series, </w:t>
      </w:r>
      <w:r w:rsidR="00A61A73" w:rsidRPr="0050243F">
        <w:rPr>
          <w:position w:val="-12"/>
        </w:rPr>
        <w:object w:dxaOrig="260" w:dyaOrig="360" w14:anchorId="0E6FA8EA">
          <v:shape id="_x0000_i1038" type="#_x0000_t75" style="width:12.75pt;height:18pt" o:ole="">
            <v:imagedata r:id="rId37" o:title=""/>
          </v:shape>
          <o:OLEObject Type="Embed" ProgID="Equation.DSMT4" ShapeID="_x0000_i1038" DrawAspect="Content" ObjectID="_1698228703" r:id="rId38"/>
        </w:object>
      </w:r>
      <w:r w:rsidR="00A61A73">
        <w:t xml:space="preserve"> is the generated forecast. </w:t>
      </w:r>
      <m:oMath>
        <m:sSub>
          <m:sSubPr>
            <m:ctrlPr>
              <w:rPr>
                <w:rFonts w:ascii="Cambria Math" w:hAnsi="Cambria Math"/>
                <w:i/>
                <w:noProof/>
              </w:rPr>
            </m:ctrlPr>
          </m:sSubPr>
          <m:e>
            <m:r>
              <w:rPr>
                <w:rFonts w:ascii="Cambria Math"/>
                <w:noProof/>
              </w:rPr>
              <m:t>β</m:t>
            </m:r>
          </m:e>
          <m:sub>
            <m:r>
              <w:rPr>
                <w:rFonts w:ascii="Cambria Math"/>
                <w:noProof/>
              </w:rPr>
              <m:t>n</m:t>
            </m:r>
          </m:sub>
        </m:sSub>
      </m:oMath>
      <w:r w:rsidR="00A61A73">
        <w:t xml:space="preserve"> and </w:t>
      </w:r>
      <m:oMath>
        <m:sSub>
          <m:sSubPr>
            <m:ctrlPr>
              <w:rPr>
                <w:rFonts w:ascii="Cambria Math" w:hAnsi="Cambria Math"/>
                <w:i/>
              </w:rPr>
            </m:ctrlPr>
          </m:sSubPr>
          <m:e>
            <m:r>
              <w:rPr>
                <w:rFonts w:ascii="Cambria Math" w:hAnsi="Cambria Math"/>
              </w:rPr>
              <m:t>ϕ</m:t>
            </m:r>
          </m:e>
          <m:sub>
            <m:r>
              <w:rPr>
                <w:rFonts w:ascii="Cambria Math" w:hAnsi="Cambria Math"/>
              </w:rPr>
              <m:t>n</m:t>
            </m:r>
          </m:sub>
        </m:sSub>
      </m:oMath>
      <w:r w:rsidR="00A61A73">
        <w:t xml:space="preserve"> respectively are the parameters of the autoregressive and moving average </w:t>
      </w:r>
      <w:r>
        <w:t>components</w:t>
      </w:r>
      <w:r w:rsidR="00A61A73">
        <w:t>; they represent the n</w:t>
      </w:r>
      <w:r w:rsidR="00A61A73" w:rsidRPr="006C0E9D">
        <w:rPr>
          <w:vertAlign w:val="superscript"/>
        </w:rPr>
        <w:t>th</w:t>
      </w:r>
      <w:r w:rsidR="00A61A73">
        <w:t xml:space="preserve"> coefficients of that lag term estimated by the model to minimize the error. </w:t>
      </w:r>
    </w:p>
    <w:p w14:paraId="5A8E67EB" w14:textId="495E6A7C" w:rsidR="00D46B1D" w:rsidRDefault="00D46B1D" w:rsidP="00E95F1B">
      <w:pPr>
        <w:ind w:firstLine="288"/>
      </w:pPr>
      <w:r w:rsidRPr="00D46B1D">
        <w:t xml:space="preserve">The "AR" component indicates that the model is dependent on the relationship between the data's current and previous values. In other words, it denotes that the data has been regressed against its historical values (lagged values). The parameter p denotes the number of AR terms or "lag observations"; it is also referred to as the "lag order" because it affects the output of the model by providing lagged data points. The "I" </w:t>
      </w:r>
      <w:r w:rsidR="00866A23">
        <w:t xml:space="preserve">component </w:t>
      </w:r>
      <w:r w:rsidRPr="00D46B1D">
        <w:t xml:space="preserve">indicates that </w:t>
      </w:r>
      <w:r w:rsidR="00866A23">
        <w:t xml:space="preserve">the data </w:t>
      </w:r>
      <w:r w:rsidRPr="00D46B1D">
        <w:t xml:space="preserve">is stationary. Time series data that has been stabilized by subtracting the observations from the prior values is referred to as stationary data. The degree of differentiation is specified by the parameter d; it indicates how many times the lagging </w:t>
      </w:r>
      <w:r w:rsidRPr="00D46B1D">
        <w:lastRenderedPageBreak/>
        <w:t xml:space="preserve">indicators have been subtracted from the data to make it stationary. Differencing is necessary because linear regression models perform better on stationary signals </w:t>
      </w:r>
      <w:r>
        <w:fldChar w:fldCharType="begin" w:fldLock="1"/>
      </w:r>
      <w:r w:rsidR="005114AB">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networks","type":"article-journal"},"uris":["http://www.mendeley.com/documents/?uuid=083df887-c886-48fb-a946-67a079b286af"]}],"mendeley":{"formattedCitation":"[91], [103]","plainTextFormattedCitation":"[91], [103]","previouslyFormattedCitation":"[91], [103]"},"properties":{"noteIndex":0},"schema":"https://github.com/citation-style-language/schema/raw/master/csl-citation.json"}</w:instrText>
      </w:r>
      <w:r>
        <w:fldChar w:fldCharType="separate"/>
      </w:r>
      <w:r w:rsidR="00EB0F1E" w:rsidRPr="00EB0F1E">
        <w:rPr>
          <w:noProof/>
        </w:rPr>
        <w:t>[91], [103]</w:t>
      </w:r>
      <w:r>
        <w:fldChar w:fldCharType="end"/>
      </w:r>
      <w:r w:rsidRPr="002609B6">
        <w:t>.</w:t>
      </w:r>
      <w:r>
        <w:t xml:space="preserve">  </w:t>
      </w:r>
    </w:p>
    <w:p w14:paraId="69FE2523" w14:textId="34B1B838" w:rsidR="00E95F1B" w:rsidRDefault="00E95F1B" w:rsidP="00E95F1B">
      <w:pPr>
        <w:ind w:firstLine="288"/>
      </w:pPr>
      <w:r w:rsidRPr="00E95F1B">
        <w:t xml:space="preserve">The "MA" component models the forecast as a function of previous forecast errors (lagged forecast errors). This demonstrates that the forecast or outcome of the model is linearly related to its historical values </w:t>
      </w:r>
      <w:r>
        <w:fldChar w:fldCharType="begin" w:fldLock="1"/>
      </w:r>
      <w:r w:rsidR="005114AB">
        <w:instrText>ADDIN CSL_CITATION {"citationItems":[{"id":"ITEM-1","itemData":{"DOI":"10.1109/ASPCON.2018.8748661","ISBN":"9781538666869","abstract":"One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2018","id":"ITEM-1","issue":"1","issued":{"date-parts":[["2018"]]},"page":"279-282","publisher":"IEEE","title":"Day ahead forecasting and peak load management using multivariate auto regression technique","type":"article-journal"},"uris":["http://www.mendeley.com/documents/?uuid=519b108a-99dc-4e2b-97ea-3e6176f85966"]}],"mendeley":{"formattedCitation":"[99]","plainTextFormattedCitation":"[99]","previouslyFormattedCitation":"[99]"},"properties":{"noteIndex":0},"schema":"https://github.com/citation-style-language/schema/raw/master/csl-citation.json"}</w:instrText>
      </w:r>
      <w:r>
        <w:fldChar w:fldCharType="separate"/>
      </w:r>
      <w:r w:rsidR="00EB0F1E" w:rsidRPr="00EB0F1E">
        <w:rPr>
          <w:noProof/>
        </w:rPr>
        <w:t>[99]</w:t>
      </w:r>
      <w:r>
        <w:fldChar w:fldCharType="end"/>
      </w:r>
      <w:r w:rsidRPr="00E95F1B">
        <w:t>. The parameter q denotes the forecast error of the model and is frequently referred to as the window size of the moving average. The final ARIMA model is denoted by ARIMA (p, d, q). Each AR, I, and MA component is represented in the model by the parameters p, d, and q.</w:t>
      </w:r>
    </w:p>
    <w:p w14:paraId="28B1E9CF" w14:textId="06A30479" w:rsidR="00783786" w:rsidRDefault="00783786" w:rsidP="00783786">
      <w:pPr>
        <w:ind w:firstLine="288"/>
      </w:pPr>
      <w:r>
        <w:t xml:space="preserve">In </w:t>
      </w:r>
      <w:r>
        <w:fldChar w:fldCharType="begin" w:fldLock="1"/>
      </w:r>
      <w:r>
        <w:instrText>ADDIN CSL_CITATION {"citationItems":[{"id":"ITEM-1","itemData":{"DOI":"10.1109/ETFA.2011.6059103","ISBN":"9781457700187","abstract":"The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ETFA","id":"ITEM-1","issued":{"date-parts":[["2011"]]},"title":"Efficient building load forecasting","type":"paper-conference"},"uris":["http://www.mendeley.com/documents/?uuid=3ae45970-e45b-4fb7-a9f7-f11c9a4de779"]}],"mendeley":{"formattedCitation":"[104]","plainTextFormattedCitation":"[104]","previouslyFormattedCitation":"[104]"},"properties":{"noteIndex":0},"schema":"https://github.com/citation-style-language/schema/raw/master/csl-citation.json"}</w:instrText>
      </w:r>
      <w:r>
        <w:fldChar w:fldCharType="separate"/>
      </w:r>
      <w:r w:rsidRPr="003B2A06">
        <w:rPr>
          <w:noProof/>
        </w:rPr>
        <w:t>[104]</w:t>
      </w:r>
      <w:r>
        <w:fldChar w:fldCharType="end"/>
      </w:r>
      <w:r>
        <w:t xml:space="preserve">, </w:t>
      </w:r>
      <w:r w:rsidRPr="00AC2A22">
        <w:t>Fernandez</w:t>
      </w:r>
      <w:r>
        <w:t xml:space="preserve"> et al.</w:t>
      </w:r>
      <w:r w:rsidRPr="00AC2A22">
        <w:t xml:space="preserve"> forecasted energy load for non-residential buildings using an ARIMA model, a polynomial model, a neural network model, and a support vector machine model. The study analy</w:t>
      </w:r>
      <w:r>
        <w:t>z</w:t>
      </w:r>
      <w:r w:rsidRPr="00AC2A22">
        <w:t>ed energy consumption data from Spain</w:t>
      </w:r>
      <w:r>
        <w:t>’</w:t>
      </w:r>
      <w:r w:rsidRPr="00AC2A22">
        <w:t xml:space="preserve">s University of Deusto in Donostia-San Sebastian. The goal was to forecast six days in advance at hourly intervals. </w:t>
      </w:r>
      <w:r>
        <w:t>C</w:t>
      </w:r>
      <w:r w:rsidRPr="00AC2A22">
        <w:t xml:space="preserve">ompared to the other models, the ARIMA model had the </w:t>
      </w:r>
      <w:r>
        <w:t>highest accuracy among all the models</w:t>
      </w:r>
      <w:r w:rsidRPr="00AC2A22">
        <w:t xml:space="preserve">. Additionally, the authors noted that the ARIMA model runs 200 times quicker than the Support Vector Machine model because </w:t>
      </w:r>
      <w:r>
        <w:t>of</w:t>
      </w:r>
      <w:r w:rsidRPr="00AC2A22">
        <w:t xml:space="preserve"> the lower number of parameters.</w:t>
      </w:r>
      <w:r>
        <w:t xml:space="preserve"> </w:t>
      </w:r>
    </w:p>
    <w:p w14:paraId="36EF563F" w14:textId="7B0AC76A" w:rsidR="00A27DB7" w:rsidRDefault="00A27DB7" w:rsidP="00783786">
      <w:pPr>
        <w:ind w:firstLine="288"/>
      </w:pPr>
      <w:r w:rsidRPr="00A27DB7">
        <w:t>ARIMA is heavily reliant on the quality of historical data and data differencing. For the model to produce accurate results and forecasts, it is critical to verify that the data collection was thorough and reliable. While ARIMA models can be accurate and dependable in the right circumstances and with sufficient data, one of the model's primary drawbacks is that the parameters (p, d, and q) must be manually set. These figures may vary slightly between datasets and forecast time periods. As a result, determining the most precise fit can be a time-consuming trial-and-error process.</w:t>
      </w:r>
    </w:p>
    <w:p w14:paraId="4A2927C1" w14:textId="31B9DD8E" w:rsidR="00BE7973" w:rsidRDefault="004A1D66" w:rsidP="002C1B91">
      <w:pPr>
        <w:pStyle w:val="Heading3"/>
      </w:pPr>
      <w:bookmarkStart w:id="34" w:name="_Toc87448228"/>
      <w:bookmarkStart w:id="35" w:name="_Toc69470498"/>
      <w:bookmarkStart w:id="36" w:name="_Toc69470953"/>
      <w:bookmarkStart w:id="37" w:name="_Toc80892975"/>
      <w:r>
        <w:lastRenderedPageBreak/>
        <w:t>2.</w:t>
      </w:r>
      <w:r w:rsidR="005836E7">
        <w:t>4</w:t>
      </w:r>
      <w:r>
        <w:t xml:space="preserve">.4 </w:t>
      </w:r>
      <w:r w:rsidR="002C1B91" w:rsidRPr="002C1B91">
        <w:t>Artificial Neural Network Short Term Load Forecaster – Generation Three (ANNSTLF-G3)</w:t>
      </w:r>
      <w:bookmarkEnd w:id="34"/>
    </w:p>
    <w:p w14:paraId="789FDDC4" w14:textId="5EA97443" w:rsidR="00B41CDB" w:rsidRPr="00A50EA8" w:rsidRDefault="00ED3E22" w:rsidP="00B41CDB">
      <w:pPr>
        <w:ind w:firstLine="288"/>
      </w:pPr>
      <w:r w:rsidRPr="00ED3E22">
        <w:t>An artificial neural network (ANN) is a type of computer program that aims to replicate the functioning of the human brain. ANNs are created by programming standard computers to behave similarly to interconnected brain cells in the human brain.</w:t>
      </w:r>
      <w:r>
        <w:t xml:space="preserve"> </w:t>
      </w:r>
      <w:r w:rsidR="007A67EA" w:rsidRPr="009D0C90">
        <w:t>The popularity of neural networks stems from their ability to uncover complex and non-linear correlations in historical data, which is exceedingly difficult to do using statistical techniques</w:t>
      </w:r>
      <w:r w:rsidR="00B41CDB">
        <w:t xml:space="preserve"> </w:t>
      </w:r>
      <w:r w:rsidR="00B41CDB">
        <w:fldChar w:fldCharType="begin" w:fldLock="1"/>
      </w:r>
      <w:r w:rsidR="00B41CDB">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review","type":"article-journal"},"uris":["http://www.mendeley.com/documents/?uuid=a4a08c2c-096c-4f5a-86be-386f6845def8"]}],"mendeley":{"formattedCitation":"[14], [105]–[111]","plainTextFormattedCitation":"[14], [105]–[111]","previouslyFormattedCitation":"[14], [105]–[111]"},"properties":{"noteIndex":0},"schema":"https://github.com/citation-style-language/schema/raw/master/csl-citation.json"}</w:instrText>
      </w:r>
      <w:r w:rsidR="00B41CDB">
        <w:fldChar w:fldCharType="separate"/>
      </w:r>
      <w:r w:rsidR="00B41CDB" w:rsidRPr="003B2A06">
        <w:rPr>
          <w:noProof/>
        </w:rPr>
        <w:t>[14], [105]–[111]</w:t>
      </w:r>
      <w:r w:rsidR="00B41CDB">
        <w:fldChar w:fldCharType="end"/>
      </w:r>
      <w:r w:rsidR="00B41CDB">
        <w:t xml:space="preserve">. </w:t>
      </w:r>
      <w:r w:rsidR="00B41CDB" w:rsidRPr="00A50EA8">
        <w:t>As illustrated in</w:t>
      </w:r>
      <w:r w:rsidR="00B41CDB">
        <w:t xml:space="preserve"> </w:t>
      </w:r>
      <w:r w:rsidR="002C178D">
        <w:fldChar w:fldCharType="begin"/>
      </w:r>
      <w:r w:rsidR="002C178D">
        <w:instrText xml:space="preserve"> REF _Ref87447966 \h </w:instrText>
      </w:r>
      <w:r w:rsidR="002C178D">
        <w:fldChar w:fldCharType="separate"/>
      </w:r>
      <w:r w:rsidR="00335059">
        <w:t xml:space="preserve">Figure </w:t>
      </w:r>
      <w:r w:rsidR="00335059">
        <w:rPr>
          <w:noProof/>
        </w:rPr>
        <w:t>2</w:t>
      </w:r>
      <w:r w:rsidR="002C178D">
        <w:fldChar w:fldCharType="end"/>
      </w:r>
      <w:r w:rsidR="00B41CDB">
        <w:fldChar w:fldCharType="begin"/>
      </w:r>
      <w:r w:rsidR="00B41CDB">
        <w:instrText xml:space="preserve"> REF _Ref85226108 \h </w:instrText>
      </w:r>
      <w:r w:rsidR="00B41CDB">
        <w:fldChar w:fldCharType="separate"/>
      </w:r>
      <w:r w:rsidR="00335059">
        <w:rPr>
          <w:b/>
          <w:bCs/>
          <w:lang w:val="en-US"/>
        </w:rPr>
        <w:t>Error! Reference source not found.</w:t>
      </w:r>
      <w:r w:rsidR="00B41CDB">
        <w:fldChar w:fldCharType="end"/>
      </w:r>
      <w:r w:rsidR="00B41CDB" w:rsidRPr="00A50EA8">
        <w:t>, neurons in an ANN can be classified into three layers. These are input, hidden, and output layers. Typically, linear transfer functions are used in the output layer, and tanh transfer functions are used in the hidden layer</w:t>
      </w:r>
      <w:r w:rsidR="00B41CDB">
        <w:t xml:space="preserve"> </w:t>
      </w:r>
      <w:r w:rsidR="00B41CDB">
        <w:fldChar w:fldCharType="begin" w:fldLock="1"/>
      </w:r>
      <w:r w:rsidR="00B41CDB">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Review","id":"ITEM-2","issued":{"date-parts":[["1958"]]},"title":"The perceptron: A probabilistic model for information storage and organization in the brain","type":"article-journal"},"uris":["http://www.mendeley.com/documents/?uuid=e6b40484-5f54-4802-9124-d5bf7db41ca0"]},{"id":"ITEM-3","itemData":{"DOI":"10.1016/0301-0082(84)90021-2","ISBN":"0805843000","ISSN":"03010082","PMID":"6382441","abstract":"Donald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Behavior","id":"ITEM-3","issued":{"date-parts":[["1949"]]},"title":"The first stage of perception: growth of the assembly","type":"article-journal"},"uris":["http://www.mendeley.com/documents/?uuid=a90456f9-43f2-4399-a2a1-8392485c1f2d"]},{"id":"ITEM-4","itemData":{"DOI":"10.1038/323533a0","ISSN":"00280836","abstract":"We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Science","id":"ITEM-5","issued":{"date-parts":[["2017"]]},"title":"Activation functions and it’s types-Which is better?","type":"webpage"},"uris":["http://www.mendeley.com/documents/?uuid=4dc90801-b535-4ed6-8450-2ff32120bd4d"]}],"mendeley":{"formattedCitation":"[105]–[108], [112]","plainTextFormattedCitation":"[105]–[108], [112]","previouslyFormattedCitation":"[105]–[108], [112]"},"properties":{"noteIndex":0},"schema":"https://github.com/citation-style-language/schema/raw/master/csl-citation.json"}</w:instrText>
      </w:r>
      <w:r w:rsidR="00B41CDB">
        <w:fldChar w:fldCharType="separate"/>
      </w:r>
      <w:r w:rsidR="00B41CDB" w:rsidRPr="003B2A06">
        <w:rPr>
          <w:noProof/>
        </w:rPr>
        <w:t>[105]–[108], [112]</w:t>
      </w:r>
      <w:r w:rsidR="00B41CDB">
        <w:fldChar w:fldCharType="end"/>
      </w:r>
      <w:r w:rsidR="00B41CDB" w:rsidRPr="00A50EA8">
        <w:t>.</w:t>
      </w:r>
    </w:p>
    <w:p w14:paraId="17ADF12C" w14:textId="77777777" w:rsidR="00B41CDB" w:rsidRDefault="00B41CDB" w:rsidP="00B41CDB">
      <w:pPr>
        <w:keepNext/>
        <w:ind w:firstLine="288"/>
        <w:jc w:val="center"/>
      </w:pPr>
      <w:r>
        <w:rPr>
          <w:noProof/>
        </w:rPr>
        <w:drawing>
          <wp:inline distT="0" distB="0" distL="0" distR="0" wp14:anchorId="20F2AAD5" wp14:editId="189077EF">
            <wp:extent cx="3629025" cy="2468231"/>
            <wp:effectExtent l="0" t="0" r="0" b="8890"/>
            <wp:docPr id="19" name="Picture 19" descr="Artificial Neural Network (ANN) with Practical Implementation | by Amir Ali  | Wavy AI Research Foundati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Artificial Neural Network (ANN) with Practical Implementation | by Amir Ali  | Wavy AI Research Foundation | Medium"/>
                    <pic:cNvPicPr>
                      <a:picLocks noChangeAspect="1" noChangeArrowheads="1"/>
                    </pic:cNvPicPr>
                  </pic:nvPicPr>
                  <pic:blipFill rotWithShape="1">
                    <a:blip r:embed="rId39">
                      <a:extLst>
                        <a:ext uri="{28A0092B-C50C-407E-A947-70E740481C1C}">
                          <a14:useLocalDpi xmlns:a14="http://schemas.microsoft.com/office/drawing/2010/main" val="0"/>
                        </a:ext>
                      </a:extLst>
                    </a:blip>
                    <a:srcRect l="993" t="3861" r="1969" b="2784"/>
                    <a:stretch/>
                  </pic:blipFill>
                  <pic:spPr bwMode="auto">
                    <a:xfrm>
                      <a:off x="0" y="0"/>
                      <a:ext cx="3635667" cy="2472748"/>
                    </a:xfrm>
                    <a:prstGeom prst="rect">
                      <a:avLst/>
                    </a:prstGeom>
                    <a:noFill/>
                    <a:ln>
                      <a:noFill/>
                    </a:ln>
                    <a:extLst>
                      <a:ext uri="{53640926-AAD7-44D8-BBD7-CCE9431645EC}">
                        <a14:shadowObscured xmlns:a14="http://schemas.microsoft.com/office/drawing/2010/main"/>
                      </a:ext>
                    </a:extLst>
                  </pic:spPr>
                </pic:pic>
              </a:graphicData>
            </a:graphic>
          </wp:inline>
        </w:drawing>
      </w:r>
    </w:p>
    <w:p w14:paraId="427564CE" w14:textId="2071AAFA" w:rsidR="008A5431" w:rsidRDefault="00B41CDB" w:rsidP="00B41CDB">
      <w:pPr>
        <w:pStyle w:val="Caption"/>
        <w:jc w:val="center"/>
      </w:pPr>
      <w:bookmarkStart w:id="38" w:name="_Ref87447966"/>
      <w:bookmarkStart w:id="39" w:name="_Toc87448298"/>
      <w:r>
        <w:t xml:space="preserve">Figure </w:t>
      </w:r>
      <w:fldSimple w:instr=" SEQ Figure \* ARABIC ">
        <w:r w:rsidR="00335059">
          <w:rPr>
            <w:noProof/>
          </w:rPr>
          <w:t>2</w:t>
        </w:r>
      </w:fldSimple>
      <w:bookmarkEnd w:id="38"/>
      <w:r>
        <w:t xml:space="preserve"> - </w:t>
      </w:r>
      <w:r w:rsidRPr="009C510B">
        <w:t>The Structure of a Simple Feed-forward</w:t>
      </w:r>
      <w:r>
        <w:t xml:space="preserve"> ANN </w:t>
      </w:r>
      <w:r>
        <w:fldChar w:fldCharType="begin" w:fldLock="1"/>
      </w:r>
      <w:r>
        <w:instrText>ADDIN CSL_CITATION {"citationItems":[{"id":"ITEM-1","itemData":{"URL":"https://medium.com/machine-learning-researcher/artificial-neural-network-ann-4481fa33d85a","accessed":{"date-parts":[["2021","9","10"]]},"id":"ITEM-1","issued":{"date-parts":[["2019"]]},"title":"Artificial Neural Network (ANN) with Practical Implementation | by Amir Ali | Wavy AI Research Foundation | Medium","type":"webpage"},"uris":["http://www.mendeley.com/documents/?uuid=a6b7a3ce-43e7-34fa-b508-7fbef815e63c"]}],"mendeley":{"formattedCitation":"[113]","plainTextFormattedCitation":"[113]","previouslyFormattedCitation":"[113]"},"properties":{"noteIndex":0},"schema":"https://github.com/citation-style-language/schema/raw/master/csl-citation.json"}</w:instrText>
      </w:r>
      <w:r>
        <w:fldChar w:fldCharType="separate"/>
      </w:r>
      <w:r w:rsidRPr="003B2A06">
        <w:rPr>
          <w:b w:val="0"/>
          <w:noProof/>
        </w:rPr>
        <w:t>[113]</w:t>
      </w:r>
      <w:bookmarkEnd w:id="39"/>
      <w:r>
        <w:fldChar w:fldCharType="end"/>
      </w:r>
    </w:p>
    <w:p w14:paraId="027F0A2A" w14:textId="5A563F83" w:rsidR="00B41CDB" w:rsidRDefault="00B41CDB" w:rsidP="00B41CDB">
      <w:pPr>
        <w:ind w:firstLine="288"/>
      </w:pPr>
      <w:r w:rsidRPr="00B41CDB">
        <w:t>Cross validation enables us to avoid overtraining by comparing the algorithm's performance to its own test data</w:t>
      </w:r>
      <w:r w:rsidR="00EB0F1E">
        <w:t xml:space="preserve"> </w:t>
      </w:r>
      <w:r w:rsidR="00EB0F1E">
        <w:fldChar w:fldCharType="begin" w:fldLock="1"/>
      </w:r>
      <w:r w:rsidR="00EB0F1E">
        <w:instrText>ADDIN CSL_CITATION {"citationItems":[{"id":"ITEM-1","itemData":{"DOI":"10.1016/j.procs.2015.04.160","ISSN":"18770509","abstract":"The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Science","id":"ITEM-1","issued":{"date-parts":[["2015"]]},"title":"A review of short term load forecasting using artificial neural network models","type":"paper-conference"},"uris":["http://www.mendeley.com/documents/?uuid=551ddfd8-11e8-4840-a0d0-747025f85887"]},{"id":"ITEM-2","itemData":{"DOI":"10.12948/issn14531305/19.2.2015.04","ISSN":"14531305","abstract":"Considering the fact that markets are generally influenced by different external factors, the stock market prediction is one of the most difficult tasks of time series analysis. The research reported in this paper aims to investigate the potential of artificial neural networks (ANN) in solving the forecast task in the most general case, when the time series are non-stationary. We used a feed-forward neural architecture: the nonlinear autoregressive network with exogenous inputs. The network training function used to update the weight and bias parameters corresponds to gradient descent with adaptive learning rate variant of the backpropagation algorithm. The results obtained using this technique are compared with the ones resulted from some ARIMA models. We used the mean square error (MSE) measure to evaluate the performances of these two models. The comparative analysis leads to the conclusion that the proposed model can be successfully applied to forecast the financial data.","author":[{"dropping-particle":"","family":"COCIANU","given":"Catalina Lucia","non-dropping-particle":"","parse-names":false,"suffix":""},{"dropping-particle":"","family":"GRIGORYAN","given":"Hakob","non-dropping-particle":"","parse-names":false,"suffix":""}],"container-title":"Informatica Economica","id":"ITEM-2","issued":{"date-parts":[["2015"]]},"title":"An Artificial Neural Network for Data Forecasting Purposes","type":"article-journal"},"uris":["http://www.mendeley.com/documents/?uuid=cad2d5f9-2832-4afe-b8e6-dda40d76f5b4"]},{"id":"ITEM-3","itemData":{"DOI":"10.1109/ICIIP.2017.8313703","ISBN":"9781509067343","abstract":"Short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2017","id":"ITEM-3","issued":{"date-parts":[["2018"]]},"page":"159-163","title":"Short term load forecasting using artificial neural network","type":"paper-conference"},"uris":["http://www.mendeley.com/documents/?uuid=41e30944-66ed-42a8-8466-2bd8ec556f5e"]}],"mendeley":{"formattedCitation":"[9], [13], [114]","plainTextFormattedCitation":"[9], [13], [114]","previouslyFormattedCitation":"[9], [13], [114]"},"properties":{"noteIndex":0},"schema":"https://github.com/citation-style-language/schema/raw/master/csl-citation.json"}</w:instrText>
      </w:r>
      <w:r w:rsidR="00EB0F1E">
        <w:fldChar w:fldCharType="separate"/>
      </w:r>
      <w:r w:rsidR="00EB0F1E" w:rsidRPr="003B2A06">
        <w:rPr>
          <w:noProof/>
        </w:rPr>
        <w:t>[9], [13], [114]</w:t>
      </w:r>
      <w:r w:rsidR="00EB0F1E">
        <w:fldChar w:fldCharType="end"/>
      </w:r>
      <w:r w:rsidRPr="00B41CDB">
        <w:t xml:space="preserve">. Generalization ability is a critical property of an artificial neural network. An ANN should not remember the data on which it was </w:t>
      </w:r>
      <w:r w:rsidRPr="00B41CDB">
        <w:lastRenderedPageBreak/>
        <w:t>trained but should instead grasp, extract, and learn the patterns, trends, and dependencies of previously unknown data</w:t>
      </w:r>
      <w:r w:rsidR="00EB0F1E">
        <w:t xml:space="preserve"> </w:t>
      </w:r>
      <w:r w:rsidR="005114AB">
        <w:fldChar w:fldCharType="begin" w:fldLock="1"/>
      </w:r>
      <w:r w:rsidR="0009181A">
        <w:instrText>ADDIN CSL_CITATION {"citationItems":[{"id":"ITEM-1","itemData":{"DOI":"10.1016/j.procs.2015.04.160","ISSN":"18770509","abstract":"The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Science","id":"ITEM-1","issued":{"date-parts":[["2015"]]},"title":"A review of short term load forecasting using artificial neural network models","type":"paper-conference"},"uris":["http://www.mendeley.com/documents/?uuid=551ddfd8-11e8-4840-a0d0-747025f85887"]},{"id":"ITEM-2","itemData":{"DOI":"10.1109/HNICEM.2015.7393166","ISBN":"9781509003594","abstract":"The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Networks","type":"paper-conference"},"uris":["http://www.mendeley.com/documents/?uuid=12680df7-986c-407d-a6fa-e0dbbc4eeb91"]},{"id":"ITEM-3","itemData":{"DOI":"10.1109/ICMLC.2010.5580713","ISBN":"9781424465262","abstract":"It is an irresistible trend of the electric power improvement for developing the smart grid, which applies a large amount of new technologies in power generation, transmission, distribution and utilization to achieve optimization of the power configuration and energy saving. As one of the key links to make a grid smarter, load forecast plays a significant role in planning and operation in power system. Many ways such as Expert Systems, Grey System Theory, and Artificial Neural Network (ANN) and so on are employed into load forecast to do the simulation. This paper intends to illustrate the representation of the ANN applied in load forecast based on practical situation in Ontario Province, Canada. © 2010 IEEE.","author":[{"dropping-particle":"","family":"Zhang","given":"Hao Tian","non-dropping-particle":"","parse-names":false,"suffix":""},{"dropping-particle":"","family":"Xu","given":"Fang Yuan","non-dropping-particle":"","parse-names":false,"suffix":""},{"dropping-particle":"","family":"Zhou","given":"Long","non-dropping-particle":"","parse-names":false,"suffix":""}],"container-title":"2010 International Conference on Machine Learning and Cybernetics, ICMLC 2010","id":"ITEM-3","issue":"July","issued":{"date-parts":[["2010"]]},"page":"3200-3205","publisher":"IEEE","title":"Artificial Neural Network for load forecasting in smart grid","type":"article-journal","volume":"6"},"uris":["http://www.mendeley.com/documents/?uuid=d7480e37-4ef4-43f1-a624-646b26ca4cd6"]}],"mendeley":{"formattedCitation":"[13], [25], [115]","plainTextFormattedCitation":"[13], [25], [115]","previouslyFormattedCitation":"[13], [25], [115]"},"properties":{"noteIndex":0},"schema":"https://github.com/citation-style-language/schema/raw/master/csl-citation.json"}</w:instrText>
      </w:r>
      <w:r w:rsidR="005114AB">
        <w:fldChar w:fldCharType="separate"/>
      </w:r>
      <w:r w:rsidR="005114AB" w:rsidRPr="005114AB">
        <w:rPr>
          <w:noProof/>
        </w:rPr>
        <w:t>[13], [25], [115]</w:t>
      </w:r>
      <w:r w:rsidR="005114AB">
        <w:fldChar w:fldCharType="end"/>
      </w:r>
      <w:r w:rsidR="005114AB">
        <w:t>.</w:t>
      </w:r>
    </w:p>
    <w:p w14:paraId="5636DF7D" w14:textId="4CFBBCCA" w:rsidR="00392973" w:rsidRDefault="00392973" w:rsidP="00392973">
      <w:pPr>
        <w:ind w:firstLine="288"/>
      </w:pPr>
      <w:r>
        <w:t xml:space="preserve">One of the most popular ML-based load forecasters is the ANNSTLF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[65], [91]","plainTextFormattedCitation":"[1], [65], [91]","previouslyFormattedCitation":"[1], [65], [91]"},"properties":{"noteIndex":0},"schema":"https://github.com/citation-style-language/schema/raw/master/csl-citation.json"}</w:instrText>
      </w:r>
      <w:r>
        <w:fldChar w:fldCharType="separate"/>
      </w:r>
      <w:r w:rsidRPr="00DB560F">
        <w:rPr>
          <w:noProof/>
        </w:rPr>
        <w:t>[1], [65], [91]</w:t>
      </w:r>
      <w:r>
        <w:fldChar w:fldCharType="end"/>
      </w:r>
      <w:r>
        <w:t>.</w:t>
      </w:r>
      <w:r w:rsidRPr="00B40266">
        <w:t xml:space="preserve"> </w:t>
      </w:r>
      <w:r>
        <w:t>The ANNSTLF-G3 has</w:t>
      </w:r>
      <w:r w:rsidRPr="00B86158">
        <w:t xml:space="preserve"> improved prediction accuracy and generated economic benefits for over a dozen utilities</w:t>
      </w:r>
      <w:r>
        <w:t xml:space="preserve"> </w:t>
      </w:r>
      <w:r>
        <w:fldChar w:fldCharType="begin" w:fldLock="1"/>
      </w:r>
      <w:r w:rsidR="0009181A">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Forecasting","type":"thesis"},"uris":["http://www.mendeley.com/documents/?uuid=51e2c167-e18b-427d-9398-9cd40681d6c8"]}],"mendeley":{"formattedCitation":"[93], [116]","plainTextFormattedCitation":"[93], [116]","previouslyFormattedCitation":"[93], [119]"},"properties":{"noteIndex":0},"schema":"https://github.com/citation-style-language/schema/raw/master/csl-citation.json"}</w:instrText>
      </w:r>
      <w:r>
        <w:fldChar w:fldCharType="separate"/>
      </w:r>
      <w:r w:rsidR="0009181A" w:rsidRPr="0009181A">
        <w:rPr>
          <w:noProof/>
        </w:rPr>
        <w:t>[93], [116]</w:t>
      </w:r>
      <w:r>
        <w:fldChar w:fldCharType="end"/>
      </w:r>
      <w:r w:rsidRPr="00B86158">
        <w:t>.</w:t>
      </w:r>
      <w:r>
        <w:t xml:space="preserve"> </w:t>
      </w:r>
      <w:r w:rsidRPr="00D43F11">
        <w:t>Some publications have named ANNSTLF</w:t>
      </w:r>
      <w:r>
        <w:t>-G3</w:t>
      </w:r>
      <w:r w:rsidRPr="00D43F11">
        <w:t xml:space="preserve"> the best forecaster for short-term load forecasting</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[91]","plainTextFormattedCitation":"[1], [91]","previouslyFormattedCitation":"[1], [91]"},"properties":{"noteIndex":0},"schema":"https://github.com/citation-style-language/schema/raw/master/csl-citation.json"}</w:instrText>
      </w:r>
      <w:r>
        <w:fldChar w:fldCharType="separate"/>
      </w:r>
      <w:r w:rsidRPr="00B42AB6">
        <w:rPr>
          <w:noProof/>
        </w:rPr>
        <w:t>[1], [91]</w:t>
      </w:r>
      <w:r>
        <w:fldChar w:fldCharType="end"/>
      </w:r>
      <w:r>
        <w:t xml:space="preserve">. The configuration of this load forecaster has undergone a few revisions since it was first proposed </w:t>
      </w:r>
      <w:r>
        <w:fldChar w:fldCharType="begin" w:fldLock="1"/>
      </w:r>
      <w:r w:rsidR="0009181A">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system","type":"article-journal"},"uris":["http://www.mendeley.com/documents/?uuid=0f7ac4f2-2042-4051-9946-c4523d9c755c"]}],"mendeley":{"formattedCitation":"[117], [118]","plainTextFormattedCitation":"[117], [118]","previouslyFormattedCitation":"[120], [121]"},"properties":{"noteIndex":0},"schema":"https://github.com/citation-style-language/schema/raw/master/csl-citation.json"}</w:instrText>
      </w:r>
      <w:r>
        <w:fldChar w:fldCharType="separate"/>
      </w:r>
      <w:r w:rsidR="0009181A" w:rsidRPr="0009181A">
        <w:rPr>
          <w:noProof/>
        </w:rPr>
        <w:t>[117], [118]</w:t>
      </w:r>
      <w:r>
        <w:fldChar w:fldCharType="end"/>
      </w:r>
      <w:r>
        <w:t xml:space="preserve">, and the focus for this work was the third-generation design (G3) </w:t>
      </w:r>
      <w:r>
        <w:fldChar w:fldCharType="begin" w:fldLock="1"/>
      </w:r>
      <w:r>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[39]","plainTextFormattedCitation":"[39]","previouslyFormattedCitation":"[39]"},"properties":{"noteIndex":0},"schema":"https://github.com/citation-style-language/schema/raw/master/csl-citation.json"}</w:instrText>
      </w:r>
      <w:r>
        <w:fldChar w:fldCharType="separate"/>
      </w:r>
      <w:r w:rsidRPr="00B42AB6">
        <w:rPr>
          <w:noProof/>
        </w:rPr>
        <w:t>[39]</w:t>
      </w:r>
      <w:r>
        <w:fldChar w:fldCharType="end"/>
      </w:r>
      <w:r>
        <w:t xml:space="preserve">,  which uses two shallow multi-layer feed-forward ANNs together with a recursive least squares (RLS) combiner to predict short-term load. </w:t>
      </w:r>
      <w:r w:rsidR="00854971" w:rsidRPr="00854971">
        <w:t>RLS is an adaptive filter algorithm that finds the coefficients that minimize a weighted linear least squares cost function relating to the input signals recursively.</w:t>
      </w:r>
      <w:r w:rsidR="00854971">
        <w:t xml:space="preserve"> </w:t>
      </w:r>
      <w:r w:rsidRPr="00217A94">
        <w:t xml:space="preserve">Additional information about the RLS algorithm is available in </w:t>
      </w:r>
      <w:r>
        <w:fldChar w:fldCharType="begin" w:fldLock="1"/>
      </w:r>
      <w:r w:rsidR="0009181A">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[119]","plainTextFormattedCitation":"[119]","previouslyFormattedCitation":"[122]"},"properties":{"noteIndex":0},"schema":"https://github.com/citation-style-language/schema/raw/master/csl-citation.json"}</w:instrText>
      </w:r>
      <w:r>
        <w:fldChar w:fldCharType="separate"/>
      </w:r>
      <w:r w:rsidR="0009181A" w:rsidRPr="0009181A">
        <w:rPr>
          <w:noProof/>
        </w:rPr>
        <w:t>[119]</w:t>
      </w:r>
      <w:r>
        <w:fldChar w:fldCharType="end"/>
      </w:r>
      <w:r w:rsidRPr="00217A94">
        <w:t>.</w:t>
      </w:r>
      <w:r>
        <w:t xml:space="preserve"> The figure below shows the block diagram of the system:</w:t>
      </w:r>
    </w:p>
    <w:p w14:paraId="1228AE6E" w14:textId="77777777" w:rsidR="00392973" w:rsidRDefault="00392973" w:rsidP="00392973">
      <w:pPr>
        <w:pStyle w:val="BodyText"/>
        <w:keepNext/>
        <w:spacing w:line="240" w:lineRule="auto"/>
        <w:jc w:val="center"/>
      </w:pPr>
      <w:r>
        <w:rPr>
          <w:noProof/>
        </w:rPr>
        <w:drawing>
          <wp:inline distT="0" distB="0" distL="0" distR="0" wp14:anchorId="34E6F0DF" wp14:editId="4BA5EFD5">
            <wp:extent cx="4461870" cy="3133725"/>
            <wp:effectExtent l="0" t="0" r="0" b="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40" cstate="print">
                      <a:extLst>
                        <a:ext uri="{28A0092B-C50C-407E-A947-70E740481C1C}">
                          <a14:useLocalDpi xmlns:a14="http://schemas.microsoft.com/office/drawing/2010/main" val="0"/>
                        </a:ext>
                      </a:extLst>
                    </a:blip>
                    <a:srcRect t="6057" r="2084" b="1062"/>
                    <a:stretch/>
                  </pic:blipFill>
                  <pic:spPr bwMode="auto">
                    <a:xfrm>
                      <a:off x="0" y="0"/>
                      <a:ext cx="4466361" cy="3136879"/>
                    </a:xfrm>
                    <a:prstGeom prst="rect">
                      <a:avLst/>
                    </a:prstGeom>
                    <a:ln>
                      <a:noFill/>
                    </a:ln>
                    <a:extLst>
                      <a:ext uri="{53640926-AAD7-44D8-BBD7-CCE9431645EC}">
                        <a14:shadowObscured xmlns:a14="http://schemas.microsoft.com/office/drawing/2010/main"/>
                      </a:ext>
                    </a:extLst>
                  </pic:spPr>
                </pic:pic>
              </a:graphicData>
            </a:graphic>
          </wp:inline>
        </w:drawing>
      </w:r>
    </w:p>
    <w:p w14:paraId="4EF9E572" w14:textId="3BAC892A" w:rsidR="00392973" w:rsidRDefault="00392973" w:rsidP="00392973">
      <w:pPr>
        <w:pStyle w:val="Caption"/>
        <w:ind w:firstLine="288"/>
        <w:jc w:val="center"/>
      </w:pPr>
      <w:bookmarkStart w:id="40" w:name="_Ref85638409"/>
      <w:bookmarkStart w:id="41" w:name="_Toc87448299"/>
      <w:r>
        <w:t xml:space="preserve">Figure </w:t>
      </w:r>
      <w:fldSimple w:instr=" SEQ Figure \* ARABIC ">
        <w:r w:rsidR="00335059">
          <w:rPr>
            <w:noProof/>
          </w:rPr>
          <w:t>3</w:t>
        </w:r>
      </w:fldSimple>
      <w:bookmarkEnd w:id="40"/>
      <w:r>
        <w:t xml:space="preserve"> - </w:t>
      </w:r>
      <w:r w:rsidRPr="00967C0A">
        <w:t>The Block Diagram of the Third Generation</w:t>
      </w:r>
      <w:r>
        <w:t xml:space="preserve"> </w:t>
      </w:r>
      <w:r w:rsidRPr="00F36168">
        <w:t xml:space="preserve">ANNSTLF </w:t>
      </w:r>
      <w:r>
        <w:fldChar w:fldCharType="begin" w:fldLock="1"/>
      </w:r>
      <w:r>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[39]","plainTextFormattedCitation":"[39]","previouslyFormattedCitation":"[39]"},"properties":{"noteIndex":0},"schema":"https://github.com/citation-style-language/schema/raw/master/csl-citation.json"}</w:instrText>
      </w:r>
      <w:r>
        <w:fldChar w:fldCharType="separate"/>
      </w:r>
      <w:r w:rsidRPr="00B42AB6">
        <w:rPr>
          <w:b w:val="0"/>
          <w:noProof/>
        </w:rPr>
        <w:t>[39]</w:t>
      </w:r>
      <w:bookmarkEnd w:id="41"/>
      <w:r>
        <w:fldChar w:fldCharType="end"/>
      </w:r>
    </w:p>
    <w:p w14:paraId="618A22F4" w14:textId="1EF89A59" w:rsidR="009428FA" w:rsidRDefault="00BE284C" w:rsidP="009428FA">
      <w:pPr>
        <w:ind w:firstLine="288"/>
      </w:pPr>
      <w:r>
        <w:lastRenderedPageBreak/>
        <w:t xml:space="preserve">Both ANN blocks are multi-layer perceptron trained with the error back-propagation algorithm. The base-load forecaster (BLF) is trained to forecast </w:t>
      </w:r>
      <w:r w:rsidRPr="00D81AF8">
        <w:t>regular</w:t>
      </w:r>
      <w:r>
        <w:t xml:space="preserve"> next-day load, while the change-load forecaster (CLF) is trained to forecast changes in the load demand from one day to the next.</w:t>
      </w:r>
      <w:r w:rsidR="001A08D9">
        <w:t xml:space="preserve"> </w:t>
      </w:r>
      <w:r w:rsidRPr="000068A0">
        <w:t>The two ANN forecasters complement one another since the BLF places a stronger emphasis on normal load patterns, whil</w:t>
      </w:r>
      <w:r>
        <w:t>e</w:t>
      </w:r>
      <w:r w:rsidRPr="000068A0">
        <w:t xml:space="preserve"> the CLF places a stronger emphasis on yesterday</w:t>
      </w:r>
      <w:r>
        <w:t>’</w:t>
      </w:r>
      <w:r w:rsidRPr="000068A0">
        <w:t>s load.</w:t>
      </w:r>
      <w:r>
        <w:t xml:space="preserve"> </w:t>
      </w:r>
      <w:r w:rsidRPr="007B0131">
        <w:t xml:space="preserve">Combining these two independent forecasts improves accuracy. This is especially true in instances of abrupt load changes brought about by </w:t>
      </w:r>
      <w:r>
        <w:t>weather</w:t>
      </w:r>
      <w:r w:rsidRPr="007B0131">
        <w:t xml:space="preserve"> changes. The BLF has a proclivity for </w:t>
      </w:r>
      <w:r>
        <w:t xml:space="preserve">a </w:t>
      </w:r>
      <w:r w:rsidRPr="007B0131">
        <w:t>delayed response to sudden changes in load.</w:t>
      </w:r>
      <w:r>
        <w:t xml:space="preserve"> Conversely</w:t>
      </w:r>
      <w:r w:rsidRPr="007B0131">
        <w:t>, because the CLF uses yesterday</w:t>
      </w:r>
      <w:r>
        <w:t>’</w:t>
      </w:r>
      <w:r w:rsidRPr="007B0131">
        <w:t>s load as a baseline and forecasts future changes in that load, it responds more quickly to changing conditions</w:t>
      </w:r>
      <w:r w:rsidR="001A08D9">
        <w:t xml:space="preserve"> </w:t>
      </w:r>
      <w:r>
        <w:fldChar w:fldCharType="begin" w:fldLock="1"/>
      </w:r>
      <w:r w:rsidR="0009181A">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forecasting","type":"paper-conference"},"uris":["http://www.mendeley.com/documents/?uuid=a11f2955-4dcd-4a86-8f17-023498d69440"]}],"mendeley":{"formattedCitation":"[91], [120], [121]","plainTextFormattedCitation":"[91], [120], [121]","previouslyFormattedCitation":"[91], [123], [124]"},"properties":{"noteIndex":0},"schema":"https://github.com/citation-style-language/schema/raw/master/csl-citation.json"}</w:instrText>
      </w:r>
      <w:r>
        <w:fldChar w:fldCharType="separate"/>
      </w:r>
      <w:r w:rsidR="0009181A" w:rsidRPr="0009181A">
        <w:rPr>
          <w:noProof/>
        </w:rPr>
        <w:t>[91], [120], [121]</w:t>
      </w:r>
      <w:r>
        <w:fldChar w:fldCharType="end"/>
      </w:r>
      <w:r>
        <w:t xml:space="preserve">.  </w:t>
      </w:r>
    </w:p>
    <w:p w14:paraId="69A75496" w14:textId="739D0212" w:rsidR="006C3E8B" w:rsidRDefault="00BE284C" w:rsidP="009428FA">
      <w:pPr>
        <w:ind w:firstLine="288"/>
      </w:pPr>
      <w:r>
        <w:t xml:space="preserve">Both blocks are presented with the same 79 inputs (see </w:t>
      </w:r>
      <w:r>
        <w:fldChar w:fldCharType="begin"/>
      </w:r>
      <w:r>
        <w:instrText xml:space="preserve"> REF _Ref85638409 \h </w:instrText>
      </w:r>
      <w:r>
        <w:fldChar w:fldCharType="separate"/>
      </w:r>
      <w:r w:rsidR="00335059">
        <w:t xml:space="preserve">Figure </w:t>
      </w:r>
      <w:r w:rsidR="00335059">
        <w:rPr>
          <w:noProof/>
        </w:rPr>
        <w:t>3</w:t>
      </w:r>
      <w:r>
        <w:fldChar w:fldCharType="end"/>
      </w:r>
      <w:r>
        <w:t>) and output a 24x1 vector representing hourly forecasts</w:t>
      </w:r>
      <w:r w:rsidR="001A08D9">
        <w:t xml:space="preserve">. </w:t>
      </w:r>
      <w:r w:rsidRPr="00E37A63">
        <w:t>The CLF generates its final output by adding predicted changes to actual last-day values.</w:t>
      </w:r>
      <w:r>
        <w:t xml:space="preserve"> </w:t>
      </w:r>
      <w:r w:rsidRPr="00804FB5">
        <w:t>The final forecast is based on a weighted average of each block</w:t>
      </w:r>
      <w:r>
        <w:t>’</w:t>
      </w:r>
      <w:r w:rsidRPr="00804FB5">
        <w:t>s outputs, with the weights adaptively determined using an RLS algorithm.</w:t>
      </w:r>
      <w:r>
        <w:t xml:space="preserve"> </w:t>
      </w:r>
      <w:r w:rsidRPr="0076689E">
        <w:t>ANNSTLF-G3 forecasts are typically produced one day at a time (24 hrs.). To extend the forecast horizon beyond one day, the previous day</w:t>
      </w:r>
      <w:r>
        <w:t>’</w:t>
      </w:r>
      <w:r w:rsidRPr="0076689E">
        <w:t>s forecast load is substituted for the actual load to produce the next day</w:t>
      </w:r>
      <w:r>
        <w:t>’</w:t>
      </w:r>
      <w:r w:rsidRPr="0076689E">
        <w:t>s load forecast.</w:t>
      </w:r>
      <w:r>
        <w:t xml:space="preserve"> </w:t>
      </w:r>
      <w:r w:rsidRPr="00F32537">
        <w:t xml:space="preserve">According to the </w:t>
      </w:r>
      <w:r>
        <w:t>paper’s authors</w:t>
      </w:r>
      <w:r w:rsidRPr="00F32537">
        <w:t>, the ANNSTLF-G3 algorithm performs best when the hidden layer contains between 30 and 60 neurons and is trained using two to three years of data.</w:t>
      </w:r>
    </w:p>
    <w:p w14:paraId="3A9E3265" w14:textId="39CCD316" w:rsidR="008A5431" w:rsidRDefault="001A64D6" w:rsidP="001A64D6">
      <w:pPr>
        <w:ind w:firstLine="288"/>
      </w:pPr>
      <w:r w:rsidRPr="001A64D6">
        <w:t xml:space="preserve">Zhang et al. </w:t>
      </w:r>
      <w:r>
        <w:fldChar w:fldCharType="begin" w:fldLock="1"/>
      </w:r>
      <w:r w:rsidR="0009181A">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[122]","plainTextFormattedCitation":"[122]","previouslyFormattedCitation":"[116]"},"properties":{"noteIndex":0},"schema":"https://github.com/citation-style-language/schema/raw/master/csl-citation.json"}</w:instrText>
      </w:r>
      <w:r>
        <w:fldChar w:fldCharType="separate"/>
      </w:r>
      <w:r w:rsidR="0009181A" w:rsidRPr="0009181A">
        <w:rPr>
          <w:noProof/>
        </w:rPr>
        <w:t>[122]</w:t>
      </w:r>
      <w:r>
        <w:fldChar w:fldCharType="end"/>
      </w:r>
      <w:r>
        <w:t xml:space="preserve"> </w:t>
      </w:r>
      <w:r w:rsidRPr="001A64D6">
        <w:t>evaluated the use of neural networks in load forecasting and demonstrated that, while neural networks are capable of processing massive amounts of historical load data with non-linear features, they are a black box method lacking an explicit form for explaining and analyzing the relationships between inputs and outputs.</w:t>
      </w:r>
      <w:r w:rsidR="005A056F">
        <w:t xml:space="preserve"> </w:t>
      </w:r>
      <w:r w:rsidR="005A056F" w:rsidRPr="002268E4">
        <w:t xml:space="preserve">In </w:t>
      </w:r>
      <w:r w:rsidR="005A056F">
        <w:fldChar w:fldCharType="begin" w:fldLock="1"/>
      </w:r>
      <w:r w:rsidR="0009181A">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[123]","plainTextFormattedCitation":"[123]","previouslyFormattedCitation":"[117]"},"properties":{"noteIndex":0},"schema":"https://github.com/citation-style-language/schema/raw/master/csl-citation.json"}</w:instrText>
      </w:r>
      <w:r w:rsidR="005A056F">
        <w:fldChar w:fldCharType="separate"/>
      </w:r>
      <w:r w:rsidR="0009181A" w:rsidRPr="0009181A">
        <w:rPr>
          <w:noProof/>
        </w:rPr>
        <w:t>[123]</w:t>
      </w:r>
      <w:r w:rsidR="005A056F">
        <w:fldChar w:fldCharType="end"/>
      </w:r>
      <w:r w:rsidR="005A056F" w:rsidRPr="002268E4">
        <w:t xml:space="preserve"> </w:t>
      </w:r>
      <w:r w:rsidR="005A056F" w:rsidRPr="002268E4">
        <w:lastRenderedPageBreak/>
        <w:t xml:space="preserve">and </w:t>
      </w:r>
      <w:r w:rsidR="005A056F">
        <w:fldChar w:fldCharType="begin" w:fldLock="1"/>
      </w:r>
      <w:r w:rsidR="005A056F">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[97]","plainTextFormattedCitation":"[97]","previouslyFormattedCitation":"[97]"},"properties":{"noteIndex":0},"schema":"https://github.com/citation-style-language/schema/raw/master/csl-citation.json"}</w:instrText>
      </w:r>
      <w:r w:rsidR="005A056F">
        <w:fldChar w:fldCharType="separate"/>
      </w:r>
      <w:r w:rsidR="005A056F" w:rsidRPr="003B2A06">
        <w:rPr>
          <w:noProof/>
        </w:rPr>
        <w:t>[97]</w:t>
      </w:r>
      <w:r w:rsidR="005A056F">
        <w:fldChar w:fldCharType="end"/>
      </w:r>
      <w:r w:rsidR="005A056F" w:rsidRPr="002268E4">
        <w:t xml:space="preserve">, Papalexopoulos et al. </w:t>
      </w:r>
      <w:r w:rsidR="005A056F">
        <w:t>developed</w:t>
      </w:r>
      <w:r w:rsidR="005A056F" w:rsidRPr="002268E4">
        <w:t xml:space="preserve"> a neural network-based approach in addition to a regression-based approach. </w:t>
      </w:r>
      <w:r w:rsidR="005A056F" w:rsidRPr="00310B76">
        <w:t>Both models were validated using training data from 1986 to 1990 on peak and hourly loads for 1991. It was shown that the ANN model enhanced forecasting accuracy for both peak load and hourly forecasts.</w:t>
      </w:r>
    </w:p>
    <w:p w14:paraId="3C6EE4FE" w14:textId="26F8324B" w:rsidR="001A2209" w:rsidRDefault="001A2209" w:rsidP="00A95F52">
      <w:pPr>
        <w:pStyle w:val="Heading2"/>
      </w:pPr>
      <w:bookmarkStart w:id="42" w:name="_Toc87448229"/>
      <w:bookmarkEnd w:id="35"/>
      <w:bookmarkEnd w:id="36"/>
      <w:bookmarkEnd w:id="37"/>
      <w:r>
        <w:t>2.</w:t>
      </w:r>
      <w:r w:rsidR="004A49DB">
        <w:t>5</w:t>
      </w:r>
      <w:r>
        <w:t xml:space="preserve"> Deep Learning Techniques</w:t>
      </w:r>
      <w:bookmarkEnd w:id="42"/>
    </w:p>
    <w:p w14:paraId="1AAE1E2C" w14:textId="4773EF62" w:rsidR="00011BFF" w:rsidRDefault="00011BFF" w:rsidP="00011BFF">
      <w:pPr>
        <w:ind w:firstLine="288"/>
      </w:pPr>
      <w:r w:rsidRPr="00011BFF">
        <w:t xml:space="preserve">A shallow ANN typically contains only one hidden layer, which is disadvantageous in comparison to deep neural networks that contain multiple hidden layers. Increases in the number of neurons in a shallow ANN are insufficient; as a result, the network eventually becomes overtrained, impairing its ability to work with new datasets. A problem that can be resolved through the use of a more sophisticated neural network. Deep learning (DL) is a process that involves deepening a network by increasing the number of hidden layers in the model </w:t>
      </w:r>
      <w:r w:rsidR="008226D4">
        <w:fldChar w:fldCharType="begin" w:fldLock="1"/>
      </w:r>
      <w:r w:rsidR="0009181A">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[124]–[130]","plainTextFormattedCitation":"[124]–[130]","previouslyFormattedCitation":"[125]–[131]"},"properties":{"noteIndex":0},"schema":"https://github.com/citation-style-language/schema/raw/master/csl-citation.json"}</w:instrText>
      </w:r>
      <w:r w:rsidR="008226D4">
        <w:fldChar w:fldCharType="separate"/>
      </w:r>
      <w:r w:rsidR="0009181A" w:rsidRPr="0009181A">
        <w:rPr>
          <w:noProof/>
        </w:rPr>
        <w:t>[124]–[130]</w:t>
      </w:r>
      <w:r w:rsidR="008226D4">
        <w:fldChar w:fldCharType="end"/>
      </w:r>
      <w:r w:rsidRPr="00011BFF">
        <w:t xml:space="preserve">. As illustrated in </w:t>
      </w:r>
      <w:r w:rsidR="00586136">
        <w:fldChar w:fldCharType="begin"/>
      </w:r>
      <w:r w:rsidR="00586136">
        <w:instrText xml:space="preserve"> REF _Ref85226041 \h </w:instrText>
      </w:r>
      <w:r w:rsidR="00586136">
        <w:fldChar w:fldCharType="separate"/>
      </w:r>
      <w:r w:rsidR="00335059">
        <w:t xml:space="preserve">Figure </w:t>
      </w:r>
      <w:r w:rsidR="00335059">
        <w:rPr>
          <w:noProof/>
        </w:rPr>
        <w:t>4</w:t>
      </w:r>
      <w:r w:rsidR="00586136">
        <w:fldChar w:fldCharType="end"/>
      </w:r>
      <w:r w:rsidRPr="00011BFF">
        <w:t>, deep learning is a term that refers to a neural network with more than one hidden layer.</w:t>
      </w:r>
    </w:p>
    <w:p w14:paraId="2FA17107" w14:textId="77777777" w:rsidR="008226D4" w:rsidRDefault="008226D4" w:rsidP="008226D4">
      <w:pPr>
        <w:keepNext/>
        <w:ind w:firstLine="288"/>
        <w:jc w:val="center"/>
      </w:pPr>
      <w:r>
        <w:rPr>
          <w:noProof/>
        </w:rPr>
        <w:drawing>
          <wp:inline distT="0" distB="0" distL="0" distR="0" wp14:anchorId="641ECC69" wp14:editId="0C94C252">
            <wp:extent cx="5015289" cy="2038350"/>
            <wp:effectExtent l="0" t="0" r="0" b="0"/>
            <wp:docPr id="11" name="Picture 11" descr="What is the difference between Machine Learning and Deep Learning | by  Neeraj 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What is the difference between Machine Learning and Deep Learning | by  Neeraj Kumar | Mediu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4648" cy="2042154"/>
                    </a:xfrm>
                    <a:prstGeom prst="rect">
                      <a:avLst/>
                    </a:prstGeom>
                    <a:noFill/>
                    <a:ln>
                      <a:noFill/>
                    </a:ln>
                  </pic:spPr>
                </pic:pic>
              </a:graphicData>
            </a:graphic>
          </wp:inline>
        </w:drawing>
      </w:r>
    </w:p>
    <w:p w14:paraId="5F79F0FC" w14:textId="06C5CA90" w:rsidR="008226D4" w:rsidRDefault="008226D4" w:rsidP="008226D4">
      <w:pPr>
        <w:pStyle w:val="Caption"/>
        <w:jc w:val="center"/>
      </w:pPr>
      <w:bookmarkStart w:id="43" w:name="_Ref85226041"/>
      <w:bookmarkStart w:id="44" w:name="_Toc87448300"/>
      <w:commentRangeStart w:id="45"/>
      <w:commentRangeStart w:id="46"/>
      <w:r>
        <w:t xml:space="preserve">Figure </w:t>
      </w:r>
      <w:fldSimple w:instr=" SEQ Figure \* ARABIC ">
        <w:r w:rsidR="00335059">
          <w:rPr>
            <w:noProof/>
          </w:rPr>
          <w:t>4</w:t>
        </w:r>
      </w:fldSimple>
      <w:bookmarkEnd w:id="43"/>
      <w:r>
        <w:t xml:space="preserve"> - </w:t>
      </w:r>
      <w:r w:rsidRPr="00162784">
        <w:t>A Simple Network Versus a Deep Learning Network</w:t>
      </w:r>
      <w:r>
        <w:t xml:space="preserve"> </w:t>
      </w:r>
      <w:r>
        <w:fldChar w:fldCharType="begin" w:fldLock="1"/>
      </w:r>
      <w:r w:rsidR="0009181A">
        <w:instrText>ADDIN CSL_CITATION {"citationItems":[{"id":"ITEM-1","itemData":{"URL":"https://medium.com/@Say2neeraj/what-is-the-difference-between-machine-learning-and-deep-learning-5795e4415be9","accessed":{"date-parts":[["2021","9","18"]]},"id":"ITEM-1","issued":{"date-parts":[["2017"]]},"title":"What is the difference between Machine Learning and Deep Learning | by Neeraj Kumar | Medium","type":"webpage"},"uris":["http://www.mendeley.com/documents/?uuid=f42e57ea-d2b9-3696-b312-898e56b820dc"]}],"mendeley":{"formattedCitation":"[131]","plainTextFormattedCitation":"[131]","previouslyFormattedCitation":"[134]"},"properties":{"noteIndex":0},"schema":"https://github.com/citation-style-language/schema/raw/master/csl-citation.json"}</w:instrText>
      </w:r>
      <w:r>
        <w:fldChar w:fldCharType="separate"/>
      </w:r>
      <w:r w:rsidR="0009181A" w:rsidRPr="0009181A">
        <w:rPr>
          <w:b w:val="0"/>
          <w:noProof/>
        </w:rPr>
        <w:t>[131]</w:t>
      </w:r>
      <w:r>
        <w:fldChar w:fldCharType="end"/>
      </w:r>
      <w:commentRangeEnd w:id="45"/>
      <w:r>
        <w:rPr>
          <w:rStyle w:val="CommentReference"/>
          <w:b w:val="0"/>
          <w:bCs w:val="0"/>
        </w:rPr>
        <w:commentReference w:id="45"/>
      </w:r>
      <w:commentRangeEnd w:id="46"/>
      <w:r w:rsidR="008C0A68">
        <w:rPr>
          <w:rStyle w:val="CommentReference"/>
          <w:b w:val="0"/>
          <w:bCs w:val="0"/>
        </w:rPr>
        <w:commentReference w:id="46"/>
      </w:r>
      <w:bookmarkEnd w:id="44"/>
    </w:p>
    <w:p w14:paraId="49DFC6DC" w14:textId="71044696" w:rsidR="00B23ED6" w:rsidRDefault="00E2397B" w:rsidP="00E2397B">
      <w:pPr>
        <w:ind w:firstLine="288"/>
      </w:pPr>
      <w:r w:rsidRPr="00E2397B">
        <w:t xml:space="preserve">DL models extract high-level features incrementally from data, removing the need for domain expertise and lengthy feature extraction. DL models have revolutionized fields </w:t>
      </w:r>
      <w:r w:rsidRPr="00E2397B">
        <w:lastRenderedPageBreak/>
        <w:t xml:space="preserve">such as computer vision, speech recognition, machine translation, and board game programming, producing results on par with, if not better than, expert human performance. Mnih et al. investigated the possibility of training deep networks to play computer games at a professional human level </w:t>
      </w:r>
      <w:r w:rsidR="0045553E">
        <w:fldChar w:fldCharType="begin" w:fldLock="1"/>
      </w:r>
      <w:r w:rsidR="0009181A">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learning","type":"article-journal"},"uris":["http://www.mendeley.com/documents/?uuid=2431a614-efb0-440b-a349-8df2e0c8a143"]}],"mendeley":{"formattedCitation":"[132], [133]","plainTextFormattedCitation":"[132], [133]","previouslyFormattedCitation":"[132], [133]"},"properties":{"noteIndex":0},"schema":"https://github.com/citation-style-language/schema/raw/master/csl-citation.json"}</w:instrText>
      </w:r>
      <w:r w:rsidR="0045553E">
        <w:fldChar w:fldCharType="separate"/>
      </w:r>
      <w:r w:rsidR="0045553E" w:rsidRPr="005114AB">
        <w:rPr>
          <w:noProof/>
        </w:rPr>
        <w:t>[132], [133]</w:t>
      </w:r>
      <w:r w:rsidR="0045553E">
        <w:fldChar w:fldCharType="end"/>
      </w:r>
      <w:r w:rsidRPr="00E2397B">
        <w:t xml:space="preserve">. </w:t>
      </w:r>
    </w:p>
    <w:p w14:paraId="5953B9EE" w14:textId="36A739AB" w:rsidR="00A55CE4" w:rsidRDefault="00E2397B" w:rsidP="00B23ED6">
      <w:pPr>
        <w:ind w:firstLine="288"/>
      </w:pPr>
      <w:r w:rsidRPr="00E2397B">
        <w:t>With increased computational power, access to additional datasets, and the granularity of available data, DL models are expected to dominate the field of load forecasting.</w:t>
      </w:r>
      <w:r w:rsidR="00B23ED6">
        <w:t xml:space="preserve"> </w:t>
      </w:r>
      <w:r w:rsidR="00B23ED6" w:rsidRPr="00B23ED6">
        <w:t xml:space="preserve">DL is a subclass of neural networks that encompasses a diverse range of architectures; the most common types of deep neural networks are convolutional neural networks (CNN) </w:t>
      </w:r>
      <w:r w:rsidR="00B23ED6">
        <w:fldChar w:fldCharType="begin" w:fldLock="1"/>
      </w:r>
      <w:r w:rsidR="00B23ED6">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rsidR="00B23ED6">
        <w:fldChar w:fldCharType="separate"/>
      </w:r>
      <w:r w:rsidR="00B23ED6" w:rsidRPr="00217A94">
        <w:rPr>
          <w:noProof/>
        </w:rPr>
        <w:t>[2], [7]</w:t>
      </w:r>
      <w:r w:rsidR="00B23ED6">
        <w:fldChar w:fldCharType="end"/>
      </w:r>
      <w:r w:rsidR="00B23ED6" w:rsidRPr="00B23ED6">
        <w:t xml:space="preserve">, recurrent neural networks (RNN) </w:t>
      </w:r>
      <w:r w:rsidR="00B23ED6">
        <w:fldChar w:fldCharType="begin" w:fldLock="1"/>
      </w:r>
      <w:r w:rsidR="00B23ED6">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rsidR="00B23ED6">
        <w:fldChar w:fldCharType="separate"/>
      </w:r>
      <w:r w:rsidR="00B23ED6" w:rsidRPr="00217A94">
        <w:rPr>
          <w:noProof/>
        </w:rPr>
        <w:t>[8]</w:t>
      </w:r>
      <w:r w:rsidR="00B23ED6">
        <w:fldChar w:fldCharType="end"/>
      </w:r>
      <w:r w:rsidR="00B23ED6" w:rsidRPr="00B23ED6">
        <w:t xml:space="preserve">, and long short-term memory networks (LSTM) </w:t>
      </w:r>
      <w:r w:rsidR="00B23ED6">
        <w:fldChar w:fldCharType="begin" w:fldLock="1"/>
      </w:r>
      <w:r w:rsidR="00B23ED6">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rsidR="00B23ED6">
        <w:fldChar w:fldCharType="separate"/>
      </w:r>
      <w:r w:rsidR="00B23ED6" w:rsidRPr="00217A94">
        <w:rPr>
          <w:noProof/>
        </w:rPr>
        <w:t>[5]</w:t>
      </w:r>
      <w:r w:rsidR="00B23ED6">
        <w:fldChar w:fldCharType="end"/>
      </w:r>
      <w:r w:rsidR="00B23ED6" w:rsidRPr="00B23ED6">
        <w:t>. These deep learning techniques have attracted researchers in this field due to their ability to learn about temporal dependencies in data inputs and their ability to rapidly adapt to sudden changes in load patterns.</w:t>
      </w:r>
    </w:p>
    <w:p w14:paraId="72743101" w14:textId="1BDA21E2" w:rsidR="0081143A" w:rsidRDefault="0081143A" w:rsidP="0081143A">
      <w:pPr>
        <w:ind w:firstLine="288"/>
      </w:pPr>
      <w:r w:rsidRPr="002936FA">
        <w:t xml:space="preserve">The authors of </w:t>
      </w:r>
      <w:r>
        <w:fldChar w:fldCharType="begin" w:fldLock="1"/>
      </w:r>
      <w:r w:rsidR="0009181A">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[134]","plainTextFormattedCitation":"[134]","previouslyFormattedCitation":"[135]"},"properties":{"noteIndex":0},"schema":"https://github.com/citation-style-language/schema/raw/master/csl-citation.json"}</w:instrText>
      </w:r>
      <w:r>
        <w:fldChar w:fldCharType="separate"/>
      </w:r>
      <w:r w:rsidR="0009181A" w:rsidRPr="0009181A">
        <w:rPr>
          <w:noProof/>
        </w:rPr>
        <w:t>[134]</w:t>
      </w:r>
      <w:r>
        <w:fldChar w:fldCharType="end"/>
      </w:r>
      <w:r w:rsidRPr="002936FA">
        <w:t xml:space="preserve"> examined seven distinct models using three real-world data sets and demonstrated that deep learning methods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offered a novel parallel model that is a combination of convolutional neural networks (CNN) and recurrent neural networks (RNN). </w:t>
      </w:r>
      <w:r>
        <w:t>Additionally, b</w:t>
      </w:r>
      <w:r w:rsidRPr="002936FA">
        <w:t xml:space="preserve">ecause RNNs employ control theory in their structure, they can determine the relationship between old and new data, making them an appealing network for load forecasting applications in recent years. </w:t>
      </w:r>
      <w:r>
        <w:t>Regarding</w:t>
      </w:r>
      <w:r w:rsidRPr="002936FA">
        <w:t xml:space="preserve"> how RNNs work,</w:t>
      </w:r>
      <w:r>
        <w:t xml:space="preserve"> the authors in</w:t>
      </w:r>
      <w:r w:rsidRPr="002936FA">
        <w:t xml:space="preserve"> </w:t>
      </w:r>
      <w:r>
        <w:fldChar w:fldCharType="begin" w:fldLock="1"/>
      </w:r>
      <w:r w:rsidR="0009181A">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[135]","plainTextFormattedCitation":"[135]","previouslyFormattedCitation":"[136]"},"properties":{"noteIndex":0},"schema":"https://github.com/citation-style-language/schema/raw/master/csl-citation.json"}</w:instrText>
      </w:r>
      <w:r>
        <w:fldChar w:fldCharType="separate"/>
      </w:r>
      <w:r w:rsidR="0009181A" w:rsidRPr="0009181A">
        <w:rPr>
          <w:noProof/>
        </w:rPr>
        <w:t>[135]</w:t>
      </w:r>
      <w:r>
        <w:fldChar w:fldCharType="end"/>
      </w:r>
      <w:r w:rsidRPr="002936FA">
        <w:t xml:space="preserve"> conducted an appropriate study on these networks. </w:t>
      </w:r>
    </w:p>
    <w:p w14:paraId="6E88DCA3" w14:textId="2A2EC500" w:rsidR="0081143A" w:rsidRDefault="0081143A" w:rsidP="0081143A">
      <w:pPr>
        <w:ind w:firstLine="288"/>
      </w:pPr>
      <w:r>
        <w:t>Similar to</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the authors of </w:t>
      </w:r>
      <w:r>
        <w:fldChar w:fldCharType="begin" w:fldLock="1"/>
      </w:r>
      <w:r w:rsidR="0009181A">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[136]","plainTextFormattedCitation":"[136]","previouslyFormattedCitation":"[137]"},"properties":{"noteIndex":0},"schema":"https://github.com/citation-style-language/schema/raw/master/csl-citation.json"}</w:instrText>
      </w:r>
      <w:r>
        <w:fldChar w:fldCharType="separate"/>
      </w:r>
      <w:r w:rsidR="0009181A" w:rsidRPr="0009181A">
        <w:rPr>
          <w:noProof/>
        </w:rPr>
        <w:t>[136]</w:t>
      </w:r>
      <w:r>
        <w:fldChar w:fldCharType="end"/>
      </w:r>
      <w:r w:rsidRPr="002936FA">
        <w:t xml:space="preserve"> presented a mix of long short-term memory (LSTM) and convolutional neural networks (CNN). The proposed model</w:t>
      </w:r>
      <w:r>
        <w:t>’</w:t>
      </w:r>
      <w:r w:rsidRPr="002936FA">
        <w:t xml:space="preserve">s performance in load </w:t>
      </w:r>
      <w:r w:rsidRPr="002936FA">
        <w:lastRenderedPageBreak/>
        <w:t>forecasting was more stable than that of other machine</w:t>
      </w:r>
      <w:r>
        <w:t xml:space="preserve"> learning techniques</w:t>
      </w:r>
      <w:r w:rsidRPr="002936FA">
        <w:t>.</w:t>
      </w:r>
      <w:r>
        <w:t xml:space="preserve"> </w:t>
      </w:r>
      <w:r w:rsidRPr="002936FA">
        <w:t xml:space="preserve">Similarly, the authors of </w:t>
      </w:r>
      <w:r>
        <w:fldChar w:fldCharType="begin" w:fldLock="1"/>
      </w:r>
      <w:r w:rsidR="003B2A06">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[74]","plainTextFormattedCitation":"[74]","previouslyFormattedCitation":"[74]"},"properties":{"noteIndex":0},"schema":"https://github.com/citation-style-language/schema/raw/master/csl-citation.json"}</w:instrText>
      </w:r>
      <w:r>
        <w:fldChar w:fldCharType="separate"/>
      </w:r>
      <w:r w:rsidR="00DB560F" w:rsidRPr="00DB560F">
        <w:rPr>
          <w:noProof/>
        </w:rPr>
        <w:t>[74]</w:t>
      </w:r>
      <w:r>
        <w:fldChar w:fldCharType="end"/>
      </w:r>
      <w:r w:rsidRPr="002936FA">
        <w:t xml:space="preserve"> suggested a new Deep-Energy model that combines a 1-D CNN for feature extraction with a fully connected network for forecasting future load data. They forecasted the data for the next three days using an hourly electricity consumption data set from the United States</w:t>
      </w:r>
      <w:r>
        <w:t xml:space="preserve"> </w:t>
      </w:r>
      <w:r>
        <w:fldChar w:fldCharType="begin" w:fldLock="1"/>
      </w:r>
      <w:r w:rsidR="0009181A">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[137]","plainTextFormattedCitation":"[137]","previouslyFormattedCitation":"[138]"},"properties":{"noteIndex":0},"schema":"https://github.com/citation-style-language/schema/raw/master/csl-citation.json"}</w:instrText>
      </w:r>
      <w:r>
        <w:fldChar w:fldCharType="separate"/>
      </w:r>
      <w:r w:rsidR="0009181A" w:rsidRPr="0009181A">
        <w:rPr>
          <w:noProof/>
        </w:rPr>
        <w:t>[137]</w:t>
      </w:r>
      <w:r>
        <w:fldChar w:fldCharType="end"/>
      </w:r>
      <w:r w:rsidRPr="002936FA">
        <w:t xml:space="preserve">. </w:t>
      </w:r>
      <w:r>
        <w:t>During the training phase</w:t>
      </w:r>
      <w:r w:rsidRPr="002936FA">
        <w:t>, data from the preceding seven days was used. They compared the proposed model</w:t>
      </w:r>
      <w:r>
        <w:t>’</w:t>
      </w:r>
      <w:r w:rsidRPr="002936FA">
        <w:t xml:space="preserve">s performance to five different machine learning techniques using the </w:t>
      </w:r>
      <w:r>
        <w:t>Root Mean Square Error (</w:t>
      </w:r>
      <w:r w:rsidRPr="002936FA">
        <w:t>RMSE</w:t>
      </w:r>
      <w:r>
        <w:t>)</w:t>
      </w:r>
      <w:r w:rsidRPr="002936FA">
        <w:t xml:space="preserve"> and </w:t>
      </w:r>
      <w:r>
        <w:t>Mean Absolute Percent Error (</w:t>
      </w:r>
      <w:r w:rsidRPr="002936FA">
        <w:t>MAPE</w:t>
      </w:r>
      <w:r>
        <w:t>)</w:t>
      </w:r>
      <w:r w:rsidRPr="002936FA">
        <w:t xml:space="preserve"> metrics. The findings indicated that the Deep</w:t>
      </w:r>
      <w:r>
        <w:t>-</w:t>
      </w:r>
      <w:r w:rsidRPr="002936FA">
        <w:t xml:space="preserve">Energy model </w:t>
      </w:r>
      <w:r>
        <w:t>could make</w:t>
      </w:r>
      <w:r w:rsidRPr="002936FA">
        <w:t xml:space="preserve"> accurate short-term load predictions than </w:t>
      </w:r>
      <w:r>
        <w:t xml:space="preserve">the </w:t>
      </w:r>
      <w:r w:rsidRPr="002936FA">
        <w:t>other models</w:t>
      </w:r>
      <w:r w:rsidR="007C0C31" w:rsidRPr="002936FA">
        <w:t xml:space="preserve">. </w:t>
      </w:r>
    </w:p>
    <w:p w14:paraId="3B6BF333" w14:textId="5E4E111B" w:rsidR="009B5CAF" w:rsidRDefault="0081143A" w:rsidP="009B5CAF">
      <w:pPr>
        <w:ind w:firstLine="288"/>
      </w:pPr>
      <w:r w:rsidRPr="002936FA">
        <w:t xml:space="preserve">In another paper </w:t>
      </w:r>
      <w:r>
        <w:fldChar w:fldCharType="begin" w:fldLock="1"/>
      </w:r>
      <w:r w:rsidR="0009181A">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[138]","plainTextFormattedCitation":"[138]","previouslyFormattedCitation":"[139]"},"properties":{"noteIndex":0},"schema":"https://github.com/citation-style-language/schema/raw/master/csl-citation.json"}</w:instrText>
      </w:r>
      <w:r>
        <w:fldChar w:fldCharType="separate"/>
      </w:r>
      <w:r w:rsidR="0009181A" w:rsidRPr="0009181A">
        <w:rPr>
          <w:noProof/>
        </w:rPr>
        <w:t>[138]</w:t>
      </w:r>
      <w:r>
        <w:fldChar w:fldCharType="end"/>
      </w:r>
      <w:r w:rsidRPr="002936FA">
        <w:t>, the authors presented a new model that incorporates three algorithms: Variational Mode Decomposition (VMD), Convolutional Neural Networks (CNN), and Gated Neural Networks (GRU), and named it SEPNet. This model was created to forecast hourly power prices, and to assess it, hourly data from the city of New York, U</w:t>
      </w:r>
      <w:r>
        <w:t>nited States</w:t>
      </w:r>
      <w:r w:rsidRPr="002936FA">
        <w:t xml:space="preserve"> was used. The data set included hourly electricity prices from 2015 to 2018. </w:t>
      </w:r>
      <w:r>
        <w:t>C</w:t>
      </w:r>
      <w:r w:rsidRPr="002936FA">
        <w:t xml:space="preserve">ompared to other models such as LSTM, CNN, and VMD-CNN, the SEPNet model fared better, improving the RMSE and MAPE by 25% and 19%, respectively. Additionally, several writers, for example </w:t>
      </w:r>
      <w:r>
        <w:fldChar w:fldCharType="begin" w:fldLock="1"/>
      </w:r>
      <w:r w:rsidR="0009181A">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mendeley":{"formattedCitation":"[139]","plainTextFormattedCitation":"[139]","previouslyFormattedCitation":"[140]"},"properties":{"noteIndex":0},"schema":"https://github.com/citation-style-language/schema/raw/master/csl-citation.json"}</w:instrText>
      </w:r>
      <w:r>
        <w:fldChar w:fldCharType="separate"/>
      </w:r>
      <w:r w:rsidR="0009181A" w:rsidRPr="0009181A">
        <w:rPr>
          <w:noProof/>
        </w:rPr>
        <w:t>[139]</w:t>
      </w:r>
      <w:r>
        <w:fldChar w:fldCharType="end"/>
      </w:r>
      <w:r w:rsidRPr="002936FA">
        <w:t xml:space="preserve">, employed ANNs to forecast other </w:t>
      </w:r>
      <w:r>
        <w:t>load data types</w:t>
      </w:r>
      <w:r w:rsidRPr="002936FA">
        <w:t>, such as photovoltaic system output data. They proposed a robust CNN-based model named PVPNet and assessed it using daily data from 2015.</w:t>
      </w:r>
    </w:p>
    <w:p w14:paraId="5EF3B353" w14:textId="33818326" w:rsidR="002A6FC6" w:rsidRDefault="002A6FC6" w:rsidP="009B5CAF">
      <w:pPr>
        <w:ind w:firstLine="288"/>
      </w:pPr>
      <w:r w:rsidRPr="002A6FC6">
        <w:t xml:space="preserve">The ImageNet Large Scale Visual Recognition Competition (ILSVRC) is an international computer vision competition that takes place annually </w:t>
      </w:r>
      <w:r>
        <w:fldChar w:fldCharType="begin" w:fldLock="1"/>
      </w:r>
      <w:r w:rsidR="0009181A">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mendeley":{"formattedCitation":"[140]","plainTextFormattedCitation":"[140]","previouslyFormattedCitation":"[141]"},"properties":{"noteIndex":0},"schema":"https://github.com/citation-style-language/schema/raw/master/csl-citation.json"}</w:instrText>
      </w:r>
      <w:r>
        <w:fldChar w:fldCharType="separate"/>
      </w:r>
      <w:r w:rsidR="0009181A" w:rsidRPr="0009181A">
        <w:rPr>
          <w:noProof/>
        </w:rPr>
        <w:t>[140]</w:t>
      </w:r>
      <w:r>
        <w:fldChar w:fldCharType="end"/>
      </w:r>
      <w:r w:rsidRPr="002A6FC6">
        <w:t xml:space="preserve">. In 2012, a Convolutional Neural Network (CNN) won this competition for the first time. Since then, using residual nets with a depth of up to 152, deep learning models have reduced the error </w:t>
      </w:r>
      <w:r w:rsidRPr="002A6FC6">
        <w:lastRenderedPageBreak/>
        <w:t xml:space="preserve">rate to 3.57 percent </w:t>
      </w:r>
      <w:r>
        <w:fldChar w:fldCharType="begin" w:fldLock="1"/>
      </w:r>
      <w:r w:rsidR="0009181A">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Recognition","id":"ITEM-1","issued":{"date-parts":[["2016"]]},"title":"Deep residual learning for image recognition","type":"paper-conference"},"uris":["http://www.mendeley.com/documents/?uuid=1b9a7ce1-237a-4cad-adc4-ebd623fd3675"]},{"id":"ITEM-2","itemData":{"DOI":"10.1109/ICDAR.2011.291","ISBN":"9780769545202","ISSN":"15205363","abstract":"In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ICDAR","id":"ITEM-2","issued":{"date-parts":[["2011"]]},"title":"ICDAR 2011 Chinese handwriting recognition competition","type":"paper-conference"},"uris":["http://www.mendeley.com/documents/?uuid=da7475bb-2d10-4c8c-bb95-397d5e6c8781"]},{"id":"ITEM-3","itemData":{"ISBN":"9781627480031","ISSN":"10495258","abstract":"We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Systems","id":"ITEM-3","issued":{"date-parts":[["2012"]]},"title":"Deep neural networks segment neuronal membranes in electron microscopy images","type":"paper-conference"},"uris":["http://www.mendeley.com/documents/?uuid=d5165e0d-25b5-4c3f-8351-2dcd0bb81039"]},{"id":"ITEM-4","itemData":{"DOI":"10.1007/978-3-642-40763-5_51","ISBN":"9783642407628","ISSN":"03029743","PMID":"24579167","abstract":"We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Bioinformatics)","id":"ITEM-4","issued":{"date-parts":[["2013"]]},"title":"Mitosis detection in breast cancer histology images with deep neural networks","type":"paper-conference"},"uris":["http://www.mendeley.com/documents/?uuid=929fe603-6f84-470a-9791-71c192ac4a53"]},{"id":"ITEM-5","itemData":{"ISBN":"9781617823800","abstract":"Straightforward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2010","id":"ITEM-5","issued":{"date-parts":[["2010"]]},"title":"Phone recognition with the mean-covariance restricted Boltzmann machine","type":"paper-conference"},"uris":["http://www.mendeley.com/documents/?uuid=b7cc9665-bb8d-4d4b-8290-44f03490cfad"]},{"id":"ITEM-6","itemData":{"DOI":"10.21437/interspeech.2011-169","ISSN":"19909772","abstract":"We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INTERSPEECH","id":"ITEM-6","issued":{"date-parts":[["2011"]]},"title":"Conversational speech transcription using Context-Dependent Deep Neural Networks","type":"paper-conference"},"uris":["http://www.mendeley.com/documents/?uuid=b73c8c06-51ba-4695-8d70-6380a75970b1"]},{"id":"ITEM-7","itemData":{"DOI":"10.1109/TASLP.2014.2339736","ISSN":"15587916","abstract":"Recently,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Processing","id":"ITEM-7","issued":{"date-parts":[["2014"]]},"title":"Convolutional neural networks for speech recognition","type":"article-journal"},"uris":["http://www.mendeley.com/documents/?uuid=ec69cb6c-1e37-4e2a-982a-a031ca71bbb3"]},{"id":"ITEM-8","itemData":{"DOI":"10.21437/interspeech.2014-433","ISSN":"19909772","abstract":"Deep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INTERSPEECH","id":"ITEM-8","issued":{"date-parts":[["2014"]]},"title":"Ensemble deep learning for speech recognition","type":"paper-conference"},"uris":["http://www.mendeley.com/documents/?uuid=3ef718ec-bc19-4d12-92ff-c9226d9731d7"]}],"mendeley":{"formattedCitation":"[141]–[148]","plainTextFormattedCitation":"[141]–[148]","previouslyFormattedCitation":"[142]–[149]"},"properties":{"noteIndex":0},"schema":"https://github.com/citation-style-language/schema/raw/master/csl-citation.json"}</w:instrText>
      </w:r>
      <w:r>
        <w:fldChar w:fldCharType="separate"/>
      </w:r>
      <w:r w:rsidR="0009181A" w:rsidRPr="0009181A">
        <w:rPr>
          <w:noProof/>
        </w:rPr>
        <w:t>[141]–[148]</w:t>
      </w:r>
      <w:r>
        <w:fldChar w:fldCharType="end"/>
      </w:r>
      <w:r w:rsidRPr="002A6FC6">
        <w:t xml:space="preserve">. The primary reason for using deep learning models in this study is that they outperform traditional models at learning highly nonlinear relationships and shared uncertainties in the data </w:t>
      </w:r>
      <w:r>
        <w:fldChar w:fldCharType="begin" w:fldLock="1"/>
      </w:r>
      <w:r w:rsidR="0009181A">
        <w:instrText>ADDIN CSL_CITATION {"citationItems":[{"id":"ITEM-1","itemData":{"DOI":"10.1109/TSG.2017.2686012","ISSN":"19493053","abstract":"The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Grid","id":"ITEM-1","issued":{"date-parts":[["2018"]]},"title":"Deep Learning for Household Load Forecasting-A Novel Pooling Deep RNN","type":"article-journal"},"uris":["http://www.mendeley.com/documents/?uuid=1d950a94-d42e-46ce-bd17-27ce284972ba"]},{"id":"ITEM-2","itemData":{"DOI":"10.3390/jcm8122149","ISSN":"2077-0383","abstract":"Severe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Medicine","id":"ITEM-2","issued":{"date-parts":[["2019"]]},"title":"Predicting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Registry","type":"article-journal"},"uris":["http://www.mendeley.com/documents/?uuid=2177db47-49c8-4de5-80c8-cad85c4fa944"]}],"mendeley":{"formattedCitation":"[94], [130]","plainTextFormattedCitation":"[94], [130]","previouslyFormattedCitation":"[94], [131]"},"properties":{"noteIndex":0},"schema":"https://github.com/citation-style-language/schema/raw/master/csl-citation.json"}</w:instrText>
      </w:r>
      <w:r>
        <w:fldChar w:fldCharType="separate"/>
      </w:r>
      <w:r w:rsidR="0009181A" w:rsidRPr="0009181A">
        <w:rPr>
          <w:noProof/>
        </w:rPr>
        <w:t>[94], [130]</w:t>
      </w:r>
      <w:r>
        <w:fldChar w:fldCharType="end"/>
      </w:r>
      <w:r w:rsidRPr="002A6FC6">
        <w:t>.</w:t>
      </w:r>
    </w:p>
    <w:p w14:paraId="550C67A0" w14:textId="4715CCC6" w:rsidR="00D567DD" w:rsidRDefault="0014008E" w:rsidP="00D567DD">
      <w:pPr>
        <w:pStyle w:val="Heading3"/>
      </w:pPr>
      <w:bookmarkStart w:id="47" w:name="_Toc87448230"/>
      <w:r>
        <w:t>2.5</w:t>
      </w:r>
      <w:r w:rsidR="00D567DD">
        <w:t>.1 The Long Short Term Memory Forecaster (LSTM)</w:t>
      </w:r>
      <w:bookmarkEnd w:id="47"/>
    </w:p>
    <w:p w14:paraId="57F03945" w14:textId="3479ED50" w:rsidR="00D567DD" w:rsidRDefault="00D567DD" w:rsidP="00D567DD">
      <w:pPr>
        <w:ind w:firstLine="288"/>
      </w:pPr>
      <w:r>
        <w:t xml:space="preserve">Recurrent Neural Network (RNNs) introduced memory into neural networks, which helps to model sequential data. RNNs have been successfully applied in machine translation, speech synthesis, and time series prediction </w:t>
      </w:r>
      <w:r>
        <w:fldChar w:fldCharType="begin" w:fldLock="1"/>
      </w:r>
      <w:r w:rsidR="0009181A">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[149]","plainTextFormattedCitation":"[149]","previouslyFormattedCitation":"[150]"},"properties":{"noteIndex":0},"schema":"https://github.com/citation-style-language/schema/raw/master/csl-citation.json"}</w:instrText>
      </w:r>
      <w:r>
        <w:fldChar w:fldCharType="separate"/>
      </w:r>
      <w:r w:rsidR="0009181A" w:rsidRPr="0009181A">
        <w:rPr>
          <w:noProof/>
        </w:rPr>
        <w:t>[149]</w:t>
      </w:r>
      <w:r>
        <w:fldChar w:fldCharType="end"/>
      </w:r>
      <w:r>
        <w:t xml:space="preserve">. </w:t>
      </w:r>
      <w:r w:rsidRPr="000D07CB">
        <w:t>Typically, back-propagation or real-time recurrent learning algorithms are used to train RNNs. These training methods expose traditional RNNs to vanishing gradient issues, reducing their effectiveness when dealing with large data sets</w:t>
      </w:r>
      <w:r>
        <w:t xml:space="preserve"> </w:t>
      </w:r>
      <w:r>
        <w:fldChar w:fldCharType="begin" w:fldLock="1"/>
      </w:r>
      <w:r w:rsidR="003B2A06">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[110]","plainTextFormattedCitation":"[6], [7], [110]","previouslyFormattedCitation":"[6], [7], [110]"},"properties":{"noteIndex":0},"schema":"https://github.com/citation-style-language/schema/raw/master/csl-citation.json"}</w:instrText>
      </w:r>
      <w:r>
        <w:fldChar w:fldCharType="separate"/>
      </w:r>
      <w:r w:rsidR="003B2A06" w:rsidRPr="003B2A06">
        <w:rPr>
          <w:noProof/>
        </w:rPr>
        <w:t>[6], [7], [110]</w:t>
      </w:r>
      <w:r>
        <w:fldChar w:fldCharType="end"/>
      </w:r>
      <w:r>
        <w:t xml:space="preserve">. The LSTM is an RNN created to fix vanishing gradient problems and store information for long periods. Its memory cell configuration helps retain information more than any deep neural network currently available </w:t>
      </w:r>
      <w:r>
        <w:fldChar w:fldCharType="begin" w:fldLock="1"/>
      </w:r>
      <w:r w:rsidR="003B2A06">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[110]","plainTextFormattedCitation":"[110]","previouslyFormattedCitation":"[110]"},"properties":{"noteIndex":0},"schema":"https://github.com/citation-style-language/schema/raw/master/csl-citation.json"}</w:instrText>
      </w:r>
      <w:r>
        <w:fldChar w:fldCharType="separate"/>
      </w:r>
      <w:r w:rsidR="003B2A06" w:rsidRPr="003B2A06">
        <w:rPr>
          <w:noProof/>
        </w:rPr>
        <w:t>[110]</w:t>
      </w:r>
      <w:r>
        <w:fldChar w:fldCharType="end"/>
      </w:r>
      <w:r>
        <w:t xml:space="preserve">. </w:t>
      </w:r>
      <w:r w:rsidRPr="005E4605">
        <w:t xml:space="preserve">LSTM is perhaps the most well-known deep learning architecture for time series forecasting, which is built specifically to remember past data to retrieve it at </w:t>
      </w:r>
      <w:r>
        <w:t>a</w:t>
      </w:r>
      <w:r w:rsidRPr="005E4605">
        <w:t xml:space="preserve"> suitable time in the future to produce the output prediction.</w:t>
      </w:r>
    </w:p>
    <w:p w14:paraId="35D1E53B" w14:textId="502E2603" w:rsidR="00D567DD" w:rsidRDefault="00D567DD" w:rsidP="00D567DD">
      <w:pPr>
        <w:ind w:firstLine="288"/>
      </w:pPr>
      <w:r w:rsidRPr="005C2B64">
        <w:t>LSTMs are a classification of recurrent neural networks</w:t>
      </w:r>
      <w:r>
        <w:t xml:space="preserve"> that can learn the order of dependencies between elements in a sequence. LSTMs overcome the issue of vanishing gradients using gates that regulate the input flow, making them excellent for dealing with time series data with lengthy temporal dependencies. </w:t>
      </w:r>
      <w:r w:rsidRPr="00DF7A6F">
        <w:t>Unlike a conventional recurrent unit, which overwrites its memory at each time step, the LSTM unit can select whether to retain existing memory via the introduced gates.</w:t>
      </w:r>
      <w:r>
        <w:t xml:space="preserve"> The LSTM provides a model capable of storing information for an extended period and better control of gradients. Munem</w:t>
      </w:r>
      <w:r>
        <w:fldChar w:fldCharType="begin" w:fldLock="1"/>
      </w:r>
      <w:r w:rsidR="003B2A06">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[110]","plainTextFormattedCitation":"[110]","previouslyFormattedCitation":"[110]"},"properties":{"noteIndex":0},"schema":"https://github.com/citation-style-language/schema/raw/master/csl-citation.json"}</w:instrText>
      </w:r>
      <w:r>
        <w:fldChar w:fldCharType="separate"/>
      </w:r>
      <w:r w:rsidR="003B2A06" w:rsidRPr="003B2A06">
        <w:rPr>
          <w:noProof/>
        </w:rPr>
        <w:t>[110]</w:t>
      </w:r>
      <w:r>
        <w:fldChar w:fldCharType="end"/>
      </w:r>
      <w:r>
        <w:t xml:space="preserve"> et al. argue </w:t>
      </w:r>
      <w:r>
        <w:lastRenderedPageBreak/>
        <w:t xml:space="preserve">that LSTM is better than other deep neural networks because of its memory cell configuration. </w:t>
      </w:r>
    </w:p>
    <w:p w14:paraId="5053E81E" w14:textId="77777777" w:rsidR="00D567DD" w:rsidRDefault="00D567DD" w:rsidP="00D567DD">
      <w:pPr>
        <w:pStyle w:val="BodyText"/>
        <w:keepNext/>
        <w:ind w:firstLine="288"/>
      </w:pPr>
      <w:r>
        <w:rPr>
          <w:noProof/>
        </w:rPr>
        <w:drawing>
          <wp:inline distT="0" distB="0" distL="0" distR="0" wp14:anchorId="02A96E52" wp14:editId="38F9FAD5">
            <wp:extent cx="5095875" cy="21336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3329" t="4564" r="2931" b="2490"/>
                    <a:stretch/>
                  </pic:blipFill>
                  <pic:spPr bwMode="auto">
                    <a:xfrm>
                      <a:off x="0" y="0"/>
                      <a:ext cx="5095875"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56CD2AE0" w:rsidR="00D567DD" w:rsidRDefault="00D567DD" w:rsidP="00D567DD">
      <w:pPr>
        <w:pStyle w:val="Caption"/>
        <w:jc w:val="center"/>
      </w:pPr>
      <w:bookmarkStart w:id="48" w:name="_Ref85228496"/>
      <w:bookmarkStart w:id="49" w:name="_Toc87448301"/>
      <w:r>
        <w:t xml:space="preserve">Figure </w:t>
      </w:r>
      <w:fldSimple w:instr=" SEQ Figure \* ARABIC ">
        <w:r w:rsidR="00335059">
          <w:rPr>
            <w:noProof/>
          </w:rPr>
          <w:t>5</w:t>
        </w:r>
      </w:fldSimple>
      <w:bookmarkEnd w:id="48"/>
      <w:r>
        <w:t xml:space="preserve"> - The Long Short-Term Memory Structure  </w:t>
      </w:r>
      <w:r>
        <w:fldChar w:fldCharType="begin" w:fldLock="1"/>
      </w:r>
      <w:r w:rsidR="0009181A">
        <w:instrText>ADDIN CSL_CITATION {"citationItems":[{"id":"ITEM-1","itemData":{"URL":"https://www.analyticsvidhya.com/blog/2017/12/fundamentals-of-deep-learning-introduction-to-lstm/","accessed":{"date-parts":[["2021","8","30"]]},"id":"ITEM-1","issued":{"date-parts":[["2017"]]},"title":"Long Short Term Memory | Architecture Of LSTM","type":"webpage"},"uris":["http://www.mendeley.com/documents/?uuid=bc5f122d-5fba-3e2a-891d-a126f7614816"]}],"mendeley":{"formattedCitation":"[150]","plainTextFormattedCitation":"[150]","previouslyFormattedCitation":"[151]"},"properties":{"noteIndex":0},"schema":"https://github.com/citation-style-language/schema/raw/master/csl-citation.json"}</w:instrText>
      </w:r>
      <w:r>
        <w:fldChar w:fldCharType="separate"/>
      </w:r>
      <w:r w:rsidR="0009181A" w:rsidRPr="0009181A">
        <w:rPr>
          <w:b w:val="0"/>
          <w:noProof/>
        </w:rPr>
        <w:t>[150]</w:t>
      </w:r>
      <w:bookmarkEnd w:id="49"/>
      <w:r>
        <w:fldChar w:fldCharType="end"/>
      </w:r>
    </w:p>
    <w:p w14:paraId="1F6D274F" w14:textId="475734A6" w:rsidR="00D567DD" w:rsidRDefault="00D567DD" w:rsidP="00D567DD">
      <w:pPr>
        <w:ind w:firstLine="288"/>
      </w:pPr>
      <w:r w:rsidRPr="002B3474">
        <w:t xml:space="preserve">This repeating module in standard RNNs will have a relatively simple structure, such as a single tanh layer. LSTMs have </w:t>
      </w:r>
      <w:r>
        <w:t xml:space="preserve">the </w:t>
      </w:r>
      <w:r w:rsidRPr="002B3474">
        <w:t>structure as well, although the repeating module is structured differently. Rather than a single neural network layer, there are four that interact in a unique way.</w:t>
      </w:r>
      <w:r>
        <w:t xml:space="preserve"> Each memory block is composed of the following: a memory cell, an input gate, a forget gate, and an output gate. </w:t>
      </w:r>
      <w:r w:rsidRPr="004D2C96">
        <w:t xml:space="preserve">Each line in </w:t>
      </w:r>
      <w:r>
        <w:fldChar w:fldCharType="begin"/>
      </w:r>
      <w:r>
        <w:instrText xml:space="preserve"> REF _Ref85228496 \h </w:instrText>
      </w:r>
      <w:r>
        <w:fldChar w:fldCharType="separate"/>
      </w:r>
      <w:r w:rsidR="00335059">
        <w:t xml:space="preserve">Figure </w:t>
      </w:r>
      <w:r w:rsidR="00335059">
        <w:rPr>
          <w:noProof/>
        </w:rPr>
        <w:t>5</w:t>
      </w:r>
      <w:r>
        <w:fldChar w:fldCharType="end"/>
      </w:r>
      <w:r>
        <w:t xml:space="preserve"> </w:t>
      </w:r>
      <w:r w:rsidRPr="004D2C96">
        <w:t>represents a whole vector, from one node</w:t>
      </w:r>
      <w:r>
        <w:t>’</w:t>
      </w:r>
      <w:r w:rsidRPr="004D2C96">
        <w:t>s output to the inputs of others. The pink circles denote operations performed at the point level, such as vector addition. The tiny yellow boxes represent layers of learned neural networks. Concatenation occurs when two lines merge, whereas forking occurs when a line</w:t>
      </w:r>
      <w:r>
        <w:t>’</w:t>
      </w:r>
      <w:r w:rsidRPr="004D2C96">
        <w:t>s content is replicated</w:t>
      </w:r>
      <w:r>
        <w:t>,</w:t>
      </w:r>
      <w:r w:rsidRPr="004D2C96">
        <w:t xml:space="preserve"> and the copies are sent to various locations. </w:t>
      </w:r>
    </w:p>
    <w:p w14:paraId="3989C6C9" w14:textId="77777777" w:rsidR="00D567DD" w:rsidRDefault="00D567DD" w:rsidP="00D567DD">
      <w:pPr>
        <w:ind w:firstLine="288"/>
      </w:pPr>
      <w:r w:rsidRPr="004D2C96">
        <w:t>The key to LSTMs is the cell state, represented by the horizontal line running across the diagram</w:t>
      </w:r>
      <w:r>
        <w:t>’</w:t>
      </w:r>
      <w:r w:rsidRPr="004D2C96">
        <w:t xml:space="preserve">s top. It maintains the integrity of data travelling through it. By </w:t>
      </w:r>
      <w:r>
        <w:t>adequate</w:t>
      </w:r>
      <w:r w:rsidRPr="004D2C96">
        <w:t xml:space="preserve">ly regulating gates, the LSTMs </w:t>
      </w:r>
      <w:r>
        <w:t>can remove or add</w:t>
      </w:r>
      <w:r w:rsidRPr="004D2C96">
        <w:t xml:space="preserve"> information to the cell state. Gates typically allow information to pass through on an optional basis. They are constructed using a </w:t>
      </w:r>
      <w:r w:rsidRPr="004D2C96">
        <w:lastRenderedPageBreak/>
        <w:t xml:space="preserve">sigmoid neural network layer and pointwise multiplication. The sigmoid layer generates values between 0 and 1, indicating how much of each element should be allowed to pass through. A number of zero indicates that </w:t>
      </w:r>
      <w:r>
        <w:t>“</w:t>
      </w:r>
      <w:r w:rsidRPr="004D2C96">
        <w:t>everything is forgotten,</w:t>
      </w:r>
      <w:r>
        <w:t>”</w:t>
      </w:r>
      <w:r w:rsidRPr="004D2C96">
        <w:t xml:space="preserve"> whereas a value of one indicates that </w:t>
      </w:r>
      <w:r>
        <w:t>“</w:t>
      </w:r>
      <w:r w:rsidRPr="004D2C96">
        <w:t>everything is retained.</w:t>
      </w:r>
      <w:r>
        <w:t>”</w:t>
      </w:r>
      <w:r w:rsidRPr="004D2C96">
        <w:t xml:space="preserve"> Three gates protect and govern the cell state in an LSTM</w:t>
      </w:r>
      <w:r>
        <w:t xml:space="preserv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t>.</w:t>
      </w:r>
    </w:p>
    <w:p w14:paraId="759BD2A0" w14:textId="77777777" w:rsidR="00D567DD" w:rsidRDefault="00D567DD" w:rsidP="00D567DD">
      <w:pPr>
        <w:ind w:firstLine="288"/>
      </w:pPr>
      <w:r w:rsidRPr="004D2C96">
        <w:t xml:space="preserve">The initial stage in LSTM is for a sigmoid layer dubbed the </w:t>
      </w:r>
      <w:r>
        <w:t>“</w:t>
      </w:r>
      <w:r w:rsidRPr="004D2C96">
        <w:t>forget gate layer</w:t>
      </w:r>
      <w:r>
        <w:t>”</w:t>
      </w:r>
      <w:r w:rsidRPr="004D2C96">
        <w:t xml:space="preserve"> to decide what information should be discarded from the cell state. It examines the preceding hidden layer and input and returns a number between 0 and 1 for each number in the cell state. The following step is to decide what new information will be stored in the cell state by merging two pieces to make a state update. The first is that a sigmoid layer known as the </w:t>
      </w:r>
      <w:r>
        <w:t>“</w:t>
      </w:r>
      <w:r w:rsidRPr="004D2C96">
        <w:t>input gate layer</w:t>
      </w:r>
      <w:r>
        <w:t>”</w:t>
      </w:r>
      <w:r w:rsidRPr="004D2C96">
        <w:t xml:space="preserve"> determines which values need to be updated. The second is that a tanh layer generates a vector of new candidate values that could be inserted into the state. Following that, multiplying the old state by forgetting the items and adding the new candidate</w:t>
      </w:r>
      <w:r>
        <w:t>’</w:t>
      </w:r>
      <w:r w:rsidRPr="004D2C96">
        <w:t>s values to update the old cell state into the new cell state.</w:t>
      </w:r>
      <w:r>
        <w:t xml:space="preserve"> </w:t>
      </w:r>
    </w:p>
    <w:p w14:paraId="75EC3A82" w14:textId="104CC744" w:rsidR="00D567DD" w:rsidRDefault="00D567DD" w:rsidP="00D567DD">
      <w:pPr>
        <w:ind w:firstLine="288"/>
      </w:pPr>
      <w:r w:rsidRPr="004D2C96">
        <w:t>Finally, the net executes the output, a filtered version of our cell state</w:t>
      </w:r>
      <w:r>
        <w:t xml:space="preserve"> </w:t>
      </w:r>
      <w:r>
        <w:fldChar w:fldCharType="begin" w:fldLock="1"/>
      </w:r>
      <w:r w:rsidR="0009181A">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[Blog]","type":"article-journal"},"uris":["http://www.mendeley.com/documents/?uuid=762221fe-2737-4252-9fc7-4ad680556505"]}],"mendeley":{"formattedCitation":"[151], [152]","plainTextFormattedCitation":"[151], [152]","previouslyFormattedCitation":"[152], [153]"},"properties":{"noteIndex":0},"schema":"https://github.com/citation-style-language/schema/raw/master/csl-citation.json"}</w:instrText>
      </w:r>
      <w:r>
        <w:fldChar w:fldCharType="separate"/>
      </w:r>
      <w:r w:rsidR="0009181A" w:rsidRPr="0009181A">
        <w:rPr>
          <w:noProof/>
        </w:rPr>
        <w:t>[151], [152]</w:t>
      </w:r>
      <w:r>
        <w:fldChar w:fldCharType="end"/>
      </w:r>
      <w:r w:rsidRPr="004D2C96">
        <w:t>. First, a sigmoid layer uses the cell state to execute outputs. Then we run the cell state through tanh and multiply it by the output of the sigmoid gate to output only the sections we want.</w:t>
      </w:r>
      <w:r>
        <w:t xml:space="preserve"> </w:t>
      </w:r>
      <w:r w:rsidRPr="00484F58">
        <w:t>There will be no improvement in the state cell memory</w:t>
      </w:r>
      <w:r>
        <w:t xml:space="preserve"> </w:t>
      </w:r>
      <w:r w:rsidRPr="00484F58">
        <w:t xml:space="preserve">if the input gate value is </w:t>
      </w:r>
      <w:r>
        <w:t>minima</w:t>
      </w:r>
      <w:r w:rsidRPr="00484F58">
        <w:t xml:space="preserve">l and close to zero. In </w:t>
      </w:r>
      <w:r>
        <w:t>a</w:t>
      </w:r>
      <w:r w:rsidRPr="00484F58">
        <w:t xml:space="preserve"> network model, stacked LSTM can be </w:t>
      </w:r>
      <w:r>
        <w:t>implemented</w:t>
      </w:r>
      <w:r w:rsidRPr="00484F58">
        <w:t xml:space="preserve"> by</w:t>
      </w:r>
      <w:r>
        <w:t xml:space="preserve"> using</w:t>
      </w:r>
      <w:r w:rsidRPr="00484F58">
        <w:t xml:space="preserve"> multiple LSTM layers</w:t>
      </w:r>
      <w:r>
        <w:t xml:space="preserv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484F58">
        <w:t>.</w:t>
      </w:r>
      <w:r>
        <w:t xml:space="preserve"> The technique of forgetting and retaining information within a cell makes LSTM perfect for dealing with sequential data.</w:t>
      </w:r>
      <w:r w:rsidRPr="005E4605">
        <w:t xml:space="preserve"> </w:t>
      </w:r>
    </w:p>
    <w:p w14:paraId="028D8D22" w14:textId="39AFC8E8" w:rsidR="00D567DD" w:rsidRDefault="00D567DD" w:rsidP="00D567DD">
      <w:pPr>
        <w:ind w:firstLine="288"/>
      </w:pPr>
      <w:r w:rsidRPr="005E4605">
        <w:t xml:space="preserve">Bouktif et al. </w:t>
      </w:r>
      <w:r>
        <w:fldChar w:fldCharType="begin" w:fldLock="1"/>
      </w:r>
      <w:r w:rsidR="0009181A">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[153]","plainTextFormattedCitation":"[153]","previouslyFormattedCitation":"[154]"},"properties":{"noteIndex":0},"schema":"https://github.com/citation-style-language/schema/raw/master/csl-citation.json"}</w:instrText>
      </w:r>
      <w:r>
        <w:fldChar w:fldCharType="separate"/>
      </w:r>
      <w:r w:rsidR="0009181A" w:rsidRPr="0009181A">
        <w:rPr>
          <w:noProof/>
        </w:rPr>
        <w:t>[153]</w:t>
      </w:r>
      <w:r>
        <w:fldChar w:fldCharType="end"/>
      </w:r>
      <w:r>
        <w:t xml:space="preserve"> </w:t>
      </w:r>
      <w:r w:rsidRPr="005E4605">
        <w:t xml:space="preserve">are </w:t>
      </w:r>
      <w:r>
        <w:t xml:space="preserve">one of the </w:t>
      </w:r>
      <w:r w:rsidRPr="005E4605">
        <w:t>author</w:t>
      </w:r>
      <w:r>
        <w:t>s</w:t>
      </w:r>
      <w:r w:rsidRPr="005E4605">
        <w:t xml:space="preserve"> who applied </w:t>
      </w:r>
      <w:r>
        <w:t>the LSTM</w:t>
      </w:r>
      <w:r w:rsidRPr="005E4605">
        <w:t xml:space="preserve"> to load forecasting. They examined half-hourly French electricity demand from 2008 to 2016. 70% of the data </w:t>
      </w:r>
      <w:r w:rsidRPr="005E4605">
        <w:lastRenderedPageBreak/>
        <w:t>has been used to train the model, while 30% was used as the test set. A genetic algorithm was used to determine the optimal time lags to include in the input vector a</w:t>
      </w:r>
      <w:r>
        <w:t>nd</w:t>
      </w:r>
      <w:r w:rsidRPr="005E4605">
        <w:t xml:space="preserve"> the appropriate amount of stacked LSTM layers. </w:t>
      </w:r>
      <w:r>
        <w:t>The final structure used six LSTM layers with 100, 60, and 50 cells</w:t>
      </w:r>
      <w:r w:rsidRPr="005E4605">
        <w:t>, and 100-time lags were transmitted into the input layer. The test data revealed a mean absolute error of 250 MW and a root mean square error of 341 MW.</w:t>
      </w:r>
    </w:p>
    <w:p w14:paraId="0B6C073B" w14:textId="479FAF45" w:rsidR="00D567DD" w:rsidRDefault="0014008E" w:rsidP="00D567DD">
      <w:pPr>
        <w:pStyle w:val="Heading3"/>
      </w:pPr>
      <w:bookmarkStart w:id="50" w:name="_Toc87448231"/>
      <w:r>
        <w:t>2.5</w:t>
      </w:r>
      <w:r w:rsidR="00D567DD">
        <w:t>.2 The Convolutional Neural Network Forecaster (CNN)</w:t>
      </w:r>
      <w:bookmarkEnd w:id="50"/>
    </w:p>
    <w:p w14:paraId="32E3B76E" w14:textId="5BC0F4DD" w:rsidR="005F5C47" w:rsidRDefault="00D567DD" w:rsidP="005F5C47">
      <w:pPr>
        <w:ind w:firstLine="288"/>
      </w:pPr>
      <w:r>
        <w:t xml:space="preserve">In recent years, Convolutional Neural Networks (CNNs) have gained the attention of researchers studying load forecasting </w:t>
      </w:r>
      <w:r>
        <w:fldChar w:fldCharType="begin" w:fldLock="1"/>
      </w:r>
      <w:r w:rsidR="0009181A">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[20], [154], [155]","plainTextFormattedCitation":"[2], [4], [20], [154], [155]","previouslyFormattedCitation":"[2], [4], [20], [155], [156]"},"properties":{"noteIndex":0},"schema":"https://github.com/citation-style-language/schema/raw/master/csl-citation.json"}</w:instrText>
      </w:r>
      <w:r>
        <w:fldChar w:fldCharType="separate"/>
      </w:r>
      <w:r w:rsidR="0009181A" w:rsidRPr="0009181A">
        <w:rPr>
          <w:noProof/>
        </w:rPr>
        <w:t>[2], [4], [20], [154], [155]</w:t>
      </w:r>
      <w:r>
        <w:fldChar w:fldCharType="end"/>
      </w:r>
      <w:r>
        <w:t xml:space="preserve">. CNNs are a type of deep learning network used for data processing with a grid-like topology </w:t>
      </w:r>
      <w:r>
        <w:fldChar w:fldCharType="begin" w:fldLock="1"/>
      </w:r>
      <w:r w:rsidR="0009181A">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[149], [156]","plainTextFormattedCitation":"[2], [149], [156]","previouslyFormattedCitation":"[2], [150], [157]"},"properties":{"noteIndex":0},"schema":"https://github.com/citation-style-language/schema/raw/master/csl-citation.json"}</w:instrText>
      </w:r>
      <w:r>
        <w:fldChar w:fldCharType="separate"/>
      </w:r>
      <w:r w:rsidR="0009181A" w:rsidRPr="0009181A">
        <w:rPr>
          <w:noProof/>
        </w:rPr>
        <w:t>[2], [149], [156]</w:t>
      </w:r>
      <w:r>
        <w:fldChar w:fldCharType="end"/>
      </w:r>
      <w:r>
        <w:t xml:space="preserve">. This can comprise time series and image data, which can be viewed as a one-dimensional and two-dimensional data grid, respectively </w:t>
      </w:r>
      <w:r>
        <w:fldChar w:fldCharType="begin" w:fldLock="1"/>
      </w:r>
      <w:r w:rsidR="0009181A">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[156]–[158]","plainTextFormattedCitation":"[2], [156]–[158]","previouslyFormattedCitation":"[2], [157]–[159]"},"properties":{"noteIndex":0},"schema":"https://github.com/citation-style-language/schema/raw/master/csl-citation.json"}</w:instrText>
      </w:r>
      <w:r>
        <w:fldChar w:fldCharType="separate"/>
      </w:r>
      <w:r w:rsidR="0009181A" w:rsidRPr="0009181A">
        <w:rPr>
          <w:noProof/>
        </w:rPr>
        <w:t>[2], [156]–[158]</w:t>
      </w:r>
      <w:r>
        <w:fldChar w:fldCharType="end"/>
      </w:r>
      <w:r>
        <w:t xml:space="preserve">. </w:t>
      </w:r>
      <w:r w:rsidRPr="00290471">
        <w:t>CNN is like the ANN in that it is a feed-forward neural network designed to mimic human neurons</w:t>
      </w:r>
      <w:r>
        <w:t xml:space="preserve"> </w:t>
      </w:r>
      <w:r>
        <w:fldChar w:fldCharType="begin" w:fldLock="1"/>
      </w:r>
      <w:r w:rsidR="0009181A">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[124]","plainTextFormattedCitation":"[2], [124]","previouslyFormattedCitation":"[2], [125]"},"properties":{"noteIndex":0},"schema":"https://github.com/citation-style-language/schema/raw/master/csl-citation.json"}</w:instrText>
      </w:r>
      <w:r>
        <w:fldChar w:fldCharType="separate"/>
      </w:r>
      <w:r w:rsidR="0009181A" w:rsidRPr="0009181A">
        <w:rPr>
          <w:noProof/>
        </w:rPr>
        <w:t>[2], [124]</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09181A">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[98], [159]–[163]","plainTextFormattedCitation":"[7], [98], [159]–[163]","previouslyFormattedCitation":"[7], [98], [160]–[164]"},"properties":{"noteIndex":0},"schema":"https://github.com/citation-style-language/schema/raw/master/csl-citation.json"}</w:instrText>
      </w:r>
      <w:r>
        <w:fldChar w:fldCharType="separate"/>
      </w:r>
      <w:r w:rsidR="0009181A" w:rsidRPr="0009181A">
        <w:rPr>
          <w:noProof/>
        </w:rPr>
        <w:t>[7], [98], [159]–[163]</w:t>
      </w:r>
      <w:r>
        <w:fldChar w:fldCharType="end"/>
      </w:r>
      <w:r>
        <w:t>.</w:t>
      </w:r>
    </w:p>
    <w:p w14:paraId="4A5E068D" w14:textId="6606BBBC" w:rsidR="00D567DD" w:rsidRDefault="00D567DD" w:rsidP="005F5C47">
      <w:pPr>
        <w:ind w:firstLine="288"/>
      </w:pPr>
      <w:r>
        <w:t xml:space="preserve">In load forecasting, CNNs are known to boost the power of the ANN because they have deeper layers and have model parameters such as a receptive field length and dilation, which can help interpret load data better </w:t>
      </w:r>
      <w:r>
        <w:fldChar w:fldCharType="begin" w:fldLock="1"/>
      </w:r>
      <w:r w:rsidR="0009181A">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[134]","plainTextFormattedCitation":"[7], [134]","previouslyFormattedCitation":"[7], [135]"},"properties":{"noteIndex":0},"schema":"https://github.com/citation-style-language/schema/raw/master/csl-citation.json"}</w:instrText>
      </w:r>
      <w:r>
        <w:fldChar w:fldCharType="separate"/>
      </w:r>
      <w:r w:rsidR="0009181A" w:rsidRPr="0009181A">
        <w:rPr>
          <w:noProof/>
        </w:rPr>
        <w:t>[7], [134]</w:t>
      </w:r>
      <w:r>
        <w:fldChar w:fldCharType="end"/>
      </w:r>
      <w:r>
        <w:t xml:space="preserve">. In at least one of its layers, CNN employs a particular linear mathematical technique called convolution </w:t>
      </w:r>
      <w:r>
        <w:fldChar w:fldCharType="begin" w:fldLock="1"/>
      </w:r>
      <w:r w:rsidR="0009181A">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[149]","plainTextFormattedCitation":"[149]","previouslyFormattedCitation":"[150]"},"properties":{"noteIndex":0},"schema":"https://github.com/citation-style-language/schema/raw/master/csl-citation.json"}</w:instrText>
      </w:r>
      <w:r>
        <w:fldChar w:fldCharType="separate"/>
      </w:r>
      <w:r w:rsidR="0009181A" w:rsidRPr="0009181A">
        <w:rPr>
          <w:noProof/>
        </w:rPr>
        <w:t>[149]</w:t>
      </w:r>
      <w:r>
        <w:fldChar w:fldCharType="end"/>
      </w:r>
      <w:r>
        <w:t xml:space="preserve">. </w:t>
      </w:r>
      <w:r w:rsidR="005F5C47">
        <w:t xml:space="preserve">Convolution is performed in CNNs by repeatedly applying filters or kernels to the input data to build a feature map. </w:t>
      </w:r>
      <w:r w:rsidR="005F5C47" w:rsidRPr="00E86245">
        <w:t xml:space="preserve">CNNs are used to extract a large number of features. As a result, a CNN may perform the convolution process multiple times in each network's convolution layers. The </w:t>
      </w:r>
      <w:r w:rsidR="005F5C47" w:rsidRPr="00E86245">
        <w:lastRenderedPageBreak/>
        <w:t>number of times the convolution process is performed is determined by the number of filters in the layer, which the operator can specify. Each kernel will focus on a distinct feature of the input data.</w:t>
      </w:r>
      <w:r w:rsidR="005F5C47">
        <w:t xml:space="preserve"> </w:t>
      </w:r>
      <w:r w:rsidR="005F5C47" w:rsidRPr="00283641">
        <w:t xml:space="preserve">The convolutional layer performs three distinct actions. The feature map is created because of the first procedure mentioned above. </w:t>
      </w:r>
    </w:p>
    <w:p w14:paraId="142E2ED3" w14:textId="77777777" w:rsidR="00D567DD" w:rsidRDefault="00D567DD" w:rsidP="00D567DD">
      <w:pPr>
        <w:keepNext/>
        <w:ind w:left="288" w:firstLine="432"/>
      </w:pPr>
      <w:r>
        <w:rPr>
          <w:noProof/>
        </w:rPr>
        <w:drawing>
          <wp:inline distT="0" distB="0" distL="0" distR="0" wp14:anchorId="69189C50" wp14:editId="70319F39">
            <wp:extent cx="4848225" cy="2543175"/>
            <wp:effectExtent l="0" t="0" r="9525" b="9525"/>
            <wp:docPr id="1" name="Picture 1" descr="Convolutional neural networks for time series forecasting | Python for  Finance Coo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onvolutional neural networks for time series forecasting | Python for  Finance Cookbook"/>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52" t="1777" r="1138" b="3294"/>
                    <a:stretch/>
                  </pic:blipFill>
                  <pic:spPr bwMode="auto">
                    <a:xfrm>
                      <a:off x="0" y="0"/>
                      <a:ext cx="4856272" cy="2547396"/>
                    </a:xfrm>
                    <a:prstGeom prst="rect">
                      <a:avLst/>
                    </a:prstGeom>
                    <a:noFill/>
                    <a:ln>
                      <a:noFill/>
                    </a:ln>
                    <a:extLst>
                      <a:ext uri="{53640926-AAD7-44D8-BBD7-CCE9431645EC}">
                        <a14:shadowObscured xmlns:a14="http://schemas.microsoft.com/office/drawing/2010/main"/>
                      </a:ext>
                    </a:extLst>
                  </pic:spPr>
                </pic:pic>
              </a:graphicData>
            </a:graphic>
          </wp:inline>
        </w:drawing>
      </w:r>
    </w:p>
    <w:p w14:paraId="4AC71684" w14:textId="140BB687" w:rsidR="00D567DD" w:rsidRDefault="00D567DD" w:rsidP="00D567DD">
      <w:pPr>
        <w:pStyle w:val="Caption"/>
        <w:jc w:val="center"/>
        <w:rPr>
          <w:rFonts w:asciiTheme="minorHAnsi" w:hAnsiTheme="minorHAnsi" w:cstheme="minorHAnsi"/>
        </w:rPr>
      </w:pPr>
      <w:bookmarkStart w:id="51" w:name="_Toc87448302"/>
      <w:r>
        <w:t xml:space="preserve">Figure </w:t>
      </w:r>
      <w:fldSimple w:instr=" SEQ Figure \* ARABIC ">
        <w:r w:rsidR="00335059">
          <w:rPr>
            <w:noProof/>
          </w:rPr>
          <w:t>6</w:t>
        </w:r>
      </w:fldSimple>
      <w:r>
        <w:t xml:space="preserve"> - </w:t>
      </w:r>
      <w:r w:rsidRPr="00967C0A">
        <w:rPr>
          <w:rFonts w:asciiTheme="minorHAnsi" w:hAnsiTheme="minorHAnsi" w:cstheme="minorHAnsi"/>
        </w:rPr>
        <w:t>An Architecture of a One-dimensional CNN for Time Series Data</w:t>
      </w:r>
      <w:r>
        <w:rPr>
          <w:rFonts w:asciiTheme="minorHAnsi" w:hAnsiTheme="minorHAnsi" w:cstheme="minorHAnsi"/>
        </w:rPr>
        <w:t xml:space="preserve"> </w:t>
      </w:r>
      <w:r w:rsidRPr="00E4077F">
        <w:rPr>
          <w:rFonts w:asciiTheme="minorHAnsi" w:hAnsiTheme="minorHAnsi" w:cstheme="minorHAnsi"/>
        </w:rPr>
        <w:fldChar w:fldCharType="begin" w:fldLock="1"/>
      </w:r>
      <w:r w:rsidR="0009181A">
        <w:rPr>
          <w:rFonts w:asciiTheme="minorHAnsi" w:hAnsiTheme="minorHAnsi" w:cstheme="minorHAnsi"/>
        </w:rPr>
        <w:instrText>ADDIN CSL_CITATION {"citationItems":[{"id":"ITEM-1","itemData":{"URL":"https://subscription.packtpub.com/book/data/9781789618518/10/ch10lvl1sec63/convolutional-neural-networks-for-time-series-forecasting","accessed":{"date-parts":[["2021","8","30"]]},"id":"ITEM-1","issued":{"date-parts":[["2020"]]},"title":"Convolutional neural networks for time series forecasting | Python for Finance Cookbook","type":"webpage"},"uris":["http://www.mendeley.com/documents/?uuid=53ef56b6-fd38-3df9-b3bb-1907e4d97590"]}],"mendeley":{"formattedCitation":"[164]","plainTextFormattedCitation":"[164]","previouslyFormattedCitation":"[165]"},"properties":{"noteIndex":0},"schema":"https://github.com/citation-style-language/schema/raw/master/csl-citation.json"}</w:instrText>
      </w:r>
      <w:r w:rsidRPr="00E4077F">
        <w:rPr>
          <w:rFonts w:asciiTheme="minorHAnsi" w:hAnsiTheme="minorHAnsi" w:cstheme="minorHAnsi"/>
        </w:rPr>
        <w:fldChar w:fldCharType="separate"/>
      </w:r>
      <w:r w:rsidR="0009181A" w:rsidRPr="0009181A">
        <w:rPr>
          <w:rFonts w:asciiTheme="minorHAnsi" w:hAnsiTheme="minorHAnsi" w:cstheme="minorHAnsi"/>
          <w:b w:val="0"/>
          <w:noProof/>
        </w:rPr>
        <w:t>[164]</w:t>
      </w:r>
      <w:bookmarkEnd w:id="51"/>
      <w:r w:rsidRPr="00E4077F">
        <w:rPr>
          <w:rFonts w:asciiTheme="minorHAnsi" w:hAnsiTheme="minorHAnsi" w:cstheme="minorHAnsi"/>
        </w:rPr>
        <w:fldChar w:fldCharType="end"/>
      </w:r>
    </w:p>
    <w:p w14:paraId="6788B6CA" w14:textId="72BC3935" w:rsidR="00D567DD" w:rsidRDefault="00D567DD" w:rsidP="00D567DD">
      <w:pPr>
        <w:ind w:firstLine="288"/>
      </w:pPr>
      <w:r w:rsidRPr="00283641">
        <w:t xml:space="preserve">The second stage involves activating the elements in the feature map using a non-linear activation function, most commonly </w:t>
      </w:r>
      <w:r w:rsidR="001B0ADC">
        <w:t>a</w:t>
      </w:r>
      <w:r w:rsidRPr="00283641">
        <w:t xml:space="preserve"> rectified linear activation function</w:t>
      </w:r>
      <w:r w:rsidR="00421507">
        <w:t xml:space="preserve"> (ReLU)</w:t>
      </w:r>
      <w:r w:rsidRPr="00283641">
        <w:t xml:space="preserve">. </w:t>
      </w:r>
      <w:r w:rsidRPr="009465AB">
        <w:t xml:space="preserve">Convolution is a linear process in and of itself. The rectified linear unit (ReLU) activation functions utilized in the convolutional layers introduce non-linearity. ReLU is a linear piecewise function. Because they behave similarly to linear functions, they are simple to create and train. When non-linear activation functions are utilized, propagating errors through multiple layers of a network frequently results in the so-called "vanishing gradient" problem, which inhibits deep networks from learning effectively. This is overcome by employing an activation function with similar qualities to that of a linear function. Similar </w:t>
      </w:r>
      <w:r w:rsidRPr="009465AB">
        <w:lastRenderedPageBreak/>
        <w:t>to the sigmoid activation functions, the ReLU activation function squashes the inputs</w:t>
      </w:r>
      <w:r>
        <w:t xml:space="preserve"> z</w:t>
      </w:r>
      <w:r w:rsidRPr="009465AB">
        <w:t>, clamping negative values to zero</w:t>
      </w:r>
      <w:r>
        <w:t>,</w:t>
      </w:r>
      <w:r w:rsidRPr="009465AB">
        <w:t xml:space="preserve"> as shown in </w:t>
      </w:r>
      <w:r>
        <w:fldChar w:fldCharType="begin"/>
      </w:r>
      <w:r>
        <w:instrText xml:space="preserve"> REF _Ref85228582 \h </w:instrText>
      </w:r>
      <w:r>
        <w:fldChar w:fldCharType="separate"/>
      </w:r>
      <w:r w:rsidR="00335059">
        <w:t xml:space="preserve">Figure </w:t>
      </w:r>
      <w:r w:rsidR="00335059">
        <w:rPr>
          <w:noProof/>
        </w:rPr>
        <w:t>7</w:t>
      </w:r>
      <w:r>
        <w:fldChar w:fldCharType="end"/>
      </w:r>
      <w:r w:rsidRPr="009465AB">
        <w:t>.</w:t>
      </w:r>
    </w:p>
    <w:p w14:paraId="02D9532E" w14:textId="77777777" w:rsidR="00D567DD" w:rsidRDefault="00D567DD" w:rsidP="00D567DD">
      <w:pPr>
        <w:keepNext/>
        <w:ind w:firstLine="288"/>
        <w:jc w:val="center"/>
      </w:pPr>
      <w:r>
        <w:rPr>
          <w:noProof/>
        </w:rPr>
        <w:drawing>
          <wp:inline distT="0" distB="0" distL="0" distR="0" wp14:anchorId="3AB638B5" wp14:editId="7BAA39EA">
            <wp:extent cx="3162300" cy="2571750"/>
            <wp:effectExtent l="0" t="0" r="0" b="3810"/>
            <wp:docPr id="4" name="Picture 4" descr="ReLU : Not a Differentiable Function: Why used in Gradient Based  Optimization? and Other Generalizations of ReLU. | by Kanchan Sa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ReLU : Not a Differentiable Function: Why used in Gradient Based  Optimization? and Other Generalizations of ReLU. | by Kanchan Sarkar |  Medium"/>
                    <pic:cNvPicPr>
                      <a:picLocks noChangeAspect="1" noChangeArrowheads="1"/>
                    </pic:cNvPicPr>
                  </pic:nvPicPr>
                  <pic:blipFill rotWithShape="1">
                    <a:blip r:embed="rId48">
                      <a:extLst>
                        <a:ext uri="{28A0092B-C50C-407E-A947-70E740481C1C}">
                          <a14:useLocalDpi xmlns:a14="http://schemas.microsoft.com/office/drawing/2010/main" val="0"/>
                        </a:ext>
                      </a:extLst>
                    </a:blip>
                    <a:srcRect l="5042" t="1439" r="1960" b="1439"/>
                    <a:stretch/>
                  </pic:blipFill>
                  <pic:spPr bwMode="auto">
                    <a:xfrm>
                      <a:off x="0" y="0"/>
                      <a:ext cx="31623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6658BF7C" w14:textId="15274ECF" w:rsidR="00D567DD" w:rsidRDefault="00D567DD" w:rsidP="00D567DD">
      <w:pPr>
        <w:pStyle w:val="Caption"/>
        <w:jc w:val="center"/>
      </w:pPr>
      <w:bookmarkStart w:id="52" w:name="_Ref85228582"/>
      <w:bookmarkStart w:id="53" w:name="_Toc87448303"/>
      <w:r>
        <w:t xml:space="preserve">Figure </w:t>
      </w:r>
      <w:fldSimple w:instr=" SEQ Figure \* ARABIC ">
        <w:r w:rsidR="00335059">
          <w:rPr>
            <w:noProof/>
          </w:rPr>
          <w:t>7</w:t>
        </w:r>
      </w:fldSimple>
      <w:bookmarkEnd w:id="52"/>
      <w:r>
        <w:t xml:space="preserve"> – The Rectified Linear Unit Activation Function </w:t>
      </w:r>
      <w:r>
        <w:fldChar w:fldCharType="begin" w:fldLock="1"/>
      </w:r>
      <w:r w:rsidR="0009181A">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[165]","plainTextFormattedCitation":"[165]","previouslyFormattedCitation":"[166]"},"properties":{"noteIndex":0},"schema":"https://github.com/citation-style-language/schema/raw/master/csl-citation.json"}</w:instrText>
      </w:r>
      <w:r>
        <w:fldChar w:fldCharType="separate"/>
      </w:r>
      <w:r w:rsidR="0009181A" w:rsidRPr="0009181A">
        <w:rPr>
          <w:b w:val="0"/>
          <w:noProof/>
        </w:rPr>
        <w:t>[165]</w:t>
      </w:r>
      <w:bookmarkEnd w:id="53"/>
      <w:r>
        <w:fldChar w:fldCharType="end"/>
      </w:r>
    </w:p>
    <w:p w14:paraId="75B6E597" w14:textId="77777777" w:rsidR="00D567DD" w:rsidRDefault="00D567DD" w:rsidP="00D567DD">
      <w:pPr>
        <w:keepNext/>
        <w:ind w:firstLine="288"/>
        <w:jc w:val="center"/>
      </w:pPr>
      <w:r>
        <w:rPr>
          <w:noProof/>
        </w:rPr>
        <w:drawing>
          <wp:inline distT="0" distB="0" distL="0" distR="0" wp14:anchorId="4C7CAEC2" wp14:editId="66491FEA">
            <wp:extent cx="3439776" cy="2533650"/>
            <wp:effectExtent l="0" t="0" r="8890" b="0"/>
            <wp:docPr id="10" name="Picture 10" descr="What is max pooling in convolutional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What is max pooling in convolutional neural networks? - Quor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9776" cy="2533650"/>
                    </a:xfrm>
                    <a:prstGeom prst="rect">
                      <a:avLst/>
                    </a:prstGeom>
                    <a:noFill/>
                    <a:ln>
                      <a:noFill/>
                    </a:ln>
                  </pic:spPr>
                </pic:pic>
              </a:graphicData>
            </a:graphic>
          </wp:inline>
        </w:drawing>
      </w:r>
    </w:p>
    <w:p w14:paraId="0492D822" w14:textId="7DAB67EB" w:rsidR="00D567DD" w:rsidRDefault="00D567DD" w:rsidP="00D567DD">
      <w:pPr>
        <w:pStyle w:val="Caption"/>
        <w:jc w:val="center"/>
      </w:pPr>
      <w:bookmarkStart w:id="54" w:name="_Ref85228616"/>
      <w:bookmarkStart w:id="55" w:name="_Toc87448304"/>
      <w:r>
        <w:t xml:space="preserve">Figure </w:t>
      </w:r>
      <w:fldSimple w:instr=" SEQ Figure \* ARABIC ">
        <w:r w:rsidR="00335059">
          <w:rPr>
            <w:noProof/>
          </w:rPr>
          <w:t>8</w:t>
        </w:r>
      </w:fldSimple>
      <w:bookmarkEnd w:id="54"/>
      <w:r>
        <w:t xml:space="preserve"> – Examples of Max and Average Pooling </w:t>
      </w:r>
      <w:r>
        <w:fldChar w:fldCharType="begin" w:fldLock="1"/>
      </w:r>
      <w:r w:rsidR="0009181A">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[166]","plainTextFormattedCitation":"[166]","previouslyFormattedCitation":"[167]"},"properties":{"noteIndex":0},"schema":"https://github.com/citation-style-language/schema/raw/master/csl-citation.json"}</w:instrText>
      </w:r>
      <w:r>
        <w:fldChar w:fldCharType="separate"/>
      </w:r>
      <w:r w:rsidR="0009181A" w:rsidRPr="0009181A">
        <w:rPr>
          <w:b w:val="0"/>
          <w:noProof/>
        </w:rPr>
        <w:t>[166]</w:t>
      </w:r>
      <w:bookmarkEnd w:id="55"/>
      <w:r>
        <w:fldChar w:fldCharType="end"/>
      </w:r>
    </w:p>
    <w:p w14:paraId="107A30A6" w14:textId="2922F3C2" w:rsidR="00D567DD" w:rsidRDefault="00D567DD" w:rsidP="00D567DD">
      <w:pPr>
        <w:ind w:firstLine="288"/>
      </w:pPr>
      <w:r w:rsidRPr="00283641">
        <w:t>The third stage employs a pooling procedure to smooth and minimize the dimensions of the resulting feature map. The max-pooling method is commonly used; it returns an array of the maximum output values within the previous layer’s rectangle neighbo</w:t>
      </w:r>
      <w:r>
        <w:t>u</w:t>
      </w:r>
      <w:r w:rsidRPr="00283641">
        <w:t xml:space="preserve">rhood </w:t>
      </w:r>
      <w:r w:rsidRPr="00283641">
        <w:lastRenderedPageBreak/>
        <w:fldChar w:fldCharType="begin" w:fldLock="1"/>
      </w:r>
      <w:r w:rsidR="0009181A">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[149]","plainTextFormattedCitation":"[149]","previouslyFormattedCitation":"[150]"},"properties":{"noteIndex":0},"schema":"https://github.com/citation-style-language/schema/raw/master/csl-citation.json"}</w:instrText>
      </w:r>
      <w:r w:rsidRPr="00283641">
        <w:fldChar w:fldCharType="separate"/>
      </w:r>
      <w:r w:rsidR="0009181A" w:rsidRPr="0009181A">
        <w:rPr>
          <w:noProof/>
        </w:rPr>
        <w:t>[149]</w:t>
      </w:r>
      <w:r w:rsidRPr="00283641">
        <w:fldChar w:fldCharType="end"/>
      </w:r>
      <w:r w:rsidRPr="00283641">
        <w:t xml:space="preserve">. </w:t>
      </w:r>
      <w:r w:rsidRPr="00B63EDB">
        <w:t xml:space="preserve">Pooling layers are used to lower the size of the previous layer's output. </w:t>
      </w:r>
      <w:r>
        <w:t>A single value represents the pool</w:t>
      </w:r>
      <w:r w:rsidRPr="00B63EDB">
        <w:t xml:space="preserve"> from the output of a specified pool of neighbo</w:t>
      </w:r>
      <w:r>
        <w:t>u</w:t>
      </w:r>
      <w:r w:rsidRPr="00B63EDB">
        <w:t xml:space="preserve">ring neurons from the preceding layer. In other words, the pooling layer aggregates the responses from individual areas into a single value. For instance, as seen in </w:t>
      </w:r>
      <w:r>
        <w:fldChar w:fldCharType="begin"/>
      </w:r>
      <w:r>
        <w:instrText xml:space="preserve"> REF _Ref85228616 \h </w:instrText>
      </w:r>
      <w:r>
        <w:fldChar w:fldCharType="separate"/>
      </w:r>
      <w:r w:rsidR="00335059">
        <w:t xml:space="preserve">Figure </w:t>
      </w:r>
      <w:r w:rsidR="00335059">
        <w:rPr>
          <w:noProof/>
        </w:rPr>
        <w:t>8</w:t>
      </w:r>
      <w:r>
        <w:fldChar w:fldCharType="end"/>
      </w:r>
      <w:r w:rsidRPr="00B63EDB">
        <w:t>, a max</w:t>
      </w:r>
      <w:r>
        <w:t>-</w:t>
      </w:r>
      <w:r w:rsidRPr="00B63EDB">
        <w:t>pooling operation keeps the highest value inside a region as the item to pass through to the next layer. As a result, the following layer processes fewer inputs, increasing computing efficiency.</w:t>
      </w:r>
      <w:r>
        <w:t xml:space="preserve"> </w:t>
      </w:r>
    </w:p>
    <w:p w14:paraId="3AA90ECC" w14:textId="7AEF8463" w:rsidR="00D567DD" w:rsidRDefault="00D567DD" w:rsidP="00D567DD">
      <w:pPr>
        <w:ind w:firstLine="288"/>
      </w:pPr>
      <w:r w:rsidRPr="00283641">
        <w:t xml:space="preserve">One or more convolutional layers may be present in the CNN network. After the convolutional layers generate their outputs, the hidden or fully connected layers receive them. The output layer is positioned immediately after the hidden layer and serves the same purpose as an output layer in a typical neural network. </w:t>
      </w:r>
      <w:r>
        <w:t xml:space="preserve">When </w:t>
      </w:r>
      <w:r w:rsidRPr="00283641">
        <w:t>Amaradinghe</w:t>
      </w:r>
      <w:r w:rsidR="0036326B">
        <w:t xml:space="preserv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283641">
        <w:t xml:space="preserve"> et al. compared the CNN with the LSTM, SVM, ANN, and other algorithms for individual building level load forecasting</w:t>
      </w:r>
      <w:r>
        <w:t>, t</w:t>
      </w:r>
      <w:r w:rsidRPr="00283641">
        <w:t xml:space="preserve">hey concluded that CNN is a viable technique that produces accurate load forecasts. </w:t>
      </w:r>
    </w:p>
    <w:p w14:paraId="1BA1160F" w14:textId="5FF7F765" w:rsidR="001A2209" w:rsidRDefault="001A2209" w:rsidP="00A461E3">
      <w:pPr>
        <w:pStyle w:val="Heading2"/>
      </w:pPr>
      <w:bookmarkStart w:id="56" w:name="_Toc87448232"/>
      <w:r>
        <w:t>2.</w:t>
      </w:r>
      <w:r w:rsidR="00A461E3">
        <w:t>6</w:t>
      </w:r>
      <w:r>
        <w:t xml:space="preserve"> The Myth of Finding the One Size Fits All Technique</w:t>
      </w:r>
      <w:bookmarkEnd w:id="56"/>
    </w:p>
    <w:p w14:paraId="497B0C6B" w14:textId="1DD2F581" w:rsidR="0042377F" w:rsidRDefault="001A2209" w:rsidP="002611DF">
      <w:pPr>
        <w:ind w:firstLine="288"/>
      </w:pPr>
      <w:r>
        <w:t xml:space="preserve">Tao Hong spoke about the myth of finding the best technique [1]. He concluded that it is essential that researchers and users know that a universally best technique does not exist. The approach applied to load forecast should be based on forecasting needs and the dataset being analyzed. It is not likely that one approach will be helpful in all load forecasting scenarios. Different algorithms perform better or worse with different datasets. Furthermore, forecast errors differ significantly for different utilities, utility zones, different horizons, </w:t>
      </w:r>
      <w:r w:rsidR="002611DF">
        <w:t xml:space="preserve">etc. </w:t>
      </w:r>
    </w:p>
    <w:p w14:paraId="0C51DDCC" w14:textId="4F201154" w:rsidR="00F06187" w:rsidRDefault="00F06187" w:rsidP="00F06187">
      <w:pPr>
        <w:pStyle w:val="Heading2"/>
      </w:pPr>
      <w:bookmarkStart w:id="57" w:name="_Toc87448233"/>
      <w:r>
        <w:lastRenderedPageBreak/>
        <w:t>2.</w:t>
      </w:r>
      <w:r w:rsidR="00A461E3">
        <w:t>7</w:t>
      </w:r>
      <w:r>
        <w:t xml:space="preserve"> Performance Metrics</w:t>
      </w:r>
      <w:bookmarkEnd w:id="57"/>
    </w:p>
    <w:p w14:paraId="4AAC87C3" w14:textId="77777777" w:rsidR="006924C3" w:rsidRDefault="00F06187" w:rsidP="006924C3">
      <w:pPr>
        <w:ind w:firstLine="288"/>
      </w:pPr>
      <w:r w:rsidRPr="007C46C8">
        <w:t xml:space="preserve">The performance of all forecasters was compared across all datasets, </w:t>
      </w:r>
      <w:r w:rsidR="006924C3" w:rsidRPr="007C46C8">
        <w:t>considering</w:t>
      </w:r>
      <w:r w:rsidRPr="007C46C8">
        <w:t xml:space="preserve"> both overall performance and performance on an hourly, daily, monthly, and seasonal basis. It aided us in identifying instances in which forecasters outperformed or underperformed expectations. The performance was evaluated based on forecast accuracy and peak load localization. </w:t>
      </w:r>
    </w:p>
    <w:p w14:paraId="1DED7B70" w14:textId="6F026A15" w:rsidR="006924C3" w:rsidRDefault="006924C3" w:rsidP="006924C3">
      <w:pPr>
        <w:ind w:firstLine="288"/>
      </w:pPr>
      <w:r w:rsidRPr="00A454C6">
        <w:t xml:space="preserve">Mean Absolute Error (MAE) is the simplest way to measure forecast error </w:t>
      </w:r>
      <w:r w:rsidRPr="00A454C6">
        <w:fldChar w:fldCharType="begin" w:fldLock="1"/>
      </w:r>
      <w:r>
        <w:instrText>ADDIN CSL_CITATION {"citationItems":[{"id":"ITEM-1","itemData":{"DOI":"10.1007/978-3-030-15035-8_107","ISBN":"9783030150341","ISSN":"21945365","abstract":"In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Computing","id":"ITEM-1","issued":{"date-parts":[["2019"]]},"title":"Electricity Load Forecasting for Each Day of Week Using Deep CNN","type":"paper-conference"},"uris":["http://www.mendeley.com/documents/?uuid=4d0f7756-490c-4e08-a555-dd1307469290"]}],"mendeley":{"formattedCitation":"[17]","plainTextFormattedCitation":"[17]","previouslyFormattedCitation":"[17]"},"properties":{"noteIndex":0},"schema":"https://github.com/citation-style-language/schema/raw/master/csl-citation.json"}</w:instrText>
      </w:r>
      <w:r w:rsidRPr="00A454C6">
        <w:fldChar w:fldCharType="separate"/>
      </w:r>
      <w:r w:rsidRPr="00FE028F">
        <w:rPr>
          <w:noProof/>
        </w:rPr>
        <w:t>[17]</w:t>
      </w:r>
      <w:r w:rsidRPr="00A454C6">
        <w:fldChar w:fldCharType="end"/>
      </w:r>
      <w:r w:rsidRPr="00A454C6">
        <w:t xml:space="preserve">, but because it is an absolute measure, it does not provide a way to compare measurements across forecast scenarios of different scales.  For this reason,   Mean Absolute Percent Error (MAPE) is commonly used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since the interpretation of comparisons is straightforward.  The MAPE value indicates the magnitude of the forecasted values’ error in percentage terms; it is also the most frequently used load forecasting metric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w:t>
      </w:r>
      <w:r>
        <w:t xml:space="preserve"> </w:t>
      </w:r>
      <w:r w:rsidRPr="007C46C8">
        <w:t>The following table summarizes the most frequently used accuracy measures:</w:t>
      </w:r>
    </w:p>
    <w:tbl>
      <w:tblPr>
        <w:tblStyle w:val="TableGrid"/>
        <w:tblW w:w="7436" w:type="dxa"/>
        <w:jc w:val="center"/>
        <w:tblLook w:val="04A0" w:firstRow="1" w:lastRow="0" w:firstColumn="1" w:lastColumn="0" w:noHBand="0" w:noVBand="1"/>
      </w:tblPr>
      <w:tblGrid>
        <w:gridCol w:w="3516"/>
        <w:gridCol w:w="3920"/>
      </w:tblGrid>
      <w:tr w:rsidR="00F06187" w14:paraId="64961829" w14:textId="77777777" w:rsidTr="00276F6C">
        <w:trPr>
          <w:trHeight w:val="721"/>
          <w:jc w:val="center"/>
        </w:trPr>
        <w:tc>
          <w:tcPr>
            <w:tcW w:w="0" w:type="auto"/>
          </w:tcPr>
          <w:p w14:paraId="64D98A0D" w14:textId="77777777" w:rsidR="00F06187" w:rsidRDefault="00F06187" w:rsidP="0029028D">
            <w:pPr>
              <w:pStyle w:val="BodyText"/>
              <w:tabs>
                <w:tab w:val="center" w:pos="1450"/>
              </w:tabs>
              <w:jc w:val="center"/>
            </w:pPr>
            <w:r w:rsidRPr="00412F19">
              <w:rPr>
                <w:position w:val="-28"/>
              </w:rPr>
              <w:object w:dxaOrig="3220" w:dyaOrig="680" w14:anchorId="7FDA29F9">
                <v:shape id="_x0000_i1039" type="#_x0000_t75" style="width:161.25pt;height:33.75pt" o:ole="">
                  <v:imagedata r:id="rId50" o:title=""/>
                </v:shape>
                <o:OLEObject Type="Embed" ProgID="Equation.DSMT4" ShapeID="_x0000_i1039" DrawAspect="Content" ObjectID="_1698228704" r:id="rId51"/>
              </w:object>
            </w:r>
          </w:p>
        </w:tc>
        <w:tc>
          <w:tcPr>
            <w:tcW w:w="0" w:type="auto"/>
          </w:tcPr>
          <w:p w14:paraId="08920352" w14:textId="77777777" w:rsidR="00F06187" w:rsidRDefault="00F06187" w:rsidP="0029028D">
            <w:pPr>
              <w:pStyle w:val="BodyText"/>
              <w:jc w:val="center"/>
            </w:pPr>
            <w:r w:rsidRPr="00412F19">
              <w:rPr>
                <w:position w:val="-28"/>
              </w:rPr>
              <w:object w:dxaOrig="3600" w:dyaOrig="680" w14:anchorId="6F893728">
                <v:shape id="_x0000_i1040" type="#_x0000_t75" style="width:180pt;height:33.75pt" o:ole="">
                  <v:imagedata r:id="rId52" o:title=""/>
                </v:shape>
                <o:OLEObject Type="Embed" ProgID="Equation.DSMT4" ShapeID="_x0000_i1040" DrawAspect="Content" ObjectID="_1698228705" r:id="rId53"/>
              </w:object>
            </w:r>
          </w:p>
        </w:tc>
      </w:tr>
      <w:tr w:rsidR="00F06187" w14:paraId="1C7D0B8D" w14:textId="77777777" w:rsidTr="00276F6C">
        <w:trPr>
          <w:trHeight w:val="721"/>
          <w:jc w:val="center"/>
        </w:trPr>
        <w:tc>
          <w:tcPr>
            <w:tcW w:w="0" w:type="auto"/>
          </w:tcPr>
          <w:p w14:paraId="6D29BFA6" w14:textId="77777777" w:rsidR="00F06187" w:rsidRDefault="00F06187" w:rsidP="0029028D">
            <w:pPr>
              <w:pStyle w:val="BodyText"/>
              <w:jc w:val="center"/>
            </w:pPr>
            <w:r w:rsidRPr="00C57468">
              <w:rPr>
                <w:position w:val="-28"/>
              </w:rPr>
              <w:object w:dxaOrig="3300" w:dyaOrig="680" w14:anchorId="7E15E38D">
                <v:shape id="_x0000_i1041" type="#_x0000_t75" style="width:165pt;height:33.75pt" o:ole="">
                  <v:imagedata r:id="rId54" o:title=""/>
                </v:shape>
                <o:OLEObject Type="Embed" ProgID="Equation.DSMT4" ShapeID="_x0000_i1041" DrawAspect="Content" ObjectID="_1698228706" r:id="rId55"/>
              </w:object>
            </w:r>
          </w:p>
        </w:tc>
        <w:tc>
          <w:tcPr>
            <w:tcW w:w="0" w:type="auto"/>
          </w:tcPr>
          <w:p w14:paraId="75AA2C93" w14:textId="77777777" w:rsidR="00F06187" w:rsidRDefault="00F06187" w:rsidP="0029028D">
            <w:pPr>
              <w:pStyle w:val="BodyText"/>
              <w:keepNext/>
              <w:jc w:val="center"/>
            </w:pPr>
            <w:r w:rsidRPr="00C57468">
              <w:rPr>
                <w:position w:val="-30"/>
              </w:rPr>
              <w:object w:dxaOrig="3700" w:dyaOrig="760" w14:anchorId="28C79953">
                <v:shape id="_x0000_i1042" type="#_x0000_t75" style="width:185.25pt;height:38.25pt" o:ole="">
                  <v:imagedata r:id="rId56" o:title=""/>
                </v:shape>
                <o:OLEObject Type="Embed" ProgID="Equation.DSMT4" ShapeID="_x0000_i1042" DrawAspect="Content" ObjectID="_1698228707" r:id="rId57"/>
              </w:object>
            </w:r>
          </w:p>
        </w:tc>
      </w:tr>
    </w:tbl>
    <w:p w14:paraId="0430D55A" w14:textId="48C2F657" w:rsidR="00F06187" w:rsidRDefault="00F06187" w:rsidP="00F06187">
      <w:pPr>
        <w:pStyle w:val="Caption"/>
        <w:jc w:val="center"/>
      </w:pPr>
      <w:bookmarkStart w:id="58" w:name="_Ref85286186"/>
      <w:bookmarkStart w:id="59" w:name="_Toc87448281"/>
      <w:r>
        <w:t xml:space="preserve">Table </w:t>
      </w:r>
      <w:fldSimple w:instr=" SEQ Table \* ARABIC ">
        <w:r w:rsidR="00335059">
          <w:rPr>
            <w:noProof/>
          </w:rPr>
          <w:t>1</w:t>
        </w:r>
      </w:fldSimple>
      <w:bookmarkEnd w:id="58"/>
      <w:r>
        <w:rPr>
          <w:noProof/>
        </w:rPr>
        <w:t xml:space="preserve"> - </w:t>
      </w:r>
      <w:r w:rsidRPr="00D6300C">
        <w:rPr>
          <w:noProof/>
        </w:rPr>
        <w:t>Formulas for Several Frequently Used Performance Metrics</w:t>
      </w:r>
      <w:bookmarkEnd w:id="59"/>
    </w:p>
    <w:p w14:paraId="18100504" w14:textId="53B7D070" w:rsidR="00F06187" w:rsidRDefault="00F06187" w:rsidP="00F06187">
      <w:pPr>
        <w:ind w:firstLine="288"/>
      </w:pPr>
      <w:r w:rsidRPr="00A454C6">
        <w:t xml:space="preserve">However, as is the case with </w:t>
      </w:r>
      <w:r>
        <w:t>load</w:t>
      </w:r>
      <w:r w:rsidRPr="00A454C6">
        <w:t xml:space="preserve"> forecasting, MAPE returns undefined values when</w:t>
      </w:r>
      <w:r>
        <w:t xml:space="preserve"> the actuals are zero</w:t>
      </w:r>
      <w:r w:rsidRPr="006842DC">
        <w:t>. It produces extreme values when the actuals are close to zero and penali</w:t>
      </w:r>
      <w:r>
        <w:t>z</w:t>
      </w:r>
      <w:r w:rsidRPr="006842DC">
        <w:t xml:space="preserve">es negative errors (when forecasts exceed actuals) more severely than positive errors. This is </w:t>
      </w:r>
      <w:r w:rsidRPr="006842DC">
        <w:lastRenderedPageBreak/>
        <w:t xml:space="preserve">because the percentage error for </w:t>
      </w:r>
      <w:r>
        <w:t>too low forecasts</w:t>
      </w:r>
      <w:r w:rsidRPr="006842DC">
        <w:t xml:space="preserve"> cannot surpass 100%</w:t>
      </w:r>
      <w:r>
        <w:t>, w</w:t>
      </w:r>
      <w:r w:rsidRPr="006842DC">
        <w:t>hile there is no maximum limit to overly high forecasts</w:t>
      </w:r>
      <w:r>
        <w:t xml:space="preserve"> </w:t>
      </w:r>
      <w:r>
        <w:fldChar w:fldCharType="begin" w:fldLock="1"/>
      </w:r>
      <w:r w:rsidR="0009181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[167]","plainTextFormattedCitation":"[1], [167]","previouslyFormattedCitation":"[1], [168]"},"properties":{"noteIndex":0},"schema":"https://github.com/citation-style-language/schema/raw/master/csl-citation.json"}</w:instrText>
      </w:r>
      <w:r>
        <w:fldChar w:fldCharType="separate"/>
      </w:r>
      <w:r w:rsidR="0009181A" w:rsidRPr="0009181A">
        <w:rPr>
          <w:noProof/>
        </w:rPr>
        <w:t>[1], [167]</w:t>
      </w:r>
      <w:r>
        <w:fldChar w:fldCharType="end"/>
      </w:r>
      <w:r>
        <w:t xml:space="preserve">.  </w:t>
      </w:r>
    </w:p>
    <w:p w14:paraId="399D1A8F" w14:textId="494BA87D" w:rsidR="00F06187" w:rsidRDefault="00F06187" w:rsidP="00F06187">
      <w:pPr>
        <w:ind w:firstLine="288"/>
      </w:pPr>
      <w:r w:rsidRPr="00984E35">
        <w:t xml:space="preserve">Both the MAE and MAPE risk underestimating the effect of </w:t>
      </w:r>
      <w:r>
        <w:t>significant</w:t>
      </w:r>
      <w:r w:rsidRPr="00984E35">
        <w:t xml:space="preserve"> but infrequent errors. By focusing exclusively on the mean, we run the danger of being blindsided by a</w:t>
      </w:r>
      <w:r>
        <w:t xml:space="preserve"> colossal</w:t>
      </w:r>
      <w:r w:rsidRPr="00984E35">
        <w:t xml:space="preserve"> error. To accommodate for severe, unusual errors, we incorporated the Root Mean Square Error (RMSE)</w:t>
      </w:r>
      <w:r>
        <w:t xml:space="preserve"> </w:t>
      </w:r>
      <w:r>
        <w:fldChar w:fldCharType="begin" w:fldLock="1"/>
      </w:r>
      <w:r w:rsidR="003B2A06">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[74]","plainTextFormattedCitation":"[74]","previouslyFormattedCitation":"[74]"},"properties":{"noteIndex":0},"schema":"https://github.com/citation-style-language/schema/raw/master/csl-citation.json"}</w:instrText>
      </w:r>
      <w:r>
        <w:fldChar w:fldCharType="separate"/>
      </w:r>
      <w:r w:rsidR="00DB560F" w:rsidRPr="00DB560F">
        <w:rPr>
          <w:noProof/>
        </w:rPr>
        <w:t>[74]</w:t>
      </w:r>
      <w:r>
        <w:fldChar w:fldCharType="end"/>
      </w:r>
      <w:r w:rsidRPr="00984E35">
        <w:t xml:space="preserve">. </w:t>
      </w:r>
      <w:r>
        <w:t>With the RMSE, when we square</w:t>
      </w:r>
      <w:r w:rsidRPr="00984E35">
        <w:t xml:space="preserve"> the errors </w:t>
      </w:r>
      <w:r>
        <w:t>before</w:t>
      </w:r>
      <w:r w:rsidRPr="00984E35">
        <w:t xml:space="preserve"> computing </w:t>
      </w:r>
      <w:r>
        <w:t>the</w:t>
      </w:r>
      <w:r w:rsidRPr="00984E35">
        <w:t xml:space="preserve"> mean and then </w:t>
      </w:r>
      <w:r>
        <w:t>take</w:t>
      </w:r>
      <w:r w:rsidRPr="00984E35">
        <w:t xml:space="preserve"> the square root, we </w:t>
      </w:r>
      <w:r>
        <w:t>get</w:t>
      </w:r>
      <w:r w:rsidRPr="00984E35">
        <w:t xml:space="preserve"> an error size measure </w:t>
      </w:r>
      <w:r>
        <w:t>favouring</w:t>
      </w:r>
      <w:r w:rsidRPr="00984E35">
        <w:t xml:space="preserve"> </w:t>
      </w:r>
      <w:r>
        <w:t>significant</w:t>
      </w:r>
      <w:r w:rsidRPr="00984E35">
        <w:t xml:space="preserve"> but rare errors above the mean.</w:t>
      </w:r>
      <w:r>
        <w:t xml:space="preserve"> However, RMSE is not scaled to the original error, so it is more difficult to interpret.</w:t>
      </w:r>
    </w:p>
    <w:p w14:paraId="5B10AAF3" w14:textId="639EC1B3" w:rsidR="00F06187" w:rsidRDefault="00F06187" w:rsidP="00F06187">
      <w:pPr>
        <w:ind w:firstLine="288"/>
      </w:pPr>
      <w:r>
        <w:t xml:space="preserve">To fully capture bias and precision, Mean Biased Error (MBE) and standard deviation (SD) can also be used </w:t>
      </w:r>
      <w:r>
        <w:fldChar w:fldCharType="begin" w:fldLock="1"/>
      </w:r>
      <w:r w:rsidR="0009181A">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systems","type":"article-journal"},"uris":["http://www.mendeley.com/documents/?uuid=a93c32ae-59b8-4caf-b72a-c2f8dde4a5af"]}],"mendeley":{"formattedCitation":"[168], [169]","plainTextFormattedCitation":"[168], [169]","previouslyFormattedCitation":"[169], [170]"},"properties":{"noteIndex":0},"schema":"https://github.com/citation-style-language/schema/raw/master/csl-citation.json"}</w:instrText>
      </w:r>
      <w:r>
        <w:fldChar w:fldCharType="separate"/>
      </w:r>
      <w:r w:rsidR="0009181A" w:rsidRPr="0009181A">
        <w:rPr>
          <w:noProof/>
        </w:rPr>
        <w:t>[168], [169]</w:t>
      </w:r>
      <w:r>
        <w:fldChar w:fldCharType="end"/>
      </w:r>
      <w:r>
        <w:t>. MBE</w:t>
      </w:r>
      <w:r w:rsidRPr="00617EA7">
        <w:t xml:space="preserve"> denotes the mean error of all forecasts </w:t>
      </w:r>
      <w:r>
        <w:t>across</w:t>
      </w:r>
      <w:r w:rsidRPr="00617EA7">
        <w:t xml:space="preserve"> the entire forecast horizon</w:t>
      </w:r>
      <w:r>
        <w:t xml:space="preserve">; it </w:t>
      </w:r>
      <w:r w:rsidRPr="004C4599">
        <w:t>quantifies the model</w:t>
      </w:r>
      <w:r>
        <w:t>’</w:t>
      </w:r>
      <w:r w:rsidRPr="004C4599">
        <w:t>s overall bias and determines if the model produces over-or under-estimation</w:t>
      </w:r>
      <w:r>
        <w:t xml:space="preserve"> (MBE &gt; 0 or MBE &lt; 0)</w:t>
      </w:r>
      <w:r w:rsidRPr="004C4599">
        <w:t>.</w:t>
      </w:r>
      <w:r>
        <w:t xml:space="preserve"> Since</w:t>
      </w:r>
      <w:r w:rsidRPr="001365AD">
        <w:t xml:space="preserve"> a positive error on one pair can compensate for a negative error on another, a forecast model can attain a very low bias while remaining imprecise.</w:t>
      </w:r>
      <w:r>
        <w:t xml:space="preserve"> However,</w:t>
      </w:r>
      <w:r w:rsidRPr="001365AD">
        <w:t xml:space="preserve"> evaluating our forecast precision solely </w:t>
      </w:r>
      <w:r>
        <w:t>based on</w:t>
      </w:r>
      <w:r w:rsidRPr="001365AD">
        <w:t xml:space="preserve"> the MBE value will be insufficient</w:t>
      </w:r>
      <w:r>
        <w:t>; but</w:t>
      </w:r>
      <w:r w:rsidRPr="001365AD">
        <w:t xml:space="preserve"> a </w:t>
      </w:r>
      <w:r>
        <w:t>significantly biased forecast</w:t>
      </w:r>
      <w:r w:rsidRPr="001365AD">
        <w:t xml:space="preserve"> already indicates that something is amiss with the model.</w:t>
      </w:r>
      <w:r>
        <w:t xml:space="preserve"> </w:t>
      </w:r>
    </w:p>
    <w:p w14:paraId="297B25AA" w14:textId="3D36D365" w:rsidR="00F06187" w:rsidRDefault="00F06187" w:rsidP="00F06187">
      <w:pPr>
        <w:ind w:firstLine="288"/>
      </w:pPr>
      <w:r w:rsidRPr="00617EA7">
        <w:t xml:space="preserve">Finally, standard deviation indicates the spread of errors by quantifying how far apart individual errors are from the mean error. </w:t>
      </w:r>
      <w:r w:rsidRPr="008B37F2">
        <w:t>The standard deviation is calculated using the total number of values in the time series; it is one of the most accurate measure</w:t>
      </w:r>
      <w:r>
        <w:t>s</w:t>
      </w:r>
      <w:r w:rsidRPr="008B37F2">
        <w:t xml:space="preserve"> of dispersion. The standard deviation is less impacted than other measurements by irregularities in the </w:t>
      </w:r>
      <w:r>
        <w:t>time series</w:t>
      </w:r>
      <w:r w:rsidR="00DB1BAC" w:rsidRPr="008B37F2">
        <w:t xml:space="preserve">. </w:t>
      </w:r>
      <w:r w:rsidRPr="008B37F2">
        <w:t xml:space="preserve">In comparison to other measures of dispersion, the standard deviation is more difficult to compute and interpret. The standard deviation is </w:t>
      </w:r>
      <w:r w:rsidRPr="008B37F2">
        <w:lastRenderedPageBreak/>
        <w:t>also strongly influenced by extreme values in the time series.</w:t>
      </w:r>
      <w:r>
        <w:t xml:space="preserve"> However, w</w:t>
      </w:r>
      <w:r w:rsidRPr="00984E35">
        <w:t xml:space="preserve">hile these </w:t>
      </w:r>
      <w:r>
        <w:t>metrics</w:t>
      </w:r>
      <w:r w:rsidRPr="00984E35">
        <w:t xml:space="preserve"> ha</w:t>
      </w:r>
      <w:r>
        <w:t>ve their</w:t>
      </w:r>
      <w:r w:rsidRPr="00984E35">
        <w:t xml:space="preserve"> limits, they are simple instruments for assessing forecast accuracy.</w:t>
      </w:r>
      <w:r>
        <w:t xml:space="preserve"> </w:t>
      </w:r>
    </w:p>
    <w:p w14:paraId="2BAA8861" w14:textId="77777777" w:rsidR="00263132" w:rsidRDefault="00F06187" w:rsidP="008D7EF5">
      <w:r>
        <w:tab/>
      </w:r>
      <w:r w:rsidR="008D7EF5" w:rsidRPr="008D7EF5">
        <w:t xml:space="preserve">We focused on the MAPE and </w:t>
      </w:r>
      <w:r w:rsidR="008D7EF5">
        <w:t>RMSE</w:t>
      </w:r>
      <w:r w:rsidR="008D7EF5" w:rsidRPr="008D7EF5">
        <w:t xml:space="preserve"> in this study because they are the most frequently used load forecasting metrics. Due to the absence of values close to zero in our datasets, the MAPE's limitations do not apply, and the RMSE enables us to detect large forecast errors. </w:t>
      </w:r>
      <w:r w:rsidR="00CD75C7" w:rsidRPr="00CD75C7">
        <w:t>Additionally, we examined daily peak accuracy using the MAPE, MAE, and MBE metrics.</w:t>
      </w:r>
      <w:r w:rsidR="00CD75C7">
        <w:t xml:space="preserve"> </w:t>
      </w:r>
      <w:r w:rsidR="008D7EF5" w:rsidRPr="008D7EF5">
        <w:t>The document's appendix contains information on the overall performance of all metrics, including those mentioned previously.</w:t>
      </w:r>
    </w:p>
    <w:p w14:paraId="386AF334" w14:textId="19B40EDA" w:rsidR="00CD63D3" w:rsidRDefault="00CD63D3" w:rsidP="008D7EF5">
      <w:pPr>
        <w:rPr>
          <w:rFonts w:cs="Arial"/>
          <w:b/>
          <w:bCs/>
          <w:kern w:val="32"/>
          <w:sz w:val="28"/>
          <w:szCs w:val="32"/>
        </w:rPr>
      </w:pPr>
      <w:r>
        <w:br w:type="page"/>
      </w:r>
    </w:p>
    <w:p w14:paraId="4ADBC7F0" w14:textId="14E6E830" w:rsidR="00EB444C" w:rsidRPr="00CD3CAD" w:rsidRDefault="00B06A7F" w:rsidP="00EB444C">
      <w:pPr>
        <w:pStyle w:val="Heading1"/>
      </w:pPr>
      <w:bookmarkStart w:id="60" w:name="_Toc87448234"/>
      <w:r>
        <w:lastRenderedPageBreak/>
        <w:t>3</w:t>
      </w:r>
      <w:r w:rsidR="00EB444C">
        <w:t xml:space="preserve"> </w:t>
      </w:r>
      <w:r w:rsidR="00AD096F">
        <w:t>Investigation</w:t>
      </w:r>
      <w:bookmarkEnd w:id="60"/>
    </w:p>
    <w:p w14:paraId="1BFF3547" w14:textId="3371E757" w:rsidR="00C33E87" w:rsidRDefault="00CF695C" w:rsidP="008502DC">
      <w:pPr>
        <w:ind w:firstLine="288"/>
      </w:pPr>
      <w:r>
        <w:t>The purpose of this work was</w:t>
      </w:r>
      <w:r w:rsidR="00EB444C">
        <w:t xml:space="preserve"> to determine whether deep learning approaches </w:t>
      </w:r>
      <w:r>
        <w:t xml:space="preserve">could </w:t>
      </w:r>
      <w:r w:rsidR="00EB444C">
        <w:t xml:space="preserve">improve forecasting accuracy for </w:t>
      </w:r>
      <w:r>
        <w:t xml:space="preserve">specific </w:t>
      </w:r>
      <w:r w:rsidR="00C33E87">
        <w:t>utilities</w:t>
      </w:r>
      <w:r w:rsidR="00EB444C">
        <w:t xml:space="preserve"> by comparing the accuracy of deep learning forecasters to some of the current forecasters used by utilities.</w:t>
      </w:r>
      <w:r w:rsidR="00C33E87">
        <w:t xml:space="preserve"> </w:t>
      </w:r>
      <w:r w:rsidR="006C6E4D" w:rsidRPr="006C6E4D">
        <w:t>Th</w:t>
      </w:r>
      <w:r>
        <w:t xml:space="preserve">e </w:t>
      </w:r>
      <w:r w:rsidR="00726DD3">
        <w:t xml:space="preserve">work </w:t>
      </w:r>
      <w:r w:rsidR="00726DD3" w:rsidRPr="006C6E4D">
        <w:t>concentrated</w:t>
      </w:r>
      <w:r w:rsidR="006C6E4D" w:rsidRPr="006C6E4D">
        <w:t xml:space="preserve"> on STLF horizons because they are a critical tool in the day-to-day operations and planning of a utility system.</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4 benchmark forecasters</w:t>
      </w:r>
      <w:r w:rsidR="006C6E4D" w:rsidRPr="006C6E4D">
        <w:t>: a Seasonal Naive forecaster, a Multiple Linear Regression (MLR) forecaster, an Auto-Regressive Integrated Moving Average (ARIMA) forecaster, and a shallow Artificial Neural Network forecaster (ANN).</w:t>
      </w:r>
      <w:r w:rsidR="008502DC">
        <w:t xml:space="preserve"> </w:t>
      </w:r>
      <w:r w:rsidR="00BC1FF0" w:rsidRPr="00BC1FF0">
        <w:t>The forecasting accuracy of the regular load and daily peaks was compared. The following chapter delves deeper into the hourly, daily, monthly, and seasonal load forecasts. Daily peak forecasts were compared based on the magnitude and time of peak occurrence.</w:t>
      </w:r>
    </w:p>
    <w:p w14:paraId="426C8625" w14:textId="346B63C6" w:rsidR="006C6E4D" w:rsidRDefault="006C6E4D" w:rsidP="006C6E4D">
      <w:pPr>
        <w:pStyle w:val="Heading2"/>
      </w:pPr>
      <w:bookmarkStart w:id="61" w:name="_Toc87448235"/>
      <w:r>
        <w:t xml:space="preserve">3.1 </w:t>
      </w:r>
      <w:r w:rsidR="00455BEB">
        <w:t>Methods</w:t>
      </w:r>
      <w:bookmarkEnd w:id="61"/>
    </w:p>
    <w:p w14:paraId="13FFF627" w14:textId="7EE4E0EF" w:rsidR="00455BEB" w:rsidRPr="00455BEB" w:rsidRDefault="00455BEB" w:rsidP="004C7482">
      <w:pPr>
        <w:pStyle w:val="Heading3"/>
      </w:pPr>
      <w:bookmarkStart w:id="62" w:name="_Toc87448236"/>
      <w:r>
        <w:t xml:space="preserve">3.1.1 </w:t>
      </w:r>
      <w:r w:rsidRPr="0066112A">
        <w:t>Preparation of the Datasets</w:t>
      </w:r>
      <w:bookmarkEnd w:id="62"/>
    </w:p>
    <w:p w14:paraId="31E57717" w14:textId="0702D189" w:rsidR="00177B9E" w:rsidRDefault="00EB444C" w:rsidP="00177B9E">
      <w:pPr>
        <w:ind w:firstLine="288"/>
      </w:pPr>
      <w:r>
        <w:t xml:space="preserve"> </w:t>
      </w:r>
      <w:r w:rsidR="003D707E" w:rsidRPr="003D707E">
        <w:t>This study was conducted using three distinct datasets.</w:t>
      </w:r>
      <w:r w:rsidR="003D707E">
        <w:t xml:space="preserve"> </w:t>
      </w:r>
      <w:r>
        <w:t>Two sets c</w:t>
      </w:r>
      <w:r w:rsidR="00A5406A">
        <w:t>ame</w:t>
      </w:r>
      <w:r>
        <w:t xml:space="preserve"> from an Independent Electrical System Operator in Ontario and have been included because the data is publicly available, which helps with the reproducibility of this work.</w:t>
      </w:r>
      <w:r w:rsidR="00512E6B">
        <w:t xml:space="preserve"> </w:t>
      </w:r>
      <w:r>
        <w:t xml:space="preserve">One set is from Ottawa </w:t>
      </w:r>
      <w:r>
        <w:fldChar w:fldCharType="begin" w:fldLock="1"/>
      </w:r>
      <w:r w:rsidR="0009181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[170]","plainTextFormattedCitation":"[170]","previouslyFormattedCitation":"[171]"},"properties":{"noteIndex":0},"schema":"https://github.com/citation-style-language/schema/raw/master/csl-citation.json"}</w:instrText>
      </w:r>
      <w:r>
        <w:fldChar w:fldCharType="separate"/>
      </w:r>
      <w:r w:rsidR="0009181A" w:rsidRPr="0009181A">
        <w:rPr>
          <w:noProof/>
        </w:rPr>
        <w:t>[170]</w:t>
      </w:r>
      <w:r>
        <w:fldChar w:fldCharType="end"/>
      </w:r>
      <w:r>
        <w:t xml:space="preserve">, and the other is from Toronto </w:t>
      </w:r>
      <w:r>
        <w:fldChar w:fldCharType="begin" w:fldLock="1"/>
      </w:r>
      <w:r w:rsidR="0009181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[170]","plainTextFormattedCitation":"[170]","previouslyFormattedCitation":"[171]"},"properties":{"noteIndex":0},"schema":"https://github.com/citation-style-language/schema/raw/master/csl-citation.json"}</w:instrText>
      </w:r>
      <w:r>
        <w:fldChar w:fldCharType="separate"/>
      </w:r>
      <w:r w:rsidR="0009181A" w:rsidRPr="0009181A">
        <w:rPr>
          <w:noProof/>
        </w:rPr>
        <w:t>[170]</w:t>
      </w:r>
      <w:r>
        <w:fldChar w:fldCharType="end"/>
      </w:r>
      <w:r>
        <w:t>, and they both consist of city-wide load aggregation measurements taken hourly, spanning ten years from 2010-2019</w:t>
      </w:r>
      <w:r w:rsidR="00177B9E">
        <w:t xml:space="preserve">. </w:t>
      </w:r>
    </w:p>
    <w:p w14:paraId="57FC9DF3" w14:textId="742F69E7" w:rsidR="00085109" w:rsidRDefault="00177B9E" w:rsidP="0013197E">
      <w:pPr>
        <w:ind w:firstLine="288"/>
      </w:pPr>
      <w:r>
        <w:t xml:space="preserve">The third set comes from Saint john Energy, a municipally-owned utility reseller. This data is included because the work proposed here supports efforts in a larger Smart Grid Technologies project underway at UNB, which partners with that utility reseller. </w:t>
      </w:r>
      <w:r w:rsidRPr="00BC46C7">
        <w:t xml:space="preserve">Saint John </w:t>
      </w:r>
      <w:r w:rsidRPr="00BC46C7">
        <w:lastRenderedPageBreak/>
        <w:t>Energy's data set is smaller than the others, spanning approximately 3.75 years from 2018 to October 20, 2021, but otherwise corresponds to hourly measurements of Saint John's load aggregates.</w:t>
      </w:r>
      <w:r>
        <w:t xml:space="preserve"> </w:t>
      </w:r>
      <w:r w:rsidRPr="0061391E">
        <w:t>All load demand variables are expressed in megawatts</w:t>
      </w:r>
      <w:r>
        <w:t xml:space="preserve"> (MW)</w:t>
      </w:r>
      <w:r w:rsidRPr="0061391E">
        <w:t xml:space="preserve"> for all datasets.</w:t>
      </w:r>
      <w:r w:rsidR="0013197E">
        <w:t xml:space="preserve"> </w:t>
      </w:r>
      <w:r w:rsidR="0013197E" w:rsidRPr="00F07159">
        <w:t xml:space="preserve">Temperature data from Environment Canada </w:t>
      </w:r>
      <w:r w:rsidR="0013197E">
        <w:fldChar w:fldCharType="begin" w:fldLock="1"/>
      </w:r>
      <w:r w:rsidR="0009181A">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[171]","plainTextFormattedCitation":"[171]","previouslyFormattedCitation":"[172]"},"properties":{"noteIndex":0},"schema":"https://github.com/citation-style-language/schema/raw/master/csl-citation.json"}</w:instrText>
      </w:r>
      <w:r w:rsidR="0013197E">
        <w:fldChar w:fldCharType="separate"/>
      </w:r>
      <w:r w:rsidR="0009181A" w:rsidRPr="0009181A">
        <w:rPr>
          <w:noProof/>
        </w:rPr>
        <w:t>[171]</w:t>
      </w:r>
      <w:r w:rsidR="0013197E">
        <w:fldChar w:fldCharType="end"/>
      </w:r>
      <w:r w:rsidR="0013197E" w:rsidRPr="00701964">
        <w:t xml:space="preserve"> </w:t>
      </w:r>
      <w:r w:rsidR="0013197E" w:rsidRPr="00F07159">
        <w:t>were also incorporated into this work to supplement the time series data. This variable contains the hourly average temperature for each city included in the datasets, expressed in degrees celsius.</w:t>
      </w:r>
    </w:p>
    <w:p w14:paraId="4FA95547" w14:textId="0EF75F99" w:rsidR="00F3008E" w:rsidRDefault="00F3008E" w:rsidP="00F3008E">
      <w:pPr>
        <w:ind w:firstLine="288"/>
        <w:jc w:val="center"/>
      </w:pPr>
      <w:r w:rsidRPr="00F3008E">
        <w:rPr>
          <w:noProof/>
        </w:rPr>
        <w:drawing>
          <wp:inline distT="0" distB="0" distL="0" distR="0" wp14:anchorId="250D83FF" wp14:editId="6F0F53D3">
            <wp:extent cx="5419725" cy="542924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8">
                      <a:extLst>
                        <a:ext uri="{28A0092B-C50C-407E-A947-70E740481C1C}">
                          <a14:useLocalDpi xmlns:a14="http://schemas.microsoft.com/office/drawing/2010/main" val="0"/>
                        </a:ext>
                      </a:extLst>
                    </a:blip>
                    <a:srcRect t="1669" r="3125" b="1125"/>
                    <a:stretch/>
                  </pic:blipFill>
                  <pic:spPr bwMode="auto">
                    <a:xfrm>
                      <a:off x="0" y="0"/>
                      <a:ext cx="5423339" cy="5432869"/>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0F263C61" w:rsidR="00582E6B" w:rsidRDefault="00582E6B" w:rsidP="00582E6B">
      <w:pPr>
        <w:pStyle w:val="Caption"/>
        <w:jc w:val="center"/>
      </w:pPr>
      <w:bookmarkStart w:id="63" w:name="_Toc87448305"/>
      <w:r>
        <w:t xml:space="preserve">Figure </w:t>
      </w:r>
      <w:fldSimple w:instr=" SEQ Figure \* ARABIC ">
        <w:r w:rsidR="00335059">
          <w:rPr>
            <w:noProof/>
          </w:rPr>
          <w:t>9</w:t>
        </w:r>
      </w:fldSimple>
      <w:r>
        <w:t xml:space="preserve"> </w:t>
      </w:r>
      <w:r w:rsidR="00DE66A1">
        <w:t>–</w:t>
      </w:r>
      <w:r>
        <w:t xml:space="preserve"> </w:t>
      </w:r>
      <w:r w:rsidR="00761587" w:rsidRPr="00761587">
        <w:t>Load Demand Across All Datasets for 2019</w:t>
      </w:r>
      <w:bookmarkEnd w:id="63"/>
    </w:p>
    <w:p w14:paraId="0F08DF6B" w14:textId="147F00A5" w:rsidR="00BF3A29" w:rsidRDefault="006C51DA" w:rsidP="00BE46B7">
      <w:pPr>
        <w:ind w:firstLine="288"/>
      </w:pPr>
      <w:r w:rsidRPr="006C51DA">
        <w:lastRenderedPageBreak/>
        <w:t xml:space="preserve">For both the load and temperature variables, a Hampel filter was used to locate and replace outliers in the datasets. The filter is a sliding window of variable length that glides across the time series. If a point in the window deviates from the median by more than three standard deviations, the Hampel filter flags it as an outlier and replaces it with the window median </w:t>
      </w:r>
      <w:r>
        <w:fldChar w:fldCharType="begin" w:fldLock="1"/>
      </w:r>
      <w:r w:rsidR="0009181A">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[172]","plainTextFormattedCitation":"[172]","previouslyFormattedCitation":"[173]"},"properties":{"noteIndex":0},"schema":"https://github.com/citation-style-language/schema/raw/master/csl-citation.json"}</w:instrText>
      </w:r>
      <w:r>
        <w:fldChar w:fldCharType="separate"/>
      </w:r>
      <w:r w:rsidR="0009181A" w:rsidRPr="0009181A">
        <w:rPr>
          <w:noProof/>
        </w:rPr>
        <w:t>[172]</w:t>
      </w:r>
      <w:r>
        <w:fldChar w:fldCharType="end"/>
      </w:r>
      <w:r w:rsidRPr="006C51DA">
        <w:t>. A seven-sample window centered on the sample under test was used.</w:t>
      </w:r>
      <w:r w:rsidR="00BF3BD5">
        <w:t xml:space="preserve"> </w:t>
      </w:r>
    </w:p>
    <w:p w14:paraId="7579FC2D" w14:textId="06874904" w:rsidR="006C51DA" w:rsidRDefault="00BF3BD5" w:rsidP="00BE46B7">
      <w:pPr>
        <w:ind w:firstLine="288"/>
      </w:pPr>
      <w:r w:rsidRPr="00BF3BD5">
        <w:t>All data (both load and temperature data) were normalized using the Min-Max method, which scales values between zero and one using the formula below:</w:t>
      </w:r>
    </w:p>
    <w:p w14:paraId="112EF45F" w14:textId="4F76B069" w:rsidR="00C57A60" w:rsidRDefault="00C57A60" w:rsidP="00C57A60">
      <w:pPr>
        <w:ind w:firstLine="288"/>
        <w:jc w:val="center"/>
      </w:pPr>
      <w:r w:rsidRPr="008F5CFD">
        <w:rPr>
          <w:position w:val="-24"/>
        </w:rPr>
        <w:object w:dxaOrig="2260" w:dyaOrig="620" w14:anchorId="78230A64">
          <v:shape id="_x0000_i1043" type="#_x0000_t75" style="width:153.75pt;height:42pt" o:ole="">
            <v:imagedata r:id="rId59" o:title=""/>
          </v:shape>
          <o:OLEObject Type="Embed" ProgID="Equation.DSMT4" ShapeID="_x0000_i1043" DrawAspect="Content" ObjectID="_1698228708" r:id="rId60"/>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35059">
          <w:rPr>
            <w:noProof/>
          </w:rPr>
          <w:instrText>4</w:instrText>
        </w:r>
      </w:fldSimple>
      <w:r>
        <w:instrText>)</w:instrText>
      </w:r>
      <w:r>
        <w:fldChar w:fldCharType="end"/>
      </w:r>
    </w:p>
    <w:p w14:paraId="1D3A2563" w14:textId="53395905" w:rsidR="009E3A02" w:rsidRDefault="00C57A60" w:rsidP="00C57A60">
      <w:r w:rsidRPr="00AD5D77">
        <w:t xml:space="preserve">where </w:t>
      </w:r>
      <w:r w:rsidRPr="00AD5D77">
        <w:rPr>
          <w:position w:val="-6"/>
        </w:rPr>
        <w:object w:dxaOrig="700" w:dyaOrig="220" w14:anchorId="17D3D118">
          <v:shape id="_x0000_i1044" type="#_x0000_t75" style="width:35.25pt;height:11.25pt" o:ole="">
            <v:imagedata r:id="rId61" o:title=""/>
          </v:shape>
          <o:OLEObject Type="Embed" ProgID="Equation.DSMT4" ShapeID="_x0000_i1044" DrawAspect="Content" ObjectID="_1698228709" r:id="rId62"/>
        </w:object>
      </w:r>
      <w:r>
        <w:t xml:space="preserve"> </w:t>
      </w:r>
      <w:r w:rsidRPr="00AD5D77">
        <w:t xml:space="preserve">denotes the normalized value, </w:t>
      </w:r>
      <w:r w:rsidRPr="00AD5D77">
        <w:rPr>
          <w:position w:val="-6"/>
        </w:rPr>
        <w:object w:dxaOrig="480" w:dyaOrig="240" w14:anchorId="34094600">
          <v:shape id="_x0000_i1045" type="#_x0000_t75" style="width:24pt;height:12pt" o:ole="">
            <v:imagedata r:id="rId63" o:title=""/>
          </v:shape>
          <o:OLEObject Type="Embed" ProgID="Equation.DSMT4" ShapeID="_x0000_i1045" DrawAspect="Content" ObjectID="_1698228710" r:id="rId64"/>
        </w:object>
      </w:r>
      <w:r>
        <w:t xml:space="preserve"> </w:t>
      </w:r>
      <w:r w:rsidRPr="00AD5D77">
        <w:t xml:space="preserve">denotes the actual value, </w:t>
      </w:r>
      <w:r w:rsidRPr="00AD5D77">
        <w:rPr>
          <w:position w:val="-6"/>
        </w:rPr>
        <w:object w:dxaOrig="600" w:dyaOrig="279" w14:anchorId="62CF32BF">
          <v:shape id="_x0000_i1046" type="#_x0000_t75" style="width:30pt;height:14.25pt" o:ole="">
            <v:imagedata r:id="rId65" o:title=""/>
          </v:shape>
          <o:OLEObject Type="Embed" ProgID="Equation.DSMT4" ShapeID="_x0000_i1046" DrawAspect="Content" ObjectID="_1698228711" r:id="rId66"/>
        </w:object>
      </w:r>
      <w:r>
        <w:t xml:space="preserve"> </w:t>
      </w:r>
      <w:r w:rsidRPr="00AD5D77">
        <w:t xml:space="preserve">denotes the variable's minimum value in the timeseries, and </w:t>
      </w:r>
      <w:r>
        <w:t xml:space="preserve"> </w:t>
      </w:r>
      <w:r w:rsidRPr="00AD5D77">
        <w:rPr>
          <w:position w:val="-6"/>
        </w:rPr>
        <w:object w:dxaOrig="639" w:dyaOrig="220" w14:anchorId="41DAA92F">
          <v:shape id="_x0000_i1047" type="#_x0000_t75" style="width:32.25pt;height:11.25pt" o:ole="">
            <v:imagedata r:id="rId67" o:title=""/>
          </v:shape>
          <o:OLEObject Type="Embed" ProgID="Equation.DSMT4" ShapeID="_x0000_i1047" DrawAspect="Content" ObjectID="_1698228712" r:id="rId68"/>
        </w:object>
      </w:r>
      <w:r w:rsidRPr="00AD5D77">
        <w:t>denotes the variable's maximum value in the timeseries.</w:t>
      </w:r>
      <w:r>
        <w:t xml:space="preserve"> </w:t>
      </w:r>
      <w:r w:rsidR="003B723E" w:rsidRPr="003B723E">
        <w:t>Before any performance metrics were calculated, the minimum and maximum values were stored and used to de-normalize the final forecasts. Numerous researchers have used this technique of normalization in the field of load forecasting</w:t>
      </w:r>
      <w:r w:rsidR="003B723E">
        <w:t xml:space="preserve"> </w:t>
      </w:r>
      <w:r w:rsidR="00BA6DFB">
        <w:fldChar w:fldCharType="begin" w:fldLock="1"/>
      </w:r>
      <w:r w:rsidR="0009181A">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[173]–[177]","plainTextFormattedCitation":"[25], [173]–[177]","previouslyFormattedCitation":"[25], [174]–[178]"},"properties":{"noteIndex":0},"schema":"https://github.com/citation-style-language/schema/raw/master/csl-citation.json"}</w:instrText>
      </w:r>
      <w:r w:rsidR="00BA6DFB">
        <w:fldChar w:fldCharType="separate"/>
      </w:r>
      <w:r w:rsidR="0009181A" w:rsidRPr="0009181A">
        <w:rPr>
          <w:noProof/>
        </w:rPr>
        <w:t>[25], [173]–[177]</w:t>
      </w:r>
      <w:r w:rsidR="00BA6DFB">
        <w:fldChar w:fldCharType="end"/>
      </w:r>
      <w:r w:rsidR="009E3A02">
        <w:t>.</w:t>
      </w:r>
    </w:p>
    <w:p w14:paraId="29CC911E" w14:textId="3E9105E0" w:rsidR="00184782" w:rsidRDefault="00184782" w:rsidP="004233B0">
      <w:pPr>
        <w:ind w:firstLine="288"/>
      </w:pPr>
      <w:r w:rsidRPr="00184782">
        <w:t>The datasets were divided into two categories: training and test. For both the Toronto and Ottawa datasets, the training period is 2010-2018, and the testing period is 2019. The Saint John dataset was trained from 2018 to October 20th, 2020, and tested from October 21st, 2020, to October 20th, 2021.</w:t>
      </w:r>
    </w:p>
    <w:p w14:paraId="0C429212" w14:textId="7BFC1D99" w:rsidR="00054D25" w:rsidRDefault="00BC3B4F" w:rsidP="001077B2">
      <w:pPr>
        <w:pStyle w:val="Heading2"/>
      </w:pPr>
      <w:bookmarkStart w:id="64" w:name="_Toc87448237"/>
      <w:r>
        <w:lastRenderedPageBreak/>
        <w:t>3.</w:t>
      </w:r>
      <w:r w:rsidR="008F44DD">
        <w:t>2</w:t>
      </w:r>
      <w:r>
        <w:t xml:space="preserve"> </w:t>
      </w:r>
      <w:r w:rsidR="002A6B03" w:rsidRPr="002A6B03">
        <w:t xml:space="preserve">Implementation Specifications for </w:t>
      </w:r>
      <w:r w:rsidR="001A2C58">
        <w:t>Benchmark Forecasters</w:t>
      </w:r>
      <w:bookmarkEnd w:id="64"/>
    </w:p>
    <w:p w14:paraId="1208839A" w14:textId="66E9186C" w:rsidR="00EA2DBF" w:rsidRPr="00EA2DBF" w:rsidRDefault="00661EA3" w:rsidP="00661EA3">
      <w:pPr>
        <w:ind w:firstLine="288"/>
      </w:pPr>
      <w:r w:rsidRPr="00661EA3">
        <w:t>All algorithms were used to forecast the upcoming day. This simply means that forecasts were generated one day at a time, using actual historical values with the addition of yesterday's demand to forecast today's demand. This procedure was repeated daily for the duration of our test datasets.</w:t>
      </w:r>
    </w:p>
    <w:p w14:paraId="2C704394" w14:textId="1ABC76B3" w:rsidR="00096339" w:rsidRPr="00096339" w:rsidRDefault="00096339" w:rsidP="001A3FAF">
      <w:pPr>
        <w:pStyle w:val="Heading3"/>
      </w:pPr>
      <w:bookmarkStart w:id="65" w:name="_Toc87448238"/>
      <w:r>
        <w:t>3.</w:t>
      </w:r>
      <w:r w:rsidR="001077B2">
        <w:t>2</w:t>
      </w:r>
      <w:r>
        <w:t>.1 The Seasonal Naïve Forecaster (SNF)</w:t>
      </w:r>
      <w:bookmarkEnd w:id="65"/>
    </w:p>
    <w:p w14:paraId="014EE8A2" w14:textId="2743CD4E" w:rsidR="00096339" w:rsidRDefault="00314909" w:rsidP="0033580D">
      <w:pPr>
        <w:ind w:firstLine="288"/>
      </w:pPr>
      <w:r w:rsidRPr="00314909">
        <w:t xml:space="preserve"> </w:t>
      </w:r>
      <w:r w:rsidR="003B2A84" w:rsidRPr="003B2A84">
        <w:t xml:space="preserve">The seasonal naive method was straightforward to implement; </w:t>
      </w:r>
      <w:r w:rsidR="00D94F50">
        <w:t>a</w:t>
      </w:r>
      <w:r w:rsidR="003B2A84" w:rsidRPr="003B2A84">
        <w:t xml:space="preserve"> lag </w:t>
      </w:r>
      <w:r w:rsidR="008D49B1">
        <w:t xml:space="preserve">actual load </w:t>
      </w:r>
      <w:r w:rsidR="00D94F50">
        <w:t xml:space="preserve">value of </w:t>
      </w:r>
      <w:r w:rsidR="00033DA4">
        <w:t xml:space="preserve">168 </w:t>
      </w:r>
      <w:r w:rsidR="00D94F50">
        <w:t>hours (1 week) was used as the</w:t>
      </w:r>
      <w:r w:rsidR="00033DA4">
        <w:t xml:space="preserve"> </w:t>
      </w:r>
      <w:r w:rsidR="00D94F50">
        <w:t>forecast</w:t>
      </w:r>
      <w:r w:rsidR="002C2129">
        <w:t>ed</w:t>
      </w:r>
      <w:r w:rsidR="00D94F50">
        <w:t xml:space="preserve"> value</w:t>
      </w:r>
      <w:r w:rsidR="003B2A84" w:rsidRPr="003B2A84">
        <w:t xml:space="preserve">. </w:t>
      </w:r>
      <w:r w:rsidR="00EA2DBF">
        <w:t xml:space="preserve">This process was repeated for every hour in our test set. </w:t>
      </w:r>
    </w:p>
    <w:p w14:paraId="546C26C6" w14:textId="03E91E59" w:rsidR="00523B38" w:rsidRDefault="00523B38" w:rsidP="001A3FAF">
      <w:pPr>
        <w:pStyle w:val="Heading3"/>
      </w:pPr>
      <w:bookmarkStart w:id="66" w:name="_Toc87448239"/>
      <w:r>
        <w:t>3.</w:t>
      </w:r>
      <w:r w:rsidR="006305CB">
        <w:t>2</w:t>
      </w:r>
      <w:r>
        <w:t>.2 The Multiple Linear Regression Forecaster (MLR)</w:t>
      </w:r>
      <w:bookmarkEnd w:id="66"/>
    </w:p>
    <w:p w14:paraId="104C2B43" w14:textId="7571D810" w:rsidR="00EF0555" w:rsidRDefault="004E7647" w:rsidP="004E7647">
      <w:pPr>
        <w:ind w:firstLine="288"/>
      </w:pPr>
      <w:r w:rsidRPr="004E7647">
        <w:t>Ten independent variables (inputs) and a single target variable (actual demand at a specific hour) were used to implement the MLR forecaster. The table below lists the independent variables that were used in the MLR forecaster. The variables for temperature and load demand refer to normalized values in degrees celsius and megawatts, respectively.</w:t>
      </w:r>
    </w:p>
    <w:p w14:paraId="74CAD8FE" w14:textId="68770790" w:rsidR="00D0365A" w:rsidRDefault="005C38F6" w:rsidP="005C38F6">
      <w:pPr>
        <w:ind w:firstLine="288"/>
        <w:jc w:val="center"/>
      </w:pPr>
      <w:r w:rsidRPr="005C38F6">
        <w:rPr>
          <w:noProof/>
        </w:rPr>
        <w:drawing>
          <wp:inline distT="0" distB="0" distL="0" distR="0" wp14:anchorId="7679DDD6" wp14:editId="2A5E360F">
            <wp:extent cx="5107294" cy="2257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17762" cy="2262052"/>
                    </a:xfrm>
                    <a:prstGeom prst="rect">
                      <a:avLst/>
                    </a:prstGeom>
                    <a:noFill/>
                    <a:ln>
                      <a:noFill/>
                    </a:ln>
                  </pic:spPr>
                </pic:pic>
              </a:graphicData>
            </a:graphic>
          </wp:inline>
        </w:drawing>
      </w:r>
    </w:p>
    <w:p w14:paraId="686FADC1" w14:textId="25441F9B" w:rsidR="00523B38" w:rsidRDefault="00D0365A" w:rsidP="00D0365A">
      <w:pPr>
        <w:pStyle w:val="Caption"/>
        <w:jc w:val="center"/>
      </w:pPr>
      <w:bookmarkStart w:id="67" w:name="_Toc87448282"/>
      <w:r>
        <w:t xml:space="preserve">Table </w:t>
      </w:r>
      <w:fldSimple w:instr=" SEQ Table \* ARABIC ">
        <w:r w:rsidR="00335059">
          <w:rPr>
            <w:noProof/>
          </w:rPr>
          <w:t>2</w:t>
        </w:r>
      </w:fldSimple>
      <w:r>
        <w:t xml:space="preserve"> – </w:t>
      </w:r>
      <w:r w:rsidRPr="00D0365A">
        <w:t>The MLR Forecaster's Independent Variables</w:t>
      </w:r>
      <w:bookmarkEnd w:id="67"/>
    </w:p>
    <w:p w14:paraId="531756C0" w14:textId="7972ECB4" w:rsidR="00096339" w:rsidRDefault="00F407B3" w:rsidP="001A3FAF">
      <w:pPr>
        <w:pStyle w:val="Heading3"/>
      </w:pPr>
      <w:bookmarkStart w:id="68" w:name="_Toc87448240"/>
      <w:r>
        <w:lastRenderedPageBreak/>
        <w:t>3.</w:t>
      </w:r>
      <w:r w:rsidR="00EE7D05">
        <w:t>2</w:t>
      </w:r>
      <w:r>
        <w:t>.</w:t>
      </w:r>
      <w:r w:rsidR="00EE7D05">
        <w:t>3</w:t>
      </w:r>
      <w:r>
        <w:t xml:space="preserve"> </w:t>
      </w:r>
      <w:r w:rsidR="00775968">
        <w:t>The Auto-Regressive Integrated Moving Average Forecaster (ARIMA)</w:t>
      </w:r>
      <w:bookmarkEnd w:id="68"/>
    </w:p>
    <w:p w14:paraId="37FB4D37" w14:textId="07AC4FAD" w:rsidR="00AF02BC" w:rsidRPr="00AF02BC" w:rsidRDefault="007F386D" w:rsidP="00AF02BC">
      <w:pPr>
        <w:ind w:firstLine="288"/>
      </w:pPr>
      <w:r w:rsidRPr="007F386D">
        <w:t>The table below contains the hyperparameters that were used across all datasets. We were able to determine p and q after much trial and error and by utilizing information from the partial autocorrelation and autocorrelation functions. The following parameters were found to be optimal for the datasets we used.</w:t>
      </w:r>
    </w:p>
    <w:p w14:paraId="65DBFFDF" w14:textId="77777777" w:rsidR="00AF02BC" w:rsidRDefault="00AF02BC" w:rsidP="00AF02BC">
      <w:pPr>
        <w:keepNext/>
        <w:ind w:firstLine="288"/>
        <w:jc w:val="center"/>
      </w:pPr>
      <w:r w:rsidRPr="00EB23C9">
        <w:rPr>
          <w:noProof/>
        </w:rPr>
        <w:drawing>
          <wp:inline distT="0" distB="0" distL="0" distR="0" wp14:anchorId="024B62C1" wp14:editId="31F3CE47">
            <wp:extent cx="2044699" cy="1028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59118" cy="1035955"/>
                    </a:xfrm>
                    <a:prstGeom prst="rect">
                      <a:avLst/>
                    </a:prstGeom>
                    <a:noFill/>
                    <a:ln>
                      <a:noFill/>
                    </a:ln>
                  </pic:spPr>
                </pic:pic>
              </a:graphicData>
            </a:graphic>
          </wp:inline>
        </w:drawing>
      </w:r>
    </w:p>
    <w:p w14:paraId="55FCFF53" w14:textId="598C32D8" w:rsidR="00AF02BC" w:rsidRPr="00AF02BC" w:rsidRDefault="00AF02BC" w:rsidP="00AF02BC">
      <w:pPr>
        <w:pStyle w:val="Caption"/>
        <w:jc w:val="center"/>
      </w:pPr>
      <w:bookmarkStart w:id="69" w:name="_Toc87448283"/>
      <w:r>
        <w:t xml:space="preserve">Table </w:t>
      </w:r>
      <w:fldSimple w:instr=" SEQ Table \* ARABIC ">
        <w:r w:rsidR="00335059">
          <w:rPr>
            <w:noProof/>
          </w:rPr>
          <w:t>3</w:t>
        </w:r>
      </w:fldSimple>
      <w:r>
        <w:t xml:space="preserve"> – </w:t>
      </w:r>
      <w:r w:rsidRPr="00AF02BC">
        <w:t>The ARIMA hyperparameters that were used across all datasets</w:t>
      </w:r>
      <w:bookmarkEnd w:id="69"/>
    </w:p>
    <w:p w14:paraId="429DC080" w14:textId="40D29187" w:rsidR="00C945BA" w:rsidRDefault="00C945BA" w:rsidP="0080222C">
      <w:pPr>
        <w:ind w:firstLine="288"/>
      </w:pPr>
      <w:r w:rsidRPr="00C945BA">
        <w:t>The optimal number of differencing 'd's required was relatively straightforward; we simply used the data's auto-correlation function to determine when it was under- or over-differenced. The proper order of differencing is the least amount of differencing necessary to obtain a near-stationary series that oscillates around a defined mean and the auto-correlation plot approaches zero rapidly. If we are unable to decide between two differencing orders, we can choose the order that produces the smallest standard deviation in the differenced series. Our time series may occasionally be under- or over-differenced. The first problem can be resolved by the addition of one or more AR terms, whereas the second problem can be resolved by the addition of one or more MA terms.</w:t>
      </w:r>
    </w:p>
    <w:p w14:paraId="6A1B5ACB" w14:textId="18F103E9" w:rsidR="00455487" w:rsidRDefault="00455487" w:rsidP="00455487">
      <w:pPr>
        <w:ind w:firstLine="288"/>
      </w:pPr>
      <w:r w:rsidRPr="00F81273">
        <w:t xml:space="preserve">The Partial Autocorrelation Function (PACF) and the Autocorrelation Function (ACF) plots from the Toronto dataset following a two-way difference are shown in </w:t>
      </w:r>
      <w:r>
        <w:fldChar w:fldCharType="begin"/>
      </w:r>
      <w:r>
        <w:instrText xml:space="preserve"> REF _Ref86073297 \h </w:instrText>
      </w:r>
      <w:r>
        <w:fldChar w:fldCharType="separate"/>
      </w:r>
      <w:r w:rsidR="00335059">
        <w:t xml:space="preserve">Figure </w:t>
      </w:r>
      <w:r w:rsidR="00335059">
        <w:rPr>
          <w:noProof/>
        </w:rPr>
        <w:t>10</w:t>
      </w:r>
      <w:r>
        <w:fldChar w:fldCharType="end"/>
      </w:r>
      <w:r>
        <w:t xml:space="preserve"> and </w:t>
      </w:r>
      <w:r>
        <w:fldChar w:fldCharType="begin"/>
      </w:r>
      <w:r>
        <w:instrText xml:space="preserve"> REF _Ref86073300 \h </w:instrText>
      </w:r>
      <w:r>
        <w:fldChar w:fldCharType="separate"/>
      </w:r>
      <w:r w:rsidR="00335059">
        <w:t xml:space="preserve">Figure </w:t>
      </w:r>
      <w:r w:rsidR="00335059">
        <w:rPr>
          <w:noProof/>
        </w:rPr>
        <w:t>11</w:t>
      </w:r>
      <w:r>
        <w:fldChar w:fldCharType="end"/>
      </w:r>
      <w:r>
        <w:t>, respectively</w:t>
      </w:r>
      <w:r w:rsidRPr="00F81273">
        <w:t>.</w:t>
      </w:r>
      <w:r>
        <w:t xml:space="preserve"> </w:t>
      </w:r>
      <w:r w:rsidRPr="00C945BA">
        <w:t xml:space="preserve">The parameters (p, d, q) for our Toronto dataset are as follows: (24, 2, 25). The PACF plot can be used to determine the value of our AR term p, and the </w:t>
      </w:r>
      <w:r w:rsidRPr="00C945BA">
        <w:lastRenderedPageBreak/>
        <w:t>ACF plot can be used to determine the appropriate number of MA terms. When we compare the p value to the PACF plot, we can see why 24 was chosen as the value. Correlation is higher on the 24th lag than on the subsequent lags. On the 25th lag, the same thing can be seen on the ACF plot. We could include plots from the Ottawa and Saint John datasets, but we chose only one to simplify things for our readers.</w:t>
      </w:r>
    </w:p>
    <w:p w14:paraId="69A26B51" w14:textId="77777777" w:rsidR="001A66F3" w:rsidRDefault="001A66F3" w:rsidP="001A66F3">
      <w:pPr>
        <w:keepNext/>
        <w:ind w:firstLine="288"/>
        <w:jc w:val="center"/>
      </w:pPr>
      <w:r w:rsidRPr="00887D23">
        <w:rPr>
          <w:noProof/>
        </w:rPr>
        <w:drawing>
          <wp:inline distT="0" distB="0" distL="0" distR="0" wp14:anchorId="59715507" wp14:editId="61B41234">
            <wp:extent cx="3516116" cy="294322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6"/>
                    <pic:cNvPicPr>
                      <a:picLocks noChangeAspect="1" noChangeArrowheads="1"/>
                    </pic:cNvPicPr>
                  </pic:nvPicPr>
                  <pic:blipFill rotWithShape="1">
                    <a:blip r:embed="rId71">
                      <a:extLst>
                        <a:ext uri="{28A0092B-C50C-407E-A947-70E740481C1C}">
                          <a14:useLocalDpi xmlns:a14="http://schemas.microsoft.com/office/drawing/2010/main" val="0"/>
                        </a:ext>
                      </a:extLst>
                    </a:blip>
                    <a:srcRect l="4293" t="1909" r="7871"/>
                    <a:stretch/>
                  </pic:blipFill>
                  <pic:spPr bwMode="auto">
                    <a:xfrm>
                      <a:off x="0" y="0"/>
                      <a:ext cx="3529364" cy="2954315"/>
                    </a:xfrm>
                    <a:prstGeom prst="rect">
                      <a:avLst/>
                    </a:prstGeom>
                    <a:noFill/>
                    <a:ln>
                      <a:noFill/>
                    </a:ln>
                    <a:extLst>
                      <a:ext uri="{53640926-AAD7-44D8-BBD7-CCE9431645EC}">
                        <a14:shadowObscured xmlns:a14="http://schemas.microsoft.com/office/drawing/2010/main"/>
                      </a:ext>
                    </a:extLst>
                  </pic:spPr>
                </pic:pic>
              </a:graphicData>
            </a:graphic>
          </wp:inline>
        </w:drawing>
      </w:r>
    </w:p>
    <w:p w14:paraId="16FBEAF4" w14:textId="68F4E387" w:rsidR="001A66F3" w:rsidRDefault="001A66F3" w:rsidP="001A66F3">
      <w:pPr>
        <w:pStyle w:val="Caption"/>
        <w:jc w:val="center"/>
      </w:pPr>
      <w:bookmarkStart w:id="70" w:name="_Ref86073297"/>
      <w:bookmarkStart w:id="71" w:name="_Toc87448306"/>
      <w:r>
        <w:t xml:space="preserve">Figure </w:t>
      </w:r>
      <w:fldSimple w:instr=" SEQ Figure \* ARABIC ">
        <w:r w:rsidR="00335059">
          <w:rPr>
            <w:noProof/>
          </w:rPr>
          <w:t>10</w:t>
        </w:r>
      </w:fldSimple>
      <w:bookmarkEnd w:id="70"/>
      <w:r>
        <w:t xml:space="preserve"> – The Partial Autocorrelation Plot – Toronto Dataset</w:t>
      </w:r>
      <w:bookmarkEnd w:id="71"/>
    </w:p>
    <w:p w14:paraId="03A76E2B" w14:textId="77777777" w:rsidR="00645A7F" w:rsidRDefault="00645A7F" w:rsidP="00645A7F">
      <w:pPr>
        <w:ind w:firstLine="288"/>
      </w:pPr>
      <w:r w:rsidRPr="00D547A3">
        <w:t>Partial autocorrelation is the correlation between a time series and its lag after intermediate lags are removed. Thus, partial autocorrelation expresses the clear relationship between a lag and the series. This enables us to determine whether the lag is required in the AR term. By adding sufficient AR terms to a differenced series, any autocorrelation in the series can be corrected. A MA term is theoretically the error associated with the lagged forecast. The autocorrelation plot indicates the number of MA terms required to completely remove autocorrelation from the differenced series.</w:t>
      </w:r>
    </w:p>
    <w:p w14:paraId="41DC7B80" w14:textId="77777777" w:rsidR="00FE4888" w:rsidRDefault="00FE4888" w:rsidP="00FE4888">
      <w:pPr>
        <w:keepNext/>
        <w:ind w:firstLine="288"/>
        <w:jc w:val="center"/>
      </w:pPr>
      <w:r w:rsidRPr="00FE4888">
        <w:rPr>
          <w:noProof/>
        </w:rPr>
        <w:lastRenderedPageBreak/>
        <w:drawing>
          <wp:inline distT="0" distB="0" distL="0" distR="0" wp14:anchorId="301309EF" wp14:editId="45A51796">
            <wp:extent cx="3771900" cy="3121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7"/>
                    <pic:cNvPicPr>
                      <a:picLocks noChangeAspect="1" noChangeArrowheads="1"/>
                    </pic:cNvPicPr>
                  </pic:nvPicPr>
                  <pic:blipFill rotWithShape="1">
                    <a:blip r:embed="rId72">
                      <a:extLst>
                        <a:ext uri="{28A0092B-C50C-407E-A947-70E740481C1C}">
                          <a14:useLocalDpi xmlns:a14="http://schemas.microsoft.com/office/drawing/2010/main" val="0"/>
                        </a:ext>
                      </a:extLst>
                    </a:blip>
                    <a:srcRect l="3936" t="2625" r="7871"/>
                    <a:stretch/>
                  </pic:blipFill>
                  <pic:spPr bwMode="auto">
                    <a:xfrm>
                      <a:off x="0" y="0"/>
                      <a:ext cx="3773726" cy="3123083"/>
                    </a:xfrm>
                    <a:prstGeom prst="rect">
                      <a:avLst/>
                    </a:prstGeom>
                    <a:noFill/>
                    <a:ln>
                      <a:noFill/>
                    </a:ln>
                    <a:extLst>
                      <a:ext uri="{53640926-AAD7-44D8-BBD7-CCE9431645EC}">
                        <a14:shadowObscured xmlns:a14="http://schemas.microsoft.com/office/drawing/2010/main"/>
                      </a:ext>
                    </a:extLst>
                  </pic:spPr>
                </pic:pic>
              </a:graphicData>
            </a:graphic>
          </wp:inline>
        </w:drawing>
      </w:r>
    </w:p>
    <w:p w14:paraId="1AD12FB3" w14:textId="47F98BA5" w:rsidR="000D17B6" w:rsidRDefault="00FE4888" w:rsidP="00171F4E">
      <w:pPr>
        <w:pStyle w:val="Caption"/>
        <w:jc w:val="center"/>
      </w:pPr>
      <w:bookmarkStart w:id="72" w:name="_Ref86073300"/>
      <w:bookmarkStart w:id="73" w:name="_Toc87448307"/>
      <w:r>
        <w:t xml:space="preserve">Figure </w:t>
      </w:r>
      <w:fldSimple w:instr=" SEQ Figure \* ARABIC ">
        <w:r w:rsidR="00335059">
          <w:rPr>
            <w:noProof/>
          </w:rPr>
          <w:t>11</w:t>
        </w:r>
      </w:fldSimple>
      <w:bookmarkEnd w:id="72"/>
      <w:r>
        <w:t xml:space="preserve"> – The Autocorrelation Plot – Toronto Dataset</w:t>
      </w:r>
      <w:bookmarkEnd w:id="73"/>
    </w:p>
    <w:p w14:paraId="30C35DB9" w14:textId="54993CBA" w:rsidR="00F75072" w:rsidRDefault="00F75072" w:rsidP="001A3FAF">
      <w:pPr>
        <w:pStyle w:val="Heading3"/>
      </w:pPr>
      <w:bookmarkStart w:id="74" w:name="_Toc87448241"/>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74"/>
    </w:p>
    <w:p w14:paraId="07E282C5" w14:textId="0DB7DAFB" w:rsidR="005E3ACC" w:rsidRDefault="00F7571F" w:rsidP="005E3ACC">
      <w:pPr>
        <w:ind w:firstLine="288"/>
      </w:pPr>
      <w:r w:rsidRPr="00F7571F">
        <w:t xml:space="preserve">The BLF and CLF networks are trained using the resilient back-propagation algorithm. This is a highly effective training method that is frequently used to solve pattern recognition problems </w:t>
      </w:r>
      <w:r>
        <w:fldChar w:fldCharType="begin" w:fldLock="1"/>
      </w:r>
      <w:r w:rsidR="0009181A">
        <w:instrText>ADDIN CSL_CITATION {"citationItems":[{"id":"ITEM-1","itemData":{"ISBN":"0971732108","author":[{"dropping-particle":"","family":"Beale","given":"Mark Hudson","non-dropping-particle":"","parse-names":false,"suffix":""},{"dropping-particle":"","family":"Hagan","given":"Martin T","non-dropping-particle":"","parse-names":false,"suffix":""},{"dropping-particle":"","family":"Demuth","given":"Howard B","non-dropping-particle":"","parse-names":false,"suffix":""}],"id":"ITEM-1","issued":{"date-parts":[["2010"]]},"number-of-pages":"951","title":"Neural Network Toolbox ™ 7 User ’ s Guide","type":"book"},"uris":["http://www.mendeley.com/documents/?uuid=c76de14e-54f2-4873-a261-29e280d9b87c"]}],"mendeley":{"formattedCitation":"[178]","plainTextFormattedCitation":"[178]","previouslyFormattedCitation":"[179]"},"properties":{"noteIndex":0},"schema":"https://github.com/citation-style-language/schema/raw/master/csl-citation.json"}</w:instrText>
      </w:r>
      <w:r>
        <w:fldChar w:fldCharType="separate"/>
      </w:r>
      <w:r w:rsidR="0009181A" w:rsidRPr="0009181A">
        <w:rPr>
          <w:noProof/>
        </w:rPr>
        <w:t>[178]</w:t>
      </w:r>
      <w:r>
        <w:fldChar w:fldCharType="end"/>
      </w:r>
      <w:r w:rsidRPr="00F7571F">
        <w:t>. Furthermore, we observed that this method outperformed the Levenberg-Marquardt back-propagation method. Sixty neurons comprise the hidden layer.</w:t>
      </w:r>
      <w:r w:rsidR="005E3ACC">
        <w:t xml:space="preserve"> </w:t>
      </w:r>
      <w:r w:rsidRPr="00F7571F">
        <w:t xml:space="preserve">The activation function in the hidden and output layers is a hyperbolic tangent sigmoid transfer function. When we changed the activation function of the output layer from linear to tangent sigmoid, we observed an improvement in performance. </w:t>
      </w:r>
    </w:p>
    <w:p w14:paraId="5961F4E6" w14:textId="093D7875" w:rsidR="00F7571F" w:rsidRDefault="00F7571F" w:rsidP="00474DF6">
      <w:pPr>
        <w:ind w:firstLine="288"/>
      </w:pPr>
      <w:r w:rsidRPr="00F7571F">
        <w:t xml:space="preserve">The training data was divided into two categories: 80% for training and 20% for validation. The RLS combiner begins with a weight of 0.5 for each hour for both the BLF and CLF outputs; after each iteration, the weights for each hour are automatically updated </w:t>
      </w:r>
      <w:r w:rsidRPr="00F7571F">
        <w:lastRenderedPageBreak/>
        <w:t>based on the algorithm's calculation.</w:t>
      </w:r>
      <w:r w:rsidR="00474DF6">
        <w:t xml:space="preserve"> </w:t>
      </w:r>
      <w:r w:rsidR="00474DF6" w:rsidRPr="00474DF6">
        <w:t>The table below shows the final weights calculated by the RLS combiner for each hour following the prediction of the Toronto test datasets.</w:t>
      </w:r>
    </w:p>
    <w:p w14:paraId="3F435F19" w14:textId="77777777" w:rsidR="00EC5A0E" w:rsidRDefault="00EC5A0E" w:rsidP="00EC5A0E">
      <w:pPr>
        <w:keepNext/>
        <w:ind w:firstLine="288"/>
        <w:jc w:val="center"/>
      </w:pPr>
      <w:r w:rsidRPr="00EC5A0E">
        <w:rPr>
          <w:noProof/>
        </w:rPr>
        <w:drawing>
          <wp:inline distT="0" distB="0" distL="0" distR="0" wp14:anchorId="5664A10D" wp14:editId="7489AE4B">
            <wp:extent cx="5486400" cy="5194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519430"/>
                    </a:xfrm>
                    <a:prstGeom prst="rect">
                      <a:avLst/>
                    </a:prstGeom>
                    <a:noFill/>
                    <a:ln>
                      <a:noFill/>
                    </a:ln>
                  </pic:spPr>
                </pic:pic>
              </a:graphicData>
            </a:graphic>
          </wp:inline>
        </w:drawing>
      </w:r>
    </w:p>
    <w:p w14:paraId="59F45F82" w14:textId="52A5E0A2" w:rsidR="00EC5A0E" w:rsidRPr="00F7571F" w:rsidRDefault="00EC5A0E" w:rsidP="00EC5A0E">
      <w:pPr>
        <w:pStyle w:val="Caption"/>
        <w:jc w:val="center"/>
      </w:pPr>
      <w:bookmarkStart w:id="75" w:name="_Toc87448284"/>
      <w:r>
        <w:t xml:space="preserve">Table </w:t>
      </w:r>
      <w:fldSimple w:instr=" SEQ Table \* ARABIC ">
        <w:r w:rsidR="00335059">
          <w:rPr>
            <w:noProof/>
          </w:rPr>
          <w:t>4</w:t>
        </w:r>
      </w:fldSimple>
      <w:r>
        <w:t xml:space="preserve"> – </w:t>
      </w:r>
      <w:r w:rsidRPr="00EC5A0E">
        <w:t>Final Weights for the Toronto Dataset Generated Using the RLS Combiner</w:t>
      </w:r>
      <w:bookmarkEnd w:id="75"/>
    </w:p>
    <w:p w14:paraId="7BCD79E4" w14:textId="77777777" w:rsidR="003B2A84" w:rsidRDefault="003B2A84" w:rsidP="00517EFD">
      <w:pPr>
        <w:keepNext/>
        <w:ind w:left="360"/>
      </w:pPr>
      <w:r>
        <w:rPr>
          <w:noProof/>
        </w:rPr>
        <w:drawing>
          <wp:inline distT="0" distB="0" distL="0" distR="0" wp14:anchorId="62D83E94" wp14:editId="26700802">
            <wp:extent cx="5038725" cy="1533525"/>
            <wp:effectExtent l="0" t="0" r="9525" b="9525"/>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rotWithShape="1">
                    <a:blip r:embed="rId74"/>
                    <a:srcRect l="1409" t="1829" r="5458"/>
                    <a:stretch/>
                  </pic:blipFill>
                  <pic:spPr bwMode="auto">
                    <a:xfrm>
                      <a:off x="0" y="0"/>
                      <a:ext cx="5038725" cy="1533525"/>
                    </a:xfrm>
                    <a:prstGeom prst="rect">
                      <a:avLst/>
                    </a:prstGeom>
                    <a:ln>
                      <a:noFill/>
                    </a:ln>
                    <a:extLst>
                      <a:ext uri="{53640926-AAD7-44D8-BBD7-CCE9431645EC}">
                        <a14:shadowObscured xmlns:a14="http://schemas.microsoft.com/office/drawing/2010/main"/>
                      </a:ext>
                    </a:extLst>
                  </pic:spPr>
                </pic:pic>
              </a:graphicData>
            </a:graphic>
          </wp:inline>
        </w:drawing>
      </w:r>
    </w:p>
    <w:p w14:paraId="14CA0D27" w14:textId="146AA2B6" w:rsidR="003B2A84" w:rsidRDefault="003B2A84" w:rsidP="003B2A84">
      <w:pPr>
        <w:pStyle w:val="Caption"/>
        <w:jc w:val="center"/>
      </w:pPr>
      <w:bookmarkStart w:id="76" w:name="_Toc87448308"/>
      <w:r>
        <w:t xml:space="preserve">Figure </w:t>
      </w:r>
      <w:fldSimple w:instr=" SEQ Figure \* ARABIC ">
        <w:r w:rsidR="00335059">
          <w:rPr>
            <w:noProof/>
          </w:rPr>
          <w:t>12</w:t>
        </w:r>
      </w:fldSimple>
      <w:r>
        <w:t xml:space="preserve"> – </w:t>
      </w:r>
      <w:r w:rsidR="008914C4" w:rsidRPr="008914C4">
        <w:t>The Structure of the B</w:t>
      </w:r>
      <w:r w:rsidR="008914C4">
        <w:t>LF</w:t>
      </w:r>
      <w:r w:rsidR="008914C4" w:rsidRPr="008914C4">
        <w:t xml:space="preserve"> and C</w:t>
      </w:r>
      <w:r w:rsidR="008914C4">
        <w:t>LF</w:t>
      </w:r>
      <w:r w:rsidR="008914C4" w:rsidRPr="008914C4">
        <w:t xml:space="preserve"> Network</w:t>
      </w:r>
      <w:bookmarkEnd w:id="76"/>
    </w:p>
    <w:p w14:paraId="064D2D4C" w14:textId="4D6B6094" w:rsidR="0079016F" w:rsidRDefault="00C8143C" w:rsidP="00C8143C">
      <w:pPr>
        <w:ind w:firstLine="288"/>
      </w:pPr>
      <w:r w:rsidRPr="00C8143C">
        <w:t xml:space="preserve">As demonstrated in the section on artificial neural networks, the input set for </w:t>
      </w:r>
      <w:r w:rsidR="006C103A">
        <w:t xml:space="preserve">the </w:t>
      </w:r>
      <w:r w:rsidRPr="00C8143C">
        <w:t>ANNs consists of the following: the previous day's actual load (24 inputs), the previous day's actual temperature (24 inputs), the current day's actual temperature (24 inputs), and the current day's type (7 inputs containing ones and zeros). Both the BLF and the CLF used the same set of inputs, but their target variables were distinct; the BLF focused on actual load demand, whereas the CLF focused on load changes from yesterday to today. The final CLF forecasts were calculated by adding the predicted changes to the actual load from yesterday. The BLF and CLF used a total of 79 inputs, as illustrated in the ANNSTLF architecture.</w:t>
      </w:r>
    </w:p>
    <w:p w14:paraId="7FA51A99" w14:textId="719149C3" w:rsidR="002E0AEC" w:rsidRPr="0079016F" w:rsidRDefault="002E0AEC" w:rsidP="00E141F5">
      <w:pPr>
        <w:pStyle w:val="Heading2"/>
      </w:pPr>
      <w:bookmarkStart w:id="77" w:name="_Toc87448242"/>
      <w:r>
        <w:lastRenderedPageBreak/>
        <w:t>3.</w:t>
      </w:r>
      <w:r w:rsidR="00E141F5">
        <w:t>3</w:t>
      </w:r>
      <w:r>
        <w:t xml:space="preserve"> </w:t>
      </w:r>
      <w:r w:rsidR="001A3FAF" w:rsidRPr="002A6B03">
        <w:t>Implementation Specifications for</w:t>
      </w:r>
      <w:r w:rsidR="001A3FAF">
        <w:t xml:space="preserve"> t</w:t>
      </w:r>
      <w:r>
        <w:t>he Deep Learning Forecasters</w:t>
      </w:r>
      <w:bookmarkEnd w:id="77"/>
    </w:p>
    <w:p w14:paraId="1669F607" w14:textId="77777777" w:rsidR="00F15766" w:rsidRDefault="00D16944" w:rsidP="00F15766">
      <w:pPr>
        <w:pStyle w:val="Heading3"/>
      </w:pPr>
      <w:bookmarkStart w:id="78" w:name="_Toc87448243"/>
      <w:r>
        <w:t>3.</w:t>
      </w:r>
      <w:r w:rsidR="00D77BAA">
        <w:t>3</w:t>
      </w:r>
      <w:r w:rsidR="00B93EB2">
        <w:t>.1</w:t>
      </w:r>
      <w:r>
        <w:t xml:space="preserve"> </w:t>
      </w:r>
      <w:r w:rsidR="00F15766">
        <w:t>The Long Short Term Memory Forecaster (LSTM)</w:t>
      </w:r>
      <w:bookmarkEnd w:id="78"/>
    </w:p>
    <w:p w14:paraId="0889A413" w14:textId="1E1E55FF" w:rsidR="0018476A" w:rsidRDefault="009635BD" w:rsidP="0018476A">
      <w:pPr>
        <w:ind w:firstLine="288"/>
      </w:pPr>
      <w:r w:rsidRPr="008A13AD">
        <w:t xml:space="preserve">Another researcher from UNB's smart-grid team forecasted load using the LSTM algorithm, but only on the Saint John dataset. </w:t>
      </w:r>
      <w:r w:rsidRPr="009635BD">
        <w:t>We modified his implementation to include all of our datasets and feature sets as inputs. We trained the LSTM models using the adam optimization training algorithm. The LSTM network was composed of four layers: a sequence input layer with 79 inputs, a lstm layer with 100 hidden units, a fully connected layer with 24 outputs, and a regression layer. The quantity of data retained between time steps is proportional to the number of hidden units (the hidden state). This was the optimal value for all datasets we examined</w:t>
      </w:r>
      <w:r w:rsidR="002B0786">
        <w:t xml:space="preserve"> </w:t>
      </w:r>
      <w:r>
        <w:fldChar w:fldCharType="begin" w:fldLock="1"/>
      </w:r>
      <w:r w:rsidR="0009181A">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[179]","plainTextFormattedCitation":"[179]","previouslyFormattedCitation":"[180]"},"properties":{"noteIndex":0},"schema":"https://github.com/citation-style-language/schema/raw/master/csl-citation.json"}</w:instrText>
      </w:r>
      <w:r>
        <w:fldChar w:fldCharType="separate"/>
      </w:r>
      <w:r w:rsidR="0009181A" w:rsidRPr="0009181A">
        <w:rPr>
          <w:noProof/>
        </w:rPr>
        <w:t>[179]</w:t>
      </w:r>
      <w:r>
        <w:fldChar w:fldCharType="end"/>
      </w:r>
      <w:r>
        <w:t>.</w:t>
      </w:r>
    </w:p>
    <w:p w14:paraId="2AAB5AF8" w14:textId="77331932" w:rsidR="008A13AD" w:rsidRPr="008A13AD" w:rsidRDefault="008A13AD" w:rsidP="0018476A">
      <w:pPr>
        <w:ind w:firstLine="288"/>
      </w:pPr>
      <w:r w:rsidRPr="008A13AD">
        <w:t xml:space="preserve">Additionally, because the ANNSTLF structure was identified as the best forecaster for short-term load forecasting </w:t>
      </w:r>
      <w:r w:rsidR="00541EAD">
        <w:fldChar w:fldCharType="begin" w:fldLock="1"/>
      </w:r>
      <w:r w:rsidR="00DB560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[91]","plainTextFormattedCitation":"[1], [91]","previouslyFormattedCitation":"[1], [91]"},"properties":{"noteIndex":0},"schema":"https://github.com/citation-style-language/schema/raw/master/csl-citation.json"}</w:instrText>
      </w:r>
      <w:r w:rsidR="00541EAD">
        <w:fldChar w:fldCharType="separate"/>
      </w:r>
      <w:r w:rsidR="00B42AB6" w:rsidRPr="00B42AB6">
        <w:rPr>
          <w:noProof/>
        </w:rPr>
        <w:t>[1], [91]</w:t>
      </w:r>
      <w:r w:rsidR="00541EAD">
        <w:fldChar w:fldCharType="end"/>
      </w:r>
      <w:r w:rsidR="00541EAD">
        <w:t xml:space="preserve">, </w:t>
      </w:r>
      <w:r w:rsidRPr="008A13AD">
        <w:t xml:space="preserve">we emulated the ANNSTLF structure by developing a Base Load Forecaster, a Change in Load Forecaster, and an RLS combiner using the LSTM algorithm rather than the ANN. The inputs and structure of the architecture were identical to those of the ANNSTLF, but the BLF and CLF algorithms were trained using LSTMs. </w:t>
      </w:r>
      <w:r w:rsidR="00FC656C" w:rsidRPr="00FC656C">
        <w:t>Utilizing the architecture resulted in superior results overall and across multiple timeframes.</w:t>
      </w:r>
    </w:p>
    <w:p w14:paraId="1B1076B1" w14:textId="2CB4450C" w:rsidR="00AE21E5" w:rsidRDefault="00143A19" w:rsidP="00AE21E5">
      <w:pPr>
        <w:pStyle w:val="Heading3"/>
      </w:pPr>
      <w:bookmarkStart w:id="79" w:name="_Toc87448244"/>
      <w:r>
        <w:t>3.</w:t>
      </w:r>
      <w:r w:rsidR="008F086A">
        <w:t>3.2</w:t>
      </w:r>
      <w:r>
        <w:t xml:space="preserve"> </w:t>
      </w:r>
      <w:r w:rsidR="00AE21E5">
        <w:t>The Convolutional Neural Network Forecaster (CNN)</w:t>
      </w:r>
      <w:bookmarkEnd w:id="79"/>
    </w:p>
    <w:p w14:paraId="1AC99F60" w14:textId="0905EDDF" w:rsidR="00377CF2" w:rsidRPr="00377CF2" w:rsidRDefault="00377CF2" w:rsidP="00377CF2">
      <w:pPr>
        <w:ind w:firstLine="288"/>
      </w:pPr>
      <w:r w:rsidRPr="00377CF2">
        <w:t xml:space="preserve">The CNNs in this study consist of six layers: an input layer with 79 </w:t>
      </w:r>
      <w:r>
        <w:t xml:space="preserve">input </w:t>
      </w:r>
      <w:r w:rsidRPr="00377CF2">
        <w:t xml:space="preserve">features, a convolutional layer with a filter size of 6 pixels in height, 5 pixels in width, and 15 filters in total, a rectified linear unit activation layer (ReLU), a max-pooling layer with a pool size </w:t>
      </w:r>
      <w:r w:rsidRPr="00377CF2">
        <w:lastRenderedPageBreak/>
        <w:t xml:space="preserve">of 2 pixels in height and 1 </w:t>
      </w:r>
      <w:r w:rsidR="009066EF" w:rsidRPr="00377CF2">
        <w:t>pixel</w:t>
      </w:r>
      <w:r w:rsidRPr="00377CF2">
        <w:t xml:space="preserve"> in width, a fully connected layer with 24 </w:t>
      </w:r>
      <w:r w:rsidR="002F1313">
        <w:t>responses</w:t>
      </w:r>
      <w:r w:rsidRPr="00377CF2">
        <w:t>, and a regression output layer.</w:t>
      </w:r>
    </w:p>
    <w:p w14:paraId="0B611BB7" w14:textId="67C4E23A" w:rsidR="001746BC" w:rsidRDefault="001746BC" w:rsidP="001746BC">
      <w:pPr>
        <w:ind w:firstLine="288"/>
      </w:pPr>
      <w:r w:rsidRPr="001746BC">
        <w:t xml:space="preserve">We implemented the CNN algorithm similarly to the LSTM algorithm using the ANNSTLF structure, and as a result of using this architecture, we observed improved results overall and across all timeframes. As was the case with the LSTM models, the CNN models were trained using the adam optimization training algorithm. Additional information about this algorithm can be found in </w:t>
      </w:r>
      <w:r>
        <w:fldChar w:fldCharType="begin" w:fldLock="1"/>
      </w:r>
      <w:r w:rsidR="0009181A">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[180]","plainTextFormattedCitation":"[180]","previouslyFormattedCitation":"[181]"},"properties":{"noteIndex":0},"schema":"https://github.com/citation-style-language/schema/raw/master/csl-citation.json"}</w:instrText>
      </w:r>
      <w:r>
        <w:fldChar w:fldCharType="separate"/>
      </w:r>
      <w:r w:rsidR="0009181A" w:rsidRPr="0009181A">
        <w:rPr>
          <w:noProof/>
        </w:rPr>
        <w:t>[180]</w:t>
      </w:r>
      <w:r>
        <w:fldChar w:fldCharType="end"/>
      </w:r>
      <w:r w:rsidRPr="001746BC">
        <w:t>.</w:t>
      </w:r>
    </w:p>
    <w:p w14:paraId="75644D12" w14:textId="518C45C1" w:rsidR="008F44DD" w:rsidRDefault="008F44DD" w:rsidP="008F44DD">
      <w:pPr>
        <w:pStyle w:val="Heading2"/>
      </w:pPr>
      <w:bookmarkStart w:id="80" w:name="_Toc87448245"/>
      <w:r>
        <w:t>3.</w:t>
      </w:r>
      <w:r w:rsidR="005C5901">
        <w:t>4</w:t>
      </w:r>
      <w:r>
        <w:t xml:space="preserve"> Method Analysis</w:t>
      </w:r>
      <w:bookmarkEnd w:id="80"/>
    </w:p>
    <w:p w14:paraId="7C18C093" w14:textId="4DE0F352" w:rsidR="00654B3E" w:rsidRDefault="00C32C31" w:rsidP="00B1295A">
      <w:pPr>
        <w:ind w:firstLine="288"/>
      </w:pPr>
      <w:r>
        <w:t>MATLAB version R2021b was used to implement all forecasters. Our goal is to forecast the following day's load and identify daily peaks. For the overall regular load forecasts, we calculated the mean absolute percentage error (MAPE) and the root mean squared error (RMSE). The metrics listed above are the most critical; additional metrics and a description of the preceding are included in Chapter 2.</w:t>
      </w:r>
      <w:r w:rsidR="00B1295A">
        <w:t xml:space="preserve"> </w:t>
      </w:r>
      <w:r>
        <w:t>A brief note on the algorithms, which employ two distinct models, the BLF and the CLF, the outputs of which are then combined using an RLS combiner. To keep things simple, this analysis will use only the RLS combiner results. These forecasting techniques include CNN, LSTM, and ANN.</w:t>
      </w:r>
    </w:p>
    <w:p w14:paraId="0B91D9FC" w14:textId="46929866" w:rsidR="008F44DD" w:rsidRDefault="00B1295A" w:rsidP="001746BC">
      <w:pPr>
        <w:ind w:firstLine="288"/>
      </w:pPr>
      <w:r w:rsidRPr="00B1295A">
        <w:t xml:space="preserve">To determine daily peak accuracy, we used the mean absolute percent error (MAPE), the mean absolute error (MAE), and the mean biased error (MBE). We used the MAPE metric to determine the magnitude difference between the actual and forecasted peak values. The MBE and MAE metrics were used to calculate the time difference between the highest load aggregation occurrences in an hour. We included both the MAE and the MBE because the MBE can result in skewed results when positive and negative time differences </w:t>
      </w:r>
      <w:r w:rsidRPr="00B1295A">
        <w:lastRenderedPageBreak/>
        <w:t xml:space="preserve">cancel out. </w:t>
      </w:r>
      <w:r w:rsidR="00080973" w:rsidRPr="00080973">
        <w:t>The MAE would be used to determine the accuracy of the time difference, whereas the MBE would be used to determine the models' bias in general, whether they over or under forecast based on the time of occurrence.</w:t>
      </w:r>
      <w:r w:rsidR="00080973">
        <w:t xml:space="preserve"> </w:t>
      </w:r>
      <w:r w:rsidR="00080973" w:rsidRPr="00B1295A">
        <w:t>It's worth noting that the MAEs and MBEs of the time difference are denoted in the tables by minutes.</w:t>
      </w:r>
    </w:p>
    <w:p w14:paraId="494A1C57" w14:textId="161F1349" w:rsidR="0090132C" w:rsidRDefault="0090132C" w:rsidP="00C02C1C">
      <w:pPr>
        <w:pStyle w:val="Heading3"/>
      </w:pPr>
      <w:bookmarkStart w:id="81" w:name="_Toc87448246"/>
      <w:r>
        <w:t>3.</w:t>
      </w:r>
      <w:r w:rsidR="004B52E9">
        <w:t>4</w:t>
      </w:r>
      <w:r>
        <w:t>.</w:t>
      </w:r>
      <w:r w:rsidR="00C02C1C">
        <w:t>1</w:t>
      </w:r>
      <w:r>
        <w:t xml:space="preserve"> </w:t>
      </w:r>
      <w:r w:rsidRPr="00BE5F2A">
        <w:t>A Brief Note on Peak Detection Accuracy</w:t>
      </w:r>
      <w:bookmarkEnd w:id="81"/>
    </w:p>
    <w:p w14:paraId="3B2E05EE" w14:textId="5A358990" w:rsidR="0090132C" w:rsidRDefault="00D17C49" w:rsidP="0090132C">
      <w:pPr>
        <w:ind w:firstLine="288"/>
      </w:pPr>
      <w:r w:rsidRPr="00D17C49">
        <w:t>Regarding peak detection accuracy, it's worth noting that daily peaks are influenced by a variety of random variables, making their prediction difficult. This is because random peaks can produce significantly higher peaks than regular peaks, and because we are calculating the daily maximum, we use the random peak rather than the regular peak. The reason we mentioned only peaks is that our datasets do not contain any spikes, as they are hourly aggregated load demand. As a result, the daily maximum represents the day's actual peak.</w:t>
      </w:r>
    </w:p>
    <w:p w14:paraId="6FA64A82" w14:textId="77777777" w:rsidR="0090132C" w:rsidRDefault="0090132C" w:rsidP="0090132C">
      <w:pPr>
        <w:ind w:firstLine="288"/>
        <w:jc w:val="center"/>
      </w:pPr>
      <w:r w:rsidRPr="00562DD0">
        <w:rPr>
          <w:noProof/>
        </w:rPr>
        <w:drawing>
          <wp:inline distT="0" distB="0" distL="0" distR="0" wp14:anchorId="06A0B0A7" wp14:editId="26A71CA7">
            <wp:extent cx="3647440" cy="28123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5">
                      <a:extLst>
                        <a:ext uri="{28A0092B-C50C-407E-A947-70E740481C1C}">
                          <a14:useLocalDpi xmlns:a14="http://schemas.microsoft.com/office/drawing/2010/main" val="0"/>
                        </a:ext>
                      </a:extLst>
                    </a:blip>
                    <a:srcRect l="2504" t="5967" r="6082"/>
                    <a:stretch/>
                  </pic:blipFill>
                  <pic:spPr bwMode="auto">
                    <a:xfrm>
                      <a:off x="0" y="0"/>
                      <a:ext cx="3668195" cy="2828314"/>
                    </a:xfrm>
                    <a:prstGeom prst="rect">
                      <a:avLst/>
                    </a:prstGeom>
                    <a:noFill/>
                    <a:ln>
                      <a:noFill/>
                    </a:ln>
                    <a:extLst>
                      <a:ext uri="{53640926-AAD7-44D8-BBD7-CCE9431645EC}">
                        <a14:shadowObscured xmlns:a14="http://schemas.microsoft.com/office/drawing/2010/main"/>
                      </a:ext>
                    </a:extLst>
                  </pic:spPr>
                </pic:pic>
              </a:graphicData>
            </a:graphic>
          </wp:inline>
        </w:drawing>
      </w:r>
    </w:p>
    <w:p w14:paraId="59854F44" w14:textId="70D90FD5" w:rsidR="0090132C" w:rsidRDefault="0090132C" w:rsidP="0090132C">
      <w:pPr>
        <w:pStyle w:val="Caption"/>
        <w:jc w:val="center"/>
      </w:pPr>
      <w:bookmarkStart w:id="82" w:name="_Toc87448309"/>
      <w:r>
        <w:t xml:space="preserve">Figure </w:t>
      </w:r>
      <w:fldSimple w:instr=" SEQ Figure \* ARABIC ">
        <w:r w:rsidR="00335059">
          <w:rPr>
            <w:noProof/>
          </w:rPr>
          <w:t>13</w:t>
        </w:r>
      </w:fldSimple>
      <w:r>
        <w:t xml:space="preserve"> - </w:t>
      </w:r>
      <w:r w:rsidRPr="005E08B9">
        <w:t xml:space="preserve">Load Demand on March 11, 2019, and CNN Forecast </w:t>
      </w:r>
      <w:r>
        <w:t>– Toronto Dataset</w:t>
      </w:r>
      <w:bookmarkEnd w:id="82"/>
    </w:p>
    <w:p w14:paraId="1C9633B3" w14:textId="0359E0DE" w:rsidR="0090132C" w:rsidRDefault="00C02C1C" w:rsidP="007D4CD3">
      <w:pPr>
        <w:ind w:firstLine="288"/>
      </w:pPr>
      <w:r w:rsidRPr="00C02C1C">
        <w:lastRenderedPageBreak/>
        <w:t xml:space="preserve">The following is a brief summary of the information contained in the preceding paragraph. Although the Toronto dataset typically peaks between 16:00 and 21:00 MW in the evenings, a random peak occurred at 10:00 with a value of 6594 MW, which was greater than the second highest peak at 18:00 with a value of 6590 MW. It was only 4 MW more, but because we used the daily maximum, the peak at 10:00 was used. </w:t>
      </w:r>
      <w:r w:rsidR="002B4E80">
        <w:t>Although</w:t>
      </w:r>
      <w:r w:rsidR="0097412C">
        <w:t xml:space="preserve">, the </w:t>
      </w:r>
      <w:r w:rsidRPr="00C02C1C">
        <w:t>CNN</w:t>
      </w:r>
      <w:r w:rsidR="0097412C">
        <w:t xml:space="preserve"> </w:t>
      </w:r>
      <w:r w:rsidRPr="00C02C1C">
        <w:t xml:space="preserve">forecasted a peak at 18:00 with a value of 6603 MW. </w:t>
      </w:r>
      <w:r w:rsidR="007D58D6">
        <w:t>But d</w:t>
      </w:r>
      <w:r w:rsidRPr="00C02C1C">
        <w:t>ue to the fact that we will be comparing the predicted time to the one at 10:00, the random peak has an effect on our MAE and MBE accuracy metrics for time difference. This is merely a point to consider in terms of the algorithms' accuracy at detecting peaks. A significantly more accurate metric for comparing time differences could be used in future work.</w:t>
      </w:r>
    </w:p>
    <w:p w14:paraId="022BBD4E" w14:textId="6DCAB1E4" w:rsidR="00116916" w:rsidRDefault="00116916" w:rsidP="008223C2">
      <w:pPr>
        <w:pStyle w:val="Heading2"/>
      </w:pPr>
      <w:bookmarkStart w:id="83" w:name="_Toc87448247"/>
      <w:r>
        <w:t>3.</w:t>
      </w:r>
      <w:r w:rsidR="00DF586D">
        <w:t>5</w:t>
      </w:r>
      <w:r w:rsidR="008223C2" w:rsidRPr="008223C2">
        <w:t xml:space="preserve"> The Performance of Algorithms on the Toronto Dataset</w:t>
      </w:r>
      <w:bookmarkEnd w:id="83"/>
    </w:p>
    <w:p w14:paraId="13765B5E" w14:textId="7503233F" w:rsidR="006963BD" w:rsidRDefault="00C400C8" w:rsidP="00105F26">
      <w:pPr>
        <w:ind w:firstLine="288"/>
      </w:pPr>
      <w:r>
        <w:fldChar w:fldCharType="begin"/>
      </w:r>
      <w:r>
        <w:instrText xml:space="preserve"> REF _Ref86081137 \h </w:instrText>
      </w:r>
      <w:r>
        <w:fldChar w:fldCharType="separate"/>
      </w:r>
      <w:r w:rsidR="00335059">
        <w:t xml:space="preserve">Figure </w:t>
      </w:r>
      <w:r w:rsidR="00335059">
        <w:rPr>
          <w:noProof/>
        </w:rPr>
        <w:t>14</w:t>
      </w:r>
      <w:r>
        <w:fldChar w:fldCharType="end"/>
      </w:r>
      <w:r w:rsidR="0056361D" w:rsidRPr="0056361D">
        <w:t xml:space="preserve"> illustrates a snapshot of actual and forecasted load demand from July 17</w:t>
      </w:r>
      <w:r w:rsidR="000305CC" w:rsidRPr="000305CC">
        <w:rPr>
          <w:vertAlign w:val="superscript"/>
        </w:rPr>
        <w:t>th</w:t>
      </w:r>
      <w:r w:rsidR="000305CC">
        <w:t xml:space="preserve"> </w:t>
      </w:r>
      <w:r w:rsidR="000305CC" w:rsidRPr="0056361D">
        <w:t>to</w:t>
      </w:r>
      <w:r w:rsidR="0056361D" w:rsidRPr="0056361D">
        <w:t xml:space="preserve"> July 21</w:t>
      </w:r>
      <w:r w:rsidR="003B182F" w:rsidRPr="000305CC">
        <w:rPr>
          <w:vertAlign w:val="superscript"/>
        </w:rPr>
        <w:t>st</w:t>
      </w:r>
      <w:r w:rsidR="003B182F">
        <w:t>;</w:t>
      </w:r>
      <w:r w:rsidR="0056361D" w:rsidRPr="0056361D">
        <w:t xml:space="preserve"> this time period was chosen because it corresponded to the month in which all algorithms performed the worst overall. </w:t>
      </w:r>
      <w:r>
        <w:fldChar w:fldCharType="begin"/>
      </w:r>
      <w:r>
        <w:instrText xml:space="preserve"> REF _Ref85373404 \h </w:instrText>
      </w:r>
      <w:r>
        <w:fldChar w:fldCharType="separate"/>
      </w:r>
      <w:r w:rsidR="00335059">
        <w:t xml:space="preserve">Figure </w:t>
      </w:r>
      <w:r w:rsidR="00335059">
        <w:rPr>
          <w:noProof/>
        </w:rPr>
        <w:t>15</w:t>
      </w:r>
      <w:r>
        <w:fldChar w:fldCharType="end"/>
      </w:r>
      <w:r w:rsidR="0056361D" w:rsidRPr="0056361D">
        <w:t xml:space="preserve"> and </w:t>
      </w:r>
      <w:r>
        <w:fldChar w:fldCharType="begin"/>
      </w:r>
      <w:r>
        <w:instrText xml:space="preserve"> REF _Ref85285958 \h </w:instrText>
      </w:r>
      <w:r>
        <w:fldChar w:fldCharType="separate"/>
      </w:r>
      <w:r w:rsidR="00335059">
        <w:t xml:space="preserve">Table </w:t>
      </w:r>
      <w:r w:rsidR="00335059">
        <w:rPr>
          <w:noProof/>
        </w:rPr>
        <w:t>5</w:t>
      </w:r>
      <w:r>
        <w:fldChar w:fldCharType="end"/>
      </w:r>
      <w:r w:rsidR="0056361D" w:rsidRPr="0056361D">
        <w:t xml:space="preserve"> illustrate the overall distribution of errors and the key performance metrics, respectively.</w:t>
      </w:r>
      <w:r w:rsidR="006963BD">
        <w:t xml:space="preserve"> </w:t>
      </w:r>
      <w:r w:rsidR="006963BD" w:rsidRPr="006963BD">
        <w:t xml:space="preserve">The algorithm's performance in predicting daily peaks is summarized in </w:t>
      </w:r>
      <w:r w:rsidR="006963BD">
        <w:fldChar w:fldCharType="begin"/>
      </w:r>
      <w:r w:rsidR="006963BD">
        <w:instrText xml:space="preserve"> REF _Ref85286062 \h </w:instrText>
      </w:r>
      <w:r w:rsidR="006963BD">
        <w:fldChar w:fldCharType="separate"/>
      </w:r>
      <w:r w:rsidR="00335059">
        <w:t xml:space="preserve">Table </w:t>
      </w:r>
      <w:r w:rsidR="00335059">
        <w:rPr>
          <w:noProof/>
        </w:rPr>
        <w:t>6</w:t>
      </w:r>
      <w:r w:rsidR="006963BD">
        <w:fldChar w:fldCharType="end"/>
      </w:r>
      <w:r w:rsidR="006963BD">
        <w:t xml:space="preserve">. </w:t>
      </w:r>
    </w:p>
    <w:p w14:paraId="69117F13" w14:textId="77777777" w:rsidR="00D845F5" w:rsidRDefault="00D845F5" w:rsidP="00D845F5">
      <w:pPr>
        <w:ind w:firstLine="288"/>
        <w:jc w:val="center"/>
      </w:pPr>
      <w:r w:rsidRPr="00B17028">
        <w:rPr>
          <w:noProof/>
        </w:rPr>
        <w:drawing>
          <wp:inline distT="0" distB="0" distL="0" distR="0" wp14:anchorId="6F69A473" wp14:editId="72CB3567">
            <wp:extent cx="5143500" cy="76200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43500" cy="762000"/>
                    </a:xfrm>
                    <a:prstGeom prst="rect">
                      <a:avLst/>
                    </a:prstGeom>
                    <a:noFill/>
                    <a:ln>
                      <a:noFill/>
                    </a:ln>
                  </pic:spPr>
                </pic:pic>
              </a:graphicData>
            </a:graphic>
          </wp:inline>
        </w:drawing>
      </w:r>
    </w:p>
    <w:p w14:paraId="73783D59" w14:textId="6984B8D6" w:rsidR="00D845F5" w:rsidRPr="00D845F5" w:rsidRDefault="00D845F5" w:rsidP="006963BD">
      <w:pPr>
        <w:pStyle w:val="Caption"/>
        <w:jc w:val="center"/>
      </w:pPr>
      <w:bookmarkStart w:id="84" w:name="_Ref85285958"/>
      <w:bookmarkStart w:id="85" w:name="_Toc87448285"/>
      <w:r>
        <w:t xml:space="preserve">Table </w:t>
      </w:r>
      <w:fldSimple w:instr=" SEQ Table \* ARABIC ">
        <w:r w:rsidR="00335059">
          <w:rPr>
            <w:noProof/>
          </w:rPr>
          <w:t>5</w:t>
        </w:r>
      </w:fldSimple>
      <w:bookmarkEnd w:id="84"/>
      <w:r>
        <w:t xml:space="preserve"> - </w:t>
      </w:r>
      <w:r w:rsidRPr="00356293">
        <w:t xml:space="preserve">Overall MAPE and RMSE for Each Algorithm </w:t>
      </w:r>
      <w:r w:rsidRPr="000A402A">
        <w:t>– Toronto Dataset</w:t>
      </w:r>
      <w:bookmarkEnd w:id="85"/>
    </w:p>
    <w:p w14:paraId="79E96E1B" w14:textId="45613C85" w:rsidR="00A155C1" w:rsidRDefault="007544C6" w:rsidP="007544C6">
      <w:pPr>
        <w:ind w:firstLine="288"/>
        <w:jc w:val="center"/>
      </w:pPr>
      <w:r w:rsidRPr="007544C6">
        <w:rPr>
          <w:noProof/>
        </w:rPr>
        <w:lastRenderedPageBreak/>
        <w:drawing>
          <wp:inline distT="0" distB="0" distL="0" distR="0" wp14:anchorId="40D0575A" wp14:editId="3575D56C">
            <wp:extent cx="4457700" cy="34690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7">
                      <a:extLst>
                        <a:ext uri="{28A0092B-C50C-407E-A947-70E740481C1C}">
                          <a14:useLocalDpi xmlns:a14="http://schemas.microsoft.com/office/drawing/2010/main" val="0"/>
                        </a:ext>
                      </a:extLst>
                    </a:blip>
                    <a:srcRect l="3220" t="6205" r="6440"/>
                    <a:stretch/>
                  </pic:blipFill>
                  <pic:spPr bwMode="auto">
                    <a:xfrm>
                      <a:off x="0" y="0"/>
                      <a:ext cx="4469648" cy="3478360"/>
                    </a:xfrm>
                    <a:prstGeom prst="rect">
                      <a:avLst/>
                    </a:prstGeom>
                    <a:noFill/>
                    <a:ln>
                      <a:noFill/>
                    </a:ln>
                    <a:extLst>
                      <a:ext uri="{53640926-AAD7-44D8-BBD7-CCE9431645EC}">
                        <a14:shadowObscured xmlns:a14="http://schemas.microsoft.com/office/drawing/2010/main"/>
                      </a:ext>
                    </a:extLst>
                  </pic:spPr>
                </pic:pic>
              </a:graphicData>
            </a:graphic>
          </wp:inline>
        </w:drawing>
      </w:r>
    </w:p>
    <w:p w14:paraId="1D76D416" w14:textId="3D5698E1" w:rsidR="000F2742" w:rsidRDefault="00A155C1" w:rsidP="00105F26">
      <w:pPr>
        <w:pStyle w:val="Caption"/>
        <w:jc w:val="center"/>
      </w:pPr>
      <w:bookmarkStart w:id="86" w:name="_Ref86081137"/>
      <w:bookmarkStart w:id="87" w:name="_Toc87448310"/>
      <w:r>
        <w:t xml:space="preserve">Figure </w:t>
      </w:r>
      <w:fldSimple w:instr=" SEQ Figure \* ARABIC ">
        <w:r w:rsidR="00335059">
          <w:rPr>
            <w:noProof/>
          </w:rPr>
          <w:t>14</w:t>
        </w:r>
      </w:fldSimple>
      <w:bookmarkEnd w:id="86"/>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F40599">
        <w:t>-</w:t>
      </w:r>
      <w:r>
        <w:t xml:space="preserve"> Toronto Dataset</w:t>
      </w:r>
      <w:bookmarkEnd w:id="87"/>
      <w:r>
        <w:t xml:space="preserve"> </w:t>
      </w:r>
    </w:p>
    <w:p w14:paraId="6AE4BFBE" w14:textId="77777777" w:rsidR="000F2742" w:rsidRPr="00C3778C" w:rsidRDefault="000F2742" w:rsidP="000F2742">
      <w:pPr>
        <w:jc w:val="center"/>
      </w:pPr>
      <w:r w:rsidRPr="00B91F8E">
        <w:rPr>
          <w:noProof/>
        </w:rPr>
        <w:drawing>
          <wp:inline distT="0" distB="0" distL="0" distR="0" wp14:anchorId="6BF6A5A6" wp14:editId="398D443E">
            <wp:extent cx="4466696" cy="34956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rotWithShape="1">
                    <a:blip r:embed="rId78">
                      <a:extLst>
                        <a:ext uri="{28A0092B-C50C-407E-A947-70E740481C1C}">
                          <a14:useLocalDpi xmlns:a14="http://schemas.microsoft.com/office/drawing/2010/main" val="0"/>
                        </a:ext>
                      </a:extLst>
                    </a:blip>
                    <a:srcRect l="1790" t="5489" r="7691"/>
                    <a:stretch/>
                  </pic:blipFill>
                  <pic:spPr bwMode="auto">
                    <a:xfrm>
                      <a:off x="0" y="0"/>
                      <a:ext cx="4469759" cy="3498072"/>
                    </a:xfrm>
                    <a:prstGeom prst="rect">
                      <a:avLst/>
                    </a:prstGeom>
                    <a:noFill/>
                    <a:ln>
                      <a:noFill/>
                    </a:ln>
                    <a:extLst>
                      <a:ext uri="{53640926-AAD7-44D8-BBD7-CCE9431645EC}">
                        <a14:shadowObscured xmlns:a14="http://schemas.microsoft.com/office/drawing/2010/main"/>
                      </a:ext>
                    </a:extLst>
                  </pic:spPr>
                </pic:pic>
              </a:graphicData>
            </a:graphic>
          </wp:inline>
        </w:drawing>
      </w:r>
    </w:p>
    <w:p w14:paraId="649CBC74" w14:textId="2FB493C7" w:rsidR="000F2742" w:rsidRDefault="000F2742" w:rsidP="000F2742">
      <w:pPr>
        <w:pStyle w:val="Caption"/>
        <w:jc w:val="center"/>
      </w:pPr>
      <w:bookmarkStart w:id="88" w:name="_Ref85373404"/>
      <w:bookmarkStart w:id="89" w:name="_Toc87448311"/>
      <w:r>
        <w:t xml:space="preserve">Figure </w:t>
      </w:r>
      <w:fldSimple w:instr=" SEQ Figure \* ARABIC ">
        <w:r w:rsidR="00335059">
          <w:rPr>
            <w:noProof/>
          </w:rPr>
          <w:t>15</w:t>
        </w:r>
      </w:fldSimple>
      <w:bookmarkEnd w:id="88"/>
      <w:r>
        <w:t xml:space="preserve"> - </w:t>
      </w:r>
      <w:r w:rsidRPr="00554616">
        <w:t>Overall Error Distribution for All Algorithms</w:t>
      </w:r>
      <w:r>
        <w:t xml:space="preserve"> – Toronto Dataset</w:t>
      </w:r>
      <w:bookmarkEnd w:id="89"/>
    </w:p>
    <w:p w14:paraId="06EC31F0" w14:textId="77777777" w:rsidR="007E29EE" w:rsidRDefault="007E29EE" w:rsidP="007E29EE">
      <w:pPr>
        <w:ind w:firstLine="288"/>
        <w:jc w:val="center"/>
      </w:pPr>
      <w:r w:rsidRPr="00803ABA">
        <w:rPr>
          <w:noProof/>
        </w:rPr>
        <w:lastRenderedPageBreak/>
        <w:drawing>
          <wp:inline distT="0" distB="0" distL="0" distR="0" wp14:anchorId="11C9D348" wp14:editId="59E0FFA0">
            <wp:extent cx="5153025" cy="96904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62049" cy="970739"/>
                    </a:xfrm>
                    <a:prstGeom prst="rect">
                      <a:avLst/>
                    </a:prstGeom>
                    <a:noFill/>
                    <a:ln>
                      <a:noFill/>
                    </a:ln>
                  </pic:spPr>
                </pic:pic>
              </a:graphicData>
            </a:graphic>
          </wp:inline>
        </w:drawing>
      </w:r>
    </w:p>
    <w:p w14:paraId="2E446B01" w14:textId="48779712" w:rsidR="007E29EE" w:rsidRDefault="007E29EE" w:rsidP="007E29EE">
      <w:pPr>
        <w:pStyle w:val="Caption"/>
        <w:jc w:val="center"/>
      </w:pPr>
      <w:bookmarkStart w:id="90" w:name="_Ref85286062"/>
      <w:bookmarkStart w:id="91" w:name="_Toc87448286"/>
      <w:r>
        <w:t xml:space="preserve">Table </w:t>
      </w:r>
      <w:fldSimple w:instr=" SEQ Table \* ARABIC ">
        <w:r w:rsidR="00335059">
          <w:rPr>
            <w:noProof/>
          </w:rPr>
          <w:t>6</w:t>
        </w:r>
      </w:fldSimple>
      <w:bookmarkEnd w:id="90"/>
      <w:r>
        <w:t xml:space="preserve"> - </w:t>
      </w:r>
      <w:r w:rsidRPr="0049763C">
        <w:t>Matrix Analysis of Peak Values and Time Difference – Toronto Dataset</w:t>
      </w:r>
      <w:bookmarkEnd w:id="91"/>
    </w:p>
    <w:p w14:paraId="75B5F696" w14:textId="371354AF" w:rsidR="007B0505" w:rsidRDefault="007B0505" w:rsidP="008223C2">
      <w:pPr>
        <w:pStyle w:val="Heading3"/>
      </w:pPr>
      <w:bookmarkStart w:id="92" w:name="_Toc87448248"/>
      <w:r>
        <w:t>3.</w:t>
      </w:r>
      <w:r w:rsidR="00B71491">
        <w:t>5</w:t>
      </w:r>
      <w:r>
        <w:t>.</w:t>
      </w:r>
      <w:r w:rsidR="00901E19">
        <w:t>1</w:t>
      </w:r>
      <w:r>
        <w:t xml:space="preserve"> </w:t>
      </w:r>
      <w:r w:rsidR="00B06C64" w:rsidRPr="00B06C64">
        <w:t>Discussion of the Toronto Dataset's Overall Performance</w:t>
      </w:r>
      <w:bookmarkEnd w:id="92"/>
    </w:p>
    <w:p w14:paraId="4E1A3825" w14:textId="13956B04" w:rsidR="007B0505" w:rsidRDefault="007B0505" w:rsidP="007B0505">
      <w:pPr>
        <w:ind w:firstLine="288"/>
      </w:pPr>
      <w:r w:rsidRPr="00506A2F">
        <w:t xml:space="preserve">When we look at </w:t>
      </w:r>
      <w:r>
        <w:fldChar w:fldCharType="begin"/>
      </w:r>
      <w:r>
        <w:instrText xml:space="preserve"> REF _Ref85285958 \h </w:instrText>
      </w:r>
      <w:r>
        <w:fldChar w:fldCharType="separate"/>
      </w:r>
      <w:r w:rsidR="00335059">
        <w:t xml:space="preserve">Table </w:t>
      </w:r>
      <w:r w:rsidR="00335059">
        <w:rPr>
          <w:noProof/>
        </w:rPr>
        <w:t>5</w:t>
      </w:r>
      <w:r>
        <w:fldChar w:fldCharType="end"/>
      </w:r>
      <w:r w:rsidRPr="00506A2F">
        <w:t xml:space="preserve">, we can see how the algorithms performed overall on the Toronto dataset. The CNN had the lowest MAPE and RMSE values, followed by the ANN and LSTM. Similarly, when we examine the plot in </w:t>
      </w:r>
      <w:r>
        <w:fldChar w:fldCharType="begin"/>
      </w:r>
      <w:r>
        <w:instrText xml:space="preserve"> REF _Ref86081137 \h </w:instrText>
      </w:r>
      <w:r>
        <w:fldChar w:fldCharType="separate"/>
      </w:r>
      <w:r w:rsidR="00335059">
        <w:t xml:space="preserve">Figure </w:t>
      </w:r>
      <w:r w:rsidR="00335059">
        <w:rPr>
          <w:noProof/>
        </w:rPr>
        <w:t>14</w:t>
      </w:r>
      <w:r>
        <w:fldChar w:fldCharType="end"/>
      </w:r>
      <w:r>
        <w:t xml:space="preserve"> </w:t>
      </w:r>
      <w:r w:rsidRPr="00506A2F">
        <w:t xml:space="preserve">and the boxplot in </w:t>
      </w:r>
      <w:r>
        <w:fldChar w:fldCharType="begin"/>
      </w:r>
      <w:r>
        <w:instrText xml:space="preserve"> REF _Ref85373404 \h </w:instrText>
      </w:r>
      <w:r>
        <w:fldChar w:fldCharType="separate"/>
      </w:r>
      <w:r w:rsidR="00335059">
        <w:t xml:space="preserve">Figure </w:t>
      </w:r>
      <w:r w:rsidR="00335059">
        <w:rPr>
          <w:noProof/>
        </w:rPr>
        <w:t>15</w:t>
      </w:r>
      <w:r>
        <w:fldChar w:fldCharType="end"/>
      </w:r>
      <w:r w:rsidRPr="00506A2F">
        <w:t xml:space="preserve">, we can make the same observation. Additionally, the CNN algorithm had the smallest error </w:t>
      </w:r>
      <w:r w:rsidR="0015144D">
        <w:t>distribution among all the</w:t>
      </w:r>
      <w:r w:rsidRPr="00506A2F">
        <w:t xml:space="preserve"> algorithm</w:t>
      </w:r>
      <w:r w:rsidR="0015144D">
        <w:t>s</w:t>
      </w:r>
      <w:r w:rsidRPr="00506A2F">
        <w:t xml:space="preserve">. </w:t>
      </w:r>
      <w:r w:rsidR="0015144D">
        <w:t>T</w:t>
      </w:r>
      <w:r w:rsidRPr="00506A2F">
        <w:t>he SNF forecaster produced the worst results, with the widest error distribution and the worst global metrics.</w:t>
      </w:r>
      <w:r>
        <w:t xml:space="preserve"> </w:t>
      </w:r>
    </w:p>
    <w:p w14:paraId="5EE8B111" w14:textId="5CD5EB68" w:rsidR="007B0505" w:rsidRDefault="00C35B7D" w:rsidP="00C35B7D">
      <w:pPr>
        <w:ind w:firstLine="288"/>
      </w:pPr>
      <w:r w:rsidRPr="00C35B7D">
        <w:t>In terms of daily peak detection accuracy, MAPE values indicate that the CNN is the best overall, followed by the ANN and LSTM, and lastly the SNF.</w:t>
      </w:r>
      <w:r>
        <w:t xml:space="preserve"> </w:t>
      </w:r>
      <w:r w:rsidRPr="00C35B7D">
        <w:t>According to the MAE, the CNN predicted most accurately, followed by the LSTM, SNF, and ANN. According to the MBE, the SNF was the most precise, with a bias of 0 minutes, followed by the LSTM, which had a bias of 6 minutes. The MLR was most erroneous, measuring 36 minutes.</w:t>
      </w:r>
    </w:p>
    <w:p w14:paraId="51D94F64" w14:textId="75B3688E" w:rsidR="00B17561" w:rsidRDefault="00B17561" w:rsidP="00B17561">
      <w:pPr>
        <w:pStyle w:val="Heading2"/>
      </w:pPr>
      <w:bookmarkStart w:id="93" w:name="_Toc87448249"/>
      <w:r>
        <w:t>3.6</w:t>
      </w:r>
      <w:r w:rsidRPr="008223C2">
        <w:t xml:space="preserve"> The Performance of Algorithms on the </w:t>
      </w:r>
      <w:r>
        <w:t>Ottawa</w:t>
      </w:r>
      <w:r w:rsidRPr="008223C2">
        <w:t xml:space="preserve"> Dataset</w:t>
      </w:r>
      <w:bookmarkEnd w:id="93"/>
    </w:p>
    <w:p w14:paraId="72C634F1" w14:textId="3B13E4D5" w:rsidR="000F2742" w:rsidRDefault="000305CC" w:rsidP="003B182F">
      <w:pPr>
        <w:ind w:firstLine="288"/>
      </w:pPr>
      <w:r>
        <w:fldChar w:fldCharType="begin"/>
      </w:r>
      <w:r>
        <w:instrText xml:space="preserve"> REF _Ref86082372 \h </w:instrText>
      </w:r>
      <w:r>
        <w:fldChar w:fldCharType="separate"/>
      </w:r>
      <w:r w:rsidR="00335059">
        <w:t xml:space="preserve">Figure </w:t>
      </w:r>
      <w:r w:rsidR="00335059">
        <w:rPr>
          <w:noProof/>
        </w:rPr>
        <w:t>16</w:t>
      </w:r>
      <w:r>
        <w:fldChar w:fldCharType="end"/>
      </w:r>
      <w:r w:rsidRPr="000305CC">
        <w:t xml:space="preserve"> depicts a snapshot of actual and forecasted load demand for the period July 17</w:t>
      </w:r>
      <w:r w:rsidRPr="000305CC">
        <w:rPr>
          <w:vertAlign w:val="superscript"/>
        </w:rPr>
        <w:t>th</w:t>
      </w:r>
      <w:r>
        <w:t xml:space="preserve"> </w:t>
      </w:r>
      <w:r w:rsidRPr="000305CC">
        <w:t>to July 21</w:t>
      </w:r>
      <w:r w:rsidR="003B182F" w:rsidRPr="000305CC">
        <w:rPr>
          <w:vertAlign w:val="superscript"/>
        </w:rPr>
        <w:t>st</w:t>
      </w:r>
      <w:r w:rsidR="003B182F">
        <w:t>;</w:t>
      </w:r>
      <w:r w:rsidRPr="000305CC">
        <w:t xml:space="preserve"> this time period was chosen because it coincided with the month in which all algorithms performed the worst overall. The overall distribution of errors is depicted in </w:t>
      </w:r>
      <w:r>
        <w:lastRenderedPageBreak/>
        <w:fldChar w:fldCharType="begin"/>
      </w:r>
      <w:r>
        <w:instrText xml:space="preserve"> REF _Ref85373469 \h </w:instrText>
      </w:r>
      <w:r>
        <w:fldChar w:fldCharType="separate"/>
      </w:r>
      <w:r w:rsidR="00335059">
        <w:t xml:space="preserve">Figure </w:t>
      </w:r>
      <w:r w:rsidR="00335059">
        <w:rPr>
          <w:noProof/>
        </w:rPr>
        <w:t>17</w:t>
      </w:r>
      <w:r>
        <w:fldChar w:fldCharType="end"/>
      </w:r>
      <w:r w:rsidRPr="000305CC">
        <w:t xml:space="preserve"> and the key performance metrics are listed in </w:t>
      </w:r>
      <w:r>
        <w:fldChar w:fldCharType="begin"/>
      </w:r>
      <w:r>
        <w:instrText xml:space="preserve"> REF _Ref85285966 \h </w:instrText>
      </w:r>
      <w:r>
        <w:fldChar w:fldCharType="separate"/>
      </w:r>
      <w:r w:rsidR="00335059">
        <w:t xml:space="preserve">Table </w:t>
      </w:r>
      <w:r w:rsidR="00335059">
        <w:rPr>
          <w:noProof/>
        </w:rPr>
        <w:t>7</w:t>
      </w:r>
      <w:r>
        <w:fldChar w:fldCharType="end"/>
      </w:r>
      <w:r w:rsidRPr="000305CC">
        <w:t xml:space="preserve">. </w:t>
      </w:r>
      <w:r>
        <w:fldChar w:fldCharType="begin"/>
      </w:r>
      <w:r>
        <w:instrText xml:space="preserve"> REF _Ref85286056 \h </w:instrText>
      </w:r>
      <w:r>
        <w:fldChar w:fldCharType="separate"/>
      </w:r>
      <w:r w:rsidR="00335059">
        <w:t xml:space="preserve">Table </w:t>
      </w:r>
      <w:r w:rsidR="00335059">
        <w:rPr>
          <w:noProof/>
        </w:rPr>
        <w:t>8</w:t>
      </w:r>
      <w:r>
        <w:fldChar w:fldCharType="end"/>
      </w:r>
      <w:r>
        <w:t xml:space="preserve"> </w:t>
      </w:r>
      <w:r w:rsidRPr="000305CC">
        <w:t>summarizes the algorithm's performance in predicting daily peaks.</w:t>
      </w:r>
    </w:p>
    <w:p w14:paraId="19792CE4" w14:textId="77777777" w:rsidR="002C4587" w:rsidRPr="000A402A" w:rsidRDefault="002C4587" w:rsidP="002C4587">
      <w:pPr>
        <w:jc w:val="center"/>
      </w:pPr>
      <w:r w:rsidRPr="00D23931">
        <w:rPr>
          <w:noProof/>
        </w:rPr>
        <w:drawing>
          <wp:inline distT="0" distB="0" distL="0" distR="0" wp14:anchorId="3A5F2C40" wp14:editId="70315B8E">
            <wp:extent cx="4629150" cy="685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29477" cy="685848"/>
                    </a:xfrm>
                    <a:prstGeom prst="rect">
                      <a:avLst/>
                    </a:prstGeom>
                    <a:noFill/>
                    <a:ln>
                      <a:noFill/>
                    </a:ln>
                  </pic:spPr>
                </pic:pic>
              </a:graphicData>
            </a:graphic>
          </wp:inline>
        </w:drawing>
      </w:r>
    </w:p>
    <w:p w14:paraId="58BBDECC" w14:textId="3F003F8B" w:rsidR="002C4587" w:rsidRDefault="002C4587" w:rsidP="002C4587">
      <w:pPr>
        <w:pStyle w:val="Caption"/>
        <w:jc w:val="center"/>
      </w:pPr>
      <w:bookmarkStart w:id="94" w:name="_Ref85285966"/>
      <w:bookmarkStart w:id="95" w:name="_Ref86082422"/>
      <w:bookmarkStart w:id="96" w:name="_Toc87448287"/>
      <w:r>
        <w:t xml:space="preserve">Table </w:t>
      </w:r>
      <w:fldSimple w:instr=" SEQ Table \* ARABIC ">
        <w:r w:rsidR="00335059">
          <w:rPr>
            <w:noProof/>
          </w:rPr>
          <w:t>7</w:t>
        </w:r>
      </w:fldSimple>
      <w:bookmarkEnd w:id="94"/>
      <w:r>
        <w:t xml:space="preserve"> - </w:t>
      </w:r>
      <w:r w:rsidRPr="00F41E11">
        <w:t xml:space="preserve">Overall MAPE and RMSE for Each Algorithm </w:t>
      </w:r>
      <w:r w:rsidRPr="000A402A">
        <w:t xml:space="preserve">– </w:t>
      </w:r>
      <w:r>
        <w:t>Ottawa</w:t>
      </w:r>
      <w:r w:rsidRPr="000A402A">
        <w:t xml:space="preserve"> Dataset</w:t>
      </w:r>
      <w:bookmarkEnd w:id="95"/>
      <w:bookmarkEnd w:id="96"/>
    </w:p>
    <w:p w14:paraId="736CC9B0" w14:textId="77777777" w:rsidR="002C4587" w:rsidRPr="00EB444C" w:rsidRDefault="002C4587" w:rsidP="002C4587">
      <w:pPr>
        <w:ind w:firstLine="288"/>
        <w:jc w:val="center"/>
        <w:rPr>
          <w:kern w:val="32"/>
          <w:sz w:val="28"/>
          <w:szCs w:val="32"/>
        </w:rPr>
      </w:pPr>
      <w:r w:rsidRPr="000D4110">
        <w:rPr>
          <w:noProof/>
        </w:rPr>
        <w:drawing>
          <wp:inline distT="0" distB="0" distL="0" distR="0" wp14:anchorId="3926DF8C" wp14:editId="235AE304">
            <wp:extent cx="4558553" cy="857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59076" cy="857348"/>
                    </a:xfrm>
                    <a:prstGeom prst="rect">
                      <a:avLst/>
                    </a:prstGeom>
                    <a:noFill/>
                    <a:ln>
                      <a:noFill/>
                    </a:ln>
                  </pic:spPr>
                </pic:pic>
              </a:graphicData>
            </a:graphic>
          </wp:inline>
        </w:drawing>
      </w:r>
    </w:p>
    <w:p w14:paraId="2F8269F0" w14:textId="134DBEAC" w:rsidR="002C4587" w:rsidRDefault="002C4587" w:rsidP="002C4587">
      <w:pPr>
        <w:pStyle w:val="Caption"/>
        <w:jc w:val="center"/>
      </w:pPr>
      <w:bookmarkStart w:id="97" w:name="_Ref85286056"/>
      <w:bookmarkStart w:id="98" w:name="_Toc87448288"/>
      <w:r>
        <w:t xml:space="preserve">Table </w:t>
      </w:r>
      <w:fldSimple w:instr=" SEQ Table \* ARABIC ">
        <w:r w:rsidR="00335059">
          <w:rPr>
            <w:noProof/>
          </w:rPr>
          <w:t>8</w:t>
        </w:r>
      </w:fldSimple>
      <w:bookmarkEnd w:id="97"/>
      <w:r>
        <w:t xml:space="preserve"> - </w:t>
      </w:r>
      <w:r w:rsidRPr="0049763C">
        <w:t xml:space="preserve">Matrix Analysis of Peak Values and Time Difference </w:t>
      </w:r>
      <w:r w:rsidRPr="008305F8">
        <w:t xml:space="preserve">– </w:t>
      </w:r>
      <w:r>
        <w:t>Ottawa</w:t>
      </w:r>
      <w:r w:rsidRPr="008305F8">
        <w:t xml:space="preserve"> Dataset</w:t>
      </w:r>
      <w:bookmarkEnd w:id="98"/>
    </w:p>
    <w:p w14:paraId="766EF350" w14:textId="77777777" w:rsidR="002C4587" w:rsidRPr="000F2742" w:rsidRDefault="002C4587" w:rsidP="003B182F">
      <w:pPr>
        <w:ind w:firstLine="288"/>
      </w:pPr>
    </w:p>
    <w:p w14:paraId="57E74427" w14:textId="378F9C01" w:rsidR="00957E3C" w:rsidRDefault="00E62306" w:rsidP="00E62306">
      <w:pPr>
        <w:jc w:val="center"/>
      </w:pPr>
      <w:r w:rsidRPr="00E62306">
        <w:rPr>
          <w:noProof/>
        </w:rPr>
        <w:drawing>
          <wp:inline distT="0" distB="0" distL="0" distR="0" wp14:anchorId="68E273B7" wp14:editId="4D025345">
            <wp:extent cx="5055420" cy="3743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2">
                      <a:extLst>
                        <a:ext uri="{28A0092B-C50C-407E-A947-70E740481C1C}">
                          <a14:useLocalDpi xmlns:a14="http://schemas.microsoft.com/office/drawing/2010/main" val="0"/>
                        </a:ext>
                      </a:extLst>
                    </a:blip>
                    <a:srcRect l="3040" t="6205" r="3220" b="1193"/>
                    <a:stretch/>
                  </pic:blipFill>
                  <pic:spPr bwMode="auto">
                    <a:xfrm>
                      <a:off x="0" y="0"/>
                      <a:ext cx="5074431" cy="3757402"/>
                    </a:xfrm>
                    <a:prstGeom prst="rect">
                      <a:avLst/>
                    </a:prstGeom>
                    <a:noFill/>
                    <a:ln>
                      <a:noFill/>
                    </a:ln>
                    <a:extLst>
                      <a:ext uri="{53640926-AAD7-44D8-BBD7-CCE9431645EC}">
                        <a14:shadowObscured xmlns:a14="http://schemas.microsoft.com/office/drawing/2010/main"/>
                      </a:ext>
                    </a:extLst>
                  </pic:spPr>
                </pic:pic>
              </a:graphicData>
            </a:graphic>
          </wp:inline>
        </w:drawing>
      </w:r>
    </w:p>
    <w:p w14:paraId="44122EE4" w14:textId="0A7051F2" w:rsidR="00957E3C" w:rsidRDefault="00957E3C" w:rsidP="00957E3C">
      <w:pPr>
        <w:pStyle w:val="Caption"/>
        <w:jc w:val="center"/>
      </w:pPr>
      <w:bookmarkStart w:id="99" w:name="_Ref86082372"/>
      <w:bookmarkStart w:id="100" w:name="_Toc87448312"/>
      <w:r>
        <w:t xml:space="preserve">Figure </w:t>
      </w:r>
      <w:fldSimple w:instr=" SEQ Figure \* ARABIC ">
        <w:r w:rsidR="00335059">
          <w:rPr>
            <w:noProof/>
          </w:rPr>
          <w:t>16</w:t>
        </w:r>
      </w:fldSimple>
      <w:bookmarkEnd w:id="99"/>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7E66CA">
        <w:t>-</w:t>
      </w:r>
      <w:r>
        <w:t xml:space="preserve"> Ottawa Dataset</w:t>
      </w:r>
      <w:bookmarkEnd w:id="100"/>
    </w:p>
    <w:p w14:paraId="3E0CFC85" w14:textId="77777777" w:rsidR="00672D34" w:rsidRPr="00E224C6" w:rsidRDefault="00672D34" w:rsidP="00672D34">
      <w:pPr>
        <w:jc w:val="center"/>
      </w:pPr>
      <w:r w:rsidRPr="00E224C6">
        <w:rPr>
          <w:noProof/>
        </w:rPr>
        <w:lastRenderedPageBreak/>
        <w:drawing>
          <wp:inline distT="0" distB="0" distL="0" distR="0" wp14:anchorId="2331B381" wp14:editId="33874208">
            <wp:extent cx="4065025" cy="3200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rotWithShape="1">
                    <a:blip r:embed="rId83">
                      <a:extLst>
                        <a:ext uri="{28A0092B-C50C-407E-A947-70E740481C1C}">
                          <a14:useLocalDpi xmlns:a14="http://schemas.microsoft.com/office/drawing/2010/main" val="0"/>
                        </a:ext>
                      </a:extLst>
                    </a:blip>
                    <a:srcRect l="2955" t="6474" r="8004"/>
                    <a:stretch/>
                  </pic:blipFill>
                  <pic:spPr bwMode="auto">
                    <a:xfrm>
                      <a:off x="0" y="0"/>
                      <a:ext cx="4087793" cy="3218325"/>
                    </a:xfrm>
                    <a:prstGeom prst="rect">
                      <a:avLst/>
                    </a:prstGeom>
                    <a:noFill/>
                    <a:ln>
                      <a:noFill/>
                    </a:ln>
                    <a:extLst>
                      <a:ext uri="{53640926-AAD7-44D8-BBD7-CCE9431645EC}">
                        <a14:shadowObscured xmlns:a14="http://schemas.microsoft.com/office/drawing/2010/main"/>
                      </a:ext>
                    </a:extLst>
                  </pic:spPr>
                </pic:pic>
              </a:graphicData>
            </a:graphic>
          </wp:inline>
        </w:drawing>
      </w:r>
    </w:p>
    <w:p w14:paraId="13404207" w14:textId="56C34D96" w:rsidR="00672D34" w:rsidRDefault="00672D34" w:rsidP="00672D34">
      <w:pPr>
        <w:pStyle w:val="Caption"/>
        <w:jc w:val="center"/>
      </w:pPr>
      <w:bookmarkStart w:id="101" w:name="_Ref85373469"/>
      <w:bookmarkStart w:id="102" w:name="_Toc87448313"/>
      <w:r>
        <w:t xml:space="preserve">Figure </w:t>
      </w:r>
      <w:fldSimple w:instr=" SEQ Figure \* ARABIC ">
        <w:r w:rsidR="00335059">
          <w:rPr>
            <w:noProof/>
          </w:rPr>
          <w:t>17</w:t>
        </w:r>
      </w:fldSimple>
      <w:bookmarkEnd w:id="101"/>
      <w:r>
        <w:t xml:space="preserve"> - </w:t>
      </w:r>
      <w:bookmarkStart w:id="103" w:name="_Hlk85899399"/>
      <w:r w:rsidRPr="00554616">
        <w:t xml:space="preserve">Overall Error Distribution for All Algorithms </w:t>
      </w:r>
      <w:r>
        <w:t>– Ottawa Dataset</w:t>
      </w:r>
      <w:bookmarkEnd w:id="102"/>
      <w:bookmarkEnd w:id="103"/>
    </w:p>
    <w:p w14:paraId="72ECAF90" w14:textId="34FF87BC" w:rsidR="00870C1A" w:rsidRDefault="00870C1A" w:rsidP="002456BD">
      <w:pPr>
        <w:pStyle w:val="Heading3"/>
      </w:pPr>
      <w:bookmarkStart w:id="104" w:name="_Toc87448250"/>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104"/>
    </w:p>
    <w:p w14:paraId="5C3E97DF" w14:textId="730C7183" w:rsidR="00B26D78" w:rsidRDefault="00B26D78" w:rsidP="00B26D78">
      <w:pPr>
        <w:ind w:firstLine="288"/>
      </w:pPr>
      <w:r>
        <w:t xml:space="preserve">As illustrated in </w:t>
      </w:r>
      <w:fldSimple w:instr=" REF _Ref85285966 ">
        <w:r w:rsidR="00335059">
          <w:t xml:space="preserve">Table </w:t>
        </w:r>
        <w:r w:rsidR="00335059">
          <w:rPr>
            <w:noProof/>
          </w:rPr>
          <w:t>7</w:t>
        </w:r>
      </w:fldSimple>
      <w:r>
        <w:t>, the overall performance of the Ottawa dataset is similar to that of the Toronto dataset. The CNN has the lowest MAPE and RMSE values, followed by the ANN and LSTM. Additionally, the CNN has the narrowest error distribution, whereas the SNF has the worst overall performance metrics and the widest error distribution in the boxplot above.</w:t>
      </w:r>
    </w:p>
    <w:p w14:paraId="2165AF42" w14:textId="7A45B929" w:rsidR="00B26D78" w:rsidRDefault="00B26D78" w:rsidP="00B26D78">
      <w:pPr>
        <w:ind w:firstLine="288"/>
      </w:pPr>
      <w:r>
        <w:t xml:space="preserve">In terms of daily peak detection accuracy, MAPE values indicate that the CNN is the best overall, followed by the ANN and LSTM, and </w:t>
      </w:r>
      <w:r w:rsidR="000B1138">
        <w:t>lastly</w:t>
      </w:r>
      <w:r>
        <w:t xml:space="preserve"> the SNF. As the MAE demonstrates, the CNN predicted the most precisely, followed by the ANN and the LSTM, and lastly the SNF. According to the MBE, the SNF was the most precise with a 0-minute bias, followed by the CNN, the ANN, and the LSTM. The MLR was most erroneous, measuring 35 minutes.</w:t>
      </w:r>
    </w:p>
    <w:p w14:paraId="748698B6" w14:textId="2EE928C0" w:rsidR="002456BD" w:rsidRDefault="002456BD" w:rsidP="002456BD">
      <w:pPr>
        <w:pStyle w:val="Heading2"/>
      </w:pPr>
      <w:bookmarkStart w:id="105" w:name="_Toc87448251"/>
      <w:r>
        <w:lastRenderedPageBreak/>
        <w:t>3.7</w:t>
      </w:r>
      <w:r w:rsidRPr="008223C2">
        <w:t xml:space="preserve"> The Performance of Algorithms on the </w:t>
      </w:r>
      <w:r>
        <w:t>Saint John</w:t>
      </w:r>
      <w:r w:rsidRPr="008223C2">
        <w:t xml:space="preserve"> Dataset</w:t>
      </w:r>
      <w:bookmarkEnd w:id="105"/>
    </w:p>
    <w:p w14:paraId="2194C205" w14:textId="0844D292" w:rsidR="002745F8" w:rsidRDefault="00386E40" w:rsidP="002745F8">
      <w:pPr>
        <w:ind w:firstLine="288"/>
      </w:pPr>
      <w:fldSimple w:instr=" REF _Ref86082912 ">
        <w:r w:rsidR="00335059">
          <w:t xml:space="preserve">Figure </w:t>
        </w:r>
        <w:r w:rsidR="00335059">
          <w:rPr>
            <w:noProof/>
          </w:rPr>
          <w:t>18</w:t>
        </w:r>
      </w:fldSimple>
      <w:r w:rsidR="002E5C50" w:rsidRPr="002E5C50">
        <w:t xml:space="preserve"> illustrates a snapshot of actual and forecasted load demand for the period December 17t</w:t>
      </w:r>
      <w:r w:rsidR="002E5C50">
        <w:t>h</w:t>
      </w:r>
      <w:r w:rsidR="002E5C50" w:rsidRPr="002E5C50">
        <w:t xml:space="preserve"> to December 21st; this time period was chosen because it corresponded to the month during which all algorithms performed the worst overall. </w:t>
      </w:r>
      <w:fldSimple w:instr=" REF _Ref86082925 ">
        <w:r w:rsidR="00335059">
          <w:t xml:space="preserve">Figure </w:t>
        </w:r>
        <w:r w:rsidR="00335059">
          <w:rPr>
            <w:noProof/>
          </w:rPr>
          <w:t>19</w:t>
        </w:r>
      </w:fldSimple>
      <w:r w:rsidR="002E5C50">
        <w:t xml:space="preserve"> </w:t>
      </w:r>
      <w:r w:rsidR="002E5C50" w:rsidRPr="002E5C50">
        <w:t xml:space="preserve">illustrates the overall distribution of errors, and </w:t>
      </w:r>
      <w:fldSimple w:instr=" REF _Ref86082938 ">
        <w:r w:rsidR="00335059">
          <w:t xml:space="preserve">Table </w:t>
        </w:r>
        <w:r w:rsidR="00335059">
          <w:rPr>
            <w:noProof/>
          </w:rPr>
          <w:t>9</w:t>
        </w:r>
      </w:fldSimple>
      <w:r w:rsidR="002E5C50" w:rsidRPr="002E5C50">
        <w:t xml:space="preserve"> details the key performance metrics. The algorithm's performance in predicting daily peaks is summarized in </w:t>
      </w:r>
      <w:fldSimple w:instr=" REF _Ref86082945 ">
        <w:r w:rsidR="00335059">
          <w:t xml:space="preserve">Table </w:t>
        </w:r>
        <w:r w:rsidR="00335059">
          <w:rPr>
            <w:noProof/>
          </w:rPr>
          <w:t>10</w:t>
        </w:r>
      </w:fldSimple>
      <w:r w:rsidR="002E5C50" w:rsidRPr="002E5C50">
        <w:t>.</w:t>
      </w:r>
    </w:p>
    <w:p w14:paraId="6CB47CC4" w14:textId="77777777" w:rsidR="00AC372F" w:rsidRDefault="00AC372F" w:rsidP="00AC372F">
      <w:pPr>
        <w:keepNext/>
        <w:jc w:val="center"/>
      </w:pPr>
      <w:r w:rsidRPr="009F6B2E">
        <w:rPr>
          <w:noProof/>
        </w:rPr>
        <w:drawing>
          <wp:inline distT="0" distB="0" distL="0" distR="0" wp14:anchorId="5EABBFAC" wp14:editId="7DE500D9">
            <wp:extent cx="4886325" cy="7239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90146" cy="724466"/>
                    </a:xfrm>
                    <a:prstGeom prst="rect">
                      <a:avLst/>
                    </a:prstGeom>
                    <a:noFill/>
                    <a:ln>
                      <a:noFill/>
                    </a:ln>
                  </pic:spPr>
                </pic:pic>
              </a:graphicData>
            </a:graphic>
          </wp:inline>
        </w:drawing>
      </w:r>
    </w:p>
    <w:p w14:paraId="63235CCB" w14:textId="2B07621F" w:rsidR="00AC372F" w:rsidRDefault="00AC372F" w:rsidP="00AC372F">
      <w:pPr>
        <w:pStyle w:val="Caption"/>
        <w:jc w:val="center"/>
      </w:pPr>
      <w:bookmarkStart w:id="106" w:name="_Ref86082938"/>
      <w:bookmarkStart w:id="107" w:name="_Ref86082933"/>
      <w:bookmarkStart w:id="108" w:name="_Toc87448289"/>
      <w:r>
        <w:t xml:space="preserve">Table </w:t>
      </w:r>
      <w:fldSimple w:instr=" SEQ Table \* ARABIC ">
        <w:r w:rsidR="00335059">
          <w:rPr>
            <w:noProof/>
          </w:rPr>
          <w:t>9</w:t>
        </w:r>
      </w:fldSimple>
      <w:bookmarkEnd w:id="106"/>
      <w:r>
        <w:t xml:space="preserve"> - </w:t>
      </w:r>
      <w:r w:rsidRPr="00F41E11">
        <w:t xml:space="preserve">Overall MAPE and RMSE for Each Algorithm </w:t>
      </w:r>
      <w:r w:rsidRPr="000A402A">
        <w:t xml:space="preserve">– </w:t>
      </w:r>
      <w:r>
        <w:t>Saint John</w:t>
      </w:r>
      <w:r w:rsidRPr="000A402A">
        <w:t xml:space="preserve"> Dataset</w:t>
      </w:r>
      <w:bookmarkEnd w:id="107"/>
      <w:bookmarkEnd w:id="108"/>
    </w:p>
    <w:p w14:paraId="43B809FF" w14:textId="77777777" w:rsidR="001B2628" w:rsidRDefault="001B2628" w:rsidP="001B2628">
      <w:pPr>
        <w:keepNext/>
        <w:jc w:val="center"/>
      </w:pPr>
      <w:r w:rsidRPr="001B2628">
        <w:rPr>
          <w:noProof/>
        </w:rPr>
        <w:drawing>
          <wp:inline distT="0" distB="0" distL="0" distR="0" wp14:anchorId="3192D6AC" wp14:editId="40E3D66C">
            <wp:extent cx="4736874" cy="3695700"/>
            <wp:effectExtent l="0" t="0" r="698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rotWithShape="1">
                    <a:blip r:embed="rId85">
                      <a:extLst>
                        <a:ext uri="{28A0092B-C50C-407E-A947-70E740481C1C}">
                          <a14:useLocalDpi xmlns:a14="http://schemas.microsoft.com/office/drawing/2010/main" val="0"/>
                        </a:ext>
                      </a:extLst>
                    </a:blip>
                    <a:srcRect l="3936" t="5967" r="5724"/>
                    <a:stretch/>
                  </pic:blipFill>
                  <pic:spPr bwMode="auto">
                    <a:xfrm>
                      <a:off x="0" y="0"/>
                      <a:ext cx="4744494" cy="3701645"/>
                    </a:xfrm>
                    <a:prstGeom prst="rect">
                      <a:avLst/>
                    </a:prstGeom>
                    <a:noFill/>
                    <a:ln>
                      <a:noFill/>
                    </a:ln>
                    <a:extLst>
                      <a:ext uri="{53640926-AAD7-44D8-BBD7-CCE9431645EC}">
                        <a14:shadowObscured xmlns:a14="http://schemas.microsoft.com/office/drawing/2010/main"/>
                      </a:ext>
                    </a:extLst>
                  </pic:spPr>
                </pic:pic>
              </a:graphicData>
            </a:graphic>
          </wp:inline>
        </w:drawing>
      </w:r>
    </w:p>
    <w:p w14:paraId="04ED0F59" w14:textId="745DC186" w:rsidR="001B2628" w:rsidRDefault="001B2628" w:rsidP="001B2628">
      <w:pPr>
        <w:pStyle w:val="Caption"/>
        <w:jc w:val="center"/>
      </w:pPr>
      <w:bookmarkStart w:id="109" w:name="_Ref86082912"/>
      <w:bookmarkStart w:id="110" w:name="_Toc87448314"/>
      <w:r>
        <w:t xml:space="preserve">Figure </w:t>
      </w:r>
      <w:fldSimple w:instr=" SEQ Figure \* ARABIC ">
        <w:r w:rsidR="00335059">
          <w:rPr>
            <w:noProof/>
          </w:rPr>
          <w:t>18</w:t>
        </w:r>
      </w:fldSimple>
      <w:bookmarkEnd w:id="109"/>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t xml:space="preserve"> </w:t>
      </w:r>
      <w:r w:rsidRPr="00714E2D">
        <w:t xml:space="preserve">  </w:t>
      </w:r>
      <w:r>
        <w:t>- Saint John Dataset</w:t>
      </w:r>
      <w:bookmarkEnd w:id="110"/>
    </w:p>
    <w:p w14:paraId="51BE0F7A" w14:textId="77777777" w:rsidR="007D724C" w:rsidRDefault="007D724C" w:rsidP="007D724C">
      <w:pPr>
        <w:keepNext/>
        <w:jc w:val="center"/>
      </w:pPr>
      <w:r w:rsidRPr="00EB1FF6">
        <w:rPr>
          <w:noProof/>
        </w:rPr>
        <w:lastRenderedPageBreak/>
        <w:drawing>
          <wp:inline distT="0" distB="0" distL="0" distR="0" wp14:anchorId="7831DF9C" wp14:editId="2C5C5F15">
            <wp:extent cx="3657600" cy="29426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86">
                      <a:extLst>
                        <a:ext uri="{28A0092B-C50C-407E-A947-70E740481C1C}">
                          <a14:useLocalDpi xmlns:a14="http://schemas.microsoft.com/office/drawing/2010/main" val="0"/>
                        </a:ext>
                      </a:extLst>
                    </a:blip>
                    <a:srcRect l="4294" t="6683" r="8766"/>
                    <a:stretch/>
                  </pic:blipFill>
                  <pic:spPr bwMode="auto">
                    <a:xfrm>
                      <a:off x="0" y="0"/>
                      <a:ext cx="3658688" cy="2943512"/>
                    </a:xfrm>
                    <a:prstGeom prst="rect">
                      <a:avLst/>
                    </a:prstGeom>
                    <a:noFill/>
                    <a:ln>
                      <a:noFill/>
                    </a:ln>
                    <a:extLst>
                      <a:ext uri="{53640926-AAD7-44D8-BBD7-CCE9431645EC}">
                        <a14:shadowObscured xmlns:a14="http://schemas.microsoft.com/office/drawing/2010/main"/>
                      </a:ext>
                    </a:extLst>
                  </pic:spPr>
                </pic:pic>
              </a:graphicData>
            </a:graphic>
          </wp:inline>
        </w:drawing>
      </w:r>
    </w:p>
    <w:p w14:paraId="03649011" w14:textId="0FA7BC17" w:rsidR="007D724C" w:rsidRDefault="007D724C" w:rsidP="007D724C">
      <w:pPr>
        <w:pStyle w:val="Caption"/>
        <w:jc w:val="center"/>
      </w:pPr>
      <w:bookmarkStart w:id="111" w:name="_Ref86082925"/>
      <w:bookmarkStart w:id="112" w:name="_Toc87448315"/>
      <w:r>
        <w:t xml:space="preserve">Figure </w:t>
      </w:r>
      <w:fldSimple w:instr=" SEQ Figure \* ARABIC ">
        <w:r w:rsidR="00335059">
          <w:rPr>
            <w:noProof/>
          </w:rPr>
          <w:t>19</w:t>
        </w:r>
      </w:fldSimple>
      <w:bookmarkEnd w:id="111"/>
      <w:r>
        <w:t xml:space="preserve"> - </w:t>
      </w:r>
      <w:r w:rsidRPr="00554616">
        <w:t xml:space="preserve">Overall Error Distribution for All Algorithms </w:t>
      </w:r>
      <w:r>
        <w:t>– Saint John Dataset</w:t>
      </w:r>
      <w:bookmarkEnd w:id="112"/>
    </w:p>
    <w:p w14:paraId="57EA526B" w14:textId="77777777" w:rsidR="00AC372F" w:rsidRDefault="00AC372F" w:rsidP="00AC372F">
      <w:pPr>
        <w:keepNext/>
        <w:jc w:val="center"/>
      </w:pPr>
      <w:r w:rsidRPr="006E38A4">
        <w:rPr>
          <w:noProof/>
        </w:rPr>
        <w:drawing>
          <wp:inline distT="0" distB="0" distL="0" distR="0" wp14:anchorId="7462B502" wp14:editId="09C6F7C1">
            <wp:extent cx="4609208" cy="86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5278" cy="867917"/>
                    </a:xfrm>
                    <a:prstGeom prst="rect">
                      <a:avLst/>
                    </a:prstGeom>
                    <a:noFill/>
                    <a:ln>
                      <a:noFill/>
                    </a:ln>
                  </pic:spPr>
                </pic:pic>
              </a:graphicData>
            </a:graphic>
          </wp:inline>
        </w:drawing>
      </w:r>
    </w:p>
    <w:p w14:paraId="5368BE8B" w14:textId="190F2BB4" w:rsidR="00AC372F" w:rsidRPr="006E38A4" w:rsidRDefault="00AC372F" w:rsidP="00AC372F">
      <w:pPr>
        <w:pStyle w:val="Caption"/>
        <w:jc w:val="center"/>
      </w:pPr>
      <w:bookmarkStart w:id="113" w:name="_Ref86082945"/>
      <w:bookmarkStart w:id="114" w:name="_Toc87448290"/>
      <w:r>
        <w:t xml:space="preserve">Table </w:t>
      </w:r>
      <w:fldSimple w:instr=" SEQ Table \* ARABIC ">
        <w:r w:rsidR="00335059">
          <w:rPr>
            <w:noProof/>
          </w:rPr>
          <w:t>10</w:t>
        </w:r>
      </w:fldSimple>
      <w:bookmarkEnd w:id="113"/>
      <w:r>
        <w:t xml:space="preserve"> - </w:t>
      </w:r>
      <w:r w:rsidRPr="0049763C">
        <w:t xml:space="preserve">Matrix Analysis of Peak Values and Time Difference </w:t>
      </w:r>
      <w:r w:rsidRPr="008305F8">
        <w:t xml:space="preserve">– </w:t>
      </w:r>
      <w:r>
        <w:t>Saint John</w:t>
      </w:r>
      <w:r w:rsidRPr="008305F8">
        <w:t xml:space="preserve"> Dataset</w:t>
      </w:r>
      <w:bookmarkEnd w:id="114"/>
    </w:p>
    <w:p w14:paraId="78E406D6" w14:textId="35B2E4D9" w:rsidR="00EC2424" w:rsidRDefault="00EC2424" w:rsidP="00902D40">
      <w:pPr>
        <w:pStyle w:val="Heading3"/>
      </w:pPr>
      <w:bookmarkStart w:id="115" w:name="_Toc87448252"/>
      <w:r>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115"/>
    </w:p>
    <w:p w14:paraId="166B7BF2" w14:textId="2CE0EAE8" w:rsidR="00572469" w:rsidRDefault="003B7CD8" w:rsidP="00572469">
      <w:pPr>
        <w:ind w:firstLine="288"/>
      </w:pPr>
      <w:r>
        <w:t xml:space="preserve">In </w:t>
      </w:r>
      <w:fldSimple w:instr=" REF _Ref86082938 ">
        <w:r w:rsidR="00335059">
          <w:t xml:space="preserve">Table </w:t>
        </w:r>
        <w:r w:rsidR="00335059">
          <w:rPr>
            <w:noProof/>
          </w:rPr>
          <w:t>9</w:t>
        </w:r>
      </w:fldSimple>
      <w:r>
        <w:t>, we can see how the algorithms performed on the Saint John dataset as a whole. The CNN performed best in terms of MAPE and RMSE, followed by the ANN and LSTM. Overall, the SNF forecaster performed poorly, with the widest error distribution.</w:t>
      </w:r>
    </w:p>
    <w:p w14:paraId="18DD2747" w14:textId="63AA46D0" w:rsidR="002156FF" w:rsidRDefault="003B7CD8" w:rsidP="00572469">
      <w:pPr>
        <w:ind w:firstLine="288"/>
      </w:pPr>
      <w:r>
        <w:t xml:space="preserve">MAPE values indicate that the CNN is the most accurate at detecting daily peaks, followed by the ANN and LSTM, and lastly the SNF. According to the MAE, CNN predicted the most accurately, followed by ANN, LSTM, and SNF. According to the MBE, </w:t>
      </w:r>
      <w:r>
        <w:lastRenderedPageBreak/>
        <w:t>the SNF was the most precise, with a bias of -2 minutes, followed by the LSTM, which had a bias of 4 minutes. The MLR has the greatest bias, with a value of -14 minutes.</w:t>
      </w:r>
    </w:p>
    <w:p w14:paraId="090BBF07" w14:textId="36486E05" w:rsidR="002745F8" w:rsidRDefault="00144873" w:rsidP="00144873">
      <w:pPr>
        <w:pStyle w:val="Heading2"/>
      </w:pPr>
      <w:bookmarkStart w:id="116" w:name="_Toc87448253"/>
      <w:r>
        <w:t>3.</w:t>
      </w:r>
      <w:r w:rsidR="007C73B1">
        <w:t>8</w:t>
      </w:r>
      <w:r>
        <w:t xml:space="preserve"> </w:t>
      </w:r>
      <w:r w:rsidR="004157AA">
        <w:t>Conclusion</w:t>
      </w:r>
      <w:bookmarkEnd w:id="116"/>
    </w:p>
    <w:p w14:paraId="5636ED48" w14:textId="77777777" w:rsidR="001D39DD" w:rsidRDefault="00606255" w:rsidP="001D39DD">
      <w:pPr>
        <w:ind w:firstLine="288"/>
      </w:pPr>
      <w:r w:rsidRPr="00606255">
        <w:t>According to the MAPE and RMSE values across all datasets, the CNN performed the best overall, followed by the ANN and LSTM. Additionally, the CNN appears to have the narrowest error distribution of all algorithms. The SNF performed the worst across all datasets, with the widest error distribution. The fact that the SNF algorithm performs the worst of all algorithms is encouraging because it implies that all of the other algorithms contribute some value to the forecasts.</w:t>
      </w:r>
    </w:p>
    <w:p w14:paraId="74138EA8" w14:textId="18BE43AC" w:rsidR="00606255" w:rsidRDefault="00606255" w:rsidP="001D39DD">
      <w:pPr>
        <w:ind w:firstLine="288"/>
      </w:pPr>
      <w:r w:rsidRPr="00606255">
        <w:t>In terms of peak accuracy, when the magnitudes of the peaks are compared across all datasets, the CNN has the lowest MAPE values, followed by the ANN and the LSTM, with the SNF coming in last. Additionally, CNN had the best MAE based on the time difference between the daily peaks. The ANN and LSTM algorithms follow the CNN in the Ottawa and Saint John datasets. In the Toronto dataset, the LSTM comes before the ANN.</w:t>
      </w:r>
    </w:p>
    <w:p w14:paraId="5B47D8FD" w14:textId="5B6D5B7D" w:rsidR="00606255" w:rsidRPr="000B0C36" w:rsidRDefault="00A74D31" w:rsidP="00606255">
      <w:pPr>
        <w:ind w:firstLine="288"/>
      </w:pPr>
      <w:r w:rsidRPr="00A74D31">
        <w:t>We can see from the results in this chapter that the CNN, LSTM, and ANN algorithms all perform exceptionally well. They yield some encouraging results. In Chapter 4, we will examine the performance of each of these algorithms on the various datasets, focusing on hourly, daily, monthly, and seasonal performance.</w:t>
      </w:r>
    </w:p>
    <w:p w14:paraId="63D35FFE" w14:textId="77777777" w:rsidR="00606255" w:rsidRDefault="00606255">
      <w:pPr>
        <w:spacing w:line="240" w:lineRule="auto"/>
        <w:jc w:val="left"/>
        <w:rPr>
          <w:rFonts w:cs="Arial"/>
          <w:b/>
          <w:bCs/>
          <w:kern w:val="32"/>
          <w:sz w:val="28"/>
          <w:szCs w:val="32"/>
        </w:rPr>
      </w:pPr>
      <w:r>
        <w:br w:type="page"/>
      </w:r>
    </w:p>
    <w:p w14:paraId="5BA957A0" w14:textId="2471B74F" w:rsidR="00065E97" w:rsidRDefault="00825107" w:rsidP="00C77C33">
      <w:pPr>
        <w:pStyle w:val="Heading1"/>
        <w:ind w:left="720"/>
      </w:pPr>
      <w:bookmarkStart w:id="117" w:name="_Toc87448254"/>
      <w:r>
        <w:lastRenderedPageBreak/>
        <w:t>4</w:t>
      </w:r>
      <w:r w:rsidR="002337EA">
        <w:t xml:space="preserve"> </w:t>
      </w:r>
      <w:r w:rsidR="00C77C33" w:rsidRPr="003151B5">
        <w:t>Comprehensive Evaluation of Our Forecasters' Performance</w:t>
      </w:r>
      <w:bookmarkEnd w:id="117"/>
    </w:p>
    <w:p w14:paraId="53DB1183" w14:textId="3E112541" w:rsidR="00293FF8" w:rsidRDefault="00293FF8" w:rsidP="00054300">
      <w:pPr>
        <w:ind w:firstLine="288"/>
      </w:pPr>
      <w:r w:rsidRPr="00293FF8">
        <w:t>In Chapter 3, we evaluated the overall performance of all algorithms using both daily load forecasts and regular load forecasts from all datasets. This section will analyze the hourly, daily, monthly, and seasonal performance of all datasets. Additionally, we will include a brief discussion following all of the above analysis that summarizes our overall findings for each of the datasets.</w:t>
      </w:r>
      <w:r>
        <w:t xml:space="preserve"> </w:t>
      </w:r>
      <w:r w:rsidRPr="00293FF8">
        <w:t>To keep the information contained in this thesis within the confines of its scope, only the most pertinent details are included here.</w:t>
      </w:r>
      <w:r>
        <w:t xml:space="preserve"> </w:t>
      </w:r>
      <w:r w:rsidR="00E97825" w:rsidRPr="00E97825">
        <w:t>All variables relating to load demand are expressed in megawatts (MW), while the temperature variable is expressed in degrees celsius.</w:t>
      </w:r>
      <w:r w:rsidR="00EF51B8">
        <w:t xml:space="preserve"> </w:t>
      </w:r>
    </w:p>
    <w:p w14:paraId="6C09304B" w14:textId="4EEEBB52" w:rsidR="005E68A6" w:rsidRDefault="005E68A6" w:rsidP="00054300">
      <w:pPr>
        <w:ind w:firstLine="288"/>
      </w:pPr>
      <w:r w:rsidRPr="005E68A6">
        <w:t>Notably, the SNF average forecasts in the average figures’ plots are highly similar to the average of the actual values because they are calculated using the previous week's values; thus, they are identical to the actual data but with a week lag. This means that calculating the averages of the SNF forecasts over a long period of time will be nearly identical to calculating the averages of the test dataset. This is critical to remember when examining figure plots constructed from time series averages.</w:t>
      </w:r>
      <w:r w:rsidR="00EF51B8">
        <w:t xml:space="preserve"> </w:t>
      </w:r>
      <w:r w:rsidR="00EF51B8" w:rsidRPr="00EF51B8">
        <w:t>It's also worth noting that the hours (00:00...23:00) are labeled as (1:00...24:00) in the hourly performance sections, with 1:00 denoting the first hour and 24:00 denoting the final hour of the day.</w:t>
      </w:r>
    </w:p>
    <w:p w14:paraId="0942ABD4" w14:textId="41A9E41E" w:rsidR="003A407E" w:rsidRDefault="002C758E" w:rsidP="00054300">
      <w:pPr>
        <w:ind w:firstLine="288"/>
      </w:pPr>
      <w:r w:rsidRPr="002C758E">
        <w:t>In the later chapters of each dataset, we analyzed the algorithms' performance over the course of the year's four seasons, namely Winter, Summer, Autumn, and Spring. December, January, and February are winter months. March, April, and May are considered spring. The summer months are June, July, and August. Autumn/Fall is defined as the months of September, October, and November.</w:t>
      </w:r>
    </w:p>
    <w:p w14:paraId="14C9E3A5" w14:textId="1E0C636C" w:rsidR="000F72A8" w:rsidRDefault="000F72A8" w:rsidP="00293FF8">
      <w:pPr>
        <w:pStyle w:val="Heading2"/>
      </w:pPr>
      <w:bookmarkStart w:id="118" w:name="_Toc87448255"/>
      <w:r w:rsidRPr="000F72A8">
        <w:lastRenderedPageBreak/>
        <w:t>4.</w:t>
      </w:r>
      <w:r w:rsidR="003C0F76">
        <w:t>1</w:t>
      </w:r>
      <w:r w:rsidRPr="000F72A8">
        <w:t xml:space="preserve"> </w:t>
      </w:r>
      <w:r w:rsidR="0019725E">
        <w:t>T</w:t>
      </w:r>
      <w:r w:rsidR="00EC6B8C" w:rsidRPr="00EC6B8C">
        <w:t>he Toronto Dataset</w:t>
      </w:r>
      <w:bookmarkEnd w:id="118"/>
    </w:p>
    <w:p w14:paraId="4EB498D2" w14:textId="6D734563" w:rsidR="008B4862" w:rsidRDefault="00E43665" w:rsidP="007B6D32">
      <w:pPr>
        <w:ind w:firstLine="288"/>
      </w:pPr>
      <w:r w:rsidRPr="00E43665">
        <w:t>The Toronto dataset is comprised of hourly load aggregation measurements taken throughout the city from 2010 to 2019. The years 2010-2018 were used to train the algorithms, and 2019 was used to test them.</w:t>
      </w:r>
    </w:p>
    <w:p w14:paraId="76C2E42B" w14:textId="72A25D98" w:rsidR="007A1A10" w:rsidRDefault="005A4FC5" w:rsidP="00C04AA4">
      <w:pPr>
        <w:pStyle w:val="Heading3"/>
      </w:pPr>
      <w:bookmarkStart w:id="119" w:name="_Toc87448256"/>
      <w:r>
        <w:t>4.</w:t>
      </w:r>
      <w:r w:rsidR="00C04AA4">
        <w:t>1.1</w:t>
      </w:r>
      <w:r>
        <w:t xml:space="preserve"> </w:t>
      </w:r>
      <w:r w:rsidR="0078706B" w:rsidRPr="0078706B">
        <w:t>The Hourly Performance</w:t>
      </w:r>
      <w:bookmarkEnd w:id="119"/>
    </w:p>
    <w:p w14:paraId="313007DB" w14:textId="56E174A8" w:rsidR="00C04AA4" w:rsidRDefault="00C04AA4" w:rsidP="001E7F93">
      <w:pPr>
        <w:ind w:firstLine="288"/>
      </w:pPr>
      <w:r w:rsidRPr="00C04AA4">
        <w:t xml:space="preserve">The average hourly demand profile for both actuals and forecasts across the entire test dataset is depicted in </w:t>
      </w:r>
      <w:r>
        <w:fldChar w:fldCharType="begin"/>
      </w:r>
      <w:r>
        <w:instrText xml:space="preserve"> REF _Ref85382046 \h </w:instrText>
      </w:r>
      <w:r>
        <w:fldChar w:fldCharType="separate"/>
      </w:r>
      <w:r w:rsidR="00335059">
        <w:t xml:space="preserve">Figure </w:t>
      </w:r>
      <w:r w:rsidR="00335059">
        <w:rPr>
          <w:noProof/>
        </w:rPr>
        <w:t>20</w:t>
      </w:r>
      <w:r>
        <w:fldChar w:fldCharType="end"/>
      </w:r>
      <w:r w:rsidRPr="00C04AA4">
        <w:t xml:space="preserve">. The MAPE values for each algorithm </w:t>
      </w:r>
      <w:r w:rsidR="009A34D6">
        <w:t>are</w:t>
      </w:r>
      <w:r w:rsidRPr="00C04AA4">
        <w:t xml:space="preserve"> depicted in </w:t>
      </w:r>
      <w:r>
        <w:fldChar w:fldCharType="begin"/>
      </w:r>
      <w:r>
        <w:instrText xml:space="preserve"> REF _Ref86154272 \h </w:instrText>
      </w:r>
      <w:r>
        <w:fldChar w:fldCharType="separate"/>
      </w:r>
      <w:r w:rsidR="00335059">
        <w:t xml:space="preserve">Figure </w:t>
      </w:r>
      <w:r w:rsidR="00335059">
        <w:rPr>
          <w:noProof/>
        </w:rPr>
        <w:t>21</w:t>
      </w:r>
      <w:r>
        <w:fldChar w:fldCharType="end"/>
      </w:r>
      <w:r w:rsidRPr="00C04AA4">
        <w:t xml:space="preserve"> when they are aggregated as hourly averages.</w:t>
      </w:r>
      <w:r w:rsidR="000705F4">
        <w:t xml:space="preserve"> </w:t>
      </w:r>
      <w:r w:rsidR="001E7F93" w:rsidRPr="001E7F93">
        <w:t>Following the preceding figure, boxplots of the hourly error distribution for each of the algorithms on an hourly timescale are shown.</w:t>
      </w:r>
    </w:p>
    <w:p w14:paraId="625A0BF3" w14:textId="664033FD" w:rsidR="007E0D8E" w:rsidRDefault="00A445DB" w:rsidP="007E0D8E">
      <w:pPr>
        <w:ind w:firstLine="288"/>
        <w:jc w:val="center"/>
      </w:pPr>
      <w:r w:rsidRPr="00A445DB">
        <w:rPr>
          <w:noProof/>
        </w:rPr>
        <w:drawing>
          <wp:inline distT="0" distB="0" distL="0" distR="0" wp14:anchorId="3A451801" wp14:editId="698839D3">
            <wp:extent cx="4457581" cy="35337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rotWithShape="1">
                    <a:blip r:embed="rId88">
                      <a:extLst>
                        <a:ext uri="{28A0092B-C50C-407E-A947-70E740481C1C}">
                          <a14:useLocalDpi xmlns:a14="http://schemas.microsoft.com/office/drawing/2010/main" val="0"/>
                        </a:ext>
                      </a:extLst>
                    </a:blip>
                    <a:srcRect l="3042" t="5967" r="8049"/>
                    <a:stretch/>
                  </pic:blipFill>
                  <pic:spPr bwMode="auto">
                    <a:xfrm>
                      <a:off x="0" y="0"/>
                      <a:ext cx="4474249" cy="3546989"/>
                    </a:xfrm>
                    <a:prstGeom prst="rect">
                      <a:avLst/>
                    </a:prstGeom>
                    <a:noFill/>
                    <a:ln>
                      <a:noFill/>
                    </a:ln>
                    <a:extLst>
                      <a:ext uri="{53640926-AAD7-44D8-BBD7-CCE9431645EC}">
                        <a14:shadowObscured xmlns:a14="http://schemas.microsoft.com/office/drawing/2010/main"/>
                      </a:ext>
                    </a:extLst>
                  </pic:spPr>
                </pic:pic>
              </a:graphicData>
            </a:graphic>
          </wp:inline>
        </w:drawing>
      </w:r>
    </w:p>
    <w:p w14:paraId="2B728BE3" w14:textId="365B156F" w:rsidR="00074F35" w:rsidRDefault="00074F35" w:rsidP="00074F35">
      <w:pPr>
        <w:pStyle w:val="Caption"/>
        <w:jc w:val="center"/>
      </w:pPr>
      <w:bookmarkStart w:id="120" w:name="_Ref85382046"/>
      <w:bookmarkStart w:id="121" w:name="_Ref85382037"/>
      <w:bookmarkStart w:id="122" w:name="_Toc87448316"/>
      <w:r>
        <w:t xml:space="preserve">Figure </w:t>
      </w:r>
      <w:fldSimple w:instr=" SEQ Figure \* ARABIC ">
        <w:r w:rsidR="00335059">
          <w:rPr>
            <w:noProof/>
          </w:rPr>
          <w:t>20</w:t>
        </w:r>
      </w:fldSimple>
      <w:bookmarkEnd w:id="120"/>
      <w:r>
        <w:t xml:space="preserve"> </w:t>
      </w:r>
      <w:r w:rsidR="0049564F">
        <w:t xml:space="preserve">- </w:t>
      </w:r>
      <w:r w:rsidR="000A5182">
        <w:t>Th</w:t>
      </w:r>
      <w:r w:rsidRPr="004D381C">
        <w:t xml:space="preserve">e Hourly Average </w:t>
      </w:r>
      <w:r w:rsidR="00556EE1">
        <w:t>Demand</w:t>
      </w:r>
      <w:r w:rsidRPr="004D381C">
        <w:t xml:space="preserve"> for Each Hour</w:t>
      </w:r>
      <w:r>
        <w:t xml:space="preserve"> - </w:t>
      </w:r>
      <w:r w:rsidRPr="004D381C">
        <w:t>Toronto Dataset</w:t>
      </w:r>
      <w:bookmarkEnd w:id="121"/>
      <w:bookmarkEnd w:id="122"/>
    </w:p>
    <w:p w14:paraId="4B6676A0" w14:textId="77777777" w:rsidR="00AE391D" w:rsidRDefault="000C6874" w:rsidP="00AE391D">
      <w:pPr>
        <w:keepNext/>
        <w:jc w:val="center"/>
      </w:pPr>
      <w:r w:rsidRPr="000C6874">
        <w:rPr>
          <w:noProof/>
        </w:rPr>
        <w:lastRenderedPageBreak/>
        <w:drawing>
          <wp:inline distT="0" distB="0" distL="0" distR="0" wp14:anchorId="4F5B5C55" wp14:editId="4E0BD9C3">
            <wp:extent cx="4295775" cy="36621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9">
                      <a:extLst>
                        <a:ext uri="{28A0092B-C50C-407E-A947-70E740481C1C}">
                          <a14:useLocalDpi xmlns:a14="http://schemas.microsoft.com/office/drawing/2010/main" val="0"/>
                        </a:ext>
                      </a:extLst>
                    </a:blip>
                    <a:srcRect l="6977" t="6205" r="10555"/>
                    <a:stretch/>
                  </pic:blipFill>
                  <pic:spPr bwMode="auto">
                    <a:xfrm>
                      <a:off x="0" y="0"/>
                      <a:ext cx="4306058" cy="3670892"/>
                    </a:xfrm>
                    <a:prstGeom prst="rect">
                      <a:avLst/>
                    </a:prstGeom>
                    <a:noFill/>
                    <a:ln>
                      <a:noFill/>
                    </a:ln>
                    <a:extLst>
                      <a:ext uri="{53640926-AAD7-44D8-BBD7-CCE9431645EC}">
                        <a14:shadowObscured xmlns:a14="http://schemas.microsoft.com/office/drawing/2010/main"/>
                      </a:ext>
                    </a:extLst>
                  </pic:spPr>
                </pic:pic>
              </a:graphicData>
            </a:graphic>
          </wp:inline>
        </w:drawing>
      </w:r>
    </w:p>
    <w:p w14:paraId="776686E0" w14:textId="79B3ACC9" w:rsidR="000C6874" w:rsidRPr="000C6874" w:rsidRDefault="00AE391D" w:rsidP="00AE391D">
      <w:pPr>
        <w:pStyle w:val="Caption"/>
        <w:jc w:val="center"/>
      </w:pPr>
      <w:bookmarkStart w:id="123" w:name="_Ref86154272"/>
      <w:bookmarkStart w:id="124" w:name="_Toc87448317"/>
      <w:r>
        <w:t xml:space="preserve">Figure </w:t>
      </w:r>
      <w:fldSimple w:instr=" SEQ Figure \* ARABIC ">
        <w:r w:rsidR="00335059">
          <w:rPr>
            <w:noProof/>
          </w:rPr>
          <w:t>21</w:t>
        </w:r>
      </w:fldSimple>
      <w:bookmarkEnd w:id="123"/>
      <w:r>
        <w:t xml:space="preserve"> </w:t>
      </w:r>
      <w:r w:rsidR="0049564F">
        <w:t xml:space="preserve">- </w:t>
      </w:r>
      <w:r w:rsidR="00F84FC4">
        <w:t>Hourly</w:t>
      </w:r>
      <w:r w:rsidR="00F84FC4" w:rsidRPr="006771A6">
        <w:t xml:space="preserve"> MAPE for the Algorithms </w:t>
      </w:r>
      <w:r>
        <w:t>– Toronto Dataset</w:t>
      </w:r>
      <w:bookmarkEnd w:id="124"/>
    </w:p>
    <w:p w14:paraId="4620E36C" w14:textId="035D8A2A" w:rsidR="004C63F7" w:rsidRDefault="004C63F7" w:rsidP="004C63F7">
      <w:pPr>
        <w:ind w:firstLine="288"/>
        <w:jc w:val="center"/>
      </w:pPr>
      <w:r w:rsidRPr="004C63F7">
        <w:rPr>
          <w:noProof/>
        </w:rPr>
        <w:drawing>
          <wp:inline distT="0" distB="0" distL="0" distR="0" wp14:anchorId="598DDCCF" wp14:editId="5A3B9A56">
            <wp:extent cx="4143375" cy="3260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rotWithShape="1">
                    <a:blip r:embed="rId90">
                      <a:extLst>
                        <a:ext uri="{28A0092B-C50C-407E-A947-70E740481C1C}">
                          <a14:useLocalDpi xmlns:a14="http://schemas.microsoft.com/office/drawing/2010/main" val="0"/>
                        </a:ext>
                      </a:extLst>
                    </a:blip>
                    <a:srcRect l="1789" t="5728" r="8408"/>
                    <a:stretch/>
                  </pic:blipFill>
                  <pic:spPr bwMode="auto">
                    <a:xfrm>
                      <a:off x="0" y="0"/>
                      <a:ext cx="4147347" cy="3263350"/>
                    </a:xfrm>
                    <a:prstGeom prst="rect">
                      <a:avLst/>
                    </a:prstGeom>
                    <a:noFill/>
                    <a:ln>
                      <a:noFill/>
                    </a:ln>
                    <a:extLst>
                      <a:ext uri="{53640926-AAD7-44D8-BBD7-CCE9431645EC}">
                        <a14:shadowObscured xmlns:a14="http://schemas.microsoft.com/office/drawing/2010/main"/>
                      </a:ext>
                    </a:extLst>
                  </pic:spPr>
                </pic:pic>
              </a:graphicData>
            </a:graphic>
          </wp:inline>
        </w:drawing>
      </w:r>
    </w:p>
    <w:p w14:paraId="58127505" w14:textId="54D249F4" w:rsidR="00F54CCB" w:rsidRDefault="00D31286" w:rsidP="00D31286">
      <w:pPr>
        <w:pStyle w:val="Caption"/>
        <w:jc w:val="center"/>
      </w:pPr>
      <w:bookmarkStart w:id="125" w:name="_Toc87448318"/>
      <w:r>
        <w:t xml:space="preserve">Figure </w:t>
      </w:r>
      <w:fldSimple w:instr=" SEQ Figure \* ARABIC ">
        <w:r w:rsidR="00335059">
          <w:rPr>
            <w:noProof/>
          </w:rPr>
          <w:t>22</w:t>
        </w:r>
      </w:fldSimple>
      <w:r>
        <w:t xml:space="preserve"> </w:t>
      </w:r>
      <w:r w:rsidR="00130E7E">
        <w:t>-</w:t>
      </w:r>
      <w:r>
        <w:t xml:space="preserve"> </w:t>
      </w:r>
      <w:r w:rsidR="00413AE5" w:rsidRPr="00413AE5">
        <w:t xml:space="preserve">Hourly Error Distribution for the CNN Algorithm </w:t>
      </w:r>
      <w:r>
        <w:t>– Toronto Dataset</w:t>
      </w:r>
      <w:bookmarkEnd w:id="125"/>
    </w:p>
    <w:p w14:paraId="7560AD4B" w14:textId="1123D848" w:rsidR="00E56462" w:rsidRDefault="00662BEE" w:rsidP="00662BEE">
      <w:pPr>
        <w:jc w:val="center"/>
      </w:pPr>
      <w:r w:rsidRPr="00662BEE">
        <w:rPr>
          <w:noProof/>
        </w:rPr>
        <w:lastRenderedPageBreak/>
        <w:drawing>
          <wp:inline distT="0" distB="0" distL="0" distR="0" wp14:anchorId="1784FC4D" wp14:editId="3FA3DC7F">
            <wp:extent cx="4410075" cy="34300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rotWithShape="1">
                    <a:blip r:embed="rId91">
                      <a:extLst>
                        <a:ext uri="{28A0092B-C50C-407E-A947-70E740481C1C}">
                          <a14:useLocalDpi xmlns:a14="http://schemas.microsoft.com/office/drawing/2010/main" val="0"/>
                        </a:ext>
                      </a:extLst>
                    </a:blip>
                    <a:srcRect l="1967" t="6444" r="7871"/>
                    <a:stretch/>
                  </pic:blipFill>
                  <pic:spPr bwMode="auto">
                    <a:xfrm>
                      <a:off x="0" y="0"/>
                      <a:ext cx="4418809" cy="3436851"/>
                    </a:xfrm>
                    <a:prstGeom prst="rect">
                      <a:avLst/>
                    </a:prstGeom>
                    <a:noFill/>
                    <a:ln>
                      <a:noFill/>
                    </a:ln>
                    <a:extLst>
                      <a:ext uri="{53640926-AAD7-44D8-BBD7-CCE9431645EC}">
                        <a14:shadowObscured xmlns:a14="http://schemas.microsoft.com/office/drawing/2010/main"/>
                      </a:ext>
                    </a:extLst>
                  </pic:spPr>
                </pic:pic>
              </a:graphicData>
            </a:graphic>
          </wp:inline>
        </w:drawing>
      </w:r>
    </w:p>
    <w:p w14:paraId="39842018" w14:textId="285782B3" w:rsidR="00E56462" w:rsidRDefault="00E56462" w:rsidP="00E56462">
      <w:pPr>
        <w:pStyle w:val="Caption"/>
        <w:jc w:val="center"/>
      </w:pPr>
      <w:bookmarkStart w:id="126" w:name="_Toc87448319"/>
      <w:r>
        <w:t xml:space="preserve">Figure </w:t>
      </w:r>
      <w:fldSimple w:instr=" SEQ Figure \* ARABIC ">
        <w:r w:rsidR="00335059">
          <w:rPr>
            <w:noProof/>
          </w:rPr>
          <w:t>23</w:t>
        </w:r>
      </w:fldSimple>
      <w:r>
        <w:t xml:space="preserve"> - </w:t>
      </w:r>
      <w:r w:rsidR="00413AE5" w:rsidRPr="00413AE5">
        <w:t xml:space="preserve">Hourly Error Distribution for the </w:t>
      </w:r>
      <w:r w:rsidR="00413AE5">
        <w:t>LSTM</w:t>
      </w:r>
      <w:r w:rsidR="00413AE5" w:rsidRPr="00413AE5">
        <w:t xml:space="preserve"> Algorithm </w:t>
      </w:r>
      <w:r>
        <w:t>– Toronto Dataset</w:t>
      </w:r>
      <w:bookmarkEnd w:id="126"/>
    </w:p>
    <w:p w14:paraId="5DFEC8B6" w14:textId="03DA34E2" w:rsidR="00422321" w:rsidRPr="00422321" w:rsidRDefault="00422321" w:rsidP="00422321">
      <w:pPr>
        <w:jc w:val="center"/>
      </w:pPr>
      <w:r w:rsidRPr="00422321">
        <w:rPr>
          <w:noProof/>
        </w:rPr>
        <w:drawing>
          <wp:inline distT="0" distB="0" distL="0" distR="0" wp14:anchorId="1AFDEFE3" wp14:editId="67CBF694">
            <wp:extent cx="4493456" cy="35337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rotWithShape="1">
                    <a:blip r:embed="rId92">
                      <a:extLst>
                        <a:ext uri="{28A0092B-C50C-407E-A947-70E740481C1C}">
                          <a14:useLocalDpi xmlns:a14="http://schemas.microsoft.com/office/drawing/2010/main" val="0"/>
                        </a:ext>
                      </a:extLst>
                    </a:blip>
                    <a:srcRect l="2147" t="5967" r="8229"/>
                    <a:stretch/>
                  </pic:blipFill>
                  <pic:spPr bwMode="auto">
                    <a:xfrm>
                      <a:off x="0" y="0"/>
                      <a:ext cx="4498331" cy="3537609"/>
                    </a:xfrm>
                    <a:prstGeom prst="rect">
                      <a:avLst/>
                    </a:prstGeom>
                    <a:noFill/>
                    <a:ln>
                      <a:noFill/>
                    </a:ln>
                    <a:extLst>
                      <a:ext uri="{53640926-AAD7-44D8-BBD7-CCE9431645EC}">
                        <a14:shadowObscured xmlns:a14="http://schemas.microsoft.com/office/drawing/2010/main"/>
                      </a:ext>
                    </a:extLst>
                  </pic:spPr>
                </pic:pic>
              </a:graphicData>
            </a:graphic>
          </wp:inline>
        </w:drawing>
      </w:r>
    </w:p>
    <w:p w14:paraId="297F92ED" w14:textId="6C08A294" w:rsidR="00D31286" w:rsidRDefault="00D31286" w:rsidP="00D31286">
      <w:pPr>
        <w:pStyle w:val="Caption"/>
        <w:jc w:val="center"/>
      </w:pPr>
      <w:bookmarkStart w:id="127" w:name="_Toc87448320"/>
      <w:r>
        <w:t xml:space="preserve">Figure </w:t>
      </w:r>
      <w:fldSimple w:instr=" SEQ Figure \* ARABIC ">
        <w:r w:rsidR="00335059">
          <w:rPr>
            <w:noProof/>
          </w:rPr>
          <w:t>24</w:t>
        </w:r>
      </w:fldSimple>
      <w:r>
        <w:t xml:space="preserve"> - </w:t>
      </w:r>
      <w:r w:rsidR="00E66F02" w:rsidRPr="00E66F02">
        <w:t xml:space="preserve">Hourly Error Distribution for the </w:t>
      </w:r>
      <w:r w:rsidR="00E66F02">
        <w:t>ANN</w:t>
      </w:r>
      <w:r w:rsidR="00E66F02" w:rsidRPr="00E66F02">
        <w:t xml:space="preserve"> Algorithm </w:t>
      </w:r>
      <w:r>
        <w:t>– Toronto Dataset</w:t>
      </w:r>
      <w:bookmarkEnd w:id="127"/>
    </w:p>
    <w:p w14:paraId="55413A39" w14:textId="5E3A4648" w:rsidR="006B2C51" w:rsidRPr="006B2C51" w:rsidRDefault="00481896" w:rsidP="006B2C51">
      <w:pPr>
        <w:jc w:val="center"/>
      </w:pPr>
      <w:r w:rsidRPr="00481896">
        <w:rPr>
          <w:noProof/>
        </w:rPr>
        <w:lastRenderedPageBreak/>
        <w:drawing>
          <wp:inline distT="0" distB="0" distL="0" distR="0" wp14:anchorId="008795D2" wp14:editId="34347643">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93">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7D1F4C14" w14:textId="391B35D0" w:rsidR="0097009E" w:rsidRDefault="00BD7E95" w:rsidP="00AB1227">
      <w:pPr>
        <w:pStyle w:val="Caption"/>
        <w:jc w:val="center"/>
      </w:pPr>
      <w:bookmarkStart w:id="128" w:name="_Ref85382700"/>
      <w:bookmarkStart w:id="129" w:name="_Toc87448321"/>
      <w:r>
        <w:t xml:space="preserve">Figure </w:t>
      </w:r>
      <w:fldSimple w:instr=" SEQ Figure \* ARABIC ">
        <w:r w:rsidR="00335059">
          <w:rPr>
            <w:noProof/>
          </w:rPr>
          <w:t>25</w:t>
        </w:r>
      </w:fldSimple>
      <w:bookmarkEnd w:id="128"/>
      <w:r>
        <w:t xml:space="preserve"> - </w:t>
      </w:r>
      <w:r w:rsidR="00F52C2D" w:rsidRPr="00F52C2D">
        <w:t xml:space="preserve">Hourly Error Distribution for the </w:t>
      </w:r>
      <w:r w:rsidR="00F52C2D">
        <w:t>MLR</w:t>
      </w:r>
      <w:r w:rsidR="00F52C2D" w:rsidRPr="00F52C2D">
        <w:t xml:space="preserve"> Algorithm </w:t>
      </w:r>
      <w:r w:rsidR="009B4C13">
        <w:t>– Toronto Dataset</w:t>
      </w:r>
      <w:bookmarkEnd w:id="129"/>
    </w:p>
    <w:p w14:paraId="1E7E8FB8" w14:textId="07482760" w:rsidR="00C124F8" w:rsidRPr="00C124F8" w:rsidRDefault="00C124F8" w:rsidP="00C124F8">
      <w:pPr>
        <w:jc w:val="center"/>
      </w:pPr>
      <w:r w:rsidRPr="00C124F8">
        <w:rPr>
          <w:noProof/>
        </w:rPr>
        <w:drawing>
          <wp:inline distT="0" distB="0" distL="0" distR="0" wp14:anchorId="0AA40CD3" wp14:editId="2690D01B">
            <wp:extent cx="4370236" cy="3457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94">
                      <a:extLst>
                        <a:ext uri="{28A0092B-C50C-407E-A947-70E740481C1C}">
                          <a14:useLocalDpi xmlns:a14="http://schemas.microsoft.com/office/drawing/2010/main" val="0"/>
                        </a:ext>
                      </a:extLst>
                    </a:blip>
                    <a:srcRect l="1968" t="5967" r="8945"/>
                    <a:stretch/>
                  </pic:blipFill>
                  <pic:spPr bwMode="auto">
                    <a:xfrm>
                      <a:off x="0" y="0"/>
                      <a:ext cx="4376462" cy="3462501"/>
                    </a:xfrm>
                    <a:prstGeom prst="rect">
                      <a:avLst/>
                    </a:prstGeom>
                    <a:noFill/>
                    <a:ln>
                      <a:noFill/>
                    </a:ln>
                    <a:extLst>
                      <a:ext uri="{53640926-AAD7-44D8-BBD7-CCE9431645EC}">
                        <a14:shadowObscured xmlns:a14="http://schemas.microsoft.com/office/drawing/2010/main"/>
                      </a:ext>
                    </a:extLst>
                  </pic:spPr>
                </pic:pic>
              </a:graphicData>
            </a:graphic>
          </wp:inline>
        </w:drawing>
      </w:r>
    </w:p>
    <w:p w14:paraId="28A7A64B" w14:textId="271AC1FA" w:rsidR="009B4C13" w:rsidRDefault="009B4C13" w:rsidP="009B4C13">
      <w:pPr>
        <w:pStyle w:val="Caption"/>
        <w:jc w:val="center"/>
      </w:pPr>
      <w:bookmarkStart w:id="130" w:name="_Ref85382703"/>
      <w:bookmarkStart w:id="131" w:name="_Toc87448322"/>
      <w:r>
        <w:t xml:space="preserve">Figure </w:t>
      </w:r>
      <w:fldSimple w:instr=" SEQ Figure \* ARABIC ">
        <w:r w:rsidR="00335059">
          <w:rPr>
            <w:noProof/>
          </w:rPr>
          <w:t>26</w:t>
        </w:r>
      </w:fldSimple>
      <w:bookmarkEnd w:id="130"/>
      <w:r>
        <w:t xml:space="preserve"> - </w:t>
      </w:r>
      <w:r w:rsidR="003758BF" w:rsidRPr="003758BF">
        <w:t xml:space="preserve">Hourly Error Distribution for the </w:t>
      </w:r>
      <w:r w:rsidR="003758BF">
        <w:t>ARIMA</w:t>
      </w:r>
      <w:r w:rsidR="003758BF" w:rsidRPr="003758BF">
        <w:t xml:space="preserve"> Algorithm </w:t>
      </w:r>
      <w:r>
        <w:t>– Toronto Dataset</w:t>
      </w:r>
      <w:bookmarkEnd w:id="131"/>
    </w:p>
    <w:p w14:paraId="486D757D" w14:textId="00796ACB" w:rsidR="009B4C13" w:rsidRDefault="008E6127" w:rsidP="008C1E35">
      <w:pPr>
        <w:jc w:val="center"/>
      </w:pPr>
      <w:r w:rsidRPr="008E6127">
        <w:rPr>
          <w:noProof/>
        </w:rPr>
        <w:lastRenderedPageBreak/>
        <w:drawing>
          <wp:inline distT="0" distB="0" distL="0" distR="0" wp14:anchorId="76F7C723" wp14:editId="4819543A">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95">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1C6802E9" w14:textId="69396156" w:rsidR="009B4C13" w:rsidRDefault="009B4C13" w:rsidP="009B4C13">
      <w:pPr>
        <w:pStyle w:val="Caption"/>
        <w:jc w:val="center"/>
      </w:pPr>
      <w:bookmarkStart w:id="132" w:name="_Ref85382705"/>
      <w:bookmarkStart w:id="133" w:name="_Toc87448323"/>
      <w:r>
        <w:t xml:space="preserve">Figure </w:t>
      </w:r>
      <w:fldSimple w:instr=" SEQ Figure \* ARABIC ">
        <w:r w:rsidR="00335059">
          <w:rPr>
            <w:noProof/>
          </w:rPr>
          <w:t>27</w:t>
        </w:r>
      </w:fldSimple>
      <w:bookmarkEnd w:id="132"/>
      <w:r>
        <w:t xml:space="preserve"> - </w:t>
      </w:r>
      <w:r w:rsidR="00DC110F" w:rsidRPr="00DC110F">
        <w:t xml:space="preserve">Hourly Error Distribution for the </w:t>
      </w:r>
      <w:r w:rsidR="00DC110F">
        <w:t>SNF</w:t>
      </w:r>
      <w:r w:rsidR="00DC110F" w:rsidRPr="00DC110F">
        <w:t xml:space="preserve"> Algorithm</w:t>
      </w:r>
      <w:r>
        <w:t xml:space="preserve"> – Toronto Dataset</w:t>
      </w:r>
      <w:bookmarkEnd w:id="133"/>
    </w:p>
    <w:p w14:paraId="120450EC" w14:textId="5544A78F" w:rsidR="003063F8" w:rsidRDefault="003063F8" w:rsidP="003063F8">
      <w:pPr>
        <w:pStyle w:val="Heading4"/>
      </w:pPr>
      <w:r>
        <w:t xml:space="preserve">4.1.1.1 </w:t>
      </w:r>
      <w:r w:rsidR="009D7DDB" w:rsidRPr="009D7DDB">
        <w:t>A Snippet on Hourly Performance</w:t>
      </w:r>
    </w:p>
    <w:p w14:paraId="47410CED" w14:textId="34F942C1" w:rsidR="00767236" w:rsidRDefault="00767236" w:rsidP="00767236">
      <w:pPr>
        <w:ind w:firstLine="288"/>
      </w:pPr>
      <w:r>
        <w:t xml:space="preserve">When we compare the average MAPE values in </w:t>
      </w:r>
      <w:r>
        <w:fldChar w:fldCharType="begin"/>
      </w:r>
      <w:r>
        <w:instrText xml:space="preserve"> REF _Ref86154272 \h </w:instrText>
      </w:r>
      <w:r>
        <w:fldChar w:fldCharType="separate"/>
      </w:r>
      <w:r w:rsidR="00335059">
        <w:t xml:space="preserve">Figure </w:t>
      </w:r>
      <w:r w:rsidR="00335059">
        <w:rPr>
          <w:noProof/>
        </w:rPr>
        <w:t>21</w:t>
      </w:r>
      <w:r>
        <w:fldChar w:fldCharType="end"/>
      </w:r>
      <w:r>
        <w:t xml:space="preserve"> to the box plots, we observe a similar pattern of errors, with a wider distribution of errors in situations with higher MAPE values and vice versa. Overall, the CNN had the tightest error distribution and the lowest MAPE values for each hour of the day. This was followed by the ANN, and the LSTM algorithms. All three algorithms made their worst predictions around 15:00 in the afternoon. These algorithms predicted quieter times, such as around 1:00, much more accurately than they predicted busier times.</w:t>
      </w:r>
    </w:p>
    <w:p w14:paraId="45DD0991" w14:textId="739812C8" w:rsidR="00767236" w:rsidRPr="00767236" w:rsidRDefault="00767236" w:rsidP="00767236">
      <w:pPr>
        <w:ind w:firstLine="288"/>
      </w:pPr>
      <w:r>
        <w:t xml:space="preserve">The SNF has the poorest performance, outperforming the ARIMA only between 7:00 and 10:00. The SNF's worst prediction occurred between 13:00 and 17:00, which is unsurprising given that it is based on previous week's </w:t>
      </w:r>
      <w:r w:rsidR="00E21F51">
        <w:t>values,</w:t>
      </w:r>
      <w:r>
        <w:t xml:space="preserve"> and these are commonly used </w:t>
      </w:r>
      <w:r>
        <w:lastRenderedPageBreak/>
        <w:t>electricity times. On the basis of the hourly MAPE values and the distribution of errors, we can conclude that CNN produced the best results.</w:t>
      </w:r>
    </w:p>
    <w:p w14:paraId="2F74362F" w14:textId="7F203D7C" w:rsidR="007E4603" w:rsidRDefault="00C2019E" w:rsidP="009E275E">
      <w:pPr>
        <w:pStyle w:val="Heading3"/>
      </w:pPr>
      <w:bookmarkStart w:id="134" w:name="_Toc87448257"/>
      <w:r>
        <w:t>4.</w:t>
      </w:r>
      <w:r w:rsidR="00501A6D">
        <w:t>1.2</w:t>
      </w:r>
      <w:r>
        <w:t xml:space="preserve"> </w:t>
      </w:r>
      <w:r w:rsidR="0078706B" w:rsidRPr="0078706B">
        <w:t xml:space="preserve">The </w:t>
      </w:r>
      <w:r w:rsidR="0078706B">
        <w:t>Daily</w:t>
      </w:r>
      <w:r w:rsidR="0078706B" w:rsidRPr="0078706B">
        <w:t xml:space="preserve"> Performance</w:t>
      </w:r>
      <w:bookmarkEnd w:id="134"/>
    </w:p>
    <w:p w14:paraId="12E3C0A6" w14:textId="3EF31FF4" w:rsidR="00E21F51" w:rsidRPr="00E21F51" w:rsidRDefault="00E21F51" w:rsidP="00E21F51">
      <w:pPr>
        <w:ind w:firstLine="288"/>
      </w:pPr>
      <w:r w:rsidRPr="00E21F51">
        <w:t>The average daily demand profile for each day of the week across the entire test dataset is depicted in</w:t>
      </w:r>
      <w:r>
        <w:t xml:space="preserve"> </w:t>
      </w:r>
      <w:r>
        <w:fldChar w:fldCharType="begin"/>
      </w:r>
      <w:r>
        <w:instrText xml:space="preserve"> REF _Ref85386912 \h </w:instrText>
      </w:r>
      <w:r>
        <w:fldChar w:fldCharType="separate"/>
      </w:r>
      <w:r w:rsidR="00335059">
        <w:t xml:space="preserve">Figure </w:t>
      </w:r>
      <w:r w:rsidR="00335059">
        <w:rPr>
          <w:noProof/>
        </w:rPr>
        <w:t>28</w:t>
      </w:r>
      <w:r>
        <w:fldChar w:fldCharType="end"/>
      </w:r>
      <w:r w:rsidRPr="00E21F51">
        <w:t xml:space="preserve"> for both actuals and forecasts. </w:t>
      </w:r>
      <w:r>
        <w:fldChar w:fldCharType="begin"/>
      </w:r>
      <w:r>
        <w:instrText xml:space="preserve"> REF _Ref86157486 \h </w:instrText>
      </w:r>
      <w:r>
        <w:fldChar w:fldCharType="separate"/>
      </w:r>
      <w:r w:rsidR="00335059">
        <w:t xml:space="preserve">Figure </w:t>
      </w:r>
      <w:r w:rsidR="00335059">
        <w:rPr>
          <w:noProof/>
        </w:rPr>
        <w:t>29</w:t>
      </w:r>
      <w:r>
        <w:fldChar w:fldCharType="end"/>
      </w:r>
      <w:r w:rsidRPr="00E21F51">
        <w:t xml:space="preserve"> shows the MAPE values for each algorithm aggregated as daily averages for each day of the week. Following the preceding figure, boxplots of each algorithm's daily error distribution are shown.</w:t>
      </w:r>
    </w:p>
    <w:p w14:paraId="51AB6143" w14:textId="5C7E0F4E" w:rsidR="006249C5" w:rsidRDefault="006249C5" w:rsidP="006249C5">
      <w:pPr>
        <w:ind w:firstLine="288"/>
        <w:jc w:val="center"/>
      </w:pPr>
      <w:r w:rsidRPr="006249C5">
        <w:rPr>
          <w:noProof/>
        </w:rPr>
        <w:drawing>
          <wp:inline distT="0" distB="0" distL="0" distR="0" wp14:anchorId="4659312B" wp14:editId="3FA59569">
            <wp:extent cx="4757399" cy="375285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rotWithShape="1">
                    <a:blip r:embed="rId96">
                      <a:extLst>
                        <a:ext uri="{28A0092B-C50C-407E-A947-70E740481C1C}">
                          <a14:useLocalDpi xmlns:a14="http://schemas.microsoft.com/office/drawing/2010/main" val="0"/>
                        </a:ext>
                      </a:extLst>
                    </a:blip>
                    <a:srcRect l="2863" t="5489" r="7333"/>
                    <a:stretch/>
                  </pic:blipFill>
                  <pic:spPr bwMode="auto">
                    <a:xfrm>
                      <a:off x="0" y="0"/>
                      <a:ext cx="4768905" cy="3761927"/>
                    </a:xfrm>
                    <a:prstGeom prst="rect">
                      <a:avLst/>
                    </a:prstGeom>
                    <a:noFill/>
                    <a:ln>
                      <a:noFill/>
                    </a:ln>
                    <a:extLst>
                      <a:ext uri="{53640926-AAD7-44D8-BBD7-CCE9431645EC}">
                        <a14:shadowObscured xmlns:a14="http://schemas.microsoft.com/office/drawing/2010/main"/>
                      </a:ext>
                    </a:extLst>
                  </pic:spPr>
                </pic:pic>
              </a:graphicData>
            </a:graphic>
          </wp:inline>
        </w:drawing>
      </w:r>
    </w:p>
    <w:p w14:paraId="608F694D" w14:textId="7C5B55A6" w:rsidR="001E6DEB" w:rsidRDefault="001E6DEB" w:rsidP="001E6DEB">
      <w:pPr>
        <w:pStyle w:val="Caption"/>
        <w:jc w:val="center"/>
      </w:pPr>
      <w:bookmarkStart w:id="135" w:name="_Ref85386912"/>
      <w:bookmarkStart w:id="136" w:name="_Toc87448324"/>
      <w:r>
        <w:t xml:space="preserve">Figure </w:t>
      </w:r>
      <w:fldSimple w:instr=" SEQ Figure \* ARABIC ">
        <w:r w:rsidR="00335059">
          <w:rPr>
            <w:noProof/>
          </w:rPr>
          <w:t>28</w:t>
        </w:r>
      </w:fldSimple>
      <w:bookmarkEnd w:id="135"/>
      <w:r>
        <w:t xml:space="preserve"> </w:t>
      </w:r>
      <w:r w:rsidR="00F039ED">
        <w:t xml:space="preserve">- </w:t>
      </w:r>
      <w:r w:rsidR="00314C97">
        <w:t>T</w:t>
      </w:r>
      <w:r w:rsidRPr="0063066F">
        <w:t xml:space="preserve">he Weekly Average </w:t>
      </w:r>
      <w:r w:rsidR="003956A4">
        <w:t>Demand</w:t>
      </w:r>
      <w:r w:rsidRPr="0063066F">
        <w:t xml:space="preserve"> for Each Day</w:t>
      </w:r>
      <w:r>
        <w:t xml:space="preserve"> - Toronto Dataset</w:t>
      </w:r>
      <w:bookmarkEnd w:id="136"/>
    </w:p>
    <w:p w14:paraId="2EDA82B0" w14:textId="77777777" w:rsidR="00AA4CFF" w:rsidRDefault="00FB245F" w:rsidP="00AA4CFF">
      <w:pPr>
        <w:keepNext/>
        <w:jc w:val="center"/>
      </w:pPr>
      <w:r w:rsidRPr="00FB245F">
        <w:rPr>
          <w:noProof/>
        </w:rPr>
        <w:lastRenderedPageBreak/>
        <w:drawing>
          <wp:inline distT="0" distB="0" distL="0" distR="0" wp14:anchorId="6336861A" wp14:editId="28DA0DB4">
            <wp:extent cx="4295079" cy="345894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7">
                      <a:extLst>
                        <a:ext uri="{28A0092B-C50C-407E-A947-70E740481C1C}">
                          <a14:useLocalDpi xmlns:a14="http://schemas.microsoft.com/office/drawing/2010/main" val="0"/>
                        </a:ext>
                      </a:extLst>
                    </a:blip>
                    <a:srcRect l="5367" t="6205" r="7334"/>
                    <a:stretch/>
                  </pic:blipFill>
                  <pic:spPr bwMode="auto">
                    <a:xfrm>
                      <a:off x="0" y="0"/>
                      <a:ext cx="4307447" cy="3468908"/>
                    </a:xfrm>
                    <a:prstGeom prst="rect">
                      <a:avLst/>
                    </a:prstGeom>
                    <a:noFill/>
                    <a:ln>
                      <a:noFill/>
                    </a:ln>
                    <a:extLst>
                      <a:ext uri="{53640926-AAD7-44D8-BBD7-CCE9431645EC}">
                        <a14:shadowObscured xmlns:a14="http://schemas.microsoft.com/office/drawing/2010/main"/>
                      </a:ext>
                    </a:extLst>
                  </pic:spPr>
                </pic:pic>
              </a:graphicData>
            </a:graphic>
          </wp:inline>
        </w:drawing>
      </w:r>
    </w:p>
    <w:p w14:paraId="686175ED" w14:textId="4E9D3460" w:rsidR="00FB245F" w:rsidRPr="00FB245F" w:rsidRDefault="00AA4CFF" w:rsidP="00AA4CFF">
      <w:pPr>
        <w:pStyle w:val="Caption"/>
        <w:jc w:val="center"/>
      </w:pPr>
      <w:bookmarkStart w:id="137" w:name="_Ref86157486"/>
      <w:bookmarkStart w:id="138" w:name="_Toc87448325"/>
      <w:r>
        <w:t xml:space="preserve">Figure </w:t>
      </w:r>
      <w:fldSimple w:instr=" SEQ Figure \* ARABIC ">
        <w:r w:rsidR="00335059">
          <w:rPr>
            <w:noProof/>
          </w:rPr>
          <w:t>29</w:t>
        </w:r>
      </w:fldSimple>
      <w:bookmarkEnd w:id="137"/>
      <w:r>
        <w:t xml:space="preserve"> </w:t>
      </w:r>
      <w:r w:rsidR="00704BB5">
        <w:t xml:space="preserve">- </w:t>
      </w:r>
      <w:r w:rsidR="009405E2">
        <w:t>Daily</w:t>
      </w:r>
      <w:r w:rsidR="000379A2" w:rsidRPr="006771A6">
        <w:t xml:space="preserve"> MAPE for the Algorithms </w:t>
      </w:r>
      <w:r w:rsidR="00B06997">
        <w:t>– Toronto Dataset</w:t>
      </w:r>
      <w:bookmarkEnd w:id="138"/>
    </w:p>
    <w:p w14:paraId="37846ED3" w14:textId="21BB1429" w:rsidR="00E865A9" w:rsidRPr="001E6DEB" w:rsidRDefault="00290393" w:rsidP="00E865A9">
      <w:pPr>
        <w:ind w:firstLine="288"/>
        <w:jc w:val="center"/>
      </w:pPr>
      <w:r w:rsidRPr="00290393">
        <w:rPr>
          <w:noProof/>
        </w:rPr>
        <w:drawing>
          <wp:inline distT="0" distB="0" distL="0" distR="0" wp14:anchorId="22362F5B" wp14:editId="46BCDE25">
            <wp:extent cx="4410075" cy="3445645"/>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rotWithShape="1">
                    <a:blip r:embed="rId98">
                      <a:extLst>
                        <a:ext uri="{28A0092B-C50C-407E-A947-70E740481C1C}">
                          <a14:useLocalDpi xmlns:a14="http://schemas.microsoft.com/office/drawing/2010/main" val="0"/>
                        </a:ext>
                      </a:extLst>
                    </a:blip>
                    <a:srcRect l="1610" t="6205" r="8409"/>
                    <a:stretch/>
                  </pic:blipFill>
                  <pic:spPr bwMode="auto">
                    <a:xfrm>
                      <a:off x="0" y="0"/>
                      <a:ext cx="4424550" cy="3456954"/>
                    </a:xfrm>
                    <a:prstGeom prst="rect">
                      <a:avLst/>
                    </a:prstGeom>
                    <a:noFill/>
                    <a:ln>
                      <a:noFill/>
                    </a:ln>
                    <a:extLst>
                      <a:ext uri="{53640926-AAD7-44D8-BBD7-CCE9431645EC}">
                        <a14:shadowObscured xmlns:a14="http://schemas.microsoft.com/office/drawing/2010/main"/>
                      </a:ext>
                    </a:extLst>
                  </pic:spPr>
                </pic:pic>
              </a:graphicData>
            </a:graphic>
          </wp:inline>
        </w:drawing>
      </w:r>
    </w:p>
    <w:p w14:paraId="07437F3F" w14:textId="393CBA2C" w:rsidR="008C065C" w:rsidRDefault="008C065C" w:rsidP="008C065C">
      <w:pPr>
        <w:pStyle w:val="Caption"/>
        <w:jc w:val="center"/>
      </w:pPr>
      <w:bookmarkStart w:id="139" w:name="_Toc87448326"/>
      <w:r>
        <w:t xml:space="preserve">Figure </w:t>
      </w:r>
      <w:fldSimple w:instr=" SEQ Figure \* ARABIC ">
        <w:r w:rsidR="00335059">
          <w:rPr>
            <w:noProof/>
          </w:rPr>
          <w:t>30</w:t>
        </w:r>
      </w:fldSimple>
      <w:r>
        <w:t xml:space="preserve"> -</w:t>
      </w:r>
      <w:r w:rsidRPr="008C065C">
        <w:t xml:space="preserve"> </w:t>
      </w:r>
      <w:r w:rsidR="00A07775" w:rsidRPr="00A07775">
        <w:t xml:space="preserve">Daily Error Distribution for the CNN Algorithm </w:t>
      </w:r>
      <w:r>
        <w:t>– Toronto Dataset</w:t>
      </w:r>
      <w:bookmarkEnd w:id="139"/>
    </w:p>
    <w:p w14:paraId="0548391E" w14:textId="3BE830DA" w:rsidR="00E865A9" w:rsidRDefault="00C453E5" w:rsidP="00C453E5">
      <w:pPr>
        <w:jc w:val="center"/>
      </w:pPr>
      <w:r w:rsidRPr="00C453E5">
        <w:rPr>
          <w:noProof/>
        </w:rPr>
        <w:lastRenderedPageBreak/>
        <w:drawing>
          <wp:inline distT="0" distB="0" distL="0" distR="0" wp14:anchorId="7C54E1B1" wp14:editId="4A2DFE89">
            <wp:extent cx="4452208" cy="347662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rotWithShape="1">
                    <a:blip r:embed="rId99">
                      <a:extLst>
                        <a:ext uri="{28A0092B-C50C-407E-A947-70E740481C1C}">
                          <a14:useLocalDpi xmlns:a14="http://schemas.microsoft.com/office/drawing/2010/main" val="0"/>
                        </a:ext>
                      </a:extLst>
                    </a:blip>
                    <a:srcRect l="1968" t="6444" r="8229"/>
                    <a:stretch/>
                  </pic:blipFill>
                  <pic:spPr bwMode="auto">
                    <a:xfrm>
                      <a:off x="0" y="0"/>
                      <a:ext cx="4466417" cy="3487720"/>
                    </a:xfrm>
                    <a:prstGeom prst="rect">
                      <a:avLst/>
                    </a:prstGeom>
                    <a:noFill/>
                    <a:ln>
                      <a:noFill/>
                    </a:ln>
                    <a:extLst>
                      <a:ext uri="{53640926-AAD7-44D8-BBD7-CCE9431645EC}">
                        <a14:shadowObscured xmlns:a14="http://schemas.microsoft.com/office/drawing/2010/main"/>
                      </a:ext>
                    </a:extLst>
                  </pic:spPr>
                </pic:pic>
              </a:graphicData>
            </a:graphic>
          </wp:inline>
        </w:drawing>
      </w:r>
    </w:p>
    <w:p w14:paraId="1CA20C77" w14:textId="371F01D6" w:rsidR="00E865A9" w:rsidRDefault="00E865A9" w:rsidP="00E865A9">
      <w:pPr>
        <w:pStyle w:val="Caption"/>
        <w:jc w:val="center"/>
      </w:pPr>
      <w:bookmarkStart w:id="140" w:name="_Toc87448327"/>
      <w:r>
        <w:t xml:space="preserve">Figure </w:t>
      </w:r>
      <w:fldSimple w:instr=" SEQ Figure \* ARABIC ">
        <w:r w:rsidR="00335059">
          <w:rPr>
            <w:noProof/>
          </w:rPr>
          <w:t>31</w:t>
        </w:r>
      </w:fldSimple>
      <w:r>
        <w:t xml:space="preserve"> - </w:t>
      </w:r>
      <w:r w:rsidR="00A07775" w:rsidRPr="00A07775">
        <w:t xml:space="preserve">Daily Error Distribution for the </w:t>
      </w:r>
      <w:r w:rsidR="00A07775">
        <w:t>LSTM</w:t>
      </w:r>
      <w:r w:rsidR="00A07775" w:rsidRPr="00A07775">
        <w:t xml:space="preserve"> Algorithm </w:t>
      </w:r>
      <w:r>
        <w:t>– Toronto Dataset</w:t>
      </w:r>
      <w:bookmarkEnd w:id="140"/>
    </w:p>
    <w:p w14:paraId="4B0A9434" w14:textId="10C1BF80" w:rsidR="008209A7" w:rsidRPr="008209A7" w:rsidRDefault="006C4F1C" w:rsidP="008209A7">
      <w:pPr>
        <w:jc w:val="center"/>
      </w:pPr>
      <w:r w:rsidRPr="006C4F1C">
        <w:rPr>
          <w:noProof/>
        </w:rPr>
        <w:drawing>
          <wp:inline distT="0" distB="0" distL="0" distR="0" wp14:anchorId="2B987A5C" wp14:editId="4192C9F8">
            <wp:extent cx="4391025" cy="34337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rotWithShape="1">
                    <a:blip r:embed="rId100">
                      <a:extLst>
                        <a:ext uri="{28A0092B-C50C-407E-A947-70E740481C1C}">
                          <a14:useLocalDpi xmlns:a14="http://schemas.microsoft.com/office/drawing/2010/main" val="0"/>
                        </a:ext>
                      </a:extLst>
                    </a:blip>
                    <a:srcRect l="1968" t="6683" r="8587"/>
                    <a:stretch/>
                  </pic:blipFill>
                  <pic:spPr bwMode="auto">
                    <a:xfrm>
                      <a:off x="0" y="0"/>
                      <a:ext cx="4406992" cy="3446267"/>
                    </a:xfrm>
                    <a:prstGeom prst="rect">
                      <a:avLst/>
                    </a:prstGeom>
                    <a:noFill/>
                    <a:ln>
                      <a:noFill/>
                    </a:ln>
                    <a:extLst>
                      <a:ext uri="{53640926-AAD7-44D8-BBD7-CCE9431645EC}">
                        <a14:shadowObscured xmlns:a14="http://schemas.microsoft.com/office/drawing/2010/main"/>
                      </a:ext>
                    </a:extLst>
                  </pic:spPr>
                </pic:pic>
              </a:graphicData>
            </a:graphic>
          </wp:inline>
        </w:drawing>
      </w:r>
    </w:p>
    <w:p w14:paraId="4588C150" w14:textId="0A13E395" w:rsidR="00DD1EBA" w:rsidRDefault="00DD1EBA" w:rsidP="00DD1EBA">
      <w:pPr>
        <w:pStyle w:val="Caption"/>
        <w:jc w:val="center"/>
      </w:pPr>
      <w:bookmarkStart w:id="141" w:name="_Toc87448328"/>
      <w:r>
        <w:t xml:space="preserve">Figure </w:t>
      </w:r>
      <w:fldSimple w:instr=" SEQ Figure \* ARABIC ">
        <w:r w:rsidR="00335059">
          <w:rPr>
            <w:noProof/>
          </w:rPr>
          <w:t>32</w:t>
        </w:r>
      </w:fldSimple>
      <w:r>
        <w:t xml:space="preserve"> - </w:t>
      </w:r>
      <w:r w:rsidR="00A07775" w:rsidRPr="00A07775">
        <w:t xml:space="preserve">Daily Error Distribution for the </w:t>
      </w:r>
      <w:r w:rsidR="00A07775">
        <w:t>ANN</w:t>
      </w:r>
      <w:r w:rsidR="00A07775" w:rsidRPr="00A07775">
        <w:t xml:space="preserve"> Algorithm </w:t>
      </w:r>
      <w:r>
        <w:t>– Toronto Dataset</w:t>
      </w:r>
      <w:bookmarkEnd w:id="141"/>
    </w:p>
    <w:p w14:paraId="6F1C9345" w14:textId="77DA7F78" w:rsidR="00EA42BC" w:rsidRDefault="00290E63" w:rsidP="00E955C2">
      <w:pPr>
        <w:jc w:val="center"/>
      </w:pPr>
      <w:r w:rsidRPr="00290E63">
        <w:rPr>
          <w:noProof/>
        </w:rPr>
        <w:lastRenderedPageBreak/>
        <w:drawing>
          <wp:inline distT="0" distB="0" distL="0" distR="0" wp14:anchorId="250149F6" wp14:editId="1DA54F0D">
            <wp:extent cx="4362450" cy="34307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01">
                      <a:extLst>
                        <a:ext uri="{28A0092B-C50C-407E-A947-70E740481C1C}">
                          <a14:useLocalDpi xmlns:a14="http://schemas.microsoft.com/office/drawing/2010/main" val="0"/>
                        </a:ext>
                      </a:extLst>
                    </a:blip>
                    <a:srcRect l="1610" t="5967" r="8766"/>
                    <a:stretch/>
                  </pic:blipFill>
                  <pic:spPr bwMode="auto">
                    <a:xfrm>
                      <a:off x="0" y="0"/>
                      <a:ext cx="4372765" cy="3438860"/>
                    </a:xfrm>
                    <a:prstGeom prst="rect">
                      <a:avLst/>
                    </a:prstGeom>
                    <a:noFill/>
                    <a:ln>
                      <a:noFill/>
                    </a:ln>
                    <a:extLst>
                      <a:ext uri="{53640926-AAD7-44D8-BBD7-CCE9431645EC}">
                        <a14:shadowObscured xmlns:a14="http://schemas.microsoft.com/office/drawing/2010/main"/>
                      </a:ext>
                    </a:extLst>
                  </pic:spPr>
                </pic:pic>
              </a:graphicData>
            </a:graphic>
          </wp:inline>
        </w:drawing>
      </w:r>
    </w:p>
    <w:p w14:paraId="165DC553" w14:textId="19B1FFB5" w:rsidR="00A64EC7" w:rsidRDefault="00EA42BC" w:rsidP="00EA42BC">
      <w:pPr>
        <w:pStyle w:val="Caption"/>
        <w:jc w:val="center"/>
      </w:pPr>
      <w:bookmarkStart w:id="142" w:name="_Toc87448329"/>
      <w:r>
        <w:t xml:space="preserve">Figure </w:t>
      </w:r>
      <w:fldSimple w:instr=" SEQ Figure \* ARABIC ">
        <w:r w:rsidR="00335059">
          <w:rPr>
            <w:noProof/>
          </w:rPr>
          <w:t>33</w:t>
        </w:r>
      </w:fldSimple>
      <w:r>
        <w:t xml:space="preserve"> - </w:t>
      </w:r>
      <w:r w:rsidR="00DD6602" w:rsidRPr="00DD6602">
        <w:t xml:space="preserve">Daily Error Distribution for the </w:t>
      </w:r>
      <w:r w:rsidR="00DD6602">
        <w:t>MLR</w:t>
      </w:r>
      <w:r w:rsidR="00DD6602" w:rsidRPr="00DD6602">
        <w:t xml:space="preserve"> Algorithm </w:t>
      </w:r>
      <w:r>
        <w:t>– Toronto Dataset</w:t>
      </w:r>
      <w:bookmarkEnd w:id="142"/>
    </w:p>
    <w:p w14:paraId="5D704582" w14:textId="28984282" w:rsidR="00C84F59" w:rsidRDefault="008774DA" w:rsidP="002F6CDC">
      <w:pPr>
        <w:jc w:val="center"/>
      </w:pPr>
      <w:r w:rsidRPr="008774DA">
        <w:rPr>
          <w:noProof/>
        </w:rPr>
        <w:drawing>
          <wp:inline distT="0" distB="0" distL="0" distR="0" wp14:anchorId="2938E8B3" wp14:editId="3D178B1B">
            <wp:extent cx="4352925" cy="3445703"/>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rotWithShape="1">
                    <a:blip r:embed="rId102">
                      <a:extLst>
                        <a:ext uri="{28A0092B-C50C-407E-A947-70E740481C1C}">
                          <a14:useLocalDpi xmlns:a14="http://schemas.microsoft.com/office/drawing/2010/main" val="0"/>
                        </a:ext>
                      </a:extLst>
                    </a:blip>
                    <a:srcRect l="1789" t="5728" r="8945"/>
                    <a:stretch/>
                  </pic:blipFill>
                  <pic:spPr bwMode="auto">
                    <a:xfrm>
                      <a:off x="0" y="0"/>
                      <a:ext cx="4364188" cy="3454618"/>
                    </a:xfrm>
                    <a:prstGeom prst="rect">
                      <a:avLst/>
                    </a:prstGeom>
                    <a:noFill/>
                    <a:ln>
                      <a:noFill/>
                    </a:ln>
                    <a:extLst>
                      <a:ext uri="{53640926-AAD7-44D8-BBD7-CCE9431645EC}">
                        <a14:shadowObscured xmlns:a14="http://schemas.microsoft.com/office/drawing/2010/main"/>
                      </a:ext>
                    </a:extLst>
                  </pic:spPr>
                </pic:pic>
              </a:graphicData>
            </a:graphic>
          </wp:inline>
        </w:drawing>
      </w:r>
    </w:p>
    <w:p w14:paraId="3A44DDA7" w14:textId="464A40D1" w:rsidR="00C84F59" w:rsidRDefault="00C84F59" w:rsidP="00C84F59">
      <w:pPr>
        <w:pStyle w:val="Caption"/>
        <w:jc w:val="center"/>
      </w:pPr>
      <w:bookmarkStart w:id="143" w:name="_Toc87448330"/>
      <w:r>
        <w:t xml:space="preserve">Figure </w:t>
      </w:r>
      <w:fldSimple w:instr=" SEQ Figure \* ARABIC ">
        <w:r w:rsidR="00335059">
          <w:rPr>
            <w:noProof/>
          </w:rPr>
          <w:t>34</w:t>
        </w:r>
      </w:fldSimple>
      <w:r>
        <w:t xml:space="preserve"> - </w:t>
      </w:r>
      <w:r w:rsidR="00353ADF" w:rsidRPr="00353ADF">
        <w:t xml:space="preserve">Daily Error Distribution for the </w:t>
      </w:r>
      <w:r w:rsidR="00353ADF">
        <w:t>ARIMA</w:t>
      </w:r>
      <w:r w:rsidR="00353ADF" w:rsidRPr="00353ADF">
        <w:t xml:space="preserve"> Algorithm </w:t>
      </w:r>
      <w:r w:rsidR="00702042">
        <w:t>– Toronto Dataset</w:t>
      </w:r>
      <w:bookmarkEnd w:id="143"/>
    </w:p>
    <w:p w14:paraId="2BA73AEE" w14:textId="51D54EB9" w:rsidR="00EF408D" w:rsidRDefault="00B314B3" w:rsidP="00760F1F">
      <w:pPr>
        <w:jc w:val="center"/>
      </w:pPr>
      <w:r w:rsidRPr="00B314B3">
        <w:rPr>
          <w:noProof/>
        </w:rPr>
        <w:lastRenderedPageBreak/>
        <w:drawing>
          <wp:inline distT="0" distB="0" distL="0" distR="0" wp14:anchorId="46A6A338" wp14:editId="3B25A6A1">
            <wp:extent cx="4500281"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03">
                      <a:extLst>
                        <a:ext uri="{28A0092B-C50C-407E-A947-70E740481C1C}">
                          <a14:useLocalDpi xmlns:a14="http://schemas.microsoft.com/office/drawing/2010/main" val="0"/>
                        </a:ext>
                      </a:extLst>
                    </a:blip>
                    <a:srcRect l="1610" t="6683" r="8587"/>
                    <a:stretch/>
                  </pic:blipFill>
                  <pic:spPr bwMode="auto">
                    <a:xfrm>
                      <a:off x="0" y="0"/>
                      <a:ext cx="4506829" cy="3510300"/>
                    </a:xfrm>
                    <a:prstGeom prst="rect">
                      <a:avLst/>
                    </a:prstGeom>
                    <a:noFill/>
                    <a:ln>
                      <a:noFill/>
                    </a:ln>
                    <a:extLst>
                      <a:ext uri="{53640926-AAD7-44D8-BBD7-CCE9431645EC}">
                        <a14:shadowObscured xmlns:a14="http://schemas.microsoft.com/office/drawing/2010/main"/>
                      </a:ext>
                    </a:extLst>
                  </pic:spPr>
                </pic:pic>
              </a:graphicData>
            </a:graphic>
          </wp:inline>
        </w:drawing>
      </w:r>
    </w:p>
    <w:p w14:paraId="40B720A4" w14:textId="509024A4" w:rsidR="003E1CC6" w:rsidRDefault="00EF408D" w:rsidP="00EF408D">
      <w:pPr>
        <w:pStyle w:val="Caption"/>
        <w:jc w:val="center"/>
      </w:pPr>
      <w:bookmarkStart w:id="144" w:name="_Toc87448331"/>
      <w:r>
        <w:t xml:space="preserve">Figure </w:t>
      </w:r>
      <w:fldSimple w:instr=" SEQ Figure \* ARABIC ">
        <w:r w:rsidR="00335059">
          <w:rPr>
            <w:noProof/>
          </w:rPr>
          <w:t>35</w:t>
        </w:r>
      </w:fldSimple>
      <w:r>
        <w:t xml:space="preserve"> - </w:t>
      </w:r>
      <w:r w:rsidR="006A529A" w:rsidRPr="006A529A">
        <w:t xml:space="preserve">Daily Error Distribution for the </w:t>
      </w:r>
      <w:r w:rsidR="006A529A">
        <w:t>SNF</w:t>
      </w:r>
      <w:r w:rsidR="006A529A" w:rsidRPr="006A529A">
        <w:t xml:space="preserve"> Algorithm </w:t>
      </w:r>
      <w:r>
        <w:t>– Toronto Dataset</w:t>
      </w:r>
      <w:bookmarkEnd w:id="144"/>
    </w:p>
    <w:p w14:paraId="1949CA0D" w14:textId="77777777" w:rsidR="0059370C" w:rsidRDefault="0059370C" w:rsidP="0059370C">
      <w:pPr>
        <w:pStyle w:val="Heading4"/>
      </w:pPr>
      <w:r>
        <w:t xml:space="preserve">4.1.2.1 </w:t>
      </w:r>
      <w:r w:rsidRPr="009D7DDB">
        <w:t xml:space="preserve">A Snippet on </w:t>
      </w:r>
      <w:r>
        <w:t>Daily</w:t>
      </w:r>
      <w:r w:rsidRPr="009D7DDB">
        <w:t xml:space="preserve"> Performance</w:t>
      </w:r>
    </w:p>
    <w:p w14:paraId="3ED90D5E" w14:textId="333D3616" w:rsidR="0059370C" w:rsidRDefault="0059370C" w:rsidP="0059370C">
      <w:pPr>
        <w:ind w:firstLine="288"/>
      </w:pPr>
      <w:r w:rsidRPr="00AB4340">
        <w:t xml:space="preserve">When we compare the MAPE values in </w:t>
      </w:r>
      <w:r>
        <w:fldChar w:fldCharType="begin"/>
      </w:r>
      <w:r>
        <w:instrText xml:space="preserve"> REF _Ref86157486 \h </w:instrText>
      </w:r>
      <w:r>
        <w:fldChar w:fldCharType="separate"/>
      </w:r>
      <w:r w:rsidR="00335059">
        <w:t xml:space="preserve">Figure </w:t>
      </w:r>
      <w:r w:rsidR="00335059">
        <w:rPr>
          <w:noProof/>
        </w:rPr>
        <w:t>29</w:t>
      </w:r>
      <w:r>
        <w:fldChar w:fldCharType="end"/>
      </w:r>
      <w:r w:rsidRPr="00AB4340">
        <w:t xml:space="preserve"> to the boxplots of the error distribution. We can see that Monday was the algorithm's worst performing day. Monday's ARIMA performance was quite poor, reaching as high as 10% in MAPE. Saturday was the ARIMA's second-worst day. </w:t>
      </w:r>
    </w:p>
    <w:p w14:paraId="2C6E29E4" w14:textId="73B4675A" w:rsidR="0059370C" w:rsidRPr="0059370C" w:rsidRDefault="0059370C" w:rsidP="0059370C">
      <w:pPr>
        <w:ind w:firstLine="288"/>
      </w:pPr>
      <w:r w:rsidRPr="00AB4340">
        <w:t>On Sundays, CNN, LSTM, ANN, MLR, and SNF all had their second-worst performances. Tuesdays through Fridays were the most predictable days for the algorithms. The CNN's MAPE values were the lowest on all seven days of the week, and all of its boxplots were the narrowest. The ANN is ranked second, with the LSTM edging it out in Monday's predictions. Third place goes to the LSTM algorithm.</w:t>
      </w:r>
      <w:r w:rsidR="00600F26">
        <w:t xml:space="preserve"> </w:t>
      </w:r>
      <w:r w:rsidR="003F10CF" w:rsidRPr="003F10CF">
        <w:t xml:space="preserve">The SNF had the highest </w:t>
      </w:r>
      <w:r w:rsidR="003F10CF" w:rsidRPr="003F10CF">
        <w:lastRenderedPageBreak/>
        <w:t>MAPE values overall and the broadest error distribution; it outperformed the ARIMA</w:t>
      </w:r>
      <w:r w:rsidR="003A386A">
        <w:t xml:space="preserve"> only</w:t>
      </w:r>
      <w:r w:rsidR="008A23E0">
        <w:t xml:space="preserve"> </w:t>
      </w:r>
      <w:r w:rsidR="003F10CF" w:rsidRPr="003F10CF">
        <w:t>on Mondays and Saturdays.</w:t>
      </w:r>
    </w:p>
    <w:p w14:paraId="232FD56A" w14:textId="3A5B2B7D"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088E05D3" w14:textId="5516CA4B" w:rsidR="00336356" w:rsidRDefault="00A1554A" w:rsidP="00CC1173">
      <w:pPr>
        <w:ind w:firstLine="288"/>
      </w:pPr>
      <w:r>
        <w:fldChar w:fldCharType="begin"/>
      </w:r>
      <w:r>
        <w:instrText xml:space="preserve"> REF _Ref85400824 \h </w:instrText>
      </w:r>
      <w:r>
        <w:fldChar w:fldCharType="separate"/>
      </w:r>
      <w:r w:rsidR="00335059">
        <w:t xml:space="preserve">Figure </w:t>
      </w:r>
      <w:r w:rsidR="00335059">
        <w:rPr>
          <w:noProof/>
        </w:rPr>
        <w:t>36</w:t>
      </w:r>
      <w:r>
        <w:fldChar w:fldCharType="end"/>
      </w:r>
      <w:r w:rsidR="00A04923" w:rsidRPr="00A04923">
        <w:t xml:space="preserve"> depicts the monthly average demand profile for each month of 2019 for both actuals and forecasts. The MAPE values for each algorithm are aggregated in </w:t>
      </w:r>
      <w:r>
        <w:fldChar w:fldCharType="begin"/>
      </w:r>
      <w:r>
        <w:instrText xml:space="preserve"> REF _Ref86160504 \h </w:instrText>
      </w:r>
      <w:r>
        <w:fldChar w:fldCharType="separate"/>
      </w:r>
      <w:r w:rsidR="00335059">
        <w:t xml:space="preserve">Figure </w:t>
      </w:r>
      <w:r w:rsidR="00335059">
        <w:rPr>
          <w:noProof/>
        </w:rPr>
        <w:t>37</w:t>
      </w:r>
      <w:r>
        <w:fldChar w:fldCharType="end"/>
      </w:r>
      <w:r w:rsidR="00A04923" w:rsidRPr="00A04923">
        <w:t xml:space="preserve"> as monthly averages for each month of the year 2019. Following the preceding figure, boxplots of the monthly error distributions for each algorithm are shown.</w:t>
      </w:r>
    </w:p>
    <w:p w14:paraId="44885758" w14:textId="5C92FCB6" w:rsidR="00702C42" w:rsidRDefault="002D5F7E" w:rsidP="00002690">
      <w:pPr>
        <w:ind w:firstLine="288"/>
        <w:jc w:val="center"/>
      </w:pPr>
      <w:r w:rsidRPr="002D5F7E">
        <w:rPr>
          <w:noProof/>
        </w:rPr>
        <w:drawing>
          <wp:inline distT="0" distB="0" distL="0" distR="0" wp14:anchorId="7EB24A75" wp14:editId="18F1DEC6">
            <wp:extent cx="5123335" cy="398145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rotWithShape="1">
                    <a:blip r:embed="rId104">
                      <a:extLst>
                        <a:ext uri="{28A0092B-C50C-407E-A947-70E740481C1C}">
                          <a14:useLocalDpi xmlns:a14="http://schemas.microsoft.com/office/drawing/2010/main" val="0"/>
                        </a:ext>
                      </a:extLst>
                    </a:blip>
                    <a:srcRect l="2683" t="5967" r="6619"/>
                    <a:stretch/>
                  </pic:blipFill>
                  <pic:spPr bwMode="auto">
                    <a:xfrm>
                      <a:off x="0" y="0"/>
                      <a:ext cx="5142781" cy="3996562"/>
                    </a:xfrm>
                    <a:prstGeom prst="rect">
                      <a:avLst/>
                    </a:prstGeom>
                    <a:noFill/>
                    <a:ln>
                      <a:noFill/>
                    </a:ln>
                    <a:extLst>
                      <a:ext uri="{53640926-AAD7-44D8-BBD7-CCE9431645EC}">
                        <a14:shadowObscured xmlns:a14="http://schemas.microsoft.com/office/drawing/2010/main"/>
                      </a:ext>
                    </a:extLst>
                  </pic:spPr>
                </pic:pic>
              </a:graphicData>
            </a:graphic>
          </wp:inline>
        </w:drawing>
      </w:r>
    </w:p>
    <w:p w14:paraId="78006A69" w14:textId="0C26F1E6" w:rsidR="00046EF6" w:rsidRDefault="00046EF6" w:rsidP="002E652B">
      <w:pPr>
        <w:pStyle w:val="Caption"/>
        <w:jc w:val="center"/>
      </w:pPr>
      <w:bookmarkStart w:id="145" w:name="_Ref85400824"/>
      <w:bookmarkStart w:id="146" w:name="_Toc87448332"/>
      <w:r>
        <w:t xml:space="preserve">Figure </w:t>
      </w:r>
      <w:fldSimple w:instr=" SEQ Figure \* ARABIC ">
        <w:r w:rsidR="00335059">
          <w:rPr>
            <w:noProof/>
          </w:rPr>
          <w:t>36</w:t>
        </w:r>
      </w:fldSimple>
      <w:bookmarkEnd w:id="145"/>
      <w:r>
        <w:t xml:space="preserve"> </w:t>
      </w:r>
      <w:r w:rsidR="00704BB5">
        <w:t xml:space="preserve">- </w:t>
      </w:r>
      <w:r w:rsidR="00607C05">
        <w:t>Th</w:t>
      </w:r>
      <w:r w:rsidRPr="00B1288F">
        <w:t xml:space="preserve">e Monthly Average </w:t>
      </w:r>
      <w:r w:rsidR="0007061E">
        <w:t xml:space="preserve">Demand </w:t>
      </w:r>
      <w:r w:rsidRPr="00B1288F">
        <w:t>for Each Month</w:t>
      </w:r>
      <w:r>
        <w:t xml:space="preserve"> – Toronto Dataset</w:t>
      </w:r>
      <w:bookmarkEnd w:id="146"/>
    </w:p>
    <w:p w14:paraId="554C0663" w14:textId="7C29F9DE" w:rsidR="00002690" w:rsidRDefault="00002690" w:rsidP="00AC6D6B">
      <w:pPr>
        <w:pStyle w:val="Heading4"/>
      </w:pPr>
      <w:r>
        <w:lastRenderedPageBreak/>
        <w:t xml:space="preserve">4.1.3.1 </w:t>
      </w:r>
      <w:r w:rsidRPr="009D7DDB">
        <w:t xml:space="preserve">A Snippet on </w:t>
      </w:r>
      <w:r>
        <w:t>Monthly</w:t>
      </w:r>
      <w:r w:rsidRPr="009D7DDB">
        <w:t xml:space="preserve"> Performance</w:t>
      </w:r>
    </w:p>
    <w:p w14:paraId="21E60E9A" w14:textId="36517898" w:rsidR="00967D52" w:rsidRDefault="00C3033D" w:rsidP="00A236A2">
      <w:pPr>
        <w:ind w:firstLine="288"/>
      </w:pPr>
      <w:r w:rsidRPr="00C3033D">
        <w:t>July was the most difficult month to forecast for all algorithms. August was the second month in a row in which all forecasting algorithms struggled. September forecasting is also difficult for the algorithms. February, March, and November were relatively easy to forecast for the algorithms. In ten months, the CNN had the lowest MAPE values and was only outperformed by the ANN in March and June. Because the ANN was only outperformed by the LSTM in January, it is ranked second, while the LSTM is ranked third.</w:t>
      </w:r>
      <w:r w:rsidR="00863A5C">
        <w:t xml:space="preserve"> </w:t>
      </w:r>
      <w:r w:rsidR="00863A5C" w:rsidRPr="00863A5C">
        <w:t>The SNF had the highest MAPE values overall and the broadest error distribution; it outperformed the ARIMA in only March, April, May, and October</w:t>
      </w:r>
      <w:r w:rsidR="00A33B32" w:rsidRPr="00863A5C">
        <w:t>.</w:t>
      </w:r>
      <w:r w:rsidR="00A33B32">
        <w:t xml:space="preserve"> </w:t>
      </w:r>
    </w:p>
    <w:p w14:paraId="2D08B61F" w14:textId="77777777" w:rsidR="00142014" w:rsidRDefault="00142014" w:rsidP="00142014">
      <w:pPr>
        <w:keepNext/>
        <w:jc w:val="center"/>
      </w:pPr>
      <w:r w:rsidRPr="00142014">
        <w:rPr>
          <w:noProof/>
        </w:rPr>
        <w:drawing>
          <wp:inline distT="0" distB="0" distL="0" distR="0" wp14:anchorId="07C67241" wp14:editId="11D6061F">
            <wp:extent cx="5040585" cy="40386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5">
                      <a:extLst>
                        <a:ext uri="{28A0092B-C50C-407E-A947-70E740481C1C}">
                          <a14:useLocalDpi xmlns:a14="http://schemas.microsoft.com/office/drawing/2010/main" val="0"/>
                        </a:ext>
                      </a:extLst>
                    </a:blip>
                    <a:srcRect l="5188" t="5728" r="6618"/>
                    <a:stretch/>
                  </pic:blipFill>
                  <pic:spPr bwMode="auto">
                    <a:xfrm>
                      <a:off x="0" y="0"/>
                      <a:ext cx="5065287" cy="4058392"/>
                    </a:xfrm>
                    <a:prstGeom prst="rect">
                      <a:avLst/>
                    </a:prstGeom>
                    <a:noFill/>
                    <a:ln>
                      <a:noFill/>
                    </a:ln>
                    <a:extLst>
                      <a:ext uri="{53640926-AAD7-44D8-BBD7-CCE9431645EC}">
                        <a14:shadowObscured xmlns:a14="http://schemas.microsoft.com/office/drawing/2010/main"/>
                      </a:ext>
                    </a:extLst>
                  </pic:spPr>
                </pic:pic>
              </a:graphicData>
            </a:graphic>
          </wp:inline>
        </w:drawing>
      </w:r>
    </w:p>
    <w:p w14:paraId="185A896B" w14:textId="2A40900F" w:rsidR="00C31598" w:rsidRPr="00C31598" w:rsidRDefault="00142014" w:rsidP="00142014">
      <w:pPr>
        <w:pStyle w:val="Caption"/>
        <w:jc w:val="center"/>
      </w:pPr>
      <w:bookmarkStart w:id="147" w:name="_Ref86160504"/>
      <w:bookmarkStart w:id="148" w:name="_Toc87448333"/>
      <w:r>
        <w:t xml:space="preserve">Figure </w:t>
      </w:r>
      <w:fldSimple w:instr=" SEQ Figure \* ARABIC ">
        <w:r w:rsidR="00335059">
          <w:rPr>
            <w:noProof/>
          </w:rPr>
          <w:t>37</w:t>
        </w:r>
      </w:fldSimple>
      <w:bookmarkEnd w:id="147"/>
      <w:r>
        <w:t xml:space="preserve"> - </w:t>
      </w:r>
      <w:r w:rsidR="00C30915" w:rsidRPr="00D8190B">
        <w:t xml:space="preserve">Monthly MAPE for Each Algorithm </w:t>
      </w:r>
      <w:r w:rsidR="009B3C57">
        <w:t>– Toronto Dataset</w:t>
      </w:r>
      <w:bookmarkEnd w:id="148"/>
    </w:p>
    <w:p w14:paraId="35F90092" w14:textId="44EF7129" w:rsidR="00EC799F" w:rsidRDefault="004153D4" w:rsidP="00C52938">
      <w:pPr>
        <w:ind w:firstLine="288"/>
        <w:jc w:val="center"/>
      </w:pPr>
      <w:r w:rsidRPr="004153D4">
        <w:rPr>
          <w:noProof/>
        </w:rPr>
        <w:lastRenderedPageBreak/>
        <w:drawing>
          <wp:inline distT="0" distB="0" distL="0" distR="0" wp14:anchorId="2BE4022B" wp14:editId="468EF710">
            <wp:extent cx="4490288" cy="352425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rotWithShape="1">
                    <a:blip r:embed="rId106">
                      <a:extLst>
                        <a:ext uri="{28A0092B-C50C-407E-A947-70E740481C1C}">
                          <a14:useLocalDpi xmlns:a14="http://schemas.microsoft.com/office/drawing/2010/main" val="0"/>
                        </a:ext>
                      </a:extLst>
                    </a:blip>
                    <a:srcRect l="1789" t="5967" r="8408"/>
                    <a:stretch/>
                  </pic:blipFill>
                  <pic:spPr bwMode="auto">
                    <a:xfrm>
                      <a:off x="0" y="0"/>
                      <a:ext cx="4529965" cy="3555391"/>
                    </a:xfrm>
                    <a:prstGeom prst="rect">
                      <a:avLst/>
                    </a:prstGeom>
                    <a:noFill/>
                    <a:ln>
                      <a:noFill/>
                    </a:ln>
                    <a:extLst>
                      <a:ext uri="{53640926-AAD7-44D8-BBD7-CCE9431645EC}">
                        <a14:shadowObscured xmlns:a14="http://schemas.microsoft.com/office/drawing/2010/main"/>
                      </a:ext>
                    </a:extLst>
                  </pic:spPr>
                </pic:pic>
              </a:graphicData>
            </a:graphic>
          </wp:inline>
        </w:drawing>
      </w:r>
    </w:p>
    <w:p w14:paraId="2AA01780" w14:textId="6E2D3599" w:rsidR="00EE39DB" w:rsidRDefault="00EC799F" w:rsidP="00EC799F">
      <w:pPr>
        <w:pStyle w:val="Caption"/>
        <w:jc w:val="center"/>
      </w:pPr>
      <w:bookmarkStart w:id="149" w:name="_Toc87448334"/>
      <w:r>
        <w:t xml:space="preserve">Figure </w:t>
      </w:r>
      <w:fldSimple w:instr=" SEQ Figure \* ARABIC ">
        <w:r w:rsidR="00335059">
          <w:rPr>
            <w:noProof/>
          </w:rPr>
          <w:t>38</w:t>
        </w:r>
      </w:fldSimple>
      <w:r>
        <w:t xml:space="preserve"> - </w:t>
      </w:r>
      <w:r w:rsidR="009A03DA" w:rsidRPr="009A03DA">
        <w:t>Monthly Error Distribution for CNN Algorithm</w:t>
      </w:r>
      <w:r w:rsidR="009A03DA">
        <w:t xml:space="preserve"> </w:t>
      </w:r>
      <w:r>
        <w:t>– Toronto Dataset</w:t>
      </w:r>
      <w:bookmarkEnd w:id="149"/>
    </w:p>
    <w:p w14:paraId="6E2F618C" w14:textId="43A92BB9" w:rsidR="00872A50" w:rsidRDefault="0086393A" w:rsidP="0086393A">
      <w:pPr>
        <w:ind w:firstLine="288"/>
        <w:jc w:val="center"/>
      </w:pPr>
      <w:r w:rsidRPr="0086393A">
        <w:rPr>
          <w:noProof/>
        </w:rPr>
        <w:drawing>
          <wp:inline distT="0" distB="0" distL="0" distR="0" wp14:anchorId="5FB173B1" wp14:editId="5406CEF0">
            <wp:extent cx="4343400" cy="338976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10" t="6683" r="8766"/>
                    <a:stretch/>
                  </pic:blipFill>
                  <pic:spPr bwMode="auto">
                    <a:xfrm>
                      <a:off x="0" y="0"/>
                      <a:ext cx="4355099" cy="3398890"/>
                    </a:xfrm>
                    <a:prstGeom prst="rect">
                      <a:avLst/>
                    </a:prstGeom>
                    <a:noFill/>
                    <a:ln>
                      <a:noFill/>
                    </a:ln>
                    <a:extLst>
                      <a:ext uri="{53640926-AAD7-44D8-BBD7-CCE9431645EC}">
                        <a14:shadowObscured xmlns:a14="http://schemas.microsoft.com/office/drawing/2010/main"/>
                      </a:ext>
                    </a:extLst>
                  </pic:spPr>
                </pic:pic>
              </a:graphicData>
            </a:graphic>
          </wp:inline>
        </w:drawing>
      </w:r>
    </w:p>
    <w:p w14:paraId="58425E9A" w14:textId="26E13156" w:rsidR="00343213" w:rsidRDefault="00872A50" w:rsidP="00872A50">
      <w:pPr>
        <w:pStyle w:val="Caption"/>
        <w:jc w:val="center"/>
      </w:pPr>
      <w:bookmarkStart w:id="150" w:name="_Toc87448335"/>
      <w:r>
        <w:t xml:space="preserve">Figure </w:t>
      </w:r>
      <w:fldSimple w:instr=" SEQ Figure \* ARABIC ">
        <w:r w:rsidR="00335059">
          <w:rPr>
            <w:noProof/>
          </w:rPr>
          <w:t>39</w:t>
        </w:r>
      </w:fldSimple>
      <w:r>
        <w:t xml:space="preserve"> - </w:t>
      </w:r>
      <w:r w:rsidR="009A03DA" w:rsidRPr="009A03DA">
        <w:t xml:space="preserve">Monthly Error Distribution for </w:t>
      </w:r>
      <w:r w:rsidR="009A03DA">
        <w:t>LSTM</w:t>
      </w:r>
      <w:r w:rsidR="009A03DA" w:rsidRPr="009A03DA">
        <w:t xml:space="preserve"> Algorithm</w:t>
      </w:r>
      <w:r w:rsidR="009A03DA">
        <w:t xml:space="preserve"> </w:t>
      </w:r>
      <w:r>
        <w:t>– Toronto Dataset</w:t>
      </w:r>
      <w:bookmarkEnd w:id="150"/>
    </w:p>
    <w:p w14:paraId="6CD94891" w14:textId="702D0198" w:rsidR="00196F87" w:rsidRDefault="00A5227C" w:rsidP="003E7C45">
      <w:pPr>
        <w:jc w:val="center"/>
      </w:pPr>
      <w:r w:rsidRPr="00A5227C">
        <w:rPr>
          <w:noProof/>
        </w:rPr>
        <w:lastRenderedPageBreak/>
        <w:drawing>
          <wp:inline distT="0" distB="0" distL="0" distR="0" wp14:anchorId="29B577F6" wp14:editId="2ED9C07D">
            <wp:extent cx="4391025" cy="3461986"/>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89" t="5728" r="8588"/>
                    <a:stretch/>
                  </pic:blipFill>
                  <pic:spPr bwMode="auto">
                    <a:xfrm>
                      <a:off x="0" y="0"/>
                      <a:ext cx="4409849" cy="3476828"/>
                    </a:xfrm>
                    <a:prstGeom prst="rect">
                      <a:avLst/>
                    </a:prstGeom>
                    <a:noFill/>
                    <a:ln>
                      <a:noFill/>
                    </a:ln>
                    <a:extLst>
                      <a:ext uri="{53640926-AAD7-44D8-BBD7-CCE9431645EC}">
                        <a14:shadowObscured xmlns:a14="http://schemas.microsoft.com/office/drawing/2010/main"/>
                      </a:ext>
                    </a:extLst>
                  </pic:spPr>
                </pic:pic>
              </a:graphicData>
            </a:graphic>
          </wp:inline>
        </w:drawing>
      </w:r>
    </w:p>
    <w:p w14:paraId="741BEDAB" w14:textId="4B28875B" w:rsidR="00ED01B2" w:rsidRDefault="00196F87" w:rsidP="00196F87">
      <w:pPr>
        <w:pStyle w:val="Caption"/>
        <w:jc w:val="center"/>
      </w:pPr>
      <w:bookmarkStart w:id="151" w:name="_Toc87448336"/>
      <w:r>
        <w:t xml:space="preserve">Figure </w:t>
      </w:r>
      <w:fldSimple w:instr=" SEQ Figure \* ARABIC ">
        <w:r w:rsidR="00335059">
          <w:rPr>
            <w:noProof/>
          </w:rPr>
          <w:t>40</w:t>
        </w:r>
      </w:fldSimple>
      <w:r>
        <w:t xml:space="preserve"> - </w:t>
      </w:r>
      <w:r w:rsidR="009A03DA" w:rsidRPr="009A03DA">
        <w:t xml:space="preserve">Monthly Error Distribution for </w:t>
      </w:r>
      <w:r w:rsidR="009A03DA">
        <w:t>A</w:t>
      </w:r>
      <w:r w:rsidR="009A03DA" w:rsidRPr="009A03DA">
        <w:t>NN Algorithm</w:t>
      </w:r>
      <w:r>
        <w:t>– Toronto Dataset</w:t>
      </w:r>
      <w:bookmarkEnd w:id="151"/>
    </w:p>
    <w:p w14:paraId="37A18781" w14:textId="5066FF06" w:rsidR="00ED4DF2" w:rsidRPr="00ED4DF2" w:rsidRDefault="00ED4DF2" w:rsidP="00ED4DF2">
      <w:pPr>
        <w:jc w:val="center"/>
      </w:pPr>
      <w:r w:rsidRPr="00ED4DF2">
        <w:rPr>
          <w:noProof/>
        </w:rPr>
        <w:drawing>
          <wp:inline distT="0" distB="0" distL="0" distR="0" wp14:anchorId="71888778" wp14:editId="5E4AF688">
            <wp:extent cx="4425950" cy="347564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09">
                      <a:extLst>
                        <a:ext uri="{28A0092B-C50C-407E-A947-70E740481C1C}">
                          <a14:useLocalDpi xmlns:a14="http://schemas.microsoft.com/office/drawing/2010/main" val="0"/>
                        </a:ext>
                      </a:extLst>
                    </a:blip>
                    <a:srcRect l="1432" t="5728" r="8587"/>
                    <a:stretch/>
                  </pic:blipFill>
                  <pic:spPr bwMode="auto">
                    <a:xfrm>
                      <a:off x="0" y="0"/>
                      <a:ext cx="4437595" cy="3484792"/>
                    </a:xfrm>
                    <a:prstGeom prst="rect">
                      <a:avLst/>
                    </a:prstGeom>
                    <a:noFill/>
                    <a:ln>
                      <a:noFill/>
                    </a:ln>
                    <a:extLst>
                      <a:ext uri="{53640926-AAD7-44D8-BBD7-CCE9431645EC}">
                        <a14:shadowObscured xmlns:a14="http://schemas.microsoft.com/office/drawing/2010/main"/>
                      </a:ext>
                    </a:extLst>
                  </pic:spPr>
                </pic:pic>
              </a:graphicData>
            </a:graphic>
          </wp:inline>
        </w:drawing>
      </w:r>
    </w:p>
    <w:p w14:paraId="2FE0DD47" w14:textId="4FF522C2" w:rsidR="00196F87" w:rsidRDefault="006410C5" w:rsidP="006410C5">
      <w:pPr>
        <w:pStyle w:val="Caption"/>
        <w:jc w:val="center"/>
      </w:pPr>
      <w:bookmarkStart w:id="152" w:name="_Toc87448337"/>
      <w:r>
        <w:t xml:space="preserve">Figure </w:t>
      </w:r>
      <w:fldSimple w:instr=" SEQ Figure \* ARABIC ">
        <w:r w:rsidR="00335059">
          <w:rPr>
            <w:noProof/>
          </w:rPr>
          <w:t>41</w:t>
        </w:r>
      </w:fldSimple>
      <w:r>
        <w:t xml:space="preserve"> -</w:t>
      </w:r>
      <w:r w:rsidR="0002614A">
        <w:t xml:space="preserve"> </w:t>
      </w:r>
      <w:r w:rsidR="00D91912" w:rsidRPr="00D91912">
        <w:t xml:space="preserve">Monthly Error Distribution for </w:t>
      </w:r>
      <w:r w:rsidR="00D91912">
        <w:t>MLR</w:t>
      </w:r>
      <w:r w:rsidR="00D91912" w:rsidRPr="00D91912">
        <w:t xml:space="preserve"> Algorithm</w:t>
      </w:r>
      <w:r w:rsidR="0002614A">
        <w:t>– Toronto Dataset</w:t>
      </w:r>
      <w:bookmarkEnd w:id="152"/>
    </w:p>
    <w:p w14:paraId="4C37801C" w14:textId="118B4926" w:rsidR="0041301D" w:rsidRDefault="00BB6092" w:rsidP="00577B42">
      <w:pPr>
        <w:jc w:val="center"/>
      </w:pPr>
      <w:r w:rsidRPr="00BB6092">
        <w:rPr>
          <w:noProof/>
        </w:rPr>
        <w:lastRenderedPageBreak/>
        <w:drawing>
          <wp:inline distT="0" distB="0" distL="0" distR="0" wp14:anchorId="5E9A1070" wp14:editId="35574BA3">
            <wp:extent cx="4509655" cy="354330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rotWithShape="1">
                    <a:blip r:embed="rId110">
                      <a:extLst>
                        <a:ext uri="{28A0092B-C50C-407E-A947-70E740481C1C}">
                          <a14:useLocalDpi xmlns:a14="http://schemas.microsoft.com/office/drawing/2010/main" val="0"/>
                        </a:ext>
                      </a:extLst>
                    </a:blip>
                    <a:srcRect l="1431" t="5489" r="8408"/>
                    <a:stretch/>
                  </pic:blipFill>
                  <pic:spPr bwMode="auto">
                    <a:xfrm>
                      <a:off x="0" y="0"/>
                      <a:ext cx="4519292" cy="3550872"/>
                    </a:xfrm>
                    <a:prstGeom prst="rect">
                      <a:avLst/>
                    </a:prstGeom>
                    <a:noFill/>
                    <a:ln>
                      <a:noFill/>
                    </a:ln>
                    <a:extLst>
                      <a:ext uri="{53640926-AAD7-44D8-BBD7-CCE9431645EC}">
                        <a14:shadowObscured xmlns:a14="http://schemas.microsoft.com/office/drawing/2010/main"/>
                      </a:ext>
                    </a:extLst>
                  </pic:spPr>
                </pic:pic>
              </a:graphicData>
            </a:graphic>
          </wp:inline>
        </w:drawing>
      </w:r>
    </w:p>
    <w:p w14:paraId="2979EBAB" w14:textId="6B62E341" w:rsidR="00E10139" w:rsidRDefault="0041301D" w:rsidP="0041301D">
      <w:pPr>
        <w:pStyle w:val="Caption"/>
        <w:jc w:val="center"/>
      </w:pPr>
      <w:bookmarkStart w:id="153" w:name="_Toc87448338"/>
      <w:r>
        <w:t xml:space="preserve">Figure </w:t>
      </w:r>
      <w:fldSimple w:instr=" SEQ Figure \* ARABIC ">
        <w:r w:rsidR="00335059">
          <w:rPr>
            <w:noProof/>
          </w:rPr>
          <w:t>42</w:t>
        </w:r>
      </w:fldSimple>
      <w:r>
        <w:t xml:space="preserve"> - </w:t>
      </w:r>
      <w:bookmarkStart w:id="154" w:name="_Hlk85314729"/>
      <w:r w:rsidR="00D91912" w:rsidRPr="00D91912">
        <w:t xml:space="preserve">Monthly Error Distribution for </w:t>
      </w:r>
      <w:r w:rsidR="00D91912">
        <w:t>ARIMA</w:t>
      </w:r>
      <w:r w:rsidR="00D91912" w:rsidRPr="00D91912">
        <w:t xml:space="preserve"> Algorithm</w:t>
      </w:r>
      <w:r>
        <w:t>– Toronto Dataset</w:t>
      </w:r>
      <w:bookmarkEnd w:id="153"/>
      <w:bookmarkEnd w:id="154"/>
    </w:p>
    <w:p w14:paraId="0285BDD3" w14:textId="6F9963DF" w:rsidR="00142447" w:rsidRPr="00142447" w:rsidRDefault="00C27B93" w:rsidP="00142447">
      <w:pPr>
        <w:jc w:val="center"/>
      </w:pPr>
      <w:r w:rsidRPr="00C27B93">
        <w:rPr>
          <w:noProof/>
        </w:rPr>
        <w:drawing>
          <wp:inline distT="0" distB="0" distL="0" distR="0" wp14:anchorId="16F65C65" wp14:editId="2BEC7722">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11">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5498A72C" w14:textId="2B47CECB" w:rsidR="003E63A4" w:rsidRDefault="000E1DCC" w:rsidP="002D6258">
      <w:pPr>
        <w:pStyle w:val="Caption"/>
        <w:jc w:val="center"/>
      </w:pPr>
      <w:bookmarkStart w:id="155" w:name="_Toc87448339"/>
      <w:r>
        <w:t xml:space="preserve">Figure </w:t>
      </w:r>
      <w:fldSimple w:instr=" SEQ Figure \* ARABIC ">
        <w:r w:rsidR="00335059">
          <w:rPr>
            <w:noProof/>
          </w:rPr>
          <w:t>43</w:t>
        </w:r>
      </w:fldSimple>
      <w:r>
        <w:t xml:space="preserve"> - </w:t>
      </w:r>
      <w:r w:rsidR="002F5DEA" w:rsidRPr="002F5DEA">
        <w:t xml:space="preserve">Monthly Error Distribution for </w:t>
      </w:r>
      <w:r w:rsidR="002F5DEA">
        <w:t>SNF</w:t>
      </w:r>
      <w:r w:rsidR="002F5DEA" w:rsidRPr="002F5DEA">
        <w:t xml:space="preserve"> Algorithm</w:t>
      </w:r>
      <w:r>
        <w:t>– Toronto Dataset</w:t>
      </w:r>
      <w:bookmarkEnd w:id="155"/>
    </w:p>
    <w:p w14:paraId="7E235959" w14:textId="41FA5273" w:rsidR="00EE1033" w:rsidRDefault="00EE1033" w:rsidP="002B69C3">
      <w:pPr>
        <w:pStyle w:val="Heading3"/>
      </w:pPr>
      <w:bookmarkStart w:id="156" w:name="_Toc87448258"/>
      <w:r>
        <w:lastRenderedPageBreak/>
        <w:t>4.</w:t>
      </w:r>
      <w:r w:rsidR="001A469E">
        <w:t>1.4</w:t>
      </w:r>
      <w:r>
        <w:t xml:space="preserve"> </w:t>
      </w:r>
      <w:r w:rsidR="002B69C3" w:rsidRPr="002B69C3">
        <w:t>Performance During the Seasons</w:t>
      </w:r>
      <w:bookmarkEnd w:id="156"/>
    </w:p>
    <w:p w14:paraId="3B39D3A1" w14:textId="58318E84" w:rsidR="00F95623" w:rsidRDefault="00F95623" w:rsidP="00F95623">
      <w:pPr>
        <w:ind w:firstLine="288"/>
      </w:pPr>
      <w:r w:rsidRPr="00F95623">
        <w:t>The table below summarizes the MAPE and RMSE values obtained for the average of various seasons in the Toronto test dataset. Summer was the most difficult season to predict for all algorithms. Across all four seasons, CNN had the lowest MAPE and RMSE values. The ANN is ranked second, having been only surpassed in the winter by the LSTM, which is ranked third. Autumn was the season with the lowest metric values for the CNN and ANN, whereas spring was the season with the lowest metric values for the LSTM.</w:t>
      </w:r>
      <w:r w:rsidR="002A1846">
        <w:t xml:space="preserve"> </w:t>
      </w:r>
      <w:r w:rsidR="002A1846" w:rsidRPr="002A1846">
        <w:t>The SNF has the worst overall performance metrics across all seasons, outperforming the ARIMA only in the spring.</w:t>
      </w:r>
    </w:p>
    <w:p w14:paraId="5144955D" w14:textId="64DF386C" w:rsidR="008F335F" w:rsidRDefault="008F335F" w:rsidP="008F335F">
      <w:pPr>
        <w:ind w:firstLine="288"/>
        <w:jc w:val="center"/>
      </w:pPr>
      <w:r w:rsidRPr="008F335F">
        <w:rPr>
          <w:noProof/>
        </w:rPr>
        <w:drawing>
          <wp:inline distT="0" distB="0" distL="0" distR="0" wp14:anchorId="11789453" wp14:editId="3E856213">
            <wp:extent cx="4905657" cy="4143375"/>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11617" cy="4148409"/>
                    </a:xfrm>
                    <a:prstGeom prst="rect">
                      <a:avLst/>
                    </a:prstGeom>
                    <a:noFill/>
                    <a:ln>
                      <a:noFill/>
                    </a:ln>
                  </pic:spPr>
                </pic:pic>
              </a:graphicData>
            </a:graphic>
          </wp:inline>
        </w:drawing>
      </w:r>
    </w:p>
    <w:p w14:paraId="5B0BAD8A" w14:textId="19319F15" w:rsidR="009E723C" w:rsidRDefault="00466A36" w:rsidP="00466A36">
      <w:pPr>
        <w:pStyle w:val="Caption"/>
        <w:jc w:val="center"/>
      </w:pPr>
      <w:bookmarkStart w:id="157" w:name="_Toc87448291"/>
      <w:r>
        <w:t xml:space="preserve">Table </w:t>
      </w:r>
      <w:fldSimple w:instr=" SEQ Table \* ARABIC ">
        <w:r w:rsidR="00335059">
          <w:rPr>
            <w:noProof/>
          </w:rPr>
          <w:t>11</w:t>
        </w:r>
      </w:fldSimple>
      <w:r>
        <w:t xml:space="preserve"> </w:t>
      </w:r>
      <w:r w:rsidR="00704BB5">
        <w:t>-</w:t>
      </w:r>
      <w:r>
        <w:t xml:space="preserve"> </w:t>
      </w:r>
      <w:r w:rsidR="00040840" w:rsidRPr="00040840">
        <w:t>Seasonal MAPE and RMSE for the Toronto Dataset</w:t>
      </w:r>
      <w:bookmarkEnd w:id="157"/>
    </w:p>
    <w:p w14:paraId="10CD31F3" w14:textId="128766B9" w:rsidR="004070B9" w:rsidRDefault="004070B9" w:rsidP="00473FA9">
      <w:pPr>
        <w:pStyle w:val="Heading3"/>
      </w:pPr>
      <w:bookmarkStart w:id="158" w:name="_Toc87448259"/>
      <w:r>
        <w:lastRenderedPageBreak/>
        <w:t>4.1.</w:t>
      </w:r>
      <w:r w:rsidR="00FF0B8D">
        <w:t>5</w:t>
      </w:r>
      <w:r>
        <w:t xml:space="preserve"> </w:t>
      </w:r>
      <w:r w:rsidR="00A50162" w:rsidRPr="00A50162">
        <w:t>Comprehensive Analysis Discussion</w:t>
      </w:r>
      <w:bookmarkEnd w:id="158"/>
    </w:p>
    <w:p w14:paraId="6F62CF1E" w14:textId="7809E424" w:rsidR="00A02DB8" w:rsidRDefault="00F61E70" w:rsidP="00A02DB8">
      <w:pPr>
        <w:ind w:firstLine="288"/>
      </w:pPr>
      <w:r>
        <w:t>The summer months between June and August saw the highest demand for electricity in the Toronto dataset; these were also the months during which the algorithms had the most difficulty forecasting, as illustrated in the seasonal and monthly timeframes section. July was the month with the highest demand, but also the month with the highest error rates across all algorithms. This can be attributed to two factors: first, the increased demand can be attributed to the fact that the summer air in Toronto is typically hot throughout the day, including evenings, necessitating the use of air conditioning by almost everyone. Additionally, Toronto is a highly touristic city, and everyone wants to visit during the summer when the weather is nicer. August was the second month with the highest number of errors, for the same reasons as July.</w:t>
      </w:r>
      <w:r w:rsidR="00172E3C">
        <w:t xml:space="preserve"> </w:t>
      </w:r>
    </w:p>
    <w:p w14:paraId="2E822A4C" w14:textId="6B84E904" w:rsidR="002B48B4" w:rsidRDefault="002B48B4" w:rsidP="002B48B4">
      <w:pPr>
        <w:ind w:firstLine="288"/>
        <w:jc w:val="center"/>
      </w:pPr>
      <w:r w:rsidRPr="002B48B4">
        <w:rPr>
          <w:noProof/>
        </w:rPr>
        <w:drawing>
          <wp:inline distT="0" distB="0" distL="0" distR="0" wp14:anchorId="35F68E0E" wp14:editId="7B49DDF1">
            <wp:extent cx="4401465" cy="350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113">
                      <a:extLst>
                        <a:ext uri="{28A0092B-C50C-407E-A947-70E740481C1C}">
                          <a14:useLocalDpi xmlns:a14="http://schemas.microsoft.com/office/drawing/2010/main" val="0"/>
                        </a:ext>
                      </a:extLst>
                    </a:blip>
                    <a:srcRect l="2862" t="5728" r="8408"/>
                    <a:stretch/>
                  </pic:blipFill>
                  <pic:spPr bwMode="auto">
                    <a:xfrm>
                      <a:off x="0" y="0"/>
                      <a:ext cx="4401465"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09C25327" w:rsidR="00A63A98" w:rsidRDefault="00A63A98" w:rsidP="00A63A98">
      <w:pPr>
        <w:pStyle w:val="Caption"/>
        <w:jc w:val="center"/>
      </w:pPr>
      <w:bookmarkStart w:id="159" w:name="_Ref85632969"/>
      <w:bookmarkStart w:id="160" w:name="_Toc87448340"/>
      <w:r>
        <w:t xml:space="preserve">Figure </w:t>
      </w:r>
      <w:fldSimple w:instr=" SEQ Figure \* ARABIC ">
        <w:r w:rsidR="00335059">
          <w:rPr>
            <w:noProof/>
          </w:rPr>
          <w:t>44</w:t>
        </w:r>
      </w:fldSimple>
      <w:bookmarkEnd w:id="159"/>
      <w:r>
        <w:t xml:space="preserve"> </w:t>
      </w:r>
      <w:r w:rsidR="00763158">
        <w:t>-</w:t>
      </w:r>
      <w:r>
        <w:t xml:space="preserve"> </w:t>
      </w:r>
      <w:r w:rsidR="00ED0E78" w:rsidRPr="00ED0E78">
        <w:t>Scatter Plot of Load Demand versus Temperature</w:t>
      </w:r>
      <w:r w:rsidR="00ED0E78">
        <w:t xml:space="preserve"> </w:t>
      </w:r>
      <w:r>
        <w:t>– Toronto Dataset</w:t>
      </w:r>
      <w:bookmarkEnd w:id="160"/>
    </w:p>
    <w:p w14:paraId="7B329F76" w14:textId="601917D6" w:rsidR="00A63A98" w:rsidRDefault="00A63A98" w:rsidP="00A02DB8">
      <w:pPr>
        <w:ind w:firstLine="288"/>
      </w:pPr>
      <w:r w:rsidRPr="00A63A98">
        <w:lastRenderedPageBreak/>
        <w:t xml:space="preserve">As illustrated in </w:t>
      </w:r>
      <w:r>
        <w:fldChar w:fldCharType="begin"/>
      </w:r>
      <w:r>
        <w:instrText xml:space="preserve"> REF _Ref85632969 \h </w:instrText>
      </w:r>
      <w:r>
        <w:fldChar w:fldCharType="separate"/>
      </w:r>
      <w:r w:rsidR="00335059">
        <w:t xml:space="preserve">Figure </w:t>
      </w:r>
      <w:r w:rsidR="00335059">
        <w:rPr>
          <w:noProof/>
        </w:rPr>
        <w:t>44</w:t>
      </w:r>
      <w:r>
        <w:fldChar w:fldCharType="end"/>
      </w:r>
      <w:r w:rsidRPr="00A63A98">
        <w:t>, the scatter plot demonstrates a strong correlation between demand and temperature. The highest demand occurs during the summer when the temperature is higher. When the temperature drops, particularly in the winter, the second highest demand occurs. And because demand is lowest in the spring and autumn, the algorithms found these times to be easier to predict. The SNF's overall accuracy indicates that load demand is relatively stable in the spring and autumn.</w:t>
      </w:r>
    </w:p>
    <w:p w14:paraId="63CC9D7E" w14:textId="79966902" w:rsidR="002A1846" w:rsidRDefault="00F61E70" w:rsidP="00CE131A">
      <w:pPr>
        <w:ind w:firstLine="288"/>
      </w:pPr>
      <w:r>
        <w:t xml:space="preserve">We can see from the hourly average load profile that demand for the Toronto dataset peaks between 16:00 and 21:00. The majority of algorithms found it easier to forecast quieter times, such as around midnight in the mornings, than it was to forecast busy times, such as late mornings and afternoons, when everyone is awake and electricity demand is high. Mondays were the days that the algorithms had the most difficulty predicting; this may be due to a feature specific to this dataset or to the fact that Monday is the first working day of the week. </w:t>
      </w:r>
      <w:r w:rsidR="00D37D53" w:rsidRPr="00D37D53">
        <w:t>The algorithms predicted these days more accurately in the middle of the week, from Tuesday to Friday.</w:t>
      </w:r>
      <w:r w:rsidR="00D37D53">
        <w:t xml:space="preserve"> </w:t>
      </w:r>
      <w:r>
        <w:t>This could be because these days are more stable and have a high degree of similarity.</w:t>
      </w:r>
      <w:r w:rsidRPr="00F61E70">
        <w:t xml:space="preserve"> </w:t>
      </w:r>
    </w:p>
    <w:p w14:paraId="0A2C152B" w14:textId="4280144E" w:rsidR="003C49D5" w:rsidRDefault="006C2D49" w:rsidP="00CE131A">
      <w:pPr>
        <w:ind w:firstLine="288"/>
      </w:pPr>
      <w:r w:rsidRPr="006C2D49">
        <w:t>Across all time periods and seasons, the CNN algorithm outperformed all other algorithms. Second and third place are held by the ANN and LSTM algorithms, respectively. The SNF is ranked last because it performed poorly across all time periods and seasons; it only outperformed the ARIMA in a few instances. This is beneficial because it indicates that the other algorithms contribute some value to the forecasts.</w:t>
      </w:r>
    </w:p>
    <w:p w14:paraId="450B9C5C" w14:textId="5662D9AF" w:rsidR="00687E78" w:rsidRDefault="00687E78" w:rsidP="0055729B">
      <w:pPr>
        <w:pStyle w:val="Heading2"/>
      </w:pPr>
      <w:bookmarkStart w:id="161" w:name="_Toc87448260"/>
      <w:r>
        <w:lastRenderedPageBreak/>
        <w:t>4.2 The Ottawa Dataset</w:t>
      </w:r>
      <w:bookmarkEnd w:id="161"/>
    </w:p>
    <w:p w14:paraId="0F659A41" w14:textId="7DE8AE86" w:rsidR="00F55E16" w:rsidRDefault="00F55E16" w:rsidP="00F55E16">
      <w:pPr>
        <w:ind w:firstLine="288"/>
      </w:pPr>
      <w:r w:rsidRPr="00E43665">
        <w:t xml:space="preserve">The </w:t>
      </w:r>
      <w:r>
        <w:t>Ottawa</w:t>
      </w:r>
      <w:r w:rsidRPr="00E43665">
        <w:t xml:space="preserve"> dataset is comprised of hourly load aggregation measurements taken throughout the city from 2010 to 2019. The years 2010-2018 were used to train the algorithms, and 2019 was used to test them.</w:t>
      </w:r>
    </w:p>
    <w:p w14:paraId="5B6D5116" w14:textId="1B860529" w:rsidR="00DC3FBB" w:rsidRDefault="00DC3FBB" w:rsidP="00DF504D">
      <w:pPr>
        <w:pStyle w:val="Heading3"/>
      </w:pPr>
      <w:bookmarkStart w:id="162" w:name="_Toc87448261"/>
      <w:r>
        <w:t>4.2.1 The Hourly Performance</w:t>
      </w:r>
      <w:bookmarkEnd w:id="162"/>
    </w:p>
    <w:p w14:paraId="7D5D0CE4" w14:textId="34D0CDB7" w:rsidR="0055729B" w:rsidRDefault="0055729B" w:rsidP="0055729B">
      <w:pPr>
        <w:ind w:firstLine="288"/>
      </w:pPr>
      <w:r w:rsidRPr="00C04AA4">
        <w:t xml:space="preserve">The average hourly demand profile for both actuals and forecasts across the entire test dataset is depicted in </w:t>
      </w:r>
      <w:r>
        <w:fldChar w:fldCharType="begin"/>
      </w:r>
      <w:r>
        <w:instrText xml:space="preserve"> REF _Ref85393462 \h </w:instrText>
      </w:r>
      <w:r>
        <w:fldChar w:fldCharType="separate"/>
      </w:r>
      <w:r w:rsidR="00335059">
        <w:t xml:space="preserve">Figure </w:t>
      </w:r>
      <w:r w:rsidR="00335059">
        <w:rPr>
          <w:noProof/>
        </w:rPr>
        <w:t>45</w:t>
      </w:r>
      <w:r>
        <w:fldChar w:fldCharType="end"/>
      </w:r>
      <w:r w:rsidRPr="00C04AA4">
        <w:t xml:space="preserve">. The MAPE values for each algorithm </w:t>
      </w:r>
      <w:r>
        <w:t>are</w:t>
      </w:r>
      <w:r w:rsidRPr="00C04AA4">
        <w:t xml:space="preserve"> depicted in </w:t>
      </w:r>
      <w:r>
        <w:fldChar w:fldCharType="begin"/>
      </w:r>
      <w:r>
        <w:instrText xml:space="preserve"> REF _Ref86167026 \h </w:instrText>
      </w:r>
      <w:r>
        <w:fldChar w:fldCharType="separate"/>
      </w:r>
      <w:r w:rsidR="00335059">
        <w:t xml:space="preserve">Figure </w:t>
      </w:r>
      <w:r w:rsidR="00335059">
        <w:rPr>
          <w:noProof/>
        </w:rPr>
        <w:t>46</w:t>
      </w:r>
      <w:r>
        <w:fldChar w:fldCharType="end"/>
      </w:r>
      <w:r w:rsidRPr="00C04AA4">
        <w:t xml:space="preserve"> when they are aggregated as hourly averages.</w:t>
      </w:r>
      <w:r>
        <w:t xml:space="preserve"> </w:t>
      </w:r>
      <w:r w:rsidRPr="001E7F93">
        <w:t>Following the preceding figure, boxplots of the hourly error distribution for each of the algorithms on an hourly timescale are shown.</w:t>
      </w:r>
    </w:p>
    <w:p w14:paraId="0B766D1D" w14:textId="4D9BC3B9" w:rsidR="00383242" w:rsidRDefault="00383242" w:rsidP="00383242">
      <w:pPr>
        <w:ind w:firstLine="288"/>
        <w:jc w:val="center"/>
      </w:pPr>
      <w:r w:rsidRPr="00383242">
        <w:rPr>
          <w:noProof/>
        </w:rPr>
        <w:drawing>
          <wp:inline distT="0" distB="0" distL="0" distR="0" wp14:anchorId="686537C4" wp14:editId="6DBB9A64">
            <wp:extent cx="4779205" cy="38195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rotWithShape="1">
                    <a:blip r:embed="rId114">
                      <a:extLst>
                        <a:ext uri="{28A0092B-C50C-407E-A947-70E740481C1C}">
                          <a14:useLocalDpi xmlns:a14="http://schemas.microsoft.com/office/drawing/2010/main" val="0"/>
                        </a:ext>
                      </a:extLst>
                    </a:blip>
                    <a:srcRect l="2863" t="5012" r="8050"/>
                    <a:stretch/>
                  </pic:blipFill>
                  <pic:spPr bwMode="auto">
                    <a:xfrm>
                      <a:off x="0" y="0"/>
                      <a:ext cx="4791021" cy="3828969"/>
                    </a:xfrm>
                    <a:prstGeom prst="rect">
                      <a:avLst/>
                    </a:prstGeom>
                    <a:noFill/>
                    <a:ln>
                      <a:noFill/>
                    </a:ln>
                    <a:extLst>
                      <a:ext uri="{53640926-AAD7-44D8-BBD7-CCE9431645EC}">
                        <a14:shadowObscured xmlns:a14="http://schemas.microsoft.com/office/drawing/2010/main"/>
                      </a:ext>
                    </a:extLst>
                  </pic:spPr>
                </pic:pic>
              </a:graphicData>
            </a:graphic>
          </wp:inline>
        </w:drawing>
      </w:r>
    </w:p>
    <w:p w14:paraId="2F7EE3EB" w14:textId="20C58CB3" w:rsidR="009F1550" w:rsidRDefault="009F1550" w:rsidP="009F1550">
      <w:pPr>
        <w:pStyle w:val="Caption"/>
        <w:jc w:val="center"/>
      </w:pPr>
      <w:bookmarkStart w:id="163" w:name="_Ref85393462"/>
      <w:bookmarkStart w:id="164" w:name="_Toc87448341"/>
      <w:r>
        <w:t xml:space="preserve">Figure </w:t>
      </w:r>
      <w:fldSimple w:instr=" SEQ Figure \* ARABIC ">
        <w:r w:rsidR="00335059">
          <w:rPr>
            <w:noProof/>
          </w:rPr>
          <w:t>45</w:t>
        </w:r>
      </w:fldSimple>
      <w:bookmarkEnd w:id="163"/>
      <w:r>
        <w:t xml:space="preserve"> - Th</w:t>
      </w:r>
      <w:r w:rsidRPr="004D381C">
        <w:t xml:space="preserve">e Hourly Average </w:t>
      </w:r>
      <w:r w:rsidR="00996713">
        <w:t>Demand</w:t>
      </w:r>
      <w:r w:rsidRPr="004D381C">
        <w:t xml:space="preserve"> for Each Hour</w:t>
      </w:r>
      <w:r>
        <w:t xml:space="preserve"> - Ottawa</w:t>
      </w:r>
      <w:r w:rsidRPr="004D381C">
        <w:t xml:space="preserve"> Dataset</w:t>
      </w:r>
      <w:bookmarkEnd w:id="164"/>
    </w:p>
    <w:p w14:paraId="3E997A9C" w14:textId="77777777" w:rsidR="000E7939" w:rsidRDefault="000E7939" w:rsidP="000E7939">
      <w:pPr>
        <w:keepNext/>
        <w:ind w:firstLine="288"/>
        <w:jc w:val="center"/>
      </w:pPr>
      <w:r w:rsidRPr="000E7939">
        <w:rPr>
          <w:noProof/>
        </w:rPr>
        <w:lastRenderedPageBreak/>
        <w:drawing>
          <wp:inline distT="0" distB="0" distL="0" distR="0" wp14:anchorId="10C91776" wp14:editId="7AD795B9">
            <wp:extent cx="4280414" cy="36766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rotWithShape="1">
                    <a:blip r:embed="rId115">
                      <a:extLst>
                        <a:ext uri="{28A0092B-C50C-407E-A947-70E740481C1C}">
                          <a14:useLocalDpi xmlns:a14="http://schemas.microsoft.com/office/drawing/2010/main" val="0"/>
                        </a:ext>
                      </a:extLst>
                    </a:blip>
                    <a:srcRect l="6798" t="2625" r="8229"/>
                    <a:stretch/>
                  </pic:blipFill>
                  <pic:spPr bwMode="auto">
                    <a:xfrm>
                      <a:off x="0" y="0"/>
                      <a:ext cx="4288760" cy="3683819"/>
                    </a:xfrm>
                    <a:prstGeom prst="rect">
                      <a:avLst/>
                    </a:prstGeom>
                    <a:noFill/>
                    <a:ln>
                      <a:noFill/>
                    </a:ln>
                    <a:extLst>
                      <a:ext uri="{53640926-AAD7-44D8-BBD7-CCE9431645EC}">
                        <a14:shadowObscured xmlns:a14="http://schemas.microsoft.com/office/drawing/2010/main"/>
                      </a:ext>
                    </a:extLst>
                  </pic:spPr>
                </pic:pic>
              </a:graphicData>
            </a:graphic>
          </wp:inline>
        </w:drawing>
      </w:r>
    </w:p>
    <w:p w14:paraId="500CFFD2" w14:textId="01E1DA42" w:rsidR="000E7939" w:rsidRDefault="000E7939" w:rsidP="000E7939">
      <w:pPr>
        <w:pStyle w:val="Caption"/>
        <w:jc w:val="center"/>
      </w:pPr>
      <w:bookmarkStart w:id="165" w:name="_Ref86167026"/>
      <w:bookmarkStart w:id="166" w:name="_Toc87448342"/>
      <w:r>
        <w:t xml:space="preserve">Figure </w:t>
      </w:r>
      <w:fldSimple w:instr=" SEQ Figure \* ARABIC ">
        <w:r w:rsidR="00335059">
          <w:rPr>
            <w:noProof/>
          </w:rPr>
          <w:t>46</w:t>
        </w:r>
      </w:fldSimple>
      <w:bookmarkEnd w:id="165"/>
      <w:r>
        <w:t xml:space="preserve"> - Hourly</w:t>
      </w:r>
      <w:r w:rsidRPr="006771A6">
        <w:t xml:space="preserve"> MAPE for the Algorithms </w:t>
      </w:r>
      <w:r>
        <w:t>- Ottawa Dataset</w:t>
      </w:r>
      <w:bookmarkEnd w:id="166"/>
    </w:p>
    <w:p w14:paraId="3900C40B" w14:textId="51FB5D25" w:rsidR="00771949" w:rsidRPr="00771949" w:rsidRDefault="002C22F8" w:rsidP="002C22F8">
      <w:pPr>
        <w:jc w:val="center"/>
      </w:pPr>
      <w:r w:rsidRPr="002C22F8">
        <w:rPr>
          <w:noProof/>
        </w:rPr>
        <w:drawing>
          <wp:inline distT="0" distB="0" distL="0" distR="0" wp14:anchorId="416B0C6D" wp14:editId="2C60AFFB">
            <wp:extent cx="4019023" cy="32480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rotWithShape="1">
                    <a:blip r:embed="rId116">
                      <a:extLst>
                        <a:ext uri="{28A0092B-C50C-407E-A947-70E740481C1C}">
                          <a14:useLocalDpi xmlns:a14="http://schemas.microsoft.com/office/drawing/2010/main" val="0"/>
                        </a:ext>
                      </a:extLst>
                    </a:blip>
                    <a:srcRect l="3398" t="5489" r="8945"/>
                    <a:stretch/>
                  </pic:blipFill>
                  <pic:spPr bwMode="auto">
                    <a:xfrm>
                      <a:off x="0" y="0"/>
                      <a:ext cx="4023649" cy="3251764"/>
                    </a:xfrm>
                    <a:prstGeom prst="rect">
                      <a:avLst/>
                    </a:prstGeom>
                    <a:noFill/>
                    <a:ln>
                      <a:noFill/>
                    </a:ln>
                    <a:extLst>
                      <a:ext uri="{53640926-AAD7-44D8-BBD7-CCE9431645EC}">
                        <a14:shadowObscured xmlns:a14="http://schemas.microsoft.com/office/drawing/2010/main"/>
                      </a:ext>
                    </a:extLst>
                  </pic:spPr>
                </pic:pic>
              </a:graphicData>
            </a:graphic>
          </wp:inline>
        </w:drawing>
      </w:r>
    </w:p>
    <w:p w14:paraId="302ECA6B" w14:textId="3FC7CDE1" w:rsidR="00FA05EA" w:rsidRDefault="00FA05EA" w:rsidP="00FA05EA">
      <w:pPr>
        <w:pStyle w:val="Caption"/>
        <w:jc w:val="center"/>
      </w:pPr>
      <w:bookmarkStart w:id="167" w:name="_Toc87448343"/>
      <w:r>
        <w:t xml:space="preserve">Figure </w:t>
      </w:r>
      <w:fldSimple w:instr=" SEQ Figure \* ARABIC ">
        <w:r w:rsidR="00335059">
          <w:rPr>
            <w:noProof/>
          </w:rPr>
          <w:t>47</w:t>
        </w:r>
      </w:fldSimple>
      <w:r>
        <w:t xml:space="preserve"> - </w:t>
      </w:r>
      <w:r w:rsidR="00875531" w:rsidRPr="00413AE5">
        <w:t>Hourly Error Distribution for the CNN Algorithm</w:t>
      </w:r>
      <w:r>
        <w:t xml:space="preserve"> – Ottawa Dataset</w:t>
      </w:r>
      <w:bookmarkEnd w:id="167"/>
    </w:p>
    <w:p w14:paraId="643591B2" w14:textId="5645C100" w:rsidR="00D12AA4" w:rsidRDefault="002C22F8" w:rsidP="002C22F8">
      <w:pPr>
        <w:jc w:val="center"/>
      </w:pPr>
      <w:r w:rsidRPr="002C22F8">
        <w:rPr>
          <w:noProof/>
        </w:rPr>
        <w:lastRenderedPageBreak/>
        <w:drawing>
          <wp:inline distT="0" distB="0" distL="0" distR="0" wp14:anchorId="6F794CC9" wp14:editId="4791F779">
            <wp:extent cx="4349782" cy="3495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rotWithShape="1">
                    <a:blip r:embed="rId117">
                      <a:extLst>
                        <a:ext uri="{28A0092B-C50C-407E-A947-70E740481C1C}">
                          <a14:useLocalDpi xmlns:a14="http://schemas.microsoft.com/office/drawing/2010/main" val="0"/>
                        </a:ext>
                      </a:extLst>
                    </a:blip>
                    <a:srcRect l="3400" t="5251" r="8228"/>
                    <a:stretch/>
                  </pic:blipFill>
                  <pic:spPr bwMode="auto">
                    <a:xfrm>
                      <a:off x="0" y="0"/>
                      <a:ext cx="4362499" cy="3505895"/>
                    </a:xfrm>
                    <a:prstGeom prst="rect">
                      <a:avLst/>
                    </a:prstGeom>
                    <a:noFill/>
                    <a:ln>
                      <a:noFill/>
                    </a:ln>
                    <a:extLst>
                      <a:ext uri="{53640926-AAD7-44D8-BBD7-CCE9431645EC}">
                        <a14:shadowObscured xmlns:a14="http://schemas.microsoft.com/office/drawing/2010/main"/>
                      </a:ext>
                    </a:extLst>
                  </pic:spPr>
                </pic:pic>
              </a:graphicData>
            </a:graphic>
          </wp:inline>
        </w:drawing>
      </w:r>
    </w:p>
    <w:p w14:paraId="0E03C490" w14:textId="2BF6D6CC" w:rsidR="00D12AA4" w:rsidRDefault="00D12AA4" w:rsidP="00D12AA4">
      <w:pPr>
        <w:pStyle w:val="Caption"/>
        <w:jc w:val="center"/>
      </w:pPr>
      <w:bookmarkStart w:id="168" w:name="_Toc87448344"/>
      <w:r>
        <w:t xml:space="preserve">Figure </w:t>
      </w:r>
      <w:fldSimple w:instr=" SEQ Figure \* ARABIC ">
        <w:r w:rsidR="00335059">
          <w:rPr>
            <w:noProof/>
          </w:rPr>
          <w:t>48</w:t>
        </w:r>
      </w:fldSimple>
      <w:r>
        <w:t xml:space="preserve"> - </w:t>
      </w:r>
      <w:r w:rsidR="00875531" w:rsidRPr="00413AE5">
        <w:t xml:space="preserve">Hourly Error Distribution for the </w:t>
      </w:r>
      <w:r w:rsidR="00875531">
        <w:t>LSTM</w:t>
      </w:r>
      <w:r w:rsidR="00875531" w:rsidRPr="00413AE5">
        <w:t xml:space="preserve"> Algorithm </w:t>
      </w:r>
      <w:r>
        <w:t>– Ottawa Dataset</w:t>
      </w:r>
      <w:bookmarkEnd w:id="168"/>
    </w:p>
    <w:p w14:paraId="4DE2C02E" w14:textId="24F4633B" w:rsidR="0048185E" w:rsidRPr="0048185E" w:rsidRDefault="0048185E" w:rsidP="0048185E">
      <w:pPr>
        <w:jc w:val="center"/>
      </w:pPr>
      <w:r w:rsidRPr="0048185E">
        <w:rPr>
          <w:noProof/>
        </w:rPr>
        <w:drawing>
          <wp:inline distT="0" distB="0" distL="0" distR="0" wp14:anchorId="359E75A9" wp14:editId="059CF671">
            <wp:extent cx="4241882" cy="341947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rotWithShape="1">
                    <a:blip r:embed="rId118">
                      <a:extLst>
                        <a:ext uri="{28A0092B-C50C-407E-A947-70E740481C1C}">
                          <a14:useLocalDpi xmlns:a14="http://schemas.microsoft.com/office/drawing/2010/main" val="0"/>
                        </a:ext>
                      </a:extLst>
                    </a:blip>
                    <a:srcRect l="3398" t="5728" r="8945"/>
                    <a:stretch/>
                  </pic:blipFill>
                  <pic:spPr bwMode="auto">
                    <a:xfrm>
                      <a:off x="0" y="0"/>
                      <a:ext cx="4254006" cy="3429249"/>
                    </a:xfrm>
                    <a:prstGeom prst="rect">
                      <a:avLst/>
                    </a:prstGeom>
                    <a:noFill/>
                    <a:ln>
                      <a:noFill/>
                    </a:ln>
                    <a:extLst>
                      <a:ext uri="{53640926-AAD7-44D8-BBD7-CCE9431645EC}">
                        <a14:shadowObscured xmlns:a14="http://schemas.microsoft.com/office/drawing/2010/main"/>
                      </a:ext>
                    </a:extLst>
                  </pic:spPr>
                </pic:pic>
              </a:graphicData>
            </a:graphic>
          </wp:inline>
        </w:drawing>
      </w:r>
    </w:p>
    <w:p w14:paraId="4078D9CC" w14:textId="61B1B244" w:rsidR="001316D0" w:rsidRDefault="001316D0" w:rsidP="001316D0">
      <w:pPr>
        <w:pStyle w:val="Caption"/>
        <w:jc w:val="center"/>
      </w:pPr>
      <w:bookmarkStart w:id="169" w:name="_Ref86174353"/>
      <w:bookmarkStart w:id="170" w:name="_Toc87448345"/>
      <w:r>
        <w:t xml:space="preserve">Figure </w:t>
      </w:r>
      <w:fldSimple w:instr=" SEQ Figure \* ARABIC ">
        <w:r w:rsidR="00335059">
          <w:rPr>
            <w:noProof/>
          </w:rPr>
          <w:t>49</w:t>
        </w:r>
      </w:fldSimple>
      <w:bookmarkEnd w:id="169"/>
      <w:r>
        <w:t xml:space="preserve"> - </w:t>
      </w:r>
      <w:r w:rsidR="003B2AB9" w:rsidRPr="00413AE5">
        <w:t xml:space="preserve">Hourly Error Distribution for the </w:t>
      </w:r>
      <w:r w:rsidR="003B2AB9">
        <w:t>A</w:t>
      </w:r>
      <w:r w:rsidR="003B2AB9" w:rsidRPr="00413AE5">
        <w:t xml:space="preserve">NN Algorithm </w:t>
      </w:r>
      <w:r>
        <w:t>– Ottawa Dataset</w:t>
      </w:r>
      <w:bookmarkEnd w:id="170"/>
    </w:p>
    <w:p w14:paraId="189DEB63" w14:textId="74BD7E1F" w:rsidR="0057781A" w:rsidRDefault="00F61C41" w:rsidP="00CC3C4F">
      <w:pPr>
        <w:jc w:val="center"/>
      </w:pPr>
      <w:r w:rsidRPr="00F61C41">
        <w:rPr>
          <w:noProof/>
        </w:rPr>
        <w:lastRenderedPageBreak/>
        <w:drawing>
          <wp:inline distT="0" distB="0" distL="0" distR="0" wp14:anchorId="7FA9907F" wp14:editId="5AA81415">
            <wp:extent cx="4437348" cy="353377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19">
                      <a:extLst>
                        <a:ext uri="{28A0092B-C50C-407E-A947-70E740481C1C}">
                          <a14:useLocalDpi xmlns:a14="http://schemas.microsoft.com/office/drawing/2010/main" val="0"/>
                        </a:ext>
                      </a:extLst>
                    </a:blip>
                    <a:srcRect l="3221" t="5728" r="8050"/>
                    <a:stretch/>
                  </pic:blipFill>
                  <pic:spPr bwMode="auto">
                    <a:xfrm>
                      <a:off x="0" y="0"/>
                      <a:ext cx="4447436" cy="3541809"/>
                    </a:xfrm>
                    <a:prstGeom prst="rect">
                      <a:avLst/>
                    </a:prstGeom>
                    <a:noFill/>
                    <a:ln>
                      <a:noFill/>
                    </a:ln>
                    <a:extLst>
                      <a:ext uri="{53640926-AAD7-44D8-BBD7-CCE9431645EC}">
                        <a14:shadowObscured xmlns:a14="http://schemas.microsoft.com/office/drawing/2010/main"/>
                      </a:ext>
                    </a:extLst>
                  </pic:spPr>
                </pic:pic>
              </a:graphicData>
            </a:graphic>
          </wp:inline>
        </w:drawing>
      </w:r>
    </w:p>
    <w:p w14:paraId="339DFB1A" w14:textId="76879F83" w:rsidR="0057781A" w:rsidRDefault="0057781A" w:rsidP="0057781A">
      <w:pPr>
        <w:pStyle w:val="Caption"/>
        <w:jc w:val="center"/>
      </w:pPr>
      <w:bookmarkStart w:id="171" w:name="_Toc87448346"/>
      <w:r>
        <w:t xml:space="preserve">Figure </w:t>
      </w:r>
      <w:fldSimple w:instr=" SEQ Figure \* ARABIC ">
        <w:r w:rsidR="00335059">
          <w:rPr>
            <w:noProof/>
          </w:rPr>
          <w:t>50</w:t>
        </w:r>
      </w:fldSimple>
      <w:r>
        <w:t xml:space="preserve"> - </w:t>
      </w:r>
      <w:r w:rsidR="003B2AB9" w:rsidRPr="00413AE5">
        <w:t xml:space="preserve">Hourly Error Distribution for the </w:t>
      </w:r>
      <w:r w:rsidR="003B2AB9">
        <w:t>MLR</w:t>
      </w:r>
      <w:r w:rsidR="003B2AB9" w:rsidRPr="00413AE5">
        <w:t xml:space="preserve"> Algorithm </w:t>
      </w:r>
      <w:r>
        <w:t>– Ottawa Dataset</w:t>
      </w:r>
      <w:bookmarkEnd w:id="171"/>
    </w:p>
    <w:p w14:paraId="7D8F7243" w14:textId="241078F1" w:rsidR="00AA2BF6" w:rsidRPr="00AA2BF6" w:rsidRDefault="00AA2BF6" w:rsidP="00AA2BF6">
      <w:pPr>
        <w:jc w:val="center"/>
      </w:pPr>
      <w:r w:rsidRPr="00AA2BF6">
        <w:rPr>
          <w:noProof/>
        </w:rPr>
        <w:drawing>
          <wp:inline distT="0" distB="0" distL="0" distR="0" wp14:anchorId="5275B4D2" wp14:editId="4795D991">
            <wp:extent cx="4301384" cy="34099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120">
                      <a:extLst>
                        <a:ext uri="{28A0092B-C50C-407E-A947-70E740481C1C}">
                          <a14:useLocalDpi xmlns:a14="http://schemas.microsoft.com/office/drawing/2010/main" val="0"/>
                        </a:ext>
                      </a:extLst>
                    </a:blip>
                    <a:srcRect l="3042" t="5967" r="8049"/>
                    <a:stretch/>
                  </pic:blipFill>
                  <pic:spPr bwMode="auto">
                    <a:xfrm>
                      <a:off x="0" y="0"/>
                      <a:ext cx="4306712" cy="3414174"/>
                    </a:xfrm>
                    <a:prstGeom prst="rect">
                      <a:avLst/>
                    </a:prstGeom>
                    <a:noFill/>
                    <a:ln>
                      <a:noFill/>
                    </a:ln>
                    <a:extLst>
                      <a:ext uri="{53640926-AAD7-44D8-BBD7-CCE9431645EC}">
                        <a14:shadowObscured xmlns:a14="http://schemas.microsoft.com/office/drawing/2010/main"/>
                      </a:ext>
                    </a:extLst>
                  </pic:spPr>
                </pic:pic>
              </a:graphicData>
            </a:graphic>
          </wp:inline>
        </w:drawing>
      </w:r>
    </w:p>
    <w:p w14:paraId="3B2E178A" w14:textId="4C4D3562" w:rsidR="0057781A" w:rsidRDefault="00977DF0" w:rsidP="00977DF0">
      <w:pPr>
        <w:pStyle w:val="Caption"/>
        <w:jc w:val="center"/>
      </w:pPr>
      <w:bookmarkStart w:id="172" w:name="_Toc87448347"/>
      <w:r>
        <w:t xml:space="preserve">Figure </w:t>
      </w:r>
      <w:fldSimple w:instr=" SEQ Figure \* ARABIC ">
        <w:r w:rsidR="00335059">
          <w:rPr>
            <w:noProof/>
          </w:rPr>
          <w:t>51</w:t>
        </w:r>
      </w:fldSimple>
      <w:r>
        <w:t xml:space="preserve"> - </w:t>
      </w:r>
      <w:r w:rsidR="001569BF" w:rsidRPr="00413AE5">
        <w:t xml:space="preserve">Hourly Error Distribution for the </w:t>
      </w:r>
      <w:r w:rsidR="001569BF">
        <w:t>ARIMA</w:t>
      </w:r>
      <w:r w:rsidR="001569BF" w:rsidRPr="00413AE5">
        <w:t xml:space="preserve"> Algorithm </w:t>
      </w:r>
      <w:r>
        <w:t>– Ottawa Dataset</w:t>
      </w:r>
      <w:bookmarkEnd w:id="172"/>
    </w:p>
    <w:p w14:paraId="33D82752" w14:textId="44B0D1D1" w:rsidR="00EC5714" w:rsidRDefault="00776107" w:rsidP="005D3FD1">
      <w:pPr>
        <w:jc w:val="center"/>
      </w:pPr>
      <w:r w:rsidRPr="00776107">
        <w:rPr>
          <w:noProof/>
        </w:rPr>
        <w:lastRenderedPageBreak/>
        <w:drawing>
          <wp:inline distT="0" distB="0" distL="0" distR="0" wp14:anchorId="776EFA5C" wp14:editId="5EB39914">
            <wp:extent cx="3990635" cy="3190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21">
                      <a:extLst>
                        <a:ext uri="{28A0092B-C50C-407E-A947-70E740481C1C}">
                          <a14:useLocalDpi xmlns:a14="http://schemas.microsoft.com/office/drawing/2010/main" val="0"/>
                        </a:ext>
                      </a:extLst>
                    </a:blip>
                    <a:srcRect l="3578" t="6683" r="8945"/>
                    <a:stretch/>
                  </pic:blipFill>
                  <pic:spPr bwMode="auto">
                    <a:xfrm>
                      <a:off x="0" y="0"/>
                      <a:ext cx="3995162" cy="3194495"/>
                    </a:xfrm>
                    <a:prstGeom prst="rect">
                      <a:avLst/>
                    </a:prstGeom>
                    <a:noFill/>
                    <a:ln>
                      <a:noFill/>
                    </a:ln>
                    <a:extLst>
                      <a:ext uri="{53640926-AAD7-44D8-BBD7-CCE9431645EC}">
                        <a14:shadowObscured xmlns:a14="http://schemas.microsoft.com/office/drawing/2010/main"/>
                      </a:ext>
                    </a:extLst>
                  </pic:spPr>
                </pic:pic>
              </a:graphicData>
            </a:graphic>
          </wp:inline>
        </w:drawing>
      </w:r>
    </w:p>
    <w:p w14:paraId="2BCE8692" w14:textId="223963AA" w:rsidR="00977DF0" w:rsidRDefault="00EC5714" w:rsidP="00EC5714">
      <w:pPr>
        <w:pStyle w:val="Caption"/>
        <w:jc w:val="center"/>
      </w:pPr>
      <w:bookmarkStart w:id="173" w:name="_Toc87448348"/>
      <w:r>
        <w:t xml:space="preserve">Figure </w:t>
      </w:r>
      <w:fldSimple w:instr=" SEQ Figure \* ARABIC ">
        <w:r w:rsidR="00335059">
          <w:rPr>
            <w:noProof/>
          </w:rPr>
          <w:t>52</w:t>
        </w:r>
      </w:fldSimple>
      <w:r>
        <w:t xml:space="preserve"> - </w:t>
      </w:r>
      <w:r w:rsidR="001569BF" w:rsidRPr="00413AE5">
        <w:t xml:space="preserve">Hourly Error Distribution for the </w:t>
      </w:r>
      <w:r w:rsidR="001569BF">
        <w:t>SNF</w:t>
      </w:r>
      <w:r w:rsidR="001569BF" w:rsidRPr="00413AE5">
        <w:t xml:space="preserve"> Algorithm </w:t>
      </w:r>
      <w:r>
        <w:t>– Ottawa Dataset</w:t>
      </w:r>
      <w:bookmarkEnd w:id="173"/>
    </w:p>
    <w:p w14:paraId="40551A9C" w14:textId="0498E4BC" w:rsidR="002456F0" w:rsidRDefault="002456F0" w:rsidP="002456F0">
      <w:pPr>
        <w:pStyle w:val="Heading4"/>
      </w:pPr>
      <w:r>
        <w:t xml:space="preserve">4.2.1.1 </w:t>
      </w:r>
      <w:r w:rsidRPr="009D7DDB">
        <w:t>A Snippet on Hourly Performance</w:t>
      </w:r>
    </w:p>
    <w:p w14:paraId="6E5ED8D4" w14:textId="5A39CD10" w:rsidR="00FC7CCD" w:rsidRDefault="00FC7CCD" w:rsidP="00FC7CCD">
      <w:pPr>
        <w:ind w:firstLine="288"/>
      </w:pPr>
      <w:r>
        <w:t xml:space="preserve">When we compare the average MAPE values in </w:t>
      </w:r>
      <w:r w:rsidR="0005075A">
        <w:fldChar w:fldCharType="begin"/>
      </w:r>
      <w:r w:rsidR="0005075A">
        <w:instrText xml:space="preserve"> REF _Ref86167026 \h </w:instrText>
      </w:r>
      <w:r w:rsidR="0005075A">
        <w:fldChar w:fldCharType="separate"/>
      </w:r>
      <w:r w:rsidR="00335059">
        <w:t xml:space="preserve">Figure </w:t>
      </w:r>
      <w:r w:rsidR="00335059">
        <w:rPr>
          <w:noProof/>
        </w:rPr>
        <w:t>46</w:t>
      </w:r>
      <w:r w:rsidR="0005075A">
        <w:fldChar w:fldCharType="end"/>
      </w:r>
      <w:r w:rsidR="0005075A">
        <w:t xml:space="preserve"> </w:t>
      </w:r>
      <w:r>
        <w:t>to the box plots, we observe a similar pattern of errors, with a wider distribution of errors in cases where the MAPE value is greater and vice versa. While the CNN had the tightest error distribution and lowest MAPE values for nearly every hour of the day, the ARIMA outperformed it at 01:00. The ANN is the runner-up, with the LSTM outperforming it only during the 4:00 hour. Between 01:00 and 03:00 hours, the ARIMA also outperforms the ANN. The LSTM is ranked third.</w:t>
      </w:r>
    </w:p>
    <w:p w14:paraId="4DB767D7" w14:textId="568D00D2" w:rsidR="00FC7CCD" w:rsidRDefault="00FC7CCD" w:rsidP="00FC7CCD">
      <w:pPr>
        <w:ind w:firstLine="288"/>
      </w:pPr>
      <w:r>
        <w:t>Around 14:00 p.m., all four algorithms, including the MLR, made their worst predictions. These algorithms accurately predicted quieter times, such as around 1:00, compared to busier times. The SNF performs poorly overall, outperforming the ARIMA only at 7:00, which was also the point at which the ARIMA made the worst predictions.</w:t>
      </w:r>
      <w:r w:rsidR="00251923">
        <w:t xml:space="preserve"> </w:t>
      </w:r>
    </w:p>
    <w:p w14:paraId="5080D8A3" w14:textId="77777777" w:rsidR="002D6489" w:rsidRDefault="002D6489">
      <w:pPr>
        <w:spacing w:line="240" w:lineRule="auto"/>
        <w:jc w:val="left"/>
      </w:pPr>
      <w:r>
        <w:br w:type="page"/>
      </w:r>
    </w:p>
    <w:p w14:paraId="07909E05" w14:textId="7E5D06CA" w:rsidR="0002035C" w:rsidRDefault="0002035C" w:rsidP="006E4C2F">
      <w:pPr>
        <w:pStyle w:val="Heading3"/>
      </w:pPr>
      <w:bookmarkStart w:id="174" w:name="_Toc87448262"/>
      <w:r>
        <w:lastRenderedPageBreak/>
        <w:t>4.2.</w:t>
      </w:r>
      <w:r w:rsidR="006E4C2F">
        <w:t xml:space="preserve">2 </w:t>
      </w:r>
      <w:r>
        <w:t>The Daily Performance</w:t>
      </w:r>
      <w:bookmarkEnd w:id="174"/>
    </w:p>
    <w:p w14:paraId="4A37A2C0" w14:textId="53590AE9" w:rsidR="0060607D" w:rsidRPr="00E21F51" w:rsidRDefault="0060607D" w:rsidP="0060607D">
      <w:pPr>
        <w:ind w:firstLine="288"/>
      </w:pPr>
      <w:r w:rsidRPr="00E21F51">
        <w:t>The average daily demand profile for each day of the week across the entire test dataset is depicted in</w:t>
      </w:r>
      <w:r>
        <w:t xml:space="preserve"> </w:t>
      </w:r>
      <w:r>
        <w:fldChar w:fldCharType="begin"/>
      </w:r>
      <w:r>
        <w:instrText xml:space="preserve"> REF _Ref85394667 \h </w:instrText>
      </w:r>
      <w:r>
        <w:fldChar w:fldCharType="separate"/>
      </w:r>
      <w:r w:rsidR="00335059">
        <w:t xml:space="preserve">Figure </w:t>
      </w:r>
      <w:r w:rsidR="00335059">
        <w:rPr>
          <w:noProof/>
        </w:rPr>
        <w:t>53</w:t>
      </w:r>
      <w:r>
        <w:fldChar w:fldCharType="end"/>
      </w:r>
      <w:r w:rsidRPr="00E21F51">
        <w:t xml:space="preserve"> for both actuals and forecasts. </w:t>
      </w:r>
      <w:r>
        <w:fldChar w:fldCharType="begin"/>
      </w:r>
      <w:r>
        <w:instrText xml:space="preserve"> REF _Ref86170999 \h </w:instrText>
      </w:r>
      <w:r>
        <w:fldChar w:fldCharType="separate"/>
      </w:r>
      <w:r w:rsidR="00335059">
        <w:t xml:space="preserve">Figure </w:t>
      </w:r>
      <w:r w:rsidR="00335059">
        <w:rPr>
          <w:noProof/>
        </w:rPr>
        <w:t>54</w:t>
      </w:r>
      <w:r>
        <w:fldChar w:fldCharType="end"/>
      </w:r>
      <w:r>
        <w:t xml:space="preserve"> </w:t>
      </w:r>
      <w:r w:rsidRPr="00E21F51">
        <w:t>shows the MAPE values for each algorithm aggregated as daily averages for each day of the week. Following the preceding figure, boxplots of each algorithm's daily error distribution are shown.</w:t>
      </w:r>
    </w:p>
    <w:p w14:paraId="2E8A96B7" w14:textId="5F0125CB" w:rsidR="00FE4816" w:rsidRDefault="00BC12A7" w:rsidP="00D2696F">
      <w:pPr>
        <w:ind w:firstLine="288"/>
        <w:jc w:val="center"/>
      </w:pPr>
      <w:r w:rsidRPr="00BC12A7">
        <w:rPr>
          <w:noProof/>
        </w:rPr>
        <w:drawing>
          <wp:inline distT="0" distB="0" distL="0" distR="0" wp14:anchorId="5C955AAE" wp14:editId="4736DD1C">
            <wp:extent cx="4672859" cy="3638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rotWithShape="1">
                    <a:blip r:embed="rId122">
                      <a:extLst>
                        <a:ext uri="{28A0092B-C50C-407E-A947-70E740481C1C}">
                          <a14:useLocalDpi xmlns:a14="http://schemas.microsoft.com/office/drawing/2010/main" val="0"/>
                        </a:ext>
                      </a:extLst>
                    </a:blip>
                    <a:srcRect l="3220" t="5967" r="6260"/>
                    <a:stretch/>
                  </pic:blipFill>
                  <pic:spPr bwMode="auto">
                    <a:xfrm>
                      <a:off x="0" y="0"/>
                      <a:ext cx="4677403" cy="3642088"/>
                    </a:xfrm>
                    <a:prstGeom prst="rect">
                      <a:avLst/>
                    </a:prstGeom>
                    <a:noFill/>
                    <a:ln>
                      <a:noFill/>
                    </a:ln>
                    <a:extLst>
                      <a:ext uri="{53640926-AAD7-44D8-BBD7-CCE9431645EC}">
                        <a14:shadowObscured xmlns:a14="http://schemas.microsoft.com/office/drawing/2010/main"/>
                      </a:ext>
                    </a:extLst>
                  </pic:spPr>
                </pic:pic>
              </a:graphicData>
            </a:graphic>
          </wp:inline>
        </w:drawing>
      </w:r>
    </w:p>
    <w:p w14:paraId="2AC2E5C5" w14:textId="4CBF71F5" w:rsidR="00FE4816" w:rsidRDefault="00FE4816" w:rsidP="00FE4816">
      <w:pPr>
        <w:pStyle w:val="Caption"/>
        <w:jc w:val="center"/>
      </w:pPr>
      <w:bookmarkStart w:id="175" w:name="_Ref85394667"/>
      <w:bookmarkStart w:id="176" w:name="_Toc87448349"/>
      <w:r>
        <w:t xml:space="preserve">Figure </w:t>
      </w:r>
      <w:fldSimple w:instr=" SEQ Figure \* ARABIC ">
        <w:r w:rsidR="00335059">
          <w:rPr>
            <w:noProof/>
          </w:rPr>
          <w:t>53</w:t>
        </w:r>
      </w:fldSimple>
      <w:bookmarkEnd w:id="175"/>
      <w:r>
        <w:t xml:space="preserve"> - </w:t>
      </w:r>
      <w:r w:rsidR="00026237">
        <w:t>T</w:t>
      </w:r>
      <w:r w:rsidR="00026237" w:rsidRPr="0063066F">
        <w:t xml:space="preserve">he Weekly Average </w:t>
      </w:r>
      <w:r w:rsidR="00314CDF">
        <w:t>Demand</w:t>
      </w:r>
      <w:r w:rsidR="00026237" w:rsidRPr="0063066F">
        <w:t xml:space="preserve"> for Each Day</w:t>
      </w:r>
      <w:r w:rsidR="00026237">
        <w:t xml:space="preserve"> </w:t>
      </w:r>
      <w:r>
        <w:t>– Ottawa Dataset</w:t>
      </w:r>
      <w:bookmarkEnd w:id="176"/>
    </w:p>
    <w:p w14:paraId="443A070D" w14:textId="3E28594C" w:rsidR="00B76527" w:rsidRDefault="00B76527" w:rsidP="00B76527">
      <w:pPr>
        <w:pStyle w:val="Heading4"/>
      </w:pPr>
      <w:r>
        <w:t xml:space="preserve">4.2.2.1 </w:t>
      </w:r>
      <w:r w:rsidRPr="009D7DDB">
        <w:t xml:space="preserve">A Snippet on </w:t>
      </w:r>
      <w:r>
        <w:t>Daily</w:t>
      </w:r>
      <w:r w:rsidRPr="009D7DDB">
        <w:t xml:space="preserve"> Performance</w:t>
      </w:r>
    </w:p>
    <w:p w14:paraId="7C6B877F" w14:textId="5025BFD8" w:rsidR="00B76527" w:rsidRPr="00B76527" w:rsidRDefault="00251D3C" w:rsidP="00251D3C">
      <w:pPr>
        <w:ind w:firstLine="288"/>
      </w:pPr>
      <w:r w:rsidRPr="00251D3C">
        <w:t xml:space="preserve">When we compare the MAPE values in </w:t>
      </w:r>
      <w:r>
        <w:fldChar w:fldCharType="begin"/>
      </w:r>
      <w:r>
        <w:instrText xml:space="preserve"> REF _Ref86170999 \h </w:instrText>
      </w:r>
      <w:r>
        <w:fldChar w:fldCharType="separate"/>
      </w:r>
      <w:r w:rsidR="00335059">
        <w:t xml:space="preserve">Figure </w:t>
      </w:r>
      <w:r w:rsidR="00335059">
        <w:rPr>
          <w:noProof/>
        </w:rPr>
        <w:t>54</w:t>
      </w:r>
      <w:r>
        <w:fldChar w:fldCharType="end"/>
      </w:r>
      <w:r>
        <w:t xml:space="preserve"> </w:t>
      </w:r>
      <w:r w:rsidRPr="00251D3C">
        <w:t xml:space="preserve">to the error distribution's boxplots. As we can see, Saturdays and Mondays are the most difficult days for algorithms to predict. Tuesdays through Fridays were more predictable. On all seven days of the week, the CNN's MAPE values were the lowest, and all of its boxplots were the narrowest. The ANN is </w:t>
      </w:r>
      <w:r w:rsidRPr="00251D3C">
        <w:lastRenderedPageBreak/>
        <w:t>ranked second, while the LSTM is ranked third. The SNF had the highest MAPE values and the most skewed distribution of errors.</w:t>
      </w:r>
    </w:p>
    <w:p w14:paraId="32229648" w14:textId="77777777" w:rsidR="00470E05" w:rsidRDefault="00470E05" w:rsidP="00470E05">
      <w:pPr>
        <w:keepNext/>
        <w:jc w:val="center"/>
      </w:pPr>
      <w:r w:rsidRPr="00470E05">
        <w:rPr>
          <w:noProof/>
        </w:rPr>
        <w:drawing>
          <wp:inline distT="0" distB="0" distL="0" distR="0" wp14:anchorId="63CEDE01" wp14:editId="49C0A5F6">
            <wp:extent cx="3943350" cy="3219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rotWithShape="1">
                    <a:blip r:embed="rId123">
                      <a:extLst>
                        <a:ext uri="{28A0092B-C50C-407E-A947-70E740481C1C}">
                          <a14:useLocalDpi xmlns:a14="http://schemas.microsoft.com/office/drawing/2010/main" val="0"/>
                        </a:ext>
                      </a:extLst>
                    </a:blip>
                    <a:srcRect l="6440" t="5489" r="6798"/>
                    <a:stretch/>
                  </pic:blipFill>
                  <pic:spPr bwMode="auto">
                    <a:xfrm>
                      <a:off x="0" y="0"/>
                      <a:ext cx="3948741" cy="3224126"/>
                    </a:xfrm>
                    <a:prstGeom prst="rect">
                      <a:avLst/>
                    </a:prstGeom>
                    <a:noFill/>
                    <a:ln>
                      <a:noFill/>
                    </a:ln>
                    <a:extLst>
                      <a:ext uri="{53640926-AAD7-44D8-BBD7-CCE9431645EC}">
                        <a14:shadowObscured xmlns:a14="http://schemas.microsoft.com/office/drawing/2010/main"/>
                      </a:ext>
                    </a:extLst>
                  </pic:spPr>
                </pic:pic>
              </a:graphicData>
            </a:graphic>
          </wp:inline>
        </w:drawing>
      </w:r>
    </w:p>
    <w:p w14:paraId="446AAA5C" w14:textId="49ABB1A1" w:rsidR="00470E05" w:rsidRDefault="00470E05" w:rsidP="00470E05">
      <w:pPr>
        <w:pStyle w:val="Caption"/>
        <w:jc w:val="center"/>
      </w:pPr>
      <w:bookmarkStart w:id="177" w:name="_Ref86170999"/>
      <w:bookmarkStart w:id="178" w:name="_Toc87448350"/>
      <w:r>
        <w:t xml:space="preserve">Figure </w:t>
      </w:r>
      <w:fldSimple w:instr=" SEQ Figure \* ARABIC ">
        <w:r w:rsidR="00335059">
          <w:rPr>
            <w:noProof/>
          </w:rPr>
          <w:t>54</w:t>
        </w:r>
      </w:fldSimple>
      <w:bookmarkEnd w:id="177"/>
      <w:r>
        <w:t xml:space="preserve"> - Daily</w:t>
      </w:r>
      <w:r w:rsidRPr="006771A6">
        <w:t xml:space="preserve"> MAPE for the Algorithms </w:t>
      </w:r>
      <w:r>
        <w:t>– Ottawa Dataset</w:t>
      </w:r>
      <w:bookmarkEnd w:id="178"/>
    </w:p>
    <w:p w14:paraId="24F9D791" w14:textId="2F70FFBA" w:rsidR="002A5020" w:rsidRDefault="002A5020" w:rsidP="002A5020">
      <w:pPr>
        <w:ind w:firstLine="288"/>
        <w:jc w:val="center"/>
      </w:pPr>
      <w:r w:rsidRPr="002A5020">
        <w:rPr>
          <w:noProof/>
        </w:rPr>
        <w:drawing>
          <wp:inline distT="0" distB="0" distL="0" distR="0" wp14:anchorId="06A5DA7C" wp14:editId="2202C5B7">
            <wp:extent cx="3858013" cy="30384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rotWithShape="1">
                    <a:blip r:embed="rId124">
                      <a:extLst>
                        <a:ext uri="{28A0092B-C50C-407E-A947-70E740481C1C}">
                          <a14:useLocalDpi xmlns:a14="http://schemas.microsoft.com/office/drawing/2010/main" val="0"/>
                        </a:ext>
                      </a:extLst>
                    </a:blip>
                    <a:srcRect l="3041" t="6205" r="7692"/>
                    <a:stretch/>
                  </pic:blipFill>
                  <pic:spPr bwMode="auto">
                    <a:xfrm>
                      <a:off x="0" y="0"/>
                      <a:ext cx="3858013"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357DC481" w14:textId="4BF3546B" w:rsidR="00950F3A" w:rsidRDefault="00F7164A" w:rsidP="00F7164A">
      <w:pPr>
        <w:pStyle w:val="Caption"/>
        <w:jc w:val="center"/>
      </w:pPr>
      <w:bookmarkStart w:id="179" w:name="_Toc87448351"/>
      <w:r>
        <w:t xml:space="preserve">Figure </w:t>
      </w:r>
      <w:fldSimple w:instr=" SEQ Figure \* ARABIC ">
        <w:r w:rsidR="00335059">
          <w:rPr>
            <w:noProof/>
          </w:rPr>
          <w:t>55</w:t>
        </w:r>
      </w:fldSimple>
      <w:r>
        <w:t xml:space="preserve"> - </w:t>
      </w:r>
      <w:r w:rsidR="008B12D7" w:rsidRPr="00A07775">
        <w:t xml:space="preserve">Daily Error Distribution for the CNN Algorithm </w:t>
      </w:r>
      <w:r>
        <w:t>– Ottawa Dataset</w:t>
      </w:r>
      <w:bookmarkEnd w:id="179"/>
    </w:p>
    <w:p w14:paraId="6BFFC89D" w14:textId="4F56E7BE" w:rsidR="007E701B" w:rsidRDefault="00A2752C" w:rsidP="00A2752C">
      <w:pPr>
        <w:jc w:val="center"/>
      </w:pPr>
      <w:r w:rsidRPr="00A2752C">
        <w:rPr>
          <w:noProof/>
        </w:rPr>
        <w:lastRenderedPageBreak/>
        <w:drawing>
          <wp:inline distT="0" distB="0" distL="0" distR="0" wp14:anchorId="62ED8927" wp14:editId="56EB16EB">
            <wp:extent cx="4382135" cy="350393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rotWithShape="1">
                    <a:blip r:embed="rId125">
                      <a:extLst>
                        <a:ext uri="{28A0092B-C50C-407E-A947-70E740481C1C}">
                          <a14:useLocalDpi xmlns:a14="http://schemas.microsoft.com/office/drawing/2010/main" val="0"/>
                        </a:ext>
                      </a:extLst>
                    </a:blip>
                    <a:srcRect l="3400" t="5728" r="8229"/>
                    <a:stretch/>
                  </pic:blipFill>
                  <pic:spPr bwMode="auto">
                    <a:xfrm>
                      <a:off x="0" y="0"/>
                      <a:ext cx="4393126" cy="3512722"/>
                    </a:xfrm>
                    <a:prstGeom prst="rect">
                      <a:avLst/>
                    </a:prstGeom>
                    <a:noFill/>
                    <a:ln>
                      <a:noFill/>
                    </a:ln>
                    <a:extLst>
                      <a:ext uri="{53640926-AAD7-44D8-BBD7-CCE9431645EC}">
                        <a14:shadowObscured xmlns:a14="http://schemas.microsoft.com/office/drawing/2010/main"/>
                      </a:ext>
                    </a:extLst>
                  </pic:spPr>
                </pic:pic>
              </a:graphicData>
            </a:graphic>
          </wp:inline>
        </w:drawing>
      </w:r>
    </w:p>
    <w:p w14:paraId="0777D325" w14:textId="314143E2" w:rsidR="007E701B" w:rsidRDefault="007E701B" w:rsidP="007E701B">
      <w:pPr>
        <w:pStyle w:val="Caption"/>
        <w:jc w:val="center"/>
      </w:pPr>
      <w:bookmarkStart w:id="180" w:name="_Toc87448352"/>
      <w:r>
        <w:t xml:space="preserve">Figure </w:t>
      </w:r>
      <w:fldSimple w:instr=" SEQ Figure \* ARABIC ">
        <w:r w:rsidR="00335059">
          <w:rPr>
            <w:noProof/>
          </w:rPr>
          <w:t>56</w:t>
        </w:r>
      </w:fldSimple>
      <w:r>
        <w:t xml:space="preserve"> - </w:t>
      </w:r>
      <w:r w:rsidR="008B12D7" w:rsidRPr="00A07775">
        <w:t xml:space="preserve">Daily Error Distribution for the </w:t>
      </w:r>
      <w:r w:rsidR="008B12D7">
        <w:t>LSTM</w:t>
      </w:r>
      <w:r w:rsidR="008B12D7" w:rsidRPr="00A07775">
        <w:t xml:space="preserve"> Algorithm </w:t>
      </w:r>
      <w:r>
        <w:t>– Ottawa Dataset</w:t>
      </w:r>
      <w:bookmarkEnd w:id="180"/>
    </w:p>
    <w:p w14:paraId="558038F2" w14:textId="0840D64A" w:rsidR="007A3234" w:rsidRPr="007A3234" w:rsidRDefault="007A3234" w:rsidP="007A3234">
      <w:pPr>
        <w:jc w:val="center"/>
      </w:pPr>
      <w:r w:rsidRPr="007A3234">
        <w:rPr>
          <w:noProof/>
        </w:rPr>
        <w:drawing>
          <wp:inline distT="0" distB="0" distL="0" distR="0" wp14:anchorId="0C168DF1" wp14:editId="068DB472">
            <wp:extent cx="4315522" cy="343852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rotWithShape="1">
                    <a:blip r:embed="rId126">
                      <a:extLst>
                        <a:ext uri="{28A0092B-C50C-407E-A947-70E740481C1C}">
                          <a14:useLocalDpi xmlns:a14="http://schemas.microsoft.com/office/drawing/2010/main" val="0"/>
                        </a:ext>
                      </a:extLst>
                    </a:blip>
                    <a:srcRect l="3219" t="5489" r="7871"/>
                    <a:stretch/>
                  </pic:blipFill>
                  <pic:spPr bwMode="auto">
                    <a:xfrm>
                      <a:off x="0" y="0"/>
                      <a:ext cx="4319356" cy="3441580"/>
                    </a:xfrm>
                    <a:prstGeom prst="rect">
                      <a:avLst/>
                    </a:prstGeom>
                    <a:noFill/>
                    <a:ln>
                      <a:noFill/>
                    </a:ln>
                    <a:extLst>
                      <a:ext uri="{53640926-AAD7-44D8-BBD7-CCE9431645EC}">
                        <a14:shadowObscured xmlns:a14="http://schemas.microsoft.com/office/drawing/2010/main"/>
                      </a:ext>
                    </a:extLst>
                  </pic:spPr>
                </pic:pic>
              </a:graphicData>
            </a:graphic>
          </wp:inline>
        </w:drawing>
      </w:r>
    </w:p>
    <w:p w14:paraId="7CE9FA1C" w14:textId="45DEC8A6" w:rsidR="00BF1EEA" w:rsidRDefault="00D63EB3" w:rsidP="00D63EB3">
      <w:pPr>
        <w:pStyle w:val="Caption"/>
        <w:jc w:val="center"/>
      </w:pPr>
      <w:bookmarkStart w:id="181" w:name="_Toc87448353"/>
      <w:r>
        <w:t xml:space="preserve">Figure </w:t>
      </w:r>
      <w:fldSimple w:instr=" SEQ Figure \* ARABIC ">
        <w:r w:rsidR="00335059">
          <w:rPr>
            <w:noProof/>
          </w:rPr>
          <w:t>57</w:t>
        </w:r>
      </w:fldSimple>
      <w:r>
        <w:t xml:space="preserve"> - </w:t>
      </w:r>
      <w:r w:rsidR="008B12D7" w:rsidRPr="00A07775">
        <w:t xml:space="preserve">Daily Error Distribution for the </w:t>
      </w:r>
      <w:r w:rsidR="008B12D7">
        <w:t>ANN</w:t>
      </w:r>
      <w:r w:rsidR="008B12D7" w:rsidRPr="00A07775">
        <w:t xml:space="preserve"> Algorithm </w:t>
      </w:r>
      <w:r>
        <w:t>– Ottawa Dataset</w:t>
      </w:r>
      <w:bookmarkEnd w:id="181"/>
    </w:p>
    <w:p w14:paraId="38E16EA0" w14:textId="4813488C" w:rsidR="008E3AB3" w:rsidRPr="008E3AB3" w:rsidRDefault="003536FD" w:rsidP="00421315">
      <w:pPr>
        <w:jc w:val="center"/>
      </w:pPr>
      <w:r w:rsidRPr="003536FD">
        <w:rPr>
          <w:noProof/>
        </w:rPr>
        <w:lastRenderedPageBreak/>
        <w:drawing>
          <wp:inline distT="0" distB="0" distL="0" distR="0" wp14:anchorId="1A28A50C" wp14:editId="6A57CCC6">
            <wp:extent cx="4421505" cy="350147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27">
                      <a:extLst>
                        <a:ext uri="{28A0092B-C50C-407E-A947-70E740481C1C}">
                          <a14:useLocalDpi xmlns:a14="http://schemas.microsoft.com/office/drawing/2010/main" val="0"/>
                        </a:ext>
                      </a:extLst>
                    </a:blip>
                    <a:srcRect l="3042" t="6444" r="8408"/>
                    <a:stretch/>
                  </pic:blipFill>
                  <pic:spPr bwMode="auto">
                    <a:xfrm>
                      <a:off x="0" y="0"/>
                      <a:ext cx="4428262" cy="3506825"/>
                    </a:xfrm>
                    <a:prstGeom prst="rect">
                      <a:avLst/>
                    </a:prstGeom>
                    <a:noFill/>
                    <a:ln>
                      <a:noFill/>
                    </a:ln>
                    <a:extLst>
                      <a:ext uri="{53640926-AAD7-44D8-BBD7-CCE9431645EC}">
                        <a14:shadowObscured xmlns:a14="http://schemas.microsoft.com/office/drawing/2010/main"/>
                      </a:ext>
                    </a:extLst>
                  </pic:spPr>
                </pic:pic>
              </a:graphicData>
            </a:graphic>
          </wp:inline>
        </w:drawing>
      </w:r>
    </w:p>
    <w:p w14:paraId="77312803" w14:textId="5ABB3941" w:rsidR="00542E1F" w:rsidRDefault="003918DF" w:rsidP="00542E1F">
      <w:pPr>
        <w:pStyle w:val="Caption"/>
        <w:jc w:val="center"/>
      </w:pPr>
      <w:bookmarkStart w:id="182" w:name="_Toc87448354"/>
      <w:r>
        <w:t xml:space="preserve">Figure </w:t>
      </w:r>
      <w:fldSimple w:instr=" SEQ Figure \* ARABIC ">
        <w:r w:rsidR="00335059">
          <w:rPr>
            <w:noProof/>
          </w:rPr>
          <w:t>58</w:t>
        </w:r>
      </w:fldSimple>
      <w:r>
        <w:t xml:space="preserve"> - </w:t>
      </w:r>
      <w:r w:rsidR="004056EF" w:rsidRPr="00A07775">
        <w:t xml:space="preserve">Daily Error Distribution for the </w:t>
      </w:r>
      <w:r w:rsidR="004056EF">
        <w:t>MLR</w:t>
      </w:r>
      <w:r w:rsidR="004056EF" w:rsidRPr="00A07775">
        <w:t xml:space="preserve"> Algorithm </w:t>
      </w:r>
      <w:r>
        <w:t>– Ottawa Dataset</w:t>
      </w:r>
      <w:bookmarkEnd w:id="182"/>
    </w:p>
    <w:p w14:paraId="638CE0AD" w14:textId="615578AB" w:rsidR="00542E1F" w:rsidRDefault="00C859A6" w:rsidP="00C859A6">
      <w:pPr>
        <w:jc w:val="center"/>
      </w:pPr>
      <w:r w:rsidRPr="00C859A6">
        <w:rPr>
          <w:noProof/>
        </w:rPr>
        <w:drawing>
          <wp:inline distT="0" distB="0" distL="0" distR="0" wp14:anchorId="18BA8585" wp14:editId="1D44E67B">
            <wp:extent cx="4355240" cy="341947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rotWithShape="1">
                    <a:blip r:embed="rId128">
                      <a:extLst>
                        <a:ext uri="{28A0092B-C50C-407E-A947-70E740481C1C}">
                          <a14:useLocalDpi xmlns:a14="http://schemas.microsoft.com/office/drawing/2010/main" val="0"/>
                        </a:ext>
                      </a:extLst>
                    </a:blip>
                    <a:srcRect l="2684" t="6683" r="8229"/>
                    <a:stretch/>
                  </pic:blipFill>
                  <pic:spPr bwMode="auto">
                    <a:xfrm>
                      <a:off x="0" y="0"/>
                      <a:ext cx="4364828" cy="3427003"/>
                    </a:xfrm>
                    <a:prstGeom prst="rect">
                      <a:avLst/>
                    </a:prstGeom>
                    <a:noFill/>
                    <a:ln>
                      <a:noFill/>
                    </a:ln>
                    <a:extLst>
                      <a:ext uri="{53640926-AAD7-44D8-BBD7-CCE9431645EC}">
                        <a14:shadowObscured xmlns:a14="http://schemas.microsoft.com/office/drawing/2010/main"/>
                      </a:ext>
                    </a:extLst>
                  </pic:spPr>
                </pic:pic>
              </a:graphicData>
            </a:graphic>
          </wp:inline>
        </w:drawing>
      </w:r>
    </w:p>
    <w:p w14:paraId="2A4D6E6E" w14:textId="554DC25D" w:rsidR="00F46745" w:rsidRDefault="00542E1F" w:rsidP="00542E1F">
      <w:pPr>
        <w:pStyle w:val="Caption"/>
        <w:jc w:val="center"/>
      </w:pPr>
      <w:bookmarkStart w:id="183" w:name="_Toc87448355"/>
      <w:r>
        <w:t xml:space="preserve">Figure </w:t>
      </w:r>
      <w:fldSimple w:instr=" SEQ Figure \* ARABIC ">
        <w:r w:rsidR="00335059">
          <w:rPr>
            <w:noProof/>
          </w:rPr>
          <w:t>59</w:t>
        </w:r>
      </w:fldSimple>
      <w:r>
        <w:t xml:space="preserve"> - </w:t>
      </w:r>
      <w:r w:rsidR="00D353C0" w:rsidRPr="00A07775">
        <w:t xml:space="preserve">Daily Error Distribution for the </w:t>
      </w:r>
      <w:r w:rsidR="00D353C0">
        <w:t>ARIMA</w:t>
      </w:r>
      <w:r w:rsidR="00D353C0" w:rsidRPr="00A07775">
        <w:t xml:space="preserve"> Algorithm </w:t>
      </w:r>
      <w:r>
        <w:t>– Ottawa Dataset</w:t>
      </w:r>
      <w:bookmarkEnd w:id="183"/>
    </w:p>
    <w:p w14:paraId="735E9BAE" w14:textId="5F023EC9" w:rsidR="00777141" w:rsidRDefault="007614F6" w:rsidP="00E42201">
      <w:pPr>
        <w:jc w:val="center"/>
      </w:pPr>
      <w:r w:rsidRPr="007614F6">
        <w:rPr>
          <w:noProof/>
        </w:rPr>
        <w:lastRenderedPageBreak/>
        <w:drawing>
          <wp:inline distT="0" distB="0" distL="0" distR="0" wp14:anchorId="31A5B01A" wp14:editId="124EC564">
            <wp:extent cx="4654889"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29">
                      <a:extLst>
                        <a:ext uri="{28A0092B-C50C-407E-A947-70E740481C1C}">
                          <a14:useLocalDpi xmlns:a14="http://schemas.microsoft.com/office/drawing/2010/main" val="0"/>
                        </a:ext>
                      </a:extLst>
                    </a:blip>
                    <a:srcRect l="3220" t="6205" r="8229"/>
                    <a:stretch/>
                  </pic:blipFill>
                  <pic:spPr bwMode="auto">
                    <a:xfrm>
                      <a:off x="0" y="0"/>
                      <a:ext cx="4666328" cy="3704782"/>
                    </a:xfrm>
                    <a:prstGeom prst="rect">
                      <a:avLst/>
                    </a:prstGeom>
                    <a:noFill/>
                    <a:ln>
                      <a:noFill/>
                    </a:ln>
                    <a:extLst>
                      <a:ext uri="{53640926-AAD7-44D8-BBD7-CCE9431645EC}">
                        <a14:shadowObscured xmlns:a14="http://schemas.microsoft.com/office/drawing/2010/main"/>
                      </a:ext>
                    </a:extLst>
                  </pic:spPr>
                </pic:pic>
              </a:graphicData>
            </a:graphic>
          </wp:inline>
        </w:drawing>
      </w:r>
    </w:p>
    <w:p w14:paraId="6C327F87" w14:textId="591A40C4" w:rsidR="003E5D0E" w:rsidRDefault="00777141" w:rsidP="00B61BCE">
      <w:pPr>
        <w:pStyle w:val="Caption"/>
        <w:jc w:val="center"/>
        <w:rPr>
          <w:b w:val="0"/>
          <w:bCs w:val="0"/>
          <w:iCs/>
          <w:szCs w:val="26"/>
        </w:rPr>
      </w:pPr>
      <w:bookmarkStart w:id="184" w:name="_Toc87448356"/>
      <w:r>
        <w:t xml:space="preserve">Figure </w:t>
      </w:r>
      <w:fldSimple w:instr=" SEQ Figure \* ARABIC ">
        <w:r w:rsidR="00335059">
          <w:rPr>
            <w:noProof/>
          </w:rPr>
          <w:t>60</w:t>
        </w:r>
      </w:fldSimple>
      <w:r>
        <w:t xml:space="preserve"> - </w:t>
      </w:r>
      <w:r w:rsidR="00D050FE" w:rsidRPr="00A07775">
        <w:t xml:space="preserve">Daily Error Distribution for the </w:t>
      </w:r>
      <w:r w:rsidR="00D050FE">
        <w:t>SNF</w:t>
      </w:r>
      <w:r w:rsidR="00D050FE" w:rsidRPr="00A07775">
        <w:t xml:space="preserve"> Algorithm </w:t>
      </w:r>
      <w:r>
        <w:t>– Ottawa Dataset</w:t>
      </w:r>
      <w:bookmarkEnd w:id="184"/>
    </w:p>
    <w:p w14:paraId="6A37244B" w14:textId="690AA54A" w:rsidR="0055487E" w:rsidRDefault="0055487E" w:rsidP="00386608">
      <w:pPr>
        <w:pStyle w:val="Heading3"/>
      </w:pPr>
      <w:bookmarkStart w:id="185" w:name="_Toc87448263"/>
      <w:r>
        <w:t>4.2.</w:t>
      </w:r>
      <w:r w:rsidR="00386608">
        <w:t>3</w:t>
      </w:r>
      <w:r w:rsidR="00812B52">
        <w:t xml:space="preserve"> The Monthly Performance</w:t>
      </w:r>
      <w:bookmarkEnd w:id="185"/>
    </w:p>
    <w:p w14:paraId="1D2FEC7A" w14:textId="07975A58" w:rsidR="00B8089D" w:rsidRDefault="00574BB4" w:rsidP="00574BB4">
      <w:pPr>
        <w:ind w:firstLine="288"/>
      </w:pPr>
      <w:r>
        <w:fldChar w:fldCharType="begin"/>
      </w:r>
      <w:r>
        <w:instrText xml:space="preserve"> REF _Ref85397402 \h </w:instrText>
      </w:r>
      <w:r>
        <w:fldChar w:fldCharType="separate"/>
      </w:r>
      <w:r w:rsidR="00335059">
        <w:t xml:space="preserve">Figure </w:t>
      </w:r>
      <w:r w:rsidR="00335059">
        <w:rPr>
          <w:noProof/>
        </w:rPr>
        <w:t>61</w:t>
      </w:r>
      <w:r>
        <w:fldChar w:fldCharType="end"/>
      </w:r>
      <w:r w:rsidRPr="00A04923">
        <w:t xml:space="preserve"> depicts the monthly average demand profile for each month of 2019 for both actuals and forecasts. The MAPE values for each algorithm are aggregated in </w:t>
      </w:r>
      <w:r>
        <w:fldChar w:fldCharType="begin"/>
      </w:r>
      <w:r>
        <w:instrText xml:space="preserve"> REF _Ref86172087 \h </w:instrText>
      </w:r>
      <w:r>
        <w:fldChar w:fldCharType="separate"/>
      </w:r>
      <w:r w:rsidR="00335059">
        <w:t xml:space="preserve">Figure </w:t>
      </w:r>
      <w:r w:rsidR="00335059">
        <w:rPr>
          <w:noProof/>
        </w:rPr>
        <w:t>62</w:t>
      </w:r>
      <w:r>
        <w:fldChar w:fldCharType="end"/>
      </w:r>
      <w:r>
        <w:t xml:space="preserve"> </w:t>
      </w:r>
      <w:r w:rsidRPr="00A04923">
        <w:t>as monthly averages for each month of the year 2019. Following the preceding figure, boxplots of the monthly error distributions for each algorithm are shown.</w:t>
      </w:r>
      <w:r>
        <w:t xml:space="preserve"> </w:t>
      </w:r>
      <w:r w:rsidR="00B8089D" w:rsidRPr="00B8089D">
        <w:t>According to the demand profile, the highest demand months are January, February, July, and December.</w:t>
      </w:r>
    </w:p>
    <w:p w14:paraId="5784853D" w14:textId="17A1D07B" w:rsidR="00FB17FA" w:rsidRDefault="00CF4F2D" w:rsidP="00FB17FA">
      <w:pPr>
        <w:ind w:firstLine="288"/>
        <w:jc w:val="center"/>
      </w:pPr>
      <w:r w:rsidRPr="00CF4F2D">
        <w:rPr>
          <w:noProof/>
        </w:rPr>
        <w:lastRenderedPageBreak/>
        <w:drawing>
          <wp:inline distT="0" distB="0" distL="0" distR="0" wp14:anchorId="232FE9A4" wp14:editId="43D05336">
            <wp:extent cx="4230735" cy="3438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30">
                      <a:extLst>
                        <a:ext uri="{28A0092B-C50C-407E-A947-70E740481C1C}">
                          <a14:useLocalDpi xmlns:a14="http://schemas.microsoft.com/office/drawing/2010/main" val="0"/>
                        </a:ext>
                      </a:extLst>
                    </a:blip>
                    <a:srcRect l="2863" t="2625" r="7333"/>
                    <a:stretch/>
                  </pic:blipFill>
                  <pic:spPr bwMode="auto">
                    <a:xfrm>
                      <a:off x="0" y="0"/>
                      <a:ext cx="4237934" cy="3444376"/>
                    </a:xfrm>
                    <a:prstGeom prst="rect">
                      <a:avLst/>
                    </a:prstGeom>
                    <a:noFill/>
                    <a:ln>
                      <a:noFill/>
                    </a:ln>
                    <a:extLst>
                      <a:ext uri="{53640926-AAD7-44D8-BBD7-CCE9431645EC}">
                        <a14:shadowObscured xmlns:a14="http://schemas.microsoft.com/office/drawing/2010/main"/>
                      </a:ext>
                    </a:extLst>
                  </pic:spPr>
                </pic:pic>
              </a:graphicData>
            </a:graphic>
          </wp:inline>
        </w:drawing>
      </w:r>
    </w:p>
    <w:p w14:paraId="6E5D92F5" w14:textId="60DD3B60" w:rsidR="00AA4237" w:rsidRDefault="00AA4237" w:rsidP="00AA4237">
      <w:pPr>
        <w:pStyle w:val="Caption"/>
        <w:jc w:val="center"/>
      </w:pPr>
      <w:bookmarkStart w:id="186" w:name="_Ref85397402"/>
      <w:bookmarkStart w:id="187" w:name="_Toc87448357"/>
      <w:r>
        <w:t xml:space="preserve">Figure </w:t>
      </w:r>
      <w:fldSimple w:instr=" SEQ Figure \* ARABIC ">
        <w:r w:rsidR="00335059">
          <w:rPr>
            <w:noProof/>
          </w:rPr>
          <w:t>61</w:t>
        </w:r>
      </w:fldSimple>
      <w:bookmarkEnd w:id="186"/>
      <w:r>
        <w:t xml:space="preserve"> - </w:t>
      </w:r>
      <w:r w:rsidR="00516E69">
        <w:t>Th</w:t>
      </w:r>
      <w:r w:rsidR="00516E69" w:rsidRPr="00B1288F">
        <w:t xml:space="preserve">e Monthly Average </w:t>
      </w:r>
      <w:r w:rsidR="00542869">
        <w:t>Demand</w:t>
      </w:r>
      <w:r w:rsidR="00516E69" w:rsidRPr="00B1288F">
        <w:t xml:space="preserve"> for Each Month</w:t>
      </w:r>
      <w:r w:rsidR="00516E69">
        <w:t xml:space="preserve"> </w:t>
      </w:r>
      <w:r>
        <w:t>– Ottawa Dataset</w:t>
      </w:r>
      <w:bookmarkEnd w:id="187"/>
    </w:p>
    <w:p w14:paraId="423BC414" w14:textId="77777777" w:rsidR="009F2107" w:rsidRDefault="009F2107" w:rsidP="009F2107">
      <w:pPr>
        <w:keepNext/>
        <w:jc w:val="center"/>
      </w:pPr>
      <w:r w:rsidRPr="009F2107">
        <w:rPr>
          <w:noProof/>
        </w:rPr>
        <w:drawing>
          <wp:inline distT="0" distB="0" distL="0" distR="0" wp14:anchorId="6E57A9E9" wp14:editId="5C19738F">
            <wp:extent cx="4314825" cy="347998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131">
                      <a:extLst>
                        <a:ext uri="{28A0092B-C50C-407E-A947-70E740481C1C}">
                          <a14:useLocalDpi xmlns:a14="http://schemas.microsoft.com/office/drawing/2010/main" val="0"/>
                        </a:ext>
                      </a:extLst>
                    </a:blip>
                    <a:srcRect l="5367" t="5489" r="6798"/>
                    <a:stretch/>
                  </pic:blipFill>
                  <pic:spPr bwMode="auto">
                    <a:xfrm>
                      <a:off x="0" y="0"/>
                      <a:ext cx="4325392" cy="3488504"/>
                    </a:xfrm>
                    <a:prstGeom prst="rect">
                      <a:avLst/>
                    </a:prstGeom>
                    <a:noFill/>
                    <a:ln>
                      <a:noFill/>
                    </a:ln>
                    <a:extLst>
                      <a:ext uri="{53640926-AAD7-44D8-BBD7-CCE9431645EC}">
                        <a14:shadowObscured xmlns:a14="http://schemas.microsoft.com/office/drawing/2010/main"/>
                      </a:ext>
                    </a:extLst>
                  </pic:spPr>
                </pic:pic>
              </a:graphicData>
            </a:graphic>
          </wp:inline>
        </w:drawing>
      </w:r>
    </w:p>
    <w:p w14:paraId="41ADD830" w14:textId="1833D809" w:rsidR="009F2107" w:rsidRPr="00AC279E" w:rsidRDefault="009F2107" w:rsidP="009F2107">
      <w:pPr>
        <w:pStyle w:val="Caption"/>
        <w:jc w:val="center"/>
      </w:pPr>
      <w:bookmarkStart w:id="188" w:name="_Ref86172087"/>
      <w:bookmarkStart w:id="189" w:name="_Toc87448358"/>
      <w:r>
        <w:t xml:space="preserve">Figure </w:t>
      </w:r>
      <w:fldSimple w:instr=" SEQ Figure \* ARABIC ">
        <w:r w:rsidR="00335059">
          <w:rPr>
            <w:noProof/>
          </w:rPr>
          <w:t>62</w:t>
        </w:r>
      </w:fldSimple>
      <w:bookmarkEnd w:id="188"/>
      <w:r>
        <w:t xml:space="preserve"> - </w:t>
      </w:r>
      <w:r w:rsidRPr="00D8190B">
        <w:t xml:space="preserve">Monthly MAPE for Each Algorithm </w:t>
      </w:r>
      <w:r>
        <w:t>– Ottawa Dataset</w:t>
      </w:r>
      <w:bookmarkEnd w:id="189"/>
    </w:p>
    <w:p w14:paraId="74E57E80" w14:textId="5C4B9F51" w:rsidR="006D5A46" w:rsidRDefault="00722AF3" w:rsidP="006D5A46">
      <w:pPr>
        <w:ind w:firstLine="288"/>
        <w:jc w:val="center"/>
      </w:pPr>
      <w:r w:rsidRPr="00722AF3">
        <w:rPr>
          <w:noProof/>
        </w:rPr>
        <w:lastRenderedPageBreak/>
        <w:drawing>
          <wp:inline distT="0" distB="0" distL="0" distR="0" wp14:anchorId="55856840" wp14:editId="75F0BA9B">
            <wp:extent cx="4374844" cy="35052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rotWithShape="1">
                    <a:blip r:embed="rId132">
                      <a:extLst>
                        <a:ext uri="{28A0092B-C50C-407E-A947-70E740481C1C}">
                          <a14:useLocalDpi xmlns:a14="http://schemas.microsoft.com/office/drawing/2010/main" val="0"/>
                        </a:ext>
                      </a:extLst>
                    </a:blip>
                    <a:srcRect l="3220" t="5728" r="8587"/>
                    <a:stretch/>
                  </pic:blipFill>
                  <pic:spPr bwMode="auto">
                    <a:xfrm>
                      <a:off x="0" y="0"/>
                      <a:ext cx="4379490" cy="3508923"/>
                    </a:xfrm>
                    <a:prstGeom prst="rect">
                      <a:avLst/>
                    </a:prstGeom>
                    <a:noFill/>
                    <a:ln>
                      <a:noFill/>
                    </a:ln>
                    <a:extLst>
                      <a:ext uri="{53640926-AAD7-44D8-BBD7-CCE9431645EC}">
                        <a14:shadowObscured xmlns:a14="http://schemas.microsoft.com/office/drawing/2010/main"/>
                      </a:ext>
                    </a:extLst>
                  </pic:spPr>
                </pic:pic>
              </a:graphicData>
            </a:graphic>
          </wp:inline>
        </w:drawing>
      </w:r>
    </w:p>
    <w:p w14:paraId="0216386E" w14:textId="6E547A0D" w:rsidR="00C6222C" w:rsidRDefault="00CF1639" w:rsidP="00CF1639">
      <w:pPr>
        <w:pStyle w:val="Caption"/>
        <w:jc w:val="center"/>
      </w:pPr>
      <w:bookmarkStart w:id="190" w:name="_Toc87448359"/>
      <w:r>
        <w:t xml:space="preserve">Figure </w:t>
      </w:r>
      <w:fldSimple w:instr=" SEQ Figure \* ARABIC ">
        <w:r w:rsidR="00335059">
          <w:rPr>
            <w:noProof/>
          </w:rPr>
          <w:t>63</w:t>
        </w:r>
      </w:fldSimple>
      <w:r>
        <w:t xml:space="preserve"> - </w:t>
      </w:r>
      <w:r w:rsidR="00B41AB1" w:rsidRPr="009A03DA">
        <w:t>Monthly Error Distribution for CNN Algorithm</w:t>
      </w:r>
      <w:r w:rsidR="00B41AB1">
        <w:t xml:space="preserve"> </w:t>
      </w:r>
      <w:r>
        <w:t>– Ottawa Dataset</w:t>
      </w:r>
      <w:bookmarkEnd w:id="190"/>
    </w:p>
    <w:p w14:paraId="5397EE47" w14:textId="4E767D8D" w:rsidR="005F6446" w:rsidRDefault="00DC0B86" w:rsidP="00DC0B86">
      <w:pPr>
        <w:jc w:val="center"/>
      </w:pPr>
      <w:r w:rsidRPr="00DC0B86">
        <w:rPr>
          <w:noProof/>
        </w:rPr>
        <w:drawing>
          <wp:inline distT="0" distB="0" distL="0" distR="0" wp14:anchorId="77A4108F" wp14:editId="55BC1FDA">
            <wp:extent cx="4356360" cy="3448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rotWithShape="1">
                    <a:blip r:embed="rId133">
                      <a:extLst>
                        <a:ext uri="{28A0092B-C50C-407E-A947-70E740481C1C}">
                          <a14:useLocalDpi xmlns:a14="http://schemas.microsoft.com/office/drawing/2010/main" val="0"/>
                        </a:ext>
                      </a:extLst>
                    </a:blip>
                    <a:srcRect l="2862" t="6683" r="8766"/>
                    <a:stretch/>
                  </pic:blipFill>
                  <pic:spPr bwMode="auto">
                    <a:xfrm>
                      <a:off x="0" y="0"/>
                      <a:ext cx="4362730" cy="3453092"/>
                    </a:xfrm>
                    <a:prstGeom prst="rect">
                      <a:avLst/>
                    </a:prstGeom>
                    <a:noFill/>
                    <a:ln>
                      <a:noFill/>
                    </a:ln>
                    <a:extLst>
                      <a:ext uri="{53640926-AAD7-44D8-BBD7-CCE9431645EC}">
                        <a14:shadowObscured xmlns:a14="http://schemas.microsoft.com/office/drawing/2010/main"/>
                      </a:ext>
                    </a:extLst>
                  </pic:spPr>
                </pic:pic>
              </a:graphicData>
            </a:graphic>
          </wp:inline>
        </w:drawing>
      </w:r>
    </w:p>
    <w:p w14:paraId="6DBBB893" w14:textId="56840F9A" w:rsidR="005F6446" w:rsidRDefault="005F6446" w:rsidP="005F6446">
      <w:pPr>
        <w:pStyle w:val="Caption"/>
        <w:jc w:val="center"/>
      </w:pPr>
      <w:bookmarkStart w:id="191" w:name="_Toc87448360"/>
      <w:r>
        <w:t xml:space="preserve">Figure </w:t>
      </w:r>
      <w:fldSimple w:instr=" SEQ Figure \* ARABIC ">
        <w:r w:rsidR="00335059">
          <w:rPr>
            <w:noProof/>
          </w:rPr>
          <w:t>64</w:t>
        </w:r>
      </w:fldSimple>
      <w:r>
        <w:t xml:space="preserve"> - </w:t>
      </w:r>
      <w:r w:rsidR="00B41AB1" w:rsidRPr="009A03DA">
        <w:t xml:space="preserve">Monthly Error Distribution for </w:t>
      </w:r>
      <w:r w:rsidR="00B41AB1">
        <w:t>LSTM</w:t>
      </w:r>
      <w:r w:rsidR="00B41AB1" w:rsidRPr="009A03DA">
        <w:t xml:space="preserve"> Algorithm</w:t>
      </w:r>
      <w:r w:rsidR="00B41AB1">
        <w:t xml:space="preserve"> </w:t>
      </w:r>
      <w:r>
        <w:t>– Ottawa Dataset</w:t>
      </w:r>
      <w:bookmarkEnd w:id="191"/>
    </w:p>
    <w:p w14:paraId="51767967" w14:textId="1257B00F" w:rsidR="00C254DF" w:rsidRPr="00C254DF" w:rsidRDefault="001574E8" w:rsidP="00C254DF">
      <w:pPr>
        <w:jc w:val="center"/>
      </w:pPr>
      <w:r w:rsidRPr="001574E8">
        <w:rPr>
          <w:noProof/>
        </w:rPr>
        <w:lastRenderedPageBreak/>
        <w:drawing>
          <wp:inline distT="0" distB="0" distL="0" distR="0" wp14:anchorId="609240A0" wp14:editId="40F7DFEB">
            <wp:extent cx="4285615" cy="3447694"/>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rotWithShape="1">
                    <a:blip r:embed="rId134">
                      <a:extLst>
                        <a:ext uri="{28A0092B-C50C-407E-A947-70E740481C1C}">
                          <a14:useLocalDpi xmlns:a14="http://schemas.microsoft.com/office/drawing/2010/main" val="0"/>
                        </a:ext>
                      </a:extLst>
                    </a:blip>
                    <a:srcRect l="3220" t="5728" r="8945"/>
                    <a:stretch/>
                  </pic:blipFill>
                  <pic:spPr bwMode="auto">
                    <a:xfrm>
                      <a:off x="0" y="0"/>
                      <a:ext cx="4296225" cy="3456230"/>
                    </a:xfrm>
                    <a:prstGeom prst="rect">
                      <a:avLst/>
                    </a:prstGeom>
                    <a:noFill/>
                    <a:ln>
                      <a:noFill/>
                    </a:ln>
                    <a:extLst>
                      <a:ext uri="{53640926-AAD7-44D8-BBD7-CCE9431645EC}">
                        <a14:shadowObscured xmlns:a14="http://schemas.microsoft.com/office/drawing/2010/main"/>
                      </a:ext>
                    </a:extLst>
                  </pic:spPr>
                </pic:pic>
              </a:graphicData>
            </a:graphic>
          </wp:inline>
        </w:drawing>
      </w:r>
    </w:p>
    <w:p w14:paraId="4E4A3148" w14:textId="0362FFD8" w:rsidR="007C4301" w:rsidRDefault="001B28ED" w:rsidP="001B28ED">
      <w:pPr>
        <w:pStyle w:val="Caption"/>
        <w:jc w:val="center"/>
      </w:pPr>
      <w:bookmarkStart w:id="192" w:name="_Toc87448361"/>
      <w:r>
        <w:t xml:space="preserve">Figure </w:t>
      </w:r>
      <w:fldSimple w:instr=" SEQ Figure \* ARABIC ">
        <w:r w:rsidR="00335059">
          <w:rPr>
            <w:noProof/>
          </w:rPr>
          <w:t>65</w:t>
        </w:r>
      </w:fldSimple>
      <w:r>
        <w:t xml:space="preserve"> - </w:t>
      </w:r>
      <w:r w:rsidR="002D5AB0" w:rsidRPr="009A03DA">
        <w:t xml:space="preserve">Monthly Error Distribution for </w:t>
      </w:r>
      <w:r w:rsidR="002D5AB0">
        <w:t>A</w:t>
      </w:r>
      <w:r w:rsidR="002D5AB0" w:rsidRPr="009A03DA">
        <w:t>NN Algorithm</w:t>
      </w:r>
      <w:r w:rsidR="002D5AB0">
        <w:t xml:space="preserve"> </w:t>
      </w:r>
      <w:r>
        <w:t>– Ottawa Dataset</w:t>
      </w:r>
      <w:bookmarkEnd w:id="192"/>
    </w:p>
    <w:p w14:paraId="6363A8B5" w14:textId="123279B4" w:rsidR="005A1B24" w:rsidRDefault="00616D7B" w:rsidP="005B2C53">
      <w:pPr>
        <w:jc w:val="center"/>
      </w:pPr>
      <w:r w:rsidRPr="00616D7B">
        <w:rPr>
          <w:noProof/>
        </w:rPr>
        <w:drawing>
          <wp:inline distT="0" distB="0" distL="0" distR="0" wp14:anchorId="1B9AD073" wp14:editId="0BDB0A20">
            <wp:extent cx="4393260" cy="348615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5">
                      <a:extLst>
                        <a:ext uri="{28A0092B-C50C-407E-A947-70E740481C1C}">
                          <a14:useLocalDpi xmlns:a14="http://schemas.microsoft.com/office/drawing/2010/main" val="0"/>
                        </a:ext>
                      </a:extLst>
                    </a:blip>
                    <a:srcRect l="3220" t="6444" r="8408"/>
                    <a:stretch/>
                  </pic:blipFill>
                  <pic:spPr bwMode="auto">
                    <a:xfrm>
                      <a:off x="0" y="0"/>
                      <a:ext cx="4400596" cy="3491971"/>
                    </a:xfrm>
                    <a:prstGeom prst="rect">
                      <a:avLst/>
                    </a:prstGeom>
                    <a:noFill/>
                    <a:ln>
                      <a:noFill/>
                    </a:ln>
                    <a:extLst>
                      <a:ext uri="{53640926-AAD7-44D8-BBD7-CCE9431645EC}">
                        <a14:shadowObscured xmlns:a14="http://schemas.microsoft.com/office/drawing/2010/main"/>
                      </a:ext>
                    </a:extLst>
                  </pic:spPr>
                </pic:pic>
              </a:graphicData>
            </a:graphic>
          </wp:inline>
        </w:drawing>
      </w:r>
    </w:p>
    <w:p w14:paraId="3EA474D8" w14:textId="51FBD6BE" w:rsidR="005A1B24" w:rsidRDefault="005A1B24" w:rsidP="005A1B24">
      <w:pPr>
        <w:pStyle w:val="Caption"/>
        <w:jc w:val="center"/>
      </w:pPr>
      <w:bookmarkStart w:id="193" w:name="_Toc87448362"/>
      <w:r>
        <w:t xml:space="preserve">Figure </w:t>
      </w:r>
      <w:fldSimple w:instr=" SEQ Figure \* ARABIC ">
        <w:r w:rsidR="00335059">
          <w:rPr>
            <w:noProof/>
          </w:rPr>
          <w:t>66</w:t>
        </w:r>
      </w:fldSimple>
      <w:r>
        <w:t xml:space="preserve"> - </w:t>
      </w:r>
      <w:r w:rsidR="002D5AB0" w:rsidRPr="009A03DA">
        <w:t xml:space="preserve">Monthly Error Distribution for </w:t>
      </w:r>
      <w:r w:rsidR="002D5AB0">
        <w:t xml:space="preserve">MLR </w:t>
      </w:r>
      <w:r w:rsidR="002D5AB0" w:rsidRPr="009A03DA">
        <w:t>Algorithm</w:t>
      </w:r>
      <w:r w:rsidR="002D5AB0">
        <w:t xml:space="preserve"> </w:t>
      </w:r>
      <w:r>
        <w:t>– Ottawa Dataset</w:t>
      </w:r>
      <w:bookmarkEnd w:id="193"/>
    </w:p>
    <w:p w14:paraId="46349F9B" w14:textId="5E908CC9" w:rsidR="00D67FF2" w:rsidRPr="00D67FF2" w:rsidRDefault="00B4767A" w:rsidP="00696804">
      <w:pPr>
        <w:jc w:val="center"/>
      </w:pPr>
      <w:r w:rsidRPr="00B4767A">
        <w:rPr>
          <w:noProof/>
        </w:rPr>
        <w:lastRenderedPageBreak/>
        <w:drawing>
          <wp:inline distT="0" distB="0" distL="0" distR="0" wp14:anchorId="034F3BA7" wp14:editId="1A1AF0BD">
            <wp:extent cx="4245980" cy="33813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5728" r="8229"/>
                    <a:stretch/>
                  </pic:blipFill>
                  <pic:spPr bwMode="auto">
                    <a:xfrm>
                      <a:off x="0" y="0"/>
                      <a:ext cx="4254717" cy="3388333"/>
                    </a:xfrm>
                    <a:prstGeom prst="rect">
                      <a:avLst/>
                    </a:prstGeom>
                    <a:noFill/>
                    <a:ln>
                      <a:noFill/>
                    </a:ln>
                    <a:extLst>
                      <a:ext uri="{53640926-AAD7-44D8-BBD7-CCE9431645EC}">
                        <a14:shadowObscured xmlns:a14="http://schemas.microsoft.com/office/drawing/2010/main"/>
                      </a:ext>
                    </a:extLst>
                  </pic:spPr>
                </pic:pic>
              </a:graphicData>
            </a:graphic>
          </wp:inline>
        </w:drawing>
      </w:r>
    </w:p>
    <w:p w14:paraId="08B46D42" w14:textId="627C7168" w:rsidR="002A4FF5" w:rsidRDefault="009D17C2" w:rsidP="009D17C2">
      <w:pPr>
        <w:pStyle w:val="Caption"/>
        <w:jc w:val="center"/>
      </w:pPr>
      <w:bookmarkStart w:id="194" w:name="_Toc87448363"/>
      <w:r>
        <w:t xml:space="preserve">Figure </w:t>
      </w:r>
      <w:fldSimple w:instr=" SEQ Figure \* ARABIC ">
        <w:r w:rsidR="00335059">
          <w:rPr>
            <w:noProof/>
          </w:rPr>
          <w:t>67</w:t>
        </w:r>
      </w:fldSimple>
      <w:r>
        <w:t xml:space="preserve"> - </w:t>
      </w:r>
      <w:r w:rsidR="002D5AB0" w:rsidRPr="009A03DA">
        <w:t xml:space="preserve">Monthly Error Distribution for </w:t>
      </w:r>
      <w:r w:rsidR="002D5AB0">
        <w:t>ARIMA</w:t>
      </w:r>
      <w:r w:rsidR="002D5AB0" w:rsidRPr="009A03DA">
        <w:t xml:space="preserve"> Algorithm</w:t>
      </w:r>
      <w:r w:rsidR="002D5AB0">
        <w:t xml:space="preserve"> </w:t>
      </w:r>
      <w:r>
        <w:t>– Ottawa Dataset</w:t>
      </w:r>
      <w:bookmarkEnd w:id="194"/>
    </w:p>
    <w:p w14:paraId="32614F25" w14:textId="3E85A45A" w:rsidR="001F01E0" w:rsidRDefault="00BF731E" w:rsidP="00BF731E">
      <w:pPr>
        <w:jc w:val="center"/>
      </w:pPr>
      <w:r w:rsidRPr="00BF731E">
        <w:rPr>
          <w:noProof/>
        </w:rPr>
        <w:drawing>
          <wp:inline distT="0" distB="0" distL="0" distR="0" wp14:anchorId="79B50341" wp14:editId="450CB9A9">
            <wp:extent cx="4453277" cy="353377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37">
                      <a:extLst>
                        <a:ext uri="{28A0092B-C50C-407E-A947-70E740481C1C}">
                          <a14:useLocalDpi xmlns:a14="http://schemas.microsoft.com/office/drawing/2010/main" val="0"/>
                        </a:ext>
                      </a:extLst>
                    </a:blip>
                    <a:srcRect l="2862" t="6444" r="8766"/>
                    <a:stretch/>
                  </pic:blipFill>
                  <pic:spPr bwMode="auto">
                    <a:xfrm>
                      <a:off x="0" y="0"/>
                      <a:ext cx="4465740" cy="3543665"/>
                    </a:xfrm>
                    <a:prstGeom prst="rect">
                      <a:avLst/>
                    </a:prstGeom>
                    <a:noFill/>
                    <a:ln>
                      <a:noFill/>
                    </a:ln>
                    <a:extLst>
                      <a:ext uri="{53640926-AAD7-44D8-BBD7-CCE9431645EC}">
                        <a14:shadowObscured xmlns:a14="http://schemas.microsoft.com/office/drawing/2010/main"/>
                      </a:ext>
                    </a:extLst>
                  </pic:spPr>
                </pic:pic>
              </a:graphicData>
            </a:graphic>
          </wp:inline>
        </w:drawing>
      </w:r>
    </w:p>
    <w:p w14:paraId="675696BF" w14:textId="0E8BC813" w:rsidR="001F01E0" w:rsidRDefault="001F01E0" w:rsidP="001F01E0">
      <w:pPr>
        <w:pStyle w:val="Caption"/>
        <w:jc w:val="center"/>
      </w:pPr>
      <w:bookmarkStart w:id="195" w:name="_Toc87448364"/>
      <w:r>
        <w:t xml:space="preserve">Figure </w:t>
      </w:r>
      <w:fldSimple w:instr=" SEQ Figure \* ARABIC ">
        <w:r w:rsidR="00335059">
          <w:rPr>
            <w:noProof/>
          </w:rPr>
          <w:t>68</w:t>
        </w:r>
      </w:fldSimple>
      <w:r>
        <w:t xml:space="preserve"> - </w:t>
      </w:r>
      <w:r w:rsidR="00CE077C" w:rsidRPr="009A03DA">
        <w:t xml:space="preserve">Monthly Error Distribution for </w:t>
      </w:r>
      <w:r w:rsidR="00CE077C">
        <w:t>SNF</w:t>
      </w:r>
      <w:r w:rsidR="00CE077C" w:rsidRPr="009A03DA">
        <w:t xml:space="preserve"> Algorithm</w:t>
      </w:r>
      <w:r w:rsidR="00CE077C">
        <w:t xml:space="preserve"> </w:t>
      </w:r>
      <w:r>
        <w:t>– Ottawa Dataset</w:t>
      </w:r>
      <w:bookmarkEnd w:id="195"/>
    </w:p>
    <w:p w14:paraId="431FC25F" w14:textId="77777777" w:rsidR="00B214DB" w:rsidRDefault="00B214DB" w:rsidP="00B214DB">
      <w:pPr>
        <w:pStyle w:val="Heading4"/>
      </w:pPr>
      <w:r>
        <w:lastRenderedPageBreak/>
        <w:t xml:space="preserve">4.2.3.1 </w:t>
      </w:r>
      <w:r w:rsidRPr="009D7DDB">
        <w:t xml:space="preserve">A Snippet on </w:t>
      </w:r>
      <w:r>
        <w:t>Monthly</w:t>
      </w:r>
      <w:r w:rsidRPr="009D7DDB">
        <w:t xml:space="preserve"> Performance</w:t>
      </w:r>
    </w:p>
    <w:p w14:paraId="5C51A47A" w14:textId="4C20F177" w:rsidR="00B214DB" w:rsidRPr="00B214DB" w:rsidRDefault="00B214DB" w:rsidP="00B214DB">
      <w:pPr>
        <w:ind w:firstLine="288"/>
      </w:pPr>
      <w:r w:rsidRPr="005F05E5">
        <w:t xml:space="preserve">When the MAPE values in </w:t>
      </w:r>
      <w:r w:rsidR="00E102FD">
        <w:fldChar w:fldCharType="begin"/>
      </w:r>
      <w:r w:rsidR="00E102FD">
        <w:instrText xml:space="preserve"> REF _Ref86172087 \h </w:instrText>
      </w:r>
      <w:r w:rsidR="00E102FD">
        <w:fldChar w:fldCharType="separate"/>
      </w:r>
      <w:r w:rsidR="00335059">
        <w:t xml:space="preserve">Figure </w:t>
      </w:r>
      <w:r w:rsidR="00335059">
        <w:rPr>
          <w:noProof/>
        </w:rPr>
        <w:t>62</w:t>
      </w:r>
      <w:r w:rsidR="00E102FD">
        <w:fldChar w:fldCharType="end"/>
      </w:r>
      <w:r w:rsidR="00E102FD">
        <w:t xml:space="preserve"> </w:t>
      </w:r>
      <w:r w:rsidRPr="005F05E5">
        <w:t>are compared to the box plots, it becomes clear that July was the most difficult month to forecast using all algorithms except the CNN. July was found to be relatively easy by CNN, with April and May being the most difficult months. The CNN has the lowest MAPE values and the narrowest error distribution; it was only surpassed in January by the ANN. The ANN is ranked second and was only surpassed in May by the LSTM. The LSTM is ranked third. January to March and October to November were relatively easy for the majority of algorithms to forecast. Overall, the SNF had the highest MAPE values and the widest error distribution; it outperformed the ARIMA only in May and October.</w:t>
      </w:r>
    </w:p>
    <w:p w14:paraId="778D9153" w14:textId="6E605C02" w:rsidR="00C47B30" w:rsidRDefault="00C47B30" w:rsidP="00C47B30">
      <w:pPr>
        <w:pStyle w:val="Heading3"/>
      </w:pPr>
      <w:bookmarkStart w:id="196" w:name="_Toc87448264"/>
      <w:r>
        <w:t xml:space="preserve">4.2.4 </w:t>
      </w:r>
      <w:r w:rsidRPr="002B69C3">
        <w:t>Performance During the Seasons</w:t>
      </w:r>
      <w:bookmarkEnd w:id="196"/>
    </w:p>
    <w:p w14:paraId="76747677" w14:textId="0F91FC5B" w:rsidR="00BD3251" w:rsidRDefault="009B6D33" w:rsidP="000B5951">
      <w:pPr>
        <w:ind w:firstLine="288"/>
      </w:pPr>
      <w:r w:rsidRPr="009B6D33">
        <w:t>The table below summarizes the MAPE and RMSE values obtained in the Ottawa test dataset for the average of various seasons. In Spring, CNN and ANN made their worst predictions. Summer was the worst prediction season for all other algorithms, including the LSTM. In Winter, the LSTM and ANN made the simplest predictions. The CNN and MLR made the most straightforward predictions in the Autumn. All preceding observations were made using MAPE values rather than RMSE values for ease of interpretation. However, across all four seasons, CNN had the lowest MAPE and RMSE values. The ANN and LSTM are placed second and third, respectively. The SNF is last in the standings, with the lowest overall performance metrics across all seasons.</w:t>
      </w:r>
    </w:p>
    <w:p w14:paraId="6D711470" w14:textId="795C5221" w:rsidR="00B14E19" w:rsidRDefault="00B14E19" w:rsidP="00B14E19">
      <w:pPr>
        <w:ind w:firstLine="288"/>
        <w:jc w:val="center"/>
      </w:pPr>
      <w:r w:rsidRPr="00B14E19">
        <w:rPr>
          <w:noProof/>
        </w:rPr>
        <w:lastRenderedPageBreak/>
        <w:drawing>
          <wp:inline distT="0" distB="0" distL="0" distR="0" wp14:anchorId="2BD1D24C" wp14:editId="000F3A95">
            <wp:extent cx="4278280" cy="353377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84313" cy="3538758"/>
                    </a:xfrm>
                    <a:prstGeom prst="rect">
                      <a:avLst/>
                    </a:prstGeom>
                    <a:noFill/>
                    <a:ln>
                      <a:noFill/>
                    </a:ln>
                  </pic:spPr>
                </pic:pic>
              </a:graphicData>
            </a:graphic>
          </wp:inline>
        </w:drawing>
      </w:r>
    </w:p>
    <w:p w14:paraId="420072FC" w14:textId="68072EFE" w:rsidR="008471CD" w:rsidRDefault="008471CD" w:rsidP="008471CD">
      <w:pPr>
        <w:pStyle w:val="Caption"/>
        <w:jc w:val="center"/>
      </w:pPr>
      <w:bookmarkStart w:id="197" w:name="_Toc87448292"/>
      <w:r>
        <w:t xml:space="preserve">Table </w:t>
      </w:r>
      <w:fldSimple w:instr=" SEQ Table \* ARABIC ">
        <w:r w:rsidR="00335059">
          <w:rPr>
            <w:noProof/>
          </w:rPr>
          <w:t>12</w:t>
        </w:r>
      </w:fldSimple>
      <w:r>
        <w:t xml:space="preserve"> - </w:t>
      </w:r>
      <w:r w:rsidR="005A1C88" w:rsidRPr="00040840">
        <w:t xml:space="preserve">Seasonal MAPE and RMSE for the </w:t>
      </w:r>
      <w:r w:rsidR="005A1C88">
        <w:t>Ottawa</w:t>
      </w:r>
      <w:r w:rsidR="005A1C88" w:rsidRPr="00040840">
        <w:t xml:space="preserve"> Dataset</w:t>
      </w:r>
      <w:bookmarkEnd w:id="197"/>
    </w:p>
    <w:p w14:paraId="5D63D9DB" w14:textId="700A8524" w:rsidR="00FC32C5" w:rsidRDefault="00FC32C5" w:rsidP="00FC32C5">
      <w:pPr>
        <w:pStyle w:val="Heading3"/>
      </w:pPr>
      <w:bookmarkStart w:id="198" w:name="_Toc87448265"/>
      <w:r>
        <w:t xml:space="preserve">4.2.5 </w:t>
      </w:r>
      <w:r w:rsidRPr="00A50162">
        <w:t>Comprehensive Analysis Discussion</w:t>
      </w:r>
      <w:bookmarkEnd w:id="198"/>
    </w:p>
    <w:p w14:paraId="1775130C" w14:textId="77777777" w:rsidR="00474544" w:rsidRDefault="00474544" w:rsidP="00474544">
      <w:pPr>
        <w:ind w:firstLine="288"/>
      </w:pPr>
      <w:r w:rsidRPr="00474544">
        <w:t>Ottawa's dataset is similar to Toronto's but contains some significant differences. The highest average demand occurred in January, February, July, and December. July proved to be the most challenging month to forecast for all algorithms except CNN. July was ranked third most difficult month by CNN, behind April and May. For the ANN and CNN, the most difficult season to forecast was spring; summer came in second. Summer was the most difficult season for all other algorithms, including the LSTM. Winter was the easiest season for the LSTM and the ANN.</w:t>
      </w:r>
    </w:p>
    <w:p w14:paraId="0012D273" w14:textId="56FB2B8F" w:rsidR="005E641E" w:rsidRDefault="00E12170" w:rsidP="00474544">
      <w:pPr>
        <w:ind w:firstLine="288"/>
      </w:pPr>
      <w:r w:rsidRPr="00E12170">
        <w:t xml:space="preserve">Figure 72 depicts a scatter plot for the Ottawa dataset that is similar to the one for the Toronto dataset. They appear to be identical, but the Ottawa scatterplot has nearly the same level of demand during the winter and summer, when temperatures were cold and hot, </w:t>
      </w:r>
      <w:r w:rsidRPr="00E12170">
        <w:lastRenderedPageBreak/>
        <w:t>respectively. While demand is significantly higher in the summer months in the Toronto dataset than it is in the winter months.</w:t>
      </w:r>
    </w:p>
    <w:p w14:paraId="6E8E67CF" w14:textId="0BC4E7DC" w:rsidR="00634CD3" w:rsidRDefault="00634CD3" w:rsidP="00634CD3">
      <w:pPr>
        <w:ind w:firstLine="288"/>
        <w:jc w:val="center"/>
      </w:pPr>
      <w:r w:rsidRPr="00634CD3">
        <w:rPr>
          <w:noProof/>
        </w:rPr>
        <w:drawing>
          <wp:inline distT="0" distB="0" distL="0" distR="0" wp14:anchorId="3ECA672A" wp14:editId="4876E967">
            <wp:extent cx="4067175" cy="320836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39">
                      <a:extLst>
                        <a:ext uri="{28A0092B-C50C-407E-A947-70E740481C1C}">
                          <a14:useLocalDpi xmlns:a14="http://schemas.microsoft.com/office/drawing/2010/main" val="0"/>
                        </a:ext>
                      </a:extLst>
                    </a:blip>
                    <a:srcRect l="2505" t="5489" r="7692"/>
                    <a:stretch/>
                  </pic:blipFill>
                  <pic:spPr bwMode="auto">
                    <a:xfrm>
                      <a:off x="0" y="0"/>
                      <a:ext cx="4067175" cy="3208369"/>
                    </a:xfrm>
                    <a:prstGeom prst="rect">
                      <a:avLst/>
                    </a:prstGeom>
                    <a:noFill/>
                    <a:ln>
                      <a:noFill/>
                    </a:ln>
                    <a:extLst>
                      <a:ext uri="{53640926-AAD7-44D8-BBD7-CCE9431645EC}">
                        <a14:shadowObscured xmlns:a14="http://schemas.microsoft.com/office/drawing/2010/main"/>
                      </a:ext>
                    </a:extLst>
                  </pic:spPr>
                </pic:pic>
              </a:graphicData>
            </a:graphic>
          </wp:inline>
        </w:drawing>
      </w:r>
    </w:p>
    <w:p w14:paraId="0EE19B63" w14:textId="312C366B" w:rsidR="005E641E" w:rsidRDefault="005E641E" w:rsidP="005E641E">
      <w:pPr>
        <w:pStyle w:val="Caption"/>
        <w:jc w:val="center"/>
      </w:pPr>
      <w:bookmarkStart w:id="199" w:name="_Toc87448365"/>
      <w:r>
        <w:t xml:space="preserve">Figure </w:t>
      </w:r>
      <w:fldSimple w:instr=" SEQ Figure \* ARABIC ">
        <w:r w:rsidR="00335059">
          <w:rPr>
            <w:noProof/>
          </w:rPr>
          <w:t>69</w:t>
        </w:r>
      </w:fldSimple>
      <w:r>
        <w:t xml:space="preserve"> </w:t>
      </w:r>
      <w:r w:rsidR="00F34863">
        <w:t>-</w:t>
      </w:r>
      <w:r>
        <w:t xml:space="preserve"> </w:t>
      </w:r>
      <w:r w:rsidR="001C274B" w:rsidRPr="001C274B">
        <w:t>Scatter Plot of Load Demand versus Temperature</w:t>
      </w:r>
      <w:r>
        <w:t xml:space="preserve"> – </w:t>
      </w:r>
      <w:r w:rsidR="00832A55">
        <w:t>Ottawa</w:t>
      </w:r>
      <w:r>
        <w:t xml:space="preserve"> Dataset</w:t>
      </w:r>
      <w:bookmarkEnd w:id="199"/>
    </w:p>
    <w:p w14:paraId="52ACB383" w14:textId="3B93836A" w:rsidR="00474544" w:rsidRDefault="000B7A5A" w:rsidP="000B7A5A">
      <w:pPr>
        <w:ind w:firstLine="288"/>
      </w:pPr>
      <w:r w:rsidRPr="000B7A5A">
        <w:t>In the Ottawa dataset, the average peak demand occurs between 16:00 and 21:00. With the exception of ARIMA, all algorithms made their worst predictions between 11:00 and 16:00, when the majority of people are awake and using electricity or working at their jobs. Mondays and Saturdays were the most difficult days to predict for the algorithms, which may be because Monday is the first working day of the week and Saturday is the first day of the weekend. Sundays posed a challenge for the algorithms as well, but Mondays and Saturdays posed the greatest challenge. The middle of the week, specifically Tuesdays to Fridays, was the easiest time period to forecast for all algorithms</w:t>
      </w:r>
      <w:r w:rsidR="00A33B32" w:rsidRPr="000B7A5A">
        <w:t>.</w:t>
      </w:r>
      <w:r w:rsidR="00A33B32">
        <w:t xml:space="preserve"> </w:t>
      </w:r>
    </w:p>
    <w:p w14:paraId="3301FA96" w14:textId="1730A91C" w:rsidR="00474544" w:rsidRDefault="00F800AB" w:rsidP="00474544">
      <w:pPr>
        <w:ind w:firstLine="288"/>
      </w:pPr>
      <w:r w:rsidRPr="00F800AB">
        <w:t xml:space="preserve">Across all time periods and seasons, the CNN algorithm outperformed all other algorithms. The ANN and LSTM algorithms come in second and third place, respectively. </w:t>
      </w:r>
      <w:r w:rsidRPr="00F800AB">
        <w:lastRenderedPageBreak/>
        <w:t>The SNF is ranked last due to its poor performance across all time periods and seasons; it only outperformed the ARIMA in a few cases.</w:t>
      </w:r>
    </w:p>
    <w:p w14:paraId="605C82A2" w14:textId="3F325BC9" w:rsidR="0095403F" w:rsidRDefault="0095403F" w:rsidP="0082408F">
      <w:pPr>
        <w:pStyle w:val="Heading2"/>
      </w:pPr>
      <w:bookmarkStart w:id="200" w:name="_Toc87448266"/>
      <w:r>
        <w:t>4.</w:t>
      </w:r>
      <w:r w:rsidR="0082408F">
        <w:t>3</w:t>
      </w:r>
      <w:r>
        <w:t xml:space="preserve"> The Saint John Dataset</w:t>
      </w:r>
      <w:bookmarkEnd w:id="200"/>
    </w:p>
    <w:p w14:paraId="5CEF8323" w14:textId="75A9F4E4" w:rsidR="009D2E90" w:rsidRPr="009D2E90" w:rsidRDefault="009D2E90" w:rsidP="009D2E90">
      <w:pPr>
        <w:ind w:firstLine="288"/>
      </w:pPr>
      <w:r w:rsidRPr="009D2E90">
        <w:t>The Saint John dataset consists of hourly load aggregation measurements collected throughout the city between January 2018 and October 2021. The algorithms were trained 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0F9ECC19" w:rsidR="0082408F" w:rsidRDefault="0082408F" w:rsidP="0082408F">
      <w:pPr>
        <w:pStyle w:val="Heading3"/>
      </w:pPr>
      <w:bookmarkStart w:id="201" w:name="_Toc87448267"/>
      <w:r>
        <w:t>4.3.1 The Hourly Performance</w:t>
      </w:r>
      <w:bookmarkEnd w:id="201"/>
    </w:p>
    <w:p w14:paraId="5A08997F" w14:textId="4F79E998" w:rsidR="00CE0F8E" w:rsidRPr="009056A3" w:rsidRDefault="00CE0F8E" w:rsidP="00CE0F8E">
      <w:pPr>
        <w:ind w:firstLine="288"/>
        <w:rPr>
          <w:sz w:val="16"/>
          <w:szCs w:val="16"/>
        </w:rPr>
      </w:pPr>
      <w:r w:rsidRPr="00C04AA4">
        <w:t xml:space="preserve">The average hourly demand profile for both actuals and forecasts across the entire test dataset is depicted in </w:t>
      </w:r>
      <w:r>
        <w:fldChar w:fldCharType="begin"/>
      </w:r>
      <w:r>
        <w:instrText xml:space="preserve"> REF _Ref86233925 \h </w:instrText>
      </w:r>
      <w:r>
        <w:fldChar w:fldCharType="separate"/>
      </w:r>
      <w:r w:rsidR="00335059">
        <w:t xml:space="preserve">Figure </w:t>
      </w:r>
      <w:r w:rsidR="00335059">
        <w:rPr>
          <w:noProof/>
        </w:rPr>
        <w:t>70</w:t>
      </w:r>
      <w:r>
        <w:fldChar w:fldCharType="end"/>
      </w:r>
      <w:r w:rsidRPr="00C04AA4">
        <w:t xml:space="preserve">. The MAPE values for each algorithm </w:t>
      </w:r>
      <w:r>
        <w:t>are</w:t>
      </w:r>
      <w:r w:rsidRPr="00C04AA4">
        <w:t xml:space="preserve"> depicted in </w:t>
      </w:r>
      <w:r>
        <w:fldChar w:fldCharType="begin"/>
      </w:r>
      <w:r>
        <w:instrText xml:space="preserve"> REF _Ref86233929 \h </w:instrText>
      </w:r>
      <w:r>
        <w:fldChar w:fldCharType="separate"/>
      </w:r>
      <w:r w:rsidR="00335059">
        <w:t xml:space="preserve">Figure </w:t>
      </w:r>
      <w:r w:rsidR="00335059">
        <w:rPr>
          <w:noProof/>
        </w:rPr>
        <w:t>71</w:t>
      </w:r>
      <w:r>
        <w:fldChar w:fldCharType="end"/>
      </w:r>
      <w:r w:rsidRPr="00C04AA4">
        <w:t xml:space="preserve"> when they are aggregated as hourly averages.</w:t>
      </w:r>
      <w:r>
        <w:t xml:space="preserve"> </w:t>
      </w:r>
      <w:r w:rsidRPr="001E7F93">
        <w:t>Following the preceding figure, boxplots of the hourly error distribution for each of the algorithms on an hourly timescale are shown</w:t>
      </w:r>
      <w:r w:rsidR="009056A3">
        <w:t>.</w:t>
      </w:r>
    </w:p>
    <w:p w14:paraId="5F8E1A19" w14:textId="77777777" w:rsidR="001D10E7" w:rsidRDefault="001D10E7" w:rsidP="001D10E7">
      <w:pPr>
        <w:keepNext/>
        <w:jc w:val="center"/>
      </w:pPr>
      <w:r w:rsidRPr="001D10E7">
        <w:rPr>
          <w:noProof/>
        </w:rPr>
        <w:drawing>
          <wp:inline distT="0" distB="0" distL="0" distR="0" wp14:anchorId="04AC6BFB" wp14:editId="246B3460">
            <wp:extent cx="3269817" cy="2647950"/>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rotWithShape="1">
                    <a:blip r:embed="rId140">
                      <a:extLst>
                        <a:ext uri="{28A0092B-C50C-407E-A947-70E740481C1C}">
                          <a14:useLocalDpi xmlns:a14="http://schemas.microsoft.com/office/drawing/2010/main" val="0"/>
                        </a:ext>
                      </a:extLst>
                    </a:blip>
                    <a:srcRect l="4114" t="5489" r="8408"/>
                    <a:stretch/>
                  </pic:blipFill>
                  <pic:spPr bwMode="auto">
                    <a:xfrm>
                      <a:off x="0" y="0"/>
                      <a:ext cx="3297109" cy="2670051"/>
                    </a:xfrm>
                    <a:prstGeom prst="rect">
                      <a:avLst/>
                    </a:prstGeom>
                    <a:noFill/>
                    <a:ln>
                      <a:noFill/>
                    </a:ln>
                    <a:extLst>
                      <a:ext uri="{53640926-AAD7-44D8-BBD7-CCE9431645EC}">
                        <a14:shadowObscured xmlns:a14="http://schemas.microsoft.com/office/drawing/2010/main"/>
                      </a:ext>
                    </a:extLst>
                  </pic:spPr>
                </pic:pic>
              </a:graphicData>
            </a:graphic>
          </wp:inline>
        </w:drawing>
      </w:r>
    </w:p>
    <w:p w14:paraId="1F056B4B" w14:textId="5BB30DDD" w:rsidR="000201CE" w:rsidRDefault="001D10E7" w:rsidP="001D10E7">
      <w:pPr>
        <w:pStyle w:val="Caption"/>
        <w:jc w:val="center"/>
      </w:pPr>
      <w:bookmarkStart w:id="202" w:name="_Ref86233925"/>
      <w:bookmarkStart w:id="203" w:name="_Toc87448366"/>
      <w:r>
        <w:t xml:space="preserve">Figure </w:t>
      </w:r>
      <w:fldSimple w:instr=" SEQ Figure \* ARABIC ">
        <w:r w:rsidR="00335059">
          <w:rPr>
            <w:noProof/>
          </w:rPr>
          <w:t>70</w:t>
        </w:r>
      </w:fldSimple>
      <w:bookmarkEnd w:id="202"/>
      <w:r>
        <w:t xml:space="preserve"> - Th</w:t>
      </w:r>
      <w:r w:rsidRPr="004D381C">
        <w:t xml:space="preserve">e Hourly Average </w:t>
      </w:r>
      <w:r w:rsidR="006040D1">
        <w:t>Demand</w:t>
      </w:r>
      <w:r w:rsidRPr="004D381C">
        <w:t xml:space="preserve"> for Each Hour</w:t>
      </w:r>
      <w:r>
        <w:t xml:space="preserve"> – Saint John</w:t>
      </w:r>
      <w:r w:rsidRPr="004D381C">
        <w:t xml:space="preserve"> Dataset</w:t>
      </w:r>
      <w:bookmarkEnd w:id="203"/>
    </w:p>
    <w:p w14:paraId="7362583D" w14:textId="77777777" w:rsidR="00ED000C" w:rsidRDefault="00ED000C" w:rsidP="00ED000C">
      <w:pPr>
        <w:keepNext/>
        <w:jc w:val="center"/>
      </w:pPr>
      <w:r w:rsidRPr="00ED000C">
        <w:rPr>
          <w:noProof/>
        </w:rPr>
        <w:lastRenderedPageBreak/>
        <w:drawing>
          <wp:inline distT="0" distB="0" distL="0" distR="0" wp14:anchorId="109E778A" wp14:editId="1E3EDCB3">
            <wp:extent cx="4437103" cy="36195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rotWithShape="1">
                    <a:blip r:embed="rId141">
                      <a:extLst>
                        <a:ext uri="{28A0092B-C50C-407E-A947-70E740481C1C}">
                          <a14:useLocalDpi xmlns:a14="http://schemas.microsoft.com/office/drawing/2010/main" val="0"/>
                        </a:ext>
                      </a:extLst>
                    </a:blip>
                    <a:srcRect l="5187" t="5967" r="8408"/>
                    <a:stretch/>
                  </pic:blipFill>
                  <pic:spPr bwMode="auto">
                    <a:xfrm>
                      <a:off x="0" y="0"/>
                      <a:ext cx="4440826" cy="3622537"/>
                    </a:xfrm>
                    <a:prstGeom prst="rect">
                      <a:avLst/>
                    </a:prstGeom>
                    <a:noFill/>
                    <a:ln>
                      <a:noFill/>
                    </a:ln>
                    <a:extLst>
                      <a:ext uri="{53640926-AAD7-44D8-BBD7-CCE9431645EC}">
                        <a14:shadowObscured xmlns:a14="http://schemas.microsoft.com/office/drawing/2010/main"/>
                      </a:ext>
                    </a:extLst>
                  </pic:spPr>
                </pic:pic>
              </a:graphicData>
            </a:graphic>
          </wp:inline>
        </w:drawing>
      </w:r>
    </w:p>
    <w:p w14:paraId="363EAE59" w14:textId="020BCA6F" w:rsidR="00855331" w:rsidRDefault="00ED000C" w:rsidP="00ED000C">
      <w:pPr>
        <w:pStyle w:val="Caption"/>
        <w:jc w:val="center"/>
      </w:pPr>
      <w:bookmarkStart w:id="204" w:name="_Ref86233929"/>
      <w:bookmarkStart w:id="205" w:name="_Toc87448367"/>
      <w:r>
        <w:t xml:space="preserve">Figure </w:t>
      </w:r>
      <w:fldSimple w:instr=" SEQ Figure \* ARABIC ">
        <w:r w:rsidR="00335059">
          <w:rPr>
            <w:noProof/>
          </w:rPr>
          <w:t>71</w:t>
        </w:r>
      </w:fldSimple>
      <w:bookmarkEnd w:id="204"/>
      <w:r>
        <w:t xml:space="preserve"> - Hourly</w:t>
      </w:r>
      <w:r w:rsidRPr="006771A6">
        <w:t xml:space="preserve"> MAPE for the Algorithms </w:t>
      </w:r>
      <w:r>
        <w:t>– Saint John Dataset</w:t>
      </w:r>
      <w:bookmarkEnd w:id="205"/>
    </w:p>
    <w:p w14:paraId="08FF882A" w14:textId="77777777" w:rsidR="00990A7E" w:rsidRDefault="00990A7E" w:rsidP="00990A7E">
      <w:pPr>
        <w:keepNext/>
        <w:jc w:val="center"/>
      </w:pPr>
      <w:r w:rsidRPr="00990A7E">
        <w:rPr>
          <w:noProof/>
        </w:rPr>
        <w:drawing>
          <wp:inline distT="0" distB="0" distL="0" distR="0" wp14:anchorId="40D07F63" wp14:editId="3DAB5C1B">
            <wp:extent cx="4114170" cy="333375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5"/>
                    <pic:cNvPicPr>
                      <a:picLocks noChangeAspect="1" noChangeArrowheads="1"/>
                    </pic:cNvPicPr>
                  </pic:nvPicPr>
                  <pic:blipFill rotWithShape="1">
                    <a:blip r:embed="rId142">
                      <a:extLst>
                        <a:ext uri="{28A0092B-C50C-407E-A947-70E740481C1C}">
                          <a14:useLocalDpi xmlns:a14="http://schemas.microsoft.com/office/drawing/2010/main" val="0"/>
                        </a:ext>
                      </a:extLst>
                    </a:blip>
                    <a:srcRect l="4651" t="6205" r="8587"/>
                    <a:stretch/>
                  </pic:blipFill>
                  <pic:spPr bwMode="auto">
                    <a:xfrm>
                      <a:off x="0" y="0"/>
                      <a:ext cx="4123951" cy="3341676"/>
                    </a:xfrm>
                    <a:prstGeom prst="rect">
                      <a:avLst/>
                    </a:prstGeom>
                    <a:noFill/>
                    <a:ln>
                      <a:noFill/>
                    </a:ln>
                    <a:extLst>
                      <a:ext uri="{53640926-AAD7-44D8-BBD7-CCE9431645EC}">
                        <a14:shadowObscured xmlns:a14="http://schemas.microsoft.com/office/drawing/2010/main"/>
                      </a:ext>
                    </a:extLst>
                  </pic:spPr>
                </pic:pic>
              </a:graphicData>
            </a:graphic>
          </wp:inline>
        </w:drawing>
      </w:r>
    </w:p>
    <w:p w14:paraId="1901B7C3" w14:textId="2DB1D11A" w:rsidR="00990A7E" w:rsidRDefault="00990A7E" w:rsidP="00990A7E">
      <w:pPr>
        <w:pStyle w:val="Caption"/>
        <w:jc w:val="center"/>
      </w:pPr>
      <w:bookmarkStart w:id="206" w:name="_Toc87448368"/>
      <w:r>
        <w:t xml:space="preserve">Figure </w:t>
      </w:r>
      <w:fldSimple w:instr=" SEQ Figure \* ARABIC ">
        <w:r w:rsidR="00335059">
          <w:rPr>
            <w:noProof/>
          </w:rPr>
          <w:t>72</w:t>
        </w:r>
      </w:fldSimple>
      <w:r>
        <w:t xml:space="preserve"> - </w:t>
      </w:r>
      <w:bookmarkStart w:id="207" w:name="_Hlk85900755"/>
      <w:r w:rsidRPr="00413AE5">
        <w:t>Hourly Error Distribution for the CNN Algorithm</w:t>
      </w:r>
      <w:r>
        <w:t xml:space="preserve"> – Saint John Dataset</w:t>
      </w:r>
      <w:bookmarkEnd w:id="206"/>
      <w:bookmarkEnd w:id="207"/>
    </w:p>
    <w:p w14:paraId="264566D8" w14:textId="77777777" w:rsidR="00707D68" w:rsidRDefault="00707D68" w:rsidP="00707D68">
      <w:pPr>
        <w:keepNext/>
        <w:jc w:val="center"/>
      </w:pPr>
      <w:r w:rsidRPr="00707D68">
        <w:rPr>
          <w:noProof/>
        </w:rPr>
        <w:lastRenderedPageBreak/>
        <w:drawing>
          <wp:inline distT="0" distB="0" distL="0" distR="0" wp14:anchorId="1E26848C" wp14:editId="54551AB2">
            <wp:extent cx="4208504" cy="339090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6"/>
                    <pic:cNvPicPr>
                      <a:picLocks noChangeAspect="1" noChangeArrowheads="1"/>
                    </pic:cNvPicPr>
                  </pic:nvPicPr>
                  <pic:blipFill rotWithShape="1">
                    <a:blip r:embed="rId143">
                      <a:extLst>
                        <a:ext uri="{28A0092B-C50C-407E-A947-70E740481C1C}">
                          <a14:useLocalDpi xmlns:a14="http://schemas.microsoft.com/office/drawing/2010/main" val="0"/>
                        </a:ext>
                      </a:extLst>
                    </a:blip>
                    <a:srcRect l="4294" t="5967" r="8229"/>
                    <a:stretch/>
                  </pic:blipFill>
                  <pic:spPr bwMode="auto">
                    <a:xfrm>
                      <a:off x="0" y="0"/>
                      <a:ext cx="4216149" cy="3397059"/>
                    </a:xfrm>
                    <a:prstGeom prst="rect">
                      <a:avLst/>
                    </a:prstGeom>
                    <a:noFill/>
                    <a:ln>
                      <a:noFill/>
                    </a:ln>
                    <a:extLst>
                      <a:ext uri="{53640926-AAD7-44D8-BBD7-CCE9431645EC}">
                        <a14:shadowObscured xmlns:a14="http://schemas.microsoft.com/office/drawing/2010/main"/>
                      </a:ext>
                    </a:extLst>
                  </pic:spPr>
                </pic:pic>
              </a:graphicData>
            </a:graphic>
          </wp:inline>
        </w:drawing>
      </w:r>
    </w:p>
    <w:p w14:paraId="1C9AF25E" w14:textId="122D4DFF" w:rsidR="00707D68" w:rsidRDefault="00707D68" w:rsidP="00707D68">
      <w:pPr>
        <w:pStyle w:val="Caption"/>
        <w:jc w:val="center"/>
      </w:pPr>
      <w:bookmarkStart w:id="208" w:name="_Toc87448369"/>
      <w:r>
        <w:t xml:space="preserve">Figure </w:t>
      </w:r>
      <w:fldSimple w:instr=" SEQ Figure \* ARABIC ">
        <w:r w:rsidR="00335059">
          <w:rPr>
            <w:noProof/>
          </w:rPr>
          <w:t>73</w:t>
        </w:r>
      </w:fldSimple>
      <w:r>
        <w:t xml:space="preserve"> - </w:t>
      </w:r>
      <w:r w:rsidRPr="00413AE5">
        <w:t xml:space="preserve">Hourly Error Distribution for the </w:t>
      </w:r>
      <w:r>
        <w:t>LSTM</w:t>
      </w:r>
      <w:r w:rsidRPr="00413AE5">
        <w:t xml:space="preserve"> Algorithm</w:t>
      </w:r>
      <w:r>
        <w:t xml:space="preserve"> – Saint John Dataset</w:t>
      </w:r>
      <w:bookmarkEnd w:id="208"/>
    </w:p>
    <w:p w14:paraId="149B728B" w14:textId="77777777" w:rsidR="00E5509A" w:rsidRDefault="00E5509A" w:rsidP="00E5509A">
      <w:pPr>
        <w:keepNext/>
        <w:jc w:val="center"/>
      </w:pPr>
      <w:r w:rsidRPr="00E5509A">
        <w:rPr>
          <w:noProof/>
        </w:rPr>
        <w:drawing>
          <wp:inline distT="0" distB="0" distL="0" distR="0" wp14:anchorId="258E337A" wp14:editId="478AC491">
            <wp:extent cx="4338938" cy="3533775"/>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
                    <pic:cNvPicPr>
                      <a:picLocks noChangeAspect="1" noChangeArrowheads="1"/>
                    </pic:cNvPicPr>
                  </pic:nvPicPr>
                  <pic:blipFill rotWithShape="1">
                    <a:blip r:embed="rId144">
                      <a:extLst>
                        <a:ext uri="{28A0092B-C50C-407E-A947-70E740481C1C}">
                          <a14:useLocalDpi xmlns:a14="http://schemas.microsoft.com/office/drawing/2010/main" val="0"/>
                        </a:ext>
                      </a:extLst>
                    </a:blip>
                    <a:srcRect l="4473" t="5728" r="8766"/>
                    <a:stretch/>
                  </pic:blipFill>
                  <pic:spPr bwMode="auto">
                    <a:xfrm>
                      <a:off x="0" y="0"/>
                      <a:ext cx="4347681" cy="3540896"/>
                    </a:xfrm>
                    <a:prstGeom prst="rect">
                      <a:avLst/>
                    </a:prstGeom>
                    <a:noFill/>
                    <a:ln>
                      <a:noFill/>
                    </a:ln>
                    <a:extLst>
                      <a:ext uri="{53640926-AAD7-44D8-BBD7-CCE9431645EC}">
                        <a14:shadowObscured xmlns:a14="http://schemas.microsoft.com/office/drawing/2010/main"/>
                      </a:ext>
                    </a:extLst>
                  </pic:spPr>
                </pic:pic>
              </a:graphicData>
            </a:graphic>
          </wp:inline>
        </w:drawing>
      </w:r>
    </w:p>
    <w:p w14:paraId="447CF5D8" w14:textId="31ACEAFC" w:rsidR="00996E0E" w:rsidRDefault="00E5509A" w:rsidP="00E5509A">
      <w:pPr>
        <w:pStyle w:val="Caption"/>
        <w:jc w:val="center"/>
      </w:pPr>
      <w:bookmarkStart w:id="209" w:name="_Toc87448370"/>
      <w:r>
        <w:t xml:space="preserve">Figure </w:t>
      </w:r>
      <w:fldSimple w:instr=" SEQ Figure \* ARABIC ">
        <w:r w:rsidR="00335059">
          <w:rPr>
            <w:noProof/>
          </w:rPr>
          <w:t>74</w:t>
        </w:r>
      </w:fldSimple>
      <w:r>
        <w:t xml:space="preserve"> - </w:t>
      </w:r>
      <w:r w:rsidRPr="00413AE5">
        <w:t xml:space="preserve">Hourly Error Distribution for the </w:t>
      </w:r>
      <w:r>
        <w:t>ANN</w:t>
      </w:r>
      <w:r w:rsidRPr="00413AE5">
        <w:t xml:space="preserve"> Algorithm</w:t>
      </w:r>
      <w:r>
        <w:t xml:space="preserve"> – Saint John Dataset</w:t>
      </w:r>
      <w:bookmarkEnd w:id="209"/>
    </w:p>
    <w:p w14:paraId="2A5E6C34" w14:textId="77777777" w:rsidR="00C97DD7" w:rsidRDefault="00C97DD7" w:rsidP="00C97DD7">
      <w:pPr>
        <w:keepNext/>
        <w:jc w:val="center"/>
      </w:pPr>
      <w:r w:rsidRPr="00C97DD7">
        <w:rPr>
          <w:noProof/>
        </w:rPr>
        <w:lastRenderedPageBreak/>
        <w:drawing>
          <wp:inline distT="0" distB="0" distL="0" distR="0" wp14:anchorId="23A57567" wp14:editId="1052F280">
            <wp:extent cx="4314825" cy="3458918"/>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5">
                      <a:extLst>
                        <a:ext uri="{28A0092B-C50C-407E-A947-70E740481C1C}">
                          <a14:useLocalDpi xmlns:a14="http://schemas.microsoft.com/office/drawing/2010/main" val="0"/>
                        </a:ext>
                      </a:extLst>
                    </a:blip>
                    <a:srcRect l="4114" t="6444" r="8408"/>
                    <a:stretch/>
                  </pic:blipFill>
                  <pic:spPr bwMode="auto">
                    <a:xfrm>
                      <a:off x="0" y="0"/>
                      <a:ext cx="4320742" cy="3463661"/>
                    </a:xfrm>
                    <a:prstGeom prst="rect">
                      <a:avLst/>
                    </a:prstGeom>
                    <a:noFill/>
                    <a:ln>
                      <a:noFill/>
                    </a:ln>
                    <a:extLst>
                      <a:ext uri="{53640926-AAD7-44D8-BBD7-CCE9431645EC}">
                        <a14:shadowObscured xmlns:a14="http://schemas.microsoft.com/office/drawing/2010/main"/>
                      </a:ext>
                    </a:extLst>
                  </pic:spPr>
                </pic:pic>
              </a:graphicData>
            </a:graphic>
          </wp:inline>
        </w:drawing>
      </w:r>
    </w:p>
    <w:p w14:paraId="7A4E7B72" w14:textId="76C8168A" w:rsidR="003148D4" w:rsidRDefault="00C97DD7" w:rsidP="00C97DD7">
      <w:pPr>
        <w:pStyle w:val="Caption"/>
        <w:jc w:val="center"/>
      </w:pPr>
      <w:bookmarkStart w:id="210" w:name="_Toc87448371"/>
      <w:r>
        <w:t xml:space="preserve">Figure </w:t>
      </w:r>
      <w:fldSimple w:instr=" SEQ Figure \* ARABIC ">
        <w:r w:rsidR="00335059">
          <w:rPr>
            <w:noProof/>
          </w:rPr>
          <w:t>75</w:t>
        </w:r>
      </w:fldSimple>
      <w:r>
        <w:t xml:space="preserve"> - </w:t>
      </w:r>
      <w:r w:rsidRPr="00413AE5">
        <w:t xml:space="preserve">Hourly Error Distribution for the </w:t>
      </w:r>
      <w:r>
        <w:t>MLR</w:t>
      </w:r>
      <w:r w:rsidRPr="00413AE5">
        <w:t xml:space="preserve"> Algorithm</w:t>
      </w:r>
      <w:r>
        <w:t xml:space="preserve"> – Saint John Dataset</w:t>
      </w:r>
      <w:bookmarkEnd w:id="210"/>
    </w:p>
    <w:p w14:paraId="50177A59" w14:textId="77777777" w:rsidR="0091762B" w:rsidRDefault="0091762B" w:rsidP="0091762B">
      <w:pPr>
        <w:keepNext/>
        <w:jc w:val="center"/>
      </w:pPr>
      <w:r w:rsidRPr="0091762B">
        <w:rPr>
          <w:noProof/>
        </w:rPr>
        <w:drawing>
          <wp:inline distT="0" distB="0" distL="0" distR="0" wp14:anchorId="536E96A2" wp14:editId="0E22ECF3">
            <wp:extent cx="4327656" cy="3448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1"/>
                    <pic:cNvPicPr>
                      <a:picLocks noChangeAspect="1" noChangeArrowheads="1"/>
                    </pic:cNvPicPr>
                  </pic:nvPicPr>
                  <pic:blipFill rotWithShape="1">
                    <a:blip r:embed="rId146">
                      <a:extLst>
                        <a:ext uri="{28A0092B-C50C-407E-A947-70E740481C1C}">
                          <a14:useLocalDpi xmlns:a14="http://schemas.microsoft.com/office/drawing/2010/main" val="0"/>
                        </a:ext>
                      </a:extLst>
                    </a:blip>
                    <a:srcRect l="4294" t="6444" r="7692"/>
                    <a:stretch/>
                  </pic:blipFill>
                  <pic:spPr bwMode="auto">
                    <a:xfrm>
                      <a:off x="0" y="0"/>
                      <a:ext cx="4337215" cy="3455666"/>
                    </a:xfrm>
                    <a:prstGeom prst="rect">
                      <a:avLst/>
                    </a:prstGeom>
                    <a:noFill/>
                    <a:ln>
                      <a:noFill/>
                    </a:ln>
                    <a:extLst>
                      <a:ext uri="{53640926-AAD7-44D8-BBD7-CCE9431645EC}">
                        <a14:shadowObscured xmlns:a14="http://schemas.microsoft.com/office/drawing/2010/main"/>
                      </a:ext>
                    </a:extLst>
                  </pic:spPr>
                </pic:pic>
              </a:graphicData>
            </a:graphic>
          </wp:inline>
        </w:drawing>
      </w:r>
    </w:p>
    <w:p w14:paraId="39AF5D82" w14:textId="501DE748" w:rsidR="00324DC9" w:rsidRDefault="0091762B" w:rsidP="00CC24E5">
      <w:pPr>
        <w:pStyle w:val="Caption"/>
        <w:jc w:val="center"/>
      </w:pPr>
      <w:bookmarkStart w:id="211" w:name="_Toc87448372"/>
      <w:r>
        <w:t xml:space="preserve">Figure </w:t>
      </w:r>
      <w:fldSimple w:instr=" SEQ Figure \* ARABIC ">
        <w:r w:rsidR="00335059">
          <w:rPr>
            <w:noProof/>
          </w:rPr>
          <w:t>76</w:t>
        </w:r>
      </w:fldSimple>
      <w:r>
        <w:t xml:space="preserve"> - </w:t>
      </w:r>
      <w:r w:rsidRPr="00413AE5">
        <w:t xml:space="preserve">Hourly Error Distribution for the </w:t>
      </w:r>
      <w:r>
        <w:t>ARIMA</w:t>
      </w:r>
      <w:r w:rsidRPr="00413AE5">
        <w:t xml:space="preserve"> Algorithm</w:t>
      </w:r>
      <w:r>
        <w:t xml:space="preserve"> – Saint John Dataset</w:t>
      </w:r>
      <w:bookmarkEnd w:id="211"/>
    </w:p>
    <w:p w14:paraId="53C132DB" w14:textId="77777777" w:rsidR="0019395E" w:rsidRDefault="0019395E" w:rsidP="0019395E">
      <w:pPr>
        <w:pStyle w:val="Caption"/>
        <w:keepNext/>
        <w:jc w:val="center"/>
      </w:pPr>
      <w:r w:rsidRPr="0019395E">
        <w:rPr>
          <w:rFonts w:cs="Arial"/>
          <w:b w:val="0"/>
          <w:bCs w:val="0"/>
          <w:noProof/>
          <w:kern w:val="32"/>
          <w:sz w:val="28"/>
          <w:szCs w:val="32"/>
        </w:rPr>
        <w:lastRenderedPageBreak/>
        <w:drawing>
          <wp:inline distT="0" distB="0" distL="0" distR="0" wp14:anchorId="08BB6587" wp14:editId="11736FC7">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7">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1938B7C4" w14:textId="57D3AFFB" w:rsidR="00A3061F" w:rsidRDefault="0019395E" w:rsidP="00A3061F">
      <w:pPr>
        <w:pStyle w:val="Caption"/>
        <w:jc w:val="center"/>
      </w:pPr>
      <w:bookmarkStart w:id="212" w:name="_Toc87448373"/>
      <w:r>
        <w:t xml:space="preserve">Figure </w:t>
      </w:r>
      <w:fldSimple w:instr=" SEQ Figure \* ARABIC ">
        <w:r w:rsidR="00335059">
          <w:rPr>
            <w:noProof/>
          </w:rPr>
          <w:t>77</w:t>
        </w:r>
      </w:fldSimple>
      <w:r>
        <w:t xml:space="preserve"> - </w:t>
      </w:r>
      <w:r w:rsidRPr="00413AE5">
        <w:t xml:space="preserve">Hourly Error Distribution for the </w:t>
      </w:r>
      <w:r>
        <w:t>SNF</w:t>
      </w:r>
      <w:r w:rsidRPr="00413AE5">
        <w:t xml:space="preserve"> Algorithm</w:t>
      </w:r>
      <w:r>
        <w:t xml:space="preserve"> – Saint John Dataset</w:t>
      </w:r>
      <w:bookmarkEnd w:id="212"/>
    </w:p>
    <w:p w14:paraId="120C1A6E" w14:textId="3D2BA151" w:rsidR="000811A4" w:rsidRDefault="00A3061F" w:rsidP="00937A20">
      <w:pPr>
        <w:pStyle w:val="Heading4"/>
      </w:pPr>
      <w:r>
        <w:t xml:space="preserve">4.3.1.1 </w:t>
      </w:r>
      <w:r w:rsidRPr="009D7DDB">
        <w:t>A Snippet on Hourly Performance</w:t>
      </w:r>
    </w:p>
    <w:p w14:paraId="00BE4424" w14:textId="1B8DAD5E" w:rsidR="00F223E9" w:rsidRDefault="00937A20" w:rsidP="00937A20">
      <w:pPr>
        <w:ind w:firstLine="288"/>
      </w:pPr>
      <w:r w:rsidRPr="00937A20">
        <w:t xml:space="preserve">The Saint John </w:t>
      </w:r>
      <w:r w:rsidR="005968D5">
        <w:t>test dataset</w:t>
      </w:r>
      <w:r w:rsidR="00F223E9">
        <w:t xml:space="preserve"> </w:t>
      </w:r>
      <w:r w:rsidRPr="00937A20">
        <w:t xml:space="preserve">peaks between 10:00 and 13:00, and its second peak occurs around 19:00. When the average MAPE values in </w:t>
      </w:r>
      <w:r w:rsidR="00F223E9">
        <w:fldChar w:fldCharType="begin"/>
      </w:r>
      <w:r w:rsidR="00F223E9">
        <w:instrText xml:space="preserve"> REF _Ref86233929 \h </w:instrText>
      </w:r>
      <w:r w:rsidR="00F223E9">
        <w:fldChar w:fldCharType="separate"/>
      </w:r>
      <w:r w:rsidR="00335059">
        <w:t xml:space="preserve">Figure </w:t>
      </w:r>
      <w:r w:rsidR="00335059">
        <w:rPr>
          <w:noProof/>
        </w:rPr>
        <w:t>71</w:t>
      </w:r>
      <w:r w:rsidR="00F223E9">
        <w:fldChar w:fldCharType="end"/>
      </w:r>
      <w:r w:rsidR="00F223E9">
        <w:t xml:space="preserve"> </w:t>
      </w:r>
      <w:r w:rsidRPr="00937A20">
        <w:t xml:space="preserve">are compared to the box plots, we see a similar pattern of errors, with a wider distribution of errors in cases where the MAPE value is greater and vice versa. All the algorithms except the SNF had their worst performance around 9:00; the SNF had </w:t>
      </w:r>
      <w:r w:rsidR="007E36CA" w:rsidRPr="00937A20">
        <w:t>its</w:t>
      </w:r>
      <w:r w:rsidRPr="00937A20">
        <w:t xml:space="preserve"> worst performance around 6:00. </w:t>
      </w:r>
    </w:p>
    <w:p w14:paraId="7DCAEDCC" w14:textId="2F269816" w:rsidR="00A3061F" w:rsidRPr="00A3061F" w:rsidRDefault="00937A20" w:rsidP="007E36CA">
      <w:pPr>
        <w:ind w:firstLine="288"/>
      </w:pPr>
      <w:r w:rsidRPr="00937A20">
        <w:t xml:space="preserve">From 1:00 to 6:00, the ARIMA forecaster provided the most accurate predictions; however, as demand increased throughout the day, the ARIMA yielded to the CNN. CNN performed best between 6:00 and 24:00, and during the day's peak hours. As a result, the CNN had the best overall performance and the tightest error distribution. The ANN is second, with the ARIMA outperforming it at 06:00–07:00 and the LSTM outperforming it </w:t>
      </w:r>
      <w:r w:rsidRPr="00937A20">
        <w:lastRenderedPageBreak/>
        <w:t>at 19:00–20:00 and 22:00–24:00. The LSTM is ranked third. The SNF had the poorest overall metrics and the widest error distribution.</w:t>
      </w:r>
    </w:p>
    <w:p w14:paraId="7EC6E36B" w14:textId="16E846A6" w:rsidR="00176334" w:rsidRDefault="00176334" w:rsidP="00176334">
      <w:pPr>
        <w:pStyle w:val="Heading3"/>
      </w:pPr>
      <w:bookmarkStart w:id="213" w:name="_Toc87448268"/>
      <w:r>
        <w:t>4.3.2 The Daily Performance</w:t>
      </w:r>
      <w:bookmarkEnd w:id="213"/>
    </w:p>
    <w:p w14:paraId="67EB11AA" w14:textId="7854C44B" w:rsidR="005913D1" w:rsidRPr="005913D1" w:rsidRDefault="005913D1" w:rsidP="00E20952">
      <w:pPr>
        <w:ind w:firstLine="288"/>
      </w:pPr>
      <w:r w:rsidRPr="00E21F51">
        <w:t>The average daily demand profile for each day of the week across the entire test dataset is depicted in</w:t>
      </w:r>
      <w:r w:rsidR="00E20952">
        <w:t xml:space="preserve"> </w:t>
      </w:r>
      <w:r w:rsidR="00E20952">
        <w:fldChar w:fldCharType="begin"/>
      </w:r>
      <w:r w:rsidR="00E20952">
        <w:instrText xml:space="preserve"> REF _Ref86237579 \h </w:instrText>
      </w:r>
      <w:r w:rsidR="00E20952">
        <w:fldChar w:fldCharType="separate"/>
      </w:r>
      <w:r w:rsidR="00335059">
        <w:t xml:space="preserve">Figure </w:t>
      </w:r>
      <w:r w:rsidR="00335059">
        <w:rPr>
          <w:noProof/>
        </w:rPr>
        <w:t>78</w:t>
      </w:r>
      <w:r w:rsidR="00E20952">
        <w:fldChar w:fldCharType="end"/>
      </w:r>
      <w:r w:rsidRPr="00E21F51">
        <w:t xml:space="preserve"> for both actuals and forecasts. </w:t>
      </w:r>
      <w:r w:rsidR="00E20952">
        <w:fldChar w:fldCharType="begin"/>
      </w:r>
      <w:r w:rsidR="00E20952">
        <w:instrText xml:space="preserve"> REF _Ref86237580 \h </w:instrText>
      </w:r>
      <w:r w:rsidR="00E20952">
        <w:fldChar w:fldCharType="separate"/>
      </w:r>
      <w:r w:rsidR="00335059">
        <w:t xml:space="preserve">Figure </w:t>
      </w:r>
      <w:r w:rsidR="00335059">
        <w:rPr>
          <w:noProof/>
        </w:rPr>
        <w:t>79</w:t>
      </w:r>
      <w:r w:rsidR="00E20952">
        <w:fldChar w:fldCharType="end"/>
      </w:r>
      <w:r w:rsidR="00E20952">
        <w:t xml:space="preserve"> </w:t>
      </w:r>
      <w:r w:rsidRPr="00E21F51">
        <w:t>shows the MAPE values for each algorithm aggregated as daily averages for each day of the week. Following the preceding figure, boxplots of each algorithm's daily error distribution are shown.</w:t>
      </w:r>
    </w:p>
    <w:p w14:paraId="24AEB0CC" w14:textId="77777777" w:rsidR="000F4EF8" w:rsidRDefault="000F4EF8" w:rsidP="000F4EF8">
      <w:pPr>
        <w:keepNext/>
        <w:spacing w:line="240" w:lineRule="auto"/>
        <w:jc w:val="center"/>
      </w:pPr>
      <w:r w:rsidRPr="000F4EF8">
        <w:rPr>
          <w:noProof/>
        </w:rPr>
        <w:drawing>
          <wp:inline distT="0" distB="0" distL="0" distR="0" wp14:anchorId="0CF73380" wp14:editId="54C27990">
            <wp:extent cx="5314950" cy="42134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3"/>
                    <pic:cNvPicPr>
                      <a:picLocks noChangeAspect="1" noChangeArrowheads="1"/>
                    </pic:cNvPicPr>
                  </pic:nvPicPr>
                  <pic:blipFill rotWithShape="1">
                    <a:blip r:embed="rId148">
                      <a:extLst>
                        <a:ext uri="{28A0092B-C50C-407E-A947-70E740481C1C}">
                          <a14:useLocalDpi xmlns:a14="http://schemas.microsoft.com/office/drawing/2010/main" val="0"/>
                        </a:ext>
                      </a:extLst>
                    </a:blip>
                    <a:srcRect l="4114" t="5967" r="6977"/>
                    <a:stretch/>
                  </pic:blipFill>
                  <pic:spPr bwMode="auto">
                    <a:xfrm>
                      <a:off x="0" y="0"/>
                      <a:ext cx="5330746" cy="4225983"/>
                    </a:xfrm>
                    <a:prstGeom prst="rect">
                      <a:avLst/>
                    </a:prstGeom>
                    <a:noFill/>
                    <a:ln>
                      <a:noFill/>
                    </a:ln>
                    <a:extLst>
                      <a:ext uri="{53640926-AAD7-44D8-BBD7-CCE9431645EC}">
                        <a14:shadowObscured xmlns:a14="http://schemas.microsoft.com/office/drawing/2010/main"/>
                      </a:ext>
                    </a:extLst>
                  </pic:spPr>
                </pic:pic>
              </a:graphicData>
            </a:graphic>
          </wp:inline>
        </w:drawing>
      </w:r>
    </w:p>
    <w:p w14:paraId="5CC14E16" w14:textId="75B62E66" w:rsidR="000F4EF8" w:rsidRDefault="000F4EF8" w:rsidP="000F4EF8">
      <w:pPr>
        <w:pStyle w:val="Caption"/>
        <w:jc w:val="center"/>
      </w:pPr>
      <w:bookmarkStart w:id="214" w:name="_Ref86237579"/>
      <w:bookmarkStart w:id="215" w:name="_Toc87448374"/>
      <w:r>
        <w:t xml:space="preserve">Figure </w:t>
      </w:r>
      <w:fldSimple w:instr=" SEQ Figure \* ARABIC ">
        <w:r w:rsidR="00335059">
          <w:rPr>
            <w:noProof/>
          </w:rPr>
          <w:t>78</w:t>
        </w:r>
      </w:fldSimple>
      <w:bookmarkEnd w:id="214"/>
      <w:r>
        <w:t xml:space="preserve"> - T</w:t>
      </w:r>
      <w:r w:rsidRPr="0063066F">
        <w:t xml:space="preserve">he Weekly Average </w:t>
      </w:r>
      <w:r w:rsidR="001935E6">
        <w:t>Demand</w:t>
      </w:r>
      <w:r w:rsidRPr="0063066F">
        <w:t xml:space="preserve"> for Each Day</w:t>
      </w:r>
      <w:r>
        <w:t xml:space="preserve"> – Saint John Dataset</w:t>
      </w:r>
      <w:bookmarkEnd w:id="215"/>
    </w:p>
    <w:p w14:paraId="0C6150C1" w14:textId="77777777" w:rsidR="00F05615" w:rsidRDefault="00F05615" w:rsidP="00F05615">
      <w:pPr>
        <w:keepNext/>
        <w:jc w:val="center"/>
      </w:pPr>
      <w:r w:rsidRPr="00F05615">
        <w:rPr>
          <w:noProof/>
        </w:rPr>
        <w:lastRenderedPageBreak/>
        <w:drawing>
          <wp:inline distT="0" distB="0" distL="0" distR="0" wp14:anchorId="6420E377" wp14:editId="128E1109">
            <wp:extent cx="4283508" cy="356235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
                    <pic:cNvPicPr>
                      <a:picLocks noChangeAspect="1" noChangeArrowheads="1"/>
                    </pic:cNvPicPr>
                  </pic:nvPicPr>
                  <pic:blipFill rotWithShape="1">
                    <a:blip r:embed="rId149">
                      <a:extLst>
                        <a:ext uri="{28A0092B-C50C-407E-A947-70E740481C1C}">
                          <a14:useLocalDpi xmlns:a14="http://schemas.microsoft.com/office/drawing/2010/main" val="0"/>
                        </a:ext>
                      </a:extLst>
                    </a:blip>
                    <a:srcRect l="5009" t="2148" r="6798" b="-1"/>
                    <a:stretch/>
                  </pic:blipFill>
                  <pic:spPr bwMode="auto">
                    <a:xfrm>
                      <a:off x="0" y="0"/>
                      <a:ext cx="4289435" cy="3567279"/>
                    </a:xfrm>
                    <a:prstGeom prst="rect">
                      <a:avLst/>
                    </a:prstGeom>
                    <a:noFill/>
                    <a:ln>
                      <a:noFill/>
                    </a:ln>
                    <a:extLst>
                      <a:ext uri="{53640926-AAD7-44D8-BBD7-CCE9431645EC}">
                        <a14:shadowObscured xmlns:a14="http://schemas.microsoft.com/office/drawing/2010/main"/>
                      </a:ext>
                    </a:extLst>
                  </pic:spPr>
                </pic:pic>
              </a:graphicData>
            </a:graphic>
          </wp:inline>
        </w:drawing>
      </w:r>
    </w:p>
    <w:p w14:paraId="5087897C" w14:textId="1C4EACDC" w:rsidR="00447A6E" w:rsidRDefault="00F05615" w:rsidP="00F05615">
      <w:pPr>
        <w:pStyle w:val="Caption"/>
        <w:jc w:val="center"/>
      </w:pPr>
      <w:bookmarkStart w:id="216" w:name="_Ref86237580"/>
      <w:bookmarkStart w:id="217" w:name="_Toc87448375"/>
      <w:r>
        <w:t xml:space="preserve">Figure </w:t>
      </w:r>
      <w:fldSimple w:instr=" SEQ Figure \* ARABIC ">
        <w:r w:rsidR="00335059">
          <w:rPr>
            <w:noProof/>
          </w:rPr>
          <w:t>79</w:t>
        </w:r>
      </w:fldSimple>
      <w:bookmarkEnd w:id="216"/>
      <w:r>
        <w:t xml:space="preserve"> - Daily</w:t>
      </w:r>
      <w:r w:rsidRPr="006771A6">
        <w:t xml:space="preserve"> MAPE for the Algorithms </w:t>
      </w:r>
      <w:r>
        <w:t xml:space="preserve">– </w:t>
      </w:r>
      <w:r w:rsidR="005F0D48">
        <w:t>Saint John</w:t>
      </w:r>
      <w:r>
        <w:t xml:space="preserve"> Dataset</w:t>
      </w:r>
      <w:bookmarkEnd w:id="217"/>
    </w:p>
    <w:p w14:paraId="7C14EBE7" w14:textId="77777777" w:rsidR="001A24B2" w:rsidRDefault="001A24B2" w:rsidP="001A24B2">
      <w:pPr>
        <w:keepNext/>
        <w:jc w:val="center"/>
      </w:pPr>
      <w:r w:rsidRPr="001A24B2">
        <w:rPr>
          <w:noProof/>
        </w:rPr>
        <w:drawing>
          <wp:inline distT="0" distB="0" distL="0" distR="0" wp14:anchorId="210E7801" wp14:editId="58AD998B">
            <wp:extent cx="4191000" cy="3390665"/>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6"/>
                    <pic:cNvPicPr>
                      <a:picLocks noChangeAspect="1" noChangeArrowheads="1"/>
                    </pic:cNvPicPr>
                  </pic:nvPicPr>
                  <pic:blipFill rotWithShape="1">
                    <a:blip r:embed="rId150">
                      <a:extLst>
                        <a:ext uri="{28A0092B-C50C-407E-A947-70E740481C1C}">
                          <a14:useLocalDpi xmlns:a14="http://schemas.microsoft.com/office/drawing/2010/main" val="0"/>
                        </a:ext>
                      </a:extLst>
                    </a:blip>
                    <a:srcRect l="4472" t="5967" r="8408"/>
                    <a:stretch/>
                  </pic:blipFill>
                  <pic:spPr bwMode="auto">
                    <a:xfrm>
                      <a:off x="0" y="0"/>
                      <a:ext cx="4191000" cy="3390665"/>
                    </a:xfrm>
                    <a:prstGeom prst="rect">
                      <a:avLst/>
                    </a:prstGeom>
                    <a:noFill/>
                    <a:ln>
                      <a:noFill/>
                    </a:ln>
                    <a:extLst>
                      <a:ext uri="{53640926-AAD7-44D8-BBD7-CCE9431645EC}">
                        <a14:shadowObscured xmlns:a14="http://schemas.microsoft.com/office/drawing/2010/main"/>
                      </a:ext>
                    </a:extLst>
                  </pic:spPr>
                </pic:pic>
              </a:graphicData>
            </a:graphic>
          </wp:inline>
        </w:drawing>
      </w:r>
    </w:p>
    <w:p w14:paraId="2C353689" w14:textId="2C649E07" w:rsidR="001A24B2" w:rsidRDefault="001A24B2" w:rsidP="001A24B2">
      <w:pPr>
        <w:pStyle w:val="Caption"/>
        <w:jc w:val="center"/>
      </w:pPr>
      <w:bookmarkStart w:id="218" w:name="_Toc87448376"/>
      <w:r>
        <w:t xml:space="preserve">Figure </w:t>
      </w:r>
      <w:fldSimple w:instr=" SEQ Figure \* ARABIC ">
        <w:r w:rsidR="00335059">
          <w:rPr>
            <w:noProof/>
          </w:rPr>
          <w:t>80</w:t>
        </w:r>
      </w:fldSimple>
      <w:r>
        <w:t xml:space="preserve"> - </w:t>
      </w:r>
      <w:r w:rsidRPr="00A07775">
        <w:t xml:space="preserve">Daily Error Distribution for the CNN Algorithm </w:t>
      </w:r>
      <w:r>
        <w:t>– Saint John Dataset</w:t>
      </w:r>
      <w:bookmarkEnd w:id="218"/>
    </w:p>
    <w:p w14:paraId="283EFE3E" w14:textId="77777777" w:rsidR="007D0884" w:rsidRDefault="007D0884" w:rsidP="007D0884">
      <w:pPr>
        <w:keepNext/>
        <w:jc w:val="center"/>
      </w:pPr>
      <w:r w:rsidRPr="007D0884">
        <w:rPr>
          <w:noProof/>
        </w:rPr>
        <w:lastRenderedPageBreak/>
        <w:drawing>
          <wp:inline distT="0" distB="0" distL="0" distR="0" wp14:anchorId="6DAEC305" wp14:editId="30046936">
            <wp:extent cx="4304328" cy="348615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7"/>
                    <pic:cNvPicPr>
                      <a:picLocks noChangeAspect="1" noChangeArrowheads="1"/>
                    </pic:cNvPicPr>
                  </pic:nvPicPr>
                  <pic:blipFill rotWithShape="1">
                    <a:blip r:embed="rId151">
                      <a:extLst>
                        <a:ext uri="{28A0092B-C50C-407E-A947-70E740481C1C}">
                          <a14:useLocalDpi xmlns:a14="http://schemas.microsoft.com/office/drawing/2010/main" val="0"/>
                        </a:ext>
                      </a:extLst>
                    </a:blip>
                    <a:srcRect l="4293" t="6444" r="9124"/>
                    <a:stretch/>
                  </pic:blipFill>
                  <pic:spPr bwMode="auto">
                    <a:xfrm>
                      <a:off x="0" y="0"/>
                      <a:ext cx="4310976" cy="3491535"/>
                    </a:xfrm>
                    <a:prstGeom prst="rect">
                      <a:avLst/>
                    </a:prstGeom>
                    <a:noFill/>
                    <a:ln>
                      <a:noFill/>
                    </a:ln>
                    <a:extLst>
                      <a:ext uri="{53640926-AAD7-44D8-BBD7-CCE9431645EC}">
                        <a14:shadowObscured xmlns:a14="http://schemas.microsoft.com/office/drawing/2010/main"/>
                      </a:ext>
                    </a:extLst>
                  </pic:spPr>
                </pic:pic>
              </a:graphicData>
            </a:graphic>
          </wp:inline>
        </w:drawing>
      </w:r>
    </w:p>
    <w:p w14:paraId="04007705" w14:textId="309861CF" w:rsidR="00246988" w:rsidRDefault="007D0884" w:rsidP="007D0884">
      <w:pPr>
        <w:pStyle w:val="Caption"/>
        <w:jc w:val="center"/>
      </w:pPr>
      <w:bookmarkStart w:id="219" w:name="_Toc87448377"/>
      <w:r>
        <w:t xml:space="preserve">Figure </w:t>
      </w:r>
      <w:fldSimple w:instr=" SEQ Figure \* ARABIC ">
        <w:r w:rsidR="00335059">
          <w:rPr>
            <w:noProof/>
          </w:rPr>
          <w:t>81</w:t>
        </w:r>
      </w:fldSimple>
      <w:r>
        <w:t xml:space="preserve"> - </w:t>
      </w:r>
      <w:r w:rsidRPr="00A07775">
        <w:t xml:space="preserve">Daily Error Distribution for the </w:t>
      </w:r>
      <w:r>
        <w:t>LSTM</w:t>
      </w:r>
      <w:r w:rsidRPr="00A07775">
        <w:t xml:space="preserve"> Algorithm </w:t>
      </w:r>
      <w:r>
        <w:t>– Saint John Dataset</w:t>
      </w:r>
      <w:bookmarkEnd w:id="219"/>
    </w:p>
    <w:p w14:paraId="079D3EDC" w14:textId="77777777" w:rsidR="00011267" w:rsidRDefault="00011267" w:rsidP="00011267">
      <w:pPr>
        <w:keepNext/>
        <w:jc w:val="center"/>
      </w:pPr>
      <w:r w:rsidRPr="00011267">
        <w:rPr>
          <w:noProof/>
        </w:rPr>
        <w:drawing>
          <wp:inline distT="0" distB="0" distL="0" distR="0" wp14:anchorId="2497F32F" wp14:editId="7ADFDEEF">
            <wp:extent cx="4270375" cy="3428576"/>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8"/>
                    <pic:cNvPicPr>
                      <a:picLocks noChangeAspect="1" noChangeArrowheads="1"/>
                    </pic:cNvPicPr>
                  </pic:nvPicPr>
                  <pic:blipFill rotWithShape="1">
                    <a:blip r:embed="rId152">
                      <a:extLst>
                        <a:ext uri="{28A0092B-C50C-407E-A947-70E740481C1C}">
                          <a14:useLocalDpi xmlns:a14="http://schemas.microsoft.com/office/drawing/2010/main" val="0"/>
                        </a:ext>
                      </a:extLst>
                    </a:blip>
                    <a:srcRect l="4652" t="6683" r="8229"/>
                    <a:stretch/>
                  </pic:blipFill>
                  <pic:spPr bwMode="auto">
                    <a:xfrm>
                      <a:off x="0" y="0"/>
                      <a:ext cx="4277627" cy="3434398"/>
                    </a:xfrm>
                    <a:prstGeom prst="rect">
                      <a:avLst/>
                    </a:prstGeom>
                    <a:noFill/>
                    <a:ln>
                      <a:noFill/>
                    </a:ln>
                    <a:extLst>
                      <a:ext uri="{53640926-AAD7-44D8-BBD7-CCE9431645EC}">
                        <a14:shadowObscured xmlns:a14="http://schemas.microsoft.com/office/drawing/2010/main"/>
                      </a:ext>
                    </a:extLst>
                  </pic:spPr>
                </pic:pic>
              </a:graphicData>
            </a:graphic>
          </wp:inline>
        </w:drawing>
      </w:r>
    </w:p>
    <w:p w14:paraId="4A958670" w14:textId="6008A4C5" w:rsidR="00396DAE" w:rsidRDefault="00011267" w:rsidP="00011267">
      <w:pPr>
        <w:pStyle w:val="Caption"/>
        <w:jc w:val="center"/>
      </w:pPr>
      <w:bookmarkStart w:id="220" w:name="_Toc87448378"/>
      <w:r>
        <w:t xml:space="preserve">Figure </w:t>
      </w:r>
      <w:fldSimple w:instr=" SEQ Figure \* ARABIC ">
        <w:r w:rsidR="00335059">
          <w:rPr>
            <w:noProof/>
          </w:rPr>
          <w:t>82</w:t>
        </w:r>
      </w:fldSimple>
      <w:r>
        <w:t xml:space="preserve"> - </w:t>
      </w:r>
      <w:r w:rsidRPr="00A07775">
        <w:t xml:space="preserve">Daily Error Distribution for the </w:t>
      </w:r>
      <w:r>
        <w:t>ANN</w:t>
      </w:r>
      <w:r w:rsidRPr="00A07775">
        <w:t xml:space="preserve"> Algorithm </w:t>
      </w:r>
      <w:r>
        <w:t>– Saint John Dataset</w:t>
      </w:r>
      <w:bookmarkEnd w:id="220"/>
    </w:p>
    <w:p w14:paraId="79EF0E05" w14:textId="77777777" w:rsidR="0083510A" w:rsidRDefault="0083510A" w:rsidP="0083510A">
      <w:pPr>
        <w:keepNext/>
        <w:jc w:val="center"/>
      </w:pPr>
      <w:r w:rsidRPr="0083510A">
        <w:rPr>
          <w:noProof/>
        </w:rPr>
        <w:lastRenderedPageBreak/>
        <w:drawing>
          <wp:inline distT="0" distB="0" distL="0" distR="0" wp14:anchorId="5E15BB47" wp14:editId="351CE3E8">
            <wp:extent cx="4362450" cy="35095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53">
                      <a:extLst>
                        <a:ext uri="{28A0092B-C50C-407E-A947-70E740481C1C}">
                          <a14:useLocalDpi xmlns:a14="http://schemas.microsoft.com/office/drawing/2010/main" val="0"/>
                        </a:ext>
                      </a:extLst>
                    </a:blip>
                    <a:srcRect l="3935" t="5728" r="8229"/>
                    <a:stretch/>
                  </pic:blipFill>
                  <pic:spPr bwMode="auto">
                    <a:xfrm>
                      <a:off x="0" y="0"/>
                      <a:ext cx="4371227" cy="3516568"/>
                    </a:xfrm>
                    <a:prstGeom prst="rect">
                      <a:avLst/>
                    </a:prstGeom>
                    <a:noFill/>
                    <a:ln>
                      <a:noFill/>
                    </a:ln>
                    <a:extLst>
                      <a:ext uri="{53640926-AAD7-44D8-BBD7-CCE9431645EC}">
                        <a14:shadowObscured xmlns:a14="http://schemas.microsoft.com/office/drawing/2010/main"/>
                      </a:ext>
                    </a:extLst>
                  </pic:spPr>
                </pic:pic>
              </a:graphicData>
            </a:graphic>
          </wp:inline>
        </w:drawing>
      </w:r>
    </w:p>
    <w:p w14:paraId="383C5218" w14:textId="5BF5CB61" w:rsidR="0083510A" w:rsidRDefault="0083510A" w:rsidP="0083510A">
      <w:pPr>
        <w:pStyle w:val="Caption"/>
        <w:jc w:val="center"/>
      </w:pPr>
      <w:bookmarkStart w:id="221" w:name="_Toc87448379"/>
      <w:r>
        <w:t xml:space="preserve">Figure </w:t>
      </w:r>
      <w:fldSimple w:instr=" SEQ Figure \* ARABIC ">
        <w:r w:rsidR="00335059">
          <w:rPr>
            <w:noProof/>
          </w:rPr>
          <w:t>83</w:t>
        </w:r>
      </w:fldSimple>
      <w:r>
        <w:t xml:space="preserve"> - </w:t>
      </w:r>
      <w:r w:rsidRPr="00A07775">
        <w:t xml:space="preserve">Daily Error Distribution for the </w:t>
      </w:r>
      <w:r>
        <w:t>MLR</w:t>
      </w:r>
      <w:r w:rsidRPr="00A07775">
        <w:t xml:space="preserve"> Algorithm </w:t>
      </w:r>
      <w:r>
        <w:t>– Saint John Dataset</w:t>
      </w:r>
      <w:bookmarkEnd w:id="221"/>
    </w:p>
    <w:p w14:paraId="403580DB" w14:textId="77777777" w:rsidR="008A4BC4" w:rsidRDefault="008A4BC4" w:rsidP="008A4BC4">
      <w:pPr>
        <w:keepNext/>
        <w:jc w:val="center"/>
      </w:pPr>
      <w:r w:rsidRPr="008A4BC4">
        <w:rPr>
          <w:noProof/>
        </w:rPr>
        <w:drawing>
          <wp:inline distT="0" distB="0" distL="0" distR="0" wp14:anchorId="3978E431" wp14:editId="61FE4742">
            <wp:extent cx="4238625" cy="34378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1"/>
                    <pic:cNvPicPr>
                      <a:picLocks noChangeAspect="1" noChangeArrowheads="1"/>
                    </pic:cNvPicPr>
                  </pic:nvPicPr>
                  <pic:blipFill rotWithShape="1">
                    <a:blip r:embed="rId154">
                      <a:extLst>
                        <a:ext uri="{28A0092B-C50C-407E-A947-70E740481C1C}">
                          <a14:useLocalDpi xmlns:a14="http://schemas.microsoft.com/office/drawing/2010/main" val="0"/>
                        </a:ext>
                      </a:extLst>
                    </a:blip>
                    <a:srcRect l="4115" t="5728" r="8766"/>
                    <a:stretch/>
                  </pic:blipFill>
                  <pic:spPr bwMode="auto">
                    <a:xfrm>
                      <a:off x="0" y="0"/>
                      <a:ext cx="4246720" cy="3444464"/>
                    </a:xfrm>
                    <a:prstGeom prst="rect">
                      <a:avLst/>
                    </a:prstGeom>
                    <a:noFill/>
                    <a:ln>
                      <a:noFill/>
                    </a:ln>
                    <a:extLst>
                      <a:ext uri="{53640926-AAD7-44D8-BBD7-CCE9431645EC}">
                        <a14:shadowObscured xmlns:a14="http://schemas.microsoft.com/office/drawing/2010/main"/>
                      </a:ext>
                    </a:extLst>
                  </pic:spPr>
                </pic:pic>
              </a:graphicData>
            </a:graphic>
          </wp:inline>
        </w:drawing>
      </w:r>
    </w:p>
    <w:p w14:paraId="206881CF" w14:textId="02100A58" w:rsidR="008A4BC4" w:rsidRDefault="008A4BC4" w:rsidP="008A4BC4">
      <w:pPr>
        <w:pStyle w:val="Caption"/>
        <w:jc w:val="center"/>
      </w:pPr>
      <w:bookmarkStart w:id="222" w:name="_Toc87448380"/>
      <w:r>
        <w:t xml:space="preserve">Figure </w:t>
      </w:r>
      <w:fldSimple w:instr=" SEQ Figure \* ARABIC ">
        <w:r w:rsidR="00335059">
          <w:rPr>
            <w:noProof/>
          </w:rPr>
          <w:t>84</w:t>
        </w:r>
      </w:fldSimple>
      <w:r>
        <w:t xml:space="preserve"> - </w:t>
      </w:r>
      <w:r w:rsidRPr="00A07775">
        <w:t xml:space="preserve">Daily Error Distribution for the </w:t>
      </w:r>
      <w:r>
        <w:t>ARIMA</w:t>
      </w:r>
      <w:r w:rsidRPr="00A07775">
        <w:t xml:space="preserve"> Algorithm </w:t>
      </w:r>
      <w:r>
        <w:t>– Saint John Dataset</w:t>
      </w:r>
      <w:bookmarkEnd w:id="222"/>
    </w:p>
    <w:p w14:paraId="67DAE42C" w14:textId="77777777" w:rsidR="002E7933" w:rsidRDefault="002E7933" w:rsidP="002E7933">
      <w:pPr>
        <w:keepNext/>
        <w:jc w:val="center"/>
      </w:pPr>
      <w:r w:rsidRPr="002E7933">
        <w:rPr>
          <w:noProof/>
        </w:rPr>
        <w:lastRenderedPageBreak/>
        <w:drawing>
          <wp:inline distT="0" distB="0" distL="0" distR="0" wp14:anchorId="77123AFC" wp14:editId="2F427946">
            <wp:extent cx="4229100" cy="339884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55">
                      <a:extLst>
                        <a:ext uri="{28A0092B-C50C-407E-A947-70E740481C1C}">
                          <a14:useLocalDpi xmlns:a14="http://schemas.microsoft.com/office/drawing/2010/main" val="0"/>
                        </a:ext>
                      </a:extLst>
                    </a:blip>
                    <a:srcRect l="4114" t="6205" r="8408"/>
                    <a:stretch/>
                  </pic:blipFill>
                  <pic:spPr bwMode="auto">
                    <a:xfrm>
                      <a:off x="0" y="0"/>
                      <a:ext cx="4230137" cy="3399680"/>
                    </a:xfrm>
                    <a:prstGeom prst="rect">
                      <a:avLst/>
                    </a:prstGeom>
                    <a:noFill/>
                    <a:ln>
                      <a:noFill/>
                    </a:ln>
                    <a:extLst>
                      <a:ext uri="{53640926-AAD7-44D8-BBD7-CCE9431645EC}">
                        <a14:shadowObscured xmlns:a14="http://schemas.microsoft.com/office/drawing/2010/main"/>
                      </a:ext>
                    </a:extLst>
                  </pic:spPr>
                </pic:pic>
              </a:graphicData>
            </a:graphic>
          </wp:inline>
        </w:drawing>
      </w:r>
    </w:p>
    <w:p w14:paraId="33E451C0" w14:textId="79A7197B" w:rsidR="002E7933" w:rsidRDefault="002E7933" w:rsidP="002E7933">
      <w:pPr>
        <w:pStyle w:val="Caption"/>
        <w:jc w:val="center"/>
      </w:pPr>
      <w:bookmarkStart w:id="223" w:name="_Toc87448381"/>
      <w:r>
        <w:t xml:space="preserve">Figure </w:t>
      </w:r>
      <w:fldSimple w:instr=" SEQ Figure \* ARABIC ">
        <w:r w:rsidR="00335059">
          <w:rPr>
            <w:noProof/>
          </w:rPr>
          <w:t>85</w:t>
        </w:r>
      </w:fldSimple>
      <w:r>
        <w:t xml:space="preserve"> - </w:t>
      </w:r>
      <w:r w:rsidRPr="00A07775">
        <w:t xml:space="preserve">Daily Error Distribution for the </w:t>
      </w:r>
      <w:r>
        <w:t>SNF</w:t>
      </w:r>
      <w:r w:rsidRPr="00A07775">
        <w:t xml:space="preserve"> Algorithm </w:t>
      </w:r>
      <w:r>
        <w:t>– Saint John Dataset</w:t>
      </w:r>
      <w:bookmarkEnd w:id="223"/>
    </w:p>
    <w:p w14:paraId="7C2F0A56" w14:textId="77777777" w:rsidR="00323A5C" w:rsidRDefault="00323A5C" w:rsidP="00323A5C">
      <w:pPr>
        <w:pStyle w:val="Heading4"/>
      </w:pPr>
      <w:r>
        <w:t xml:space="preserve">4.3.2.1 </w:t>
      </w:r>
      <w:r w:rsidRPr="009D7DDB">
        <w:t xml:space="preserve">A Snippet on </w:t>
      </w:r>
      <w:r>
        <w:t>Daily</w:t>
      </w:r>
      <w:r w:rsidRPr="009D7DDB">
        <w:t xml:space="preserve"> Performance</w:t>
      </w:r>
    </w:p>
    <w:p w14:paraId="0BFCCC1C" w14:textId="10B77CD1" w:rsidR="00323A5C" w:rsidRPr="00323A5C" w:rsidRDefault="00323A5C" w:rsidP="00125519">
      <w:pPr>
        <w:ind w:firstLine="288"/>
      </w:pPr>
      <w:r w:rsidRPr="00CE15FB">
        <w:t xml:space="preserve">When we compare the MAPE values in </w:t>
      </w:r>
      <w:r w:rsidR="00957C6B">
        <w:fldChar w:fldCharType="begin"/>
      </w:r>
      <w:r w:rsidR="00957C6B">
        <w:instrText xml:space="preserve"> REF _Ref86237580 \h </w:instrText>
      </w:r>
      <w:r w:rsidR="00957C6B">
        <w:fldChar w:fldCharType="separate"/>
      </w:r>
      <w:r w:rsidR="00335059">
        <w:t xml:space="preserve">Figure </w:t>
      </w:r>
      <w:r w:rsidR="00335059">
        <w:rPr>
          <w:noProof/>
        </w:rPr>
        <w:t>79</w:t>
      </w:r>
      <w:r w:rsidR="00957C6B">
        <w:fldChar w:fldCharType="end"/>
      </w:r>
      <w:r w:rsidRPr="00CE15FB">
        <w:t xml:space="preserve"> to the boxplots of the error distribution. On Monday and Saturday, we can see that the algorithms made their worst predictions. Wednesdays and Thursdays were the most predictable days. On all seven days of the week, CNN had the best performance. The ANN is second, outperformed only by the LSTM on Fridays, and the LSTM is third. The SNF has the highest MAPE values and the most skewed distribution of errors.</w:t>
      </w:r>
    </w:p>
    <w:p w14:paraId="542CE18D" w14:textId="212D9C1B" w:rsidR="00EE7AB9" w:rsidRDefault="00EE7AB9" w:rsidP="00EE7AB9">
      <w:pPr>
        <w:pStyle w:val="Heading3"/>
      </w:pPr>
      <w:bookmarkStart w:id="224" w:name="_Toc87448269"/>
      <w:r>
        <w:t>4.</w:t>
      </w:r>
      <w:r w:rsidR="00AF1BCD">
        <w:t>3</w:t>
      </w:r>
      <w:r>
        <w:t>.3 The Monthly Performance</w:t>
      </w:r>
      <w:bookmarkEnd w:id="224"/>
    </w:p>
    <w:p w14:paraId="6DCA82CF" w14:textId="6B0B0DE6" w:rsidR="00A30767" w:rsidRPr="00A30767" w:rsidRDefault="00A30767" w:rsidP="00A30767">
      <w:pPr>
        <w:ind w:firstLine="288"/>
      </w:pPr>
      <w:r w:rsidRPr="00A30767">
        <w:t xml:space="preserve">The monthly average demand profile for each month in the test dataset is depicted in </w:t>
      </w:r>
      <w:r>
        <w:fldChar w:fldCharType="begin"/>
      </w:r>
      <w:r>
        <w:instrText xml:space="preserve"> REF _Ref86238415 \h </w:instrText>
      </w:r>
      <w:r>
        <w:fldChar w:fldCharType="separate"/>
      </w:r>
      <w:r w:rsidR="00335059">
        <w:t xml:space="preserve">Figure </w:t>
      </w:r>
      <w:r w:rsidR="00335059">
        <w:rPr>
          <w:noProof/>
        </w:rPr>
        <w:t>86</w:t>
      </w:r>
      <w:r>
        <w:fldChar w:fldCharType="end"/>
      </w:r>
      <w:r w:rsidRPr="00A30767">
        <w:t xml:space="preserve">, for both actuals and forecasts. </w:t>
      </w:r>
      <w:r>
        <w:fldChar w:fldCharType="begin"/>
      </w:r>
      <w:r>
        <w:instrText xml:space="preserve"> REF _Ref86238423 \h </w:instrText>
      </w:r>
      <w:r>
        <w:fldChar w:fldCharType="separate"/>
      </w:r>
      <w:r w:rsidR="00335059">
        <w:t xml:space="preserve">Figure </w:t>
      </w:r>
      <w:r w:rsidR="00335059">
        <w:rPr>
          <w:noProof/>
        </w:rPr>
        <w:t>87</w:t>
      </w:r>
      <w:r>
        <w:fldChar w:fldCharType="end"/>
      </w:r>
      <w:r w:rsidRPr="00A30767">
        <w:t xml:space="preserve"> summarizes the MAPE values for each </w:t>
      </w:r>
      <w:r w:rsidRPr="00A30767">
        <w:lastRenderedPageBreak/>
        <w:t xml:space="preserve">algorithm as monthly averages for each month of the year. Following the preceding figure, boxplots of each algorithm's monthly error distributions are shown. </w:t>
      </w:r>
    </w:p>
    <w:p w14:paraId="25ED4A22" w14:textId="77777777" w:rsidR="008115F2" w:rsidRDefault="008115F2" w:rsidP="008115F2">
      <w:pPr>
        <w:keepNext/>
        <w:jc w:val="center"/>
      </w:pPr>
      <w:r w:rsidRPr="008115F2">
        <w:rPr>
          <w:noProof/>
        </w:rPr>
        <w:drawing>
          <wp:inline distT="0" distB="0" distL="0" distR="0" wp14:anchorId="0257EBB1" wp14:editId="76367EE0">
            <wp:extent cx="4904740" cy="3855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3"/>
                    <pic:cNvPicPr>
                      <a:picLocks noChangeAspect="1" noChangeArrowheads="1"/>
                    </pic:cNvPicPr>
                  </pic:nvPicPr>
                  <pic:blipFill rotWithShape="1">
                    <a:blip r:embed="rId156">
                      <a:extLst>
                        <a:ext uri="{28A0092B-C50C-407E-A947-70E740481C1C}">
                          <a14:useLocalDpi xmlns:a14="http://schemas.microsoft.com/office/drawing/2010/main" val="0"/>
                        </a:ext>
                      </a:extLst>
                    </a:blip>
                    <a:srcRect l="3757" t="6205" r="6798"/>
                    <a:stretch/>
                  </pic:blipFill>
                  <pic:spPr bwMode="auto">
                    <a:xfrm>
                      <a:off x="0" y="0"/>
                      <a:ext cx="4921671" cy="3868435"/>
                    </a:xfrm>
                    <a:prstGeom prst="rect">
                      <a:avLst/>
                    </a:prstGeom>
                    <a:noFill/>
                    <a:ln>
                      <a:noFill/>
                    </a:ln>
                    <a:extLst>
                      <a:ext uri="{53640926-AAD7-44D8-BBD7-CCE9431645EC}">
                        <a14:shadowObscured xmlns:a14="http://schemas.microsoft.com/office/drawing/2010/main"/>
                      </a:ext>
                    </a:extLst>
                  </pic:spPr>
                </pic:pic>
              </a:graphicData>
            </a:graphic>
          </wp:inline>
        </w:drawing>
      </w:r>
    </w:p>
    <w:p w14:paraId="1B9A60AA" w14:textId="1E04FCCF" w:rsidR="00EB296E" w:rsidRDefault="008115F2" w:rsidP="008115F2">
      <w:pPr>
        <w:pStyle w:val="Caption"/>
        <w:jc w:val="center"/>
      </w:pPr>
      <w:bookmarkStart w:id="225" w:name="_Ref86238415"/>
      <w:bookmarkStart w:id="226" w:name="_Toc87448382"/>
      <w:r>
        <w:t xml:space="preserve">Figure </w:t>
      </w:r>
      <w:fldSimple w:instr=" SEQ Figure \* ARABIC ">
        <w:r w:rsidR="00335059">
          <w:rPr>
            <w:noProof/>
          </w:rPr>
          <w:t>86</w:t>
        </w:r>
      </w:fldSimple>
      <w:bookmarkEnd w:id="225"/>
      <w:r>
        <w:t xml:space="preserve"> - Th</w:t>
      </w:r>
      <w:r w:rsidRPr="00B1288F">
        <w:t xml:space="preserve">e Monthly Average </w:t>
      </w:r>
      <w:r w:rsidR="00F21A99">
        <w:t>Demand</w:t>
      </w:r>
      <w:r w:rsidRPr="00B1288F">
        <w:t xml:space="preserve"> for Each Month</w:t>
      </w:r>
      <w:r>
        <w:t xml:space="preserve"> – Saint John Dataset</w:t>
      </w:r>
      <w:bookmarkEnd w:id="226"/>
    </w:p>
    <w:p w14:paraId="75EA2291" w14:textId="2832C3E4" w:rsidR="008A2521" w:rsidRDefault="00C83BD8" w:rsidP="00C83BD8">
      <w:pPr>
        <w:pStyle w:val="Heading4"/>
      </w:pPr>
      <w:r>
        <w:t xml:space="preserve">4.3.3.1 </w:t>
      </w:r>
      <w:r w:rsidRPr="009D7DDB">
        <w:t xml:space="preserve">A Snippet on </w:t>
      </w:r>
      <w:r>
        <w:t>Monthly</w:t>
      </w:r>
      <w:r w:rsidRPr="009D7DDB">
        <w:t xml:space="preserve"> Performance</w:t>
      </w:r>
    </w:p>
    <w:p w14:paraId="582B229A" w14:textId="77777777" w:rsidR="003A5E5B" w:rsidRDefault="00F724F4" w:rsidP="003A5E5B">
      <w:pPr>
        <w:ind w:firstLine="288"/>
      </w:pPr>
      <w:r>
        <w:t xml:space="preserve">The demand is greatest during the winter months. December was the worst month for almost all algorithms, with the exception of ARIMA and SNF. The ARIMA algorithm produced the most accurate forecasts in January, November, and December. </w:t>
      </w:r>
      <w:r w:rsidR="007D6F68" w:rsidRPr="009E1E24">
        <w:t xml:space="preserve">CNN had the most accurate forecasts for the remaining months of the year. </w:t>
      </w:r>
    </w:p>
    <w:p w14:paraId="29E7A875" w14:textId="6723817A" w:rsidR="008C7D2A" w:rsidRDefault="008C7D2A" w:rsidP="003A5E5B">
      <w:pPr>
        <w:ind w:firstLine="288"/>
      </w:pPr>
      <w:r w:rsidRPr="008C7D2A">
        <w:t xml:space="preserve">The ANN and the LSTM are inextricably </w:t>
      </w:r>
      <w:r w:rsidR="003A5E5B" w:rsidRPr="008C7D2A">
        <w:t>linked and</w:t>
      </w:r>
      <w:r w:rsidRPr="008C7D2A">
        <w:t xml:space="preserve"> determining which produces more accurate predictions is difficult. In January, February, April, September, October, and December, the ANN outperformed the LSTM. While in March, May, June, July, August, </w:t>
      </w:r>
      <w:r w:rsidRPr="008C7D2A">
        <w:lastRenderedPageBreak/>
        <w:t>and November, the LSTM outperformed the ANN. Additionally, in June, the MLR and SNF outperformed the ANN. In April, the ARIMA outperforms the MLR. January to May and October to December were the most error-prone months for the SNF. From June to September, it outperformed the ARIMA. In July and September, it outperformed the MLR.</w:t>
      </w:r>
    </w:p>
    <w:p w14:paraId="3E91DBAB" w14:textId="44847E22" w:rsidR="00F724F4" w:rsidRPr="00F724F4" w:rsidRDefault="007D6F68" w:rsidP="00F724F4">
      <w:pPr>
        <w:ind w:firstLine="288"/>
      </w:pPr>
      <w:r w:rsidRPr="007D6F68">
        <w:t xml:space="preserve">Each algorithm performs similarly to the others, with one algorithm outperforming the others in one month while the others outperform them in another. As a result, ranking them from first to third is difficult. Due to the fact that algorithms such as ARIMA performed better in cold months but less well in hot months. While the CNN made the most accurate predictions during the remaining nine months of the year, we cannot declare it the winner, as the ARIMA's best months coincide with the months with the highest demand. The SNF outperformed some algorithms during hot </w:t>
      </w:r>
      <w:r w:rsidR="00A84B08" w:rsidRPr="007D6F68">
        <w:t>months but</w:t>
      </w:r>
      <w:r w:rsidRPr="007D6F68">
        <w:t xml:space="preserve"> struggled during cold months.</w:t>
      </w:r>
    </w:p>
    <w:p w14:paraId="2D645A0B" w14:textId="5308F2EB" w:rsidR="000B57A7" w:rsidRDefault="000B57A7" w:rsidP="00E23780">
      <w:pPr>
        <w:ind w:firstLine="288"/>
        <w:jc w:val="center"/>
      </w:pPr>
      <w:r w:rsidRPr="000B57A7">
        <w:rPr>
          <w:noProof/>
        </w:rPr>
        <w:drawing>
          <wp:inline distT="0" distB="0" distL="0" distR="0" wp14:anchorId="7A235497" wp14:editId="2E8E4345">
            <wp:extent cx="4596174" cy="36957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4"/>
                    <pic:cNvPicPr>
                      <a:picLocks noChangeAspect="1" noChangeArrowheads="1"/>
                    </pic:cNvPicPr>
                  </pic:nvPicPr>
                  <pic:blipFill rotWithShape="1">
                    <a:blip r:embed="rId157">
                      <a:extLst>
                        <a:ext uri="{28A0092B-C50C-407E-A947-70E740481C1C}">
                          <a14:useLocalDpi xmlns:a14="http://schemas.microsoft.com/office/drawing/2010/main" val="0"/>
                        </a:ext>
                      </a:extLst>
                    </a:blip>
                    <a:srcRect l="5367" t="5967" r="6977"/>
                    <a:stretch/>
                  </pic:blipFill>
                  <pic:spPr bwMode="auto">
                    <a:xfrm>
                      <a:off x="0" y="0"/>
                      <a:ext cx="4641978" cy="3732531"/>
                    </a:xfrm>
                    <a:prstGeom prst="rect">
                      <a:avLst/>
                    </a:prstGeom>
                    <a:noFill/>
                    <a:ln>
                      <a:noFill/>
                    </a:ln>
                    <a:extLst>
                      <a:ext uri="{53640926-AAD7-44D8-BBD7-CCE9431645EC}">
                        <a14:shadowObscured xmlns:a14="http://schemas.microsoft.com/office/drawing/2010/main"/>
                      </a:ext>
                    </a:extLst>
                  </pic:spPr>
                </pic:pic>
              </a:graphicData>
            </a:graphic>
          </wp:inline>
        </w:drawing>
      </w:r>
    </w:p>
    <w:p w14:paraId="59884DA0" w14:textId="27A7D041" w:rsidR="002E7933" w:rsidRDefault="000B57A7" w:rsidP="000B57A7">
      <w:pPr>
        <w:pStyle w:val="Caption"/>
        <w:jc w:val="center"/>
      </w:pPr>
      <w:bookmarkStart w:id="227" w:name="_Ref86238423"/>
      <w:bookmarkStart w:id="228" w:name="_Toc87448383"/>
      <w:r>
        <w:t xml:space="preserve">Figure </w:t>
      </w:r>
      <w:fldSimple w:instr=" SEQ Figure \* ARABIC ">
        <w:r w:rsidR="00335059">
          <w:rPr>
            <w:noProof/>
          </w:rPr>
          <w:t>87</w:t>
        </w:r>
      </w:fldSimple>
      <w:bookmarkEnd w:id="227"/>
      <w:r>
        <w:t xml:space="preserve"> - </w:t>
      </w:r>
      <w:r w:rsidRPr="00D8190B">
        <w:t xml:space="preserve">Monthly MAPE for Each Algorithm </w:t>
      </w:r>
      <w:r>
        <w:t>– Saint John Dataset</w:t>
      </w:r>
      <w:bookmarkEnd w:id="228"/>
    </w:p>
    <w:p w14:paraId="04871794" w14:textId="77777777" w:rsidR="00DD68E4" w:rsidRDefault="00DD68E4" w:rsidP="00DD68E4">
      <w:pPr>
        <w:keepNext/>
        <w:jc w:val="center"/>
      </w:pPr>
      <w:r w:rsidRPr="00DD68E4">
        <w:rPr>
          <w:noProof/>
        </w:rPr>
        <w:lastRenderedPageBreak/>
        <w:drawing>
          <wp:inline distT="0" distB="0" distL="0" distR="0" wp14:anchorId="0E48171A" wp14:editId="4F37D0AA">
            <wp:extent cx="4229100" cy="34514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6"/>
                    <pic:cNvPicPr>
                      <a:picLocks noChangeAspect="1" noChangeArrowheads="1"/>
                    </pic:cNvPicPr>
                  </pic:nvPicPr>
                  <pic:blipFill rotWithShape="1">
                    <a:blip r:embed="rId158">
                      <a:extLst>
                        <a:ext uri="{28A0092B-C50C-407E-A947-70E740481C1C}">
                          <a14:useLocalDpi xmlns:a14="http://schemas.microsoft.com/office/drawing/2010/main" val="0"/>
                        </a:ext>
                      </a:extLst>
                    </a:blip>
                    <a:srcRect l="4651" t="5728" r="8766"/>
                    <a:stretch/>
                  </pic:blipFill>
                  <pic:spPr bwMode="auto">
                    <a:xfrm>
                      <a:off x="0" y="0"/>
                      <a:ext cx="4237004" cy="3457884"/>
                    </a:xfrm>
                    <a:prstGeom prst="rect">
                      <a:avLst/>
                    </a:prstGeom>
                    <a:noFill/>
                    <a:ln>
                      <a:noFill/>
                    </a:ln>
                    <a:extLst>
                      <a:ext uri="{53640926-AAD7-44D8-BBD7-CCE9431645EC}">
                        <a14:shadowObscured xmlns:a14="http://schemas.microsoft.com/office/drawing/2010/main"/>
                      </a:ext>
                    </a:extLst>
                  </pic:spPr>
                </pic:pic>
              </a:graphicData>
            </a:graphic>
          </wp:inline>
        </w:drawing>
      </w:r>
    </w:p>
    <w:p w14:paraId="75522368" w14:textId="3BE7FED7" w:rsidR="0032151F" w:rsidRDefault="00DD68E4" w:rsidP="00DD68E4">
      <w:pPr>
        <w:pStyle w:val="Caption"/>
        <w:jc w:val="center"/>
      </w:pPr>
      <w:bookmarkStart w:id="229" w:name="_Toc87448384"/>
      <w:r>
        <w:t xml:space="preserve">Figure </w:t>
      </w:r>
      <w:fldSimple w:instr=" SEQ Figure \* ARABIC ">
        <w:r w:rsidR="00335059">
          <w:rPr>
            <w:noProof/>
          </w:rPr>
          <w:t>88</w:t>
        </w:r>
      </w:fldSimple>
      <w:r>
        <w:t xml:space="preserve"> - </w:t>
      </w:r>
      <w:r w:rsidRPr="009A03DA">
        <w:t>Monthly Error Distribution for CNN Algorithm</w:t>
      </w:r>
      <w:r>
        <w:t xml:space="preserve"> – Saint John Dataset</w:t>
      </w:r>
      <w:bookmarkEnd w:id="229"/>
    </w:p>
    <w:p w14:paraId="420061AE" w14:textId="77777777" w:rsidR="003475BD" w:rsidRDefault="003475BD" w:rsidP="003475BD">
      <w:pPr>
        <w:keepNext/>
        <w:jc w:val="center"/>
      </w:pPr>
      <w:r w:rsidRPr="003475BD">
        <w:rPr>
          <w:noProof/>
        </w:rPr>
        <w:drawing>
          <wp:inline distT="0" distB="0" distL="0" distR="0" wp14:anchorId="40032FDB" wp14:editId="40E95351">
            <wp:extent cx="4371975" cy="35119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7"/>
                    <pic:cNvPicPr>
                      <a:picLocks noChangeAspect="1" noChangeArrowheads="1"/>
                    </pic:cNvPicPr>
                  </pic:nvPicPr>
                  <pic:blipFill rotWithShape="1">
                    <a:blip r:embed="rId159">
                      <a:extLst>
                        <a:ext uri="{28A0092B-C50C-407E-A947-70E740481C1C}">
                          <a14:useLocalDpi xmlns:a14="http://schemas.microsoft.com/office/drawing/2010/main" val="0"/>
                        </a:ext>
                      </a:extLst>
                    </a:blip>
                    <a:srcRect l="4473" t="6444" r="8229"/>
                    <a:stretch/>
                  </pic:blipFill>
                  <pic:spPr bwMode="auto">
                    <a:xfrm>
                      <a:off x="0" y="0"/>
                      <a:ext cx="4384905" cy="3522300"/>
                    </a:xfrm>
                    <a:prstGeom prst="rect">
                      <a:avLst/>
                    </a:prstGeom>
                    <a:noFill/>
                    <a:ln>
                      <a:noFill/>
                    </a:ln>
                    <a:extLst>
                      <a:ext uri="{53640926-AAD7-44D8-BBD7-CCE9431645EC}">
                        <a14:shadowObscured xmlns:a14="http://schemas.microsoft.com/office/drawing/2010/main"/>
                      </a:ext>
                    </a:extLst>
                  </pic:spPr>
                </pic:pic>
              </a:graphicData>
            </a:graphic>
          </wp:inline>
        </w:drawing>
      </w:r>
    </w:p>
    <w:p w14:paraId="378553EF" w14:textId="7E3BE8B0" w:rsidR="000D0515" w:rsidRDefault="003475BD" w:rsidP="003475BD">
      <w:pPr>
        <w:pStyle w:val="Caption"/>
        <w:jc w:val="center"/>
      </w:pPr>
      <w:bookmarkStart w:id="230" w:name="_Toc87448385"/>
      <w:r>
        <w:t xml:space="preserve">Figure </w:t>
      </w:r>
      <w:fldSimple w:instr=" SEQ Figure \* ARABIC ">
        <w:r w:rsidR="00335059">
          <w:rPr>
            <w:noProof/>
          </w:rPr>
          <w:t>89</w:t>
        </w:r>
      </w:fldSimple>
      <w:r>
        <w:t xml:space="preserve"> - </w:t>
      </w:r>
      <w:r w:rsidRPr="009A03DA">
        <w:t xml:space="preserve">Monthly Error Distribution for </w:t>
      </w:r>
      <w:r>
        <w:t>LSTM</w:t>
      </w:r>
      <w:r w:rsidRPr="009A03DA">
        <w:t xml:space="preserve"> Algorithm</w:t>
      </w:r>
      <w:r>
        <w:t xml:space="preserve"> – Saint John Dataset</w:t>
      </w:r>
      <w:bookmarkEnd w:id="230"/>
    </w:p>
    <w:p w14:paraId="519F5609" w14:textId="77777777" w:rsidR="009748A1" w:rsidRDefault="009748A1" w:rsidP="009748A1">
      <w:pPr>
        <w:keepNext/>
        <w:jc w:val="center"/>
      </w:pPr>
      <w:r w:rsidRPr="009748A1">
        <w:rPr>
          <w:noProof/>
        </w:rPr>
        <w:lastRenderedPageBreak/>
        <w:drawing>
          <wp:inline distT="0" distB="0" distL="0" distR="0" wp14:anchorId="22AD0BD6" wp14:editId="1D339E11">
            <wp:extent cx="4276725" cy="345665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8"/>
                    <pic:cNvPicPr>
                      <a:picLocks noChangeAspect="1" noChangeArrowheads="1"/>
                    </pic:cNvPicPr>
                  </pic:nvPicPr>
                  <pic:blipFill rotWithShape="1">
                    <a:blip r:embed="rId160">
                      <a:extLst>
                        <a:ext uri="{28A0092B-C50C-407E-A947-70E740481C1C}">
                          <a14:useLocalDpi xmlns:a14="http://schemas.microsoft.com/office/drawing/2010/main" val="0"/>
                        </a:ext>
                      </a:extLst>
                    </a:blip>
                    <a:srcRect l="4473" t="6444" r="8766"/>
                    <a:stretch/>
                  </pic:blipFill>
                  <pic:spPr bwMode="auto">
                    <a:xfrm>
                      <a:off x="0" y="0"/>
                      <a:ext cx="4280290" cy="3459533"/>
                    </a:xfrm>
                    <a:prstGeom prst="rect">
                      <a:avLst/>
                    </a:prstGeom>
                    <a:noFill/>
                    <a:ln>
                      <a:noFill/>
                    </a:ln>
                    <a:extLst>
                      <a:ext uri="{53640926-AAD7-44D8-BBD7-CCE9431645EC}">
                        <a14:shadowObscured xmlns:a14="http://schemas.microsoft.com/office/drawing/2010/main"/>
                      </a:ext>
                    </a:extLst>
                  </pic:spPr>
                </pic:pic>
              </a:graphicData>
            </a:graphic>
          </wp:inline>
        </w:drawing>
      </w:r>
    </w:p>
    <w:p w14:paraId="552127EC" w14:textId="124BF451" w:rsidR="009748A1" w:rsidRDefault="009748A1" w:rsidP="009748A1">
      <w:pPr>
        <w:pStyle w:val="Caption"/>
        <w:jc w:val="center"/>
      </w:pPr>
      <w:bookmarkStart w:id="231" w:name="_Toc87448386"/>
      <w:r>
        <w:t xml:space="preserve">Figure </w:t>
      </w:r>
      <w:fldSimple w:instr=" SEQ Figure \* ARABIC ">
        <w:r w:rsidR="00335059">
          <w:rPr>
            <w:noProof/>
          </w:rPr>
          <w:t>90</w:t>
        </w:r>
      </w:fldSimple>
      <w:r>
        <w:t xml:space="preserve"> - </w:t>
      </w:r>
      <w:r w:rsidRPr="009A03DA">
        <w:t xml:space="preserve">Monthly Error Distribution for </w:t>
      </w:r>
      <w:r>
        <w:t>ANN</w:t>
      </w:r>
      <w:r w:rsidRPr="009A03DA">
        <w:t xml:space="preserve"> Algorithm</w:t>
      </w:r>
      <w:r>
        <w:t xml:space="preserve"> – Saint John Dataset</w:t>
      </w:r>
      <w:bookmarkEnd w:id="231"/>
    </w:p>
    <w:p w14:paraId="2DB24EE9" w14:textId="77777777" w:rsidR="00B2048C" w:rsidRDefault="00B2048C" w:rsidP="00B2048C">
      <w:pPr>
        <w:keepNext/>
        <w:jc w:val="center"/>
      </w:pPr>
      <w:r w:rsidRPr="00B2048C">
        <w:rPr>
          <w:noProof/>
        </w:rPr>
        <w:drawing>
          <wp:inline distT="0" distB="0" distL="0" distR="0" wp14:anchorId="65BD85C9" wp14:editId="5E48BF32">
            <wp:extent cx="4286250" cy="347486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61">
                      <a:extLst>
                        <a:ext uri="{28A0092B-C50C-407E-A947-70E740481C1C}">
                          <a14:useLocalDpi xmlns:a14="http://schemas.microsoft.com/office/drawing/2010/main" val="0"/>
                        </a:ext>
                      </a:extLst>
                    </a:blip>
                    <a:srcRect l="4294" t="5967" r="8766"/>
                    <a:stretch/>
                  </pic:blipFill>
                  <pic:spPr bwMode="auto">
                    <a:xfrm>
                      <a:off x="0" y="0"/>
                      <a:ext cx="4299253" cy="3485402"/>
                    </a:xfrm>
                    <a:prstGeom prst="rect">
                      <a:avLst/>
                    </a:prstGeom>
                    <a:noFill/>
                    <a:ln>
                      <a:noFill/>
                    </a:ln>
                    <a:extLst>
                      <a:ext uri="{53640926-AAD7-44D8-BBD7-CCE9431645EC}">
                        <a14:shadowObscured xmlns:a14="http://schemas.microsoft.com/office/drawing/2010/main"/>
                      </a:ext>
                    </a:extLst>
                  </pic:spPr>
                </pic:pic>
              </a:graphicData>
            </a:graphic>
          </wp:inline>
        </w:drawing>
      </w:r>
    </w:p>
    <w:p w14:paraId="35AAF745" w14:textId="42DAD20F" w:rsidR="009A0F2F" w:rsidRDefault="00B2048C" w:rsidP="00B2048C">
      <w:pPr>
        <w:pStyle w:val="Caption"/>
        <w:jc w:val="center"/>
      </w:pPr>
      <w:bookmarkStart w:id="232" w:name="_Toc87448387"/>
      <w:r>
        <w:t xml:space="preserve">Figure </w:t>
      </w:r>
      <w:fldSimple w:instr=" SEQ Figure \* ARABIC ">
        <w:r w:rsidR="00335059">
          <w:rPr>
            <w:noProof/>
          </w:rPr>
          <w:t>91</w:t>
        </w:r>
      </w:fldSimple>
      <w:r>
        <w:t xml:space="preserve"> - </w:t>
      </w:r>
      <w:r w:rsidRPr="009A03DA">
        <w:t xml:space="preserve">Monthly Error Distribution for </w:t>
      </w:r>
      <w:r>
        <w:t>MLR</w:t>
      </w:r>
      <w:r w:rsidRPr="009A03DA">
        <w:t xml:space="preserve"> Algorithm</w:t>
      </w:r>
      <w:r>
        <w:t xml:space="preserve"> – Saint John Dataset</w:t>
      </w:r>
      <w:bookmarkEnd w:id="232"/>
    </w:p>
    <w:p w14:paraId="757BA2CF" w14:textId="77777777" w:rsidR="003F7E4C" w:rsidRDefault="003F7E4C" w:rsidP="003F7E4C">
      <w:pPr>
        <w:keepNext/>
        <w:jc w:val="center"/>
      </w:pPr>
      <w:r w:rsidRPr="003F7E4C">
        <w:rPr>
          <w:noProof/>
        </w:rPr>
        <w:lastRenderedPageBreak/>
        <w:drawing>
          <wp:inline distT="0" distB="0" distL="0" distR="0" wp14:anchorId="1B678872" wp14:editId="3BECA0B3">
            <wp:extent cx="4270778" cy="34766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0"/>
                    <pic:cNvPicPr>
                      <a:picLocks noChangeAspect="1" noChangeArrowheads="1"/>
                    </pic:cNvPicPr>
                  </pic:nvPicPr>
                  <pic:blipFill rotWithShape="1">
                    <a:blip r:embed="rId162">
                      <a:extLst>
                        <a:ext uri="{28A0092B-C50C-407E-A947-70E740481C1C}">
                          <a14:useLocalDpi xmlns:a14="http://schemas.microsoft.com/office/drawing/2010/main" val="0"/>
                        </a:ext>
                      </a:extLst>
                    </a:blip>
                    <a:srcRect l="4651" t="5967" r="8766"/>
                    <a:stretch/>
                  </pic:blipFill>
                  <pic:spPr bwMode="auto">
                    <a:xfrm>
                      <a:off x="0" y="0"/>
                      <a:ext cx="4277082" cy="3481756"/>
                    </a:xfrm>
                    <a:prstGeom prst="rect">
                      <a:avLst/>
                    </a:prstGeom>
                    <a:noFill/>
                    <a:ln>
                      <a:noFill/>
                    </a:ln>
                    <a:extLst>
                      <a:ext uri="{53640926-AAD7-44D8-BBD7-CCE9431645EC}">
                        <a14:shadowObscured xmlns:a14="http://schemas.microsoft.com/office/drawing/2010/main"/>
                      </a:ext>
                    </a:extLst>
                  </pic:spPr>
                </pic:pic>
              </a:graphicData>
            </a:graphic>
          </wp:inline>
        </w:drawing>
      </w:r>
    </w:p>
    <w:p w14:paraId="3E05B9CB" w14:textId="61CBED68" w:rsidR="003F7E4C" w:rsidRDefault="003F7E4C" w:rsidP="003F7E4C">
      <w:pPr>
        <w:pStyle w:val="Caption"/>
        <w:jc w:val="center"/>
      </w:pPr>
      <w:bookmarkStart w:id="233" w:name="_Toc87448388"/>
      <w:r>
        <w:t xml:space="preserve">Figure </w:t>
      </w:r>
      <w:fldSimple w:instr=" SEQ Figure \* ARABIC ">
        <w:r w:rsidR="00335059">
          <w:rPr>
            <w:noProof/>
          </w:rPr>
          <w:t>92</w:t>
        </w:r>
      </w:fldSimple>
      <w:r>
        <w:t xml:space="preserve"> - </w:t>
      </w:r>
      <w:r w:rsidRPr="009A03DA">
        <w:t xml:space="preserve">Monthly Error Distribution for </w:t>
      </w:r>
      <w:r>
        <w:t>ARIMA</w:t>
      </w:r>
      <w:r w:rsidRPr="009A03DA">
        <w:t xml:space="preserve"> Algorithm</w:t>
      </w:r>
      <w:r>
        <w:t xml:space="preserve"> – Saint John Dataset</w:t>
      </w:r>
      <w:bookmarkEnd w:id="233"/>
    </w:p>
    <w:p w14:paraId="7AE677BC" w14:textId="77777777" w:rsidR="001B1A45" w:rsidRDefault="001B1A45" w:rsidP="001B1A45">
      <w:pPr>
        <w:keepNext/>
        <w:jc w:val="center"/>
      </w:pPr>
      <w:r w:rsidRPr="001B1A45">
        <w:rPr>
          <w:noProof/>
        </w:rPr>
        <w:drawing>
          <wp:inline distT="0" distB="0" distL="0" distR="0" wp14:anchorId="447CE8B9" wp14:editId="30D4BED7">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63">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1786456F" w14:textId="78B3CC29" w:rsidR="003A3B39" w:rsidRDefault="001B1A45" w:rsidP="001B1A45">
      <w:pPr>
        <w:pStyle w:val="Caption"/>
        <w:jc w:val="center"/>
      </w:pPr>
      <w:bookmarkStart w:id="234" w:name="_Toc87448389"/>
      <w:r>
        <w:t xml:space="preserve">Figure </w:t>
      </w:r>
      <w:fldSimple w:instr=" SEQ Figure \* ARABIC ">
        <w:r w:rsidR="00335059">
          <w:rPr>
            <w:noProof/>
          </w:rPr>
          <w:t>93</w:t>
        </w:r>
      </w:fldSimple>
      <w:r>
        <w:t xml:space="preserve"> - </w:t>
      </w:r>
      <w:r w:rsidRPr="009A03DA">
        <w:t xml:space="preserve">Monthly Error Distribution for </w:t>
      </w:r>
      <w:r>
        <w:t>SNF</w:t>
      </w:r>
      <w:r w:rsidRPr="009A03DA">
        <w:t xml:space="preserve"> Algorithm</w:t>
      </w:r>
      <w:r>
        <w:t xml:space="preserve"> – Saint John Dataset</w:t>
      </w:r>
      <w:bookmarkEnd w:id="234"/>
    </w:p>
    <w:p w14:paraId="10FF31B1" w14:textId="171291A1" w:rsidR="00A80A0E" w:rsidRDefault="00A80A0E" w:rsidP="00A80A0E">
      <w:pPr>
        <w:pStyle w:val="Heading3"/>
      </w:pPr>
      <w:bookmarkStart w:id="235" w:name="_Toc87448270"/>
      <w:r>
        <w:lastRenderedPageBreak/>
        <w:t xml:space="preserve">4.3.4 </w:t>
      </w:r>
      <w:r w:rsidRPr="002B69C3">
        <w:t>Performance During the Seasons</w:t>
      </w:r>
      <w:bookmarkEnd w:id="235"/>
    </w:p>
    <w:p w14:paraId="51DE4E63" w14:textId="64A01471" w:rsidR="00DB6FCF" w:rsidRDefault="00DB6FCF" w:rsidP="005E7980">
      <w:pPr>
        <w:ind w:firstLine="288"/>
      </w:pPr>
      <w:r w:rsidRPr="00DB6FCF">
        <w:t>The table below summarizes the MAPE and RMSE values obtained for the average of various seasons in the Saint John test dataset. All algorithms, with the exception of ARIMA and SNF, had their worst performance in the winter. The ARIMA and SNF both had their worst performance in the spring. Summer was the easiest season for all algorithms because demand was the lowest. The ARIMA model produced the most accurate predictions during the winter, while the CNN model produced the most accurate predictions during the remaining three seasons of the year. The ARIMA had the worst performance overall during the summer, while the SNF had the worst performance overall during the remaining three seasons of the year.</w:t>
      </w:r>
    </w:p>
    <w:p w14:paraId="6C3D326D" w14:textId="38848197" w:rsidR="00420BC9" w:rsidRDefault="00420BC9" w:rsidP="00420BC9">
      <w:pPr>
        <w:ind w:firstLine="288"/>
        <w:jc w:val="center"/>
      </w:pPr>
      <w:r w:rsidRPr="00420BC9">
        <w:rPr>
          <w:noProof/>
        </w:rPr>
        <w:drawing>
          <wp:inline distT="0" distB="0" distL="0" distR="0" wp14:anchorId="53A0F0AF" wp14:editId="39793FFD">
            <wp:extent cx="4626610" cy="3997866"/>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39806" cy="4009269"/>
                    </a:xfrm>
                    <a:prstGeom prst="rect">
                      <a:avLst/>
                    </a:prstGeom>
                    <a:noFill/>
                    <a:ln>
                      <a:noFill/>
                    </a:ln>
                  </pic:spPr>
                </pic:pic>
              </a:graphicData>
            </a:graphic>
          </wp:inline>
        </w:drawing>
      </w:r>
    </w:p>
    <w:p w14:paraId="012D6AD5" w14:textId="0619E5F8" w:rsidR="00044156" w:rsidRDefault="009F2857" w:rsidP="009F2857">
      <w:pPr>
        <w:pStyle w:val="Caption"/>
        <w:jc w:val="center"/>
      </w:pPr>
      <w:bookmarkStart w:id="236" w:name="_Toc87448293"/>
      <w:r>
        <w:t xml:space="preserve">Table </w:t>
      </w:r>
      <w:fldSimple w:instr=" SEQ Table \* ARABIC ">
        <w:r w:rsidR="00335059">
          <w:rPr>
            <w:noProof/>
          </w:rPr>
          <w:t>13</w:t>
        </w:r>
      </w:fldSimple>
      <w:r>
        <w:t xml:space="preserve"> - </w:t>
      </w:r>
      <w:r w:rsidRPr="00040840">
        <w:t xml:space="preserve">Seasonal MAPE and RMSE for the </w:t>
      </w:r>
      <w:r>
        <w:t>Saint John</w:t>
      </w:r>
      <w:r w:rsidRPr="00040840">
        <w:t xml:space="preserve"> Dataset</w:t>
      </w:r>
      <w:bookmarkEnd w:id="236"/>
    </w:p>
    <w:p w14:paraId="5C5F63B5" w14:textId="21055BA7" w:rsidR="00B71FA2" w:rsidRDefault="00B71FA2" w:rsidP="00B71FA2">
      <w:pPr>
        <w:pStyle w:val="Heading3"/>
      </w:pPr>
      <w:bookmarkStart w:id="237" w:name="_Toc87448271"/>
      <w:r>
        <w:lastRenderedPageBreak/>
        <w:t xml:space="preserve">4.3.5 </w:t>
      </w:r>
      <w:r w:rsidRPr="00A50162">
        <w:t>Comprehensive Analysis Discussion</w:t>
      </w:r>
      <w:bookmarkEnd w:id="237"/>
    </w:p>
    <w:p w14:paraId="7BF94105" w14:textId="0C786A17" w:rsidR="00DB6FCF" w:rsidRDefault="00AA6279" w:rsidP="00607A55">
      <w:pPr>
        <w:ind w:firstLine="288"/>
        <w:rPr>
          <w:b/>
          <w:bCs/>
          <w:sz w:val="20"/>
          <w:szCs w:val="20"/>
        </w:rPr>
      </w:pPr>
      <w:r w:rsidRPr="00AA6279">
        <w:t>Saint John's dataset is quite distinct from those in Toronto and Ottawa. As illustrated in the scatter plot below, the Saint John dataset experiences the highest load demand during the winter months when temperatures are at their lowest, while demand is relatively low during the remaining months of the year. Summer months have the lowest load demand for this dataset. As a result, the winter months were the most difficult to predict for the majority of algorithms, while the summer months were the simplest.</w:t>
      </w:r>
      <w:r>
        <w:t xml:space="preserve"> </w:t>
      </w:r>
      <w:r w:rsidRPr="00AA6279">
        <w:t>Th</w:t>
      </w:r>
      <w:r>
        <w:t xml:space="preserve">e preceding </w:t>
      </w:r>
      <w:r w:rsidRPr="00AA6279">
        <w:t>statement</w:t>
      </w:r>
      <w:r>
        <w:t>s</w:t>
      </w:r>
      <w:r w:rsidRPr="00AA6279">
        <w:t xml:space="preserve"> </w:t>
      </w:r>
      <w:r>
        <w:t>are</w:t>
      </w:r>
      <w:r w:rsidRPr="00AA6279">
        <w:t xml:space="preserve"> consistent with the monthly average demand profile depicted in </w:t>
      </w:r>
      <w:r>
        <w:fldChar w:fldCharType="begin"/>
      </w:r>
      <w:r>
        <w:instrText xml:space="preserve"> REF _Ref86238415 \h </w:instrText>
      </w:r>
      <w:r>
        <w:fldChar w:fldCharType="separate"/>
      </w:r>
      <w:r w:rsidR="00335059">
        <w:t xml:space="preserve">Figure </w:t>
      </w:r>
      <w:r w:rsidR="00335059">
        <w:rPr>
          <w:noProof/>
        </w:rPr>
        <w:t>86</w:t>
      </w:r>
      <w:r>
        <w:fldChar w:fldCharType="end"/>
      </w:r>
    </w:p>
    <w:p w14:paraId="6BB5455E" w14:textId="77777777" w:rsidR="00DB6FCF" w:rsidRDefault="00DB6FCF" w:rsidP="00DB6FCF">
      <w:pPr>
        <w:keepNext/>
        <w:jc w:val="center"/>
      </w:pPr>
      <w:r w:rsidRPr="003B794E">
        <w:rPr>
          <w:noProof/>
        </w:rPr>
        <w:drawing>
          <wp:inline distT="0" distB="0" distL="0" distR="0" wp14:anchorId="55B0C519" wp14:editId="79863F1F">
            <wp:extent cx="3873460" cy="3095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5">
                      <a:extLst>
                        <a:ext uri="{28A0092B-C50C-407E-A947-70E740481C1C}">
                          <a14:useLocalDpi xmlns:a14="http://schemas.microsoft.com/office/drawing/2010/main" val="0"/>
                        </a:ext>
                      </a:extLst>
                    </a:blip>
                    <a:srcRect l="3757" t="5967" r="8050"/>
                    <a:stretch/>
                  </pic:blipFill>
                  <pic:spPr bwMode="auto">
                    <a:xfrm>
                      <a:off x="0" y="0"/>
                      <a:ext cx="3877347" cy="3098731"/>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2C431C79" w:rsidR="00DB6FCF" w:rsidRDefault="00DB6FCF" w:rsidP="00DB6FCF">
      <w:pPr>
        <w:pStyle w:val="Caption"/>
        <w:jc w:val="center"/>
      </w:pPr>
      <w:bookmarkStart w:id="238" w:name="_Toc87448390"/>
      <w:r>
        <w:t xml:space="preserve">Figure </w:t>
      </w:r>
      <w:fldSimple w:instr=" SEQ Figure \* ARABIC ">
        <w:r w:rsidR="00335059">
          <w:rPr>
            <w:noProof/>
          </w:rPr>
          <w:t>94</w:t>
        </w:r>
      </w:fldSimple>
      <w:r>
        <w:t xml:space="preserve"> - </w:t>
      </w:r>
      <w:r w:rsidRPr="001C274B">
        <w:t>Scatter Plot of Load Demand versus Temperature</w:t>
      </w:r>
      <w:r>
        <w:t xml:space="preserve"> – Saint John Dataset</w:t>
      </w:r>
      <w:bookmarkEnd w:id="238"/>
    </w:p>
    <w:p w14:paraId="07C664A6" w14:textId="2998E4E4" w:rsidR="00607A55" w:rsidRDefault="00607A55" w:rsidP="00607A55">
      <w:pPr>
        <w:ind w:firstLine="288"/>
      </w:pPr>
      <w:r w:rsidRPr="00607A55">
        <w:t xml:space="preserve">During the winter, the ARIMA forecaster made the best overall predictions, but made the worst predictions during the summer. It predicted the most accurately in some months with the highest demand, including January, November, and December. </w:t>
      </w:r>
      <w:r>
        <w:t xml:space="preserve">Conversely, the </w:t>
      </w:r>
      <w:r w:rsidRPr="00607A55">
        <w:t>CNN</w:t>
      </w:r>
      <w:r>
        <w:t xml:space="preserve"> </w:t>
      </w:r>
      <w:r w:rsidRPr="00607A55">
        <w:t xml:space="preserve">made the most accurate predictions for the remaining months of the year. This </w:t>
      </w:r>
      <w:r w:rsidRPr="00607A55">
        <w:lastRenderedPageBreak/>
        <w:t>indicates that the ARIMA forecasts can serve as a primary reference point for these specific months, while the CNN forecasts can be used for the remaining months of the year.</w:t>
      </w:r>
    </w:p>
    <w:p w14:paraId="15D9A75B" w14:textId="161F78ED" w:rsidR="00607A55" w:rsidRDefault="00460E1D" w:rsidP="00544CF7">
      <w:r>
        <w:tab/>
      </w:r>
      <w:r w:rsidRPr="00460E1D">
        <w:t>Mondays and Saturdays were the most difficult days for the algorithms to predict, which may be due to the fact that Monday is the first working day of the week and Saturday is the first day of the weekend. Wednesdays and Thursdays were the most predictable days for the algorithms. The CNN had the best overall performance across all days of the week, followed by the ANN and LSTM. The peak load demand in the Saint John dataset occurs between 10:00 and 13:00. Around 9:00, the majority of algorithms produced their worst predictions. Between 1:00 and 6:00, the ARIMA forecaster made the most accurate predictions, but CNN made the most accurate predictions during the remaining hours of the day.</w:t>
      </w:r>
    </w:p>
    <w:p w14:paraId="22D4D125" w14:textId="16066DE7" w:rsidR="00324DC9" w:rsidRPr="001B6C67" w:rsidRDefault="009B7FFE" w:rsidP="001B6C67">
      <w:pPr>
        <w:ind w:firstLine="288"/>
      </w:pPr>
      <w:r w:rsidRPr="009B7FFE">
        <w:t>While the CNN performed best on an hourly, daily, monthly, and seasonal basis, we should not overlook the ARIMA's accuracy during the majority of the winter months. The SNF performed poorly on an hourly, daily, monthly, and seasonal basis. However, during the months of June to September, when demand was low and generally stable, the SNF outperformed a few algorithms.</w:t>
      </w:r>
      <w:r w:rsidR="00324DC9">
        <w:br w:type="page"/>
      </w:r>
    </w:p>
    <w:p w14:paraId="624DD094" w14:textId="342C4EB9" w:rsidR="002401EE" w:rsidRDefault="00825107" w:rsidP="003029FE">
      <w:pPr>
        <w:pStyle w:val="Heading1"/>
      </w:pPr>
      <w:bookmarkStart w:id="239" w:name="_Toc87448272"/>
      <w:r>
        <w:lastRenderedPageBreak/>
        <w:t>5</w:t>
      </w:r>
      <w:r w:rsidR="00087018">
        <w:t xml:space="preserve"> </w:t>
      </w:r>
      <w:r w:rsidR="003029FE">
        <w:t>Conclusion</w:t>
      </w:r>
      <w:bookmarkEnd w:id="239"/>
    </w:p>
    <w:p w14:paraId="7C452520" w14:textId="68944091" w:rsidR="00A96202" w:rsidRDefault="00A96202" w:rsidP="00A96202">
      <w:pPr>
        <w:pStyle w:val="Heading2"/>
      </w:pPr>
      <w:bookmarkStart w:id="240" w:name="_Toc87448273"/>
      <w:r>
        <w:t xml:space="preserve">5.1 </w:t>
      </w:r>
      <w:r w:rsidR="0010026B">
        <w:t>Summary</w:t>
      </w:r>
      <w:bookmarkEnd w:id="240"/>
    </w:p>
    <w:p w14:paraId="0E0F1DAE" w14:textId="76CCB359" w:rsidR="00AD1E7E" w:rsidRDefault="00856529" w:rsidP="00AD1E7E">
      <w:pPr>
        <w:ind w:firstLine="288"/>
      </w:pPr>
      <w:r>
        <w:t>Four</w:t>
      </w:r>
      <w:r w:rsidR="00AD1E7E" w:rsidRPr="00AD1E7E">
        <w:t xml:space="preserve"> benchmark algorithms were compared to two deep learning techniques, CNN and LSTM. Our analysis included three distinct datasets. We obtained the overall performance in terms of forecasting regular load and daily peaks. In terms of overall accuracy, the CNN, LSTM, and ANN were the most accurate algorithms. We then examined the performance of all algorithms on hourly, daily, monthly, and seasonal predictions across all datasets. </w:t>
      </w:r>
    </w:p>
    <w:p w14:paraId="1A7DDE68" w14:textId="70297DF4" w:rsidR="00AD1E7E" w:rsidRDefault="00AD1E7E" w:rsidP="00AD1E7E">
      <w:pPr>
        <w:ind w:firstLine="288"/>
      </w:pPr>
      <w:r w:rsidRPr="00AD1E7E">
        <w:t>The CNN, ANN, and LSTM were ranked first, second, and third in the Toronto and Ottawa datasets, respectively, across all time periods and seasons of the year.</w:t>
      </w:r>
      <w:r>
        <w:t xml:space="preserve"> </w:t>
      </w:r>
      <w:r w:rsidRPr="00AD1E7E">
        <w:t>The CNN, ANN, and LSTM remained the top forecasters overall in the Saint John dataset. However, in a few instances, the ARIMA algorithm performed better during the winter months of January, November, and December. The ARIMA</w:t>
      </w:r>
      <w:r>
        <w:t xml:space="preserve"> </w:t>
      </w:r>
      <w:r w:rsidRPr="00AD1E7E">
        <w:t>performed poorly during the rest of the year. This is normal, as different algorithms perform better or worse on different datasets or over different time periods. The SNF's overall performance was the worst across all time periods and seasons.</w:t>
      </w:r>
    </w:p>
    <w:p w14:paraId="02D1E099" w14:textId="4A4817D0" w:rsidR="00AD1E7E" w:rsidRPr="00AD1E7E" w:rsidRDefault="00AD1E7E" w:rsidP="00AD1E7E">
      <w:pPr>
        <w:ind w:firstLine="288"/>
      </w:pPr>
      <w:r w:rsidRPr="00AD1E7E">
        <w:t xml:space="preserve">By and large, the CNN and LSTM performed admirably in forecasting the test datasets across all time periods. There were numerous instances where the LSTM outperformed the ANN, and their predictions were generally quite similar. As an illustration, consider the monthly time period of the Saint John dataset. In six months of the year, the LSTM outperformed the ANN. </w:t>
      </w:r>
      <w:r w:rsidR="00856529">
        <w:t>Therefore</w:t>
      </w:r>
      <w:r w:rsidRPr="00AD1E7E">
        <w:t>, we can conclude that deep learning techniques such as the CNN and LSTM are effective and can assist researchers and utilities in improving load forecasting accuracy.</w:t>
      </w:r>
    </w:p>
    <w:p w14:paraId="7F5DE71E" w14:textId="78EEEE03" w:rsidR="005459BB" w:rsidRDefault="00825107" w:rsidP="00C03390">
      <w:pPr>
        <w:pStyle w:val="Heading2"/>
      </w:pPr>
      <w:bookmarkStart w:id="241" w:name="_Toc87448274"/>
      <w:r>
        <w:lastRenderedPageBreak/>
        <w:t>5</w:t>
      </w:r>
      <w:r w:rsidR="002401EE">
        <w:t>.</w:t>
      </w:r>
      <w:r w:rsidR="00A96202">
        <w:t>2</w:t>
      </w:r>
      <w:r w:rsidR="002401EE">
        <w:t xml:space="preserve"> Contributions</w:t>
      </w:r>
      <w:bookmarkEnd w:id="241"/>
    </w:p>
    <w:p w14:paraId="7B5C294E" w14:textId="2C42C723" w:rsidR="002401EE" w:rsidRDefault="00C03390" w:rsidP="00C03390">
      <w:pPr>
        <w:ind w:firstLine="288"/>
      </w:pPr>
      <w:r w:rsidRPr="00C03390">
        <w:t>Deep learning techniques are considered due to their remarkable performance when applied to a variety of problems. The CNN and LSTM were evaluated for their added value by comparing their performance to that of conventional forecasters. We compared accuracy in terms of both overall and peak detection. This</w:t>
      </w:r>
      <w:r w:rsidR="0089482A">
        <w:t xml:space="preserve"> study</w:t>
      </w:r>
      <w:r w:rsidRPr="00C03390">
        <w:t xml:space="preserve"> contributes to the maturation of the ongoing debate over the use of deep learning methods in load forecasting that have not been thoroughly tested. We developed algorithms that are more adaptable to changes in external factors such as annual increases in electricity demand or temperature shifts. </w:t>
      </w:r>
      <w:r w:rsidR="000C65FE" w:rsidRPr="000C65FE">
        <w:t>We developed forecasters that are capable of automatically recognizing complex data relationships in the absence of explicit user input.</w:t>
      </w:r>
      <w:r w:rsidR="000C65FE">
        <w:t xml:space="preserve"> </w:t>
      </w:r>
      <w:r w:rsidRPr="00C03390">
        <w:t>We conducted analysis that was specifically tailored to three distinct datasets. Additionally, because we conducted analysis on publicly available data, this work will be reproducible, serving as a valuable benchmark for future research both within and outside our smart-grid team.</w:t>
      </w:r>
    </w:p>
    <w:p w14:paraId="7FC76A35" w14:textId="2D88AEF7" w:rsidR="00085058" w:rsidRDefault="00085058" w:rsidP="00085058">
      <w:pPr>
        <w:pStyle w:val="Heading2"/>
      </w:pPr>
      <w:bookmarkStart w:id="242" w:name="_Toc87448275"/>
      <w:r>
        <w:t>5.</w:t>
      </w:r>
      <w:r w:rsidR="00A96202">
        <w:t>3</w:t>
      </w:r>
      <w:r>
        <w:t xml:space="preserve"> </w:t>
      </w:r>
      <w:r w:rsidR="00B06C82">
        <w:t>Future Work</w:t>
      </w:r>
      <w:bookmarkEnd w:id="242"/>
    </w:p>
    <w:p w14:paraId="3BD12D08" w14:textId="77777777" w:rsidR="00DA4601" w:rsidRDefault="00972082" w:rsidP="00FF2A32">
      <w:pPr>
        <w:ind w:firstLine="288"/>
      </w:pPr>
      <w:r w:rsidRPr="00972082">
        <w:t>Several directions for future research include increasing forecaster accuracy, incorporating more exogenous variables, developing more complex algorithms that are hybrids or improved models of the ones used here, forecasting the width of daily peaks, implementing more deep learning algorithms, developing separate models to forecast different days and months (e.g., summer, winter), and utilizing a holiday indicator as an input that specifies which days are holidays and which are not. We will briefly discuss several of the aforementioned points.</w:t>
      </w:r>
    </w:p>
    <w:p w14:paraId="7DA58D65" w14:textId="7655274A" w:rsidR="00FF2A32" w:rsidRDefault="00B066EE" w:rsidP="00FF2A32">
      <w:pPr>
        <w:ind w:firstLine="288"/>
      </w:pPr>
      <w:r w:rsidRPr="00B066EE">
        <w:lastRenderedPageBreak/>
        <w:t xml:space="preserve">Regarding forecasters' accuracy, </w:t>
      </w:r>
      <w:r w:rsidR="003E14C7">
        <w:t xml:space="preserve">we </w:t>
      </w:r>
      <w:r w:rsidRPr="00B066EE">
        <w:t>would recommend the following. The accuracy of the ARIMA forecaster can be increased by using the SARIMAX model, which incorporates exogenous variables and seasonality. The SARIMAX model can utilize all of the exogenous variables used by the MLR.</w:t>
      </w:r>
      <w:r w:rsidR="00B734BD">
        <w:t xml:space="preserve"> </w:t>
      </w:r>
      <w:r w:rsidR="00FF2A32" w:rsidRPr="00FF2A32">
        <w:t>The performance of the ANN, CNN, and LSTM forecasters can be improved by including additional exogenous variables, such as those used by the MLR forecaster. These variables include the hour of the day, the month of the year, the weekend or holiday indicator, the previous day's maximum, minimum, and average demand, and the previous week's hourly lag. Along with temperature, weather variables such as humidity, dewpoint, and wind direction/speed can be used, depending on the analyst's objectives.</w:t>
      </w:r>
    </w:p>
    <w:p w14:paraId="20A9BD1E" w14:textId="396C80B1"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r w:rsidR="007D01F9">
        <w:t>CNNs,</w:t>
      </w:r>
      <w:r>
        <w:t xml:space="preserve"> and LSTMs may also be an option, as some researchers have observed improved performance when the two are combined, as discussed in the deep learning section.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the majority of the best load forecasting algorithms have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09181A">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approach","type":"article-journal"},"uris":["http://www.mendeley.com/documents/?uuid=a524ef33-0b2f-4770-9624-8d21490db803"]}],"mendeley":{"formattedCitation":"[56], [181]","plainTextFormattedCitation":"[56], [181]","previouslyFormattedCitation":"[56], [182]"},"properties":{"noteIndex":0},"schema":"https://github.com/citation-style-language/schema/raw/master/csl-citation.json"}</w:instrText>
      </w:r>
      <w:r w:rsidR="00A9654F">
        <w:fldChar w:fldCharType="separate"/>
      </w:r>
      <w:r w:rsidR="0009181A" w:rsidRPr="0009181A">
        <w:rPr>
          <w:noProof/>
        </w:rPr>
        <w:t>[56], [181]</w:t>
      </w:r>
      <w:r w:rsidR="00A9654F">
        <w:fldChar w:fldCharType="end"/>
      </w:r>
      <w:r>
        <w:t>.</w:t>
      </w:r>
    </w:p>
    <w:p w14:paraId="515FD0A8" w14:textId="49BADC7E" w:rsidR="004E0AE9" w:rsidRPr="00EF7A04" w:rsidRDefault="009706EE" w:rsidP="00EF7A04">
      <w:pPr>
        <w:ind w:firstLine="288"/>
      </w:pPr>
      <w:r>
        <w:t xml:space="preserve">As a result of the preceding paragraphs, we can see that there are numerous </w:t>
      </w:r>
      <w:r w:rsidR="009C038D">
        <w:t>possibilities,</w:t>
      </w:r>
      <w:r>
        <w:t xml:space="preserve"> and that additional research is necessary. These are quite intriguing paths that could be 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243" w:name="_Toc87448276"/>
      <w:r>
        <w:lastRenderedPageBreak/>
        <w:t>Bibliography</w:t>
      </w:r>
      <w:bookmarkEnd w:id="243"/>
    </w:p>
    <w:p w14:paraId="3A53BF67" w14:textId="1825B587" w:rsidR="0009181A" w:rsidRPr="0009181A" w:rsidRDefault="00287359" w:rsidP="0009181A">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09181A" w:rsidRPr="0009181A">
        <w:rPr>
          <w:noProof/>
        </w:rPr>
        <w:t>[1]</w:t>
      </w:r>
      <w:r w:rsidR="0009181A" w:rsidRPr="0009181A">
        <w:rPr>
          <w:noProof/>
        </w:rPr>
        <w:tab/>
        <w:t xml:space="preserve">T. Hong and S. Fan, “Probabilistic electric load forecasting: A tutorial review,” </w:t>
      </w:r>
      <w:r w:rsidR="0009181A" w:rsidRPr="0009181A">
        <w:rPr>
          <w:i/>
          <w:iCs/>
          <w:noProof/>
        </w:rPr>
        <w:t>Int. J. Forecast.</w:t>
      </w:r>
      <w:r w:rsidR="0009181A" w:rsidRPr="0009181A">
        <w:rPr>
          <w:noProof/>
        </w:rPr>
        <w:t>, vol. 32, no. 3, pp. 914–938, 2016, doi: 10.1016/j.ijforecast.2015.11.011.</w:t>
      </w:r>
    </w:p>
    <w:p w14:paraId="39E296AE" w14:textId="77777777" w:rsidR="0009181A" w:rsidRPr="0009181A" w:rsidRDefault="0009181A" w:rsidP="0009181A">
      <w:pPr>
        <w:widowControl w:val="0"/>
        <w:autoSpaceDE w:val="0"/>
        <w:autoSpaceDN w:val="0"/>
        <w:adjustRightInd w:val="0"/>
        <w:ind w:left="640" w:hanging="640"/>
        <w:rPr>
          <w:noProof/>
        </w:rPr>
      </w:pPr>
      <w:r w:rsidRPr="0009181A">
        <w:rPr>
          <w:noProof/>
        </w:rPr>
        <w:t>[2]</w:t>
      </w:r>
      <w:r w:rsidRPr="0009181A">
        <w:rPr>
          <w:noProof/>
        </w:rPr>
        <w:tab/>
        <w:t>K. Amarasinghe, D. L. Marino, and M. Manic, “Deep neural networks for energy load forecasting,” 2017, doi: 10.1109/ISIE.2017.8001465.</w:t>
      </w:r>
    </w:p>
    <w:p w14:paraId="44BB6548" w14:textId="77777777" w:rsidR="0009181A" w:rsidRPr="0009181A" w:rsidRDefault="0009181A" w:rsidP="0009181A">
      <w:pPr>
        <w:widowControl w:val="0"/>
        <w:autoSpaceDE w:val="0"/>
        <w:autoSpaceDN w:val="0"/>
        <w:adjustRightInd w:val="0"/>
        <w:ind w:left="640" w:hanging="640"/>
        <w:rPr>
          <w:noProof/>
        </w:rPr>
      </w:pPr>
      <w:r w:rsidRPr="0009181A">
        <w:rPr>
          <w:noProof/>
        </w:rPr>
        <w:t>[3]</w:t>
      </w:r>
      <w:r w:rsidRPr="0009181A">
        <w:rPr>
          <w:noProof/>
        </w:rPr>
        <w:tab/>
        <w:t xml:space="preserve">C. Kuster, Y. Rezgui, and M. Mourshed, “Electrical load forecasting models: A critical systematic review,” </w:t>
      </w:r>
      <w:r w:rsidRPr="0009181A">
        <w:rPr>
          <w:i/>
          <w:iCs/>
          <w:noProof/>
        </w:rPr>
        <w:t>Sustainable Cities and Society</w:t>
      </w:r>
      <w:r w:rsidRPr="0009181A">
        <w:rPr>
          <w:noProof/>
        </w:rPr>
        <w:t>. 2017, doi: 10.1016/j.scs.2017.08.009.</w:t>
      </w:r>
    </w:p>
    <w:p w14:paraId="64294D5A" w14:textId="77777777" w:rsidR="0009181A" w:rsidRPr="0009181A" w:rsidRDefault="0009181A" w:rsidP="0009181A">
      <w:pPr>
        <w:widowControl w:val="0"/>
        <w:autoSpaceDE w:val="0"/>
        <w:autoSpaceDN w:val="0"/>
        <w:adjustRightInd w:val="0"/>
        <w:ind w:left="640" w:hanging="640"/>
        <w:rPr>
          <w:noProof/>
        </w:rPr>
      </w:pPr>
      <w:r w:rsidRPr="0009181A">
        <w:rPr>
          <w:noProof/>
        </w:rPr>
        <w:t>[4]</w:t>
      </w:r>
      <w:r w:rsidRPr="0009181A">
        <w:rPr>
          <w:noProof/>
        </w:rPr>
        <w:tab/>
        <w:t>W. He, “Load Forecasting via Deep Neural Networks,” 2017, doi: 10.1016/j.procs.2017.11.374.</w:t>
      </w:r>
    </w:p>
    <w:p w14:paraId="1F895981" w14:textId="77777777" w:rsidR="0009181A" w:rsidRPr="0009181A" w:rsidRDefault="0009181A" w:rsidP="0009181A">
      <w:pPr>
        <w:widowControl w:val="0"/>
        <w:autoSpaceDE w:val="0"/>
        <w:autoSpaceDN w:val="0"/>
        <w:adjustRightInd w:val="0"/>
        <w:ind w:left="640" w:hanging="640"/>
        <w:rPr>
          <w:noProof/>
        </w:rPr>
      </w:pPr>
      <w:r w:rsidRPr="0009181A">
        <w:rPr>
          <w:noProof/>
        </w:rPr>
        <w:t>[5]</w:t>
      </w:r>
      <w:r w:rsidRPr="0009181A">
        <w:rPr>
          <w:noProof/>
        </w:rPr>
        <w:tab/>
        <w:t>J. Zheng, C. Xu, Z. Zhang, and X. Li, “Electric load forecasting in smart grids using Long-Short-Term-Memory based Recurrent Neural Network,” 2017, doi: 10.1109/CISS.2017.7926112.</w:t>
      </w:r>
    </w:p>
    <w:p w14:paraId="733B5B3D" w14:textId="77777777" w:rsidR="0009181A" w:rsidRPr="0009181A" w:rsidRDefault="0009181A" w:rsidP="0009181A">
      <w:pPr>
        <w:widowControl w:val="0"/>
        <w:autoSpaceDE w:val="0"/>
        <w:autoSpaceDN w:val="0"/>
        <w:adjustRightInd w:val="0"/>
        <w:ind w:left="640" w:hanging="640"/>
        <w:rPr>
          <w:noProof/>
        </w:rPr>
      </w:pPr>
      <w:r w:rsidRPr="0009181A">
        <w:rPr>
          <w:noProof/>
        </w:rPr>
        <w:t>[6]</w:t>
      </w:r>
      <w:r w:rsidRPr="0009181A">
        <w:rPr>
          <w:noProof/>
        </w:rPr>
        <w:tab/>
        <w:t xml:space="preserve">D. L. Marino, K. Amarasinghe, and M. Manic, “Building energy load forecasting using Deep Neural Networks,” </w:t>
      </w:r>
      <w:r w:rsidRPr="0009181A">
        <w:rPr>
          <w:i/>
          <w:iCs/>
          <w:noProof/>
        </w:rPr>
        <w:t>IECON Proc. (Industrial Electron. Conf.</w:t>
      </w:r>
      <w:r w:rsidRPr="0009181A">
        <w:rPr>
          <w:noProof/>
        </w:rPr>
        <w:t>, pp. 7046–7051, 2016, doi: 10.1109/IECON.2016.7793413.</w:t>
      </w:r>
    </w:p>
    <w:p w14:paraId="472827E6" w14:textId="77777777" w:rsidR="0009181A" w:rsidRPr="0009181A" w:rsidRDefault="0009181A" w:rsidP="0009181A">
      <w:pPr>
        <w:widowControl w:val="0"/>
        <w:autoSpaceDE w:val="0"/>
        <w:autoSpaceDN w:val="0"/>
        <w:adjustRightInd w:val="0"/>
        <w:ind w:left="640" w:hanging="640"/>
        <w:rPr>
          <w:noProof/>
        </w:rPr>
      </w:pPr>
      <w:r w:rsidRPr="0009181A">
        <w:rPr>
          <w:noProof/>
        </w:rPr>
        <w:t>[7]</w:t>
      </w:r>
      <w:r w:rsidRPr="0009181A">
        <w:rPr>
          <w:noProof/>
        </w:rPr>
        <w:tab/>
        <w:t xml:space="preserve">A. Almalaq and G. Edwards, “A review of deep learning methods applied on load forecasting,” </w:t>
      </w:r>
      <w:r w:rsidRPr="0009181A">
        <w:rPr>
          <w:i/>
          <w:iCs/>
          <w:noProof/>
        </w:rPr>
        <w:t>Proc. - 16th IEEE Int. Conf. Mach. Learn. Appl. ICMLA 2017</w:t>
      </w:r>
      <w:r w:rsidRPr="0009181A">
        <w:rPr>
          <w:noProof/>
        </w:rPr>
        <w:t>, vol. 2017-Decem, pp. 511–516, 2017, doi: 10.1109/ICMLA.2017.0-110.</w:t>
      </w:r>
    </w:p>
    <w:p w14:paraId="6A8F7C64" w14:textId="77777777" w:rsidR="0009181A" w:rsidRPr="0009181A" w:rsidRDefault="0009181A" w:rsidP="0009181A">
      <w:pPr>
        <w:widowControl w:val="0"/>
        <w:autoSpaceDE w:val="0"/>
        <w:autoSpaceDN w:val="0"/>
        <w:adjustRightInd w:val="0"/>
        <w:ind w:left="640" w:hanging="640"/>
        <w:rPr>
          <w:noProof/>
        </w:rPr>
      </w:pPr>
      <w:r w:rsidRPr="0009181A">
        <w:rPr>
          <w:noProof/>
        </w:rPr>
        <w:t>[8]</w:t>
      </w:r>
      <w:r w:rsidRPr="0009181A">
        <w:rPr>
          <w:noProof/>
        </w:rPr>
        <w:tab/>
        <w:t xml:space="preserve">W. Kong, Z. Y. Dong, Y. Jia, D. J. Hill, Y. Xu, and Y. Zhang, “Short-Term Residential Load Forecasting Based on LSTM Recurrent Neural Network,” </w:t>
      </w:r>
      <w:r w:rsidRPr="0009181A">
        <w:rPr>
          <w:i/>
          <w:iCs/>
          <w:noProof/>
        </w:rPr>
        <w:t>IEEE Trans. Smart Grid</w:t>
      </w:r>
      <w:r w:rsidRPr="0009181A">
        <w:rPr>
          <w:noProof/>
        </w:rPr>
        <w:t xml:space="preserve">, vol. 10, no. 1, pp. 841–851, 2019, doi: </w:t>
      </w:r>
      <w:r w:rsidRPr="0009181A">
        <w:rPr>
          <w:noProof/>
        </w:rPr>
        <w:lastRenderedPageBreak/>
        <w:t>10.1109/TSG.2017.2753802.</w:t>
      </w:r>
    </w:p>
    <w:p w14:paraId="1DA4005E" w14:textId="77777777" w:rsidR="0009181A" w:rsidRPr="0009181A" w:rsidRDefault="0009181A" w:rsidP="0009181A">
      <w:pPr>
        <w:widowControl w:val="0"/>
        <w:autoSpaceDE w:val="0"/>
        <w:autoSpaceDN w:val="0"/>
        <w:adjustRightInd w:val="0"/>
        <w:ind w:left="640" w:hanging="640"/>
        <w:rPr>
          <w:noProof/>
        </w:rPr>
      </w:pPr>
      <w:r w:rsidRPr="0009181A">
        <w:rPr>
          <w:noProof/>
        </w:rPr>
        <w:t>[9]</w:t>
      </w:r>
      <w:r w:rsidRPr="0009181A">
        <w:rPr>
          <w:noProof/>
        </w:rPr>
        <w:tab/>
        <w:t xml:space="preserve">S. Saurabh, H. Shoeb, A. B. Mohammad, S. Singh, S. Hussain, and M. A. Bazaz, “Short term load forecasting using artificial neural network,” in </w:t>
      </w:r>
      <w:r w:rsidRPr="0009181A">
        <w:rPr>
          <w:i/>
          <w:iCs/>
          <w:noProof/>
        </w:rPr>
        <w:t>2017 4th International Conference on Image Information Processing, ICIIP 2017</w:t>
      </w:r>
      <w:r w:rsidRPr="0009181A">
        <w:rPr>
          <w:noProof/>
        </w:rPr>
        <w:t>, 2018, pp. 159–163, doi: 10.1109/ICIIP.2017.8313703.</w:t>
      </w:r>
    </w:p>
    <w:p w14:paraId="37AEC92D" w14:textId="77777777" w:rsidR="0009181A" w:rsidRPr="0009181A" w:rsidRDefault="0009181A" w:rsidP="0009181A">
      <w:pPr>
        <w:widowControl w:val="0"/>
        <w:autoSpaceDE w:val="0"/>
        <w:autoSpaceDN w:val="0"/>
        <w:adjustRightInd w:val="0"/>
        <w:ind w:left="640" w:hanging="640"/>
        <w:rPr>
          <w:noProof/>
        </w:rPr>
      </w:pPr>
      <w:r w:rsidRPr="0009181A">
        <w:rPr>
          <w:noProof/>
        </w:rPr>
        <w:t>[10]</w:t>
      </w:r>
      <w:r w:rsidRPr="0009181A">
        <w:rPr>
          <w:noProof/>
        </w:rPr>
        <w:tab/>
        <w:t xml:space="preserve">J. Zhang, Y. M. Wei, D. Li, Z. Tan, and J. Zhou, “Short term electricity load forecasting using a hybrid model,” </w:t>
      </w:r>
      <w:r w:rsidRPr="0009181A">
        <w:rPr>
          <w:i/>
          <w:iCs/>
          <w:noProof/>
        </w:rPr>
        <w:t>Energy</w:t>
      </w:r>
      <w:r w:rsidRPr="0009181A">
        <w:rPr>
          <w:noProof/>
        </w:rPr>
        <w:t>, 2018, doi: 10.1016/j.energy.2018.06.012.</w:t>
      </w:r>
    </w:p>
    <w:p w14:paraId="47689193" w14:textId="77777777" w:rsidR="0009181A" w:rsidRPr="0009181A" w:rsidRDefault="0009181A" w:rsidP="0009181A">
      <w:pPr>
        <w:widowControl w:val="0"/>
        <w:autoSpaceDE w:val="0"/>
        <w:autoSpaceDN w:val="0"/>
        <w:adjustRightInd w:val="0"/>
        <w:ind w:left="640" w:hanging="640"/>
        <w:rPr>
          <w:noProof/>
        </w:rPr>
      </w:pPr>
      <w:r w:rsidRPr="0009181A">
        <w:rPr>
          <w:noProof/>
        </w:rPr>
        <w:t>[11]</w:t>
      </w:r>
      <w:r w:rsidRPr="0009181A">
        <w:rPr>
          <w:noProof/>
        </w:rPr>
        <w:tab/>
        <w:t xml:space="preserve">A. Rahman, V. Srikumar, and A. D. Smith, “Predicting electricity consumption for commercial and residential buildings using deep recurrent neural networks,” </w:t>
      </w:r>
      <w:r w:rsidRPr="0009181A">
        <w:rPr>
          <w:i/>
          <w:iCs/>
          <w:noProof/>
        </w:rPr>
        <w:t>Appl. Energy</w:t>
      </w:r>
      <w:r w:rsidRPr="0009181A">
        <w:rPr>
          <w:noProof/>
        </w:rPr>
        <w:t>, 2018, doi: 10.1016/j.apenergy.2017.12.051.</w:t>
      </w:r>
    </w:p>
    <w:p w14:paraId="11A58028" w14:textId="77777777" w:rsidR="0009181A" w:rsidRPr="0009181A" w:rsidRDefault="0009181A" w:rsidP="0009181A">
      <w:pPr>
        <w:widowControl w:val="0"/>
        <w:autoSpaceDE w:val="0"/>
        <w:autoSpaceDN w:val="0"/>
        <w:adjustRightInd w:val="0"/>
        <w:ind w:left="640" w:hanging="640"/>
        <w:rPr>
          <w:noProof/>
        </w:rPr>
      </w:pPr>
      <w:r w:rsidRPr="0009181A">
        <w:rPr>
          <w:noProof/>
        </w:rPr>
        <w:t>[12]</w:t>
      </w:r>
      <w:r w:rsidRPr="0009181A">
        <w:rPr>
          <w:noProof/>
        </w:rPr>
        <w:tab/>
        <w:t xml:space="preserve">B. Yildiz, J. I. Bilbao, and A. B. Sproul, “A review and analysis of regression and machine learning models on commercial building electricity load forecasting,” </w:t>
      </w:r>
      <w:r w:rsidRPr="0009181A">
        <w:rPr>
          <w:i/>
          <w:iCs/>
          <w:noProof/>
        </w:rPr>
        <w:t>Renewable and Sustainable Energy Reviews</w:t>
      </w:r>
      <w:r w:rsidRPr="0009181A">
        <w:rPr>
          <w:noProof/>
        </w:rPr>
        <w:t>. 2017, doi: 10.1016/j.rser.2017.02.023.</w:t>
      </w:r>
    </w:p>
    <w:p w14:paraId="15324A83" w14:textId="77777777" w:rsidR="0009181A" w:rsidRPr="0009181A" w:rsidRDefault="0009181A" w:rsidP="0009181A">
      <w:pPr>
        <w:widowControl w:val="0"/>
        <w:autoSpaceDE w:val="0"/>
        <w:autoSpaceDN w:val="0"/>
        <w:adjustRightInd w:val="0"/>
        <w:ind w:left="640" w:hanging="640"/>
        <w:rPr>
          <w:noProof/>
        </w:rPr>
      </w:pPr>
      <w:r w:rsidRPr="0009181A">
        <w:rPr>
          <w:noProof/>
        </w:rPr>
        <w:t>[13]</w:t>
      </w:r>
      <w:r w:rsidRPr="0009181A">
        <w:rPr>
          <w:noProof/>
        </w:rPr>
        <w:tab/>
        <w:t>A. Baliyan, K. Gaurav, and S. Kumar Mishra, “A review of short term load forecasting using artificial neural network models,” 2015, doi: 10.1016/j.procs.2015.04.160.</w:t>
      </w:r>
    </w:p>
    <w:p w14:paraId="45613E1C" w14:textId="77777777" w:rsidR="0009181A" w:rsidRPr="0009181A" w:rsidRDefault="0009181A" w:rsidP="0009181A">
      <w:pPr>
        <w:widowControl w:val="0"/>
        <w:autoSpaceDE w:val="0"/>
        <w:autoSpaceDN w:val="0"/>
        <w:adjustRightInd w:val="0"/>
        <w:ind w:left="640" w:hanging="640"/>
        <w:rPr>
          <w:noProof/>
        </w:rPr>
      </w:pPr>
      <w:r w:rsidRPr="0009181A">
        <w:rPr>
          <w:noProof/>
        </w:rPr>
        <w:t>[14]</w:t>
      </w:r>
      <w:r w:rsidRPr="0009181A">
        <w:rPr>
          <w:noProof/>
        </w:rPr>
        <w:tab/>
        <w:t xml:space="preserve">I. K. Nti, M. Teimeh, O. Nyarko-Boateng, and A. F. Adekoya, “Electricity load forecasting: a systematic review,” </w:t>
      </w:r>
      <w:r w:rsidRPr="0009181A">
        <w:rPr>
          <w:i/>
          <w:iCs/>
          <w:noProof/>
        </w:rPr>
        <w:t>J. Electr. Syst. Inf. Technol.</w:t>
      </w:r>
      <w:r w:rsidRPr="0009181A">
        <w:rPr>
          <w:noProof/>
        </w:rPr>
        <w:t>, 2020, doi: 10.1186/s43067-020-00021-8.</w:t>
      </w:r>
    </w:p>
    <w:p w14:paraId="3E988CB1" w14:textId="77777777" w:rsidR="0009181A" w:rsidRPr="0009181A" w:rsidRDefault="0009181A" w:rsidP="0009181A">
      <w:pPr>
        <w:widowControl w:val="0"/>
        <w:autoSpaceDE w:val="0"/>
        <w:autoSpaceDN w:val="0"/>
        <w:adjustRightInd w:val="0"/>
        <w:ind w:left="640" w:hanging="640"/>
        <w:rPr>
          <w:noProof/>
        </w:rPr>
      </w:pPr>
      <w:r w:rsidRPr="0009181A">
        <w:rPr>
          <w:noProof/>
        </w:rPr>
        <w:t>[15]</w:t>
      </w:r>
      <w:r w:rsidRPr="0009181A">
        <w:rPr>
          <w:noProof/>
        </w:rPr>
        <w:tab/>
        <w:t>E. Ela and B. Kirby, “ERCOT Event on February 26, 2008: Lessons Learned,” 2008, Accessed: Sep. 17, 2021. [Online]. Available: http://www.osti.gov/bridge.</w:t>
      </w:r>
    </w:p>
    <w:p w14:paraId="7D5A37F1" w14:textId="77777777" w:rsidR="0009181A" w:rsidRPr="0009181A" w:rsidRDefault="0009181A" w:rsidP="0009181A">
      <w:pPr>
        <w:widowControl w:val="0"/>
        <w:autoSpaceDE w:val="0"/>
        <w:autoSpaceDN w:val="0"/>
        <w:adjustRightInd w:val="0"/>
        <w:ind w:left="640" w:hanging="640"/>
        <w:rPr>
          <w:noProof/>
        </w:rPr>
      </w:pPr>
      <w:r w:rsidRPr="0009181A">
        <w:rPr>
          <w:noProof/>
        </w:rPr>
        <w:t>[16]</w:t>
      </w:r>
      <w:r w:rsidRPr="0009181A">
        <w:rPr>
          <w:noProof/>
        </w:rPr>
        <w:tab/>
        <w:t xml:space="preserve">“Freak Blackouts Plunge Korea into Darkness - The Chosun Ilbo (English Edition): </w:t>
      </w:r>
      <w:r w:rsidRPr="0009181A">
        <w:rPr>
          <w:noProof/>
        </w:rPr>
        <w:lastRenderedPageBreak/>
        <w:t>Daily News from Korea - national/politics &gt; national,” 2011. http://english.chosun.com/site/data/html_dir/2011/09/16/2011091600558.html (accessed Sep. 17, 2021).</w:t>
      </w:r>
    </w:p>
    <w:p w14:paraId="092109FF" w14:textId="77777777" w:rsidR="0009181A" w:rsidRPr="0009181A" w:rsidRDefault="0009181A" w:rsidP="0009181A">
      <w:pPr>
        <w:widowControl w:val="0"/>
        <w:autoSpaceDE w:val="0"/>
        <w:autoSpaceDN w:val="0"/>
        <w:adjustRightInd w:val="0"/>
        <w:ind w:left="640" w:hanging="640"/>
        <w:rPr>
          <w:noProof/>
        </w:rPr>
      </w:pPr>
      <w:r w:rsidRPr="0009181A">
        <w:rPr>
          <w:noProof/>
        </w:rPr>
        <w:t>[17]</w:t>
      </w:r>
      <w:r w:rsidRPr="0009181A">
        <w:rPr>
          <w:noProof/>
        </w:rPr>
        <w:tab/>
        <w:t>S. Khan, N. Javaid, A. Chand, A. B. M. Khan, F. Rashid, and I. U. Afridi, “Electricity Load Forecasting for Each Day of Week Using Deep CNN,” 2019, doi: 10.1007/978-3-030-15035-8_107.</w:t>
      </w:r>
    </w:p>
    <w:p w14:paraId="53892F69" w14:textId="77777777" w:rsidR="0009181A" w:rsidRPr="0009181A" w:rsidRDefault="0009181A" w:rsidP="0009181A">
      <w:pPr>
        <w:widowControl w:val="0"/>
        <w:autoSpaceDE w:val="0"/>
        <w:autoSpaceDN w:val="0"/>
        <w:adjustRightInd w:val="0"/>
        <w:ind w:left="640" w:hanging="640"/>
        <w:rPr>
          <w:noProof/>
        </w:rPr>
      </w:pPr>
      <w:r w:rsidRPr="0009181A">
        <w:rPr>
          <w:noProof/>
        </w:rPr>
        <w:t>[18]</w:t>
      </w:r>
      <w:r w:rsidRPr="0009181A">
        <w:rPr>
          <w:noProof/>
        </w:rPr>
        <w:tab/>
        <w:t>M. Baccouche, F. Mamalet, and C. Wolf, “</w:t>
      </w:r>
      <w:r w:rsidRPr="0009181A">
        <w:rPr>
          <w:rFonts w:ascii="MS Mincho" w:eastAsia="MS Mincho" w:hAnsi="MS Mincho" w:cs="MS Mincho" w:hint="eastAsia"/>
          <w:noProof/>
        </w:rPr>
        <w:t>（</w:t>
      </w:r>
      <w:r w:rsidRPr="0009181A">
        <w:rPr>
          <w:noProof/>
        </w:rPr>
        <w:t xml:space="preserve">RGB)Sequential deep learning for human action recognition,” </w:t>
      </w:r>
      <w:r w:rsidRPr="0009181A">
        <w:rPr>
          <w:i/>
          <w:iCs/>
          <w:noProof/>
        </w:rPr>
        <w:t>Int. Work. Hum. Behav. Underst.</w:t>
      </w:r>
      <w:r w:rsidRPr="0009181A">
        <w:rPr>
          <w:noProof/>
        </w:rPr>
        <w:t>, 2011.</w:t>
      </w:r>
    </w:p>
    <w:p w14:paraId="50ECBCB0" w14:textId="77777777" w:rsidR="0009181A" w:rsidRPr="0009181A" w:rsidRDefault="0009181A" w:rsidP="0009181A">
      <w:pPr>
        <w:widowControl w:val="0"/>
        <w:autoSpaceDE w:val="0"/>
        <w:autoSpaceDN w:val="0"/>
        <w:adjustRightInd w:val="0"/>
        <w:ind w:left="640" w:hanging="640"/>
        <w:rPr>
          <w:noProof/>
        </w:rPr>
      </w:pPr>
      <w:r w:rsidRPr="0009181A">
        <w:rPr>
          <w:noProof/>
        </w:rPr>
        <w:t>[19]</w:t>
      </w:r>
      <w:r w:rsidRPr="0009181A">
        <w:rPr>
          <w:noProof/>
        </w:rPr>
        <w:tab/>
        <w:t xml:space="preserve">D. Yu, L. Deng, I. Jang, P. Kudumakis, M. Sandler, and K. Kang, “Deep learning and its applications to signal and information processing,” </w:t>
      </w:r>
      <w:r w:rsidRPr="0009181A">
        <w:rPr>
          <w:i/>
          <w:iCs/>
          <w:noProof/>
        </w:rPr>
        <w:t>IEEE Signal Process. Mag.</w:t>
      </w:r>
      <w:r w:rsidRPr="0009181A">
        <w:rPr>
          <w:noProof/>
        </w:rPr>
        <w:t>, 2011, doi: 10.1109/MSP.2010.939038.</w:t>
      </w:r>
    </w:p>
    <w:p w14:paraId="250F9B35" w14:textId="77777777" w:rsidR="0009181A" w:rsidRPr="0009181A" w:rsidRDefault="0009181A" w:rsidP="0009181A">
      <w:pPr>
        <w:widowControl w:val="0"/>
        <w:autoSpaceDE w:val="0"/>
        <w:autoSpaceDN w:val="0"/>
        <w:adjustRightInd w:val="0"/>
        <w:ind w:left="640" w:hanging="640"/>
        <w:rPr>
          <w:noProof/>
        </w:rPr>
      </w:pPr>
      <w:r w:rsidRPr="0009181A">
        <w:rPr>
          <w:noProof/>
        </w:rPr>
        <w:t>[20]</w:t>
      </w:r>
      <w:r w:rsidRPr="0009181A">
        <w:rPr>
          <w:noProof/>
        </w:rPr>
        <w:tab/>
        <w:t>M. Vos, C. Bender-Saebelkampf, and S. Albayrak, “Residential Short-Term Load Forecasting Using Convolutional Neural Networks,” 2018, doi: 10.1109/SmartGridComm.2018.8587494.</w:t>
      </w:r>
    </w:p>
    <w:p w14:paraId="62C20FFA" w14:textId="77777777" w:rsidR="0009181A" w:rsidRPr="0009181A" w:rsidRDefault="0009181A" w:rsidP="0009181A">
      <w:pPr>
        <w:widowControl w:val="0"/>
        <w:autoSpaceDE w:val="0"/>
        <w:autoSpaceDN w:val="0"/>
        <w:adjustRightInd w:val="0"/>
        <w:ind w:left="640" w:hanging="640"/>
        <w:rPr>
          <w:noProof/>
        </w:rPr>
      </w:pPr>
      <w:r w:rsidRPr="0009181A">
        <w:rPr>
          <w:noProof/>
        </w:rPr>
        <w:t>[21]</w:t>
      </w:r>
      <w:r w:rsidRPr="0009181A">
        <w:rPr>
          <w:noProof/>
        </w:rPr>
        <w:tab/>
        <w:t xml:space="preserve">H. S. Hippert, C. E. Pedreira, and R. C. Souza, “Neural networks for short-term load forecasting: A review and evaluation,” </w:t>
      </w:r>
      <w:r w:rsidRPr="0009181A">
        <w:rPr>
          <w:i/>
          <w:iCs/>
          <w:noProof/>
        </w:rPr>
        <w:t>IEEE Trans. Power Syst.</w:t>
      </w:r>
      <w:r w:rsidRPr="0009181A">
        <w:rPr>
          <w:noProof/>
        </w:rPr>
        <w:t>, 2001, doi: 10.1109/59.910780.</w:t>
      </w:r>
    </w:p>
    <w:p w14:paraId="49EBCDD9" w14:textId="77777777" w:rsidR="0009181A" w:rsidRPr="0009181A" w:rsidRDefault="0009181A" w:rsidP="0009181A">
      <w:pPr>
        <w:widowControl w:val="0"/>
        <w:autoSpaceDE w:val="0"/>
        <w:autoSpaceDN w:val="0"/>
        <w:adjustRightInd w:val="0"/>
        <w:ind w:left="640" w:hanging="640"/>
        <w:rPr>
          <w:noProof/>
        </w:rPr>
      </w:pPr>
      <w:r w:rsidRPr="0009181A">
        <w:rPr>
          <w:noProof/>
        </w:rPr>
        <w:t>[22]</w:t>
      </w:r>
      <w:r w:rsidRPr="0009181A">
        <w:rPr>
          <w:noProof/>
        </w:rPr>
        <w:tab/>
        <w:t xml:space="preserve">R. Houimli, M. Zmami, and O. Ben-Salha, “Short-term electric load forecasting in Tunisia using artificial neural networks,” </w:t>
      </w:r>
      <w:r w:rsidRPr="0009181A">
        <w:rPr>
          <w:i/>
          <w:iCs/>
          <w:noProof/>
        </w:rPr>
        <w:t>Energy Syst.</w:t>
      </w:r>
      <w:r w:rsidRPr="0009181A">
        <w:rPr>
          <w:noProof/>
        </w:rPr>
        <w:t>, 2020, doi: 10.1007/s12667-019-00324-4.</w:t>
      </w:r>
    </w:p>
    <w:p w14:paraId="7644EA7A" w14:textId="77777777" w:rsidR="0009181A" w:rsidRPr="0009181A" w:rsidRDefault="0009181A" w:rsidP="0009181A">
      <w:pPr>
        <w:widowControl w:val="0"/>
        <w:autoSpaceDE w:val="0"/>
        <w:autoSpaceDN w:val="0"/>
        <w:adjustRightInd w:val="0"/>
        <w:ind w:left="640" w:hanging="640"/>
        <w:rPr>
          <w:noProof/>
        </w:rPr>
      </w:pPr>
      <w:r w:rsidRPr="0009181A">
        <w:rPr>
          <w:noProof/>
        </w:rPr>
        <w:t>[23]</w:t>
      </w:r>
      <w:r w:rsidRPr="0009181A">
        <w:rPr>
          <w:noProof/>
        </w:rPr>
        <w:tab/>
        <w:t xml:space="preserve">D. C. Park, R. J. Marks, L. E. Atlas, and M. J. Damborg, “Electric load forecasting using an artificial neural network - Power Systems, IEEE Transactions on,” </w:t>
      </w:r>
      <w:r w:rsidRPr="0009181A">
        <w:rPr>
          <w:i/>
          <w:iCs/>
          <w:noProof/>
        </w:rPr>
        <w:t>IEEE Transadions Power Syst.</w:t>
      </w:r>
      <w:r w:rsidRPr="0009181A">
        <w:rPr>
          <w:noProof/>
        </w:rPr>
        <w:t>, 1991.</w:t>
      </w:r>
    </w:p>
    <w:p w14:paraId="4CE432B2"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[24]</w:t>
      </w:r>
      <w:r w:rsidRPr="0009181A">
        <w:rPr>
          <w:noProof/>
        </w:rPr>
        <w:tab/>
        <w:t xml:space="preserve">A. G. Bakirtzis, V. Petridis, S. J. Klartzis, M. C. Alexiadis, and A. H. Maissis, “A neural network short term load forecasting model for the greek power system,” </w:t>
      </w:r>
      <w:r w:rsidRPr="0009181A">
        <w:rPr>
          <w:i/>
          <w:iCs/>
          <w:noProof/>
        </w:rPr>
        <w:t>IEEE Trans. Power Syst.</w:t>
      </w:r>
      <w:r w:rsidRPr="0009181A">
        <w:rPr>
          <w:noProof/>
        </w:rPr>
        <w:t>, 1996, doi: 10.1109/59.496166.</w:t>
      </w:r>
    </w:p>
    <w:p w14:paraId="6979B18D" w14:textId="77777777" w:rsidR="0009181A" w:rsidRPr="0009181A" w:rsidRDefault="0009181A" w:rsidP="0009181A">
      <w:pPr>
        <w:widowControl w:val="0"/>
        <w:autoSpaceDE w:val="0"/>
        <w:autoSpaceDN w:val="0"/>
        <w:adjustRightInd w:val="0"/>
        <w:ind w:left="640" w:hanging="640"/>
        <w:rPr>
          <w:noProof/>
        </w:rPr>
      </w:pPr>
      <w:r w:rsidRPr="0009181A">
        <w:rPr>
          <w:noProof/>
        </w:rPr>
        <w:t>[25]</w:t>
      </w:r>
      <w:r w:rsidRPr="0009181A">
        <w:rPr>
          <w:noProof/>
        </w:rPr>
        <w:tab/>
        <w:t>L. C. P. Velasco, C. R. Villezas, P. N. C. Palahang, and J. A. A. Dagaang, “Next day electric load forecasting using Artificial Neural Networks,” 2016, doi: 10.1109/HNICEM.2015.7393166.</w:t>
      </w:r>
    </w:p>
    <w:p w14:paraId="7C9D54B9" w14:textId="77777777" w:rsidR="0009181A" w:rsidRPr="0009181A" w:rsidRDefault="0009181A" w:rsidP="0009181A">
      <w:pPr>
        <w:widowControl w:val="0"/>
        <w:autoSpaceDE w:val="0"/>
        <w:autoSpaceDN w:val="0"/>
        <w:adjustRightInd w:val="0"/>
        <w:ind w:left="640" w:hanging="640"/>
        <w:rPr>
          <w:noProof/>
        </w:rPr>
      </w:pPr>
      <w:r w:rsidRPr="0009181A">
        <w:rPr>
          <w:noProof/>
        </w:rPr>
        <w:t>[26]</w:t>
      </w:r>
      <w:r w:rsidRPr="0009181A">
        <w:rPr>
          <w:noProof/>
        </w:rPr>
        <w:tab/>
        <w:t xml:space="preserve">G. Gross and F. D. Galiana, “SHORT-TERM LOAD FORECASTING.,” </w:t>
      </w:r>
      <w:r w:rsidRPr="0009181A">
        <w:rPr>
          <w:i/>
          <w:iCs/>
          <w:noProof/>
        </w:rPr>
        <w:t>Proc. IEEE</w:t>
      </w:r>
      <w:r w:rsidRPr="0009181A">
        <w:rPr>
          <w:noProof/>
        </w:rPr>
        <w:t>, 1987, doi: 10.1109/PROC.1987.13927.</w:t>
      </w:r>
    </w:p>
    <w:p w14:paraId="3AC829A1" w14:textId="77777777" w:rsidR="0009181A" w:rsidRPr="0009181A" w:rsidRDefault="0009181A" w:rsidP="0009181A">
      <w:pPr>
        <w:widowControl w:val="0"/>
        <w:autoSpaceDE w:val="0"/>
        <w:autoSpaceDN w:val="0"/>
        <w:adjustRightInd w:val="0"/>
        <w:ind w:left="640" w:hanging="640"/>
        <w:rPr>
          <w:noProof/>
        </w:rPr>
      </w:pPr>
      <w:r w:rsidRPr="0009181A">
        <w:rPr>
          <w:noProof/>
        </w:rPr>
        <w:t>[27]</w:t>
      </w:r>
      <w:r w:rsidRPr="0009181A">
        <w:rPr>
          <w:noProof/>
        </w:rPr>
        <w:tab/>
        <w:t>A. Muñoz, E. F. Sánchez-Úbeda, A. Cruz, and J. Marín, “Short-term Forecasting in Power Systems: A Guided Tour,” 2010.</w:t>
      </w:r>
    </w:p>
    <w:p w14:paraId="2BF1D909" w14:textId="77777777" w:rsidR="0009181A" w:rsidRPr="0009181A" w:rsidRDefault="0009181A" w:rsidP="0009181A">
      <w:pPr>
        <w:widowControl w:val="0"/>
        <w:autoSpaceDE w:val="0"/>
        <w:autoSpaceDN w:val="0"/>
        <w:adjustRightInd w:val="0"/>
        <w:ind w:left="640" w:hanging="640"/>
        <w:rPr>
          <w:noProof/>
        </w:rPr>
      </w:pPr>
      <w:r w:rsidRPr="0009181A">
        <w:rPr>
          <w:noProof/>
        </w:rPr>
        <w:t>[28]</w:t>
      </w:r>
      <w:r w:rsidRPr="0009181A">
        <w:rPr>
          <w:noProof/>
        </w:rPr>
        <w:tab/>
        <w:t>E. J. Wicksteed, “Short term electric load forecasting for British Columbia, Canada: an exploration of the use of numerical weather prediction data as a predictor in an artificial neural network,” University of British Columbia, 2021.</w:t>
      </w:r>
    </w:p>
    <w:p w14:paraId="781FF60C" w14:textId="77777777" w:rsidR="0009181A" w:rsidRPr="0009181A" w:rsidRDefault="0009181A" w:rsidP="0009181A">
      <w:pPr>
        <w:widowControl w:val="0"/>
        <w:autoSpaceDE w:val="0"/>
        <w:autoSpaceDN w:val="0"/>
        <w:adjustRightInd w:val="0"/>
        <w:ind w:left="640" w:hanging="640"/>
        <w:rPr>
          <w:noProof/>
        </w:rPr>
      </w:pPr>
      <w:r w:rsidRPr="0009181A">
        <w:rPr>
          <w:noProof/>
        </w:rPr>
        <w:t>[29]</w:t>
      </w:r>
      <w:r w:rsidRPr="0009181A">
        <w:rPr>
          <w:noProof/>
        </w:rPr>
        <w:tab/>
        <w:t>D. Srinivasan and M. A. Lee, “Survey of hybrid fuzzy neural approaches to electric load forecasting,” 1995, doi: 10.1109/icsmc.1995.538416.</w:t>
      </w:r>
    </w:p>
    <w:p w14:paraId="7D2F2B02" w14:textId="77777777" w:rsidR="0009181A" w:rsidRPr="0009181A" w:rsidRDefault="0009181A" w:rsidP="0009181A">
      <w:pPr>
        <w:widowControl w:val="0"/>
        <w:autoSpaceDE w:val="0"/>
        <w:autoSpaceDN w:val="0"/>
        <w:adjustRightInd w:val="0"/>
        <w:ind w:left="640" w:hanging="640"/>
        <w:rPr>
          <w:noProof/>
        </w:rPr>
      </w:pPr>
      <w:r w:rsidRPr="0009181A">
        <w:rPr>
          <w:noProof/>
        </w:rPr>
        <w:t>[30]</w:t>
      </w:r>
      <w:r w:rsidRPr="0009181A">
        <w:rPr>
          <w:noProof/>
        </w:rPr>
        <w:tab/>
        <w:t xml:space="preserve">C. N. Lu, H. T. Wu, and S. Vemuri, “Neural Network Based Short Term Load Forecasting,” </w:t>
      </w:r>
      <w:r w:rsidRPr="0009181A">
        <w:rPr>
          <w:i/>
          <w:iCs/>
          <w:noProof/>
        </w:rPr>
        <w:t>IEEE Trans. Power Syst.</w:t>
      </w:r>
      <w:r w:rsidRPr="0009181A">
        <w:rPr>
          <w:noProof/>
        </w:rPr>
        <w:t>, 1993, doi: 10.1109/59.221223.</w:t>
      </w:r>
    </w:p>
    <w:p w14:paraId="1591E749" w14:textId="77777777" w:rsidR="0009181A" w:rsidRPr="0009181A" w:rsidRDefault="0009181A" w:rsidP="0009181A">
      <w:pPr>
        <w:widowControl w:val="0"/>
        <w:autoSpaceDE w:val="0"/>
        <w:autoSpaceDN w:val="0"/>
        <w:adjustRightInd w:val="0"/>
        <w:ind w:left="640" w:hanging="640"/>
        <w:rPr>
          <w:noProof/>
        </w:rPr>
      </w:pPr>
      <w:r w:rsidRPr="0009181A">
        <w:rPr>
          <w:noProof/>
        </w:rPr>
        <w:t>[31]</w:t>
      </w:r>
      <w:r w:rsidRPr="0009181A">
        <w:rPr>
          <w:noProof/>
        </w:rPr>
        <w:tab/>
        <w:t xml:space="preserve">H. Hahn, S. Meyer-Nieberg, and S. Pickl, “Electric load forecasting methods: Tools for decision making,” </w:t>
      </w:r>
      <w:r w:rsidRPr="0009181A">
        <w:rPr>
          <w:i/>
          <w:iCs/>
          <w:noProof/>
        </w:rPr>
        <w:t>Eur. J. Oper. Res.</w:t>
      </w:r>
      <w:r w:rsidRPr="0009181A">
        <w:rPr>
          <w:noProof/>
        </w:rPr>
        <w:t>, 2009, doi: 10.1016/j.ejor.2009.01.062.</w:t>
      </w:r>
    </w:p>
    <w:p w14:paraId="1962A33B" w14:textId="77777777" w:rsidR="0009181A" w:rsidRPr="0009181A" w:rsidRDefault="0009181A" w:rsidP="0009181A">
      <w:pPr>
        <w:widowControl w:val="0"/>
        <w:autoSpaceDE w:val="0"/>
        <w:autoSpaceDN w:val="0"/>
        <w:adjustRightInd w:val="0"/>
        <w:ind w:left="640" w:hanging="640"/>
        <w:rPr>
          <w:noProof/>
        </w:rPr>
      </w:pPr>
      <w:r w:rsidRPr="0009181A">
        <w:rPr>
          <w:noProof/>
        </w:rPr>
        <w:t>[32]</w:t>
      </w:r>
      <w:r w:rsidRPr="0009181A">
        <w:rPr>
          <w:noProof/>
        </w:rPr>
        <w:tab/>
        <w:t xml:space="preserve">T. Hong, “Short Term Electric Load Forecasting dissertation,” </w:t>
      </w:r>
      <w:r w:rsidRPr="0009181A">
        <w:rPr>
          <w:i/>
          <w:iCs/>
          <w:noProof/>
        </w:rPr>
        <w:t>3442639</w:t>
      </w:r>
      <w:r w:rsidRPr="0009181A">
        <w:rPr>
          <w:noProof/>
        </w:rPr>
        <w:t>, 2010.</w:t>
      </w:r>
    </w:p>
    <w:p w14:paraId="781CBB63" w14:textId="77777777" w:rsidR="0009181A" w:rsidRPr="0009181A" w:rsidRDefault="0009181A" w:rsidP="0009181A">
      <w:pPr>
        <w:widowControl w:val="0"/>
        <w:autoSpaceDE w:val="0"/>
        <w:autoSpaceDN w:val="0"/>
        <w:adjustRightInd w:val="0"/>
        <w:ind w:left="640" w:hanging="640"/>
        <w:rPr>
          <w:noProof/>
        </w:rPr>
      </w:pPr>
      <w:r w:rsidRPr="0009181A">
        <w:rPr>
          <w:noProof/>
        </w:rPr>
        <w:t>[33]</w:t>
      </w:r>
      <w:r w:rsidRPr="0009181A">
        <w:rPr>
          <w:noProof/>
        </w:rPr>
        <w:tab/>
        <w:t>J. Foster, “Electric load forecasting with increased embedded renewable generation,” Queen’s University, 2020.</w:t>
      </w:r>
    </w:p>
    <w:p w14:paraId="014DC492" w14:textId="77777777" w:rsidR="0009181A" w:rsidRPr="0009181A" w:rsidRDefault="0009181A" w:rsidP="0009181A">
      <w:pPr>
        <w:widowControl w:val="0"/>
        <w:autoSpaceDE w:val="0"/>
        <w:autoSpaceDN w:val="0"/>
        <w:adjustRightInd w:val="0"/>
        <w:ind w:left="640" w:hanging="640"/>
        <w:rPr>
          <w:noProof/>
        </w:rPr>
      </w:pPr>
      <w:r w:rsidRPr="0009181A">
        <w:rPr>
          <w:noProof/>
        </w:rPr>
        <w:t>[34]</w:t>
      </w:r>
      <w:r w:rsidRPr="0009181A">
        <w:rPr>
          <w:noProof/>
        </w:rPr>
        <w:tab/>
        <w:t xml:space="preserve">T. Hong and M. Shahidehpour, “Load Forecasting Case Study,” </w:t>
      </w:r>
      <w:r w:rsidRPr="0009181A">
        <w:rPr>
          <w:i/>
          <w:iCs/>
          <w:noProof/>
        </w:rPr>
        <w:t>U.S. Dep. Energy</w:t>
      </w:r>
      <w:r w:rsidRPr="0009181A">
        <w:rPr>
          <w:noProof/>
        </w:rPr>
        <w:t xml:space="preserve">, </w:t>
      </w:r>
      <w:r w:rsidRPr="0009181A">
        <w:rPr>
          <w:noProof/>
        </w:rPr>
        <w:lastRenderedPageBreak/>
        <w:t>2015.</w:t>
      </w:r>
    </w:p>
    <w:p w14:paraId="1F7AD568" w14:textId="77777777" w:rsidR="0009181A" w:rsidRPr="0009181A" w:rsidRDefault="0009181A" w:rsidP="0009181A">
      <w:pPr>
        <w:widowControl w:val="0"/>
        <w:autoSpaceDE w:val="0"/>
        <w:autoSpaceDN w:val="0"/>
        <w:adjustRightInd w:val="0"/>
        <w:ind w:left="640" w:hanging="640"/>
        <w:rPr>
          <w:noProof/>
        </w:rPr>
      </w:pPr>
      <w:r w:rsidRPr="0009181A">
        <w:rPr>
          <w:noProof/>
        </w:rPr>
        <w:t>[35]</w:t>
      </w:r>
      <w:r w:rsidRPr="0009181A">
        <w:rPr>
          <w:noProof/>
        </w:rPr>
        <w:tab/>
        <w:t>E. Taylor, “Short-term Electrical Load Forecasting for an Institutional/Industrial Power System Using an Artificial Neural Network,” The University of Tennessee, Knoxville, 2013.</w:t>
      </w:r>
    </w:p>
    <w:p w14:paraId="4659AB62" w14:textId="77777777" w:rsidR="0009181A" w:rsidRPr="0009181A" w:rsidRDefault="0009181A" w:rsidP="0009181A">
      <w:pPr>
        <w:widowControl w:val="0"/>
        <w:autoSpaceDE w:val="0"/>
        <w:autoSpaceDN w:val="0"/>
        <w:adjustRightInd w:val="0"/>
        <w:ind w:left="640" w:hanging="640"/>
        <w:rPr>
          <w:noProof/>
        </w:rPr>
      </w:pPr>
      <w:r w:rsidRPr="0009181A">
        <w:rPr>
          <w:noProof/>
        </w:rPr>
        <w:t>[36]</w:t>
      </w:r>
      <w:r w:rsidRPr="0009181A">
        <w:rPr>
          <w:noProof/>
        </w:rPr>
        <w:tab/>
        <w:t xml:space="preserve">M. JANICKI, “Methods of weather variables introduction into short-term electric load forecasting models - a review,” </w:t>
      </w:r>
      <w:r w:rsidRPr="0009181A">
        <w:rPr>
          <w:i/>
          <w:iCs/>
          <w:noProof/>
        </w:rPr>
        <w:t>PRZEGLĄD ELEKTROTECHNICZNY</w:t>
      </w:r>
      <w:r w:rsidRPr="0009181A">
        <w:rPr>
          <w:noProof/>
        </w:rPr>
        <w:t>, 2017, doi: 10.15199/48.2017.04.18.</w:t>
      </w:r>
    </w:p>
    <w:p w14:paraId="7910A135" w14:textId="77777777" w:rsidR="0009181A" w:rsidRPr="0009181A" w:rsidRDefault="0009181A" w:rsidP="0009181A">
      <w:pPr>
        <w:widowControl w:val="0"/>
        <w:autoSpaceDE w:val="0"/>
        <w:autoSpaceDN w:val="0"/>
        <w:adjustRightInd w:val="0"/>
        <w:ind w:left="640" w:hanging="640"/>
        <w:rPr>
          <w:noProof/>
        </w:rPr>
      </w:pPr>
      <w:r w:rsidRPr="0009181A">
        <w:rPr>
          <w:noProof/>
        </w:rPr>
        <w:t>[37]</w:t>
      </w:r>
      <w:r w:rsidRPr="0009181A">
        <w:rPr>
          <w:noProof/>
        </w:rPr>
        <w:tab/>
        <w:t>L. Friedrich and A. Afshari, “Short-term Forecasting of the Abu Dhabi Electricity Load Using Multiple Weather Variables,” 2015, doi: 10.1016/j.egypro.2015.07.616.</w:t>
      </w:r>
    </w:p>
    <w:p w14:paraId="0E05653E" w14:textId="77777777" w:rsidR="0009181A" w:rsidRPr="0009181A" w:rsidRDefault="0009181A" w:rsidP="0009181A">
      <w:pPr>
        <w:widowControl w:val="0"/>
        <w:autoSpaceDE w:val="0"/>
        <w:autoSpaceDN w:val="0"/>
        <w:adjustRightInd w:val="0"/>
        <w:ind w:left="640" w:hanging="640"/>
        <w:rPr>
          <w:noProof/>
        </w:rPr>
      </w:pPr>
      <w:r w:rsidRPr="0009181A">
        <w:rPr>
          <w:noProof/>
        </w:rPr>
        <w:t>[38]</w:t>
      </w:r>
      <w:r w:rsidRPr="0009181A">
        <w:rPr>
          <w:noProof/>
        </w:rPr>
        <w:tab/>
        <w:t xml:space="preserve">J. W. Taylor and R. Buizza, “Neural network load forecasting with weather ensemble predictions,” </w:t>
      </w:r>
      <w:r w:rsidRPr="0009181A">
        <w:rPr>
          <w:i/>
          <w:iCs/>
          <w:noProof/>
        </w:rPr>
        <w:t>IEEE Trans. Power Syst.</w:t>
      </w:r>
      <w:r w:rsidRPr="0009181A">
        <w:rPr>
          <w:noProof/>
        </w:rPr>
        <w:t>, 2002, doi: 10.1109/TPWRS.2002.800906.</w:t>
      </w:r>
    </w:p>
    <w:p w14:paraId="0009C016" w14:textId="77777777" w:rsidR="0009181A" w:rsidRPr="0009181A" w:rsidRDefault="0009181A" w:rsidP="0009181A">
      <w:pPr>
        <w:widowControl w:val="0"/>
        <w:autoSpaceDE w:val="0"/>
        <w:autoSpaceDN w:val="0"/>
        <w:adjustRightInd w:val="0"/>
        <w:ind w:left="640" w:hanging="640"/>
        <w:rPr>
          <w:noProof/>
        </w:rPr>
      </w:pPr>
      <w:r w:rsidRPr="0009181A">
        <w:rPr>
          <w:noProof/>
        </w:rPr>
        <w:t>[39]</w:t>
      </w:r>
      <w:r w:rsidRPr="0009181A">
        <w:rPr>
          <w:noProof/>
        </w:rPr>
        <w:tab/>
        <w:t xml:space="preserve">A. Khotanzad, R. Afkhami-Rohani, and R. Af, “ANNSTLF - Artificial neural network short-term load forecaster - generation three,” </w:t>
      </w:r>
      <w:r w:rsidRPr="0009181A">
        <w:rPr>
          <w:i/>
          <w:iCs/>
          <w:noProof/>
        </w:rPr>
        <w:t>IEEE Trans. Power Syst.</w:t>
      </w:r>
      <w:r w:rsidRPr="0009181A">
        <w:rPr>
          <w:noProof/>
        </w:rPr>
        <w:t>, vol. 13, no. 4, pp. 1413–1422, 1998, doi: 10.1109/59.736285.</w:t>
      </w:r>
    </w:p>
    <w:p w14:paraId="111AC730" w14:textId="77777777" w:rsidR="0009181A" w:rsidRPr="0009181A" w:rsidRDefault="0009181A" w:rsidP="0009181A">
      <w:pPr>
        <w:widowControl w:val="0"/>
        <w:autoSpaceDE w:val="0"/>
        <w:autoSpaceDN w:val="0"/>
        <w:adjustRightInd w:val="0"/>
        <w:ind w:left="640" w:hanging="640"/>
        <w:rPr>
          <w:noProof/>
        </w:rPr>
      </w:pPr>
      <w:r w:rsidRPr="0009181A">
        <w:rPr>
          <w:noProof/>
        </w:rPr>
        <w:t>[40]</w:t>
      </w:r>
      <w:r w:rsidRPr="0009181A">
        <w:rPr>
          <w:noProof/>
        </w:rPr>
        <w:tab/>
        <w:t xml:space="preserve">M. Sobhani, A. Campbell, S. Sangamwar, C. Li, and T. Hong, “Combining weather stations for electric load forecasting,” </w:t>
      </w:r>
      <w:r w:rsidRPr="0009181A">
        <w:rPr>
          <w:i/>
          <w:iCs/>
          <w:noProof/>
        </w:rPr>
        <w:t>Energies</w:t>
      </w:r>
      <w:r w:rsidRPr="0009181A">
        <w:rPr>
          <w:noProof/>
        </w:rPr>
        <w:t>, 2019, doi: 10.3390/en12081510.</w:t>
      </w:r>
    </w:p>
    <w:p w14:paraId="4B5842F2" w14:textId="77777777" w:rsidR="0009181A" w:rsidRPr="0009181A" w:rsidRDefault="0009181A" w:rsidP="0009181A">
      <w:pPr>
        <w:widowControl w:val="0"/>
        <w:autoSpaceDE w:val="0"/>
        <w:autoSpaceDN w:val="0"/>
        <w:adjustRightInd w:val="0"/>
        <w:ind w:left="640" w:hanging="640"/>
        <w:rPr>
          <w:noProof/>
        </w:rPr>
      </w:pPr>
      <w:r w:rsidRPr="0009181A">
        <w:rPr>
          <w:noProof/>
        </w:rPr>
        <w:t>[41]</w:t>
      </w:r>
      <w:r w:rsidRPr="0009181A">
        <w:rPr>
          <w:noProof/>
        </w:rPr>
        <w:tab/>
        <w:t xml:space="preserve">T. Hong, P. Wang, and L. White, “Weather station selection for electric load forecasting,” </w:t>
      </w:r>
      <w:r w:rsidRPr="0009181A">
        <w:rPr>
          <w:i/>
          <w:iCs/>
          <w:noProof/>
        </w:rPr>
        <w:t>Int. J. Forecast.</w:t>
      </w:r>
      <w:r w:rsidRPr="0009181A">
        <w:rPr>
          <w:noProof/>
        </w:rPr>
        <w:t>, 2015, doi: 10.1016/j.ijforecast.2014.07.001.</w:t>
      </w:r>
    </w:p>
    <w:p w14:paraId="140D227D" w14:textId="77777777" w:rsidR="0009181A" w:rsidRPr="0009181A" w:rsidRDefault="0009181A" w:rsidP="0009181A">
      <w:pPr>
        <w:widowControl w:val="0"/>
        <w:autoSpaceDE w:val="0"/>
        <w:autoSpaceDN w:val="0"/>
        <w:adjustRightInd w:val="0"/>
        <w:ind w:left="640" w:hanging="640"/>
        <w:rPr>
          <w:noProof/>
        </w:rPr>
      </w:pPr>
      <w:r w:rsidRPr="0009181A">
        <w:rPr>
          <w:noProof/>
        </w:rPr>
        <w:t>[42]</w:t>
      </w:r>
      <w:r w:rsidRPr="0009181A">
        <w:rPr>
          <w:noProof/>
        </w:rPr>
        <w:tab/>
        <w:t xml:space="preserve">S. N. Fallah, M. Ganjkhani, S. Shamshirband, and K. wing Chau, “Computational intelligence on short-term load forecasting: A methodological overview,” </w:t>
      </w:r>
      <w:r w:rsidRPr="0009181A">
        <w:rPr>
          <w:i/>
          <w:iCs/>
          <w:noProof/>
        </w:rPr>
        <w:t>Energies</w:t>
      </w:r>
      <w:r w:rsidRPr="0009181A">
        <w:rPr>
          <w:noProof/>
        </w:rPr>
        <w:t>. 2019, doi: 10.3390/en12030393.</w:t>
      </w:r>
    </w:p>
    <w:p w14:paraId="56F0DE3D" w14:textId="77777777" w:rsidR="0009181A" w:rsidRPr="0009181A" w:rsidRDefault="0009181A" w:rsidP="0009181A">
      <w:pPr>
        <w:widowControl w:val="0"/>
        <w:autoSpaceDE w:val="0"/>
        <w:autoSpaceDN w:val="0"/>
        <w:adjustRightInd w:val="0"/>
        <w:ind w:left="640" w:hanging="640"/>
        <w:rPr>
          <w:noProof/>
        </w:rPr>
      </w:pPr>
      <w:r w:rsidRPr="0009181A">
        <w:rPr>
          <w:noProof/>
        </w:rPr>
        <w:t>[43]</w:t>
      </w:r>
      <w:r w:rsidRPr="0009181A">
        <w:rPr>
          <w:noProof/>
        </w:rPr>
        <w:tab/>
        <w:t xml:space="preserve">S. Moreno-Carbonell, E. F. Sánchez-Úbeda, and A. Muñoz, “Rethinking weather </w:t>
      </w:r>
      <w:r w:rsidRPr="0009181A">
        <w:rPr>
          <w:noProof/>
        </w:rPr>
        <w:lastRenderedPageBreak/>
        <w:t xml:space="preserve">station selection for electric load forecasting using genetic algorithms,” </w:t>
      </w:r>
      <w:r w:rsidRPr="0009181A">
        <w:rPr>
          <w:i/>
          <w:iCs/>
          <w:noProof/>
        </w:rPr>
        <w:t>Int. J. Forecast.</w:t>
      </w:r>
      <w:r w:rsidRPr="0009181A">
        <w:rPr>
          <w:noProof/>
        </w:rPr>
        <w:t>, 2020, doi: 10.1016/j.ijforecast.2019.08.008.</w:t>
      </w:r>
    </w:p>
    <w:p w14:paraId="718AB947" w14:textId="77777777" w:rsidR="0009181A" w:rsidRPr="0009181A" w:rsidRDefault="0009181A" w:rsidP="0009181A">
      <w:pPr>
        <w:widowControl w:val="0"/>
        <w:autoSpaceDE w:val="0"/>
        <w:autoSpaceDN w:val="0"/>
        <w:adjustRightInd w:val="0"/>
        <w:ind w:left="640" w:hanging="640"/>
        <w:rPr>
          <w:noProof/>
        </w:rPr>
      </w:pPr>
      <w:r w:rsidRPr="0009181A">
        <w:rPr>
          <w:noProof/>
        </w:rPr>
        <w:t>[44]</w:t>
      </w:r>
      <w:r w:rsidRPr="0009181A">
        <w:rPr>
          <w:noProof/>
        </w:rPr>
        <w:tab/>
        <w:t>S. Fan, K. Methaprayoon, and W. J. Lee, “Multi-area load forecasting for system with large geographical area,” 2008, doi: 10.1109/ICPS.2008.4606287.</w:t>
      </w:r>
    </w:p>
    <w:p w14:paraId="71F2C0F1" w14:textId="77777777" w:rsidR="0009181A" w:rsidRPr="0009181A" w:rsidRDefault="0009181A" w:rsidP="0009181A">
      <w:pPr>
        <w:widowControl w:val="0"/>
        <w:autoSpaceDE w:val="0"/>
        <w:autoSpaceDN w:val="0"/>
        <w:adjustRightInd w:val="0"/>
        <w:ind w:left="640" w:hanging="640"/>
        <w:rPr>
          <w:noProof/>
        </w:rPr>
      </w:pPr>
      <w:r w:rsidRPr="0009181A">
        <w:rPr>
          <w:noProof/>
        </w:rPr>
        <w:t>[45]</w:t>
      </w:r>
      <w:r w:rsidRPr="0009181A">
        <w:rPr>
          <w:noProof/>
        </w:rPr>
        <w:tab/>
        <w:t>E. L. Taylor, “Short-term Electrical Load Forecasting for an Institutional/ Industrial Power System Using an Artificial Neural Network,” University of Tennessee, 2013.</w:t>
      </w:r>
    </w:p>
    <w:p w14:paraId="08E0C9FA" w14:textId="77777777" w:rsidR="0009181A" w:rsidRPr="0009181A" w:rsidRDefault="0009181A" w:rsidP="0009181A">
      <w:pPr>
        <w:widowControl w:val="0"/>
        <w:autoSpaceDE w:val="0"/>
        <w:autoSpaceDN w:val="0"/>
        <w:adjustRightInd w:val="0"/>
        <w:ind w:left="640" w:hanging="640"/>
        <w:rPr>
          <w:noProof/>
        </w:rPr>
      </w:pPr>
      <w:r w:rsidRPr="0009181A">
        <w:rPr>
          <w:noProof/>
        </w:rPr>
        <w:t>[46]</w:t>
      </w:r>
      <w:r w:rsidRPr="0009181A">
        <w:rPr>
          <w:noProof/>
        </w:rPr>
        <w:tab/>
        <w:t>“Dispelling the Myth: How Peak Demand REALLY Occurs | Energy Sentry News.” https://energysentry.com/newsletters/dispelling-myth.php (accessed Oct. 24, 2021).</w:t>
      </w:r>
    </w:p>
    <w:p w14:paraId="32B12901" w14:textId="77777777" w:rsidR="0009181A" w:rsidRPr="0009181A" w:rsidRDefault="0009181A" w:rsidP="0009181A">
      <w:pPr>
        <w:widowControl w:val="0"/>
        <w:autoSpaceDE w:val="0"/>
        <w:autoSpaceDN w:val="0"/>
        <w:adjustRightInd w:val="0"/>
        <w:ind w:left="640" w:hanging="640"/>
        <w:rPr>
          <w:noProof/>
        </w:rPr>
      </w:pPr>
      <w:r w:rsidRPr="0009181A">
        <w:rPr>
          <w:noProof/>
        </w:rPr>
        <w:t>[47]</w:t>
      </w:r>
      <w:r w:rsidRPr="0009181A">
        <w:rPr>
          <w:noProof/>
        </w:rPr>
        <w:tab/>
        <w:t>“Base Load and Peak Load: understanding both concepts.” https://sinovoltaics.com/learning-center/basics/base-load-peak-load/ (accessed Oct. 24, 2021).</w:t>
      </w:r>
    </w:p>
    <w:p w14:paraId="517ED325" w14:textId="77777777" w:rsidR="0009181A" w:rsidRPr="0009181A" w:rsidRDefault="0009181A" w:rsidP="0009181A">
      <w:pPr>
        <w:widowControl w:val="0"/>
        <w:autoSpaceDE w:val="0"/>
        <w:autoSpaceDN w:val="0"/>
        <w:adjustRightInd w:val="0"/>
        <w:ind w:left="640" w:hanging="640"/>
        <w:rPr>
          <w:noProof/>
        </w:rPr>
      </w:pPr>
      <w:r w:rsidRPr="0009181A">
        <w:rPr>
          <w:noProof/>
        </w:rPr>
        <w:t>[48]</w:t>
      </w:r>
      <w:r w:rsidRPr="0009181A">
        <w:rPr>
          <w:noProof/>
        </w:rPr>
        <w:tab/>
        <w:t>“Peak Load &amp; Base Electricity - Understand Differences - EnergyWatch.” https://energywatch-inc.com/peak-load-base-load-electricity/ (accessed Oct. 07, 2021).</w:t>
      </w:r>
    </w:p>
    <w:p w14:paraId="09770CBC" w14:textId="77777777" w:rsidR="0009181A" w:rsidRPr="0009181A" w:rsidRDefault="0009181A" w:rsidP="0009181A">
      <w:pPr>
        <w:widowControl w:val="0"/>
        <w:autoSpaceDE w:val="0"/>
        <w:autoSpaceDN w:val="0"/>
        <w:adjustRightInd w:val="0"/>
        <w:ind w:left="640" w:hanging="640"/>
        <w:rPr>
          <w:noProof/>
        </w:rPr>
      </w:pPr>
      <w:r w:rsidRPr="0009181A">
        <w:rPr>
          <w:noProof/>
        </w:rPr>
        <w:t>[49]</w:t>
      </w:r>
      <w:r w:rsidRPr="0009181A">
        <w:rPr>
          <w:noProof/>
        </w:rPr>
        <w:tab/>
        <w:t>“What is Peak Load? | Aquicore.” https://aquicore.com/blog/what-is-peak-load/ (accessed Oct. 07, 2021).</w:t>
      </w:r>
    </w:p>
    <w:p w14:paraId="3730370E" w14:textId="77777777" w:rsidR="0009181A" w:rsidRPr="0009181A" w:rsidRDefault="0009181A" w:rsidP="0009181A">
      <w:pPr>
        <w:widowControl w:val="0"/>
        <w:autoSpaceDE w:val="0"/>
        <w:autoSpaceDN w:val="0"/>
        <w:adjustRightInd w:val="0"/>
        <w:ind w:left="640" w:hanging="640"/>
        <w:rPr>
          <w:noProof/>
        </w:rPr>
      </w:pPr>
      <w:r w:rsidRPr="0009181A">
        <w:rPr>
          <w:noProof/>
        </w:rPr>
        <w:t>[50]</w:t>
      </w:r>
      <w:r w:rsidRPr="0009181A">
        <w:rPr>
          <w:noProof/>
        </w:rPr>
        <w:tab/>
        <w:t xml:space="preserve">Z. Deng, B. Wang, Y. Xu, T. Xu, C. Liu, and Z. Zhu, “Multi-scale convolutional neural network with time-cognition for multi-step short-Term load forecasting,” </w:t>
      </w:r>
      <w:r w:rsidRPr="0009181A">
        <w:rPr>
          <w:i/>
          <w:iCs/>
          <w:noProof/>
        </w:rPr>
        <w:t>IEEE Access</w:t>
      </w:r>
      <w:r w:rsidRPr="0009181A">
        <w:rPr>
          <w:noProof/>
        </w:rPr>
        <w:t>, vol. 7, pp. 88058–88071, 2019, doi: 10.1109/ACCESS.2019.2926137.</w:t>
      </w:r>
    </w:p>
    <w:p w14:paraId="4FBCD4C0" w14:textId="77777777" w:rsidR="0009181A" w:rsidRPr="0009181A" w:rsidRDefault="0009181A" w:rsidP="0009181A">
      <w:pPr>
        <w:widowControl w:val="0"/>
        <w:autoSpaceDE w:val="0"/>
        <w:autoSpaceDN w:val="0"/>
        <w:adjustRightInd w:val="0"/>
        <w:ind w:left="640" w:hanging="640"/>
        <w:rPr>
          <w:noProof/>
        </w:rPr>
      </w:pPr>
      <w:r w:rsidRPr="0009181A">
        <w:rPr>
          <w:noProof/>
        </w:rPr>
        <w:t>[51]</w:t>
      </w:r>
      <w:r w:rsidRPr="0009181A">
        <w:rPr>
          <w:noProof/>
        </w:rPr>
        <w:tab/>
        <w:t xml:space="preserve">T. Hong, J. Wilson, and J. Xie, “Long term probabilistic load forecasting and normalization with hourly information,” </w:t>
      </w:r>
      <w:r w:rsidRPr="0009181A">
        <w:rPr>
          <w:i/>
          <w:iCs/>
          <w:noProof/>
        </w:rPr>
        <w:t>IEEE Trans. Smart Grid</w:t>
      </w:r>
      <w:r w:rsidRPr="0009181A">
        <w:rPr>
          <w:noProof/>
        </w:rPr>
        <w:t>, vol. 5, no. 1, pp. 456–462, 2014, doi: 10.1109/TSG.2013.2274373.</w:t>
      </w:r>
    </w:p>
    <w:p w14:paraId="1A3A9A3A" w14:textId="77777777" w:rsidR="0009181A" w:rsidRPr="0009181A" w:rsidRDefault="0009181A" w:rsidP="0009181A">
      <w:pPr>
        <w:widowControl w:val="0"/>
        <w:autoSpaceDE w:val="0"/>
        <w:autoSpaceDN w:val="0"/>
        <w:adjustRightInd w:val="0"/>
        <w:ind w:left="640" w:hanging="640"/>
        <w:rPr>
          <w:noProof/>
        </w:rPr>
      </w:pPr>
      <w:r w:rsidRPr="0009181A">
        <w:rPr>
          <w:noProof/>
        </w:rPr>
        <w:t>[52]</w:t>
      </w:r>
      <w:r w:rsidRPr="0009181A">
        <w:rPr>
          <w:noProof/>
        </w:rPr>
        <w:tab/>
        <w:t xml:space="preserve">J. Luo, T. Hong, and M. Yue, “Real-time anomaly detection for very short-term load </w:t>
      </w:r>
      <w:r w:rsidRPr="0009181A">
        <w:rPr>
          <w:noProof/>
        </w:rPr>
        <w:lastRenderedPageBreak/>
        <w:t xml:space="preserve">forecasting,” </w:t>
      </w:r>
      <w:r w:rsidRPr="0009181A">
        <w:rPr>
          <w:i/>
          <w:iCs/>
          <w:noProof/>
        </w:rPr>
        <w:t>J. Mod. Power Syst. Clean Energy</w:t>
      </w:r>
      <w:r w:rsidRPr="0009181A">
        <w:rPr>
          <w:noProof/>
        </w:rPr>
        <w:t>, 2018, doi: 10.1007/s40565-017-0351-7.</w:t>
      </w:r>
    </w:p>
    <w:p w14:paraId="553B59B1" w14:textId="77777777" w:rsidR="0009181A" w:rsidRPr="0009181A" w:rsidRDefault="0009181A" w:rsidP="0009181A">
      <w:pPr>
        <w:widowControl w:val="0"/>
        <w:autoSpaceDE w:val="0"/>
        <w:autoSpaceDN w:val="0"/>
        <w:adjustRightInd w:val="0"/>
        <w:ind w:left="640" w:hanging="640"/>
        <w:rPr>
          <w:noProof/>
        </w:rPr>
      </w:pPr>
      <w:r w:rsidRPr="0009181A">
        <w:rPr>
          <w:noProof/>
        </w:rPr>
        <w:t>[53]</w:t>
      </w:r>
      <w:r w:rsidRPr="0009181A">
        <w:rPr>
          <w:noProof/>
        </w:rPr>
        <w:tab/>
        <w:t xml:space="preserve">K. Liu, “Comparison of very short-term load forecasting techniques,” </w:t>
      </w:r>
      <w:r w:rsidRPr="0009181A">
        <w:rPr>
          <w:i/>
          <w:iCs/>
          <w:noProof/>
        </w:rPr>
        <w:t>IEEE Trans. Power Syst.</w:t>
      </w:r>
      <w:r w:rsidRPr="0009181A">
        <w:rPr>
          <w:noProof/>
        </w:rPr>
        <w:t>, 1996, doi: 10.1109/59.496169.</w:t>
      </w:r>
    </w:p>
    <w:p w14:paraId="60ECC519" w14:textId="77777777" w:rsidR="0009181A" w:rsidRPr="0009181A" w:rsidRDefault="0009181A" w:rsidP="0009181A">
      <w:pPr>
        <w:widowControl w:val="0"/>
        <w:autoSpaceDE w:val="0"/>
        <w:autoSpaceDN w:val="0"/>
        <w:adjustRightInd w:val="0"/>
        <w:ind w:left="640" w:hanging="640"/>
        <w:rPr>
          <w:noProof/>
        </w:rPr>
      </w:pPr>
      <w:r w:rsidRPr="0009181A">
        <w:rPr>
          <w:noProof/>
        </w:rPr>
        <w:t>[54]</w:t>
      </w:r>
      <w:r w:rsidRPr="0009181A">
        <w:rPr>
          <w:noProof/>
        </w:rPr>
        <w:tab/>
        <w:t xml:space="preserve">W. Charyloniuk and M. S. Chen, “Very short-term load forecasting using artificial neural networks,” </w:t>
      </w:r>
      <w:r w:rsidRPr="0009181A">
        <w:rPr>
          <w:i/>
          <w:iCs/>
          <w:noProof/>
        </w:rPr>
        <w:t>IEEE Trans. Power Syst.</w:t>
      </w:r>
      <w:r w:rsidRPr="0009181A">
        <w:rPr>
          <w:noProof/>
        </w:rPr>
        <w:t>, 2000, doi: 10.1109/59.852131.</w:t>
      </w:r>
    </w:p>
    <w:p w14:paraId="76523C33" w14:textId="77777777" w:rsidR="0009181A" w:rsidRPr="0009181A" w:rsidRDefault="0009181A" w:rsidP="0009181A">
      <w:pPr>
        <w:widowControl w:val="0"/>
        <w:autoSpaceDE w:val="0"/>
        <w:autoSpaceDN w:val="0"/>
        <w:adjustRightInd w:val="0"/>
        <w:ind w:left="640" w:hanging="640"/>
        <w:rPr>
          <w:noProof/>
        </w:rPr>
      </w:pPr>
      <w:r w:rsidRPr="0009181A">
        <w:rPr>
          <w:noProof/>
        </w:rPr>
        <w:t>[55]</w:t>
      </w:r>
      <w:r w:rsidRPr="0009181A">
        <w:rPr>
          <w:noProof/>
        </w:rPr>
        <w:tab/>
        <w:t xml:space="preserve">J. W. Taylor, “An evaluation of methods for very short-term load forecasting using minute-by-minute British data,” </w:t>
      </w:r>
      <w:r w:rsidRPr="0009181A">
        <w:rPr>
          <w:i/>
          <w:iCs/>
          <w:noProof/>
        </w:rPr>
        <w:t>Int. J. Forecast.</w:t>
      </w:r>
      <w:r w:rsidRPr="0009181A">
        <w:rPr>
          <w:noProof/>
        </w:rPr>
        <w:t>, 2008, doi: 10.1016/j.ijforecast.2008.07.007.</w:t>
      </w:r>
    </w:p>
    <w:p w14:paraId="4BDC74DA" w14:textId="77777777" w:rsidR="0009181A" w:rsidRPr="0009181A" w:rsidRDefault="0009181A" w:rsidP="0009181A">
      <w:pPr>
        <w:widowControl w:val="0"/>
        <w:autoSpaceDE w:val="0"/>
        <w:autoSpaceDN w:val="0"/>
        <w:adjustRightInd w:val="0"/>
        <w:ind w:left="640" w:hanging="640"/>
        <w:rPr>
          <w:noProof/>
        </w:rPr>
      </w:pPr>
      <w:r w:rsidRPr="0009181A">
        <w:rPr>
          <w:noProof/>
        </w:rPr>
        <w:t>[56]</w:t>
      </w:r>
      <w:r w:rsidRPr="0009181A">
        <w:rPr>
          <w:noProof/>
        </w:rPr>
        <w:tab/>
        <w:t xml:space="preserve">P. Mandal, T. Senjyu, N. Urasaki, and T. Funabashi, “A neural network based several-hour-ahead electric load forecasting using similar days approach,” </w:t>
      </w:r>
      <w:r w:rsidRPr="0009181A">
        <w:rPr>
          <w:i/>
          <w:iCs/>
          <w:noProof/>
        </w:rPr>
        <w:t>Int. J. Electr. Power Energy Syst.</w:t>
      </w:r>
      <w:r w:rsidRPr="0009181A">
        <w:rPr>
          <w:noProof/>
        </w:rPr>
        <w:t>, 2006, doi: 10.1016/j.ijepes.2005.12.007.</w:t>
      </w:r>
    </w:p>
    <w:p w14:paraId="637BA0A4" w14:textId="77777777" w:rsidR="0009181A" w:rsidRPr="0009181A" w:rsidRDefault="0009181A" w:rsidP="0009181A">
      <w:pPr>
        <w:widowControl w:val="0"/>
        <w:autoSpaceDE w:val="0"/>
        <w:autoSpaceDN w:val="0"/>
        <w:adjustRightInd w:val="0"/>
        <w:ind w:left="640" w:hanging="640"/>
        <w:rPr>
          <w:noProof/>
        </w:rPr>
      </w:pPr>
      <w:r w:rsidRPr="0009181A">
        <w:rPr>
          <w:noProof/>
        </w:rPr>
        <w:t>[57]</w:t>
      </w:r>
      <w:r w:rsidRPr="0009181A">
        <w:rPr>
          <w:noProof/>
        </w:rPr>
        <w:tab/>
        <w:t xml:space="preserve">E. Kyriakides and M. Polycarpou, “Short term electric load forecasting: A tutorial,” </w:t>
      </w:r>
      <w:r w:rsidRPr="0009181A">
        <w:rPr>
          <w:i/>
          <w:iCs/>
          <w:noProof/>
        </w:rPr>
        <w:t>Stud. Comput. Intell.</w:t>
      </w:r>
      <w:r w:rsidRPr="0009181A">
        <w:rPr>
          <w:noProof/>
        </w:rPr>
        <w:t>, 2006, doi: 10.1007/978-3-540-36122-0_16.</w:t>
      </w:r>
    </w:p>
    <w:p w14:paraId="18CE9E6E" w14:textId="77777777" w:rsidR="0009181A" w:rsidRPr="0009181A" w:rsidRDefault="0009181A" w:rsidP="0009181A">
      <w:pPr>
        <w:widowControl w:val="0"/>
        <w:autoSpaceDE w:val="0"/>
        <w:autoSpaceDN w:val="0"/>
        <w:adjustRightInd w:val="0"/>
        <w:ind w:left="640" w:hanging="640"/>
        <w:rPr>
          <w:noProof/>
        </w:rPr>
      </w:pPr>
      <w:r w:rsidRPr="0009181A">
        <w:rPr>
          <w:noProof/>
        </w:rPr>
        <w:t>[58]</w:t>
      </w:r>
      <w:r w:rsidRPr="0009181A">
        <w:rPr>
          <w:noProof/>
        </w:rPr>
        <w:tab/>
        <w:t xml:space="preserve">Ö. Ö. Bozkurt, G. Biricik, and Z. C. Taysi, “Artificial neural network and SARIMA based models for power load forecasting in Turkish electricity market Ö,” </w:t>
      </w:r>
      <w:r w:rsidRPr="0009181A">
        <w:rPr>
          <w:i/>
          <w:iCs/>
          <w:noProof/>
        </w:rPr>
        <w:t>PLoS One</w:t>
      </w:r>
      <w:r w:rsidRPr="0009181A">
        <w:rPr>
          <w:noProof/>
        </w:rPr>
        <w:t>, 2017, doi: 10.1371/journal.pone.0175915.</w:t>
      </w:r>
    </w:p>
    <w:p w14:paraId="49A09630" w14:textId="77777777" w:rsidR="0009181A" w:rsidRPr="0009181A" w:rsidRDefault="0009181A" w:rsidP="0009181A">
      <w:pPr>
        <w:widowControl w:val="0"/>
        <w:autoSpaceDE w:val="0"/>
        <w:autoSpaceDN w:val="0"/>
        <w:adjustRightInd w:val="0"/>
        <w:ind w:left="640" w:hanging="640"/>
        <w:rPr>
          <w:noProof/>
        </w:rPr>
      </w:pPr>
      <w:r w:rsidRPr="0009181A">
        <w:rPr>
          <w:noProof/>
        </w:rPr>
        <w:t>[59]</w:t>
      </w:r>
      <w:r w:rsidRPr="0009181A">
        <w:rPr>
          <w:noProof/>
        </w:rPr>
        <w:tab/>
        <w:t>S. Dwijayanti, “Short Term Load Forecasting Using a Neural Network Based Time Series Approach,” Oklahoma State University, 2013.</w:t>
      </w:r>
    </w:p>
    <w:p w14:paraId="30AE7A11" w14:textId="77777777" w:rsidR="0009181A" w:rsidRPr="0009181A" w:rsidRDefault="0009181A" w:rsidP="0009181A">
      <w:pPr>
        <w:widowControl w:val="0"/>
        <w:autoSpaceDE w:val="0"/>
        <w:autoSpaceDN w:val="0"/>
        <w:adjustRightInd w:val="0"/>
        <w:ind w:left="640" w:hanging="640"/>
        <w:rPr>
          <w:noProof/>
        </w:rPr>
      </w:pPr>
      <w:r w:rsidRPr="0009181A">
        <w:rPr>
          <w:noProof/>
        </w:rPr>
        <w:t>[60]</w:t>
      </w:r>
      <w:r w:rsidRPr="0009181A">
        <w:rPr>
          <w:noProof/>
        </w:rPr>
        <w:tab/>
        <w:t xml:space="preserve">G. J. Tsekouras, N. D. Hatziargyriou, and E. N. Dialynas, “An optimized adaptive neural network for annual midterm energy forecasting,” </w:t>
      </w:r>
      <w:r w:rsidRPr="0009181A">
        <w:rPr>
          <w:i/>
          <w:iCs/>
          <w:noProof/>
        </w:rPr>
        <w:t>IEEE Trans. Power Syst.</w:t>
      </w:r>
      <w:r w:rsidRPr="0009181A">
        <w:rPr>
          <w:noProof/>
        </w:rPr>
        <w:t>, 2006, doi: 10.1109/TPWRS.2005.860926.</w:t>
      </w:r>
    </w:p>
    <w:p w14:paraId="308DB4B8" w14:textId="77777777" w:rsidR="0009181A" w:rsidRPr="0009181A" w:rsidRDefault="0009181A" w:rsidP="0009181A">
      <w:pPr>
        <w:widowControl w:val="0"/>
        <w:autoSpaceDE w:val="0"/>
        <w:autoSpaceDN w:val="0"/>
        <w:adjustRightInd w:val="0"/>
        <w:ind w:left="640" w:hanging="640"/>
        <w:rPr>
          <w:noProof/>
        </w:rPr>
      </w:pPr>
      <w:r w:rsidRPr="0009181A">
        <w:rPr>
          <w:noProof/>
        </w:rPr>
        <w:t>[61]</w:t>
      </w:r>
      <w:r w:rsidRPr="0009181A">
        <w:rPr>
          <w:noProof/>
        </w:rPr>
        <w:tab/>
        <w:t xml:space="preserve">E. Doveh, P. Feigin, D. Greig, and L. Hyams, “Experience with FNN models for </w:t>
      </w:r>
      <w:r w:rsidRPr="0009181A">
        <w:rPr>
          <w:noProof/>
        </w:rPr>
        <w:lastRenderedPageBreak/>
        <w:t xml:space="preserve">medium term power demand predictions,” </w:t>
      </w:r>
      <w:r w:rsidRPr="0009181A">
        <w:rPr>
          <w:i/>
          <w:iCs/>
          <w:noProof/>
        </w:rPr>
        <w:t>IEEE Trans. Power Syst.</w:t>
      </w:r>
      <w:r w:rsidRPr="0009181A">
        <w:rPr>
          <w:noProof/>
        </w:rPr>
        <w:t>, 1999, doi: 10.1109/59.761878.</w:t>
      </w:r>
    </w:p>
    <w:p w14:paraId="475AC8D1" w14:textId="77777777" w:rsidR="0009181A" w:rsidRPr="0009181A" w:rsidRDefault="0009181A" w:rsidP="0009181A">
      <w:pPr>
        <w:widowControl w:val="0"/>
        <w:autoSpaceDE w:val="0"/>
        <w:autoSpaceDN w:val="0"/>
        <w:adjustRightInd w:val="0"/>
        <w:ind w:left="640" w:hanging="640"/>
        <w:rPr>
          <w:noProof/>
        </w:rPr>
      </w:pPr>
      <w:r w:rsidRPr="0009181A">
        <w:rPr>
          <w:noProof/>
        </w:rPr>
        <w:t>[62]</w:t>
      </w:r>
      <w:r w:rsidRPr="0009181A">
        <w:rPr>
          <w:noProof/>
        </w:rPr>
        <w:tab/>
        <w:t xml:space="preserve">J. Reneses, E. Centeno, and J. Barquín, “Coordination between medium-term generation planning and short-term operation in electricity markets,” </w:t>
      </w:r>
      <w:r w:rsidRPr="0009181A">
        <w:rPr>
          <w:i/>
          <w:iCs/>
          <w:noProof/>
        </w:rPr>
        <w:t>IEEE Trans. Power Syst.</w:t>
      </w:r>
      <w:r w:rsidRPr="0009181A">
        <w:rPr>
          <w:noProof/>
        </w:rPr>
        <w:t>, 2006, doi: 10.1109/TPWRS.2005.857851.</w:t>
      </w:r>
    </w:p>
    <w:p w14:paraId="00D6C8D4" w14:textId="77777777" w:rsidR="0009181A" w:rsidRPr="0009181A" w:rsidRDefault="0009181A" w:rsidP="0009181A">
      <w:pPr>
        <w:widowControl w:val="0"/>
        <w:autoSpaceDE w:val="0"/>
        <w:autoSpaceDN w:val="0"/>
        <w:adjustRightInd w:val="0"/>
        <w:ind w:left="640" w:hanging="640"/>
        <w:rPr>
          <w:noProof/>
        </w:rPr>
      </w:pPr>
      <w:r w:rsidRPr="0009181A">
        <w:rPr>
          <w:noProof/>
        </w:rPr>
        <w:t>[63]</w:t>
      </w:r>
      <w:r w:rsidRPr="0009181A">
        <w:rPr>
          <w:noProof/>
        </w:rPr>
        <w:tab/>
        <w:t xml:space="preserve">M. S. Kandil, S. M. El-Debeiky, and N. E. Hasanien, “Long-term load forecasting for fast developing utility using a knowledge-based expert system,” </w:t>
      </w:r>
      <w:r w:rsidRPr="0009181A">
        <w:rPr>
          <w:i/>
          <w:iCs/>
          <w:noProof/>
        </w:rPr>
        <w:t>IEEE Trans. Power Syst.</w:t>
      </w:r>
      <w:r w:rsidRPr="0009181A">
        <w:rPr>
          <w:noProof/>
        </w:rPr>
        <w:t>, 2002, doi: 10.1109/TPWRS.2002.1007923.</w:t>
      </w:r>
    </w:p>
    <w:p w14:paraId="4AE32AC2" w14:textId="77777777" w:rsidR="0009181A" w:rsidRPr="0009181A" w:rsidRDefault="0009181A" w:rsidP="0009181A">
      <w:pPr>
        <w:widowControl w:val="0"/>
        <w:autoSpaceDE w:val="0"/>
        <w:autoSpaceDN w:val="0"/>
        <w:adjustRightInd w:val="0"/>
        <w:ind w:left="640" w:hanging="640"/>
        <w:rPr>
          <w:noProof/>
        </w:rPr>
      </w:pPr>
      <w:r w:rsidRPr="0009181A">
        <w:rPr>
          <w:noProof/>
        </w:rPr>
        <w:t>[64]</w:t>
      </w:r>
      <w:r w:rsidRPr="0009181A">
        <w:rPr>
          <w:noProof/>
        </w:rPr>
        <w:tab/>
        <w:t>T. Hong, P. Wang, and H. L. Willis, “A naïve multiple linear regression benchmark for short term load forecasting,” 2011, doi: 10.1109/PES.2011.6038881.</w:t>
      </w:r>
    </w:p>
    <w:p w14:paraId="07EC21BC" w14:textId="77777777" w:rsidR="0009181A" w:rsidRPr="0009181A" w:rsidRDefault="0009181A" w:rsidP="0009181A">
      <w:pPr>
        <w:widowControl w:val="0"/>
        <w:autoSpaceDE w:val="0"/>
        <w:autoSpaceDN w:val="0"/>
        <w:adjustRightInd w:val="0"/>
        <w:ind w:left="640" w:hanging="640"/>
        <w:rPr>
          <w:noProof/>
        </w:rPr>
      </w:pPr>
      <w:r w:rsidRPr="0009181A">
        <w:rPr>
          <w:noProof/>
        </w:rPr>
        <w:t>[65]</w:t>
      </w:r>
      <w:r w:rsidRPr="0009181A">
        <w:rPr>
          <w:noProof/>
        </w:rPr>
        <w:tab/>
        <w:t xml:space="preserve">K. Methaprayoon, W. J. Lee, S. Rasmiddatta, J. R. Liao, and R. J. Ross, “Multistage artificial neural network short-term load forecasting engine with front-end weather forecast,” </w:t>
      </w:r>
      <w:r w:rsidRPr="0009181A">
        <w:rPr>
          <w:i/>
          <w:iCs/>
          <w:noProof/>
        </w:rPr>
        <w:t>IEEE Trans. Ind. Appl.</w:t>
      </w:r>
      <w:r w:rsidRPr="0009181A">
        <w:rPr>
          <w:noProof/>
        </w:rPr>
        <w:t>, 2007, doi: 10.1109/TIA.2007.908190.</w:t>
      </w:r>
    </w:p>
    <w:p w14:paraId="08D6CC4B" w14:textId="77777777" w:rsidR="0009181A" w:rsidRPr="0009181A" w:rsidRDefault="0009181A" w:rsidP="0009181A">
      <w:pPr>
        <w:widowControl w:val="0"/>
        <w:autoSpaceDE w:val="0"/>
        <w:autoSpaceDN w:val="0"/>
        <w:adjustRightInd w:val="0"/>
        <w:ind w:left="640" w:hanging="640"/>
        <w:rPr>
          <w:noProof/>
        </w:rPr>
      </w:pPr>
      <w:r w:rsidRPr="0009181A">
        <w:rPr>
          <w:noProof/>
        </w:rPr>
        <w:t>[66]</w:t>
      </w:r>
      <w:r w:rsidRPr="0009181A">
        <w:rPr>
          <w:noProof/>
        </w:rPr>
        <w:tab/>
        <w:t>A. K. Singh, Ibraheem, S. Khatoon, M. Muazzam, and D. K. Chaturvedi, “Load forecasting techniques and methodologies: A review,” 2012, doi: 10.1109/ICPCES.2012.6508132.</w:t>
      </w:r>
    </w:p>
    <w:p w14:paraId="3368060E" w14:textId="77777777" w:rsidR="0009181A" w:rsidRPr="0009181A" w:rsidRDefault="0009181A" w:rsidP="0009181A">
      <w:pPr>
        <w:widowControl w:val="0"/>
        <w:autoSpaceDE w:val="0"/>
        <w:autoSpaceDN w:val="0"/>
        <w:adjustRightInd w:val="0"/>
        <w:ind w:left="640" w:hanging="640"/>
        <w:rPr>
          <w:noProof/>
        </w:rPr>
      </w:pPr>
      <w:r w:rsidRPr="0009181A">
        <w:rPr>
          <w:noProof/>
        </w:rPr>
        <w:t>[67]</w:t>
      </w:r>
      <w:r w:rsidRPr="0009181A">
        <w:rPr>
          <w:noProof/>
        </w:rPr>
        <w:tab/>
        <w:t>S. Kumar, S. Mishra, and S. Gupta, “Short term load forecasting using ANN and multiple linear regression,” 2016, doi: 10.1109/CICT.2016.44.</w:t>
      </w:r>
    </w:p>
    <w:p w14:paraId="38BD1264" w14:textId="77777777" w:rsidR="0009181A" w:rsidRPr="0009181A" w:rsidRDefault="0009181A" w:rsidP="0009181A">
      <w:pPr>
        <w:widowControl w:val="0"/>
        <w:autoSpaceDE w:val="0"/>
        <w:autoSpaceDN w:val="0"/>
        <w:adjustRightInd w:val="0"/>
        <w:ind w:left="640" w:hanging="640"/>
        <w:rPr>
          <w:noProof/>
        </w:rPr>
      </w:pPr>
      <w:r w:rsidRPr="0009181A">
        <w:rPr>
          <w:noProof/>
        </w:rPr>
        <w:t>[68]</w:t>
      </w:r>
      <w:r w:rsidRPr="0009181A">
        <w:rPr>
          <w:noProof/>
        </w:rPr>
        <w:tab/>
        <w:t xml:space="preserve">A. Y. Saber and A. K. M. R. Alam, “Short term load forecasting using multiple linear regression for big data,” </w:t>
      </w:r>
      <w:r w:rsidRPr="0009181A">
        <w:rPr>
          <w:i/>
          <w:iCs/>
          <w:noProof/>
        </w:rPr>
        <w:t>2017 IEEE Symp. Ser. Comput. Intell. SSCI 2017 - Proc.</w:t>
      </w:r>
      <w:r w:rsidRPr="0009181A">
        <w:rPr>
          <w:noProof/>
        </w:rPr>
        <w:t>, vol. 2018-Janua, pp. 1–6, 2018, doi: 10.1109/SSCI.2017.8285261.</w:t>
      </w:r>
    </w:p>
    <w:p w14:paraId="48774EDC" w14:textId="77777777" w:rsidR="0009181A" w:rsidRPr="0009181A" w:rsidRDefault="0009181A" w:rsidP="0009181A">
      <w:pPr>
        <w:widowControl w:val="0"/>
        <w:autoSpaceDE w:val="0"/>
        <w:autoSpaceDN w:val="0"/>
        <w:adjustRightInd w:val="0"/>
        <w:ind w:left="640" w:hanging="640"/>
        <w:rPr>
          <w:noProof/>
        </w:rPr>
      </w:pPr>
      <w:r w:rsidRPr="0009181A">
        <w:rPr>
          <w:noProof/>
        </w:rPr>
        <w:t>[69]</w:t>
      </w:r>
      <w:r w:rsidRPr="0009181A">
        <w:rPr>
          <w:noProof/>
        </w:rPr>
        <w:tab/>
        <w:t>P. Ji, D. Xiong, P. Wang, and J. Chen, “A study on exponential smoothing model for load forecasting,” 2012, doi: 10.1109/APPEEC.2012.6307555.</w:t>
      </w:r>
    </w:p>
    <w:p w14:paraId="2419212B"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[70]</w:t>
      </w:r>
      <w:r w:rsidRPr="0009181A">
        <w:rPr>
          <w:noProof/>
        </w:rPr>
        <w:tab/>
        <w:t xml:space="preserve">J. F. Rendon-Sanchez and L. M. de Menezes, “Structural combination of seasonal exponential smoothing forecasts applied to load forecasting,” </w:t>
      </w:r>
      <w:r w:rsidRPr="0009181A">
        <w:rPr>
          <w:i/>
          <w:iCs/>
          <w:noProof/>
        </w:rPr>
        <w:t>Eur. J. Oper. Res.</w:t>
      </w:r>
      <w:r w:rsidRPr="0009181A">
        <w:rPr>
          <w:noProof/>
        </w:rPr>
        <w:t>, 2019, doi: 10.1016/j.ejor.2018.12.013.</w:t>
      </w:r>
    </w:p>
    <w:p w14:paraId="731A40E4" w14:textId="77777777" w:rsidR="0009181A" w:rsidRPr="0009181A" w:rsidRDefault="0009181A" w:rsidP="0009181A">
      <w:pPr>
        <w:widowControl w:val="0"/>
        <w:autoSpaceDE w:val="0"/>
        <w:autoSpaceDN w:val="0"/>
        <w:adjustRightInd w:val="0"/>
        <w:ind w:left="640" w:hanging="640"/>
        <w:rPr>
          <w:noProof/>
        </w:rPr>
      </w:pPr>
      <w:r w:rsidRPr="0009181A">
        <w:rPr>
          <w:noProof/>
        </w:rPr>
        <w:t>[71]</w:t>
      </w:r>
      <w:r w:rsidRPr="0009181A">
        <w:rPr>
          <w:noProof/>
        </w:rPr>
        <w:tab/>
        <w:t>L. Tang, Y. Yi, and Y. Peng, “An ensemble deep learning model for short-term load forecasting based on ARIMA and LSTM,” 2019, doi: 10.1109/SmartGridComm.2019.8909756.</w:t>
      </w:r>
    </w:p>
    <w:p w14:paraId="5138559A" w14:textId="77777777" w:rsidR="0009181A" w:rsidRPr="0009181A" w:rsidRDefault="0009181A" w:rsidP="0009181A">
      <w:pPr>
        <w:widowControl w:val="0"/>
        <w:autoSpaceDE w:val="0"/>
        <w:autoSpaceDN w:val="0"/>
        <w:adjustRightInd w:val="0"/>
        <w:ind w:left="640" w:hanging="640"/>
        <w:rPr>
          <w:noProof/>
        </w:rPr>
      </w:pPr>
      <w:r w:rsidRPr="0009181A">
        <w:rPr>
          <w:noProof/>
        </w:rPr>
        <w:t>[72]</w:t>
      </w:r>
      <w:r w:rsidRPr="0009181A">
        <w:rPr>
          <w:noProof/>
        </w:rPr>
        <w:tab/>
        <w:t xml:space="preserve">B. Nepal, M. Yamaha, A. Yokoe, and T. Yamaji, “Electricity load forecasting using clustering and ARIMA model for energy management in buildings,” </w:t>
      </w:r>
      <w:r w:rsidRPr="0009181A">
        <w:rPr>
          <w:i/>
          <w:iCs/>
          <w:noProof/>
        </w:rPr>
        <w:t>Japan Archit. Rev.</w:t>
      </w:r>
      <w:r w:rsidRPr="0009181A">
        <w:rPr>
          <w:noProof/>
        </w:rPr>
        <w:t>, 2020, doi: 10.1002/2475-8876.12135.</w:t>
      </w:r>
    </w:p>
    <w:p w14:paraId="7938C8A3" w14:textId="77777777" w:rsidR="0009181A" w:rsidRPr="0009181A" w:rsidRDefault="0009181A" w:rsidP="0009181A">
      <w:pPr>
        <w:widowControl w:val="0"/>
        <w:autoSpaceDE w:val="0"/>
        <w:autoSpaceDN w:val="0"/>
        <w:adjustRightInd w:val="0"/>
        <w:ind w:left="640" w:hanging="640"/>
        <w:rPr>
          <w:noProof/>
        </w:rPr>
      </w:pPr>
      <w:r w:rsidRPr="0009181A">
        <w:rPr>
          <w:noProof/>
        </w:rPr>
        <w:t>[73]</w:t>
      </w:r>
      <w:r w:rsidRPr="0009181A">
        <w:rPr>
          <w:noProof/>
        </w:rPr>
        <w:tab/>
        <w:t>A. Badri, Z. Ameli, and A. Motie Birjandi, “Application of artificial neural networks and fuzzy logic methods for short term load forecasting,” 2012, doi: 10.1016/j.egypro.2011.12.965.</w:t>
      </w:r>
    </w:p>
    <w:p w14:paraId="1276114D" w14:textId="77777777" w:rsidR="0009181A" w:rsidRPr="0009181A" w:rsidRDefault="0009181A" w:rsidP="0009181A">
      <w:pPr>
        <w:widowControl w:val="0"/>
        <w:autoSpaceDE w:val="0"/>
        <w:autoSpaceDN w:val="0"/>
        <w:adjustRightInd w:val="0"/>
        <w:ind w:left="640" w:hanging="640"/>
        <w:rPr>
          <w:noProof/>
        </w:rPr>
      </w:pPr>
      <w:r w:rsidRPr="0009181A">
        <w:rPr>
          <w:noProof/>
        </w:rPr>
        <w:t>[74]</w:t>
      </w:r>
      <w:r w:rsidRPr="0009181A">
        <w:rPr>
          <w:noProof/>
        </w:rPr>
        <w:tab/>
        <w:t xml:space="preserve">P. H. Kuo and C. J. Huang, “A high precision artificial neural networks model for short-Term energy load forecasting,” </w:t>
      </w:r>
      <w:r w:rsidRPr="0009181A">
        <w:rPr>
          <w:i/>
          <w:iCs/>
          <w:noProof/>
        </w:rPr>
        <w:t>Energies</w:t>
      </w:r>
      <w:r w:rsidRPr="0009181A">
        <w:rPr>
          <w:noProof/>
        </w:rPr>
        <w:t>, 2018, doi: 10.3390/en11010213.</w:t>
      </w:r>
    </w:p>
    <w:p w14:paraId="568262A8" w14:textId="77777777" w:rsidR="0009181A" w:rsidRPr="0009181A" w:rsidRDefault="0009181A" w:rsidP="0009181A">
      <w:pPr>
        <w:widowControl w:val="0"/>
        <w:autoSpaceDE w:val="0"/>
        <w:autoSpaceDN w:val="0"/>
        <w:adjustRightInd w:val="0"/>
        <w:ind w:left="640" w:hanging="640"/>
        <w:rPr>
          <w:noProof/>
        </w:rPr>
      </w:pPr>
      <w:r w:rsidRPr="0009181A">
        <w:rPr>
          <w:noProof/>
        </w:rPr>
        <w:t>[75]</w:t>
      </w:r>
      <w:r w:rsidRPr="0009181A">
        <w:rPr>
          <w:noProof/>
        </w:rPr>
        <w:tab/>
        <w:t xml:space="preserve">T. Hong and P. Wang, “Fuzzy interaction regression for short term load forecasting,” </w:t>
      </w:r>
      <w:r w:rsidRPr="0009181A">
        <w:rPr>
          <w:i/>
          <w:iCs/>
          <w:noProof/>
        </w:rPr>
        <w:t>Fuzzy Optim. Decis. Mak.</w:t>
      </w:r>
      <w:r w:rsidRPr="0009181A">
        <w:rPr>
          <w:noProof/>
        </w:rPr>
        <w:t>, 2014, doi: 10.1007/s10700-013-9166-9.</w:t>
      </w:r>
    </w:p>
    <w:p w14:paraId="630F9CE6" w14:textId="77777777" w:rsidR="0009181A" w:rsidRPr="0009181A" w:rsidRDefault="0009181A" w:rsidP="0009181A">
      <w:pPr>
        <w:widowControl w:val="0"/>
        <w:autoSpaceDE w:val="0"/>
        <w:autoSpaceDN w:val="0"/>
        <w:adjustRightInd w:val="0"/>
        <w:ind w:left="640" w:hanging="640"/>
        <w:rPr>
          <w:noProof/>
        </w:rPr>
      </w:pPr>
      <w:r w:rsidRPr="0009181A">
        <w:rPr>
          <w:noProof/>
        </w:rPr>
        <w:t>[76]</w:t>
      </w:r>
      <w:r w:rsidRPr="0009181A">
        <w:rPr>
          <w:noProof/>
        </w:rPr>
        <w:tab/>
        <w:t xml:space="preserve">M. Hanmandlu and B. K. Chauhan, “Load forecasting using hybrid models,” </w:t>
      </w:r>
      <w:r w:rsidRPr="0009181A">
        <w:rPr>
          <w:i/>
          <w:iCs/>
          <w:noProof/>
        </w:rPr>
        <w:t>IEEE Trans. Power Syst.</w:t>
      </w:r>
      <w:r w:rsidRPr="0009181A">
        <w:rPr>
          <w:noProof/>
        </w:rPr>
        <w:t>, 2011, doi: 10.1109/TPWRS.2010.2048585.</w:t>
      </w:r>
    </w:p>
    <w:p w14:paraId="69030389" w14:textId="77777777" w:rsidR="0009181A" w:rsidRPr="0009181A" w:rsidRDefault="0009181A" w:rsidP="0009181A">
      <w:pPr>
        <w:widowControl w:val="0"/>
        <w:autoSpaceDE w:val="0"/>
        <w:autoSpaceDN w:val="0"/>
        <w:adjustRightInd w:val="0"/>
        <w:ind w:left="640" w:hanging="640"/>
        <w:rPr>
          <w:noProof/>
        </w:rPr>
      </w:pPr>
      <w:r w:rsidRPr="0009181A">
        <w:rPr>
          <w:noProof/>
        </w:rPr>
        <w:t>[77]</w:t>
      </w:r>
      <w:r w:rsidRPr="0009181A">
        <w:rPr>
          <w:noProof/>
        </w:rPr>
        <w:tab/>
        <w:t xml:space="preserve">A. Yang, W. Li, and X. Yang, “Short-term electricity load forecasting based on feature selection and Least Squares Support Vector Machines,” </w:t>
      </w:r>
      <w:r w:rsidRPr="0009181A">
        <w:rPr>
          <w:i/>
          <w:iCs/>
          <w:noProof/>
        </w:rPr>
        <w:t>Knowledge-Based Syst.</w:t>
      </w:r>
      <w:r w:rsidRPr="0009181A">
        <w:rPr>
          <w:noProof/>
        </w:rPr>
        <w:t>, 2019, doi: 10.1016/j.knosys.2018.08.027.</w:t>
      </w:r>
    </w:p>
    <w:p w14:paraId="33AB92C2" w14:textId="77777777" w:rsidR="0009181A" w:rsidRPr="0009181A" w:rsidRDefault="0009181A" w:rsidP="0009181A">
      <w:pPr>
        <w:widowControl w:val="0"/>
        <w:autoSpaceDE w:val="0"/>
        <w:autoSpaceDN w:val="0"/>
        <w:adjustRightInd w:val="0"/>
        <w:ind w:left="640" w:hanging="640"/>
        <w:rPr>
          <w:noProof/>
        </w:rPr>
      </w:pPr>
      <w:r w:rsidRPr="0009181A">
        <w:rPr>
          <w:noProof/>
        </w:rPr>
        <w:t>[78]</w:t>
      </w:r>
      <w:r w:rsidRPr="0009181A">
        <w:rPr>
          <w:noProof/>
        </w:rPr>
        <w:tab/>
        <w:t xml:space="preserve">V. Mayrink and H. S. Hippert, “A hybrid method using Exponential Smoothing and Gradient Boosting for electrical short-term load forecasting,” 2017, doi: </w:t>
      </w:r>
      <w:r w:rsidRPr="0009181A">
        <w:rPr>
          <w:noProof/>
        </w:rPr>
        <w:lastRenderedPageBreak/>
        <w:t>10.1109/LA-CCI.2016.7885697.</w:t>
      </w:r>
    </w:p>
    <w:p w14:paraId="5829FD35" w14:textId="77777777" w:rsidR="0009181A" w:rsidRPr="0009181A" w:rsidRDefault="0009181A" w:rsidP="0009181A">
      <w:pPr>
        <w:widowControl w:val="0"/>
        <w:autoSpaceDE w:val="0"/>
        <w:autoSpaceDN w:val="0"/>
        <w:adjustRightInd w:val="0"/>
        <w:ind w:left="640" w:hanging="640"/>
        <w:rPr>
          <w:noProof/>
        </w:rPr>
      </w:pPr>
      <w:r w:rsidRPr="0009181A">
        <w:rPr>
          <w:noProof/>
        </w:rPr>
        <w:t>[79]</w:t>
      </w:r>
      <w:r w:rsidRPr="0009181A">
        <w:rPr>
          <w:noProof/>
        </w:rPr>
        <w:tab/>
        <w:t>S. Humeau, T. K. Wijaya, M. Vasirani, and K. Aberer, “Electricity load forecasting for residential customers: Exploiting aggregation and correlation between households,” 2013, doi: 10.1109/SustainIT.2013.6685208.</w:t>
      </w:r>
    </w:p>
    <w:p w14:paraId="5DE3C733" w14:textId="77777777" w:rsidR="0009181A" w:rsidRPr="0009181A" w:rsidRDefault="0009181A" w:rsidP="0009181A">
      <w:pPr>
        <w:widowControl w:val="0"/>
        <w:autoSpaceDE w:val="0"/>
        <w:autoSpaceDN w:val="0"/>
        <w:adjustRightInd w:val="0"/>
        <w:ind w:left="640" w:hanging="640"/>
        <w:rPr>
          <w:noProof/>
        </w:rPr>
      </w:pPr>
      <w:r w:rsidRPr="0009181A">
        <w:rPr>
          <w:noProof/>
        </w:rPr>
        <w:t>[80]</w:t>
      </w:r>
      <w:r w:rsidRPr="0009181A">
        <w:rPr>
          <w:noProof/>
        </w:rPr>
        <w:tab/>
        <w:t xml:space="preserve">G. Dudek, “Pattern-based local linear regression models for short-term load forecasting,” </w:t>
      </w:r>
      <w:r w:rsidRPr="0009181A">
        <w:rPr>
          <w:i/>
          <w:iCs/>
          <w:noProof/>
        </w:rPr>
        <w:t>Electr. Power Syst. Res.</w:t>
      </w:r>
      <w:r w:rsidRPr="0009181A">
        <w:rPr>
          <w:noProof/>
        </w:rPr>
        <w:t>, 2016, doi: 10.1016/j.epsr.2015.09.001.</w:t>
      </w:r>
    </w:p>
    <w:p w14:paraId="065DCD6B" w14:textId="77777777" w:rsidR="0009181A" w:rsidRPr="0009181A" w:rsidRDefault="0009181A" w:rsidP="0009181A">
      <w:pPr>
        <w:widowControl w:val="0"/>
        <w:autoSpaceDE w:val="0"/>
        <w:autoSpaceDN w:val="0"/>
        <w:adjustRightInd w:val="0"/>
        <w:ind w:left="640" w:hanging="640"/>
        <w:rPr>
          <w:noProof/>
        </w:rPr>
      </w:pPr>
      <w:r w:rsidRPr="0009181A">
        <w:rPr>
          <w:noProof/>
        </w:rPr>
        <w:t>[81]</w:t>
      </w:r>
      <w:r w:rsidRPr="0009181A">
        <w:rPr>
          <w:noProof/>
        </w:rPr>
        <w:tab/>
        <w:t xml:space="preserve">N. Amjady, “Short-term hourly load forecasting using time-series modeling with peak load estimation capability,” </w:t>
      </w:r>
      <w:r w:rsidRPr="0009181A">
        <w:rPr>
          <w:i/>
          <w:iCs/>
          <w:noProof/>
        </w:rPr>
        <w:t>IEEE Trans. Power Syst.</w:t>
      </w:r>
      <w:r w:rsidRPr="0009181A">
        <w:rPr>
          <w:noProof/>
        </w:rPr>
        <w:t>, vol. 16, no. 4, pp. 798–805, 2001, doi: 10.1109/59.962429.</w:t>
      </w:r>
    </w:p>
    <w:p w14:paraId="579E25D6" w14:textId="77777777" w:rsidR="0009181A" w:rsidRPr="0009181A" w:rsidRDefault="0009181A" w:rsidP="0009181A">
      <w:pPr>
        <w:widowControl w:val="0"/>
        <w:autoSpaceDE w:val="0"/>
        <w:autoSpaceDN w:val="0"/>
        <w:adjustRightInd w:val="0"/>
        <w:ind w:left="640" w:hanging="640"/>
        <w:rPr>
          <w:noProof/>
        </w:rPr>
      </w:pPr>
      <w:r w:rsidRPr="0009181A">
        <w:rPr>
          <w:noProof/>
        </w:rPr>
        <w:t>[82]</w:t>
      </w:r>
      <w:r w:rsidRPr="0009181A">
        <w:rPr>
          <w:noProof/>
        </w:rPr>
        <w:tab/>
        <w:t xml:space="preserve">G. Papacharalampous, H. Tyralis, and D. Koutsoyiannis, “Predictability of monthly temperature and precipitation using automatic time series forecasting methods,” </w:t>
      </w:r>
      <w:r w:rsidRPr="0009181A">
        <w:rPr>
          <w:i/>
          <w:iCs/>
          <w:noProof/>
        </w:rPr>
        <w:t>Acta Geophys.</w:t>
      </w:r>
      <w:r w:rsidRPr="0009181A">
        <w:rPr>
          <w:noProof/>
        </w:rPr>
        <w:t>, 2018, doi: 10.1007/s11600-018-0120-7.</w:t>
      </w:r>
    </w:p>
    <w:p w14:paraId="691E63C6" w14:textId="77777777" w:rsidR="0009181A" w:rsidRPr="0009181A" w:rsidRDefault="0009181A" w:rsidP="0009181A">
      <w:pPr>
        <w:widowControl w:val="0"/>
        <w:autoSpaceDE w:val="0"/>
        <w:autoSpaceDN w:val="0"/>
        <w:adjustRightInd w:val="0"/>
        <w:ind w:left="640" w:hanging="640"/>
        <w:rPr>
          <w:noProof/>
        </w:rPr>
      </w:pPr>
      <w:r w:rsidRPr="0009181A">
        <w:rPr>
          <w:noProof/>
        </w:rPr>
        <w:t>[83]</w:t>
      </w:r>
      <w:r w:rsidRPr="0009181A">
        <w:rPr>
          <w:noProof/>
        </w:rPr>
        <w:tab/>
        <w:t xml:space="preserve">P. Wang, B. Liu, and T. Hong, “Electric load forecasting with recency effect: A big data approach,” </w:t>
      </w:r>
      <w:r w:rsidRPr="0009181A">
        <w:rPr>
          <w:i/>
          <w:iCs/>
          <w:noProof/>
        </w:rPr>
        <w:t>Int. J. Forecast.</w:t>
      </w:r>
      <w:r w:rsidRPr="0009181A">
        <w:rPr>
          <w:noProof/>
        </w:rPr>
        <w:t>, 2016, doi: 10.1016/j.ijforecast.2015.09.006.</w:t>
      </w:r>
    </w:p>
    <w:p w14:paraId="4DE68563" w14:textId="77777777" w:rsidR="0009181A" w:rsidRPr="0009181A" w:rsidRDefault="0009181A" w:rsidP="0009181A">
      <w:pPr>
        <w:widowControl w:val="0"/>
        <w:autoSpaceDE w:val="0"/>
        <w:autoSpaceDN w:val="0"/>
        <w:adjustRightInd w:val="0"/>
        <w:ind w:left="640" w:hanging="640"/>
        <w:rPr>
          <w:noProof/>
        </w:rPr>
      </w:pPr>
      <w:r w:rsidRPr="0009181A">
        <w:rPr>
          <w:noProof/>
        </w:rPr>
        <w:t>[84]</w:t>
      </w:r>
      <w:r w:rsidRPr="0009181A">
        <w:rPr>
          <w:noProof/>
        </w:rPr>
        <w:tab/>
        <w:t>A. Bracale, G. Carpinelli, P. De Falco, and T. Hong, “Short-term industrial load forecasting: A case study in an Italian factory,” 2017, doi: 10.1109/ISGTEurope.2017.8260176.</w:t>
      </w:r>
    </w:p>
    <w:p w14:paraId="1F97F45E" w14:textId="77777777" w:rsidR="0009181A" w:rsidRPr="0009181A" w:rsidRDefault="0009181A" w:rsidP="0009181A">
      <w:pPr>
        <w:widowControl w:val="0"/>
        <w:autoSpaceDE w:val="0"/>
        <w:autoSpaceDN w:val="0"/>
        <w:adjustRightInd w:val="0"/>
        <w:ind w:left="640" w:hanging="640"/>
        <w:rPr>
          <w:noProof/>
        </w:rPr>
      </w:pPr>
      <w:r w:rsidRPr="0009181A">
        <w:rPr>
          <w:noProof/>
        </w:rPr>
        <w:t>[85]</w:t>
      </w:r>
      <w:r w:rsidRPr="0009181A">
        <w:rPr>
          <w:noProof/>
        </w:rPr>
        <w:tab/>
        <w:t xml:space="preserve">M. Rana and I. Koprinska, “Forecasting electricity load with advanced wavelet neural networks,” </w:t>
      </w:r>
      <w:r w:rsidRPr="0009181A">
        <w:rPr>
          <w:i/>
          <w:iCs/>
          <w:noProof/>
        </w:rPr>
        <w:t>Neurocomputing</w:t>
      </w:r>
      <w:r w:rsidRPr="0009181A">
        <w:rPr>
          <w:noProof/>
        </w:rPr>
        <w:t>, 2016, doi: 10.1016/j.neucom.2015.12.004.</w:t>
      </w:r>
    </w:p>
    <w:p w14:paraId="238685FA" w14:textId="77777777" w:rsidR="0009181A" w:rsidRPr="0009181A" w:rsidRDefault="0009181A" w:rsidP="0009181A">
      <w:pPr>
        <w:widowControl w:val="0"/>
        <w:autoSpaceDE w:val="0"/>
        <w:autoSpaceDN w:val="0"/>
        <w:adjustRightInd w:val="0"/>
        <w:ind w:left="640" w:hanging="640"/>
        <w:rPr>
          <w:noProof/>
        </w:rPr>
      </w:pPr>
      <w:r w:rsidRPr="0009181A">
        <w:rPr>
          <w:noProof/>
        </w:rPr>
        <w:t>[86]</w:t>
      </w:r>
      <w:r w:rsidRPr="0009181A">
        <w:rPr>
          <w:noProof/>
        </w:rPr>
        <w:tab/>
        <w:t xml:space="preserve">Da Liu, K. Sun, H. Huang, and P. Tang, “Monthly load forecasting based on economic data by decomposition integration theory,” </w:t>
      </w:r>
      <w:r w:rsidRPr="0009181A">
        <w:rPr>
          <w:i/>
          <w:iCs/>
          <w:noProof/>
        </w:rPr>
        <w:t>Sustain.</w:t>
      </w:r>
      <w:r w:rsidRPr="0009181A">
        <w:rPr>
          <w:noProof/>
        </w:rPr>
        <w:t>, 2018, doi: 10.3390/su10093282.</w:t>
      </w:r>
    </w:p>
    <w:p w14:paraId="7ACE9AC3" w14:textId="77777777" w:rsidR="0009181A" w:rsidRPr="0009181A" w:rsidRDefault="0009181A" w:rsidP="0009181A">
      <w:pPr>
        <w:widowControl w:val="0"/>
        <w:autoSpaceDE w:val="0"/>
        <w:autoSpaceDN w:val="0"/>
        <w:adjustRightInd w:val="0"/>
        <w:ind w:left="640" w:hanging="640"/>
        <w:rPr>
          <w:noProof/>
        </w:rPr>
      </w:pPr>
      <w:r w:rsidRPr="0009181A">
        <w:rPr>
          <w:noProof/>
        </w:rPr>
        <w:t>[87]</w:t>
      </w:r>
      <w:r w:rsidRPr="0009181A">
        <w:rPr>
          <w:noProof/>
        </w:rPr>
        <w:tab/>
        <w:t xml:space="preserve">T. Hong, M. Gui, M. E. Baran, and H. L. Willis, “Modeling and forecasting hourly </w:t>
      </w:r>
      <w:r w:rsidRPr="0009181A">
        <w:rPr>
          <w:noProof/>
        </w:rPr>
        <w:lastRenderedPageBreak/>
        <w:t xml:space="preserve">electric load by multiple linear regression with interactions,” </w:t>
      </w:r>
      <w:r w:rsidRPr="0009181A">
        <w:rPr>
          <w:i/>
          <w:iCs/>
          <w:noProof/>
        </w:rPr>
        <w:t>IEEE PES Gen. Meet. PES 2010</w:t>
      </w:r>
      <w:r w:rsidRPr="0009181A">
        <w:rPr>
          <w:noProof/>
        </w:rPr>
        <w:t>, pp. 1–8, 2010, doi: 10.1109/PES.2010.5589959.</w:t>
      </w:r>
    </w:p>
    <w:p w14:paraId="63142DF6" w14:textId="77777777" w:rsidR="0009181A" w:rsidRPr="0009181A" w:rsidRDefault="0009181A" w:rsidP="0009181A">
      <w:pPr>
        <w:widowControl w:val="0"/>
        <w:autoSpaceDE w:val="0"/>
        <w:autoSpaceDN w:val="0"/>
        <w:adjustRightInd w:val="0"/>
        <w:ind w:left="640" w:hanging="640"/>
        <w:rPr>
          <w:noProof/>
        </w:rPr>
      </w:pPr>
      <w:r w:rsidRPr="0009181A">
        <w:rPr>
          <w:noProof/>
        </w:rPr>
        <w:t>[88]</w:t>
      </w:r>
      <w:r w:rsidRPr="0009181A">
        <w:rPr>
          <w:noProof/>
        </w:rPr>
        <w:tab/>
        <w:t>M. Abuella and B. Chowdhury, “Solar power probabilistic forecasting by using multiple linear regression analysis,” 2015, doi: 10.1109/SECON.2015.7132869.</w:t>
      </w:r>
    </w:p>
    <w:p w14:paraId="183431C7" w14:textId="77777777" w:rsidR="0009181A" w:rsidRPr="0009181A" w:rsidRDefault="0009181A" w:rsidP="0009181A">
      <w:pPr>
        <w:widowControl w:val="0"/>
        <w:autoSpaceDE w:val="0"/>
        <w:autoSpaceDN w:val="0"/>
        <w:adjustRightInd w:val="0"/>
        <w:ind w:left="640" w:hanging="640"/>
        <w:rPr>
          <w:noProof/>
        </w:rPr>
      </w:pPr>
      <w:r w:rsidRPr="0009181A">
        <w:rPr>
          <w:noProof/>
        </w:rPr>
        <w:t>[89]</w:t>
      </w:r>
      <w:r w:rsidRPr="0009181A">
        <w:rPr>
          <w:noProof/>
        </w:rPr>
        <w:tab/>
        <w:t xml:space="preserve">K. Panklib, C. Prakasvudhisarn, and D. Khummongkol, “Electricity Consumption Forecasting in Thailand Using an Artificial Neural Network and Multiple Linear Regression,” </w:t>
      </w:r>
      <w:r w:rsidRPr="0009181A">
        <w:rPr>
          <w:i/>
          <w:iCs/>
          <w:noProof/>
        </w:rPr>
        <w:t>Energy Sources, Part B Econ. Plan. Policy</w:t>
      </w:r>
      <w:r w:rsidRPr="0009181A">
        <w:rPr>
          <w:noProof/>
        </w:rPr>
        <w:t>, 2015, doi: 10.1080/15567249.2011.559520.</w:t>
      </w:r>
    </w:p>
    <w:p w14:paraId="256658FD" w14:textId="77777777" w:rsidR="0009181A" w:rsidRPr="0009181A" w:rsidRDefault="0009181A" w:rsidP="0009181A">
      <w:pPr>
        <w:widowControl w:val="0"/>
        <w:autoSpaceDE w:val="0"/>
        <w:autoSpaceDN w:val="0"/>
        <w:adjustRightInd w:val="0"/>
        <w:ind w:left="640" w:hanging="640"/>
        <w:rPr>
          <w:noProof/>
        </w:rPr>
      </w:pPr>
      <w:r w:rsidRPr="0009181A">
        <w:rPr>
          <w:noProof/>
        </w:rPr>
        <w:t>[90]</w:t>
      </w:r>
      <w:r w:rsidRPr="0009181A">
        <w:rPr>
          <w:noProof/>
        </w:rPr>
        <w:tab/>
        <w:t>X. Sun, Z. Ouyang, and D. Yue, “Short-term load forecasting based on multivariate linear regression,” 2017, doi: 10.1109/EI2.2017.8245401.</w:t>
      </w:r>
    </w:p>
    <w:p w14:paraId="6270B681" w14:textId="77777777" w:rsidR="0009181A" w:rsidRPr="0009181A" w:rsidRDefault="0009181A" w:rsidP="0009181A">
      <w:pPr>
        <w:widowControl w:val="0"/>
        <w:autoSpaceDE w:val="0"/>
        <w:autoSpaceDN w:val="0"/>
        <w:adjustRightInd w:val="0"/>
        <w:ind w:left="640" w:hanging="640"/>
        <w:rPr>
          <w:noProof/>
        </w:rPr>
      </w:pPr>
      <w:r w:rsidRPr="0009181A">
        <w:rPr>
          <w:noProof/>
        </w:rPr>
        <w:t>[91]</w:t>
      </w:r>
      <w:r w:rsidRPr="0009181A">
        <w:rPr>
          <w:noProof/>
        </w:rPr>
        <w:tab/>
        <w:t xml:space="preserve">R. Weron, </w:t>
      </w:r>
      <w:r w:rsidRPr="0009181A">
        <w:rPr>
          <w:i/>
          <w:iCs/>
          <w:noProof/>
        </w:rPr>
        <w:t>Modeling and forecasting electricity loads and prices: A statistical approach</w:t>
      </w:r>
      <w:r w:rsidRPr="0009181A">
        <w:rPr>
          <w:noProof/>
        </w:rPr>
        <w:t>. wiley, 2006.</w:t>
      </w:r>
    </w:p>
    <w:p w14:paraId="19164F7A" w14:textId="77777777" w:rsidR="0009181A" w:rsidRPr="0009181A" w:rsidRDefault="0009181A" w:rsidP="0009181A">
      <w:pPr>
        <w:widowControl w:val="0"/>
        <w:autoSpaceDE w:val="0"/>
        <w:autoSpaceDN w:val="0"/>
        <w:adjustRightInd w:val="0"/>
        <w:ind w:left="640" w:hanging="640"/>
        <w:rPr>
          <w:noProof/>
        </w:rPr>
      </w:pPr>
      <w:r w:rsidRPr="0009181A">
        <w:rPr>
          <w:noProof/>
        </w:rPr>
        <w:t>[92]</w:t>
      </w:r>
      <w:r w:rsidRPr="0009181A">
        <w:rPr>
          <w:noProof/>
        </w:rPr>
        <w:tab/>
        <w:t>N. Amral, C. S. Özveren, and D. King, “Short term load forecasting using multiple linear regression,” 2007, doi: 10.1109/UPEC.2007.4469121.</w:t>
      </w:r>
    </w:p>
    <w:p w14:paraId="07F3C248" w14:textId="77777777" w:rsidR="0009181A" w:rsidRPr="0009181A" w:rsidRDefault="0009181A" w:rsidP="0009181A">
      <w:pPr>
        <w:widowControl w:val="0"/>
        <w:autoSpaceDE w:val="0"/>
        <w:autoSpaceDN w:val="0"/>
        <w:adjustRightInd w:val="0"/>
        <w:ind w:left="640" w:hanging="640"/>
        <w:rPr>
          <w:noProof/>
        </w:rPr>
      </w:pPr>
      <w:r w:rsidRPr="0009181A">
        <w:rPr>
          <w:noProof/>
        </w:rPr>
        <w:t>[93]</w:t>
      </w:r>
      <w:r w:rsidRPr="0009181A">
        <w:rPr>
          <w:noProof/>
        </w:rPr>
        <w:tab/>
        <w:t>T. Hong, “Short Term Electric Load Forecasting,” North Carolina State University, 2010.</w:t>
      </w:r>
    </w:p>
    <w:p w14:paraId="2D70F828" w14:textId="77777777" w:rsidR="0009181A" w:rsidRPr="0009181A" w:rsidRDefault="0009181A" w:rsidP="0009181A">
      <w:pPr>
        <w:widowControl w:val="0"/>
        <w:autoSpaceDE w:val="0"/>
        <w:autoSpaceDN w:val="0"/>
        <w:adjustRightInd w:val="0"/>
        <w:ind w:left="640" w:hanging="640"/>
        <w:rPr>
          <w:noProof/>
        </w:rPr>
      </w:pPr>
      <w:r w:rsidRPr="0009181A">
        <w:rPr>
          <w:noProof/>
        </w:rPr>
        <w:t>[94]</w:t>
      </w:r>
      <w:r w:rsidRPr="0009181A">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09181A">
        <w:rPr>
          <w:i/>
          <w:iCs/>
          <w:noProof/>
        </w:rPr>
        <w:t>J. Clin. Med.</w:t>
      </w:r>
      <w:r w:rsidRPr="0009181A">
        <w:rPr>
          <w:noProof/>
        </w:rPr>
        <w:t>, 2019, doi: 10.3390/jcm8122149.</w:t>
      </w:r>
    </w:p>
    <w:p w14:paraId="61ECF29E" w14:textId="77777777" w:rsidR="0009181A" w:rsidRPr="0009181A" w:rsidRDefault="0009181A" w:rsidP="0009181A">
      <w:pPr>
        <w:widowControl w:val="0"/>
        <w:autoSpaceDE w:val="0"/>
        <w:autoSpaceDN w:val="0"/>
        <w:adjustRightInd w:val="0"/>
        <w:ind w:left="640" w:hanging="640"/>
        <w:rPr>
          <w:noProof/>
        </w:rPr>
      </w:pPr>
      <w:r w:rsidRPr="0009181A">
        <w:rPr>
          <w:noProof/>
        </w:rPr>
        <w:t>[95]</w:t>
      </w:r>
      <w:r w:rsidRPr="0009181A">
        <w:rPr>
          <w:noProof/>
        </w:rPr>
        <w:tab/>
        <w:t xml:space="preserve">Y. Wang, N. Zhang, Y. Tan, T. Hong, D. S. Kirschen, and C. Kang, “Combining Probabilistic Load Forecasts,” </w:t>
      </w:r>
      <w:r w:rsidRPr="0009181A">
        <w:rPr>
          <w:i/>
          <w:iCs/>
          <w:noProof/>
        </w:rPr>
        <w:t>IEEE Trans. Smart Grid</w:t>
      </w:r>
      <w:r w:rsidRPr="0009181A">
        <w:rPr>
          <w:noProof/>
        </w:rPr>
        <w:t>, vol. 10, no. 4, pp. 3664–3674, 2019, doi: 10.1109/TSG.2018.2833869.</w:t>
      </w:r>
    </w:p>
    <w:p w14:paraId="5A247A4D"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[96]</w:t>
      </w:r>
      <w:r w:rsidRPr="0009181A">
        <w:rPr>
          <w:noProof/>
        </w:rPr>
        <w:tab/>
        <w:t xml:space="preserve">E. Stellwagen and L. Tashman, “ARIMA : The Models of Box and Jenkins,” </w:t>
      </w:r>
      <w:r w:rsidRPr="0009181A">
        <w:rPr>
          <w:i/>
          <w:iCs/>
          <w:noProof/>
        </w:rPr>
        <w:t>Foresight Int. J. Appl. Forecast.</w:t>
      </w:r>
      <w:r w:rsidRPr="0009181A">
        <w:rPr>
          <w:noProof/>
        </w:rPr>
        <w:t>, 2013.</w:t>
      </w:r>
    </w:p>
    <w:p w14:paraId="4474D32F" w14:textId="77777777" w:rsidR="0009181A" w:rsidRPr="0009181A" w:rsidRDefault="0009181A" w:rsidP="0009181A">
      <w:pPr>
        <w:widowControl w:val="0"/>
        <w:autoSpaceDE w:val="0"/>
        <w:autoSpaceDN w:val="0"/>
        <w:adjustRightInd w:val="0"/>
        <w:ind w:left="640" w:hanging="640"/>
        <w:rPr>
          <w:noProof/>
        </w:rPr>
      </w:pPr>
      <w:r w:rsidRPr="0009181A">
        <w:rPr>
          <w:noProof/>
        </w:rPr>
        <w:t>[97]</w:t>
      </w:r>
      <w:r w:rsidRPr="0009181A">
        <w:rPr>
          <w:noProof/>
        </w:rPr>
        <w:tab/>
        <w:t xml:space="preserve">A. D. Papalexopoulos and T. C. Hesterberg, “A regression-based approach to short-term system load forecasting,” </w:t>
      </w:r>
      <w:r w:rsidRPr="0009181A">
        <w:rPr>
          <w:i/>
          <w:iCs/>
          <w:noProof/>
        </w:rPr>
        <w:t>IEEE Trans. Power Syst.</w:t>
      </w:r>
      <w:r w:rsidRPr="0009181A">
        <w:rPr>
          <w:noProof/>
        </w:rPr>
        <w:t>, 1990, doi: 10.1109/59.99410.</w:t>
      </w:r>
    </w:p>
    <w:p w14:paraId="50D68B8A" w14:textId="77777777" w:rsidR="0009181A" w:rsidRPr="0009181A" w:rsidRDefault="0009181A" w:rsidP="0009181A">
      <w:pPr>
        <w:widowControl w:val="0"/>
        <w:autoSpaceDE w:val="0"/>
        <w:autoSpaceDN w:val="0"/>
        <w:adjustRightInd w:val="0"/>
        <w:ind w:left="640" w:hanging="640"/>
        <w:rPr>
          <w:noProof/>
        </w:rPr>
      </w:pPr>
      <w:r w:rsidRPr="0009181A">
        <w:rPr>
          <w:noProof/>
        </w:rPr>
        <w:t>[98]</w:t>
      </w:r>
      <w:r w:rsidRPr="0009181A">
        <w:rPr>
          <w:noProof/>
        </w:rPr>
        <w:tab/>
        <w:t xml:space="preserve">M. Cai, M. Pipattanasomporn, and S. Rahman, “Day-ahead building-level load forecasts using deep learning vs. traditional time-series techniques,” </w:t>
      </w:r>
      <w:r w:rsidRPr="0009181A">
        <w:rPr>
          <w:i/>
          <w:iCs/>
          <w:noProof/>
        </w:rPr>
        <w:t>Appl. Energy</w:t>
      </w:r>
      <w:r w:rsidRPr="0009181A">
        <w:rPr>
          <w:noProof/>
        </w:rPr>
        <w:t>, 2019, doi: 10.1016/j.apenergy.2018.12.042.</w:t>
      </w:r>
    </w:p>
    <w:p w14:paraId="51B40253" w14:textId="77777777" w:rsidR="0009181A" w:rsidRPr="0009181A" w:rsidRDefault="0009181A" w:rsidP="0009181A">
      <w:pPr>
        <w:widowControl w:val="0"/>
        <w:autoSpaceDE w:val="0"/>
        <w:autoSpaceDN w:val="0"/>
        <w:adjustRightInd w:val="0"/>
        <w:ind w:left="640" w:hanging="640"/>
        <w:rPr>
          <w:noProof/>
        </w:rPr>
      </w:pPr>
      <w:r w:rsidRPr="0009181A">
        <w:rPr>
          <w:noProof/>
        </w:rPr>
        <w:t>[99]</w:t>
      </w:r>
      <w:r w:rsidRPr="0009181A">
        <w:rPr>
          <w:noProof/>
        </w:rPr>
        <w:tab/>
        <w:t xml:space="preserve">K. Goswami, A. Ganguly, and A. K. Sil, “Day ahead forecasting and peak load management using multivariate auto regression technique,” </w:t>
      </w:r>
      <w:r w:rsidRPr="0009181A">
        <w:rPr>
          <w:i/>
          <w:iCs/>
          <w:noProof/>
        </w:rPr>
        <w:t>Proc. 2018 IEEE Appl. Signal Process. Conf. ASPCON 2018</w:t>
      </w:r>
      <w:r w:rsidRPr="0009181A">
        <w:rPr>
          <w:noProof/>
        </w:rPr>
        <w:t>, no. 1, pp. 279–282, 2018, doi: 10.1109/ASPCON.2018.8748661.</w:t>
      </w:r>
    </w:p>
    <w:p w14:paraId="01CA1827" w14:textId="77777777" w:rsidR="0009181A" w:rsidRPr="0009181A" w:rsidRDefault="0009181A" w:rsidP="0009181A">
      <w:pPr>
        <w:widowControl w:val="0"/>
        <w:autoSpaceDE w:val="0"/>
        <w:autoSpaceDN w:val="0"/>
        <w:adjustRightInd w:val="0"/>
        <w:ind w:left="640" w:hanging="640"/>
        <w:rPr>
          <w:noProof/>
        </w:rPr>
      </w:pPr>
      <w:r w:rsidRPr="0009181A">
        <w:rPr>
          <w:noProof/>
        </w:rPr>
        <w:t>[100]</w:t>
      </w:r>
      <w:r w:rsidRPr="0009181A">
        <w:rPr>
          <w:noProof/>
        </w:rPr>
        <w:tab/>
        <w:t xml:space="preserve">G. N. Shilpa and G. S. Sheshadri, “ARIMAX Model for Short-Term Electrical Load Forecasting,” </w:t>
      </w:r>
      <w:r w:rsidRPr="0009181A">
        <w:rPr>
          <w:i/>
          <w:iCs/>
          <w:noProof/>
        </w:rPr>
        <w:t>Int. J. Recent Technol. Eng.</w:t>
      </w:r>
      <w:r w:rsidRPr="0009181A">
        <w:rPr>
          <w:noProof/>
        </w:rPr>
        <w:t>, 2019, doi: 10.35940/ijrte.d7950.118419.</w:t>
      </w:r>
    </w:p>
    <w:p w14:paraId="410D3628" w14:textId="77777777" w:rsidR="0009181A" w:rsidRPr="0009181A" w:rsidRDefault="0009181A" w:rsidP="0009181A">
      <w:pPr>
        <w:widowControl w:val="0"/>
        <w:autoSpaceDE w:val="0"/>
        <w:autoSpaceDN w:val="0"/>
        <w:adjustRightInd w:val="0"/>
        <w:ind w:left="640" w:hanging="640"/>
        <w:rPr>
          <w:noProof/>
        </w:rPr>
      </w:pPr>
      <w:r w:rsidRPr="0009181A">
        <w:rPr>
          <w:noProof/>
        </w:rPr>
        <w:t>[101]</w:t>
      </w:r>
      <w:r w:rsidRPr="0009181A">
        <w:rPr>
          <w:noProof/>
        </w:rPr>
        <w:tab/>
        <w:t xml:space="preserve">H. Cui and X. Peng, “Short-Term City Electric Load Forecasting with Considering Temperature Effects: An Improved ARIMAX Model,” </w:t>
      </w:r>
      <w:r w:rsidRPr="0009181A">
        <w:rPr>
          <w:i/>
          <w:iCs/>
          <w:noProof/>
        </w:rPr>
        <w:t>Math. Probl. Eng.</w:t>
      </w:r>
      <w:r w:rsidRPr="0009181A">
        <w:rPr>
          <w:noProof/>
        </w:rPr>
        <w:t>, 2015, doi: 10.1155/2015/589374.</w:t>
      </w:r>
    </w:p>
    <w:p w14:paraId="32E379E5" w14:textId="77777777" w:rsidR="0009181A" w:rsidRPr="0009181A" w:rsidRDefault="0009181A" w:rsidP="0009181A">
      <w:pPr>
        <w:widowControl w:val="0"/>
        <w:autoSpaceDE w:val="0"/>
        <w:autoSpaceDN w:val="0"/>
        <w:adjustRightInd w:val="0"/>
        <w:ind w:left="640" w:hanging="640"/>
        <w:rPr>
          <w:noProof/>
        </w:rPr>
      </w:pPr>
      <w:r w:rsidRPr="0009181A">
        <w:rPr>
          <w:noProof/>
        </w:rPr>
        <w:t>[102]</w:t>
      </w:r>
      <w:r w:rsidRPr="0009181A">
        <w:rPr>
          <w:noProof/>
        </w:rPr>
        <w:tab/>
        <w:t>A. Shadkam, “Using SARIMAX to forecast electricity demand and consumption in university buildings,” The University of British Columbia, 2020.</w:t>
      </w:r>
    </w:p>
    <w:p w14:paraId="5BC81D1B" w14:textId="77777777" w:rsidR="0009181A" w:rsidRPr="0009181A" w:rsidRDefault="0009181A" w:rsidP="0009181A">
      <w:pPr>
        <w:widowControl w:val="0"/>
        <w:autoSpaceDE w:val="0"/>
        <w:autoSpaceDN w:val="0"/>
        <w:adjustRightInd w:val="0"/>
        <w:ind w:left="640" w:hanging="640"/>
        <w:rPr>
          <w:noProof/>
        </w:rPr>
      </w:pPr>
      <w:r w:rsidRPr="0009181A">
        <w:rPr>
          <w:noProof/>
        </w:rPr>
        <w:t>[103]</w:t>
      </w:r>
      <w:r w:rsidRPr="0009181A">
        <w:rPr>
          <w:noProof/>
        </w:rPr>
        <w:tab/>
        <w:t xml:space="preserve">R. Bonetto and M. Rossi, “Parallel multi-step ahead power demand forecasting through NAR neural networks,” </w:t>
      </w:r>
      <w:r w:rsidRPr="0009181A">
        <w:rPr>
          <w:i/>
          <w:iCs/>
          <w:noProof/>
        </w:rPr>
        <w:t>2016 IEEE Int. Conf. Smart Grid Commun. SmartGridComm 2016</w:t>
      </w:r>
      <w:r w:rsidRPr="0009181A">
        <w:rPr>
          <w:noProof/>
        </w:rPr>
        <w:t>, pp. 314–319, Dec. 2016, doi: 10.1109/SmartGridComm.2016.7778780.</w:t>
      </w:r>
    </w:p>
    <w:p w14:paraId="271189A0"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[104]</w:t>
      </w:r>
      <w:r w:rsidRPr="0009181A">
        <w:rPr>
          <w:noProof/>
        </w:rPr>
        <w:tab/>
        <w:t>I. Fernández, C. E. Borges, and Y. K. Penya, “Efficient building load forecasting,” 2011, doi: 10.1109/ETFA.2011.6059103.</w:t>
      </w:r>
    </w:p>
    <w:p w14:paraId="66D9796B" w14:textId="77777777" w:rsidR="0009181A" w:rsidRPr="0009181A" w:rsidRDefault="0009181A" w:rsidP="0009181A">
      <w:pPr>
        <w:widowControl w:val="0"/>
        <w:autoSpaceDE w:val="0"/>
        <w:autoSpaceDN w:val="0"/>
        <w:adjustRightInd w:val="0"/>
        <w:ind w:left="640" w:hanging="640"/>
        <w:rPr>
          <w:noProof/>
        </w:rPr>
      </w:pPr>
      <w:r w:rsidRPr="0009181A">
        <w:rPr>
          <w:noProof/>
        </w:rPr>
        <w:t>[105]</w:t>
      </w:r>
      <w:r w:rsidRPr="0009181A">
        <w:rPr>
          <w:noProof/>
        </w:rPr>
        <w:tab/>
        <w:t xml:space="preserve">W. S. McCulloch and W. Pitts, “A logical calculus of the ideas immanent in nervous activity,” </w:t>
      </w:r>
      <w:r w:rsidRPr="0009181A">
        <w:rPr>
          <w:i/>
          <w:iCs/>
          <w:noProof/>
        </w:rPr>
        <w:t>Bull. Math. Biophys.</w:t>
      </w:r>
      <w:r w:rsidRPr="0009181A">
        <w:rPr>
          <w:noProof/>
        </w:rPr>
        <w:t>, 1943, doi: 10.1007/BF02478259.</w:t>
      </w:r>
    </w:p>
    <w:p w14:paraId="4013E3D9" w14:textId="77777777" w:rsidR="0009181A" w:rsidRPr="0009181A" w:rsidRDefault="0009181A" w:rsidP="0009181A">
      <w:pPr>
        <w:widowControl w:val="0"/>
        <w:autoSpaceDE w:val="0"/>
        <w:autoSpaceDN w:val="0"/>
        <w:adjustRightInd w:val="0"/>
        <w:ind w:left="640" w:hanging="640"/>
        <w:rPr>
          <w:noProof/>
        </w:rPr>
      </w:pPr>
      <w:r w:rsidRPr="0009181A">
        <w:rPr>
          <w:noProof/>
        </w:rPr>
        <w:t>[106]</w:t>
      </w:r>
      <w:r w:rsidRPr="0009181A">
        <w:rPr>
          <w:noProof/>
        </w:rPr>
        <w:tab/>
        <w:t xml:space="preserve">D. O. Hebb, “The first stage of perception: growth of the assembly,” </w:t>
      </w:r>
      <w:r w:rsidRPr="0009181A">
        <w:rPr>
          <w:i/>
          <w:iCs/>
          <w:noProof/>
        </w:rPr>
        <w:t>Organ. Behav.</w:t>
      </w:r>
      <w:r w:rsidRPr="0009181A">
        <w:rPr>
          <w:noProof/>
        </w:rPr>
        <w:t>, 1949, doi: 10.1016/0301-0082(84)90021-2.</w:t>
      </w:r>
    </w:p>
    <w:p w14:paraId="5618DDD6" w14:textId="77777777" w:rsidR="0009181A" w:rsidRPr="0009181A" w:rsidRDefault="0009181A" w:rsidP="0009181A">
      <w:pPr>
        <w:widowControl w:val="0"/>
        <w:autoSpaceDE w:val="0"/>
        <w:autoSpaceDN w:val="0"/>
        <w:adjustRightInd w:val="0"/>
        <w:ind w:left="640" w:hanging="640"/>
        <w:rPr>
          <w:noProof/>
        </w:rPr>
      </w:pPr>
      <w:r w:rsidRPr="0009181A">
        <w:rPr>
          <w:noProof/>
        </w:rPr>
        <w:t>[107]</w:t>
      </w:r>
      <w:r w:rsidRPr="0009181A">
        <w:rPr>
          <w:noProof/>
        </w:rPr>
        <w:tab/>
        <w:t xml:space="preserve">F. Rosenblatt, “The perceptron: A probabilistic model for information storage and organization in the brain,” </w:t>
      </w:r>
      <w:r w:rsidRPr="0009181A">
        <w:rPr>
          <w:i/>
          <w:iCs/>
          <w:noProof/>
        </w:rPr>
        <w:t>Psychol. Rev.</w:t>
      </w:r>
      <w:r w:rsidRPr="0009181A">
        <w:rPr>
          <w:noProof/>
        </w:rPr>
        <w:t>, 1958, doi: 10.1037/h0042519.</w:t>
      </w:r>
    </w:p>
    <w:p w14:paraId="13034B10" w14:textId="77777777" w:rsidR="0009181A" w:rsidRPr="0009181A" w:rsidRDefault="0009181A" w:rsidP="0009181A">
      <w:pPr>
        <w:widowControl w:val="0"/>
        <w:autoSpaceDE w:val="0"/>
        <w:autoSpaceDN w:val="0"/>
        <w:adjustRightInd w:val="0"/>
        <w:ind w:left="640" w:hanging="640"/>
        <w:rPr>
          <w:noProof/>
        </w:rPr>
      </w:pPr>
      <w:r w:rsidRPr="0009181A">
        <w:rPr>
          <w:noProof/>
        </w:rPr>
        <w:t>[108]</w:t>
      </w:r>
      <w:r w:rsidRPr="0009181A">
        <w:rPr>
          <w:noProof/>
        </w:rPr>
        <w:tab/>
        <w:t xml:space="preserve">D. E. Rumelhart, G. E. Hinton, and R. J. Williams, “Learning representations by back-propagating errors,” </w:t>
      </w:r>
      <w:r w:rsidRPr="0009181A">
        <w:rPr>
          <w:i/>
          <w:iCs/>
          <w:noProof/>
        </w:rPr>
        <w:t>Nature</w:t>
      </w:r>
      <w:r w:rsidRPr="0009181A">
        <w:rPr>
          <w:noProof/>
        </w:rPr>
        <w:t>, 1986, doi: 10.1038/323533a0.</w:t>
      </w:r>
    </w:p>
    <w:p w14:paraId="00636302" w14:textId="77777777" w:rsidR="0009181A" w:rsidRPr="0009181A" w:rsidRDefault="0009181A" w:rsidP="0009181A">
      <w:pPr>
        <w:widowControl w:val="0"/>
        <w:autoSpaceDE w:val="0"/>
        <w:autoSpaceDN w:val="0"/>
        <w:adjustRightInd w:val="0"/>
        <w:ind w:left="640" w:hanging="640"/>
        <w:rPr>
          <w:noProof/>
        </w:rPr>
      </w:pPr>
      <w:r w:rsidRPr="0009181A">
        <w:rPr>
          <w:noProof/>
        </w:rPr>
        <w:t>[109]</w:t>
      </w:r>
      <w:r w:rsidRPr="0009181A">
        <w:rPr>
          <w:noProof/>
        </w:rPr>
        <w:tab/>
        <w:t xml:space="preserve">X. H. Le, H. V. Ho, G. Lee, and S. Jung, “Application of Long Short-Term Memory (LSTM) neural network for flood forecasting,” </w:t>
      </w:r>
      <w:r w:rsidRPr="0009181A">
        <w:rPr>
          <w:i/>
          <w:iCs/>
          <w:noProof/>
        </w:rPr>
        <w:t>Water (Switzerland)</w:t>
      </w:r>
      <w:r w:rsidRPr="0009181A">
        <w:rPr>
          <w:noProof/>
        </w:rPr>
        <w:t>, 2019, doi: 10.3390/w11071387.</w:t>
      </w:r>
    </w:p>
    <w:p w14:paraId="7FD9EE0F" w14:textId="77777777" w:rsidR="0009181A" w:rsidRPr="0009181A" w:rsidRDefault="0009181A" w:rsidP="0009181A">
      <w:pPr>
        <w:widowControl w:val="0"/>
        <w:autoSpaceDE w:val="0"/>
        <w:autoSpaceDN w:val="0"/>
        <w:adjustRightInd w:val="0"/>
        <w:ind w:left="640" w:hanging="640"/>
        <w:rPr>
          <w:noProof/>
        </w:rPr>
      </w:pPr>
      <w:r w:rsidRPr="0009181A">
        <w:rPr>
          <w:noProof/>
        </w:rPr>
        <w:t>[110]</w:t>
      </w:r>
      <w:r w:rsidRPr="0009181A">
        <w:rPr>
          <w:noProof/>
        </w:rPr>
        <w:tab/>
        <w:t xml:space="preserve">M. Munem, T. M. Rubaith Bashar, M. H. Roni, M. Shahriar, T. B. Shawkat, and H. Rahaman, “Electric power load forecasting based on multivariate LSTM neural network using bayesian optimization,” </w:t>
      </w:r>
      <w:r w:rsidRPr="0009181A">
        <w:rPr>
          <w:i/>
          <w:iCs/>
          <w:noProof/>
        </w:rPr>
        <w:t>2020 IEEE Electr. Power Energy Conf. EPEC 2020</w:t>
      </w:r>
      <w:r w:rsidRPr="0009181A">
        <w:rPr>
          <w:noProof/>
        </w:rPr>
        <w:t>, vol. 3, 2020, doi: 10.1109/EPEC48502.2020.9320123.</w:t>
      </w:r>
    </w:p>
    <w:p w14:paraId="668EA757" w14:textId="77777777" w:rsidR="0009181A" w:rsidRPr="0009181A" w:rsidRDefault="0009181A" w:rsidP="0009181A">
      <w:pPr>
        <w:widowControl w:val="0"/>
        <w:autoSpaceDE w:val="0"/>
        <w:autoSpaceDN w:val="0"/>
        <w:adjustRightInd w:val="0"/>
        <w:ind w:left="640" w:hanging="640"/>
        <w:rPr>
          <w:noProof/>
        </w:rPr>
      </w:pPr>
      <w:r w:rsidRPr="0009181A">
        <w:rPr>
          <w:noProof/>
        </w:rPr>
        <w:t>[111]</w:t>
      </w:r>
      <w:r w:rsidRPr="0009181A">
        <w:rPr>
          <w:noProof/>
        </w:rPr>
        <w:tab/>
        <w:t xml:space="preserve">V. Dehalwar, A. Kalam, M. L. Kolhe, and A. Zayegh, “Electricity load forecasting for urban area using weather forecast information,” </w:t>
      </w:r>
      <w:r w:rsidRPr="0009181A">
        <w:rPr>
          <w:i/>
          <w:iCs/>
          <w:noProof/>
        </w:rPr>
        <w:t>2016 IEEE Int. Conf. Power Renew. Energy, ICPRE 2016</w:t>
      </w:r>
      <w:r w:rsidRPr="0009181A">
        <w:rPr>
          <w:noProof/>
        </w:rPr>
        <w:t>, pp. 355–359, 2017, doi: 10.1109/ICPRE.2016.7871231.</w:t>
      </w:r>
    </w:p>
    <w:p w14:paraId="09B6A06E" w14:textId="77777777" w:rsidR="0009181A" w:rsidRPr="0009181A" w:rsidRDefault="0009181A" w:rsidP="0009181A">
      <w:pPr>
        <w:widowControl w:val="0"/>
        <w:autoSpaceDE w:val="0"/>
        <w:autoSpaceDN w:val="0"/>
        <w:adjustRightInd w:val="0"/>
        <w:ind w:left="640" w:hanging="640"/>
        <w:rPr>
          <w:noProof/>
        </w:rPr>
      </w:pPr>
      <w:r w:rsidRPr="0009181A">
        <w:rPr>
          <w:noProof/>
        </w:rPr>
        <w:t>[112]</w:t>
      </w:r>
      <w:r w:rsidRPr="0009181A">
        <w:rPr>
          <w:noProof/>
        </w:rPr>
        <w:tab/>
        <w:t xml:space="preserve">A. Si. Walia, “Activation functions and it’s types-Which is better?,” </w:t>
      </w:r>
      <w:r w:rsidRPr="0009181A">
        <w:rPr>
          <w:i/>
          <w:iCs/>
          <w:noProof/>
        </w:rPr>
        <w:t>Towards Data Science</w:t>
      </w:r>
      <w:r w:rsidRPr="0009181A">
        <w:rPr>
          <w:noProof/>
        </w:rPr>
        <w:t>, 2017. .</w:t>
      </w:r>
    </w:p>
    <w:p w14:paraId="3E355E0C"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[113]</w:t>
      </w:r>
      <w:r w:rsidRPr="0009181A">
        <w:rPr>
          <w:noProof/>
        </w:rPr>
        <w:tab/>
        <w:t>“Artificial Neural Network (ANN) with Practical Implementation | by Amir Ali | Wavy AI Research Foundation | Medium,” 2019. https://medium.com/machine-learning-researcher/artificial-neural-network-ann-4481fa33d85a (accessed Sep. 10, 2021).</w:t>
      </w:r>
    </w:p>
    <w:p w14:paraId="2065D425" w14:textId="77777777" w:rsidR="0009181A" w:rsidRPr="0009181A" w:rsidRDefault="0009181A" w:rsidP="0009181A">
      <w:pPr>
        <w:widowControl w:val="0"/>
        <w:autoSpaceDE w:val="0"/>
        <w:autoSpaceDN w:val="0"/>
        <w:adjustRightInd w:val="0"/>
        <w:ind w:left="640" w:hanging="640"/>
        <w:rPr>
          <w:noProof/>
        </w:rPr>
      </w:pPr>
      <w:r w:rsidRPr="0009181A">
        <w:rPr>
          <w:noProof/>
        </w:rPr>
        <w:t>[114]</w:t>
      </w:r>
      <w:r w:rsidRPr="0009181A">
        <w:rPr>
          <w:noProof/>
        </w:rPr>
        <w:tab/>
        <w:t xml:space="preserve">C. L. COCIANU and H. GRIGORYAN, “An Artificial Neural Network for Data Forecasting Purposes,” </w:t>
      </w:r>
      <w:r w:rsidRPr="0009181A">
        <w:rPr>
          <w:i/>
          <w:iCs/>
          <w:noProof/>
        </w:rPr>
        <w:t>Inform. Econ.</w:t>
      </w:r>
      <w:r w:rsidRPr="0009181A">
        <w:rPr>
          <w:noProof/>
        </w:rPr>
        <w:t>, 2015, doi: 10.12948/issn14531305/19.2.2015.04.</w:t>
      </w:r>
    </w:p>
    <w:p w14:paraId="7D88447D" w14:textId="77777777" w:rsidR="0009181A" w:rsidRPr="0009181A" w:rsidRDefault="0009181A" w:rsidP="0009181A">
      <w:pPr>
        <w:widowControl w:val="0"/>
        <w:autoSpaceDE w:val="0"/>
        <w:autoSpaceDN w:val="0"/>
        <w:adjustRightInd w:val="0"/>
        <w:ind w:left="640" w:hanging="640"/>
        <w:rPr>
          <w:noProof/>
        </w:rPr>
      </w:pPr>
      <w:r w:rsidRPr="0009181A">
        <w:rPr>
          <w:noProof/>
        </w:rPr>
        <w:t>[115]</w:t>
      </w:r>
      <w:r w:rsidRPr="0009181A">
        <w:rPr>
          <w:noProof/>
        </w:rPr>
        <w:tab/>
        <w:t xml:space="preserve">H. T. Zhang, F. Y. Xu, and L. Zhou, “Artificial Neural Network for load forecasting in smart grid,” </w:t>
      </w:r>
      <w:r w:rsidRPr="0009181A">
        <w:rPr>
          <w:i/>
          <w:iCs/>
          <w:noProof/>
        </w:rPr>
        <w:t>2010 Int. Conf. Mach. Learn. Cybern. ICMLC 2010</w:t>
      </w:r>
      <w:r w:rsidRPr="0009181A">
        <w:rPr>
          <w:noProof/>
        </w:rPr>
        <w:t>, vol. 6, no. July, pp. 3200–3205, 2010, doi: 10.1109/ICMLC.2010.5580713.</w:t>
      </w:r>
    </w:p>
    <w:p w14:paraId="6FB86053" w14:textId="77777777" w:rsidR="0009181A" w:rsidRPr="0009181A" w:rsidRDefault="0009181A" w:rsidP="0009181A">
      <w:pPr>
        <w:widowControl w:val="0"/>
        <w:autoSpaceDE w:val="0"/>
        <w:autoSpaceDN w:val="0"/>
        <w:adjustRightInd w:val="0"/>
        <w:ind w:left="640" w:hanging="640"/>
        <w:rPr>
          <w:noProof/>
        </w:rPr>
      </w:pPr>
      <w:r w:rsidRPr="0009181A">
        <w:rPr>
          <w:noProof/>
        </w:rPr>
        <w:t>[116]</w:t>
      </w:r>
      <w:r w:rsidRPr="0009181A">
        <w:rPr>
          <w:noProof/>
        </w:rPr>
        <w:tab/>
        <w:t xml:space="preserve">B. F. Hobbs, “Analysis of the value for unit commitment of improved load forecasts,” </w:t>
      </w:r>
      <w:r w:rsidRPr="0009181A">
        <w:rPr>
          <w:i/>
          <w:iCs/>
          <w:noProof/>
        </w:rPr>
        <w:t>IEEE Trans. Power Syst.</w:t>
      </w:r>
      <w:r w:rsidRPr="0009181A">
        <w:rPr>
          <w:noProof/>
        </w:rPr>
        <w:t>, 1999, doi: 10.1109/59.801894.</w:t>
      </w:r>
    </w:p>
    <w:p w14:paraId="0F54462B" w14:textId="77777777" w:rsidR="0009181A" w:rsidRPr="0009181A" w:rsidRDefault="0009181A" w:rsidP="0009181A">
      <w:pPr>
        <w:widowControl w:val="0"/>
        <w:autoSpaceDE w:val="0"/>
        <w:autoSpaceDN w:val="0"/>
        <w:adjustRightInd w:val="0"/>
        <w:ind w:left="640" w:hanging="640"/>
        <w:rPr>
          <w:noProof/>
        </w:rPr>
      </w:pPr>
      <w:r w:rsidRPr="0009181A">
        <w:rPr>
          <w:noProof/>
        </w:rPr>
        <w:t>[117]</w:t>
      </w:r>
      <w:r w:rsidRPr="0009181A">
        <w:rPr>
          <w:noProof/>
        </w:rPr>
        <w:tab/>
        <w:t xml:space="preserve">A. Khotanzad, R. C. Hwang, A. Abaye, and D. Maratukulam, “An Adaptive Modular Artificial Neural Network Hourly Load Forecaster and its Implementation at Electric Utilities,” </w:t>
      </w:r>
      <w:r w:rsidRPr="0009181A">
        <w:rPr>
          <w:i/>
          <w:iCs/>
          <w:noProof/>
        </w:rPr>
        <w:t>IEEE Trans. Power Syst.</w:t>
      </w:r>
      <w:r w:rsidRPr="0009181A">
        <w:rPr>
          <w:noProof/>
        </w:rPr>
        <w:t>, 1995, doi: 10.1109/59.466468.</w:t>
      </w:r>
    </w:p>
    <w:p w14:paraId="2F149665" w14:textId="77777777" w:rsidR="0009181A" w:rsidRPr="0009181A" w:rsidRDefault="0009181A" w:rsidP="0009181A">
      <w:pPr>
        <w:widowControl w:val="0"/>
        <w:autoSpaceDE w:val="0"/>
        <w:autoSpaceDN w:val="0"/>
        <w:adjustRightInd w:val="0"/>
        <w:ind w:left="640" w:hanging="640"/>
        <w:rPr>
          <w:noProof/>
        </w:rPr>
      </w:pPr>
      <w:r w:rsidRPr="0009181A">
        <w:rPr>
          <w:noProof/>
        </w:rPr>
        <w:t>[118]</w:t>
      </w:r>
      <w:r w:rsidRPr="0009181A">
        <w:rPr>
          <w:noProof/>
        </w:rPr>
        <w:tab/>
        <w:t xml:space="preserve">A. Khotanzad, R. Afkhami-Rohani, T. L. Lu, A. Abaye, M. Davis, and D. J. Maratukulam, “ANNSTLF - A neural-network-based electric load forecasting system,” </w:t>
      </w:r>
      <w:r w:rsidRPr="0009181A">
        <w:rPr>
          <w:i/>
          <w:iCs/>
          <w:noProof/>
        </w:rPr>
        <w:t>IEEE Trans. Neural Networks</w:t>
      </w:r>
      <w:r w:rsidRPr="0009181A">
        <w:rPr>
          <w:noProof/>
        </w:rPr>
        <w:t>, 1997, doi: 10.1109/72.595881.</w:t>
      </w:r>
    </w:p>
    <w:p w14:paraId="43DA7210" w14:textId="77777777" w:rsidR="0009181A" w:rsidRPr="0009181A" w:rsidRDefault="0009181A" w:rsidP="0009181A">
      <w:pPr>
        <w:widowControl w:val="0"/>
        <w:autoSpaceDE w:val="0"/>
        <w:autoSpaceDN w:val="0"/>
        <w:adjustRightInd w:val="0"/>
        <w:ind w:left="640" w:hanging="640"/>
        <w:rPr>
          <w:noProof/>
        </w:rPr>
      </w:pPr>
      <w:r w:rsidRPr="0009181A">
        <w:rPr>
          <w:noProof/>
        </w:rPr>
        <w:t>[119]</w:t>
      </w:r>
      <w:r w:rsidRPr="0009181A">
        <w:rPr>
          <w:noProof/>
        </w:rPr>
        <w:tab/>
        <w:t>“Recursive least squares filter - Wikipedia.” https://en.wikipedia.org/wiki/Recursive_least_squares_filter (accessed Oct. 08, 2021).</w:t>
      </w:r>
    </w:p>
    <w:p w14:paraId="2E56B3B1" w14:textId="77777777" w:rsidR="0009181A" w:rsidRPr="0009181A" w:rsidRDefault="0009181A" w:rsidP="0009181A">
      <w:pPr>
        <w:widowControl w:val="0"/>
        <w:autoSpaceDE w:val="0"/>
        <w:autoSpaceDN w:val="0"/>
        <w:adjustRightInd w:val="0"/>
        <w:ind w:left="640" w:hanging="640"/>
        <w:rPr>
          <w:noProof/>
        </w:rPr>
      </w:pPr>
      <w:r w:rsidRPr="0009181A">
        <w:rPr>
          <w:noProof/>
        </w:rPr>
        <w:t>[120]</w:t>
      </w:r>
      <w:r w:rsidRPr="0009181A">
        <w:rPr>
          <w:noProof/>
        </w:rPr>
        <w:tab/>
        <w:t xml:space="preserve">A. Khotanzad, E. Zhou, and H. Elragal, “A neuro-fuzzy approach to short-term load forecasting in a price-sensitive environment,” </w:t>
      </w:r>
      <w:r w:rsidRPr="0009181A">
        <w:rPr>
          <w:i/>
          <w:iCs/>
          <w:noProof/>
        </w:rPr>
        <w:t>IEEE Trans. Power Syst.</w:t>
      </w:r>
      <w:r w:rsidRPr="0009181A">
        <w:rPr>
          <w:noProof/>
        </w:rPr>
        <w:t xml:space="preserve">, vol. 17, no. </w:t>
      </w:r>
      <w:r w:rsidRPr="0009181A">
        <w:rPr>
          <w:noProof/>
        </w:rPr>
        <w:lastRenderedPageBreak/>
        <w:t>4, pp. 1273–1282, Nov. 2002, doi: 10.1109/TPWRS.2002.804999.</w:t>
      </w:r>
    </w:p>
    <w:p w14:paraId="4F386C02" w14:textId="77777777" w:rsidR="0009181A" w:rsidRPr="0009181A" w:rsidRDefault="0009181A" w:rsidP="0009181A">
      <w:pPr>
        <w:widowControl w:val="0"/>
        <w:autoSpaceDE w:val="0"/>
        <w:autoSpaceDN w:val="0"/>
        <w:adjustRightInd w:val="0"/>
        <w:ind w:left="640" w:hanging="640"/>
        <w:rPr>
          <w:noProof/>
        </w:rPr>
      </w:pPr>
      <w:r w:rsidRPr="0009181A">
        <w:rPr>
          <w:noProof/>
        </w:rPr>
        <w:t>[121]</w:t>
      </w:r>
      <w:r w:rsidRPr="0009181A">
        <w:rPr>
          <w:noProof/>
        </w:rPr>
        <w:tab/>
        <w:t>P. R. J. Campbell and K. Adamson, “Methodologies for load forecasting,” 2006, doi: 10.1109/IS.2006.348523.</w:t>
      </w:r>
    </w:p>
    <w:p w14:paraId="42947958" w14:textId="77777777" w:rsidR="0009181A" w:rsidRPr="0009181A" w:rsidRDefault="0009181A" w:rsidP="0009181A">
      <w:pPr>
        <w:widowControl w:val="0"/>
        <w:autoSpaceDE w:val="0"/>
        <w:autoSpaceDN w:val="0"/>
        <w:adjustRightInd w:val="0"/>
        <w:ind w:left="640" w:hanging="640"/>
        <w:rPr>
          <w:noProof/>
        </w:rPr>
      </w:pPr>
      <w:r w:rsidRPr="0009181A">
        <w:rPr>
          <w:noProof/>
        </w:rPr>
        <w:t>[122]</w:t>
      </w:r>
      <w:r w:rsidRPr="0009181A">
        <w:rPr>
          <w:noProof/>
        </w:rPr>
        <w:tab/>
        <w:t xml:space="preserve">Zhang, G., E. Patuwo, and M. Y. Hu, “Forecasting with Artificial neural networds,” </w:t>
      </w:r>
      <w:r w:rsidRPr="0009181A">
        <w:rPr>
          <w:i/>
          <w:iCs/>
          <w:noProof/>
        </w:rPr>
        <w:t>Int. J. Forecast.</w:t>
      </w:r>
      <w:r w:rsidRPr="0009181A">
        <w:rPr>
          <w:noProof/>
        </w:rPr>
        <w:t>, 1998.</w:t>
      </w:r>
    </w:p>
    <w:p w14:paraId="54FFFF08" w14:textId="77777777" w:rsidR="0009181A" w:rsidRPr="0009181A" w:rsidRDefault="0009181A" w:rsidP="0009181A">
      <w:pPr>
        <w:widowControl w:val="0"/>
        <w:autoSpaceDE w:val="0"/>
        <w:autoSpaceDN w:val="0"/>
        <w:adjustRightInd w:val="0"/>
        <w:ind w:left="640" w:hanging="640"/>
        <w:rPr>
          <w:noProof/>
        </w:rPr>
      </w:pPr>
      <w:r w:rsidRPr="0009181A">
        <w:rPr>
          <w:noProof/>
        </w:rPr>
        <w:t>[123]</w:t>
      </w:r>
      <w:r w:rsidRPr="0009181A">
        <w:rPr>
          <w:noProof/>
        </w:rPr>
        <w:tab/>
        <w:t xml:space="preserve">A. D. Papalexopoulos, S. Hao, and T. M. Peng, “An implementation of a neural network based load forecasting model for the EMS,” </w:t>
      </w:r>
      <w:r w:rsidRPr="0009181A">
        <w:rPr>
          <w:i/>
          <w:iCs/>
          <w:noProof/>
        </w:rPr>
        <w:t>IEEE Trans. Power Syst.</w:t>
      </w:r>
      <w:r w:rsidRPr="0009181A">
        <w:rPr>
          <w:noProof/>
        </w:rPr>
        <w:t>, 1994, doi: 10.1109/59.331456.</w:t>
      </w:r>
    </w:p>
    <w:p w14:paraId="7BE7BC7B" w14:textId="77777777" w:rsidR="0009181A" w:rsidRPr="0009181A" w:rsidRDefault="0009181A" w:rsidP="0009181A">
      <w:pPr>
        <w:widowControl w:val="0"/>
        <w:autoSpaceDE w:val="0"/>
        <w:autoSpaceDN w:val="0"/>
        <w:adjustRightInd w:val="0"/>
        <w:ind w:left="640" w:hanging="640"/>
        <w:rPr>
          <w:noProof/>
        </w:rPr>
      </w:pPr>
      <w:r w:rsidRPr="0009181A">
        <w:rPr>
          <w:noProof/>
        </w:rPr>
        <w:t>[124]</w:t>
      </w:r>
      <w:r w:rsidRPr="0009181A">
        <w:rPr>
          <w:noProof/>
        </w:rPr>
        <w:tab/>
        <w:t xml:space="preserve">G. H. Yann LeCun, Yoshua Bengio, “Deep learning (2015), Y. LeCun, Y. Bengio and G. Hinton,” </w:t>
      </w:r>
      <w:r w:rsidRPr="0009181A">
        <w:rPr>
          <w:i/>
          <w:iCs/>
          <w:noProof/>
        </w:rPr>
        <w:t>Nature</w:t>
      </w:r>
      <w:r w:rsidRPr="0009181A">
        <w:rPr>
          <w:noProof/>
        </w:rPr>
        <w:t>, 2015.</w:t>
      </w:r>
    </w:p>
    <w:p w14:paraId="0436AE14" w14:textId="77777777" w:rsidR="0009181A" w:rsidRPr="0009181A" w:rsidRDefault="0009181A" w:rsidP="0009181A">
      <w:pPr>
        <w:widowControl w:val="0"/>
        <w:autoSpaceDE w:val="0"/>
        <w:autoSpaceDN w:val="0"/>
        <w:adjustRightInd w:val="0"/>
        <w:ind w:left="640" w:hanging="640"/>
        <w:rPr>
          <w:noProof/>
        </w:rPr>
      </w:pPr>
      <w:r w:rsidRPr="0009181A">
        <w:rPr>
          <w:noProof/>
        </w:rPr>
        <w:t>[125]</w:t>
      </w:r>
      <w:r w:rsidRPr="0009181A">
        <w:rPr>
          <w:noProof/>
        </w:rPr>
        <w:tab/>
        <w:t xml:space="preserve">G. E. Hinton, S. Osindero, and Y. W. Teh, “A fast learning algorithm for deep belief nets,” </w:t>
      </w:r>
      <w:r w:rsidRPr="0009181A">
        <w:rPr>
          <w:i/>
          <w:iCs/>
          <w:noProof/>
        </w:rPr>
        <w:t>Neural Comput.</w:t>
      </w:r>
      <w:r w:rsidRPr="0009181A">
        <w:rPr>
          <w:noProof/>
        </w:rPr>
        <w:t>, 2006, doi: 10.1162/neco.2006.18.7.1527.</w:t>
      </w:r>
    </w:p>
    <w:p w14:paraId="40C0DE40" w14:textId="77777777" w:rsidR="0009181A" w:rsidRPr="0009181A" w:rsidRDefault="0009181A" w:rsidP="0009181A">
      <w:pPr>
        <w:widowControl w:val="0"/>
        <w:autoSpaceDE w:val="0"/>
        <w:autoSpaceDN w:val="0"/>
        <w:adjustRightInd w:val="0"/>
        <w:ind w:left="640" w:hanging="640"/>
        <w:rPr>
          <w:noProof/>
        </w:rPr>
      </w:pPr>
      <w:r w:rsidRPr="0009181A">
        <w:rPr>
          <w:noProof/>
        </w:rPr>
        <w:t>[126]</w:t>
      </w:r>
      <w:r w:rsidRPr="0009181A">
        <w:rPr>
          <w:noProof/>
        </w:rPr>
        <w:tab/>
        <w:t>S. Suresh, “An Analysis of Short-term Load Forecasting on Residential Buildings Using Deep Learning Models,” Virginia Polytechnic Institute and State University, Blacksburg, 2020.</w:t>
      </w:r>
    </w:p>
    <w:p w14:paraId="421B24CD" w14:textId="77777777" w:rsidR="0009181A" w:rsidRPr="0009181A" w:rsidRDefault="0009181A" w:rsidP="0009181A">
      <w:pPr>
        <w:widowControl w:val="0"/>
        <w:autoSpaceDE w:val="0"/>
        <w:autoSpaceDN w:val="0"/>
        <w:adjustRightInd w:val="0"/>
        <w:ind w:left="640" w:hanging="640"/>
        <w:rPr>
          <w:noProof/>
        </w:rPr>
      </w:pPr>
      <w:r w:rsidRPr="0009181A">
        <w:rPr>
          <w:noProof/>
        </w:rPr>
        <w:t>[127]</w:t>
      </w:r>
      <w:r w:rsidRPr="0009181A">
        <w:rPr>
          <w:noProof/>
        </w:rPr>
        <w:tab/>
        <w:t>Y. Bengio, P. Lamblin, D. Popovici, and H. Larochelle, “Greedy layer-wise training of deep networks,” 2007, doi: 10.7551/mitpress/7503.003.0024.</w:t>
      </w:r>
    </w:p>
    <w:p w14:paraId="265FA75D" w14:textId="77777777" w:rsidR="0009181A" w:rsidRPr="0009181A" w:rsidRDefault="0009181A" w:rsidP="0009181A">
      <w:pPr>
        <w:widowControl w:val="0"/>
        <w:autoSpaceDE w:val="0"/>
        <w:autoSpaceDN w:val="0"/>
        <w:adjustRightInd w:val="0"/>
        <w:ind w:left="640" w:hanging="640"/>
        <w:rPr>
          <w:noProof/>
        </w:rPr>
      </w:pPr>
      <w:r w:rsidRPr="0009181A">
        <w:rPr>
          <w:noProof/>
        </w:rPr>
        <w:t>[128]</w:t>
      </w:r>
      <w:r w:rsidRPr="0009181A">
        <w:rPr>
          <w:noProof/>
        </w:rPr>
        <w:tab/>
        <w:t>I. J. Goodfellow, J. Shlens, and C. Szegedy, “Explaining and harnessing adversarial examples,” 2015.</w:t>
      </w:r>
    </w:p>
    <w:p w14:paraId="3EA45AED" w14:textId="77777777" w:rsidR="0009181A" w:rsidRPr="0009181A" w:rsidRDefault="0009181A" w:rsidP="0009181A">
      <w:pPr>
        <w:widowControl w:val="0"/>
        <w:autoSpaceDE w:val="0"/>
        <w:autoSpaceDN w:val="0"/>
        <w:adjustRightInd w:val="0"/>
        <w:ind w:left="640" w:hanging="640"/>
        <w:rPr>
          <w:noProof/>
        </w:rPr>
      </w:pPr>
      <w:r w:rsidRPr="0009181A">
        <w:rPr>
          <w:noProof/>
        </w:rPr>
        <w:t>[129]</w:t>
      </w:r>
      <w:r w:rsidRPr="0009181A">
        <w:rPr>
          <w:noProof/>
        </w:rPr>
        <w:tab/>
        <w:t>A. Graves, A. R. Mohamed, and G. Hinton, “Speech recognition with deep recurrent neural networks,” 2013, doi: 10.1109/ICASSP.2013.6638947.</w:t>
      </w:r>
    </w:p>
    <w:p w14:paraId="4240FC28" w14:textId="77777777" w:rsidR="0009181A" w:rsidRPr="0009181A" w:rsidRDefault="0009181A" w:rsidP="0009181A">
      <w:pPr>
        <w:widowControl w:val="0"/>
        <w:autoSpaceDE w:val="0"/>
        <w:autoSpaceDN w:val="0"/>
        <w:adjustRightInd w:val="0"/>
        <w:ind w:left="640" w:hanging="640"/>
        <w:rPr>
          <w:noProof/>
        </w:rPr>
      </w:pPr>
      <w:r w:rsidRPr="0009181A">
        <w:rPr>
          <w:noProof/>
        </w:rPr>
        <w:t>[130]</w:t>
      </w:r>
      <w:r w:rsidRPr="0009181A">
        <w:rPr>
          <w:noProof/>
        </w:rPr>
        <w:tab/>
        <w:t xml:space="preserve">H. Shi, M. Xu, and R. Li, “Deep Learning for Household Load Forecasting-A Novel Pooling Deep RNN,” </w:t>
      </w:r>
      <w:r w:rsidRPr="0009181A">
        <w:rPr>
          <w:i/>
          <w:iCs/>
          <w:noProof/>
        </w:rPr>
        <w:t>IEEE Trans. Smart Grid</w:t>
      </w:r>
      <w:r w:rsidRPr="0009181A">
        <w:rPr>
          <w:noProof/>
        </w:rPr>
        <w:t xml:space="preserve">, 2018, doi: </w:t>
      </w:r>
      <w:r w:rsidRPr="0009181A">
        <w:rPr>
          <w:noProof/>
        </w:rPr>
        <w:lastRenderedPageBreak/>
        <w:t>10.1109/TSG.2017.2686012.</w:t>
      </w:r>
    </w:p>
    <w:p w14:paraId="52165E00" w14:textId="77777777" w:rsidR="0009181A" w:rsidRPr="0009181A" w:rsidRDefault="0009181A" w:rsidP="0009181A">
      <w:pPr>
        <w:widowControl w:val="0"/>
        <w:autoSpaceDE w:val="0"/>
        <w:autoSpaceDN w:val="0"/>
        <w:adjustRightInd w:val="0"/>
        <w:ind w:left="640" w:hanging="640"/>
        <w:rPr>
          <w:noProof/>
        </w:rPr>
      </w:pPr>
      <w:r w:rsidRPr="0009181A">
        <w:rPr>
          <w:noProof/>
        </w:rPr>
        <w:t>[131]</w:t>
      </w:r>
      <w:r w:rsidRPr="0009181A">
        <w:rPr>
          <w:noProof/>
        </w:rPr>
        <w:tab/>
        <w:t>“What is the difference between Machine Learning and Deep Learning | by Neeraj Kumar | Medium,” 2017. https://medium.com/@Say2neeraj/what-is-the-difference-between-machine-learning-and-deep-learning-5795e4415be9 (accessed Sep. 18, 2021).</w:t>
      </w:r>
    </w:p>
    <w:p w14:paraId="3F210D2D" w14:textId="77777777" w:rsidR="0009181A" w:rsidRPr="0009181A" w:rsidRDefault="0009181A" w:rsidP="0009181A">
      <w:pPr>
        <w:widowControl w:val="0"/>
        <w:autoSpaceDE w:val="0"/>
        <w:autoSpaceDN w:val="0"/>
        <w:adjustRightInd w:val="0"/>
        <w:ind w:left="640" w:hanging="640"/>
        <w:rPr>
          <w:noProof/>
        </w:rPr>
      </w:pPr>
      <w:r w:rsidRPr="0009181A">
        <w:rPr>
          <w:noProof/>
        </w:rPr>
        <w:t>[132]</w:t>
      </w:r>
      <w:r w:rsidRPr="0009181A">
        <w:rPr>
          <w:noProof/>
        </w:rPr>
        <w:tab/>
        <w:t xml:space="preserve">D. Silver, J. Schrittwieser, K. Simonyan, I. A.- Nature, and U. 2017, “Mastering the game of Go without human knowledge,” </w:t>
      </w:r>
      <w:r w:rsidRPr="0009181A">
        <w:rPr>
          <w:i/>
          <w:iCs/>
          <w:noProof/>
        </w:rPr>
        <w:t>Nature</w:t>
      </w:r>
      <w:r w:rsidRPr="0009181A">
        <w:rPr>
          <w:noProof/>
        </w:rPr>
        <w:t>. 2016.</w:t>
      </w:r>
    </w:p>
    <w:p w14:paraId="720355C1" w14:textId="77777777" w:rsidR="0009181A" w:rsidRPr="0009181A" w:rsidRDefault="0009181A" w:rsidP="0009181A">
      <w:pPr>
        <w:widowControl w:val="0"/>
        <w:autoSpaceDE w:val="0"/>
        <w:autoSpaceDN w:val="0"/>
        <w:adjustRightInd w:val="0"/>
        <w:ind w:left="640" w:hanging="640"/>
        <w:rPr>
          <w:noProof/>
        </w:rPr>
      </w:pPr>
      <w:r w:rsidRPr="0009181A">
        <w:rPr>
          <w:noProof/>
        </w:rPr>
        <w:t>[133]</w:t>
      </w:r>
      <w:r w:rsidRPr="0009181A">
        <w:rPr>
          <w:noProof/>
        </w:rPr>
        <w:tab/>
        <w:t xml:space="preserve">V. Mnih </w:t>
      </w:r>
      <w:r w:rsidRPr="0009181A">
        <w:rPr>
          <w:i/>
          <w:iCs/>
          <w:noProof/>
        </w:rPr>
        <w:t>et al.</w:t>
      </w:r>
      <w:r w:rsidRPr="0009181A">
        <w:rPr>
          <w:noProof/>
        </w:rPr>
        <w:t xml:space="preserve">, “Human-level control through deep reinforcement learning,” </w:t>
      </w:r>
      <w:r w:rsidRPr="0009181A">
        <w:rPr>
          <w:i/>
          <w:iCs/>
          <w:noProof/>
        </w:rPr>
        <w:t>Nature</w:t>
      </w:r>
      <w:r w:rsidRPr="0009181A">
        <w:rPr>
          <w:noProof/>
        </w:rPr>
        <w:t>, 2015, doi: 10.1038/nature14236.</w:t>
      </w:r>
    </w:p>
    <w:p w14:paraId="04FDC839" w14:textId="77777777" w:rsidR="0009181A" w:rsidRPr="0009181A" w:rsidRDefault="0009181A" w:rsidP="0009181A">
      <w:pPr>
        <w:widowControl w:val="0"/>
        <w:autoSpaceDE w:val="0"/>
        <w:autoSpaceDN w:val="0"/>
        <w:adjustRightInd w:val="0"/>
        <w:ind w:left="640" w:hanging="640"/>
        <w:rPr>
          <w:noProof/>
        </w:rPr>
      </w:pPr>
      <w:r w:rsidRPr="0009181A">
        <w:rPr>
          <w:noProof/>
        </w:rPr>
        <w:t>[134]</w:t>
      </w:r>
      <w:r w:rsidRPr="0009181A">
        <w:rPr>
          <w:noProof/>
        </w:rPr>
        <w:tab/>
        <w:t>A. Gasparin, S. Lukovic, and C. Alippi, “Deep Learning for Time Series Forecasting: The Electric Load Case,” 2019, [Online]. Available: http://arxiv.org/abs/1907.09207.</w:t>
      </w:r>
    </w:p>
    <w:p w14:paraId="16F6F6F8" w14:textId="77777777" w:rsidR="0009181A" w:rsidRPr="0009181A" w:rsidRDefault="0009181A" w:rsidP="0009181A">
      <w:pPr>
        <w:widowControl w:val="0"/>
        <w:autoSpaceDE w:val="0"/>
        <w:autoSpaceDN w:val="0"/>
        <w:adjustRightInd w:val="0"/>
        <w:ind w:left="640" w:hanging="640"/>
        <w:rPr>
          <w:noProof/>
        </w:rPr>
      </w:pPr>
      <w:r w:rsidRPr="0009181A">
        <w:rPr>
          <w:noProof/>
        </w:rPr>
        <w:t>[135]</w:t>
      </w:r>
      <w:r w:rsidRPr="0009181A">
        <w:rPr>
          <w:noProof/>
        </w:rPr>
        <w:tab/>
        <w:t xml:space="preserve">C. Gallicchio, A. Micheli, and L. Pedrelli, “Design of deep echo state networks,” </w:t>
      </w:r>
      <w:r w:rsidRPr="0009181A">
        <w:rPr>
          <w:i/>
          <w:iCs/>
          <w:noProof/>
        </w:rPr>
        <w:t>Neural Networks</w:t>
      </w:r>
      <w:r w:rsidRPr="0009181A">
        <w:rPr>
          <w:noProof/>
        </w:rPr>
        <w:t>, 2018, doi: 10.1016/j.neunet.2018.08.002.</w:t>
      </w:r>
    </w:p>
    <w:p w14:paraId="1B6D4DC8" w14:textId="77777777" w:rsidR="0009181A" w:rsidRPr="0009181A" w:rsidRDefault="0009181A" w:rsidP="0009181A">
      <w:pPr>
        <w:widowControl w:val="0"/>
        <w:autoSpaceDE w:val="0"/>
        <w:autoSpaceDN w:val="0"/>
        <w:adjustRightInd w:val="0"/>
        <w:ind w:left="640" w:hanging="640"/>
        <w:rPr>
          <w:noProof/>
        </w:rPr>
      </w:pPr>
      <w:r w:rsidRPr="0009181A">
        <w:rPr>
          <w:noProof/>
        </w:rPr>
        <w:t>[136]</w:t>
      </w:r>
      <w:r w:rsidRPr="0009181A">
        <w:rPr>
          <w:noProof/>
        </w:rPr>
        <w:tab/>
        <w:t xml:space="preserve">C. Tian, J. Ma, C. Zhang, and P. Zhan, “A deep neural network model for short-term load forecast based on long short-term memory network and convolutional neural network,” </w:t>
      </w:r>
      <w:r w:rsidRPr="0009181A">
        <w:rPr>
          <w:i/>
          <w:iCs/>
          <w:noProof/>
        </w:rPr>
        <w:t>Energies</w:t>
      </w:r>
      <w:r w:rsidRPr="0009181A">
        <w:rPr>
          <w:noProof/>
        </w:rPr>
        <w:t>, 2018, doi: 10.3390/en11123493.</w:t>
      </w:r>
    </w:p>
    <w:p w14:paraId="4B4DA249" w14:textId="77777777" w:rsidR="0009181A" w:rsidRPr="0009181A" w:rsidRDefault="0009181A" w:rsidP="0009181A">
      <w:pPr>
        <w:widowControl w:val="0"/>
        <w:autoSpaceDE w:val="0"/>
        <w:autoSpaceDN w:val="0"/>
        <w:adjustRightInd w:val="0"/>
        <w:ind w:left="640" w:hanging="640"/>
        <w:rPr>
          <w:noProof/>
        </w:rPr>
      </w:pPr>
      <w:r w:rsidRPr="0009181A">
        <w:rPr>
          <w:noProof/>
        </w:rPr>
        <w:t>[137]</w:t>
      </w:r>
      <w:r w:rsidRPr="0009181A">
        <w:rPr>
          <w:noProof/>
        </w:rPr>
        <w:tab/>
        <w:t>B. Farsi, “On Short-Term Load Forecasting Using Machine Learning Techniques,” Concordia University, 2020.</w:t>
      </w:r>
    </w:p>
    <w:p w14:paraId="7C579FEF" w14:textId="77777777" w:rsidR="0009181A" w:rsidRPr="0009181A" w:rsidRDefault="0009181A" w:rsidP="0009181A">
      <w:pPr>
        <w:widowControl w:val="0"/>
        <w:autoSpaceDE w:val="0"/>
        <w:autoSpaceDN w:val="0"/>
        <w:adjustRightInd w:val="0"/>
        <w:ind w:left="640" w:hanging="640"/>
        <w:rPr>
          <w:noProof/>
        </w:rPr>
      </w:pPr>
      <w:r w:rsidRPr="0009181A">
        <w:rPr>
          <w:noProof/>
        </w:rPr>
        <w:t>[138]</w:t>
      </w:r>
      <w:r w:rsidRPr="0009181A">
        <w:rPr>
          <w:noProof/>
        </w:rPr>
        <w:tab/>
        <w:t xml:space="preserve">C. J. Huang, Y. Shen, Y. H. Chen, and H. C. Chen, “A novel hybrid deep neural network model for short-term electricity price forecasting,” </w:t>
      </w:r>
      <w:r w:rsidRPr="0009181A">
        <w:rPr>
          <w:i/>
          <w:iCs/>
          <w:noProof/>
        </w:rPr>
        <w:t>Int. J. Energy Res.</w:t>
      </w:r>
      <w:r w:rsidRPr="0009181A">
        <w:rPr>
          <w:noProof/>
        </w:rPr>
        <w:t>, 2021, doi: 10.1002/er.5945.</w:t>
      </w:r>
    </w:p>
    <w:p w14:paraId="489F96B9" w14:textId="77777777" w:rsidR="0009181A" w:rsidRPr="0009181A" w:rsidRDefault="0009181A" w:rsidP="0009181A">
      <w:pPr>
        <w:widowControl w:val="0"/>
        <w:autoSpaceDE w:val="0"/>
        <w:autoSpaceDN w:val="0"/>
        <w:adjustRightInd w:val="0"/>
        <w:ind w:left="640" w:hanging="640"/>
        <w:rPr>
          <w:noProof/>
        </w:rPr>
      </w:pPr>
      <w:r w:rsidRPr="0009181A">
        <w:rPr>
          <w:noProof/>
        </w:rPr>
        <w:t>[139]</w:t>
      </w:r>
      <w:r w:rsidRPr="0009181A">
        <w:rPr>
          <w:noProof/>
        </w:rPr>
        <w:tab/>
        <w:t xml:space="preserve">C. J. Huang and P. H. Kuo, “Multiple-Input Deep Convolutional Neural Network </w:t>
      </w:r>
      <w:r w:rsidRPr="0009181A">
        <w:rPr>
          <w:noProof/>
        </w:rPr>
        <w:lastRenderedPageBreak/>
        <w:t xml:space="preserve">Model for Short-Term Photovoltaic Power Forecasting,” </w:t>
      </w:r>
      <w:r w:rsidRPr="0009181A">
        <w:rPr>
          <w:i/>
          <w:iCs/>
          <w:noProof/>
        </w:rPr>
        <w:t>IEEE Access</w:t>
      </w:r>
      <w:r w:rsidRPr="0009181A">
        <w:rPr>
          <w:noProof/>
        </w:rPr>
        <w:t>, 2019, doi: 10.1109/ACCESS.2019.2921238.</w:t>
      </w:r>
    </w:p>
    <w:p w14:paraId="2D661DA3" w14:textId="77777777" w:rsidR="0009181A" w:rsidRPr="0009181A" w:rsidRDefault="0009181A" w:rsidP="0009181A">
      <w:pPr>
        <w:widowControl w:val="0"/>
        <w:autoSpaceDE w:val="0"/>
        <w:autoSpaceDN w:val="0"/>
        <w:adjustRightInd w:val="0"/>
        <w:ind w:left="640" w:hanging="640"/>
        <w:rPr>
          <w:noProof/>
        </w:rPr>
      </w:pPr>
      <w:r w:rsidRPr="0009181A">
        <w:rPr>
          <w:noProof/>
        </w:rPr>
        <w:t>[140]</w:t>
      </w:r>
      <w:r w:rsidRPr="0009181A">
        <w:rPr>
          <w:noProof/>
        </w:rPr>
        <w:tab/>
        <w:t>A. Krizhevsky, I. Sutskever, and G. E. Hinton, “ImageNet classification with deep convolutional neural networks,” 2012.</w:t>
      </w:r>
    </w:p>
    <w:p w14:paraId="418BB54E" w14:textId="77777777" w:rsidR="0009181A" w:rsidRPr="0009181A" w:rsidRDefault="0009181A" w:rsidP="0009181A">
      <w:pPr>
        <w:widowControl w:val="0"/>
        <w:autoSpaceDE w:val="0"/>
        <w:autoSpaceDN w:val="0"/>
        <w:adjustRightInd w:val="0"/>
        <w:ind w:left="640" w:hanging="640"/>
        <w:rPr>
          <w:noProof/>
        </w:rPr>
      </w:pPr>
      <w:r w:rsidRPr="0009181A">
        <w:rPr>
          <w:noProof/>
        </w:rPr>
        <w:t>[141]</w:t>
      </w:r>
      <w:r w:rsidRPr="0009181A">
        <w:rPr>
          <w:noProof/>
        </w:rPr>
        <w:tab/>
        <w:t>K. He, X. Zhang, S. Ren, and J. Sun, “Deep residual learning for image recognition,” 2016, doi: 10.1109/CVPR.2016.90.</w:t>
      </w:r>
    </w:p>
    <w:p w14:paraId="27B748EE" w14:textId="77777777" w:rsidR="0009181A" w:rsidRPr="0009181A" w:rsidRDefault="0009181A" w:rsidP="0009181A">
      <w:pPr>
        <w:widowControl w:val="0"/>
        <w:autoSpaceDE w:val="0"/>
        <w:autoSpaceDN w:val="0"/>
        <w:adjustRightInd w:val="0"/>
        <w:ind w:left="640" w:hanging="640"/>
        <w:rPr>
          <w:noProof/>
        </w:rPr>
      </w:pPr>
      <w:r w:rsidRPr="0009181A">
        <w:rPr>
          <w:noProof/>
        </w:rPr>
        <w:t>[142]</w:t>
      </w:r>
      <w:r w:rsidRPr="0009181A">
        <w:rPr>
          <w:noProof/>
        </w:rPr>
        <w:tab/>
        <w:t>C. L. Liu, F. Yin, Q. F. Wang, and D. H. Wang, “ICDAR 2011 Chinese handwriting recognition competition,” 2011, doi: 10.1109/ICDAR.2011.291.</w:t>
      </w:r>
    </w:p>
    <w:p w14:paraId="3D7592E6" w14:textId="77777777" w:rsidR="0009181A" w:rsidRPr="0009181A" w:rsidRDefault="0009181A" w:rsidP="0009181A">
      <w:pPr>
        <w:widowControl w:val="0"/>
        <w:autoSpaceDE w:val="0"/>
        <w:autoSpaceDN w:val="0"/>
        <w:adjustRightInd w:val="0"/>
        <w:ind w:left="640" w:hanging="640"/>
        <w:rPr>
          <w:noProof/>
        </w:rPr>
      </w:pPr>
      <w:r w:rsidRPr="0009181A">
        <w:rPr>
          <w:noProof/>
        </w:rPr>
        <w:t>[143]</w:t>
      </w:r>
      <w:r w:rsidRPr="0009181A">
        <w:rPr>
          <w:noProof/>
        </w:rPr>
        <w:tab/>
        <w:t>D. C. Cireşan, A. Giusti, L. M. Gambardella, and J. Schmidhuber, “Deep neural networks segment neuronal membranes in electron microscopy images,” 2012.</w:t>
      </w:r>
    </w:p>
    <w:p w14:paraId="6291637C" w14:textId="77777777" w:rsidR="0009181A" w:rsidRPr="0009181A" w:rsidRDefault="0009181A" w:rsidP="0009181A">
      <w:pPr>
        <w:widowControl w:val="0"/>
        <w:autoSpaceDE w:val="0"/>
        <w:autoSpaceDN w:val="0"/>
        <w:adjustRightInd w:val="0"/>
        <w:ind w:left="640" w:hanging="640"/>
        <w:rPr>
          <w:noProof/>
        </w:rPr>
      </w:pPr>
      <w:r w:rsidRPr="0009181A">
        <w:rPr>
          <w:noProof/>
        </w:rPr>
        <w:t>[144]</w:t>
      </w:r>
      <w:r w:rsidRPr="0009181A">
        <w:rPr>
          <w:noProof/>
        </w:rPr>
        <w:tab/>
        <w:t>D. C. Cireşan, A. Giusti, L. M. Gambardella, and J. Schmidhuber, “Mitosis detection in breast cancer histology images with deep neural networks,” 2013, doi: 10.1007/978-3-642-40763-5_51.</w:t>
      </w:r>
    </w:p>
    <w:p w14:paraId="7EA27564" w14:textId="77777777" w:rsidR="0009181A" w:rsidRPr="0009181A" w:rsidRDefault="0009181A" w:rsidP="0009181A">
      <w:pPr>
        <w:widowControl w:val="0"/>
        <w:autoSpaceDE w:val="0"/>
        <w:autoSpaceDN w:val="0"/>
        <w:adjustRightInd w:val="0"/>
        <w:ind w:left="640" w:hanging="640"/>
        <w:rPr>
          <w:noProof/>
        </w:rPr>
      </w:pPr>
      <w:r w:rsidRPr="0009181A">
        <w:rPr>
          <w:noProof/>
        </w:rPr>
        <w:t>[145]</w:t>
      </w:r>
      <w:r w:rsidRPr="0009181A">
        <w:rPr>
          <w:noProof/>
        </w:rPr>
        <w:tab/>
        <w:t>G. E. Dahl, M. Ranzato, A. R. Mohamed, and G. Hinton, “Phone recognition with the mean-covariance restricted Boltzmann machine,” 2010.</w:t>
      </w:r>
    </w:p>
    <w:p w14:paraId="397E8C5E" w14:textId="77777777" w:rsidR="0009181A" w:rsidRPr="0009181A" w:rsidRDefault="0009181A" w:rsidP="0009181A">
      <w:pPr>
        <w:widowControl w:val="0"/>
        <w:autoSpaceDE w:val="0"/>
        <w:autoSpaceDN w:val="0"/>
        <w:adjustRightInd w:val="0"/>
        <w:ind w:left="640" w:hanging="640"/>
        <w:rPr>
          <w:noProof/>
        </w:rPr>
      </w:pPr>
      <w:r w:rsidRPr="0009181A">
        <w:rPr>
          <w:noProof/>
        </w:rPr>
        <w:t>[146]</w:t>
      </w:r>
      <w:r w:rsidRPr="0009181A">
        <w:rPr>
          <w:noProof/>
        </w:rPr>
        <w:tab/>
        <w:t>F. Seide, G. Li, and D. Yu, “Conversational speech transcription using Context-Dependent Deep Neural Networks,” 2011, doi: 10.21437/interspeech.2011-169.</w:t>
      </w:r>
    </w:p>
    <w:p w14:paraId="46DBC28C" w14:textId="77777777" w:rsidR="0009181A" w:rsidRPr="0009181A" w:rsidRDefault="0009181A" w:rsidP="0009181A">
      <w:pPr>
        <w:widowControl w:val="0"/>
        <w:autoSpaceDE w:val="0"/>
        <w:autoSpaceDN w:val="0"/>
        <w:adjustRightInd w:val="0"/>
        <w:ind w:left="640" w:hanging="640"/>
        <w:rPr>
          <w:noProof/>
        </w:rPr>
      </w:pPr>
      <w:r w:rsidRPr="0009181A">
        <w:rPr>
          <w:noProof/>
        </w:rPr>
        <w:t>[147]</w:t>
      </w:r>
      <w:r w:rsidRPr="0009181A">
        <w:rPr>
          <w:noProof/>
        </w:rPr>
        <w:tab/>
        <w:t xml:space="preserve">O. Abdel-Hamid, A. R. Mohamed, H. Jiang, L. Deng, G. Penn, and D. Yu, “Convolutional neural networks for speech recognition,” </w:t>
      </w:r>
      <w:r w:rsidRPr="0009181A">
        <w:rPr>
          <w:i/>
          <w:iCs/>
          <w:noProof/>
        </w:rPr>
        <w:t>IEEE Trans. Audio, Speech Lang. Process.</w:t>
      </w:r>
      <w:r w:rsidRPr="0009181A">
        <w:rPr>
          <w:noProof/>
        </w:rPr>
        <w:t>, 2014, doi: 10.1109/TASLP.2014.2339736.</w:t>
      </w:r>
    </w:p>
    <w:p w14:paraId="77C34AE0" w14:textId="77777777" w:rsidR="0009181A" w:rsidRPr="0009181A" w:rsidRDefault="0009181A" w:rsidP="0009181A">
      <w:pPr>
        <w:widowControl w:val="0"/>
        <w:autoSpaceDE w:val="0"/>
        <w:autoSpaceDN w:val="0"/>
        <w:adjustRightInd w:val="0"/>
        <w:ind w:left="640" w:hanging="640"/>
        <w:rPr>
          <w:noProof/>
        </w:rPr>
      </w:pPr>
      <w:r w:rsidRPr="0009181A">
        <w:rPr>
          <w:noProof/>
        </w:rPr>
        <w:t>[148]</w:t>
      </w:r>
      <w:r w:rsidRPr="0009181A">
        <w:rPr>
          <w:noProof/>
        </w:rPr>
        <w:tab/>
        <w:t>L. Deng and J. C. Platt, “Ensemble deep learning for speech recognition,” 2014, doi: 10.21437/interspeech.2014-433.</w:t>
      </w:r>
    </w:p>
    <w:p w14:paraId="1A1C614C" w14:textId="77777777" w:rsidR="0009181A" w:rsidRPr="0009181A" w:rsidRDefault="0009181A" w:rsidP="0009181A">
      <w:pPr>
        <w:widowControl w:val="0"/>
        <w:autoSpaceDE w:val="0"/>
        <w:autoSpaceDN w:val="0"/>
        <w:adjustRightInd w:val="0"/>
        <w:ind w:left="640" w:hanging="640"/>
        <w:rPr>
          <w:noProof/>
        </w:rPr>
      </w:pPr>
      <w:r w:rsidRPr="0009181A">
        <w:rPr>
          <w:noProof/>
        </w:rPr>
        <w:t>[149]</w:t>
      </w:r>
      <w:r w:rsidRPr="0009181A">
        <w:rPr>
          <w:noProof/>
        </w:rPr>
        <w:tab/>
        <w:t xml:space="preserve">B. Y. Goodfellow I., “Courville A-Deep learning-MIT (2016),” </w:t>
      </w:r>
      <w:r w:rsidRPr="0009181A">
        <w:rPr>
          <w:i/>
          <w:iCs/>
          <w:noProof/>
        </w:rPr>
        <w:t>Nature</w:t>
      </w:r>
      <w:r w:rsidRPr="0009181A">
        <w:rPr>
          <w:noProof/>
        </w:rPr>
        <w:t>, 2016.</w:t>
      </w:r>
    </w:p>
    <w:p w14:paraId="4DCD6611"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[150]</w:t>
      </w:r>
      <w:r w:rsidRPr="0009181A">
        <w:rPr>
          <w:noProof/>
        </w:rPr>
        <w:tab/>
        <w:t>“Long Short Term Memory | Architecture Of LSTM,” 2017. https://www.analyticsvidhya.com/blog/2017/12/fundamentals-of-deep-learning-introduction-to-lstm/ (accessed Aug. 30, 2021).</w:t>
      </w:r>
    </w:p>
    <w:p w14:paraId="5BD182A0" w14:textId="77777777" w:rsidR="0009181A" w:rsidRPr="0009181A" w:rsidRDefault="0009181A" w:rsidP="0009181A">
      <w:pPr>
        <w:widowControl w:val="0"/>
        <w:autoSpaceDE w:val="0"/>
        <w:autoSpaceDN w:val="0"/>
        <w:adjustRightInd w:val="0"/>
        <w:ind w:left="640" w:hanging="640"/>
        <w:rPr>
          <w:noProof/>
        </w:rPr>
      </w:pPr>
      <w:r w:rsidRPr="0009181A">
        <w:rPr>
          <w:noProof/>
        </w:rPr>
        <w:t>[151]</w:t>
      </w:r>
      <w:r w:rsidRPr="0009181A">
        <w:rPr>
          <w:noProof/>
        </w:rPr>
        <w:tab/>
        <w:t>P. P. Phyo, “Deep Learning for Short-term Electricity Load Forecasting,” Sirindhorn International Institute of Technology, 2018.</w:t>
      </w:r>
    </w:p>
    <w:p w14:paraId="0F8D15E9" w14:textId="77777777" w:rsidR="0009181A" w:rsidRPr="0009181A" w:rsidRDefault="0009181A" w:rsidP="0009181A">
      <w:pPr>
        <w:widowControl w:val="0"/>
        <w:autoSpaceDE w:val="0"/>
        <w:autoSpaceDN w:val="0"/>
        <w:adjustRightInd w:val="0"/>
        <w:ind w:left="640" w:hanging="640"/>
        <w:rPr>
          <w:noProof/>
        </w:rPr>
      </w:pPr>
      <w:r w:rsidRPr="0009181A">
        <w:rPr>
          <w:noProof/>
        </w:rPr>
        <w:t>[152]</w:t>
      </w:r>
      <w:r w:rsidRPr="0009181A">
        <w:rPr>
          <w:noProof/>
        </w:rPr>
        <w:tab/>
        <w:t xml:space="preserve">C. Olah, “Understanding LSTM Networks [Blog],” </w:t>
      </w:r>
      <w:r w:rsidRPr="0009181A">
        <w:rPr>
          <w:i/>
          <w:iCs/>
          <w:noProof/>
        </w:rPr>
        <w:t>Web Page</w:t>
      </w:r>
      <w:r w:rsidRPr="0009181A">
        <w:rPr>
          <w:noProof/>
        </w:rPr>
        <w:t>, 2015.</w:t>
      </w:r>
    </w:p>
    <w:p w14:paraId="328E40B2" w14:textId="77777777" w:rsidR="0009181A" w:rsidRPr="0009181A" w:rsidRDefault="0009181A" w:rsidP="0009181A">
      <w:pPr>
        <w:widowControl w:val="0"/>
        <w:autoSpaceDE w:val="0"/>
        <w:autoSpaceDN w:val="0"/>
        <w:adjustRightInd w:val="0"/>
        <w:ind w:left="640" w:hanging="640"/>
        <w:rPr>
          <w:noProof/>
        </w:rPr>
      </w:pPr>
      <w:r w:rsidRPr="0009181A">
        <w:rPr>
          <w:noProof/>
        </w:rPr>
        <w:t>[153]</w:t>
      </w:r>
      <w:r w:rsidRPr="0009181A">
        <w:rPr>
          <w:noProof/>
        </w:rPr>
        <w:tab/>
        <w:t xml:space="preserve">S. Bouktif, A. Fiaz, A. Ouni, and M. A. Serhani, “Optimal deep learning LSTM model for electric load forecasting using feature selection and genetic algorithm: Comparison with machine learning approaches,” </w:t>
      </w:r>
      <w:r w:rsidRPr="0009181A">
        <w:rPr>
          <w:i/>
          <w:iCs/>
          <w:noProof/>
        </w:rPr>
        <w:t>Energies</w:t>
      </w:r>
      <w:r w:rsidRPr="0009181A">
        <w:rPr>
          <w:noProof/>
        </w:rPr>
        <w:t>, 2018, doi: 10.3390/en11071636.</w:t>
      </w:r>
    </w:p>
    <w:p w14:paraId="1654B738" w14:textId="77777777" w:rsidR="0009181A" w:rsidRPr="0009181A" w:rsidRDefault="0009181A" w:rsidP="0009181A">
      <w:pPr>
        <w:widowControl w:val="0"/>
        <w:autoSpaceDE w:val="0"/>
        <w:autoSpaceDN w:val="0"/>
        <w:adjustRightInd w:val="0"/>
        <w:ind w:left="640" w:hanging="640"/>
        <w:rPr>
          <w:noProof/>
        </w:rPr>
      </w:pPr>
      <w:r w:rsidRPr="0009181A">
        <w:rPr>
          <w:noProof/>
        </w:rPr>
        <w:t>[154]</w:t>
      </w:r>
      <w:r w:rsidRPr="0009181A">
        <w:rPr>
          <w:noProof/>
        </w:rPr>
        <w:tab/>
        <w:t xml:space="preserve">H. J. Sadaei, P. C. de Lima e Silva, F. G. Guimarães, and M. H. Lee, “Short-term load forecasting by using a combined method of convolutional neural networks and fuzzy time series,” </w:t>
      </w:r>
      <w:r w:rsidRPr="0009181A">
        <w:rPr>
          <w:i/>
          <w:iCs/>
          <w:noProof/>
        </w:rPr>
        <w:t>Energy</w:t>
      </w:r>
      <w:r w:rsidRPr="0009181A">
        <w:rPr>
          <w:noProof/>
        </w:rPr>
        <w:t>, 2019, doi: 10.1016/j.energy.2019.03.081.</w:t>
      </w:r>
    </w:p>
    <w:p w14:paraId="4B05AEEB" w14:textId="77777777" w:rsidR="0009181A" w:rsidRPr="0009181A" w:rsidRDefault="0009181A" w:rsidP="0009181A">
      <w:pPr>
        <w:widowControl w:val="0"/>
        <w:autoSpaceDE w:val="0"/>
        <w:autoSpaceDN w:val="0"/>
        <w:adjustRightInd w:val="0"/>
        <w:ind w:left="640" w:hanging="640"/>
        <w:rPr>
          <w:noProof/>
        </w:rPr>
      </w:pPr>
      <w:r w:rsidRPr="0009181A">
        <w:rPr>
          <w:noProof/>
        </w:rPr>
        <w:t>[155]</w:t>
      </w:r>
      <w:r w:rsidRPr="0009181A">
        <w:rPr>
          <w:noProof/>
        </w:rPr>
        <w:tab/>
        <w:t>I. Koprinska, D. Wu, and Z. Wang, “Convolutional Neural Networks for Energy Time Series Forecasting,” 2018, doi: 10.1109/IJCNN.2018.8489399.</w:t>
      </w:r>
    </w:p>
    <w:p w14:paraId="34144377" w14:textId="77777777" w:rsidR="0009181A" w:rsidRPr="0009181A" w:rsidRDefault="0009181A" w:rsidP="0009181A">
      <w:pPr>
        <w:widowControl w:val="0"/>
        <w:autoSpaceDE w:val="0"/>
        <w:autoSpaceDN w:val="0"/>
        <w:adjustRightInd w:val="0"/>
        <w:ind w:left="640" w:hanging="640"/>
        <w:rPr>
          <w:noProof/>
        </w:rPr>
      </w:pPr>
      <w:r w:rsidRPr="0009181A">
        <w:rPr>
          <w:noProof/>
        </w:rPr>
        <w:t>[156]</w:t>
      </w:r>
      <w:r w:rsidRPr="0009181A">
        <w:rPr>
          <w:noProof/>
        </w:rPr>
        <w:tab/>
        <w:t>N. Singh, C. Vyjayanthi, and C. Modi, “Multi-step Short-term Electric Load Forecasting using 2D Convolutional Neural Networks,” 2020, doi: 10.1109/HYDCON48903.2020.9242917.</w:t>
      </w:r>
    </w:p>
    <w:p w14:paraId="086CFAC2" w14:textId="77777777" w:rsidR="0009181A" w:rsidRPr="0009181A" w:rsidRDefault="0009181A" w:rsidP="0009181A">
      <w:pPr>
        <w:widowControl w:val="0"/>
        <w:autoSpaceDE w:val="0"/>
        <w:autoSpaceDN w:val="0"/>
        <w:adjustRightInd w:val="0"/>
        <w:ind w:left="640" w:hanging="640"/>
        <w:rPr>
          <w:noProof/>
        </w:rPr>
      </w:pPr>
      <w:r w:rsidRPr="0009181A">
        <w:rPr>
          <w:noProof/>
        </w:rPr>
        <w:t>[157]</w:t>
      </w:r>
      <w:r w:rsidRPr="0009181A">
        <w:rPr>
          <w:noProof/>
        </w:rPr>
        <w:tab/>
        <w:t xml:space="preserve">R. Fukuoka, H. Suzuki, T. Kitajima, A. Kuwahara, and T. Yasuno, “Wind Speed Prediction Model Using LSTM and 1D-CNN,” </w:t>
      </w:r>
      <w:r w:rsidRPr="0009181A">
        <w:rPr>
          <w:i/>
          <w:iCs/>
          <w:noProof/>
        </w:rPr>
        <w:t>J. Signal Process.</w:t>
      </w:r>
      <w:r w:rsidRPr="0009181A">
        <w:rPr>
          <w:noProof/>
        </w:rPr>
        <w:t>, 2018, doi: 10.2299/jsp.22.207.</w:t>
      </w:r>
    </w:p>
    <w:p w14:paraId="57DCA5BD" w14:textId="77777777" w:rsidR="0009181A" w:rsidRPr="0009181A" w:rsidRDefault="0009181A" w:rsidP="0009181A">
      <w:pPr>
        <w:widowControl w:val="0"/>
        <w:autoSpaceDE w:val="0"/>
        <w:autoSpaceDN w:val="0"/>
        <w:adjustRightInd w:val="0"/>
        <w:ind w:left="640" w:hanging="640"/>
        <w:rPr>
          <w:noProof/>
        </w:rPr>
      </w:pPr>
      <w:r w:rsidRPr="0009181A">
        <w:rPr>
          <w:noProof/>
        </w:rPr>
        <w:t>[158]</w:t>
      </w:r>
      <w:r w:rsidRPr="0009181A">
        <w:rPr>
          <w:noProof/>
        </w:rPr>
        <w:tab/>
        <w:t xml:space="preserve">A. Brunel </w:t>
      </w:r>
      <w:r w:rsidRPr="0009181A">
        <w:rPr>
          <w:i/>
          <w:iCs/>
          <w:noProof/>
        </w:rPr>
        <w:t>et al.</w:t>
      </w:r>
      <w:r w:rsidRPr="0009181A">
        <w:rPr>
          <w:noProof/>
        </w:rPr>
        <w:t>, “A CNN adapted to time series for the classification of Supernovae,” 2019, doi: 10.2352/ISSN.2470-1173.2019.14.COLOR-090.</w:t>
      </w:r>
    </w:p>
    <w:p w14:paraId="46CF2584"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[159]</w:t>
      </w:r>
      <w:r w:rsidRPr="0009181A">
        <w:rPr>
          <w:noProof/>
        </w:rPr>
        <w:tab/>
        <w:t>M. Imani and H. Ghassemian, “Sequence to Image Transform Based Convolutional Neural Network for Load Forecasting,” 2019, doi: 10.1109/IranianCEE.2019.8786456.</w:t>
      </w:r>
    </w:p>
    <w:p w14:paraId="13DF1B56" w14:textId="77777777" w:rsidR="0009181A" w:rsidRPr="0009181A" w:rsidRDefault="0009181A" w:rsidP="0009181A">
      <w:pPr>
        <w:widowControl w:val="0"/>
        <w:autoSpaceDE w:val="0"/>
        <w:autoSpaceDN w:val="0"/>
        <w:adjustRightInd w:val="0"/>
        <w:ind w:left="640" w:hanging="640"/>
        <w:rPr>
          <w:noProof/>
        </w:rPr>
      </w:pPr>
      <w:r w:rsidRPr="0009181A">
        <w:rPr>
          <w:noProof/>
        </w:rPr>
        <w:t>[160]</w:t>
      </w:r>
      <w:r w:rsidRPr="0009181A">
        <w:rPr>
          <w:noProof/>
        </w:rPr>
        <w:tab/>
        <w:t>R. Garg, B. G. Vijay Kumar, G. Carneiro, and I. Reid, “Unsupervised CNN for single view depth estimation: Geometry to the rescue,” 2016, doi: 10.1007/978-3-319-46484-8_45.</w:t>
      </w:r>
    </w:p>
    <w:p w14:paraId="712878AC" w14:textId="77777777" w:rsidR="0009181A" w:rsidRPr="0009181A" w:rsidRDefault="0009181A" w:rsidP="0009181A">
      <w:pPr>
        <w:widowControl w:val="0"/>
        <w:autoSpaceDE w:val="0"/>
        <w:autoSpaceDN w:val="0"/>
        <w:adjustRightInd w:val="0"/>
        <w:ind w:left="640" w:hanging="640"/>
        <w:rPr>
          <w:noProof/>
        </w:rPr>
      </w:pPr>
      <w:r w:rsidRPr="0009181A">
        <w:rPr>
          <w:noProof/>
        </w:rPr>
        <w:t>[161]</w:t>
      </w:r>
      <w:r w:rsidRPr="0009181A">
        <w:rPr>
          <w:noProof/>
        </w:rPr>
        <w:tab/>
        <w:t>T. T. Um, V. Babakeshizadeh, and D. Kulic, “Exercise motion classification from large-scale wearable sensor data using convolutional neural networks,” 2017, doi: 10.1109/IROS.2017.8206051.</w:t>
      </w:r>
    </w:p>
    <w:p w14:paraId="38AA54CC" w14:textId="77777777" w:rsidR="0009181A" w:rsidRPr="0009181A" w:rsidRDefault="0009181A" w:rsidP="0009181A">
      <w:pPr>
        <w:widowControl w:val="0"/>
        <w:autoSpaceDE w:val="0"/>
        <w:autoSpaceDN w:val="0"/>
        <w:adjustRightInd w:val="0"/>
        <w:ind w:left="640" w:hanging="640"/>
        <w:rPr>
          <w:noProof/>
        </w:rPr>
      </w:pPr>
      <w:r w:rsidRPr="0009181A">
        <w:rPr>
          <w:noProof/>
        </w:rPr>
        <w:t>[162]</w:t>
      </w:r>
      <w:r w:rsidRPr="0009181A">
        <w:rPr>
          <w:noProof/>
        </w:rPr>
        <w:tab/>
        <w:t>Y. Zhang, S. Roller, and B. C. Wallace, “MGNC-CNN: A simple approach to exploiting multiple word embeddings for sentence classification,” 2016, doi: 10.18653/v1/n16-1178.</w:t>
      </w:r>
    </w:p>
    <w:p w14:paraId="7983E8C1" w14:textId="77777777" w:rsidR="0009181A" w:rsidRPr="0009181A" w:rsidRDefault="0009181A" w:rsidP="0009181A">
      <w:pPr>
        <w:widowControl w:val="0"/>
        <w:autoSpaceDE w:val="0"/>
        <w:autoSpaceDN w:val="0"/>
        <w:adjustRightInd w:val="0"/>
        <w:ind w:left="640" w:hanging="640"/>
        <w:rPr>
          <w:noProof/>
        </w:rPr>
      </w:pPr>
      <w:r w:rsidRPr="0009181A">
        <w:rPr>
          <w:noProof/>
        </w:rPr>
        <w:t>[163]</w:t>
      </w:r>
      <w:r w:rsidRPr="0009181A">
        <w:rPr>
          <w:noProof/>
        </w:rPr>
        <w:tab/>
        <w:t xml:space="preserve">E. Gawehn, J. A. Hiss, and G. Schneider, “Deep Learning in Drug Discovery,” </w:t>
      </w:r>
      <w:r w:rsidRPr="0009181A">
        <w:rPr>
          <w:i/>
          <w:iCs/>
          <w:noProof/>
        </w:rPr>
        <w:t>Molecular Informatics</w:t>
      </w:r>
      <w:r w:rsidRPr="0009181A">
        <w:rPr>
          <w:noProof/>
        </w:rPr>
        <w:t>. 2016, doi: 10.1002/minf.201501008.</w:t>
      </w:r>
    </w:p>
    <w:p w14:paraId="54851B5D" w14:textId="77777777" w:rsidR="0009181A" w:rsidRPr="0009181A" w:rsidRDefault="0009181A" w:rsidP="0009181A">
      <w:pPr>
        <w:widowControl w:val="0"/>
        <w:autoSpaceDE w:val="0"/>
        <w:autoSpaceDN w:val="0"/>
        <w:adjustRightInd w:val="0"/>
        <w:ind w:left="640" w:hanging="640"/>
        <w:rPr>
          <w:noProof/>
        </w:rPr>
      </w:pPr>
      <w:r w:rsidRPr="0009181A">
        <w:rPr>
          <w:noProof/>
        </w:rPr>
        <w:t>[164]</w:t>
      </w:r>
      <w:r w:rsidRPr="0009181A">
        <w:rPr>
          <w:noProof/>
        </w:rPr>
        <w:tab/>
        <w:t>“Convolutional neural networks for time series forecasting | Python for Finance Cookbook,” 2020. https://subscription.packtpub.com/book/data/9781789618518/10/ch10lvl1sec63/convolutional-neural-networks-for-time-series-forecasting (accessed Aug. 30, 2021).</w:t>
      </w:r>
    </w:p>
    <w:p w14:paraId="1177A451" w14:textId="77777777" w:rsidR="0009181A" w:rsidRPr="0009181A" w:rsidRDefault="0009181A" w:rsidP="0009181A">
      <w:pPr>
        <w:widowControl w:val="0"/>
        <w:autoSpaceDE w:val="0"/>
        <w:autoSpaceDN w:val="0"/>
        <w:adjustRightInd w:val="0"/>
        <w:ind w:left="640" w:hanging="640"/>
        <w:rPr>
          <w:noProof/>
        </w:rPr>
      </w:pPr>
      <w:r w:rsidRPr="0009181A">
        <w:rPr>
          <w:noProof/>
        </w:rPr>
        <w:t>[165]</w:t>
      </w:r>
      <w:r w:rsidRPr="0009181A">
        <w:rPr>
          <w:noProof/>
        </w:rPr>
        <w:tab/>
        <w:t>“ReLU : Not a Differentiable Function: Why used in Gradient Based Optimization? and Other Generalizations of ReLU. | by Kanchan Sarkar | Medium,” 2018. https://medium.com/@kanchansarkar/relu-not-a-differentiable-function-why-used-in-gradient-based-optimization-7fef3a4cecec (accessed Sep. 17, 2021).</w:t>
      </w:r>
    </w:p>
    <w:p w14:paraId="35E76F9F" w14:textId="77777777" w:rsidR="0009181A" w:rsidRPr="0009181A" w:rsidRDefault="0009181A" w:rsidP="0009181A">
      <w:pPr>
        <w:widowControl w:val="0"/>
        <w:autoSpaceDE w:val="0"/>
        <w:autoSpaceDN w:val="0"/>
        <w:adjustRightInd w:val="0"/>
        <w:ind w:left="640" w:hanging="640"/>
        <w:rPr>
          <w:noProof/>
        </w:rPr>
      </w:pPr>
      <w:r w:rsidRPr="0009181A">
        <w:rPr>
          <w:noProof/>
        </w:rPr>
        <w:t>[166]</w:t>
      </w:r>
      <w:r w:rsidRPr="0009181A">
        <w:rPr>
          <w:noProof/>
        </w:rPr>
        <w:tab/>
        <w:t xml:space="preserve">“What is max pooling in convolutional neural networks? - Quora,” 2017. </w:t>
      </w:r>
      <w:r w:rsidRPr="0009181A">
        <w:rPr>
          <w:noProof/>
        </w:rPr>
        <w:lastRenderedPageBreak/>
        <w:t>https://www.quora.com/What-is-max-pooling-in-convolutional-neural-networks (accessed Sep. 17, 2021).</w:t>
      </w:r>
    </w:p>
    <w:p w14:paraId="0AB20972" w14:textId="77777777" w:rsidR="0009181A" w:rsidRPr="0009181A" w:rsidRDefault="0009181A" w:rsidP="0009181A">
      <w:pPr>
        <w:widowControl w:val="0"/>
        <w:autoSpaceDE w:val="0"/>
        <w:autoSpaceDN w:val="0"/>
        <w:adjustRightInd w:val="0"/>
        <w:ind w:left="640" w:hanging="640"/>
        <w:rPr>
          <w:noProof/>
        </w:rPr>
      </w:pPr>
      <w:r w:rsidRPr="0009181A">
        <w:rPr>
          <w:noProof/>
        </w:rPr>
        <w:t>[167]</w:t>
      </w:r>
      <w:r w:rsidRPr="0009181A">
        <w:rPr>
          <w:noProof/>
        </w:rPr>
        <w:tab/>
        <w:t xml:space="preserve">A. Dedinec, S. Filiposka, A. Dedinec, and L. Kocarev, “Deep belief network based electricity load forecasting: An analysis of Macedonian case,” </w:t>
      </w:r>
      <w:r w:rsidRPr="0009181A">
        <w:rPr>
          <w:i/>
          <w:iCs/>
          <w:noProof/>
        </w:rPr>
        <w:t>Energy</w:t>
      </w:r>
      <w:r w:rsidRPr="0009181A">
        <w:rPr>
          <w:noProof/>
        </w:rPr>
        <w:t>, 2016, doi: 10.1016/j.energy.2016.07.090.</w:t>
      </w:r>
    </w:p>
    <w:p w14:paraId="6B21165B" w14:textId="77777777" w:rsidR="0009181A" w:rsidRPr="0009181A" w:rsidRDefault="0009181A" w:rsidP="0009181A">
      <w:pPr>
        <w:widowControl w:val="0"/>
        <w:autoSpaceDE w:val="0"/>
        <w:autoSpaceDN w:val="0"/>
        <w:adjustRightInd w:val="0"/>
        <w:ind w:left="640" w:hanging="640"/>
        <w:rPr>
          <w:noProof/>
        </w:rPr>
      </w:pPr>
      <w:r w:rsidRPr="0009181A">
        <w:rPr>
          <w:noProof/>
        </w:rPr>
        <w:t>[168]</w:t>
      </w:r>
      <w:r w:rsidRPr="0009181A">
        <w:rPr>
          <w:noProof/>
        </w:rPr>
        <w:tab/>
        <w:t>S. Papadopoulos and I. Karakatsanis, “Short-term electricity load forecasting using time series and ensemble learning methods,” 2015, doi: 10.1109/PECI.2015.7064913.</w:t>
      </w:r>
    </w:p>
    <w:p w14:paraId="6F6386E2" w14:textId="77777777" w:rsidR="0009181A" w:rsidRPr="0009181A" w:rsidRDefault="0009181A" w:rsidP="0009181A">
      <w:pPr>
        <w:widowControl w:val="0"/>
        <w:autoSpaceDE w:val="0"/>
        <w:autoSpaceDN w:val="0"/>
        <w:adjustRightInd w:val="0"/>
        <w:ind w:left="640" w:hanging="640"/>
        <w:rPr>
          <w:noProof/>
        </w:rPr>
      </w:pPr>
      <w:r w:rsidRPr="0009181A">
        <w:rPr>
          <w:noProof/>
        </w:rPr>
        <w:t>[169]</w:t>
      </w:r>
      <w:r w:rsidRPr="0009181A">
        <w:rPr>
          <w:noProof/>
        </w:rPr>
        <w:tab/>
        <w:t xml:space="preserve">W. Kim, Y. Han, K. J. Kim, and K. W. Song, “Electricity load forecasting using advanced feature selection and optimal deep learning model for the variable refrigerant flow systems,” </w:t>
      </w:r>
      <w:r w:rsidRPr="0009181A">
        <w:rPr>
          <w:i/>
          <w:iCs/>
          <w:noProof/>
        </w:rPr>
        <w:t>Energy Reports</w:t>
      </w:r>
      <w:r w:rsidRPr="0009181A">
        <w:rPr>
          <w:noProof/>
        </w:rPr>
        <w:t>, 2020, doi: 10.1016/j.egyr.2020.09.019.</w:t>
      </w:r>
    </w:p>
    <w:p w14:paraId="583A869C" w14:textId="77777777" w:rsidR="0009181A" w:rsidRPr="0009181A" w:rsidRDefault="0009181A" w:rsidP="0009181A">
      <w:pPr>
        <w:widowControl w:val="0"/>
        <w:autoSpaceDE w:val="0"/>
        <w:autoSpaceDN w:val="0"/>
        <w:adjustRightInd w:val="0"/>
        <w:ind w:left="640" w:hanging="640"/>
        <w:rPr>
          <w:noProof/>
        </w:rPr>
      </w:pPr>
      <w:r w:rsidRPr="0009181A">
        <w:rPr>
          <w:noProof/>
        </w:rPr>
        <w:t>[170]</w:t>
      </w:r>
      <w:r w:rsidRPr="0009181A">
        <w:rPr>
          <w:noProof/>
        </w:rPr>
        <w:tab/>
        <w:t>“Independent Electricity System Operator - Hourly Zonal Demand Report.” http://reports.ieso.ca/public/DemandZonal/ (accessed Jun. 05, 2021).</w:t>
      </w:r>
    </w:p>
    <w:p w14:paraId="584AE7E9" w14:textId="77777777" w:rsidR="0009181A" w:rsidRPr="0009181A" w:rsidRDefault="0009181A" w:rsidP="0009181A">
      <w:pPr>
        <w:widowControl w:val="0"/>
        <w:autoSpaceDE w:val="0"/>
        <w:autoSpaceDN w:val="0"/>
        <w:adjustRightInd w:val="0"/>
        <w:ind w:left="640" w:hanging="640"/>
        <w:rPr>
          <w:noProof/>
        </w:rPr>
      </w:pPr>
      <w:r w:rsidRPr="0009181A">
        <w:rPr>
          <w:noProof/>
        </w:rPr>
        <w:t>[171]</w:t>
      </w:r>
      <w:r w:rsidRPr="0009181A">
        <w:rPr>
          <w:noProof/>
        </w:rPr>
        <w:tab/>
        <w:t>“Historical Climate Data - Climate - Environment and Climate Change Canada.” https://climate.weather.gc.ca/ (accessed Jan. 05, 2021).</w:t>
      </w:r>
    </w:p>
    <w:p w14:paraId="4CAFBC4C" w14:textId="77777777" w:rsidR="0009181A" w:rsidRPr="0009181A" w:rsidRDefault="0009181A" w:rsidP="0009181A">
      <w:pPr>
        <w:widowControl w:val="0"/>
        <w:autoSpaceDE w:val="0"/>
        <w:autoSpaceDN w:val="0"/>
        <w:adjustRightInd w:val="0"/>
        <w:ind w:left="640" w:hanging="640"/>
        <w:rPr>
          <w:noProof/>
        </w:rPr>
      </w:pPr>
      <w:r w:rsidRPr="0009181A">
        <w:rPr>
          <w:noProof/>
        </w:rPr>
        <w:t>[172]</w:t>
      </w:r>
      <w:r w:rsidRPr="0009181A">
        <w:rPr>
          <w:noProof/>
        </w:rPr>
        <w:tab/>
        <w:t xml:space="preserve">D. C. Wu, B. Bahrami Asl, A. Razban, and J. Chen, “Air compressor load forecasting using artificial neural network,” </w:t>
      </w:r>
      <w:r w:rsidRPr="0009181A">
        <w:rPr>
          <w:i/>
          <w:iCs/>
          <w:noProof/>
        </w:rPr>
        <w:t>Expert Syst. Appl.</w:t>
      </w:r>
      <w:r w:rsidRPr="0009181A">
        <w:rPr>
          <w:noProof/>
        </w:rPr>
        <w:t>, 2021, doi: 10.1016/j.eswa.2020.114209.</w:t>
      </w:r>
    </w:p>
    <w:p w14:paraId="0CD7839C" w14:textId="77777777" w:rsidR="0009181A" w:rsidRPr="0009181A" w:rsidRDefault="0009181A" w:rsidP="0009181A">
      <w:pPr>
        <w:widowControl w:val="0"/>
        <w:autoSpaceDE w:val="0"/>
        <w:autoSpaceDN w:val="0"/>
        <w:adjustRightInd w:val="0"/>
        <w:ind w:left="640" w:hanging="640"/>
        <w:rPr>
          <w:noProof/>
        </w:rPr>
      </w:pPr>
      <w:r w:rsidRPr="0009181A">
        <w:rPr>
          <w:noProof/>
        </w:rPr>
        <w:t>[173]</w:t>
      </w:r>
      <w:r w:rsidRPr="0009181A">
        <w:rPr>
          <w:noProof/>
        </w:rPr>
        <w:tab/>
        <w:t xml:space="preserve">L. Kuan </w:t>
      </w:r>
      <w:r w:rsidRPr="0009181A">
        <w:rPr>
          <w:i/>
          <w:iCs/>
          <w:noProof/>
        </w:rPr>
        <w:t>et al.</w:t>
      </w:r>
      <w:r w:rsidRPr="0009181A">
        <w:rPr>
          <w:noProof/>
        </w:rPr>
        <w:t>, “Short-term electricity load forecasting method based on multilayered self-normalizing GRU network,” 2017, doi: 10.1109/EI2.2017.8245330.</w:t>
      </w:r>
    </w:p>
    <w:p w14:paraId="42E09C89" w14:textId="77777777" w:rsidR="0009181A" w:rsidRPr="0009181A" w:rsidRDefault="0009181A" w:rsidP="0009181A">
      <w:pPr>
        <w:widowControl w:val="0"/>
        <w:autoSpaceDE w:val="0"/>
        <w:autoSpaceDN w:val="0"/>
        <w:adjustRightInd w:val="0"/>
        <w:ind w:left="640" w:hanging="640"/>
        <w:rPr>
          <w:noProof/>
        </w:rPr>
      </w:pPr>
      <w:r w:rsidRPr="0009181A">
        <w:rPr>
          <w:noProof/>
        </w:rPr>
        <w:t>[174]</w:t>
      </w:r>
      <w:r w:rsidRPr="0009181A">
        <w:rPr>
          <w:noProof/>
        </w:rPr>
        <w:tab/>
        <w:t>L. Li, K. Ota, and M. Dong, “Everything is image: CNN-based short-term electrical load forecasting for smart grid,” 2017, doi: 10.1109/ISPAN-FCST-ISCC.2017.78.</w:t>
      </w:r>
    </w:p>
    <w:p w14:paraId="3DE21BB2" w14:textId="77777777" w:rsidR="0009181A" w:rsidRPr="0009181A" w:rsidRDefault="0009181A" w:rsidP="0009181A">
      <w:pPr>
        <w:widowControl w:val="0"/>
        <w:autoSpaceDE w:val="0"/>
        <w:autoSpaceDN w:val="0"/>
        <w:adjustRightInd w:val="0"/>
        <w:ind w:left="640" w:hanging="640"/>
        <w:rPr>
          <w:noProof/>
        </w:rPr>
      </w:pPr>
      <w:r w:rsidRPr="0009181A">
        <w:rPr>
          <w:noProof/>
        </w:rPr>
        <w:lastRenderedPageBreak/>
        <w:t>[175]</w:t>
      </w:r>
      <w:r w:rsidRPr="0009181A">
        <w:rPr>
          <w:noProof/>
        </w:rPr>
        <w:tab/>
        <w:t xml:space="preserve">M. Dong and L. Grumbach, “A Hybrid Distribution Feeder Long-Term Load Forecasting Method Based on Sequence Prediction,” </w:t>
      </w:r>
      <w:r w:rsidRPr="0009181A">
        <w:rPr>
          <w:i/>
          <w:iCs/>
          <w:noProof/>
        </w:rPr>
        <w:t>IEEE Trans. Smart Grid</w:t>
      </w:r>
      <w:r w:rsidRPr="0009181A">
        <w:rPr>
          <w:noProof/>
        </w:rPr>
        <w:t>, 2020, doi: 10.1109/TSG.2019.2924183.</w:t>
      </w:r>
    </w:p>
    <w:p w14:paraId="264D5308" w14:textId="77777777" w:rsidR="0009181A" w:rsidRPr="0009181A" w:rsidRDefault="0009181A" w:rsidP="0009181A">
      <w:pPr>
        <w:widowControl w:val="0"/>
        <w:autoSpaceDE w:val="0"/>
        <w:autoSpaceDN w:val="0"/>
        <w:adjustRightInd w:val="0"/>
        <w:ind w:left="640" w:hanging="640"/>
        <w:rPr>
          <w:noProof/>
        </w:rPr>
      </w:pPr>
      <w:r w:rsidRPr="0009181A">
        <w:rPr>
          <w:noProof/>
        </w:rPr>
        <w:t>[176]</w:t>
      </w:r>
      <w:r w:rsidRPr="0009181A">
        <w:rPr>
          <w:noProof/>
        </w:rPr>
        <w:tab/>
        <w:t xml:space="preserve">L. Yin and J. Xie, “Multi-temporal-spatial-scale temporal convolution network for short-term load forecasting of power systems,” </w:t>
      </w:r>
      <w:r w:rsidRPr="0009181A">
        <w:rPr>
          <w:i/>
          <w:iCs/>
          <w:noProof/>
        </w:rPr>
        <w:t>Appl. Energy</w:t>
      </w:r>
      <w:r w:rsidRPr="0009181A">
        <w:rPr>
          <w:noProof/>
        </w:rPr>
        <w:t>, 2021, doi: 10.1016/j.apenergy.2020.116328.</w:t>
      </w:r>
    </w:p>
    <w:p w14:paraId="7F772BCD" w14:textId="77777777" w:rsidR="0009181A" w:rsidRPr="0009181A" w:rsidRDefault="0009181A" w:rsidP="0009181A">
      <w:pPr>
        <w:widowControl w:val="0"/>
        <w:autoSpaceDE w:val="0"/>
        <w:autoSpaceDN w:val="0"/>
        <w:adjustRightInd w:val="0"/>
        <w:ind w:left="640" w:hanging="640"/>
        <w:rPr>
          <w:noProof/>
        </w:rPr>
      </w:pPr>
      <w:r w:rsidRPr="0009181A">
        <w:rPr>
          <w:noProof/>
        </w:rPr>
        <w:t>[177]</w:t>
      </w:r>
      <w:r w:rsidRPr="0009181A">
        <w:rPr>
          <w:noProof/>
        </w:rPr>
        <w:tab/>
        <w:t xml:space="preserve">S. Panigrahi, Y. Karali, and H. S. Behera, “Normalize Time Series and Forecast using Evolutionary Neural Network,” </w:t>
      </w:r>
      <w:r w:rsidRPr="0009181A">
        <w:rPr>
          <w:i/>
          <w:iCs/>
          <w:noProof/>
        </w:rPr>
        <w:t>Int. J. Comput. Appl.</w:t>
      </w:r>
      <w:r w:rsidRPr="0009181A">
        <w:rPr>
          <w:noProof/>
        </w:rPr>
        <w:t>, 2013.</w:t>
      </w:r>
    </w:p>
    <w:p w14:paraId="19D845C5" w14:textId="77777777" w:rsidR="0009181A" w:rsidRPr="0009181A" w:rsidRDefault="0009181A" w:rsidP="0009181A">
      <w:pPr>
        <w:widowControl w:val="0"/>
        <w:autoSpaceDE w:val="0"/>
        <w:autoSpaceDN w:val="0"/>
        <w:adjustRightInd w:val="0"/>
        <w:ind w:left="640" w:hanging="640"/>
        <w:rPr>
          <w:noProof/>
        </w:rPr>
      </w:pPr>
      <w:r w:rsidRPr="0009181A">
        <w:rPr>
          <w:noProof/>
        </w:rPr>
        <w:t>[178]</w:t>
      </w:r>
      <w:r w:rsidRPr="0009181A">
        <w:rPr>
          <w:noProof/>
        </w:rPr>
        <w:tab/>
        <w:t xml:space="preserve">M. H. Beale, M. T. Hagan, and H. B. Demuth, </w:t>
      </w:r>
      <w:r w:rsidRPr="0009181A">
        <w:rPr>
          <w:i/>
          <w:iCs/>
          <w:noProof/>
        </w:rPr>
        <w:t xml:space="preserve">Neural Network Toolbox </w:t>
      </w:r>
      <w:r w:rsidRPr="0009181A">
        <w:rPr>
          <w:i/>
          <w:iCs/>
          <w:noProof/>
          <w:vertAlign w:val="superscript"/>
        </w:rPr>
        <w:t>TM</w:t>
      </w:r>
      <w:r w:rsidRPr="0009181A">
        <w:rPr>
          <w:i/>
          <w:iCs/>
          <w:noProof/>
        </w:rPr>
        <w:t xml:space="preserve"> 7 User ’ s Guide</w:t>
      </w:r>
      <w:r w:rsidRPr="0009181A">
        <w:rPr>
          <w:noProof/>
        </w:rPr>
        <w:t>. 2010.</w:t>
      </w:r>
    </w:p>
    <w:p w14:paraId="18F9586E" w14:textId="77777777" w:rsidR="0009181A" w:rsidRPr="0009181A" w:rsidRDefault="0009181A" w:rsidP="0009181A">
      <w:pPr>
        <w:widowControl w:val="0"/>
        <w:autoSpaceDE w:val="0"/>
        <w:autoSpaceDN w:val="0"/>
        <w:adjustRightInd w:val="0"/>
        <w:ind w:left="640" w:hanging="640"/>
        <w:rPr>
          <w:noProof/>
        </w:rPr>
      </w:pPr>
      <w:r w:rsidRPr="0009181A">
        <w:rPr>
          <w:noProof/>
        </w:rPr>
        <w:t>[179]</w:t>
      </w:r>
      <w:r w:rsidRPr="0009181A">
        <w:rPr>
          <w:noProof/>
        </w:rPr>
        <w:tab/>
        <w:t>“Long short-term memory (LSTM) layer - MATLAB.” https://www.mathworks.com/help/deeplearning/ref/nnet.cnn.layer.lstmlayer.html (accessed Oct. 21, 2021).</w:t>
      </w:r>
    </w:p>
    <w:p w14:paraId="30C240D7" w14:textId="77777777" w:rsidR="0009181A" w:rsidRPr="0009181A" w:rsidRDefault="0009181A" w:rsidP="0009181A">
      <w:pPr>
        <w:widowControl w:val="0"/>
        <w:autoSpaceDE w:val="0"/>
        <w:autoSpaceDN w:val="0"/>
        <w:adjustRightInd w:val="0"/>
        <w:ind w:left="640" w:hanging="640"/>
        <w:rPr>
          <w:noProof/>
        </w:rPr>
      </w:pPr>
      <w:r w:rsidRPr="0009181A">
        <w:rPr>
          <w:noProof/>
        </w:rPr>
        <w:t>[180]</w:t>
      </w:r>
      <w:r w:rsidRPr="0009181A">
        <w:rPr>
          <w:noProof/>
        </w:rPr>
        <w:tab/>
        <w:t xml:space="preserve">I. K. M. Jais, A. R. Ismail, and S. Q. Nisa, “Adam Optimization Algorithm for Wide and Deep Neural Network,” </w:t>
      </w:r>
      <w:r w:rsidRPr="0009181A">
        <w:rPr>
          <w:i/>
          <w:iCs/>
          <w:noProof/>
        </w:rPr>
        <w:t>Knowl. Eng. Data Sci.</w:t>
      </w:r>
      <w:r w:rsidRPr="0009181A">
        <w:rPr>
          <w:noProof/>
        </w:rPr>
        <w:t>, 2019, doi: 10.17977/um018v2i12019p41-46.</w:t>
      </w:r>
    </w:p>
    <w:p w14:paraId="273E3985" w14:textId="77777777" w:rsidR="0009181A" w:rsidRPr="0009181A" w:rsidRDefault="0009181A" w:rsidP="0009181A">
      <w:pPr>
        <w:widowControl w:val="0"/>
        <w:autoSpaceDE w:val="0"/>
        <w:autoSpaceDN w:val="0"/>
        <w:adjustRightInd w:val="0"/>
        <w:ind w:left="640" w:hanging="640"/>
        <w:rPr>
          <w:noProof/>
        </w:rPr>
      </w:pPr>
      <w:r w:rsidRPr="0009181A">
        <w:rPr>
          <w:noProof/>
        </w:rPr>
        <w:t>[181]</w:t>
      </w:r>
      <w:r w:rsidRPr="0009181A">
        <w:rPr>
          <w:noProof/>
        </w:rPr>
        <w:tab/>
        <w:t xml:space="preserve">M. Barman and N. B. Dev Choudhury, “Season specific approach for short-term load forecasting based on hybrid FA-SVM and similarity concept,” </w:t>
      </w:r>
      <w:r w:rsidRPr="0009181A">
        <w:rPr>
          <w:i/>
          <w:iCs/>
          <w:noProof/>
        </w:rPr>
        <w:t>Energy</w:t>
      </w:r>
      <w:r w:rsidRPr="0009181A">
        <w:rPr>
          <w:noProof/>
        </w:rPr>
        <w:t>, 2019, doi: 10.1016/j.energy.2019.03.010.</w:t>
      </w:r>
    </w:p>
    <w:p w14:paraId="40867144" w14:textId="1368621E" w:rsidR="00287359" w:rsidRDefault="00287359" w:rsidP="00287359">
      <w:pPr>
        <w:sectPr w:rsidR="00287359" w:rsidSect="00CF19C9">
          <w:headerReference w:type="default" r:id="rId166"/>
          <w:footerReference w:type="default" r:id="rId167"/>
          <w:pgSz w:w="12240" w:h="15840" w:code="1"/>
          <w:pgMar w:top="1440" w:right="1440" w:bottom="1440" w:left="2160" w:header="720" w:footer="720" w:gutter="0"/>
          <w:pgNumType w:start="1"/>
          <w:cols w:space="720"/>
          <w:docGrid w:linePitch="360"/>
        </w:sectPr>
      </w:pPr>
      <w:r>
        <w:fldChar w:fldCharType="end"/>
      </w:r>
    </w:p>
    <w:p w14:paraId="00B415E6" w14:textId="5463A99D" w:rsidR="00654DE3" w:rsidRDefault="00AF67B7" w:rsidP="00C92783">
      <w:pPr>
        <w:pStyle w:val="Appendix"/>
      </w:pPr>
      <w:bookmarkStart w:id="244" w:name="_Toc87448277"/>
      <w:r>
        <w:lastRenderedPageBreak/>
        <w:t>Appendix</w:t>
      </w:r>
      <w:bookmarkEnd w:id="244"/>
    </w:p>
    <w:p w14:paraId="187013F8" w14:textId="555EE5A8" w:rsidR="00E93B16" w:rsidRDefault="006143E0" w:rsidP="006438F6">
      <w:pPr>
        <w:pStyle w:val="Heading2"/>
      </w:pPr>
      <w:bookmarkStart w:id="245" w:name="_Toc87448278"/>
      <w:r>
        <w:t xml:space="preserve">1.1 </w:t>
      </w:r>
      <w:r w:rsidR="00B91A69" w:rsidRPr="00B91A69">
        <w:t>The Toronto Dataset's Overall Performance Metrics</w:t>
      </w:r>
      <w:bookmarkEnd w:id="245"/>
    </w:p>
    <w:p w14:paraId="5473D86A" w14:textId="77777777" w:rsidR="00175B13" w:rsidRDefault="00175B13" w:rsidP="00175B13">
      <w:pPr>
        <w:keepNext/>
        <w:jc w:val="center"/>
      </w:pPr>
      <w:r w:rsidRPr="00175B13">
        <w:rPr>
          <w:noProof/>
        </w:rPr>
        <w:drawing>
          <wp:inline distT="0" distB="0" distL="0" distR="0" wp14:anchorId="711AB9BC" wp14:editId="05B832A4">
            <wp:extent cx="5457825" cy="1497499"/>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67608" cy="1500183"/>
                    </a:xfrm>
                    <a:prstGeom prst="rect">
                      <a:avLst/>
                    </a:prstGeom>
                    <a:noFill/>
                    <a:ln>
                      <a:noFill/>
                    </a:ln>
                  </pic:spPr>
                </pic:pic>
              </a:graphicData>
            </a:graphic>
          </wp:inline>
        </w:drawing>
      </w:r>
    </w:p>
    <w:p w14:paraId="4E35F579" w14:textId="0A0F063D" w:rsidR="006143E0" w:rsidRDefault="00175B13" w:rsidP="00175B13">
      <w:pPr>
        <w:pStyle w:val="Caption"/>
        <w:jc w:val="center"/>
      </w:pPr>
      <w:bookmarkStart w:id="246" w:name="_Toc87448294"/>
      <w:r>
        <w:t xml:space="preserve">Table </w:t>
      </w:r>
      <w:fldSimple w:instr=" SEQ Table \* ARABIC ">
        <w:r w:rsidR="00335059">
          <w:rPr>
            <w:noProof/>
          </w:rPr>
          <w:t>14</w:t>
        </w:r>
      </w:fldSimple>
      <w:r>
        <w:t xml:space="preserve"> – The Overall Performance Metrics – Toronto Dataset</w:t>
      </w:r>
      <w:bookmarkEnd w:id="246"/>
    </w:p>
    <w:p w14:paraId="55F5D20F" w14:textId="1433A4DE" w:rsidR="00175B13" w:rsidRDefault="00175B13" w:rsidP="006438F6">
      <w:pPr>
        <w:pStyle w:val="Heading2"/>
      </w:pPr>
      <w:bookmarkStart w:id="247" w:name="_Toc87448279"/>
      <w:r>
        <w:t xml:space="preserve">1.2 </w:t>
      </w:r>
      <w:r w:rsidR="006438F6" w:rsidRPr="00B91A69">
        <w:t xml:space="preserve">The </w:t>
      </w:r>
      <w:r w:rsidR="006438F6">
        <w:t>Ottawa</w:t>
      </w:r>
      <w:r w:rsidR="006438F6" w:rsidRPr="00B91A69">
        <w:t xml:space="preserve"> Dataset's Overall Performance Metrics</w:t>
      </w:r>
      <w:bookmarkEnd w:id="247"/>
    </w:p>
    <w:p w14:paraId="7CB3CE0D" w14:textId="13E1D0E0" w:rsidR="00174E49" w:rsidRDefault="003162DE" w:rsidP="00174E49">
      <w:pPr>
        <w:keepNext/>
        <w:jc w:val="center"/>
      </w:pPr>
      <w:r w:rsidRPr="003162DE">
        <w:rPr>
          <w:noProof/>
        </w:rPr>
        <w:drawing>
          <wp:inline distT="0" distB="0" distL="0" distR="0" wp14:anchorId="6EFD5B51" wp14:editId="1DECAFA9">
            <wp:extent cx="5519700" cy="151447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19700" cy="1514475"/>
                    </a:xfrm>
                    <a:prstGeom prst="rect">
                      <a:avLst/>
                    </a:prstGeom>
                    <a:noFill/>
                    <a:ln>
                      <a:noFill/>
                    </a:ln>
                  </pic:spPr>
                </pic:pic>
              </a:graphicData>
            </a:graphic>
          </wp:inline>
        </w:drawing>
      </w:r>
    </w:p>
    <w:p w14:paraId="09DE96B7" w14:textId="34BBEDE7" w:rsidR="00175B13" w:rsidRDefault="00174E49" w:rsidP="00174E49">
      <w:pPr>
        <w:pStyle w:val="Caption"/>
        <w:jc w:val="center"/>
      </w:pPr>
      <w:bookmarkStart w:id="248" w:name="_Toc87448295"/>
      <w:r>
        <w:t xml:space="preserve">Table </w:t>
      </w:r>
      <w:fldSimple w:instr=" SEQ Table \* ARABIC ">
        <w:r w:rsidR="00335059">
          <w:rPr>
            <w:noProof/>
          </w:rPr>
          <w:t>15</w:t>
        </w:r>
      </w:fldSimple>
      <w:r>
        <w:t xml:space="preserve"> - The Overall Performance Metrics – Ottawa Dataset</w:t>
      </w:r>
      <w:bookmarkEnd w:id="248"/>
    </w:p>
    <w:p w14:paraId="4D938477" w14:textId="4875A973" w:rsidR="00033DD7" w:rsidRDefault="00033DD7" w:rsidP="00207C96">
      <w:pPr>
        <w:pStyle w:val="Heading2"/>
      </w:pPr>
      <w:bookmarkStart w:id="249" w:name="_Toc87448280"/>
      <w:r>
        <w:t xml:space="preserve">1.3 </w:t>
      </w:r>
      <w:r w:rsidR="006438F6" w:rsidRPr="00B91A69">
        <w:t xml:space="preserve">The </w:t>
      </w:r>
      <w:r w:rsidR="006438F6">
        <w:t>Saint John</w:t>
      </w:r>
      <w:r w:rsidR="006438F6" w:rsidRPr="00B91A69">
        <w:t xml:space="preserve"> Dataset's Overall Performance Metrics</w:t>
      </w:r>
      <w:bookmarkEnd w:id="249"/>
    </w:p>
    <w:p w14:paraId="06BABDE6" w14:textId="77777777" w:rsidR="003162DE" w:rsidRDefault="003162DE" w:rsidP="003162DE">
      <w:pPr>
        <w:keepNext/>
        <w:jc w:val="center"/>
      </w:pPr>
      <w:r w:rsidRPr="003162DE">
        <w:rPr>
          <w:noProof/>
        </w:rPr>
        <w:drawing>
          <wp:inline distT="0" distB="0" distL="0" distR="0" wp14:anchorId="177FE484" wp14:editId="2942A7F1">
            <wp:extent cx="5276693" cy="14478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82236" cy="1449321"/>
                    </a:xfrm>
                    <a:prstGeom prst="rect">
                      <a:avLst/>
                    </a:prstGeom>
                    <a:noFill/>
                    <a:ln>
                      <a:noFill/>
                    </a:ln>
                  </pic:spPr>
                </pic:pic>
              </a:graphicData>
            </a:graphic>
          </wp:inline>
        </w:drawing>
      </w:r>
    </w:p>
    <w:p w14:paraId="09D84CAA" w14:textId="0B980F36" w:rsidR="00175B13" w:rsidRDefault="003162DE" w:rsidP="00546FAC">
      <w:pPr>
        <w:pStyle w:val="Caption"/>
        <w:jc w:val="center"/>
        <w:rPr>
          <w:highlight w:val="cyan"/>
        </w:rPr>
      </w:pPr>
      <w:bookmarkStart w:id="250" w:name="_Toc87448296"/>
      <w:r>
        <w:t xml:space="preserve">Table </w:t>
      </w:r>
      <w:fldSimple w:instr=" SEQ Table \* ARABIC ">
        <w:r w:rsidR="00335059">
          <w:rPr>
            <w:noProof/>
          </w:rPr>
          <w:t>16</w:t>
        </w:r>
      </w:fldSimple>
      <w:r>
        <w:t xml:space="preserve"> - The Overall Performance Metrics – Saint John Dataset</w:t>
      </w:r>
      <w:bookmarkEnd w:id="250"/>
      <w:r w:rsidR="00175B13">
        <w:rPr>
          <w:highlight w:val="cyan"/>
        </w:rPr>
        <w:br w:type="page"/>
      </w:r>
    </w:p>
    <w:p w14:paraId="774892F6" w14:textId="67E417A9" w:rsidR="003819CA" w:rsidRDefault="003819CA">
      <w:pPr>
        <w:sectPr w:rsidR="003819CA"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251" w:name="_Toc172013004"/>
      <w:r w:rsidRPr="006269F5">
        <w:rPr>
          <w:b/>
          <w:sz w:val="28"/>
        </w:rPr>
        <w:lastRenderedPageBreak/>
        <w:t>Curriculum Vitae</w:t>
      </w:r>
      <w:bookmarkEnd w:id="251"/>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71"/>
      <w:headerReference w:type="default" r:id="rId172"/>
      <w:footerReference w:type="default" r:id="rId173"/>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5" w:author="Dawn MacIsaac" w:date="2021-10-31T07:37:00Z" w:initials="DM">
    <w:p w14:paraId="41EF8607" w14:textId="2340EDC5" w:rsidR="008226D4" w:rsidRDefault="008226D4" w:rsidP="008226D4">
      <w:pPr>
        <w:pStyle w:val="CommentText"/>
      </w:pPr>
      <w:r>
        <w:rPr>
          <w:rStyle w:val="CommentReference"/>
        </w:rPr>
        <w:annotationRef/>
      </w:r>
      <w:r>
        <w:t>This figure isn’t informative enough to include</w:t>
      </w:r>
      <w:r w:rsidR="00A33B32">
        <w:t>. And</w:t>
      </w:r>
      <w:r>
        <w:t xml:space="preserve"> it also </w:t>
      </w:r>
      <w:r w:rsidR="00A33B32">
        <w:t>gives</w:t>
      </w:r>
      <w:r>
        <w:t xml:space="preserve"> the impression that ANNs can only have 3 layers, which isn’t true.</w:t>
      </w:r>
    </w:p>
  </w:comment>
  <w:comment w:id="46" w:author="Tolulope Olugbenga" w:date="2021-11-09T16:35:00Z" w:initials="TO">
    <w:p w14:paraId="717303D5" w14:textId="47217DEC" w:rsidR="008C0A68" w:rsidRDefault="008C0A68">
      <w:pPr>
        <w:pStyle w:val="CommentText"/>
      </w:pPr>
      <w:r>
        <w:rPr>
          <w:rStyle w:val="CommentReference"/>
        </w:rPr>
        <w:annotationRef/>
      </w:r>
      <w:r w:rsidRPr="008C0A68">
        <w:t>I altered the language. I deleted sections that stated that ANNs could not have more than one hidden layer, which is generally incorrect. I appreciate you bringing this to my attention. I believe the figure now corresponds to the information in the first paragraph.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EF8607" w15:done="0"/>
  <w15:commentEx w15:paraId="717303D5" w15:paraIdParent="41EF86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8C636" w16cex:dateUtc="2021-10-31T10:37:00Z"/>
  <w16cex:commentExtensible w16cex:durableId="253521B5" w16cex:dateUtc="2021-11-09T20: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EF8607" w16cid:durableId="2528C636"/>
  <w16cid:commentId w16cid:paraId="717303D5" w16cid:durableId="253521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C1403" w14:textId="77777777" w:rsidR="006D3295" w:rsidRDefault="006D3295">
      <w:r>
        <w:separator/>
      </w:r>
    </w:p>
    <w:p w14:paraId="5E68694A" w14:textId="77777777" w:rsidR="006D3295" w:rsidRDefault="006D3295"/>
    <w:p w14:paraId="669C308B" w14:textId="77777777" w:rsidR="006D3295" w:rsidRDefault="006D3295"/>
    <w:p w14:paraId="10FF3D95" w14:textId="77777777" w:rsidR="006D3295" w:rsidRDefault="006D3295"/>
    <w:p w14:paraId="2AEA44FD" w14:textId="77777777" w:rsidR="006D3295" w:rsidRDefault="006D3295"/>
    <w:p w14:paraId="786558CD" w14:textId="77777777" w:rsidR="006D3295" w:rsidRDefault="006D3295"/>
    <w:p w14:paraId="630CA7D5" w14:textId="77777777" w:rsidR="006D3295" w:rsidRDefault="006D3295"/>
    <w:p w14:paraId="778F7DDA" w14:textId="77777777" w:rsidR="006D3295" w:rsidRDefault="006D3295"/>
    <w:p w14:paraId="56DC0E7A" w14:textId="77777777" w:rsidR="006D3295" w:rsidRDefault="006D3295"/>
  </w:endnote>
  <w:endnote w:type="continuationSeparator" w:id="0">
    <w:p w14:paraId="320F3199" w14:textId="77777777" w:rsidR="006D3295" w:rsidRDefault="006D3295">
      <w:r>
        <w:continuationSeparator/>
      </w:r>
    </w:p>
    <w:p w14:paraId="0BEE9194" w14:textId="77777777" w:rsidR="006D3295" w:rsidRDefault="006D3295"/>
    <w:p w14:paraId="5A5389D2" w14:textId="77777777" w:rsidR="006D3295" w:rsidRDefault="006D3295"/>
    <w:p w14:paraId="51DB19D3" w14:textId="77777777" w:rsidR="006D3295" w:rsidRDefault="006D3295"/>
    <w:p w14:paraId="5D7A9A01" w14:textId="77777777" w:rsidR="006D3295" w:rsidRDefault="006D3295"/>
    <w:p w14:paraId="4372F6D9" w14:textId="77777777" w:rsidR="006D3295" w:rsidRDefault="006D3295"/>
    <w:p w14:paraId="2C74BE8C" w14:textId="77777777" w:rsidR="006D3295" w:rsidRDefault="006D3295"/>
    <w:p w14:paraId="15BEC0ED" w14:textId="77777777" w:rsidR="006D3295" w:rsidRDefault="006D3295"/>
    <w:p w14:paraId="51FC0330" w14:textId="77777777" w:rsidR="006D3295" w:rsidRDefault="006D32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4F369160"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D91C1" w14:textId="77777777" w:rsidR="006D3295" w:rsidRDefault="006D3295">
      <w:r>
        <w:separator/>
      </w:r>
    </w:p>
    <w:p w14:paraId="378D6E75" w14:textId="77777777" w:rsidR="006D3295" w:rsidRDefault="006D3295"/>
  </w:footnote>
  <w:footnote w:type="continuationSeparator" w:id="0">
    <w:p w14:paraId="114D2104" w14:textId="77777777" w:rsidR="006D3295" w:rsidRDefault="006D3295">
      <w:r>
        <w:continuationSeparator/>
      </w:r>
    </w:p>
    <w:p w14:paraId="56F84E33" w14:textId="77777777" w:rsidR="006D3295" w:rsidRDefault="006D3295"/>
  </w:footnote>
  <w:footnote w:type="continuationNotice" w:id="1">
    <w:p w14:paraId="499AE282" w14:textId="77777777" w:rsidR="006D3295" w:rsidRPr="00C92783" w:rsidRDefault="006D3295" w:rsidP="00C92783">
      <w:pPr>
        <w:pStyle w:val="Footer"/>
      </w:pPr>
    </w:p>
    <w:p w14:paraId="55F078CE" w14:textId="77777777" w:rsidR="006D3295" w:rsidRDefault="006D329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2075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D30CD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C602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5C49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8C261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5FEF2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3627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536B97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5816F9"/>
    <w:multiLevelType w:val="hybridMultilevel"/>
    <w:tmpl w:val="4C7E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21500"/>
    <w:multiLevelType w:val="multilevel"/>
    <w:tmpl w:val="22569776"/>
    <w:lvl w:ilvl="0">
      <w:start w:val="2"/>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7417198"/>
    <w:multiLevelType w:val="hybridMultilevel"/>
    <w:tmpl w:val="93FC997A"/>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CF953D9"/>
    <w:multiLevelType w:val="multilevel"/>
    <w:tmpl w:val="DF1860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FE74245"/>
    <w:multiLevelType w:val="multilevel"/>
    <w:tmpl w:val="1AB0278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1826358"/>
    <w:multiLevelType w:val="hybridMultilevel"/>
    <w:tmpl w:val="CB342E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231262B"/>
    <w:multiLevelType w:val="multilevel"/>
    <w:tmpl w:val="0E3EBDC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5F4707B"/>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1A2250D9"/>
    <w:multiLevelType w:val="hybridMultilevel"/>
    <w:tmpl w:val="28A82F44"/>
    <w:lvl w:ilvl="0" w:tplc="886632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E925D7"/>
    <w:multiLevelType w:val="hybridMultilevel"/>
    <w:tmpl w:val="A65EFA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B14CC8"/>
    <w:multiLevelType w:val="hybridMultilevel"/>
    <w:tmpl w:val="D382B7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2ED28F6"/>
    <w:multiLevelType w:val="multilevel"/>
    <w:tmpl w:val="3580E8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3995227"/>
    <w:multiLevelType w:val="multilevel"/>
    <w:tmpl w:val="C07C0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6332E1F"/>
    <w:multiLevelType w:val="hybridMultilevel"/>
    <w:tmpl w:val="232CB4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6663DC8"/>
    <w:multiLevelType w:val="hybridMultilevel"/>
    <w:tmpl w:val="BB5E88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6C934C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0AC7FA9"/>
    <w:multiLevelType w:val="multilevel"/>
    <w:tmpl w:val="9E72253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324F4CD8"/>
    <w:multiLevelType w:val="hybridMultilevel"/>
    <w:tmpl w:val="2F728738"/>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6C5540E"/>
    <w:multiLevelType w:val="multilevel"/>
    <w:tmpl w:val="ABD21AF2"/>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401D6636"/>
    <w:multiLevelType w:val="hybridMultilevel"/>
    <w:tmpl w:val="227690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F44A5C"/>
    <w:multiLevelType w:val="hybridMultilevel"/>
    <w:tmpl w:val="D5A0E4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50214288"/>
    <w:multiLevelType w:val="hybridMultilevel"/>
    <w:tmpl w:val="A89016D6"/>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06E4D18"/>
    <w:multiLevelType w:val="multilevel"/>
    <w:tmpl w:val="894C93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0754D08"/>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53FD46D0"/>
    <w:multiLevelType w:val="multilevel"/>
    <w:tmpl w:val="CE229F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44F162D"/>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560B30C3"/>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58FC7E0F"/>
    <w:multiLevelType w:val="multilevel"/>
    <w:tmpl w:val="5F42E2F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5DD916F6"/>
    <w:multiLevelType w:val="hybridMultilevel"/>
    <w:tmpl w:val="B27AA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C72C3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1" w15:restartNumberingAfterBreak="0">
    <w:nsid w:val="640568A1"/>
    <w:multiLevelType w:val="multilevel"/>
    <w:tmpl w:val="51FA37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5AA6E64"/>
    <w:multiLevelType w:val="hybridMultilevel"/>
    <w:tmpl w:val="728CFC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9594696"/>
    <w:multiLevelType w:val="multilevel"/>
    <w:tmpl w:val="6E6A3F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1CB4007"/>
    <w:multiLevelType w:val="hybridMultilevel"/>
    <w:tmpl w:val="20DCE768"/>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5" w15:restartNumberingAfterBreak="0">
    <w:nsid w:val="7878784F"/>
    <w:multiLevelType w:val="hybridMultilevel"/>
    <w:tmpl w:val="8F426D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7C2F578F"/>
    <w:multiLevelType w:val="hybridMultilevel"/>
    <w:tmpl w:val="BA165DA6"/>
    <w:lvl w:ilvl="0" w:tplc="3F308AC4">
      <w:start w:val="1"/>
      <w:numFmt w:val="bullet"/>
      <w:lvlText w:val=""/>
      <w:lvlJc w:val="left"/>
      <w:pPr>
        <w:tabs>
          <w:tab w:val="num" w:pos="720"/>
        </w:tabs>
        <w:ind w:left="720" w:hanging="360"/>
      </w:pPr>
      <w:rPr>
        <w:rFonts w:ascii="Wingdings 3" w:hAnsi="Wingdings 3" w:hint="default"/>
      </w:rPr>
    </w:lvl>
    <w:lvl w:ilvl="1" w:tplc="148C99FE" w:tentative="1">
      <w:start w:val="1"/>
      <w:numFmt w:val="bullet"/>
      <w:lvlText w:val=""/>
      <w:lvlJc w:val="left"/>
      <w:pPr>
        <w:tabs>
          <w:tab w:val="num" w:pos="1440"/>
        </w:tabs>
        <w:ind w:left="1440" w:hanging="360"/>
      </w:pPr>
      <w:rPr>
        <w:rFonts w:ascii="Wingdings 3" w:hAnsi="Wingdings 3" w:hint="default"/>
      </w:rPr>
    </w:lvl>
    <w:lvl w:ilvl="2" w:tplc="506A6CAA" w:tentative="1">
      <w:start w:val="1"/>
      <w:numFmt w:val="bullet"/>
      <w:lvlText w:val=""/>
      <w:lvlJc w:val="left"/>
      <w:pPr>
        <w:tabs>
          <w:tab w:val="num" w:pos="2160"/>
        </w:tabs>
        <w:ind w:left="2160" w:hanging="360"/>
      </w:pPr>
      <w:rPr>
        <w:rFonts w:ascii="Wingdings 3" w:hAnsi="Wingdings 3" w:hint="default"/>
      </w:rPr>
    </w:lvl>
    <w:lvl w:ilvl="3" w:tplc="479CC3DC" w:tentative="1">
      <w:start w:val="1"/>
      <w:numFmt w:val="bullet"/>
      <w:lvlText w:val=""/>
      <w:lvlJc w:val="left"/>
      <w:pPr>
        <w:tabs>
          <w:tab w:val="num" w:pos="2880"/>
        </w:tabs>
        <w:ind w:left="2880" w:hanging="360"/>
      </w:pPr>
      <w:rPr>
        <w:rFonts w:ascii="Wingdings 3" w:hAnsi="Wingdings 3" w:hint="default"/>
      </w:rPr>
    </w:lvl>
    <w:lvl w:ilvl="4" w:tplc="6A140B3E" w:tentative="1">
      <w:start w:val="1"/>
      <w:numFmt w:val="bullet"/>
      <w:lvlText w:val=""/>
      <w:lvlJc w:val="left"/>
      <w:pPr>
        <w:tabs>
          <w:tab w:val="num" w:pos="3600"/>
        </w:tabs>
        <w:ind w:left="3600" w:hanging="360"/>
      </w:pPr>
      <w:rPr>
        <w:rFonts w:ascii="Wingdings 3" w:hAnsi="Wingdings 3" w:hint="default"/>
      </w:rPr>
    </w:lvl>
    <w:lvl w:ilvl="5" w:tplc="B75CE9A0" w:tentative="1">
      <w:start w:val="1"/>
      <w:numFmt w:val="bullet"/>
      <w:lvlText w:val=""/>
      <w:lvlJc w:val="left"/>
      <w:pPr>
        <w:tabs>
          <w:tab w:val="num" w:pos="4320"/>
        </w:tabs>
        <w:ind w:left="4320" w:hanging="360"/>
      </w:pPr>
      <w:rPr>
        <w:rFonts w:ascii="Wingdings 3" w:hAnsi="Wingdings 3" w:hint="default"/>
      </w:rPr>
    </w:lvl>
    <w:lvl w:ilvl="6" w:tplc="3DC8A4F6" w:tentative="1">
      <w:start w:val="1"/>
      <w:numFmt w:val="bullet"/>
      <w:lvlText w:val=""/>
      <w:lvlJc w:val="left"/>
      <w:pPr>
        <w:tabs>
          <w:tab w:val="num" w:pos="5040"/>
        </w:tabs>
        <w:ind w:left="5040" w:hanging="360"/>
      </w:pPr>
      <w:rPr>
        <w:rFonts w:ascii="Wingdings 3" w:hAnsi="Wingdings 3" w:hint="default"/>
      </w:rPr>
    </w:lvl>
    <w:lvl w:ilvl="7" w:tplc="FE3CD038" w:tentative="1">
      <w:start w:val="1"/>
      <w:numFmt w:val="bullet"/>
      <w:lvlText w:val=""/>
      <w:lvlJc w:val="left"/>
      <w:pPr>
        <w:tabs>
          <w:tab w:val="num" w:pos="5760"/>
        </w:tabs>
        <w:ind w:left="5760" w:hanging="360"/>
      </w:pPr>
      <w:rPr>
        <w:rFonts w:ascii="Wingdings 3" w:hAnsi="Wingdings 3" w:hint="default"/>
      </w:rPr>
    </w:lvl>
    <w:lvl w:ilvl="8" w:tplc="820EB8C0" w:tentative="1">
      <w:start w:val="1"/>
      <w:numFmt w:val="bullet"/>
      <w:lvlText w:val=""/>
      <w:lvlJc w:val="left"/>
      <w:pPr>
        <w:tabs>
          <w:tab w:val="num" w:pos="6480"/>
        </w:tabs>
        <w:ind w:left="6480" w:hanging="360"/>
      </w:pPr>
      <w:rPr>
        <w:rFonts w:ascii="Wingdings 3" w:hAnsi="Wingdings 3"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2"/>
  </w:num>
  <w:num w:numId="12">
    <w:abstractNumId w:val="20"/>
  </w:num>
  <w:num w:numId="13">
    <w:abstractNumId w:val="36"/>
  </w:num>
  <w:num w:numId="14">
    <w:abstractNumId w:val="27"/>
  </w:num>
  <w:num w:numId="15">
    <w:abstractNumId w:val="18"/>
  </w:num>
  <w:num w:numId="16">
    <w:abstractNumId w:val="37"/>
  </w:num>
  <w:num w:numId="17">
    <w:abstractNumId w:val="40"/>
  </w:num>
  <w:num w:numId="18">
    <w:abstractNumId w:val="26"/>
  </w:num>
  <w:num w:numId="19">
    <w:abstractNumId w:val="34"/>
  </w:num>
  <w:num w:numId="20">
    <w:abstractNumId w:val="10"/>
  </w:num>
  <w:num w:numId="21">
    <w:abstractNumId w:val="23"/>
  </w:num>
  <w:num w:numId="22">
    <w:abstractNumId w:val="19"/>
  </w:num>
  <w:num w:numId="23">
    <w:abstractNumId w:val="11"/>
  </w:num>
  <w:num w:numId="24">
    <w:abstractNumId w:val="29"/>
  </w:num>
  <w:num w:numId="25">
    <w:abstractNumId w:val="14"/>
  </w:num>
  <w:num w:numId="26">
    <w:abstractNumId w:val="46"/>
  </w:num>
  <w:num w:numId="27">
    <w:abstractNumId w:val="38"/>
  </w:num>
  <w:num w:numId="28">
    <w:abstractNumId w:val="44"/>
  </w:num>
  <w:num w:numId="29">
    <w:abstractNumId w:val="17"/>
  </w:num>
  <w:num w:numId="30">
    <w:abstractNumId w:val="30"/>
  </w:num>
  <w:num w:numId="31">
    <w:abstractNumId w:val="39"/>
  </w:num>
  <w:num w:numId="32">
    <w:abstractNumId w:val="13"/>
  </w:num>
  <w:num w:numId="33">
    <w:abstractNumId w:val="32"/>
  </w:num>
  <w:num w:numId="34">
    <w:abstractNumId w:val="35"/>
  </w:num>
  <w:num w:numId="35">
    <w:abstractNumId w:val="22"/>
  </w:num>
  <w:num w:numId="36">
    <w:abstractNumId w:val="21"/>
  </w:num>
  <w:num w:numId="37">
    <w:abstractNumId w:val="15"/>
  </w:num>
  <w:num w:numId="38">
    <w:abstractNumId w:val="12"/>
  </w:num>
  <w:num w:numId="39">
    <w:abstractNumId w:val="24"/>
  </w:num>
  <w:num w:numId="40">
    <w:abstractNumId w:val="43"/>
  </w:num>
  <w:num w:numId="41">
    <w:abstractNumId w:val="28"/>
  </w:num>
  <w:num w:numId="42">
    <w:abstractNumId w:val="31"/>
  </w:num>
  <w:num w:numId="43">
    <w:abstractNumId w:val="41"/>
  </w:num>
  <w:num w:numId="44">
    <w:abstractNumId w:val="16"/>
  </w:num>
  <w:num w:numId="45">
    <w:abstractNumId w:val="33"/>
  </w:num>
  <w:num w:numId="46">
    <w:abstractNumId w:val="25"/>
  </w:num>
  <w:num w:numId="47">
    <w:abstractNumId w:val="4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Na4FAEu/h/EtAAAA"/>
  </w:docVars>
  <w:rsids>
    <w:rsidRoot w:val="008C4389"/>
    <w:rsid w:val="00001230"/>
    <w:rsid w:val="00001AB6"/>
    <w:rsid w:val="00002690"/>
    <w:rsid w:val="00002A22"/>
    <w:rsid w:val="00003AED"/>
    <w:rsid w:val="00003D0F"/>
    <w:rsid w:val="00004E51"/>
    <w:rsid w:val="00005349"/>
    <w:rsid w:val="00005834"/>
    <w:rsid w:val="000068A0"/>
    <w:rsid w:val="00010ABA"/>
    <w:rsid w:val="00010F51"/>
    <w:rsid w:val="00011267"/>
    <w:rsid w:val="000112BB"/>
    <w:rsid w:val="00011BFF"/>
    <w:rsid w:val="000128D3"/>
    <w:rsid w:val="00013107"/>
    <w:rsid w:val="000142E6"/>
    <w:rsid w:val="00014510"/>
    <w:rsid w:val="000148F4"/>
    <w:rsid w:val="000165F7"/>
    <w:rsid w:val="00016CC2"/>
    <w:rsid w:val="00017265"/>
    <w:rsid w:val="0001765A"/>
    <w:rsid w:val="00017CF1"/>
    <w:rsid w:val="000201CE"/>
    <w:rsid w:val="0002035C"/>
    <w:rsid w:val="000211D0"/>
    <w:rsid w:val="00021961"/>
    <w:rsid w:val="00021D20"/>
    <w:rsid w:val="00022BD4"/>
    <w:rsid w:val="00023362"/>
    <w:rsid w:val="00023D41"/>
    <w:rsid w:val="00024812"/>
    <w:rsid w:val="00024A99"/>
    <w:rsid w:val="000252E2"/>
    <w:rsid w:val="00025DC6"/>
    <w:rsid w:val="00026095"/>
    <w:rsid w:val="0002614A"/>
    <w:rsid w:val="00026237"/>
    <w:rsid w:val="00027267"/>
    <w:rsid w:val="00030565"/>
    <w:rsid w:val="000305CC"/>
    <w:rsid w:val="00030AD1"/>
    <w:rsid w:val="00030B63"/>
    <w:rsid w:val="0003127E"/>
    <w:rsid w:val="00032506"/>
    <w:rsid w:val="000326ED"/>
    <w:rsid w:val="00032AA2"/>
    <w:rsid w:val="00032B83"/>
    <w:rsid w:val="00032C57"/>
    <w:rsid w:val="0003301A"/>
    <w:rsid w:val="000338CC"/>
    <w:rsid w:val="00033DA4"/>
    <w:rsid w:val="00033DD7"/>
    <w:rsid w:val="00035C61"/>
    <w:rsid w:val="00035E0B"/>
    <w:rsid w:val="000360A8"/>
    <w:rsid w:val="00036550"/>
    <w:rsid w:val="00036C82"/>
    <w:rsid w:val="000372F7"/>
    <w:rsid w:val="00037907"/>
    <w:rsid w:val="000379A2"/>
    <w:rsid w:val="00040840"/>
    <w:rsid w:val="00040D21"/>
    <w:rsid w:val="00041A29"/>
    <w:rsid w:val="0004290B"/>
    <w:rsid w:val="00043A72"/>
    <w:rsid w:val="00044156"/>
    <w:rsid w:val="00044AA0"/>
    <w:rsid w:val="00044CDE"/>
    <w:rsid w:val="00045120"/>
    <w:rsid w:val="00045798"/>
    <w:rsid w:val="00046639"/>
    <w:rsid w:val="00046EF6"/>
    <w:rsid w:val="0005038E"/>
    <w:rsid w:val="0005075A"/>
    <w:rsid w:val="00050D22"/>
    <w:rsid w:val="00051B56"/>
    <w:rsid w:val="00051D04"/>
    <w:rsid w:val="0005318D"/>
    <w:rsid w:val="00054300"/>
    <w:rsid w:val="00054D25"/>
    <w:rsid w:val="00055946"/>
    <w:rsid w:val="000559FB"/>
    <w:rsid w:val="00056CED"/>
    <w:rsid w:val="0005712F"/>
    <w:rsid w:val="00060729"/>
    <w:rsid w:val="000609CB"/>
    <w:rsid w:val="00060E43"/>
    <w:rsid w:val="00062BBE"/>
    <w:rsid w:val="00065BAC"/>
    <w:rsid w:val="00065E97"/>
    <w:rsid w:val="00066B36"/>
    <w:rsid w:val="00066CAF"/>
    <w:rsid w:val="000672A0"/>
    <w:rsid w:val="0006755F"/>
    <w:rsid w:val="00070492"/>
    <w:rsid w:val="000705F4"/>
    <w:rsid w:val="0007061E"/>
    <w:rsid w:val="00071959"/>
    <w:rsid w:val="0007198B"/>
    <w:rsid w:val="00071E30"/>
    <w:rsid w:val="000725A8"/>
    <w:rsid w:val="0007309F"/>
    <w:rsid w:val="00073711"/>
    <w:rsid w:val="000747EC"/>
    <w:rsid w:val="00074F35"/>
    <w:rsid w:val="00075723"/>
    <w:rsid w:val="00077E12"/>
    <w:rsid w:val="00080973"/>
    <w:rsid w:val="000811A4"/>
    <w:rsid w:val="000812DE"/>
    <w:rsid w:val="00083A00"/>
    <w:rsid w:val="00083EEB"/>
    <w:rsid w:val="00084775"/>
    <w:rsid w:val="00085058"/>
    <w:rsid w:val="00085109"/>
    <w:rsid w:val="00085CF4"/>
    <w:rsid w:val="00087018"/>
    <w:rsid w:val="000904D6"/>
    <w:rsid w:val="000912AA"/>
    <w:rsid w:val="0009181A"/>
    <w:rsid w:val="00091EB2"/>
    <w:rsid w:val="00092560"/>
    <w:rsid w:val="000929AF"/>
    <w:rsid w:val="000930A5"/>
    <w:rsid w:val="00093B7E"/>
    <w:rsid w:val="00094871"/>
    <w:rsid w:val="000949D5"/>
    <w:rsid w:val="00094A49"/>
    <w:rsid w:val="00095C95"/>
    <w:rsid w:val="00096339"/>
    <w:rsid w:val="0009633E"/>
    <w:rsid w:val="00096FDA"/>
    <w:rsid w:val="00097375"/>
    <w:rsid w:val="00097FD8"/>
    <w:rsid w:val="000A0060"/>
    <w:rsid w:val="000A0645"/>
    <w:rsid w:val="000A0F20"/>
    <w:rsid w:val="000A111B"/>
    <w:rsid w:val="000A20BD"/>
    <w:rsid w:val="000A28EC"/>
    <w:rsid w:val="000A2DB1"/>
    <w:rsid w:val="000A30C1"/>
    <w:rsid w:val="000A3154"/>
    <w:rsid w:val="000A3499"/>
    <w:rsid w:val="000A382E"/>
    <w:rsid w:val="000A3EC7"/>
    <w:rsid w:val="000A402A"/>
    <w:rsid w:val="000A42D7"/>
    <w:rsid w:val="000A4513"/>
    <w:rsid w:val="000A4EFE"/>
    <w:rsid w:val="000A5182"/>
    <w:rsid w:val="000A5F94"/>
    <w:rsid w:val="000A6D5C"/>
    <w:rsid w:val="000A7717"/>
    <w:rsid w:val="000B0583"/>
    <w:rsid w:val="000B0C36"/>
    <w:rsid w:val="000B1138"/>
    <w:rsid w:val="000B209D"/>
    <w:rsid w:val="000B213C"/>
    <w:rsid w:val="000B32A1"/>
    <w:rsid w:val="000B46F1"/>
    <w:rsid w:val="000B4A17"/>
    <w:rsid w:val="000B4DF9"/>
    <w:rsid w:val="000B57A7"/>
    <w:rsid w:val="000B5951"/>
    <w:rsid w:val="000B5D4C"/>
    <w:rsid w:val="000B6682"/>
    <w:rsid w:val="000B6A34"/>
    <w:rsid w:val="000B6B7A"/>
    <w:rsid w:val="000B7A5A"/>
    <w:rsid w:val="000B7D78"/>
    <w:rsid w:val="000C0298"/>
    <w:rsid w:val="000C1535"/>
    <w:rsid w:val="000C19D2"/>
    <w:rsid w:val="000C22DD"/>
    <w:rsid w:val="000C320D"/>
    <w:rsid w:val="000C3614"/>
    <w:rsid w:val="000C3947"/>
    <w:rsid w:val="000C480B"/>
    <w:rsid w:val="000C575A"/>
    <w:rsid w:val="000C57BB"/>
    <w:rsid w:val="000C65FE"/>
    <w:rsid w:val="000C6874"/>
    <w:rsid w:val="000C704E"/>
    <w:rsid w:val="000D0515"/>
    <w:rsid w:val="000D07CB"/>
    <w:rsid w:val="000D17B6"/>
    <w:rsid w:val="000D280C"/>
    <w:rsid w:val="000D2A41"/>
    <w:rsid w:val="000D4110"/>
    <w:rsid w:val="000D4162"/>
    <w:rsid w:val="000D4540"/>
    <w:rsid w:val="000D46B0"/>
    <w:rsid w:val="000D4AAE"/>
    <w:rsid w:val="000D5076"/>
    <w:rsid w:val="000D5A1D"/>
    <w:rsid w:val="000D662F"/>
    <w:rsid w:val="000D78E7"/>
    <w:rsid w:val="000E0567"/>
    <w:rsid w:val="000E13C8"/>
    <w:rsid w:val="000E1DCC"/>
    <w:rsid w:val="000E2104"/>
    <w:rsid w:val="000E5A42"/>
    <w:rsid w:val="000E7939"/>
    <w:rsid w:val="000F035F"/>
    <w:rsid w:val="000F09C0"/>
    <w:rsid w:val="000F0BDB"/>
    <w:rsid w:val="000F156C"/>
    <w:rsid w:val="000F2742"/>
    <w:rsid w:val="000F3D48"/>
    <w:rsid w:val="000F42B2"/>
    <w:rsid w:val="000F4580"/>
    <w:rsid w:val="000F4654"/>
    <w:rsid w:val="000F4EF8"/>
    <w:rsid w:val="000F62DF"/>
    <w:rsid w:val="000F6966"/>
    <w:rsid w:val="000F72A8"/>
    <w:rsid w:val="0010026B"/>
    <w:rsid w:val="00100391"/>
    <w:rsid w:val="001004CE"/>
    <w:rsid w:val="00103328"/>
    <w:rsid w:val="001042B1"/>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5679"/>
    <w:rsid w:val="00116916"/>
    <w:rsid w:val="00117679"/>
    <w:rsid w:val="001204A8"/>
    <w:rsid w:val="0012097E"/>
    <w:rsid w:val="00121315"/>
    <w:rsid w:val="00122F13"/>
    <w:rsid w:val="001240BB"/>
    <w:rsid w:val="00124333"/>
    <w:rsid w:val="00124664"/>
    <w:rsid w:val="001253D2"/>
    <w:rsid w:val="00125519"/>
    <w:rsid w:val="001255C7"/>
    <w:rsid w:val="00126C1B"/>
    <w:rsid w:val="00130E7E"/>
    <w:rsid w:val="001316D0"/>
    <w:rsid w:val="0013197E"/>
    <w:rsid w:val="00132553"/>
    <w:rsid w:val="001331BA"/>
    <w:rsid w:val="001350B8"/>
    <w:rsid w:val="00135693"/>
    <w:rsid w:val="00135BBA"/>
    <w:rsid w:val="00136209"/>
    <w:rsid w:val="00136262"/>
    <w:rsid w:val="001365CD"/>
    <w:rsid w:val="00136FC3"/>
    <w:rsid w:val="0014008E"/>
    <w:rsid w:val="00140391"/>
    <w:rsid w:val="00142014"/>
    <w:rsid w:val="00142447"/>
    <w:rsid w:val="001436DE"/>
    <w:rsid w:val="00143A19"/>
    <w:rsid w:val="00143B9A"/>
    <w:rsid w:val="00144873"/>
    <w:rsid w:val="00144E96"/>
    <w:rsid w:val="00144FD7"/>
    <w:rsid w:val="0014554C"/>
    <w:rsid w:val="00150161"/>
    <w:rsid w:val="00150CBA"/>
    <w:rsid w:val="00150CDF"/>
    <w:rsid w:val="0015144D"/>
    <w:rsid w:val="00151630"/>
    <w:rsid w:val="001525A0"/>
    <w:rsid w:val="00152BA6"/>
    <w:rsid w:val="00152F39"/>
    <w:rsid w:val="001538D2"/>
    <w:rsid w:val="00153A16"/>
    <w:rsid w:val="0015421C"/>
    <w:rsid w:val="001569BF"/>
    <w:rsid w:val="001574E8"/>
    <w:rsid w:val="00160D76"/>
    <w:rsid w:val="0016204E"/>
    <w:rsid w:val="00162246"/>
    <w:rsid w:val="00162784"/>
    <w:rsid w:val="00162D48"/>
    <w:rsid w:val="001634DB"/>
    <w:rsid w:val="00164120"/>
    <w:rsid w:val="00164311"/>
    <w:rsid w:val="00164B57"/>
    <w:rsid w:val="00165D1C"/>
    <w:rsid w:val="00166AA2"/>
    <w:rsid w:val="0016766B"/>
    <w:rsid w:val="00171F4E"/>
    <w:rsid w:val="00172581"/>
    <w:rsid w:val="00172D44"/>
    <w:rsid w:val="00172E3C"/>
    <w:rsid w:val="00172F53"/>
    <w:rsid w:val="00173F42"/>
    <w:rsid w:val="00174304"/>
    <w:rsid w:val="001746BC"/>
    <w:rsid w:val="00174CBE"/>
    <w:rsid w:val="00174E49"/>
    <w:rsid w:val="00175339"/>
    <w:rsid w:val="00175B13"/>
    <w:rsid w:val="00175B1E"/>
    <w:rsid w:val="00176334"/>
    <w:rsid w:val="00176A2D"/>
    <w:rsid w:val="00176FD0"/>
    <w:rsid w:val="00177B9E"/>
    <w:rsid w:val="00177C24"/>
    <w:rsid w:val="0018165C"/>
    <w:rsid w:val="0018208B"/>
    <w:rsid w:val="0018271C"/>
    <w:rsid w:val="00182828"/>
    <w:rsid w:val="0018400D"/>
    <w:rsid w:val="00184570"/>
    <w:rsid w:val="0018476A"/>
    <w:rsid w:val="00184782"/>
    <w:rsid w:val="00185A6C"/>
    <w:rsid w:val="00186CA4"/>
    <w:rsid w:val="001878B4"/>
    <w:rsid w:val="0019073F"/>
    <w:rsid w:val="00190842"/>
    <w:rsid w:val="001935E6"/>
    <w:rsid w:val="001938A8"/>
    <w:rsid w:val="0019395E"/>
    <w:rsid w:val="00194FE1"/>
    <w:rsid w:val="00194FF1"/>
    <w:rsid w:val="001960FA"/>
    <w:rsid w:val="0019662F"/>
    <w:rsid w:val="00196BA3"/>
    <w:rsid w:val="00196F87"/>
    <w:rsid w:val="0019725E"/>
    <w:rsid w:val="00197EE0"/>
    <w:rsid w:val="001A0485"/>
    <w:rsid w:val="001A08D9"/>
    <w:rsid w:val="001A0B9A"/>
    <w:rsid w:val="001A1736"/>
    <w:rsid w:val="001A1B12"/>
    <w:rsid w:val="001A1C2D"/>
    <w:rsid w:val="001A2209"/>
    <w:rsid w:val="001A24B2"/>
    <w:rsid w:val="001A28B1"/>
    <w:rsid w:val="001A2C40"/>
    <w:rsid w:val="001A2C58"/>
    <w:rsid w:val="001A3586"/>
    <w:rsid w:val="001A3FAF"/>
    <w:rsid w:val="001A469E"/>
    <w:rsid w:val="001A6047"/>
    <w:rsid w:val="001A64D6"/>
    <w:rsid w:val="001A66F3"/>
    <w:rsid w:val="001B00BF"/>
    <w:rsid w:val="001B0ADC"/>
    <w:rsid w:val="001B0E0D"/>
    <w:rsid w:val="001B1735"/>
    <w:rsid w:val="001B1A45"/>
    <w:rsid w:val="001B206B"/>
    <w:rsid w:val="001B220D"/>
    <w:rsid w:val="001B2628"/>
    <w:rsid w:val="001B28ED"/>
    <w:rsid w:val="001B30EC"/>
    <w:rsid w:val="001B3A83"/>
    <w:rsid w:val="001B550A"/>
    <w:rsid w:val="001B5E36"/>
    <w:rsid w:val="001B672D"/>
    <w:rsid w:val="001B6BBB"/>
    <w:rsid w:val="001B6C67"/>
    <w:rsid w:val="001B709C"/>
    <w:rsid w:val="001B78AD"/>
    <w:rsid w:val="001B7B59"/>
    <w:rsid w:val="001C03AD"/>
    <w:rsid w:val="001C0B29"/>
    <w:rsid w:val="001C0BF5"/>
    <w:rsid w:val="001C183F"/>
    <w:rsid w:val="001C1B28"/>
    <w:rsid w:val="001C274B"/>
    <w:rsid w:val="001C331C"/>
    <w:rsid w:val="001C3509"/>
    <w:rsid w:val="001C43DF"/>
    <w:rsid w:val="001C5A9E"/>
    <w:rsid w:val="001C6C19"/>
    <w:rsid w:val="001D01A3"/>
    <w:rsid w:val="001D0821"/>
    <w:rsid w:val="001D0D28"/>
    <w:rsid w:val="001D10E7"/>
    <w:rsid w:val="001D1A45"/>
    <w:rsid w:val="001D1BCA"/>
    <w:rsid w:val="001D21A6"/>
    <w:rsid w:val="001D3620"/>
    <w:rsid w:val="001D39DD"/>
    <w:rsid w:val="001D492C"/>
    <w:rsid w:val="001D49DB"/>
    <w:rsid w:val="001D51CD"/>
    <w:rsid w:val="001E0143"/>
    <w:rsid w:val="001E0C2F"/>
    <w:rsid w:val="001E3072"/>
    <w:rsid w:val="001E456B"/>
    <w:rsid w:val="001E4A41"/>
    <w:rsid w:val="001E6DE6"/>
    <w:rsid w:val="001E6DEB"/>
    <w:rsid w:val="001E7569"/>
    <w:rsid w:val="001E7AD6"/>
    <w:rsid w:val="001E7F93"/>
    <w:rsid w:val="001F01E0"/>
    <w:rsid w:val="001F2627"/>
    <w:rsid w:val="001F26EC"/>
    <w:rsid w:val="001F4954"/>
    <w:rsid w:val="001F4B37"/>
    <w:rsid w:val="001F508B"/>
    <w:rsid w:val="001F5161"/>
    <w:rsid w:val="001F599F"/>
    <w:rsid w:val="001F59E9"/>
    <w:rsid w:val="001F5B49"/>
    <w:rsid w:val="001F6129"/>
    <w:rsid w:val="001F728F"/>
    <w:rsid w:val="002004B1"/>
    <w:rsid w:val="00201186"/>
    <w:rsid w:val="002012F6"/>
    <w:rsid w:val="002013C6"/>
    <w:rsid w:val="00201F56"/>
    <w:rsid w:val="00202A8C"/>
    <w:rsid w:val="00203516"/>
    <w:rsid w:val="00203C78"/>
    <w:rsid w:val="00204514"/>
    <w:rsid w:val="002050C4"/>
    <w:rsid w:val="00205484"/>
    <w:rsid w:val="0020610B"/>
    <w:rsid w:val="00207C96"/>
    <w:rsid w:val="00207E38"/>
    <w:rsid w:val="00210FB0"/>
    <w:rsid w:val="00212A49"/>
    <w:rsid w:val="00212AA2"/>
    <w:rsid w:val="00213183"/>
    <w:rsid w:val="00213DEC"/>
    <w:rsid w:val="002147D3"/>
    <w:rsid w:val="00214D67"/>
    <w:rsid w:val="00214E63"/>
    <w:rsid w:val="00215365"/>
    <w:rsid w:val="002156FF"/>
    <w:rsid w:val="00216088"/>
    <w:rsid w:val="002162C3"/>
    <w:rsid w:val="00217A94"/>
    <w:rsid w:val="00217E95"/>
    <w:rsid w:val="00220180"/>
    <w:rsid w:val="00220348"/>
    <w:rsid w:val="0022046D"/>
    <w:rsid w:val="00221337"/>
    <w:rsid w:val="002223E6"/>
    <w:rsid w:val="0022249D"/>
    <w:rsid w:val="00222EE4"/>
    <w:rsid w:val="00223704"/>
    <w:rsid w:val="0022432D"/>
    <w:rsid w:val="002315A5"/>
    <w:rsid w:val="002328F7"/>
    <w:rsid w:val="00233745"/>
    <w:rsid w:val="002337EA"/>
    <w:rsid w:val="00233A79"/>
    <w:rsid w:val="00235B36"/>
    <w:rsid w:val="00236EC7"/>
    <w:rsid w:val="0023778C"/>
    <w:rsid w:val="00237994"/>
    <w:rsid w:val="002401EE"/>
    <w:rsid w:val="00242C55"/>
    <w:rsid w:val="00242D30"/>
    <w:rsid w:val="002441D8"/>
    <w:rsid w:val="002456BD"/>
    <w:rsid w:val="002456F0"/>
    <w:rsid w:val="00246988"/>
    <w:rsid w:val="00246BD4"/>
    <w:rsid w:val="0025001F"/>
    <w:rsid w:val="002500F6"/>
    <w:rsid w:val="0025042C"/>
    <w:rsid w:val="002512A4"/>
    <w:rsid w:val="00251923"/>
    <w:rsid w:val="00251D3C"/>
    <w:rsid w:val="00252BCC"/>
    <w:rsid w:val="00254904"/>
    <w:rsid w:val="002553FB"/>
    <w:rsid w:val="00257257"/>
    <w:rsid w:val="002611DF"/>
    <w:rsid w:val="00261586"/>
    <w:rsid w:val="00261696"/>
    <w:rsid w:val="002625C8"/>
    <w:rsid w:val="00263132"/>
    <w:rsid w:val="00263D41"/>
    <w:rsid w:val="002676EB"/>
    <w:rsid w:val="00267C70"/>
    <w:rsid w:val="002706A3"/>
    <w:rsid w:val="00270DD1"/>
    <w:rsid w:val="00270EBE"/>
    <w:rsid w:val="002710D3"/>
    <w:rsid w:val="0027211A"/>
    <w:rsid w:val="002724A8"/>
    <w:rsid w:val="002745CD"/>
    <w:rsid w:val="002745F8"/>
    <w:rsid w:val="00274A18"/>
    <w:rsid w:val="00276B5E"/>
    <w:rsid w:val="00276F6C"/>
    <w:rsid w:val="00280222"/>
    <w:rsid w:val="002804B8"/>
    <w:rsid w:val="00280636"/>
    <w:rsid w:val="00282546"/>
    <w:rsid w:val="00283179"/>
    <w:rsid w:val="00283641"/>
    <w:rsid w:val="00284194"/>
    <w:rsid w:val="0028529A"/>
    <w:rsid w:val="00285A48"/>
    <w:rsid w:val="00286290"/>
    <w:rsid w:val="00287359"/>
    <w:rsid w:val="002876F1"/>
    <w:rsid w:val="00290393"/>
    <w:rsid w:val="00290471"/>
    <w:rsid w:val="00290E63"/>
    <w:rsid w:val="00290F67"/>
    <w:rsid w:val="0029125C"/>
    <w:rsid w:val="00291E03"/>
    <w:rsid w:val="002936FA"/>
    <w:rsid w:val="00293FF8"/>
    <w:rsid w:val="00294512"/>
    <w:rsid w:val="00295109"/>
    <w:rsid w:val="00295C05"/>
    <w:rsid w:val="00296752"/>
    <w:rsid w:val="00296FEC"/>
    <w:rsid w:val="00297A2D"/>
    <w:rsid w:val="002A0FC0"/>
    <w:rsid w:val="002A11E6"/>
    <w:rsid w:val="002A1846"/>
    <w:rsid w:val="002A1878"/>
    <w:rsid w:val="002A2505"/>
    <w:rsid w:val="002A29A2"/>
    <w:rsid w:val="002A361F"/>
    <w:rsid w:val="002A45ED"/>
    <w:rsid w:val="002A4A09"/>
    <w:rsid w:val="002A4EFD"/>
    <w:rsid w:val="002A4F62"/>
    <w:rsid w:val="002A4FF5"/>
    <w:rsid w:val="002A5020"/>
    <w:rsid w:val="002A5AD4"/>
    <w:rsid w:val="002A68D8"/>
    <w:rsid w:val="002A6B03"/>
    <w:rsid w:val="002A6FC6"/>
    <w:rsid w:val="002A769C"/>
    <w:rsid w:val="002A78A6"/>
    <w:rsid w:val="002B0786"/>
    <w:rsid w:val="002B10CA"/>
    <w:rsid w:val="002B1763"/>
    <w:rsid w:val="002B1F03"/>
    <w:rsid w:val="002B24A1"/>
    <w:rsid w:val="002B2BE3"/>
    <w:rsid w:val="002B3474"/>
    <w:rsid w:val="002B38C2"/>
    <w:rsid w:val="002B3F78"/>
    <w:rsid w:val="002B44AF"/>
    <w:rsid w:val="002B48B4"/>
    <w:rsid w:val="002B4E80"/>
    <w:rsid w:val="002B69C3"/>
    <w:rsid w:val="002B792E"/>
    <w:rsid w:val="002C03D8"/>
    <w:rsid w:val="002C08CE"/>
    <w:rsid w:val="002C131F"/>
    <w:rsid w:val="002C178D"/>
    <w:rsid w:val="002C1B91"/>
    <w:rsid w:val="002C1F47"/>
    <w:rsid w:val="002C2129"/>
    <w:rsid w:val="002C22F8"/>
    <w:rsid w:val="002C2942"/>
    <w:rsid w:val="002C392C"/>
    <w:rsid w:val="002C3B55"/>
    <w:rsid w:val="002C4587"/>
    <w:rsid w:val="002C758E"/>
    <w:rsid w:val="002D00EF"/>
    <w:rsid w:val="002D15E6"/>
    <w:rsid w:val="002D259E"/>
    <w:rsid w:val="002D425B"/>
    <w:rsid w:val="002D5AB0"/>
    <w:rsid w:val="002D5F78"/>
    <w:rsid w:val="002D5F7E"/>
    <w:rsid w:val="002D6258"/>
    <w:rsid w:val="002D6489"/>
    <w:rsid w:val="002D67F6"/>
    <w:rsid w:val="002D71D6"/>
    <w:rsid w:val="002E0AEC"/>
    <w:rsid w:val="002E1480"/>
    <w:rsid w:val="002E35C3"/>
    <w:rsid w:val="002E5131"/>
    <w:rsid w:val="002E5C50"/>
    <w:rsid w:val="002E652B"/>
    <w:rsid w:val="002E670B"/>
    <w:rsid w:val="002E77A1"/>
    <w:rsid w:val="002E7933"/>
    <w:rsid w:val="002E7BE3"/>
    <w:rsid w:val="002F1313"/>
    <w:rsid w:val="002F1F03"/>
    <w:rsid w:val="002F4145"/>
    <w:rsid w:val="002F495B"/>
    <w:rsid w:val="002F5DEA"/>
    <w:rsid w:val="002F6CDC"/>
    <w:rsid w:val="00300892"/>
    <w:rsid w:val="00300E93"/>
    <w:rsid w:val="003017BF"/>
    <w:rsid w:val="003024F1"/>
    <w:rsid w:val="003029FE"/>
    <w:rsid w:val="00302DC4"/>
    <w:rsid w:val="00302E7F"/>
    <w:rsid w:val="00303A4D"/>
    <w:rsid w:val="00305128"/>
    <w:rsid w:val="003057CD"/>
    <w:rsid w:val="003063F8"/>
    <w:rsid w:val="00307C55"/>
    <w:rsid w:val="00307E7F"/>
    <w:rsid w:val="00307F9A"/>
    <w:rsid w:val="0031001C"/>
    <w:rsid w:val="00310CD9"/>
    <w:rsid w:val="00311925"/>
    <w:rsid w:val="00312059"/>
    <w:rsid w:val="0031226F"/>
    <w:rsid w:val="00312547"/>
    <w:rsid w:val="003148D4"/>
    <w:rsid w:val="00314909"/>
    <w:rsid w:val="00314C97"/>
    <w:rsid w:val="00314CDF"/>
    <w:rsid w:val="003151B5"/>
    <w:rsid w:val="0031624A"/>
    <w:rsid w:val="003162DE"/>
    <w:rsid w:val="0031650A"/>
    <w:rsid w:val="00317CC3"/>
    <w:rsid w:val="00320647"/>
    <w:rsid w:val="003208D5"/>
    <w:rsid w:val="0032151F"/>
    <w:rsid w:val="003217DD"/>
    <w:rsid w:val="00321D49"/>
    <w:rsid w:val="00322733"/>
    <w:rsid w:val="00322962"/>
    <w:rsid w:val="00323A5C"/>
    <w:rsid w:val="0032478E"/>
    <w:rsid w:val="00324DC9"/>
    <w:rsid w:val="0032685F"/>
    <w:rsid w:val="00326997"/>
    <w:rsid w:val="0033083A"/>
    <w:rsid w:val="00331589"/>
    <w:rsid w:val="0033161E"/>
    <w:rsid w:val="00332399"/>
    <w:rsid w:val="00332609"/>
    <w:rsid w:val="00333F34"/>
    <w:rsid w:val="00333F55"/>
    <w:rsid w:val="00335059"/>
    <w:rsid w:val="0033580D"/>
    <w:rsid w:val="00335811"/>
    <w:rsid w:val="00335BD7"/>
    <w:rsid w:val="00336356"/>
    <w:rsid w:val="00336FE9"/>
    <w:rsid w:val="003377A3"/>
    <w:rsid w:val="00337A5A"/>
    <w:rsid w:val="00340110"/>
    <w:rsid w:val="00341DDD"/>
    <w:rsid w:val="00343213"/>
    <w:rsid w:val="00343DF7"/>
    <w:rsid w:val="00344ADD"/>
    <w:rsid w:val="00345BEB"/>
    <w:rsid w:val="00346FB7"/>
    <w:rsid w:val="0034707F"/>
    <w:rsid w:val="003475BD"/>
    <w:rsid w:val="0035051A"/>
    <w:rsid w:val="00350C8C"/>
    <w:rsid w:val="003536FD"/>
    <w:rsid w:val="00353ADF"/>
    <w:rsid w:val="00353E3C"/>
    <w:rsid w:val="003545F4"/>
    <w:rsid w:val="0035494C"/>
    <w:rsid w:val="003550EC"/>
    <w:rsid w:val="00356002"/>
    <w:rsid w:val="0035621F"/>
    <w:rsid w:val="00356293"/>
    <w:rsid w:val="00357CA6"/>
    <w:rsid w:val="0036025F"/>
    <w:rsid w:val="003620F8"/>
    <w:rsid w:val="003623FD"/>
    <w:rsid w:val="00362E32"/>
    <w:rsid w:val="00363207"/>
    <w:rsid w:val="0036322B"/>
    <w:rsid w:val="0036326B"/>
    <w:rsid w:val="003635D2"/>
    <w:rsid w:val="00366077"/>
    <w:rsid w:val="003665B8"/>
    <w:rsid w:val="00366E8A"/>
    <w:rsid w:val="00367FB3"/>
    <w:rsid w:val="003701AF"/>
    <w:rsid w:val="003713A4"/>
    <w:rsid w:val="003714C7"/>
    <w:rsid w:val="00372984"/>
    <w:rsid w:val="00373662"/>
    <w:rsid w:val="003758BF"/>
    <w:rsid w:val="00375F21"/>
    <w:rsid w:val="00377231"/>
    <w:rsid w:val="00377CF2"/>
    <w:rsid w:val="00380AC3"/>
    <w:rsid w:val="003819CA"/>
    <w:rsid w:val="00381D4E"/>
    <w:rsid w:val="00383242"/>
    <w:rsid w:val="0038422A"/>
    <w:rsid w:val="003845A2"/>
    <w:rsid w:val="00386608"/>
    <w:rsid w:val="00386645"/>
    <w:rsid w:val="00386E40"/>
    <w:rsid w:val="0038772A"/>
    <w:rsid w:val="00387733"/>
    <w:rsid w:val="0039085F"/>
    <w:rsid w:val="003918DF"/>
    <w:rsid w:val="003923CD"/>
    <w:rsid w:val="003923DF"/>
    <w:rsid w:val="00392973"/>
    <w:rsid w:val="00392A7A"/>
    <w:rsid w:val="00393A2F"/>
    <w:rsid w:val="003956A4"/>
    <w:rsid w:val="003963E8"/>
    <w:rsid w:val="003968C7"/>
    <w:rsid w:val="00396DAE"/>
    <w:rsid w:val="00397486"/>
    <w:rsid w:val="00397508"/>
    <w:rsid w:val="003A03F0"/>
    <w:rsid w:val="003A2B7F"/>
    <w:rsid w:val="003A3005"/>
    <w:rsid w:val="003A386A"/>
    <w:rsid w:val="003A3B39"/>
    <w:rsid w:val="003A407E"/>
    <w:rsid w:val="003A4E4E"/>
    <w:rsid w:val="003A58FB"/>
    <w:rsid w:val="003A59E6"/>
    <w:rsid w:val="003A5E5B"/>
    <w:rsid w:val="003B004D"/>
    <w:rsid w:val="003B0C3A"/>
    <w:rsid w:val="003B0FF0"/>
    <w:rsid w:val="003B182F"/>
    <w:rsid w:val="003B1AF4"/>
    <w:rsid w:val="003B2A06"/>
    <w:rsid w:val="003B2A84"/>
    <w:rsid w:val="003B2AB9"/>
    <w:rsid w:val="003B2B9D"/>
    <w:rsid w:val="003B2F77"/>
    <w:rsid w:val="003B2FC3"/>
    <w:rsid w:val="003B3D62"/>
    <w:rsid w:val="003B45B0"/>
    <w:rsid w:val="003B4631"/>
    <w:rsid w:val="003B5466"/>
    <w:rsid w:val="003B608A"/>
    <w:rsid w:val="003B64C7"/>
    <w:rsid w:val="003B723E"/>
    <w:rsid w:val="003B74D8"/>
    <w:rsid w:val="003B794E"/>
    <w:rsid w:val="003B7A30"/>
    <w:rsid w:val="003B7CD8"/>
    <w:rsid w:val="003C02DC"/>
    <w:rsid w:val="003C04FE"/>
    <w:rsid w:val="003C0F76"/>
    <w:rsid w:val="003C2098"/>
    <w:rsid w:val="003C246C"/>
    <w:rsid w:val="003C3F28"/>
    <w:rsid w:val="003C4614"/>
    <w:rsid w:val="003C49D5"/>
    <w:rsid w:val="003C6AAD"/>
    <w:rsid w:val="003C6E56"/>
    <w:rsid w:val="003C7542"/>
    <w:rsid w:val="003C792A"/>
    <w:rsid w:val="003C7939"/>
    <w:rsid w:val="003D0652"/>
    <w:rsid w:val="003D0C79"/>
    <w:rsid w:val="003D23CD"/>
    <w:rsid w:val="003D349E"/>
    <w:rsid w:val="003D5E90"/>
    <w:rsid w:val="003D6024"/>
    <w:rsid w:val="003D707E"/>
    <w:rsid w:val="003D77D0"/>
    <w:rsid w:val="003D7D3D"/>
    <w:rsid w:val="003E0262"/>
    <w:rsid w:val="003E0397"/>
    <w:rsid w:val="003E04CF"/>
    <w:rsid w:val="003E0CCB"/>
    <w:rsid w:val="003E106C"/>
    <w:rsid w:val="003E14C7"/>
    <w:rsid w:val="003E1694"/>
    <w:rsid w:val="003E1CC6"/>
    <w:rsid w:val="003E1FD4"/>
    <w:rsid w:val="003E2443"/>
    <w:rsid w:val="003E2E35"/>
    <w:rsid w:val="003E485E"/>
    <w:rsid w:val="003E4DAB"/>
    <w:rsid w:val="003E5AD3"/>
    <w:rsid w:val="003E5D0E"/>
    <w:rsid w:val="003E60FC"/>
    <w:rsid w:val="003E63A4"/>
    <w:rsid w:val="003E6E95"/>
    <w:rsid w:val="003E7C45"/>
    <w:rsid w:val="003F072B"/>
    <w:rsid w:val="003F0B0A"/>
    <w:rsid w:val="003F10CF"/>
    <w:rsid w:val="003F2712"/>
    <w:rsid w:val="003F37CC"/>
    <w:rsid w:val="003F3F8D"/>
    <w:rsid w:val="003F4538"/>
    <w:rsid w:val="003F4E6F"/>
    <w:rsid w:val="003F5201"/>
    <w:rsid w:val="003F69B9"/>
    <w:rsid w:val="003F6EEF"/>
    <w:rsid w:val="003F791A"/>
    <w:rsid w:val="003F7E4C"/>
    <w:rsid w:val="00400168"/>
    <w:rsid w:val="00400FE5"/>
    <w:rsid w:val="00402948"/>
    <w:rsid w:val="00402A4E"/>
    <w:rsid w:val="004042BF"/>
    <w:rsid w:val="00404EFD"/>
    <w:rsid w:val="004055D9"/>
    <w:rsid w:val="004056EF"/>
    <w:rsid w:val="00405DD9"/>
    <w:rsid w:val="00406DB6"/>
    <w:rsid w:val="004070B9"/>
    <w:rsid w:val="004076DA"/>
    <w:rsid w:val="00410917"/>
    <w:rsid w:val="004117AE"/>
    <w:rsid w:val="00411FC0"/>
    <w:rsid w:val="0041301D"/>
    <w:rsid w:val="004131C4"/>
    <w:rsid w:val="00413AE5"/>
    <w:rsid w:val="00413BD3"/>
    <w:rsid w:val="00413C61"/>
    <w:rsid w:val="004153D4"/>
    <w:rsid w:val="0041557D"/>
    <w:rsid w:val="004157AA"/>
    <w:rsid w:val="004167AD"/>
    <w:rsid w:val="0041727B"/>
    <w:rsid w:val="00420429"/>
    <w:rsid w:val="00420BC9"/>
    <w:rsid w:val="00420D7C"/>
    <w:rsid w:val="00421315"/>
    <w:rsid w:val="00421507"/>
    <w:rsid w:val="00422321"/>
    <w:rsid w:val="0042253E"/>
    <w:rsid w:val="00422E48"/>
    <w:rsid w:val="004233B0"/>
    <w:rsid w:val="0042377F"/>
    <w:rsid w:val="00424A6D"/>
    <w:rsid w:val="0042516B"/>
    <w:rsid w:val="00425F7F"/>
    <w:rsid w:val="0042690A"/>
    <w:rsid w:val="004302EA"/>
    <w:rsid w:val="00430E64"/>
    <w:rsid w:val="00431A2D"/>
    <w:rsid w:val="00431AF3"/>
    <w:rsid w:val="00431C30"/>
    <w:rsid w:val="004325EF"/>
    <w:rsid w:val="004325F4"/>
    <w:rsid w:val="0043267A"/>
    <w:rsid w:val="0043314E"/>
    <w:rsid w:val="00433A13"/>
    <w:rsid w:val="00433F56"/>
    <w:rsid w:val="00433FD9"/>
    <w:rsid w:val="004371BB"/>
    <w:rsid w:val="00437D6C"/>
    <w:rsid w:val="00440BED"/>
    <w:rsid w:val="004411CC"/>
    <w:rsid w:val="00441410"/>
    <w:rsid w:val="00441AB9"/>
    <w:rsid w:val="00441D56"/>
    <w:rsid w:val="004422D5"/>
    <w:rsid w:val="00443C9D"/>
    <w:rsid w:val="00444173"/>
    <w:rsid w:val="0044749C"/>
    <w:rsid w:val="00447506"/>
    <w:rsid w:val="00447A6E"/>
    <w:rsid w:val="00450AD3"/>
    <w:rsid w:val="00451254"/>
    <w:rsid w:val="00453436"/>
    <w:rsid w:val="00455487"/>
    <w:rsid w:val="0045553E"/>
    <w:rsid w:val="00455BEB"/>
    <w:rsid w:val="00456BF7"/>
    <w:rsid w:val="00460284"/>
    <w:rsid w:val="00460E1D"/>
    <w:rsid w:val="004627E3"/>
    <w:rsid w:val="00464FB6"/>
    <w:rsid w:val="00465D89"/>
    <w:rsid w:val="004666A0"/>
    <w:rsid w:val="00466A36"/>
    <w:rsid w:val="00470E05"/>
    <w:rsid w:val="004712E5"/>
    <w:rsid w:val="00471E7D"/>
    <w:rsid w:val="0047279F"/>
    <w:rsid w:val="00473FA9"/>
    <w:rsid w:val="00474544"/>
    <w:rsid w:val="00474DF6"/>
    <w:rsid w:val="00474E55"/>
    <w:rsid w:val="00475097"/>
    <w:rsid w:val="004752C5"/>
    <w:rsid w:val="00475877"/>
    <w:rsid w:val="004763A5"/>
    <w:rsid w:val="00476E53"/>
    <w:rsid w:val="0048024F"/>
    <w:rsid w:val="00480959"/>
    <w:rsid w:val="0048185E"/>
    <w:rsid w:val="00481896"/>
    <w:rsid w:val="00481CDE"/>
    <w:rsid w:val="00482A41"/>
    <w:rsid w:val="00482B33"/>
    <w:rsid w:val="00482D45"/>
    <w:rsid w:val="00483304"/>
    <w:rsid w:val="00484DDD"/>
    <w:rsid w:val="00484FFF"/>
    <w:rsid w:val="00485AA2"/>
    <w:rsid w:val="00486100"/>
    <w:rsid w:val="00487928"/>
    <w:rsid w:val="004879E6"/>
    <w:rsid w:val="00490D6A"/>
    <w:rsid w:val="00491545"/>
    <w:rsid w:val="00491F59"/>
    <w:rsid w:val="00492AEB"/>
    <w:rsid w:val="0049506F"/>
    <w:rsid w:val="0049564F"/>
    <w:rsid w:val="00495ACC"/>
    <w:rsid w:val="00495C28"/>
    <w:rsid w:val="00496395"/>
    <w:rsid w:val="00496903"/>
    <w:rsid w:val="00496FA2"/>
    <w:rsid w:val="0049763C"/>
    <w:rsid w:val="004A07B1"/>
    <w:rsid w:val="004A0973"/>
    <w:rsid w:val="004A190C"/>
    <w:rsid w:val="004A1D66"/>
    <w:rsid w:val="004A24AA"/>
    <w:rsid w:val="004A25BC"/>
    <w:rsid w:val="004A48B8"/>
    <w:rsid w:val="004A4981"/>
    <w:rsid w:val="004A49DB"/>
    <w:rsid w:val="004A59DA"/>
    <w:rsid w:val="004A5BA8"/>
    <w:rsid w:val="004A5D46"/>
    <w:rsid w:val="004B0540"/>
    <w:rsid w:val="004B0638"/>
    <w:rsid w:val="004B1551"/>
    <w:rsid w:val="004B18D4"/>
    <w:rsid w:val="004B2625"/>
    <w:rsid w:val="004B4806"/>
    <w:rsid w:val="004B52E9"/>
    <w:rsid w:val="004B573A"/>
    <w:rsid w:val="004B5E17"/>
    <w:rsid w:val="004B6527"/>
    <w:rsid w:val="004B76FD"/>
    <w:rsid w:val="004B7D6B"/>
    <w:rsid w:val="004C07CB"/>
    <w:rsid w:val="004C0B5A"/>
    <w:rsid w:val="004C1C0D"/>
    <w:rsid w:val="004C1E34"/>
    <w:rsid w:val="004C2350"/>
    <w:rsid w:val="004C3437"/>
    <w:rsid w:val="004C34C5"/>
    <w:rsid w:val="004C351F"/>
    <w:rsid w:val="004C52EE"/>
    <w:rsid w:val="004C61BB"/>
    <w:rsid w:val="004C63F7"/>
    <w:rsid w:val="004C66BE"/>
    <w:rsid w:val="004C7482"/>
    <w:rsid w:val="004C777A"/>
    <w:rsid w:val="004C7A30"/>
    <w:rsid w:val="004C7C47"/>
    <w:rsid w:val="004D16D9"/>
    <w:rsid w:val="004D2C96"/>
    <w:rsid w:val="004D30A7"/>
    <w:rsid w:val="004D373E"/>
    <w:rsid w:val="004D381C"/>
    <w:rsid w:val="004D3E89"/>
    <w:rsid w:val="004D4030"/>
    <w:rsid w:val="004D4D3D"/>
    <w:rsid w:val="004D5D24"/>
    <w:rsid w:val="004D61CC"/>
    <w:rsid w:val="004D62F7"/>
    <w:rsid w:val="004D71E2"/>
    <w:rsid w:val="004D74A9"/>
    <w:rsid w:val="004D7EF4"/>
    <w:rsid w:val="004E0AE9"/>
    <w:rsid w:val="004E1C26"/>
    <w:rsid w:val="004E480B"/>
    <w:rsid w:val="004E4C3E"/>
    <w:rsid w:val="004E66C3"/>
    <w:rsid w:val="004E7647"/>
    <w:rsid w:val="004F00AD"/>
    <w:rsid w:val="004F1056"/>
    <w:rsid w:val="004F130B"/>
    <w:rsid w:val="004F407A"/>
    <w:rsid w:val="004F5305"/>
    <w:rsid w:val="004F5D4F"/>
    <w:rsid w:val="004F62C4"/>
    <w:rsid w:val="004F63E5"/>
    <w:rsid w:val="004F710A"/>
    <w:rsid w:val="004F7377"/>
    <w:rsid w:val="004F744F"/>
    <w:rsid w:val="004F7FA2"/>
    <w:rsid w:val="00501A6D"/>
    <w:rsid w:val="0050243F"/>
    <w:rsid w:val="005026CB"/>
    <w:rsid w:val="00502CFC"/>
    <w:rsid w:val="00503541"/>
    <w:rsid w:val="00504F7E"/>
    <w:rsid w:val="00505464"/>
    <w:rsid w:val="00505BE5"/>
    <w:rsid w:val="00505BF3"/>
    <w:rsid w:val="00505D15"/>
    <w:rsid w:val="005061FC"/>
    <w:rsid w:val="00506452"/>
    <w:rsid w:val="00506A2F"/>
    <w:rsid w:val="00510906"/>
    <w:rsid w:val="00510B38"/>
    <w:rsid w:val="005114AB"/>
    <w:rsid w:val="00512E6B"/>
    <w:rsid w:val="005139E4"/>
    <w:rsid w:val="00513B96"/>
    <w:rsid w:val="00514531"/>
    <w:rsid w:val="0051656F"/>
    <w:rsid w:val="00516E69"/>
    <w:rsid w:val="00517EFD"/>
    <w:rsid w:val="00521DF6"/>
    <w:rsid w:val="00522298"/>
    <w:rsid w:val="0052241B"/>
    <w:rsid w:val="00523A1E"/>
    <w:rsid w:val="00523B38"/>
    <w:rsid w:val="00524A55"/>
    <w:rsid w:val="00525708"/>
    <w:rsid w:val="005262E5"/>
    <w:rsid w:val="00526964"/>
    <w:rsid w:val="00527297"/>
    <w:rsid w:val="005276D2"/>
    <w:rsid w:val="005320DC"/>
    <w:rsid w:val="00532DA3"/>
    <w:rsid w:val="00532EDC"/>
    <w:rsid w:val="00534F05"/>
    <w:rsid w:val="00535E27"/>
    <w:rsid w:val="0053699A"/>
    <w:rsid w:val="005370EA"/>
    <w:rsid w:val="00537953"/>
    <w:rsid w:val="00537995"/>
    <w:rsid w:val="005402F9"/>
    <w:rsid w:val="00540C3A"/>
    <w:rsid w:val="0054123E"/>
    <w:rsid w:val="005413B6"/>
    <w:rsid w:val="0054140D"/>
    <w:rsid w:val="00541D10"/>
    <w:rsid w:val="00541E81"/>
    <w:rsid w:val="00541EAD"/>
    <w:rsid w:val="00542869"/>
    <w:rsid w:val="00542E1F"/>
    <w:rsid w:val="00543D17"/>
    <w:rsid w:val="00544CF7"/>
    <w:rsid w:val="00544F54"/>
    <w:rsid w:val="005459BB"/>
    <w:rsid w:val="00546074"/>
    <w:rsid w:val="00546FAC"/>
    <w:rsid w:val="005474D1"/>
    <w:rsid w:val="00552709"/>
    <w:rsid w:val="00553C3C"/>
    <w:rsid w:val="00554520"/>
    <w:rsid w:val="00554616"/>
    <w:rsid w:val="0055487E"/>
    <w:rsid w:val="00554D2D"/>
    <w:rsid w:val="00556EE1"/>
    <w:rsid w:val="0055729B"/>
    <w:rsid w:val="00557FD3"/>
    <w:rsid w:val="005610FE"/>
    <w:rsid w:val="005614DD"/>
    <w:rsid w:val="00561C52"/>
    <w:rsid w:val="00561ECC"/>
    <w:rsid w:val="0056248B"/>
    <w:rsid w:val="005625A9"/>
    <w:rsid w:val="00562983"/>
    <w:rsid w:val="00562D90"/>
    <w:rsid w:val="00562DD0"/>
    <w:rsid w:val="0056361D"/>
    <w:rsid w:val="005637F4"/>
    <w:rsid w:val="0056500B"/>
    <w:rsid w:val="00565D82"/>
    <w:rsid w:val="00567D7C"/>
    <w:rsid w:val="00570A8C"/>
    <w:rsid w:val="00570FA3"/>
    <w:rsid w:val="00571B08"/>
    <w:rsid w:val="00571BE4"/>
    <w:rsid w:val="00572469"/>
    <w:rsid w:val="00572B33"/>
    <w:rsid w:val="00572E3E"/>
    <w:rsid w:val="005734C1"/>
    <w:rsid w:val="005746E3"/>
    <w:rsid w:val="0057485B"/>
    <w:rsid w:val="00574BB4"/>
    <w:rsid w:val="00576A9E"/>
    <w:rsid w:val="00576F42"/>
    <w:rsid w:val="005777B1"/>
    <w:rsid w:val="0057781A"/>
    <w:rsid w:val="00577B42"/>
    <w:rsid w:val="00580636"/>
    <w:rsid w:val="00581D70"/>
    <w:rsid w:val="00581FDA"/>
    <w:rsid w:val="00582499"/>
    <w:rsid w:val="00582E6B"/>
    <w:rsid w:val="005831C9"/>
    <w:rsid w:val="005836E7"/>
    <w:rsid w:val="0058398F"/>
    <w:rsid w:val="00584215"/>
    <w:rsid w:val="005844D7"/>
    <w:rsid w:val="0058524F"/>
    <w:rsid w:val="005859B0"/>
    <w:rsid w:val="00586136"/>
    <w:rsid w:val="005861F5"/>
    <w:rsid w:val="00586DCC"/>
    <w:rsid w:val="005902EF"/>
    <w:rsid w:val="005913D1"/>
    <w:rsid w:val="0059142A"/>
    <w:rsid w:val="005916CF"/>
    <w:rsid w:val="00591F40"/>
    <w:rsid w:val="00592EFD"/>
    <w:rsid w:val="0059370C"/>
    <w:rsid w:val="0059387D"/>
    <w:rsid w:val="0059476E"/>
    <w:rsid w:val="005968D5"/>
    <w:rsid w:val="005A056F"/>
    <w:rsid w:val="005A10AB"/>
    <w:rsid w:val="005A1B24"/>
    <w:rsid w:val="005A1C88"/>
    <w:rsid w:val="005A2E9A"/>
    <w:rsid w:val="005A35EA"/>
    <w:rsid w:val="005A3C7B"/>
    <w:rsid w:val="005A497A"/>
    <w:rsid w:val="005A4EE3"/>
    <w:rsid w:val="005A4FC5"/>
    <w:rsid w:val="005A6358"/>
    <w:rsid w:val="005A642B"/>
    <w:rsid w:val="005A698D"/>
    <w:rsid w:val="005A7CDB"/>
    <w:rsid w:val="005A7F02"/>
    <w:rsid w:val="005B119B"/>
    <w:rsid w:val="005B1688"/>
    <w:rsid w:val="005B1E68"/>
    <w:rsid w:val="005B275F"/>
    <w:rsid w:val="005B2917"/>
    <w:rsid w:val="005B2C53"/>
    <w:rsid w:val="005B3372"/>
    <w:rsid w:val="005B4CAE"/>
    <w:rsid w:val="005B5429"/>
    <w:rsid w:val="005B6C66"/>
    <w:rsid w:val="005B7608"/>
    <w:rsid w:val="005C10D8"/>
    <w:rsid w:val="005C1760"/>
    <w:rsid w:val="005C2006"/>
    <w:rsid w:val="005C2B64"/>
    <w:rsid w:val="005C38F6"/>
    <w:rsid w:val="005C399B"/>
    <w:rsid w:val="005C422F"/>
    <w:rsid w:val="005C44FC"/>
    <w:rsid w:val="005C4F27"/>
    <w:rsid w:val="005C5901"/>
    <w:rsid w:val="005C72F2"/>
    <w:rsid w:val="005D131F"/>
    <w:rsid w:val="005D3E95"/>
    <w:rsid w:val="005D3FD1"/>
    <w:rsid w:val="005D4417"/>
    <w:rsid w:val="005D5040"/>
    <w:rsid w:val="005D529B"/>
    <w:rsid w:val="005D5CF6"/>
    <w:rsid w:val="005D616F"/>
    <w:rsid w:val="005D6CE8"/>
    <w:rsid w:val="005E070B"/>
    <w:rsid w:val="005E08B9"/>
    <w:rsid w:val="005E12BB"/>
    <w:rsid w:val="005E1FE2"/>
    <w:rsid w:val="005E24EA"/>
    <w:rsid w:val="005E2682"/>
    <w:rsid w:val="005E272D"/>
    <w:rsid w:val="005E3ACC"/>
    <w:rsid w:val="005E4019"/>
    <w:rsid w:val="005E40BC"/>
    <w:rsid w:val="005E4605"/>
    <w:rsid w:val="005E4C31"/>
    <w:rsid w:val="005E521F"/>
    <w:rsid w:val="005E63A5"/>
    <w:rsid w:val="005E641E"/>
    <w:rsid w:val="005E6433"/>
    <w:rsid w:val="005E68A6"/>
    <w:rsid w:val="005E7980"/>
    <w:rsid w:val="005F0014"/>
    <w:rsid w:val="005F05E5"/>
    <w:rsid w:val="005F0D48"/>
    <w:rsid w:val="005F130D"/>
    <w:rsid w:val="005F2A70"/>
    <w:rsid w:val="005F309E"/>
    <w:rsid w:val="005F34D3"/>
    <w:rsid w:val="005F395B"/>
    <w:rsid w:val="005F400D"/>
    <w:rsid w:val="005F4E23"/>
    <w:rsid w:val="005F4E36"/>
    <w:rsid w:val="005F5475"/>
    <w:rsid w:val="005F56CE"/>
    <w:rsid w:val="005F5C47"/>
    <w:rsid w:val="005F5F45"/>
    <w:rsid w:val="005F6446"/>
    <w:rsid w:val="005F6CE7"/>
    <w:rsid w:val="005F7708"/>
    <w:rsid w:val="005F7F3D"/>
    <w:rsid w:val="00600BA1"/>
    <w:rsid w:val="00600C1A"/>
    <w:rsid w:val="00600E41"/>
    <w:rsid w:val="00600E42"/>
    <w:rsid w:val="00600F26"/>
    <w:rsid w:val="006027DE"/>
    <w:rsid w:val="00602A0B"/>
    <w:rsid w:val="00602A83"/>
    <w:rsid w:val="00603260"/>
    <w:rsid w:val="006035D6"/>
    <w:rsid w:val="006037B1"/>
    <w:rsid w:val="00603864"/>
    <w:rsid w:val="006040D1"/>
    <w:rsid w:val="00604151"/>
    <w:rsid w:val="00604480"/>
    <w:rsid w:val="006052A7"/>
    <w:rsid w:val="0060607D"/>
    <w:rsid w:val="00606255"/>
    <w:rsid w:val="00607A55"/>
    <w:rsid w:val="00607C05"/>
    <w:rsid w:val="00610053"/>
    <w:rsid w:val="00610090"/>
    <w:rsid w:val="00610512"/>
    <w:rsid w:val="006112AA"/>
    <w:rsid w:val="006115DB"/>
    <w:rsid w:val="006119F4"/>
    <w:rsid w:val="0061268A"/>
    <w:rsid w:val="006129FC"/>
    <w:rsid w:val="00612D1C"/>
    <w:rsid w:val="006133A3"/>
    <w:rsid w:val="0061391E"/>
    <w:rsid w:val="006143E0"/>
    <w:rsid w:val="00616D7B"/>
    <w:rsid w:val="00616E3D"/>
    <w:rsid w:val="00617F17"/>
    <w:rsid w:val="006203E3"/>
    <w:rsid w:val="006214A8"/>
    <w:rsid w:val="00621838"/>
    <w:rsid w:val="00621BE5"/>
    <w:rsid w:val="00622AEB"/>
    <w:rsid w:val="00623525"/>
    <w:rsid w:val="00624289"/>
    <w:rsid w:val="006249C5"/>
    <w:rsid w:val="00624B14"/>
    <w:rsid w:val="00625B0E"/>
    <w:rsid w:val="00627BA7"/>
    <w:rsid w:val="006305CB"/>
    <w:rsid w:val="0063066F"/>
    <w:rsid w:val="00630EA9"/>
    <w:rsid w:val="00630EBC"/>
    <w:rsid w:val="0063121B"/>
    <w:rsid w:val="0063322B"/>
    <w:rsid w:val="00633AC4"/>
    <w:rsid w:val="00634870"/>
    <w:rsid w:val="00634A27"/>
    <w:rsid w:val="00634CD3"/>
    <w:rsid w:val="006353DC"/>
    <w:rsid w:val="00635B46"/>
    <w:rsid w:val="00635EF5"/>
    <w:rsid w:val="00636394"/>
    <w:rsid w:val="00636F18"/>
    <w:rsid w:val="00637712"/>
    <w:rsid w:val="006409BA"/>
    <w:rsid w:val="006410C5"/>
    <w:rsid w:val="00642028"/>
    <w:rsid w:val="00643841"/>
    <w:rsid w:val="006438F6"/>
    <w:rsid w:val="00643C34"/>
    <w:rsid w:val="00644346"/>
    <w:rsid w:val="00644446"/>
    <w:rsid w:val="006448CB"/>
    <w:rsid w:val="00645A7F"/>
    <w:rsid w:val="00645ACE"/>
    <w:rsid w:val="00645ED0"/>
    <w:rsid w:val="0064614F"/>
    <w:rsid w:val="006479A4"/>
    <w:rsid w:val="006525D4"/>
    <w:rsid w:val="00652B84"/>
    <w:rsid w:val="00653032"/>
    <w:rsid w:val="00653A32"/>
    <w:rsid w:val="00653AF7"/>
    <w:rsid w:val="0065404E"/>
    <w:rsid w:val="00654B3E"/>
    <w:rsid w:val="00654DE3"/>
    <w:rsid w:val="006559F9"/>
    <w:rsid w:val="00655E04"/>
    <w:rsid w:val="00656E68"/>
    <w:rsid w:val="00657499"/>
    <w:rsid w:val="006576F0"/>
    <w:rsid w:val="00657F03"/>
    <w:rsid w:val="00660715"/>
    <w:rsid w:val="0066112A"/>
    <w:rsid w:val="00661497"/>
    <w:rsid w:val="0066149D"/>
    <w:rsid w:val="00661EA3"/>
    <w:rsid w:val="00662722"/>
    <w:rsid w:val="00662BEE"/>
    <w:rsid w:val="006635C7"/>
    <w:rsid w:val="00663BA4"/>
    <w:rsid w:val="006649F2"/>
    <w:rsid w:val="00665CF5"/>
    <w:rsid w:val="00667CEF"/>
    <w:rsid w:val="00667DD2"/>
    <w:rsid w:val="00670263"/>
    <w:rsid w:val="006717BC"/>
    <w:rsid w:val="006728E0"/>
    <w:rsid w:val="00672D34"/>
    <w:rsid w:val="006730FD"/>
    <w:rsid w:val="00673D70"/>
    <w:rsid w:val="006755E1"/>
    <w:rsid w:val="006763BE"/>
    <w:rsid w:val="006768AB"/>
    <w:rsid w:val="006768F5"/>
    <w:rsid w:val="00676ABE"/>
    <w:rsid w:val="006771A6"/>
    <w:rsid w:val="006772F5"/>
    <w:rsid w:val="006810A7"/>
    <w:rsid w:val="00681C1E"/>
    <w:rsid w:val="006826B9"/>
    <w:rsid w:val="00684410"/>
    <w:rsid w:val="006847F3"/>
    <w:rsid w:val="00684A12"/>
    <w:rsid w:val="00684BB9"/>
    <w:rsid w:val="00684E20"/>
    <w:rsid w:val="00684EFE"/>
    <w:rsid w:val="00685975"/>
    <w:rsid w:val="00686203"/>
    <w:rsid w:val="006874E4"/>
    <w:rsid w:val="00687A11"/>
    <w:rsid w:val="00687E78"/>
    <w:rsid w:val="006901F2"/>
    <w:rsid w:val="006919E0"/>
    <w:rsid w:val="006920A9"/>
    <w:rsid w:val="006924C3"/>
    <w:rsid w:val="00692ECD"/>
    <w:rsid w:val="006935CB"/>
    <w:rsid w:val="00694B7C"/>
    <w:rsid w:val="006954BA"/>
    <w:rsid w:val="006963BD"/>
    <w:rsid w:val="00696804"/>
    <w:rsid w:val="00696FD2"/>
    <w:rsid w:val="00697691"/>
    <w:rsid w:val="00697789"/>
    <w:rsid w:val="00697DE6"/>
    <w:rsid w:val="006A0A9A"/>
    <w:rsid w:val="006A1F68"/>
    <w:rsid w:val="006A223F"/>
    <w:rsid w:val="006A26D3"/>
    <w:rsid w:val="006A3294"/>
    <w:rsid w:val="006A3E4D"/>
    <w:rsid w:val="006A438D"/>
    <w:rsid w:val="006A529A"/>
    <w:rsid w:val="006A5AD7"/>
    <w:rsid w:val="006A6505"/>
    <w:rsid w:val="006A69EC"/>
    <w:rsid w:val="006A6F53"/>
    <w:rsid w:val="006A7159"/>
    <w:rsid w:val="006A74A9"/>
    <w:rsid w:val="006A7D71"/>
    <w:rsid w:val="006B01A8"/>
    <w:rsid w:val="006B0F80"/>
    <w:rsid w:val="006B18C3"/>
    <w:rsid w:val="006B213D"/>
    <w:rsid w:val="006B2C51"/>
    <w:rsid w:val="006B36D5"/>
    <w:rsid w:val="006B4B6F"/>
    <w:rsid w:val="006B5DD7"/>
    <w:rsid w:val="006B6164"/>
    <w:rsid w:val="006B70E4"/>
    <w:rsid w:val="006B73D4"/>
    <w:rsid w:val="006C0791"/>
    <w:rsid w:val="006C09B7"/>
    <w:rsid w:val="006C103A"/>
    <w:rsid w:val="006C136D"/>
    <w:rsid w:val="006C1B7F"/>
    <w:rsid w:val="006C2046"/>
    <w:rsid w:val="006C296D"/>
    <w:rsid w:val="006C2A76"/>
    <w:rsid w:val="006C2CA9"/>
    <w:rsid w:val="006C2D49"/>
    <w:rsid w:val="006C2DFE"/>
    <w:rsid w:val="006C3E8B"/>
    <w:rsid w:val="006C3FEC"/>
    <w:rsid w:val="006C40B5"/>
    <w:rsid w:val="006C47B6"/>
    <w:rsid w:val="006C4F1C"/>
    <w:rsid w:val="006C51DA"/>
    <w:rsid w:val="006C5608"/>
    <w:rsid w:val="006C5A64"/>
    <w:rsid w:val="006C6E4D"/>
    <w:rsid w:val="006C7C31"/>
    <w:rsid w:val="006D0920"/>
    <w:rsid w:val="006D0AFD"/>
    <w:rsid w:val="006D2B36"/>
    <w:rsid w:val="006D3295"/>
    <w:rsid w:val="006D449A"/>
    <w:rsid w:val="006D52D3"/>
    <w:rsid w:val="006D5A46"/>
    <w:rsid w:val="006D6A01"/>
    <w:rsid w:val="006D6FDA"/>
    <w:rsid w:val="006D7412"/>
    <w:rsid w:val="006D7554"/>
    <w:rsid w:val="006E0992"/>
    <w:rsid w:val="006E0ED1"/>
    <w:rsid w:val="006E16DA"/>
    <w:rsid w:val="006E2897"/>
    <w:rsid w:val="006E38A4"/>
    <w:rsid w:val="006E3DA3"/>
    <w:rsid w:val="006E4C2F"/>
    <w:rsid w:val="006E4E73"/>
    <w:rsid w:val="006E59E0"/>
    <w:rsid w:val="006E605B"/>
    <w:rsid w:val="006E609C"/>
    <w:rsid w:val="006E60B8"/>
    <w:rsid w:val="006E6EF1"/>
    <w:rsid w:val="006F0C14"/>
    <w:rsid w:val="006F0C4D"/>
    <w:rsid w:val="006F1115"/>
    <w:rsid w:val="006F1CC2"/>
    <w:rsid w:val="006F3967"/>
    <w:rsid w:val="006F51CD"/>
    <w:rsid w:val="006F5730"/>
    <w:rsid w:val="006F7877"/>
    <w:rsid w:val="006F7E24"/>
    <w:rsid w:val="00701964"/>
    <w:rsid w:val="00701F08"/>
    <w:rsid w:val="00702042"/>
    <w:rsid w:val="00702285"/>
    <w:rsid w:val="00702903"/>
    <w:rsid w:val="00702C42"/>
    <w:rsid w:val="00702E7B"/>
    <w:rsid w:val="00704037"/>
    <w:rsid w:val="00704BB5"/>
    <w:rsid w:val="0070550A"/>
    <w:rsid w:val="0070662B"/>
    <w:rsid w:val="007068A4"/>
    <w:rsid w:val="00706BBA"/>
    <w:rsid w:val="00707ADD"/>
    <w:rsid w:val="00707D68"/>
    <w:rsid w:val="00707EBA"/>
    <w:rsid w:val="00710561"/>
    <w:rsid w:val="00710759"/>
    <w:rsid w:val="0071287A"/>
    <w:rsid w:val="00712FFB"/>
    <w:rsid w:val="00713BE3"/>
    <w:rsid w:val="0071499A"/>
    <w:rsid w:val="00714E2D"/>
    <w:rsid w:val="007163FB"/>
    <w:rsid w:val="0071680C"/>
    <w:rsid w:val="00716CAA"/>
    <w:rsid w:val="00716CD7"/>
    <w:rsid w:val="00717368"/>
    <w:rsid w:val="00717D9A"/>
    <w:rsid w:val="007203DF"/>
    <w:rsid w:val="007204C4"/>
    <w:rsid w:val="00720E3C"/>
    <w:rsid w:val="00721945"/>
    <w:rsid w:val="00722795"/>
    <w:rsid w:val="007229D8"/>
    <w:rsid w:val="00722AF3"/>
    <w:rsid w:val="00722EB2"/>
    <w:rsid w:val="007236BF"/>
    <w:rsid w:val="00724138"/>
    <w:rsid w:val="007241BD"/>
    <w:rsid w:val="007245BE"/>
    <w:rsid w:val="00724C1B"/>
    <w:rsid w:val="00724DAE"/>
    <w:rsid w:val="00725174"/>
    <w:rsid w:val="00726DD3"/>
    <w:rsid w:val="00727BCC"/>
    <w:rsid w:val="00727D42"/>
    <w:rsid w:val="00730138"/>
    <w:rsid w:val="00731CB2"/>
    <w:rsid w:val="00731DE8"/>
    <w:rsid w:val="00731F37"/>
    <w:rsid w:val="00732D1E"/>
    <w:rsid w:val="007338DA"/>
    <w:rsid w:val="00734860"/>
    <w:rsid w:val="0073564A"/>
    <w:rsid w:val="0073777B"/>
    <w:rsid w:val="0074103D"/>
    <w:rsid w:val="007416F9"/>
    <w:rsid w:val="0074244B"/>
    <w:rsid w:val="00742952"/>
    <w:rsid w:val="00742E80"/>
    <w:rsid w:val="007443A6"/>
    <w:rsid w:val="007444C4"/>
    <w:rsid w:val="00744571"/>
    <w:rsid w:val="0074559A"/>
    <w:rsid w:val="007456C5"/>
    <w:rsid w:val="007459FC"/>
    <w:rsid w:val="00746E1E"/>
    <w:rsid w:val="0075028F"/>
    <w:rsid w:val="007504F9"/>
    <w:rsid w:val="00751B39"/>
    <w:rsid w:val="0075277D"/>
    <w:rsid w:val="00752FE7"/>
    <w:rsid w:val="007540A5"/>
    <w:rsid w:val="007544C6"/>
    <w:rsid w:val="00754CE2"/>
    <w:rsid w:val="00755357"/>
    <w:rsid w:val="00755D37"/>
    <w:rsid w:val="007569AA"/>
    <w:rsid w:val="00757670"/>
    <w:rsid w:val="00757B98"/>
    <w:rsid w:val="00757F34"/>
    <w:rsid w:val="00760369"/>
    <w:rsid w:val="00760F1F"/>
    <w:rsid w:val="007614F6"/>
    <w:rsid w:val="00761587"/>
    <w:rsid w:val="00761830"/>
    <w:rsid w:val="00761C0C"/>
    <w:rsid w:val="00763158"/>
    <w:rsid w:val="00765262"/>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3351"/>
    <w:rsid w:val="007733DC"/>
    <w:rsid w:val="00775968"/>
    <w:rsid w:val="00776107"/>
    <w:rsid w:val="00776981"/>
    <w:rsid w:val="00776DBA"/>
    <w:rsid w:val="00777141"/>
    <w:rsid w:val="007802B2"/>
    <w:rsid w:val="00780B39"/>
    <w:rsid w:val="0078166C"/>
    <w:rsid w:val="00782DEA"/>
    <w:rsid w:val="007836A8"/>
    <w:rsid w:val="00783786"/>
    <w:rsid w:val="0078424D"/>
    <w:rsid w:val="00786136"/>
    <w:rsid w:val="00786795"/>
    <w:rsid w:val="0078706B"/>
    <w:rsid w:val="00787121"/>
    <w:rsid w:val="007875DD"/>
    <w:rsid w:val="0079016F"/>
    <w:rsid w:val="0079047F"/>
    <w:rsid w:val="0079055D"/>
    <w:rsid w:val="007906D8"/>
    <w:rsid w:val="007909E7"/>
    <w:rsid w:val="00791350"/>
    <w:rsid w:val="00792DF5"/>
    <w:rsid w:val="00794000"/>
    <w:rsid w:val="007945E3"/>
    <w:rsid w:val="007963B5"/>
    <w:rsid w:val="007965A6"/>
    <w:rsid w:val="0079781D"/>
    <w:rsid w:val="00797ECA"/>
    <w:rsid w:val="007A0CA5"/>
    <w:rsid w:val="007A1A10"/>
    <w:rsid w:val="007A3172"/>
    <w:rsid w:val="007A3234"/>
    <w:rsid w:val="007A4B2F"/>
    <w:rsid w:val="007A56E4"/>
    <w:rsid w:val="007A67EA"/>
    <w:rsid w:val="007A731E"/>
    <w:rsid w:val="007A755D"/>
    <w:rsid w:val="007A7689"/>
    <w:rsid w:val="007A76D3"/>
    <w:rsid w:val="007A7BB3"/>
    <w:rsid w:val="007B0131"/>
    <w:rsid w:val="007B0505"/>
    <w:rsid w:val="007B07A7"/>
    <w:rsid w:val="007B0C44"/>
    <w:rsid w:val="007B3332"/>
    <w:rsid w:val="007B48A9"/>
    <w:rsid w:val="007B48CB"/>
    <w:rsid w:val="007B5845"/>
    <w:rsid w:val="007B5DE0"/>
    <w:rsid w:val="007B6168"/>
    <w:rsid w:val="007B6A06"/>
    <w:rsid w:val="007B6D32"/>
    <w:rsid w:val="007B735E"/>
    <w:rsid w:val="007C0C31"/>
    <w:rsid w:val="007C0D2F"/>
    <w:rsid w:val="007C0EC0"/>
    <w:rsid w:val="007C121E"/>
    <w:rsid w:val="007C129C"/>
    <w:rsid w:val="007C1CE5"/>
    <w:rsid w:val="007C29CA"/>
    <w:rsid w:val="007C32D2"/>
    <w:rsid w:val="007C4301"/>
    <w:rsid w:val="007C46C8"/>
    <w:rsid w:val="007C487D"/>
    <w:rsid w:val="007C4AA1"/>
    <w:rsid w:val="007C507C"/>
    <w:rsid w:val="007C551D"/>
    <w:rsid w:val="007C569A"/>
    <w:rsid w:val="007C6821"/>
    <w:rsid w:val="007C73B1"/>
    <w:rsid w:val="007D01F9"/>
    <w:rsid w:val="007D0884"/>
    <w:rsid w:val="007D0D79"/>
    <w:rsid w:val="007D1A0C"/>
    <w:rsid w:val="007D2AB1"/>
    <w:rsid w:val="007D2E83"/>
    <w:rsid w:val="007D3784"/>
    <w:rsid w:val="007D392A"/>
    <w:rsid w:val="007D4434"/>
    <w:rsid w:val="007D4CD3"/>
    <w:rsid w:val="007D5593"/>
    <w:rsid w:val="007D58D6"/>
    <w:rsid w:val="007D5B98"/>
    <w:rsid w:val="007D5CE8"/>
    <w:rsid w:val="007D6452"/>
    <w:rsid w:val="007D64EB"/>
    <w:rsid w:val="007D6F36"/>
    <w:rsid w:val="007D6F68"/>
    <w:rsid w:val="007D724C"/>
    <w:rsid w:val="007E0D8E"/>
    <w:rsid w:val="007E1084"/>
    <w:rsid w:val="007E2562"/>
    <w:rsid w:val="007E28CC"/>
    <w:rsid w:val="007E29EE"/>
    <w:rsid w:val="007E363D"/>
    <w:rsid w:val="007E36CA"/>
    <w:rsid w:val="007E409F"/>
    <w:rsid w:val="007E4603"/>
    <w:rsid w:val="007E630E"/>
    <w:rsid w:val="007E63D1"/>
    <w:rsid w:val="007E66CA"/>
    <w:rsid w:val="007E6A36"/>
    <w:rsid w:val="007E701B"/>
    <w:rsid w:val="007E791F"/>
    <w:rsid w:val="007F1ADC"/>
    <w:rsid w:val="007F2450"/>
    <w:rsid w:val="007F2676"/>
    <w:rsid w:val="007F2D41"/>
    <w:rsid w:val="007F2F94"/>
    <w:rsid w:val="007F3120"/>
    <w:rsid w:val="007F386D"/>
    <w:rsid w:val="007F477C"/>
    <w:rsid w:val="007F4B8F"/>
    <w:rsid w:val="007F4DB1"/>
    <w:rsid w:val="0080222C"/>
    <w:rsid w:val="00803203"/>
    <w:rsid w:val="00803729"/>
    <w:rsid w:val="00803ABA"/>
    <w:rsid w:val="008051B5"/>
    <w:rsid w:val="00806465"/>
    <w:rsid w:val="00806E1A"/>
    <w:rsid w:val="00806F26"/>
    <w:rsid w:val="008071D7"/>
    <w:rsid w:val="008110CE"/>
    <w:rsid w:val="00811406"/>
    <w:rsid w:val="0081143A"/>
    <w:rsid w:val="008115F2"/>
    <w:rsid w:val="00812B52"/>
    <w:rsid w:val="00812DCF"/>
    <w:rsid w:val="008144AE"/>
    <w:rsid w:val="00815685"/>
    <w:rsid w:val="008209A7"/>
    <w:rsid w:val="008213A7"/>
    <w:rsid w:val="00821553"/>
    <w:rsid w:val="008223C2"/>
    <w:rsid w:val="008226D4"/>
    <w:rsid w:val="00822C9D"/>
    <w:rsid w:val="00822ED1"/>
    <w:rsid w:val="00824072"/>
    <w:rsid w:val="0082408F"/>
    <w:rsid w:val="00825107"/>
    <w:rsid w:val="00825BB9"/>
    <w:rsid w:val="00826FC3"/>
    <w:rsid w:val="00827E1B"/>
    <w:rsid w:val="008305F8"/>
    <w:rsid w:val="00830B80"/>
    <w:rsid w:val="0083126C"/>
    <w:rsid w:val="00831993"/>
    <w:rsid w:val="00832676"/>
    <w:rsid w:val="00832A55"/>
    <w:rsid w:val="00833544"/>
    <w:rsid w:val="008346E8"/>
    <w:rsid w:val="00834E4F"/>
    <w:rsid w:val="00834F84"/>
    <w:rsid w:val="0083510A"/>
    <w:rsid w:val="0083566E"/>
    <w:rsid w:val="0083592A"/>
    <w:rsid w:val="0083627A"/>
    <w:rsid w:val="00837CB3"/>
    <w:rsid w:val="00837DD2"/>
    <w:rsid w:val="008408D3"/>
    <w:rsid w:val="0084097F"/>
    <w:rsid w:val="008415F7"/>
    <w:rsid w:val="0084181F"/>
    <w:rsid w:val="0084208C"/>
    <w:rsid w:val="00842516"/>
    <w:rsid w:val="008425D0"/>
    <w:rsid w:val="00842C77"/>
    <w:rsid w:val="00843131"/>
    <w:rsid w:val="0084460F"/>
    <w:rsid w:val="0084472F"/>
    <w:rsid w:val="00845485"/>
    <w:rsid w:val="00845D9C"/>
    <w:rsid w:val="008464CD"/>
    <w:rsid w:val="00846E62"/>
    <w:rsid w:val="008471CD"/>
    <w:rsid w:val="00847D23"/>
    <w:rsid w:val="00847F46"/>
    <w:rsid w:val="008502DC"/>
    <w:rsid w:val="008506F4"/>
    <w:rsid w:val="00850E52"/>
    <w:rsid w:val="00851989"/>
    <w:rsid w:val="008531EA"/>
    <w:rsid w:val="00854971"/>
    <w:rsid w:val="00855331"/>
    <w:rsid w:val="00856529"/>
    <w:rsid w:val="00856F28"/>
    <w:rsid w:val="0085726E"/>
    <w:rsid w:val="00860DF1"/>
    <w:rsid w:val="0086166A"/>
    <w:rsid w:val="00862055"/>
    <w:rsid w:val="00862138"/>
    <w:rsid w:val="00862E3E"/>
    <w:rsid w:val="0086393A"/>
    <w:rsid w:val="00863A5C"/>
    <w:rsid w:val="008648A3"/>
    <w:rsid w:val="0086570D"/>
    <w:rsid w:val="00866A23"/>
    <w:rsid w:val="00867703"/>
    <w:rsid w:val="00867A6C"/>
    <w:rsid w:val="00870C1A"/>
    <w:rsid w:val="00872A50"/>
    <w:rsid w:val="00873756"/>
    <w:rsid w:val="008740AE"/>
    <w:rsid w:val="0087463D"/>
    <w:rsid w:val="00874A0F"/>
    <w:rsid w:val="008750DD"/>
    <w:rsid w:val="0087525B"/>
    <w:rsid w:val="00875531"/>
    <w:rsid w:val="0087641C"/>
    <w:rsid w:val="008774DA"/>
    <w:rsid w:val="00880967"/>
    <w:rsid w:val="0088139E"/>
    <w:rsid w:val="0088211B"/>
    <w:rsid w:val="00882D7B"/>
    <w:rsid w:val="008845FA"/>
    <w:rsid w:val="00884B8F"/>
    <w:rsid w:val="00884BBC"/>
    <w:rsid w:val="00885082"/>
    <w:rsid w:val="00886D25"/>
    <w:rsid w:val="00887D23"/>
    <w:rsid w:val="00890072"/>
    <w:rsid w:val="008911FA"/>
    <w:rsid w:val="008914C4"/>
    <w:rsid w:val="0089180D"/>
    <w:rsid w:val="00891A51"/>
    <w:rsid w:val="0089255F"/>
    <w:rsid w:val="00892A6E"/>
    <w:rsid w:val="00893A7C"/>
    <w:rsid w:val="0089482A"/>
    <w:rsid w:val="0089660D"/>
    <w:rsid w:val="00897559"/>
    <w:rsid w:val="008A011F"/>
    <w:rsid w:val="008A0772"/>
    <w:rsid w:val="008A07DB"/>
    <w:rsid w:val="008A13AD"/>
    <w:rsid w:val="008A14B0"/>
    <w:rsid w:val="008A162F"/>
    <w:rsid w:val="008A1911"/>
    <w:rsid w:val="008A19D7"/>
    <w:rsid w:val="008A23E0"/>
    <w:rsid w:val="008A2521"/>
    <w:rsid w:val="008A34C0"/>
    <w:rsid w:val="008A409D"/>
    <w:rsid w:val="008A47C4"/>
    <w:rsid w:val="008A4BC4"/>
    <w:rsid w:val="008A4CA8"/>
    <w:rsid w:val="008A5431"/>
    <w:rsid w:val="008A7CBB"/>
    <w:rsid w:val="008B069F"/>
    <w:rsid w:val="008B088E"/>
    <w:rsid w:val="008B0B15"/>
    <w:rsid w:val="008B0ED6"/>
    <w:rsid w:val="008B12D7"/>
    <w:rsid w:val="008B1CA8"/>
    <w:rsid w:val="008B25E5"/>
    <w:rsid w:val="008B31C4"/>
    <w:rsid w:val="008B4862"/>
    <w:rsid w:val="008B51B0"/>
    <w:rsid w:val="008B5586"/>
    <w:rsid w:val="008B5EF3"/>
    <w:rsid w:val="008B600C"/>
    <w:rsid w:val="008B6506"/>
    <w:rsid w:val="008B6611"/>
    <w:rsid w:val="008C0294"/>
    <w:rsid w:val="008C065C"/>
    <w:rsid w:val="008C0A68"/>
    <w:rsid w:val="008C1960"/>
    <w:rsid w:val="008C1E35"/>
    <w:rsid w:val="008C2D07"/>
    <w:rsid w:val="008C3EF0"/>
    <w:rsid w:val="008C4389"/>
    <w:rsid w:val="008C4778"/>
    <w:rsid w:val="008C517B"/>
    <w:rsid w:val="008C74C1"/>
    <w:rsid w:val="008C7536"/>
    <w:rsid w:val="008C7D2A"/>
    <w:rsid w:val="008D04D5"/>
    <w:rsid w:val="008D1853"/>
    <w:rsid w:val="008D1AD3"/>
    <w:rsid w:val="008D2C82"/>
    <w:rsid w:val="008D3706"/>
    <w:rsid w:val="008D3904"/>
    <w:rsid w:val="008D49B1"/>
    <w:rsid w:val="008D5AD1"/>
    <w:rsid w:val="008D75BE"/>
    <w:rsid w:val="008D7D87"/>
    <w:rsid w:val="008D7EF5"/>
    <w:rsid w:val="008E1ED1"/>
    <w:rsid w:val="008E20E6"/>
    <w:rsid w:val="008E288C"/>
    <w:rsid w:val="008E3AB3"/>
    <w:rsid w:val="008E4260"/>
    <w:rsid w:val="008E4CE6"/>
    <w:rsid w:val="008E4D4A"/>
    <w:rsid w:val="008E5AE5"/>
    <w:rsid w:val="008E6127"/>
    <w:rsid w:val="008E676A"/>
    <w:rsid w:val="008E7525"/>
    <w:rsid w:val="008F0768"/>
    <w:rsid w:val="008F086A"/>
    <w:rsid w:val="008F110A"/>
    <w:rsid w:val="008F168D"/>
    <w:rsid w:val="008F205F"/>
    <w:rsid w:val="008F208C"/>
    <w:rsid w:val="008F2947"/>
    <w:rsid w:val="008F335F"/>
    <w:rsid w:val="008F3EF6"/>
    <w:rsid w:val="008F425F"/>
    <w:rsid w:val="008F44DD"/>
    <w:rsid w:val="008F4ADA"/>
    <w:rsid w:val="008F5CFD"/>
    <w:rsid w:val="008F5F2A"/>
    <w:rsid w:val="008F63D4"/>
    <w:rsid w:val="008F68AB"/>
    <w:rsid w:val="008F6D19"/>
    <w:rsid w:val="0090132C"/>
    <w:rsid w:val="00901D96"/>
    <w:rsid w:val="00901E19"/>
    <w:rsid w:val="0090235E"/>
    <w:rsid w:val="0090268B"/>
    <w:rsid w:val="00902D40"/>
    <w:rsid w:val="00904271"/>
    <w:rsid w:val="00905106"/>
    <w:rsid w:val="00905362"/>
    <w:rsid w:val="009056A3"/>
    <w:rsid w:val="009056B8"/>
    <w:rsid w:val="009057F4"/>
    <w:rsid w:val="00905DDA"/>
    <w:rsid w:val="009066EF"/>
    <w:rsid w:val="0090672E"/>
    <w:rsid w:val="00906D69"/>
    <w:rsid w:val="009071BE"/>
    <w:rsid w:val="009105C6"/>
    <w:rsid w:val="00912033"/>
    <w:rsid w:val="00913734"/>
    <w:rsid w:val="00914772"/>
    <w:rsid w:val="00917157"/>
    <w:rsid w:val="00917267"/>
    <w:rsid w:val="00917591"/>
    <w:rsid w:val="0091762B"/>
    <w:rsid w:val="00920FA3"/>
    <w:rsid w:val="009220F2"/>
    <w:rsid w:val="0092258C"/>
    <w:rsid w:val="00923B27"/>
    <w:rsid w:val="009241A9"/>
    <w:rsid w:val="009256BF"/>
    <w:rsid w:val="00925984"/>
    <w:rsid w:val="00926569"/>
    <w:rsid w:val="00931F21"/>
    <w:rsid w:val="00932C39"/>
    <w:rsid w:val="009340A0"/>
    <w:rsid w:val="0093495E"/>
    <w:rsid w:val="00935F7C"/>
    <w:rsid w:val="0093718A"/>
    <w:rsid w:val="00937A20"/>
    <w:rsid w:val="009405E2"/>
    <w:rsid w:val="009427AE"/>
    <w:rsid w:val="009428FA"/>
    <w:rsid w:val="00943E59"/>
    <w:rsid w:val="009440FB"/>
    <w:rsid w:val="00944399"/>
    <w:rsid w:val="00944C61"/>
    <w:rsid w:val="00944E77"/>
    <w:rsid w:val="009451EE"/>
    <w:rsid w:val="0094529A"/>
    <w:rsid w:val="009465AB"/>
    <w:rsid w:val="00946656"/>
    <w:rsid w:val="00946A05"/>
    <w:rsid w:val="00946DEA"/>
    <w:rsid w:val="009474A1"/>
    <w:rsid w:val="00950025"/>
    <w:rsid w:val="00950B08"/>
    <w:rsid w:val="00950F3A"/>
    <w:rsid w:val="0095256E"/>
    <w:rsid w:val="009530D8"/>
    <w:rsid w:val="0095326B"/>
    <w:rsid w:val="0095403F"/>
    <w:rsid w:val="00956C61"/>
    <w:rsid w:val="00956F0B"/>
    <w:rsid w:val="00957973"/>
    <w:rsid w:val="00957C6B"/>
    <w:rsid w:val="00957D6A"/>
    <w:rsid w:val="00957E3C"/>
    <w:rsid w:val="0096054B"/>
    <w:rsid w:val="00960EEE"/>
    <w:rsid w:val="00961F36"/>
    <w:rsid w:val="0096205B"/>
    <w:rsid w:val="009635BD"/>
    <w:rsid w:val="009654EB"/>
    <w:rsid w:val="00966033"/>
    <w:rsid w:val="00966CEC"/>
    <w:rsid w:val="009670BD"/>
    <w:rsid w:val="00967C0A"/>
    <w:rsid w:val="00967D52"/>
    <w:rsid w:val="0097009E"/>
    <w:rsid w:val="0097017B"/>
    <w:rsid w:val="009706EE"/>
    <w:rsid w:val="00970C8A"/>
    <w:rsid w:val="00970FB8"/>
    <w:rsid w:val="00972082"/>
    <w:rsid w:val="0097343A"/>
    <w:rsid w:val="0097384F"/>
    <w:rsid w:val="00973AE9"/>
    <w:rsid w:val="0097412C"/>
    <w:rsid w:val="009748A1"/>
    <w:rsid w:val="00974BC1"/>
    <w:rsid w:val="00976ECF"/>
    <w:rsid w:val="009770AE"/>
    <w:rsid w:val="00977954"/>
    <w:rsid w:val="00977AD1"/>
    <w:rsid w:val="00977DF0"/>
    <w:rsid w:val="00980717"/>
    <w:rsid w:val="00981142"/>
    <w:rsid w:val="009811EE"/>
    <w:rsid w:val="009816F8"/>
    <w:rsid w:val="0098236B"/>
    <w:rsid w:val="00983A4C"/>
    <w:rsid w:val="00983AB5"/>
    <w:rsid w:val="00984776"/>
    <w:rsid w:val="009847F8"/>
    <w:rsid w:val="00985544"/>
    <w:rsid w:val="0098561F"/>
    <w:rsid w:val="00986D78"/>
    <w:rsid w:val="0099024D"/>
    <w:rsid w:val="00990A7E"/>
    <w:rsid w:val="009910B3"/>
    <w:rsid w:val="0099165C"/>
    <w:rsid w:val="00991829"/>
    <w:rsid w:val="00992030"/>
    <w:rsid w:val="00994938"/>
    <w:rsid w:val="00995767"/>
    <w:rsid w:val="00995F2E"/>
    <w:rsid w:val="00996713"/>
    <w:rsid w:val="00996E0E"/>
    <w:rsid w:val="009A00AE"/>
    <w:rsid w:val="009A02A0"/>
    <w:rsid w:val="009A03DA"/>
    <w:rsid w:val="009A0F2F"/>
    <w:rsid w:val="009A1465"/>
    <w:rsid w:val="009A26D0"/>
    <w:rsid w:val="009A3260"/>
    <w:rsid w:val="009A34D6"/>
    <w:rsid w:val="009A3FDA"/>
    <w:rsid w:val="009A5054"/>
    <w:rsid w:val="009A60AE"/>
    <w:rsid w:val="009A6153"/>
    <w:rsid w:val="009A7722"/>
    <w:rsid w:val="009B0808"/>
    <w:rsid w:val="009B18A6"/>
    <w:rsid w:val="009B1B6D"/>
    <w:rsid w:val="009B2338"/>
    <w:rsid w:val="009B2F8B"/>
    <w:rsid w:val="009B3AFD"/>
    <w:rsid w:val="009B3C57"/>
    <w:rsid w:val="009B3D7E"/>
    <w:rsid w:val="009B4BDA"/>
    <w:rsid w:val="009B4C13"/>
    <w:rsid w:val="009B5CAF"/>
    <w:rsid w:val="009B6133"/>
    <w:rsid w:val="009B623C"/>
    <w:rsid w:val="009B6A7B"/>
    <w:rsid w:val="009B6D33"/>
    <w:rsid w:val="009B7A41"/>
    <w:rsid w:val="009B7FFE"/>
    <w:rsid w:val="009C038D"/>
    <w:rsid w:val="009C0C9D"/>
    <w:rsid w:val="009C1B87"/>
    <w:rsid w:val="009C1BF2"/>
    <w:rsid w:val="009C2770"/>
    <w:rsid w:val="009C29D6"/>
    <w:rsid w:val="009C454C"/>
    <w:rsid w:val="009C510B"/>
    <w:rsid w:val="009C606F"/>
    <w:rsid w:val="009C74C5"/>
    <w:rsid w:val="009D0C90"/>
    <w:rsid w:val="009D0F61"/>
    <w:rsid w:val="009D17C2"/>
    <w:rsid w:val="009D1945"/>
    <w:rsid w:val="009D2865"/>
    <w:rsid w:val="009D2E90"/>
    <w:rsid w:val="009D35AB"/>
    <w:rsid w:val="009D397C"/>
    <w:rsid w:val="009D39CB"/>
    <w:rsid w:val="009D3CC5"/>
    <w:rsid w:val="009D45CF"/>
    <w:rsid w:val="009D4693"/>
    <w:rsid w:val="009D5440"/>
    <w:rsid w:val="009D5751"/>
    <w:rsid w:val="009D6770"/>
    <w:rsid w:val="009D694E"/>
    <w:rsid w:val="009D6E17"/>
    <w:rsid w:val="009D772D"/>
    <w:rsid w:val="009D7837"/>
    <w:rsid w:val="009D7DDB"/>
    <w:rsid w:val="009D7ED2"/>
    <w:rsid w:val="009E0A8B"/>
    <w:rsid w:val="009E0BEB"/>
    <w:rsid w:val="009E1064"/>
    <w:rsid w:val="009E1E24"/>
    <w:rsid w:val="009E275E"/>
    <w:rsid w:val="009E32E2"/>
    <w:rsid w:val="009E35A6"/>
    <w:rsid w:val="009E3A02"/>
    <w:rsid w:val="009E409F"/>
    <w:rsid w:val="009E4E83"/>
    <w:rsid w:val="009E5644"/>
    <w:rsid w:val="009E5872"/>
    <w:rsid w:val="009E5F46"/>
    <w:rsid w:val="009E6101"/>
    <w:rsid w:val="009E64DF"/>
    <w:rsid w:val="009E723C"/>
    <w:rsid w:val="009F0D19"/>
    <w:rsid w:val="009F1087"/>
    <w:rsid w:val="009F10E1"/>
    <w:rsid w:val="009F1550"/>
    <w:rsid w:val="009F1608"/>
    <w:rsid w:val="009F2107"/>
    <w:rsid w:val="009F25B0"/>
    <w:rsid w:val="009F2857"/>
    <w:rsid w:val="009F2D5B"/>
    <w:rsid w:val="009F2F9C"/>
    <w:rsid w:val="009F3CE7"/>
    <w:rsid w:val="009F5BD5"/>
    <w:rsid w:val="009F615F"/>
    <w:rsid w:val="009F688E"/>
    <w:rsid w:val="009F6B2E"/>
    <w:rsid w:val="009F6D13"/>
    <w:rsid w:val="00A003E9"/>
    <w:rsid w:val="00A00A71"/>
    <w:rsid w:val="00A010EB"/>
    <w:rsid w:val="00A0114A"/>
    <w:rsid w:val="00A012FC"/>
    <w:rsid w:val="00A01D11"/>
    <w:rsid w:val="00A01EFD"/>
    <w:rsid w:val="00A02DB8"/>
    <w:rsid w:val="00A031F4"/>
    <w:rsid w:val="00A03B66"/>
    <w:rsid w:val="00A041A8"/>
    <w:rsid w:val="00A04923"/>
    <w:rsid w:val="00A05818"/>
    <w:rsid w:val="00A07476"/>
    <w:rsid w:val="00A075F3"/>
    <w:rsid w:val="00A07775"/>
    <w:rsid w:val="00A10B8F"/>
    <w:rsid w:val="00A11E5B"/>
    <w:rsid w:val="00A1204B"/>
    <w:rsid w:val="00A13E93"/>
    <w:rsid w:val="00A14770"/>
    <w:rsid w:val="00A1554A"/>
    <w:rsid w:val="00A155C1"/>
    <w:rsid w:val="00A162BA"/>
    <w:rsid w:val="00A16C57"/>
    <w:rsid w:val="00A17F2F"/>
    <w:rsid w:val="00A20F1E"/>
    <w:rsid w:val="00A211BE"/>
    <w:rsid w:val="00A211C1"/>
    <w:rsid w:val="00A225F9"/>
    <w:rsid w:val="00A23271"/>
    <w:rsid w:val="00A236A2"/>
    <w:rsid w:val="00A26673"/>
    <w:rsid w:val="00A274B1"/>
    <w:rsid w:val="00A2752C"/>
    <w:rsid w:val="00A27DB7"/>
    <w:rsid w:val="00A3061F"/>
    <w:rsid w:val="00A30767"/>
    <w:rsid w:val="00A3181A"/>
    <w:rsid w:val="00A33121"/>
    <w:rsid w:val="00A336CF"/>
    <w:rsid w:val="00A33B32"/>
    <w:rsid w:val="00A33C72"/>
    <w:rsid w:val="00A3401F"/>
    <w:rsid w:val="00A3460C"/>
    <w:rsid w:val="00A34EE4"/>
    <w:rsid w:val="00A351E8"/>
    <w:rsid w:val="00A36254"/>
    <w:rsid w:val="00A366D1"/>
    <w:rsid w:val="00A36DDF"/>
    <w:rsid w:val="00A378DD"/>
    <w:rsid w:val="00A37B7A"/>
    <w:rsid w:val="00A37D39"/>
    <w:rsid w:val="00A406F0"/>
    <w:rsid w:val="00A40862"/>
    <w:rsid w:val="00A40875"/>
    <w:rsid w:val="00A414FB"/>
    <w:rsid w:val="00A41838"/>
    <w:rsid w:val="00A43472"/>
    <w:rsid w:val="00A438D6"/>
    <w:rsid w:val="00A43BC1"/>
    <w:rsid w:val="00A44227"/>
    <w:rsid w:val="00A443B5"/>
    <w:rsid w:val="00A445DB"/>
    <w:rsid w:val="00A454C6"/>
    <w:rsid w:val="00A456C9"/>
    <w:rsid w:val="00A45F27"/>
    <w:rsid w:val="00A45F59"/>
    <w:rsid w:val="00A461E3"/>
    <w:rsid w:val="00A47871"/>
    <w:rsid w:val="00A50162"/>
    <w:rsid w:val="00A50D26"/>
    <w:rsid w:val="00A50EA8"/>
    <w:rsid w:val="00A52156"/>
    <w:rsid w:val="00A5227C"/>
    <w:rsid w:val="00A52802"/>
    <w:rsid w:val="00A52D34"/>
    <w:rsid w:val="00A5406A"/>
    <w:rsid w:val="00A54585"/>
    <w:rsid w:val="00A546D6"/>
    <w:rsid w:val="00A54F2A"/>
    <w:rsid w:val="00A54F3F"/>
    <w:rsid w:val="00A54F81"/>
    <w:rsid w:val="00A554B8"/>
    <w:rsid w:val="00A559B0"/>
    <w:rsid w:val="00A55CE4"/>
    <w:rsid w:val="00A56CB4"/>
    <w:rsid w:val="00A5750B"/>
    <w:rsid w:val="00A57D4A"/>
    <w:rsid w:val="00A601BC"/>
    <w:rsid w:val="00A6137A"/>
    <w:rsid w:val="00A6173D"/>
    <w:rsid w:val="00A61A73"/>
    <w:rsid w:val="00A61EAC"/>
    <w:rsid w:val="00A62245"/>
    <w:rsid w:val="00A62EEB"/>
    <w:rsid w:val="00A63A98"/>
    <w:rsid w:val="00A64E13"/>
    <w:rsid w:val="00A64EB0"/>
    <w:rsid w:val="00A64EC7"/>
    <w:rsid w:val="00A6630A"/>
    <w:rsid w:val="00A665D9"/>
    <w:rsid w:val="00A66873"/>
    <w:rsid w:val="00A66BD3"/>
    <w:rsid w:val="00A6781D"/>
    <w:rsid w:val="00A679C0"/>
    <w:rsid w:val="00A67C24"/>
    <w:rsid w:val="00A70417"/>
    <w:rsid w:val="00A70963"/>
    <w:rsid w:val="00A728BC"/>
    <w:rsid w:val="00A72974"/>
    <w:rsid w:val="00A747F7"/>
    <w:rsid w:val="00A74D31"/>
    <w:rsid w:val="00A75156"/>
    <w:rsid w:val="00A75E19"/>
    <w:rsid w:val="00A7603A"/>
    <w:rsid w:val="00A7649A"/>
    <w:rsid w:val="00A765A1"/>
    <w:rsid w:val="00A77AEC"/>
    <w:rsid w:val="00A80573"/>
    <w:rsid w:val="00A80A0E"/>
    <w:rsid w:val="00A82BD0"/>
    <w:rsid w:val="00A83FB6"/>
    <w:rsid w:val="00A84021"/>
    <w:rsid w:val="00A84B08"/>
    <w:rsid w:val="00A87991"/>
    <w:rsid w:val="00A9087F"/>
    <w:rsid w:val="00A90C0D"/>
    <w:rsid w:val="00A9128E"/>
    <w:rsid w:val="00A91442"/>
    <w:rsid w:val="00A91B7E"/>
    <w:rsid w:val="00A93AD9"/>
    <w:rsid w:val="00A945E6"/>
    <w:rsid w:val="00A95F52"/>
    <w:rsid w:val="00A96202"/>
    <w:rsid w:val="00A9654F"/>
    <w:rsid w:val="00A9791B"/>
    <w:rsid w:val="00A97D1E"/>
    <w:rsid w:val="00AA1757"/>
    <w:rsid w:val="00AA2BF6"/>
    <w:rsid w:val="00AA4237"/>
    <w:rsid w:val="00AA4CFF"/>
    <w:rsid w:val="00AA5385"/>
    <w:rsid w:val="00AA5624"/>
    <w:rsid w:val="00AA6279"/>
    <w:rsid w:val="00AB027C"/>
    <w:rsid w:val="00AB121C"/>
    <w:rsid w:val="00AB1227"/>
    <w:rsid w:val="00AB140D"/>
    <w:rsid w:val="00AB1FDE"/>
    <w:rsid w:val="00AB39A4"/>
    <w:rsid w:val="00AB3F89"/>
    <w:rsid w:val="00AB4340"/>
    <w:rsid w:val="00AB47A4"/>
    <w:rsid w:val="00AB5347"/>
    <w:rsid w:val="00AB537F"/>
    <w:rsid w:val="00AB574A"/>
    <w:rsid w:val="00AB57EA"/>
    <w:rsid w:val="00AB6512"/>
    <w:rsid w:val="00AB72D1"/>
    <w:rsid w:val="00AB7BB0"/>
    <w:rsid w:val="00AC17D5"/>
    <w:rsid w:val="00AC1D06"/>
    <w:rsid w:val="00AC1E90"/>
    <w:rsid w:val="00AC2312"/>
    <w:rsid w:val="00AC25E4"/>
    <w:rsid w:val="00AC279E"/>
    <w:rsid w:val="00AC372F"/>
    <w:rsid w:val="00AC3EC7"/>
    <w:rsid w:val="00AC41A9"/>
    <w:rsid w:val="00AC4BD5"/>
    <w:rsid w:val="00AC5264"/>
    <w:rsid w:val="00AC5F49"/>
    <w:rsid w:val="00AC6D6B"/>
    <w:rsid w:val="00AD07CF"/>
    <w:rsid w:val="00AD096F"/>
    <w:rsid w:val="00AD1804"/>
    <w:rsid w:val="00AD1DC4"/>
    <w:rsid w:val="00AD1E1A"/>
    <w:rsid w:val="00AD1E7E"/>
    <w:rsid w:val="00AD544D"/>
    <w:rsid w:val="00AD549D"/>
    <w:rsid w:val="00AD5629"/>
    <w:rsid w:val="00AD5A67"/>
    <w:rsid w:val="00AD5D77"/>
    <w:rsid w:val="00AD75F7"/>
    <w:rsid w:val="00AE0140"/>
    <w:rsid w:val="00AE040A"/>
    <w:rsid w:val="00AE0891"/>
    <w:rsid w:val="00AE1349"/>
    <w:rsid w:val="00AE21E5"/>
    <w:rsid w:val="00AE2CC4"/>
    <w:rsid w:val="00AE391D"/>
    <w:rsid w:val="00AE4400"/>
    <w:rsid w:val="00AE4AFD"/>
    <w:rsid w:val="00AE4ECF"/>
    <w:rsid w:val="00AE6C72"/>
    <w:rsid w:val="00AF02BC"/>
    <w:rsid w:val="00AF0B4B"/>
    <w:rsid w:val="00AF0E34"/>
    <w:rsid w:val="00AF1B23"/>
    <w:rsid w:val="00AF1BCD"/>
    <w:rsid w:val="00AF1C88"/>
    <w:rsid w:val="00AF2700"/>
    <w:rsid w:val="00AF3580"/>
    <w:rsid w:val="00AF67B7"/>
    <w:rsid w:val="00AF7EB3"/>
    <w:rsid w:val="00B000F3"/>
    <w:rsid w:val="00B00970"/>
    <w:rsid w:val="00B00F6F"/>
    <w:rsid w:val="00B02FFC"/>
    <w:rsid w:val="00B03E1E"/>
    <w:rsid w:val="00B05165"/>
    <w:rsid w:val="00B066EE"/>
    <w:rsid w:val="00B06997"/>
    <w:rsid w:val="00B06A7F"/>
    <w:rsid w:val="00B06C64"/>
    <w:rsid w:val="00B06C82"/>
    <w:rsid w:val="00B07A88"/>
    <w:rsid w:val="00B10BC0"/>
    <w:rsid w:val="00B11079"/>
    <w:rsid w:val="00B1288F"/>
    <w:rsid w:val="00B1295A"/>
    <w:rsid w:val="00B1310F"/>
    <w:rsid w:val="00B13D12"/>
    <w:rsid w:val="00B14990"/>
    <w:rsid w:val="00B14E19"/>
    <w:rsid w:val="00B16E81"/>
    <w:rsid w:val="00B17028"/>
    <w:rsid w:val="00B17561"/>
    <w:rsid w:val="00B176C7"/>
    <w:rsid w:val="00B2048C"/>
    <w:rsid w:val="00B206D3"/>
    <w:rsid w:val="00B2136A"/>
    <w:rsid w:val="00B214DB"/>
    <w:rsid w:val="00B21E26"/>
    <w:rsid w:val="00B22B98"/>
    <w:rsid w:val="00B23ED6"/>
    <w:rsid w:val="00B23F4B"/>
    <w:rsid w:val="00B23F92"/>
    <w:rsid w:val="00B2438C"/>
    <w:rsid w:val="00B254AB"/>
    <w:rsid w:val="00B254DB"/>
    <w:rsid w:val="00B25725"/>
    <w:rsid w:val="00B265E1"/>
    <w:rsid w:val="00B26CEE"/>
    <w:rsid w:val="00B26D78"/>
    <w:rsid w:val="00B300ED"/>
    <w:rsid w:val="00B30C31"/>
    <w:rsid w:val="00B314B3"/>
    <w:rsid w:val="00B31879"/>
    <w:rsid w:val="00B32B48"/>
    <w:rsid w:val="00B32DF5"/>
    <w:rsid w:val="00B336AF"/>
    <w:rsid w:val="00B33CA0"/>
    <w:rsid w:val="00B3444D"/>
    <w:rsid w:val="00B34D3E"/>
    <w:rsid w:val="00B357F8"/>
    <w:rsid w:val="00B35909"/>
    <w:rsid w:val="00B35DE2"/>
    <w:rsid w:val="00B3767C"/>
    <w:rsid w:val="00B37AEB"/>
    <w:rsid w:val="00B37FDB"/>
    <w:rsid w:val="00B40266"/>
    <w:rsid w:val="00B40325"/>
    <w:rsid w:val="00B40F46"/>
    <w:rsid w:val="00B41AB1"/>
    <w:rsid w:val="00B41CDB"/>
    <w:rsid w:val="00B41D9D"/>
    <w:rsid w:val="00B422E3"/>
    <w:rsid w:val="00B42AB6"/>
    <w:rsid w:val="00B43DC9"/>
    <w:rsid w:val="00B447BF"/>
    <w:rsid w:val="00B448E2"/>
    <w:rsid w:val="00B44CCB"/>
    <w:rsid w:val="00B4767A"/>
    <w:rsid w:val="00B47E25"/>
    <w:rsid w:val="00B50682"/>
    <w:rsid w:val="00B50D3A"/>
    <w:rsid w:val="00B520FD"/>
    <w:rsid w:val="00B52EDA"/>
    <w:rsid w:val="00B55453"/>
    <w:rsid w:val="00B554EE"/>
    <w:rsid w:val="00B56DB6"/>
    <w:rsid w:val="00B61BCE"/>
    <w:rsid w:val="00B629F6"/>
    <w:rsid w:val="00B62E0C"/>
    <w:rsid w:val="00B62EBF"/>
    <w:rsid w:val="00B639CD"/>
    <w:rsid w:val="00B639EA"/>
    <w:rsid w:val="00B63EDB"/>
    <w:rsid w:val="00B64732"/>
    <w:rsid w:val="00B64AB4"/>
    <w:rsid w:val="00B64CC1"/>
    <w:rsid w:val="00B658C0"/>
    <w:rsid w:val="00B66A5C"/>
    <w:rsid w:val="00B66B3A"/>
    <w:rsid w:val="00B66F24"/>
    <w:rsid w:val="00B67475"/>
    <w:rsid w:val="00B67576"/>
    <w:rsid w:val="00B678CA"/>
    <w:rsid w:val="00B67E5A"/>
    <w:rsid w:val="00B70874"/>
    <w:rsid w:val="00B71491"/>
    <w:rsid w:val="00B71FA2"/>
    <w:rsid w:val="00B72A0D"/>
    <w:rsid w:val="00B72BEE"/>
    <w:rsid w:val="00B72C35"/>
    <w:rsid w:val="00B72DF3"/>
    <w:rsid w:val="00B72E01"/>
    <w:rsid w:val="00B734BD"/>
    <w:rsid w:val="00B73CAB"/>
    <w:rsid w:val="00B746AF"/>
    <w:rsid w:val="00B76072"/>
    <w:rsid w:val="00B76527"/>
    <w:rsid w:val="00B7751C"/>
    <w:rsid w:val="00B778A0"/>
    <w:rsid w:val="00B778D3"/>
    <w:rsid w:val="00B77901"/>
    <w:rsid w:val="00B8089D"/>
    <w:rsid w:val="00B817E4"/>
    <w:rsid w:val="00B81937"/>
    <w:rsid w:val="00B81BE1"/>
    <w:rsid w:val="00B82DE6"/>
    <w:rsid w:val="00B837DA"/>
    <w:rsid w:val="00B83A5E"/>
    <w:rsid w:val="00B8425D"/>
    <w:rsid w:val="00B87D42"/>
    <w:rsid w:val="00B9064B"/>
    <w:rsid w:val="00B90669"/>
    <w:rsid w:val="00B90D62"/>
    <w:rsid w:val="00B91A69"/>
    <w:rsid w:val="00B91F8E"/>
    <w:rsid w:val="00B93B63"/>
    <w:rsid w:val="00B93EB2"/>
    <w:rsid w:val="00B94143"/>
    <w:rsid w:val="00B943A5"/>
    <w:rsid w:val="00B944A8"/>
    <w:rsid w:val="00B94F66"/>
    <w:rsid w:val="00B955C0"/>
    <w:rsid w:val="00B96075"/>
    <w:rsid w:val="00B967D1"/>
    <w:rsid w:val="00B97DBA"/>
    <w:rsid w:val="00BA1B20"/>
    <w:rsid w:val="00BA1BC9"/>
    <w:rsid w:val="00BA229A"/>
    <w:rsid w:val="00BA2E9A"/>
    <w:rsid w:val="00BA3986"/>
    <w:rsid w:val="00BA3F19"/>
    <w:rsid w:val="00BA4793"/>
    <w:rsid w:val="00BA4859"/>
    <w:rsid w:val="00BA6DFB"/>
    <w:rsid w:val="00BA71B3"/>
    <w:rsid w:val="00BA74F6"/>
    <w:rsid w:val="00BA7945"/>
    <w:rsid w:val="00BB13D7"/>
    <w:rsid w:val="00BB1750"/>
    <w:rsid w:val="00BB286D"/>
    <w:rsid w:val="00BB383F"/>
    <w:rsid w:val="00BB6092"/>
    <w:rsid w:val="00BC01B2"/>
    <w:rsid w:val="00BC06CE"/>
    <w:rsid w:val="00BC0F8E"/>
    <w:rsid w:val="00BC12A7"/>
    <w:rsid w:val="00BC16AC"/>
    <w:rsid w:val="00BC1FF0"/>
    <w:rsid w:val="00BC27A4"/>
    <w:rsid w:val="00BC3618"/>
    <w:rsid w:val="00BC3B4F"/>
    <w:rsid w:val="00BC3DF5"/>
    <w:rsid w:val="00BC46C7"/>
    <w:rsid w:val="00BC5532"/>
    <w:rsid w:val="00BC600A"/>
    <w:rsid w:val="00BC69BD"/>
    <w:rsid w:val="00BC6AD9"/>
    <w:rsid w:val="00BD02B8"/>
    <w:rsid w:val="00BD068E"/>
    <w:rsid w:val="00BD0F8C"/>
    <w:rsid w:val="00BD1688"/>
    <w:rsid w:val="00BD3251"/>
    <w:rsid w:val="00BD37AA"/>
    <w:rsid w:val="00BD4CA4"/>
    <w:rsid w:val="00BD4D4B"/>
    <w:rsid w:val="00BD4E34"/>
    <w:rsid w:val="00BD4E89"/>
    <w:rsid w:val="00BD5AE4"/>
    <w:rsid w:val="00BD7E95"/>
    <w:rsid w:val="00BE040D"/>
    <w:rsid w:val="00BE1C69"/>
    <w:rsid w:val="00BE284C"/>
    <w:rsid w:val="00BE320A"/>
    <w:rsid w:val="00BE3F01"/>
    <w:rsid w:val="00BE4300"/>
    <w:rsid w:val="00BE441B"/>
    <w:rsid w:val="00BE46B7"/>
    <w:rsid w:val="00BE4AB9"/>
    <w:rsid w:val="00BE5983"/>
    <w:rsid w:val="00BE5F2A"/>
    <w:rsid w:val="00BE7616"/>
    <w:rsid w:val="00BE7973"/>
    <w:rsid w:val="00BE7A44"/>
    <w:rsid w:val="00BF0B70"/>
    <w:rsid w:val="00BF11C6"/>
    <w:rsid w:val="00BF1EEA"/>
    <w:rsid w:val="00BF2250"/>
    <w:rsid w:val="00BF244D"/>
    <w:rsid w:val="00BF2713"/>
    <w:rsid w:val="00BF299D"/>
    <w:rsid w:val="00BF30AD"/>
    <w:rsid w:val="00BF3A29"/>
    <w:rsid w:val="00BF3BD5"/>
    <w:rsid w:val="00BF3BFA"/>
    <w:rsid w:val="00BF4AE5"/>
    <w:rsid w:val="00BF6708"/>
    <w:rsid w:val="00BF731E"/>
    <w:rsid w:val="00BF751C"/>
    <w:rsid w:val="00BF7599"/>
    <w:rsid w:val="00BF7D36"/>
    <w:rsid w:val="00BF7EE0"/>
    <w:rsid w:val="00C001F8"/>
    <w:rsid w:val="00C02C1C"/>
    <w:rsid w:val="00C03272"/>
    <w:rsid w:val="00C032BF"/>
    <w:rsid w:val="00C03390"/>
    <w:rsid w:val="00C03553"/>
    <w:rsid w:val="00C04AA4"/>
    <w:rsid w:val="00C058C2"/>
    <w:rsid w:val="00C05F89"/>
    <w:rsid w:val="00C05FA8"/>
    <w:rsid w:val="00C0606B"/>
    <w:rsid w:val="00C076AB"/>
    <w:rsid w:val="00C07B9F"/>
    <w:rsid w:val="00C07DC7"/>
    <w:rsid w:val="00C1078F"/>
    <w:rsid w:val="00C10871"/>
    <w:rsid w:val="00C10EF8"/>
    <w:rsid w:val="00C11A14"/>
    <w:rsid w:val="00C1245E"/>
    <w:rsid w:val="00C124F8"/>
    <w:rsid w:val="00C12576"/>
    <w:rsid w:val="00C137AA"/>
    <w:rsid w:val="00C13A0D"/>
    <w:rsid w:val="00C13DFF"/>
    <w:rsid w:val="00C145BE"/>
    <w:rsid w:val="00C14A5F"/>
    <w:rsid w:val="00C153F3"/>
    <w:rsid w:val="00C154D6"/>
    <w:rsid w:val="00C154FB"/>
    <w:rsid w:val="00C167AE"/>
    <w:rsid w:val="00C2019E"/>
    <w:rsid w:val="00C212DC"/>
    <w:rsid w:val="00C21506"/>
    <w:rsid w:val="00C2242B"/>
    <w:rsid w:val="00C233D8"/>
    <w:rsid w:val="00C254DF"/>
    <w:rsid w:val="00C262DB"/>
    <w:rsid w:val="00C263B6"/>
    <w:rsid w:val="00C2668A"/>
    <w:rsid w:val="00C27B93"/>
    <w:rsid w:val="00C3000C"/>
    <w:rsid w:val="00C3033D"/>
    <w:rsid w:val="00C30915"/>
    <w:rsid w:val="00C31598"/>
    <w:rsid w:val="00C31C01"/>
    <w:rsid w:val="00C31C54"/>
    <w:rsid w:val="00C321F4"/>
    <w:rsid w:val="00C3224B"/>
    <w:rsid w:val="00C32AC5"/>
    <w:rsid w:val="00C32B37"/>
    <w:rsid w:val="00C32C31"/>
    <w:rsid w:val="00C33787"/>
    <w:rsid w:val="00C33A77"/>
    <w:rsid w:val="00C33BF3"/>
    <w:rsid w:val="00C33D76"/>
    <w:rsid w:val="00C33E87"/>
    <w:rsid w:val="00C3423A"/>
    <w:rsid w:val="00C35B7D"/>
    <w:rsid w:val="00C367F3"/>
    <w:rsid w:val="00C36D63"/>
    <w:rsid w:val="00C37692"/>
    <w:rsid w:val="00C3778C"/>
    <w:rsid w:val="00C37D20"/>
    <w:rsid w:val="00C400C8"/>
    <w:rsid w:val="00C4083B"/>
    <w:rsid w:val="00C4119D"/>
    <w:rsid w:val="00C42401"/>
    <w:rsid w:val="00C43FAB"/>
    <w:rsid w:val="00C44CB9"/>
    <w:rsid w:val="00C44DEE"/>
    <w:rsid w:val="00C453E5"/>
    <w:rsid w:val="00C462B1"/>
    <w:rsid w:val="00C47413"/>
    <w:rsid w:val="00C47B30"/>
    <w:rsid w:val="00C502B5"/>
    <w:rsid w:val="00C50FFE"/>
    <w:rsid w:val="00C52938"/>
    <w:rsid w:val="00C52AF2"/>
    <w:rsid w:val="00C5432D"/>
    <w:rsid w:val="00C56866"/>
    <w:rsid w:val="00C5741E"/>
    <w:rsid w:val="00C577F2"/>
    <w:rsid w:val="00C57A60"/>
    <w:rsid w:val="00C607C1"/>
    <w:rsid w:val="00C6222C"/>
    <w:rsid w:val="00C62F1D"/>
    <w:rsid w:val="00C6391D"/>
    <w:rsid w:val="00C6474C"/>
    <w:rsid w:val="00C64D5D"/>
    <w:rsid w:val="00C65444"/>
    <w:rsid w:val="00C66986"/>
    <w:rsid w:val="00C66ECD"/>
    <w:rsid w:val="00C672B8"/>
    <w:rsid w:val="00C703AE"/>
    <w:rsid w:val="00C70582"/>
    <w:rsid w:val="00C728EC"/>
    <w:rsid w:val="00C73B65"/>
    <w:rsid w:val="00C74ADE"/>
    <w:rsid w:val="00C7502B"/>
    <w:rsid w:val="00C7592F"/>
    <w:rsid w:val="00C75D58"/>
    <w:rsid w:val="00C764DF"/>
    <w:rsid w:val="00C767A1"/>
    <w:rsid w:val="00C77433"/>
    <w:rsid w:val="00C77658"/>
    <w:rsid w:val="00C776C7"/>
    <w:rsid w:val="00C77C33"/>
    <w:rsid w:val="00C8143C"/>
    <w:rsid w:val="00C81FF0"/>
    <w:rsid w:val="00C822D2"/>
    <w:rsid w:val="00C825ED"/>
    <w:rsid w:val="00C82F0A"/>
    <w:rsid w:val="00C83BD8"/>
    <w:rsid w:val="00C8482F"/>
    <w:rsid w:val="00C84F59"/>
    <w:rsid w:val="00C859A6"/>
    <w:rsid w:val="00C85D9F"/>
    <w:rsid w:val="00C86419"/>
    <w:rsid w:val="00C86BEE"/>
    <w:rsid w:val="00C90D03"/>
    <w:rsid w:val="00C92396"/>
    <w:rsid w:val="00C92621"/>
    <w:rsid w:val="00C92783"/>
    <w:rsid w:val="00C931D6"/>
    <w:rsid w:val="00C93C4E"/>
    <w:rsid w:val="00C94082"/>
    <w:rsid w:val="00C945BA"/>
    <w:rsid w:val="00C95D85"/>
    <w:rsid w:val="00C96906"/>
    <w:rsid w:val="00C96B53"/>
    <w:rsid w:val="00C97DD7"/>
    <w:rsid w:val="00CA0DAC"/>
    <w:rsid w:val="00CA11EE"/>
    <w:rsid w:val="00CA160E"/>
    <w:rsid w:val="00CA1E8E"/>
    <w:rsid w:val="00CA581D"/>
    <w:rsid w:val="00CA596A"/>
    <w:rsid w:val="00CA710F"/>
    <w:rsid w:val="00CB03D7"/>
    <w:rsid w:val="00CB0E7E"/>
    <w:rsid w:val="00CB0FCC"/>
    <w:rsid w:val="00CB1043"/>
    <w:rsid w:val="00CB319A"/>
    <w:rsid w:val="00CB3CB6"/>
    <w:rsid w:val="00CB444E"/>
    <w:rsid w:val="00CB485A"/>
    <w:rsid w:val="00CB52B7"/>
    <w:rsid w:val="00CB6AF0"/>
    <w:rsid w:val="00CB6B98"/>
    <w:rsid w:val="00CB7194"/>
    <w:rsid w:val="00CB771A"/>
    <w:rsid w:val="00CB7BAC"/>
    <w:rsid w:val="00CB7F8D"/>
    <w:rsid w:val="00CC1173"/>
    <w:rsid w:val="00CC1B81"/>
    <w:rsid w:val="00CC24E5"/>
    <w:rsid w:val="00CC29F2"/>
    <w:rsid w:val="00CC2E0F"/>
    <w:rsid w:val="00CC3C4F"/>
    <w:rsid w:val="00CC458A"/>
    <w:rsid w:val="00CC5235"/>
    <w:rsid w:val="00CC5911"/>
    <w:rsid w:val="00CC5C2D"/>
    <w:rsid w:val="00CC5DBA"/>
    <w:rsid w:val="00CC6270"/>
    <w:rsid w:val="00CC7167"/>
    <w:rsid w:val="00CC74AE"/>
    <w:rsid w:val="00CC7593"/>
    <w:rsid w:val="00CC7F1A"/>
    <w:rsid w:val="00CD0422"/>
    <w:rsid w:val="00CD0EF4"/>
    <w:rsid w:val="00CD11F6"/>
    <w:rsid w:val="00CD1710"/>
    <w:rsid w:val="00CD36B4"/>
    <w:rsid w:val="00CD3CAD"/>
    <w:rsid w:val="00CD4481"/>
    <w:rsid w:val="00CD5DD7"/>
    <w:rsid w:val="00CD63D3"/>
    <w:rsid w:val="00CD669A"/>
    <w:rsid w:val="00CD669D"/>
    <w:rsid w:val="00CD75C7"/>
    <w:rsid w:val="00CD7B97"/>
    <w:rsid w:val="00CE077C"/>
    <w:rsid w:val="00CE0F8E"/>
    <w:rsid w:val="00CE131A"/>
    <w:rsid w:val="00CE15FB"/>
    <w:rsid w:val="00CE18F5"/>
    <w:rsid w:val="00CE34D8"/>
    <w:rsid w:val="00CE3676"/>
    <w:rsid w:val="00CE36BA"/>
    <w:rsid w:val="00CE4010"/>
    <w:rsid w:val="00CE4661"/>
    <w:rsid w:val="00CE56A3"/>
    <w:rsid w:val="00CE66E2"/>
    <w:rsid w:val="00CF0088"/>
    <w:rsid w:val="00CF051B"/>
    <w:rsid w:val="00CF0A5E"/>
    <w:rsid w:val="00CF13A8"/>
    <w:rsid w:val="00CF1639"/>
    <w:rsid w:val="00CF19C9"/>
    <w:rsid w:val="00CF3DED"/>
    <w:rsid w:val="00CF3F52"/>
    <w:rsid w:val="00CF4F2D"/>
    <w:rsid w:val="00CF67A1"/>
    <w:rsid w:val="00CF695C"/>
    <w:rsid w:val="00CF6C11"/>
    <w:rsid w:val="00CF6C77"/>
    <w:rsid w:val="00CF7496"/>
    <w:rsid w:val="00D012AB"/>
    <w:rsid w:val="00D026ED"/>
    <w:rsid w:val="00D0365A"/>
    <w:rsid w:val="00D04BB6"/>
    <w:rsid w:val="00D050FE"/>
    <w:rsid w:val="00D05815"/>
    <w:rsid w:val="00D05F76"/>
    <w:rsid w:val="00D065EB"/>
    <w:rsid w:val="00D06EF9"/>
    <w:rsid w:val="00D10519"/>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944"/>
    <w:rsid w:val="00D175ED"/>
    <w:rsid w:val="00D17C49"/>
    <w:rsid w:val="00D207B7"/>
    <w:rsid w:val="00D23931"/>
    <w:rsid w:val="00D242E0"/>
    <w:rsid w:val="00D26067"/>
    <w:rsid w:val="00D2696F"/>
    <w:rsid w:val="00D30C33"/>
    <w:rsid w:val="00D30DE7"/>
    <w:rsid w:val="00D31286"/>
    <w:rsid w:val="00D33303"/>
    <w:rsid w:val="00D33390"/>
    <w:rsid w:val="00D33F47"/>
    <w:rsid w:val="00D353C0"/>
    <w:rsid w:val="00D36B1A"/>
    <w:rsid w:val="00D37659"/>
    <w:rsid w:val="00D37D53"/>
    <w:rsid w:val="00D37FE1"/>
    <w:rsid w:val="00D40384"/>
    <w:rsid w:val="00D4053E"/>
    <w:rsid w:val="00D4054A"/>
    <w:rsid w:val="00D408AA"/>
    <w:rsid w:val="00D41153"/>
    <w:rsid w:val="00D4132E"/>
    <w:rsid w:val="00D43188"/>
    <w:rsid w:val="00D43307"/>
    <w:rsid w:val="00D43DCF"/>
    <w:rsid w:val="00D46B1D"/>
    <w:rsid w:val="00D51EC2"/>
    <w:rsid w:val="00D51F06"/>
    <w:rsid w:val="00D51F31"/>
    <w:rsid w:val="00D52423"/>
    <w:rsid w:val="00D52889"/>
    <w:rsid w:val="00D52BDD"/>
    <w:rsid w:val="00D547A3"/>
    <w:rsid w:val="00D55704"/>
    <w:rsid w:val="00D55A80"/>
    <w:rsid w:val="00D55DF8"/>
    <w:rsid w:val="00D567DD"/>
    <w:rsid w:val="00D56B65"/>
    <w:rsid w:val="00D5761F"/>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5EF5"/>
    <w:rsid w:val="00D666B7"/>
    <w:rsid w:val="00D66D68"/>
    <w:rsid w:val="00D67132"/>
    <w:rsid w:val="00D677B3"/>
    <w:rsid w:val="00D67FF2"/>
    <w:rsid w:val="00D70345"/>
    <w:rsid w:val="00D70907"/>
    <w:rsid w:val="00D724DE"/>
    <w:rsid w:val="00D729BD"/>
    <w:rsid w:val="00D74B48"/>
    <w:rsid w:val="00D74C75"/>
    <w:rsid w:val="00D76DA9"/>
    <w:rsid w:val="00D76F7F"/>
    <w:rsid w:val="00D77BAA"/>
    <w:rsid w:val="00D80507"/>
    <w:rsid w:val="00D80A00"/>
    <w:rsid w:val="00D81490"/>
    <w:rsid w:val="00D8190B"/>
    <w:rsid w:val="00D81E37"/>
    <w:rsid w:val="00D820DC"/>
    <w:rsid w:val="00D828F8"/>
    <w:rsid w:val="00D84312"/>
    <w:rsid w:val="00D845F5"/>
    <w:rsid w:val="00D85027"/>
    <w:rsid w:val="00D85F66"/>
    <w:rsid w:val="00D867FC"/>
    <w:rsid w:val="00D909F7"/>
    <w:rsid w:val="00D90CD3"/>
    <w:rsid w:val="00D91912"/>
    <w:rsid w:val="00D926B1"/>
    <w:rsid w:val="00D93528"/>
    <w:rsid w:val="00D93CA5"/>
    <w:rsid w:val="00D943BB"/>
    <w:rsid w:val="00D943D5"/>
    <w:rsid w:val="00D94F50"/>
    <w:rsid w:val="00D966EA"/>
    <w:rsid w:val="00D968C1"/>
    <w:rsid w:val="00D96D8D"/>
    <w:rsid w:val="00DA259E"/>
    <w:rsid w:val="00DA3295"/>
    <w:rsid w:val="00DA4601"/>
    <w:rsid w:val="00DA57D7"/>
    <w:rsid w:val="00DA5ABF"/>
    <w:rsid w:val="00DA6064"/>
    <w:rsid w:val="00DA6A49"/>
    <w:rsid w:val="00DA7490"/>
    <w:rsid w:val="00DA7728"/>
    <w:rsid w:val="00DA784A"/>
    <w:rsid w:val="00DA7EC7"/>
    <w:rsid w:val="00DB131C"/>
    <w:rsid w:val="00DB196B"/>
    <w:rsid w:val="00DB1BAC"/>
    <w:rsid w:val="00DB468F"/>
    <w:rsid w:val="00DB4C59"/>
    <w:rsid w:val="00DB4D8E"/>
    <w:rsid w:val="00DB560F"/>
    <w:rsid w:val="00DB6FCE"/>
    <w:rsid w:val="00DB6FCF"/>
    <w:rsid w:val="00DB7449"/>
    <w:rsid w:val="00DC013A"/>
    <w:rsid w:val="00DC0405"/>
    <w:rsid w:val="00DC0B86"/>
    <w:rsid w:val="00DC0C21"/>
    <w:rsid w:val="00DC10EF"/>
    <w:rsid w:val="00DC110F"/>
    <w:rsid w:val="00DC1934"/>
    <w:rsid w:val="00DC1ADC"/>
    <w:rsid w:val="00DC272D"/>
    <w:rsid w:val="00DC3FBB"/>
    <w:rsid w:val="00DC407B"/>
    <w:rsid w:val="00DC46EE"/>
    <w:rsid w:val="00DC514B"/>
    <w:rsid w:val="00DC5311"/>
    <w:rsid w:val="00DC5B17"/>
    <w:rsid w:val="00DC6286"/>
    <w:rsid w:val="00DC7FA1"/>
    <w:rsid w:val="00DD0AF7"/>
    <w:rsid w:val="00DD0DF8"/>
    <w:rsid w:val="00DD1EBA"/>
    <w:rsid w:val="00DD1FB3"/>
    <w:rsid w:val="00DD53D2"/>
    <w:rsid w:val="00DD552E"/>
    <w:rsid w:val="00DD6602"/>
    <w:rsid w:val="00DD67B7"/>
    <w:rsid w:val="00DD68E4"/>
    <w:rsid w:val="00DD725E"/>
    <w:rsid w:val="00DD7B45"/>
    <w:rsid w:val="00DE0998"/>
    <w:rsid w:val="00DE0A45"/>
    <w:rsid w:val="00DE1B04"/>
    <w:rsid w:val="00DE2C86"/>
    <w:rsid w:val="00DE2EC6"/>
    <w:rsid w:val="00DE3A0A"/>
    <w:rsid w:val="00DE4668"/>
    <w:rsid w:val="00DE4A21"/>
    <w:rsid w:val="00DE57EF"/>
    <w:rsid w:val="00DE66A1"/>
    <w:rsid w:val="00DE68A3"/>
    <w:rsid w:val="00DE6AC4"/>
    <w:rsid w:val="00DE7065"/>
    <w:rsid w:val="00DE710A"/>
    <w:rsid w:val="00DE7507"/>
    <w:rsid w:val="00DE75BA"/>
    <w:rsid w:val="00DE7C7E"/>
    <w:rsid w:val="00DF0901"/>
    <w:rsid w:val="00DF0955"/>
    <w:rsid w:val="00DF1D48"/>
    <w:rsid w:val="00DF1E1F"/>
    <w:rsid w:val="00DF214D"/>
    <w:rsid w:val="00DF432D"/>
    <w:rsid w:val="00DF504D"/>
    <w:rsid w:val="00DF586D"/>
    <w:rsid w:val="00DF61D9"/>
    <w:rsid w:val="00DF6AFA"/>
    <w:rsid w:val="00DF734B"/>
    <w:rsid w:val="00DF7625"/>
    <w:rsid w:val="00DF7A6F"/>
    <w:rsid w:val="00DF7BE4"/>
    <w:rsid w:val="00E00F19"/>
    <w:rsid w:val="00E0104D"/>
    <w:rsid w:val="00E02448"/>
    <w:rsid w:val="00E041F3"/>
    <w:rsid w:val="00E0481A"/>
    <w:rsid w:val="00E04868"/>
    <w:rsid w:val="00E05454"/>
    <w:rsid w:val="00E063C6"/>
    <w:rsid w:val="00E07399"/>
    <w:rsid w:val="00E10139"/>
    <w:rsid w:val="00E10228"/>
    <w:rsid w:val="00E102FD"/>
    <w:rsid w:val="00E10706"/>
    <w:rsid w:val="00E10F15"/>
    <w:rsid w:val="00E11B67"/>
    <w:rsid w:val="00E12170"/>
    <w:rsid w:val="00E13618"/>
    <w:rsid w:val="00E13B21"/>
    <w:rsid w:val="00E141F5"/>
    <w:rsid w:val="00E14F9E"/>
    <w:rsid w:val="00E14FAE"/>
    <w:rsid w:val="00E1632A"/>
    <w:rsid w:val="00E1671C"/>
    <w:rsid w:val="00E16EE1"/>
    <w:rsid w:val="00E20144"/>
    <w:rsid w:val="00E20952"/>
    <w:rsid w:val="00E21F51"/>
    <w:rsid w:val="00E224C6"/>
    <w:rsid w:val="00E23780"/>
    <w:rsid w:val="00E2397B"/>
    <w:rsid w:val="00E25300"/>
    <w:rsid w:val="00E265E1"/>
    <w:rsid w:val="00E275CB"/>
    <w:rsid w:val="00E2764A"/>
    <w:rsid w:val="00E279DB"/>
    <w:rsid w:val="00E27A07"/>
    <w:rsid w:val="00E27DAC"/>
    <w:rsid w:val="00E32744"/>
    <w:rsid w:val="00E32C59"/>
    <w:rsid w:val="00E3498F"/>
    <w:rsid w:val="00E3607B"/>
    <w:rsid w:val="00E36338"/>
    <w:rsid w:val="00E37A63"/>
    <w:rsid w:val="00E37F41"/>
    <w:rsid w:val="00E4077F"/>
    <w:rsid w:val="00E41079"/>
    <w:rsid w:val="00E41163"/>
    <w:rsid w:val="00E41785"/>
    <w:rsid w:val="00E41BC8"/>
    <w:rsid w:val="00E41D27"/>
    <w:rsid w:val="00E42201"/>
    <w:rsid w:val="00E42E16"/>
    <w:rsid w:val="00E43144"/>
    <w:rsid w:val="00E4314E"/>
    <w:rsid w:val="00E43665"/>
    <w:rsid w:val="00E4438C"/>
    <w:rsid w:val="00E446CC"/>
    <w:rsid w:val="00E44B3F"/>
    <w:rsid w:val="00E45020"/>
    <w:rsid w:val="00E45D1C"/>
    <w:rsid w:val="00E46049"/>
    <w:rsid w:val="00E4629E"/>
    <w:rsid w:val="00E46656"/>
    <w:rsid w:val="00E51A25"/>
    <w:rsid w:val="00E5242C"/>
    <w:rsid w:val="00E525F8"/>
    <w:rsid w:val="00E527F8"/>
    <w:rsid w:val="00E52CC8"/>
    <w:rsid w:val="00E537C2"/>
    <w:rsid w:val="00E54C4C"/>
    <w:rsid w:val="00E54CD4"/>
    <w:rsid w:val="00E5509A"/>
    <w:rsid w:val="00E55447"/>
    <w:rsid w:val="00E5625D"/>
    <w:rsid w:val="00E56462"/>
    <w:rsid w:val="00E579D7"/>
    <w:rsid w:val="00E60574"/>
    <w:rsid w:val="00E60CF9"/>
    <w:rsid w:val="00E61C0E"/>
    <w:rsid w:val="00E61CE4"/>
    <w:rsid w:val="00E62255"/>
    <w:rsid w:val="00E62306"/>
    <w:rsid w:val="00E63C63"/>
    <w:rsid w:val="00E646CD"/>
    <w:rsid w:val="00E65D0C"/>
    <w:rsid w:val="00E66F02"/>
    <w:rsid w:val="00E70E19"/>
    <w:rsid w:val="00E70FA9"/>
    <w:rsid w:val="00E71003"/>
    <w:rsid w:val="00E712C7"/>
    <w:rsid w:val="00E719C9"/>
    <w:rsid w:val="00E73CF9"/>
    <w:rsid w:val="00E73D72"/>
    <w:rsid w:val="00E75626"/>
    <w:rsid w:val="00E76966"/>
    <w:rsid w:val="00E77BEE"/>
    <w:rsid w:val="00E80159"/>
    <w:rsid w:val="00E80869"/>
    <w:rsid w:val="00E81453"/>
    <w:rsid w:val="00E81C9E"/>
    <w:rsid w:val="00E8278B"/>
    <w:rsid w:val="00E82945"/>
    <w:rsid w:val="00E82E82"/>
    <w:rsid w:val="00E83A2E"/>
    <w:rsid w:val="00E83F88"/>
    <w:rsid w:val="00E857DD"/>
    <w:rsid w:val="00E85A44"/>
    <w:rsid w:val="00E86135"/>
    <w:rsid w:val="00E86245"/>
    <w:rsid w:val="00E865A9"/>
    <w:rsid w:val="00E86AC6"/>
    <w:rsid w:val="00E906EA"/>
    <w:rsid w:val="00E9208B"/>
    <w:rsid w:val="00E92CAE"/>
    <w:rsid w:val="00E92F41"/>
    <w:rsid w:val="00E93866"/>
    <w:rsid w:val="00E93B16"/>
    <w:rsid w:val="00E9535E"/>
    <w:rsid w:val="00E955C2"/>
    <w:rsid w:val="00E95F1B"/>
    <w:rsid w:val="00E95FD0"/>
    <w:rsid w:val="00E96AB8"/>
    <w:rsid w:val="00E96C1F"/>
    <w:rsid w:val="00E9727D"/>
    <w:rsid w:val="00E97825"/>
    <w:rsid w:val="00E97AC5"/>
    <w:rsid w:val="00E97BA0"/>
    <w:rsid w:val="00EA0266"/>
    <w:rsid w:val="00EA1442"/>
    <w:rsid w:val="00EA17EC"/>
    <w:rsid w:val="00EA2225"/>
    <w:rsid w:val="00EA27E5"/>
    <w:rsid w:val="00EA2DBF"/>
    <w:rsid w:val="00EA2E70"/>
    <w:rsid w:val="00EA2E90"/>
    <w:rsid w:val="00EA3328"/>
    <w:rsid w:val="00EA3C17"/>
    <w:rsid w:val="00EA42BC"/>
    <w:rsid w:val="00EA4591"/>
    <w:rsid w:val="00EA4978"/>
    <w:rsid w:val="00EA4B50"/>
    <w:rsid w:val="00EA5527"/>
    <w:rsid w:val="00EA60E2"/>
    <w:rsid w:val="00EA6A37"/>
    <w:rsid w:val="00EA6B5B"/>
    <w:rsid w:val="00EA6F42"/>
    <w:rsid w:val="00EA7281"/>
    <w:rsid w:val="00EB0C76"/>
    <w:rsid w:val="00EB0D5B"/>
    <w:rsid w:val="00EB0F1E"/>
    <w:rsid w:val="00EB100C"/>
    <w:rsid w:val="00EB1FF6"/>
    <w:rsid w:val="00EB206C"/>
    <w:rsid w:val="00EB296E"/>
    <w:rsid w:val="00EB2CE7"/>
    <w:rsid w:val="00EB3414"/>
    <w:rsid w:val="00EB35B7"/>
    <w:rsid w:val="00EB40C4"/>
    <w:rsid w:val="00EB439A"/>
    <w:rsid w:val="00EB444C"/>
    <w:rsid w:val="00EB4663"/>
    <w:rsid w:val="00EB4FB9"/>
    <w:rsid w:val="00EB51A5"/>
    <w:rsid w:val="00EB5A53"/>
    <w:rsid w:val="00EB5AD9"/>
    <w:rsid w:val="00EB5D2E"/>
    <w:rsid w:val="00EB6314"/>
    <w:rsid w:val="00EB64C9"/>
    <w:rsid w:val="00EC02A8"/>
    <w:rsid w:val="00EC0579"/>
    <w:rsid w:val="00EC1D68"/>
    <w:rsid w:val="00EC2424"/>
    <w:rsid w:val="00EC37E8"/>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DF2"/>
    <w:rsid w:val="00ED5EA4"/>
    <w:rsid w:val="00ED69F3"/>
    <w:rsid w:val="00EE086C"/>
    <w:rsid w:val="00EE1033"/>
    <w:rsid w:val="00EE202F"/>
    <w:rsid w:val="00EE242E"/>
    <w:rsid w:val="00EE2D5A"/>
    <w:rsid w:val="00EE39DB"/>
    <w:rsid w:val="00EE4272"/>
    <w:rsid w:val="00EE5005"/>
    <w:rsid w:val="00EE5CA6"/>
    <w:rsid w:val="00EE6371"/>
    <w:rsid w:val="00EE67E0"/>
    <w:rsid w:val="00EE7AB9"/>
    <w:rsid w:val="00EE7BB9"/>
    <w:rsid w:val="00EE7D05"/>
    <w:rsid w:val="00EF02E9"/>
    <w:rsid w:val="00EF0555"/>
    <w:rsid w:val="00EF15B7"/>
    <w:rsid w:val="00EF408D"/>
    <w:rsid w:val="00EF461E"/>
    <w:rsid w:val="00EF51B8"/>
    <w:rsid w:val="00EF61E4"/>
    <w:rsid w:val="00EF72A0"/>
    <w:rsid w:val="00EF7406"/>
    <w:rsid w:val="00EF7A04"/>
    <w:rsid w:val="00F00A01"/>
    <w:rsid w:val="00F00B1E"/>
    <w:rsid w:val="00F01821"/>
    <w:rsid w:val="00F01F18"/>
    <w:rsid w:val="00F02791"/>
    <w:rsid w:val="00F039ED"/>
    <w:rsid w:val="00F03A03"/>
    <w:rsid w:val="00F03F83"/>
    <w:rsid w:val="00F04D0F"/>
    <w:rsid w:val="00F04E64"/>
    <w:rsid w:val="00F05615"/>
    <w:rsid w:val="00F05AE1"/>
    <w:rsid w:val="00F06101"/>
    <w:rsid w:val="00F06187"/>
    <w:rsid w:val="00F07159"/>
    <w:rsid w:val="00F075A8"/>
    <w:rsid w:val="00F077E1"/>
    <w:rsid w:val="00F0795F"/>
    <w:rsid w:val="00F07A7F"/>
    <w:rsid w:val="00F10950"/>
    <w:rsid w:val="00F11E0B"/>
    <w:rsid w:val="00F1376A"/>
    <w:rsid w:val="00F13907"/>
    <w:rsid w:val="00F14746"/>
    <w:rsid w:val="00F15766"/>
    <w:rsid w:val="00F15898"/>
    <w:rsid w:val="00F172C9"/>
    <w:rsid w:val="00F17A8C"/>
    <w:rsid w:val="00F17EC5"/>
    <w:rsid w:val="00F21445"/>
    <w:rsid w:val="00F21A99"/>
    <w:rsid w:val="00F21DE4"/>
    <w:rsid w:val="00F223E9"/>
    <w:rsid w:val="00F22622"/>
    <w:rsid w:val="00F227CC"/>
    <w:rsid w:val="00F23305"/>
    <w:rsid w:val="00F233E6"/>
    <w:rsid w:val="00F24181"/>
    <w:rsid w:val="00F2594B"/>
    <w:rsid w:val="00F26C8B"/>
    <w:rsid w:val="00F26D6D"/>
    <w:rsid w:val="00F26EF7"/>
    <w:rsid w:val="00F3008E"/>
    <w:rsid w:val="00F30143"/>
    <w:rsid w:val="00F30D47"/>
    <w:rsid w:val="00F30D73"/>
    <w:rsid w:val="00F30E47"/>
    <w:rsid w:val="00F312A3"/>
    <w:rsid w:val="00F31651"/>
    <w:rsid w:val="00F318FC"/>
    <w:rsid w:val="00F32537"/>
    <w:rsid w:val="00F33095"/>
    <w:rsid w:val="00F334D6"/>
    <w:rsid w:val="00F33EDA"/>
    <w:rsid w:val="00F33FB7"/>
    <w:rsid w:val="00F33FEC"/>
    <w:rsid w:val="00F34562"/>
    <w:rsid w:val="00F34863"/>
    <w:rsid w:val="00F36168"/>
    <w:rsid w:val="00F36169"/>
    <w:rsid w:val="00F36399"/>
    <w:rsid w:val="00F3690F"/>
    <w:rsid w:val="00F36E1F"/>
    <w:rsid w:val="00F376C6"/>
    <w:rsid w:val="00F404FD"/>
    <w:rsid w:val="00F40599"/>
    <w:rsid w:val="00F407B3"/>
    <w:rsid w:val="00F40C07"/>
    <w:rsid w:val="00F4183D"/>
    <w:rsid w:val="00F41E0C"/>
    <w:rsid w:val="00F41E11"/>
    <w:rsid w:val="00F425BD"/>
    <w:rsid w:val="00F42D7A"/>
    <w:rsid w:val="00F440B8"/>
    <w:rsid w:val="00F46745"/>
    <w:rsid w:val="00F46C28"/>
    <w:rsid w:val="00F50CB1"/>
    <w:rsid w:val="00F5158F"/>
    <w:rsid w:val="00F51C15"/>
    <w:rsid w:val="00F51F44"/>
    <w:rsid w:val="00F52337"/>
    <w:rsid w:val="00F52546"/>
    <w:rsid w:val="00F52C2D"/>
    <w:rsid w:val="00F531C2"/>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356E"/>
    <w:rsid w:val="00F66B0E"/>
    <w:rsid w:val="00F6766F"/>
    <w:rsid w:val="00F67BD2"/>
    <w:rsid w:val="00F70BD6"/>
    <w:rsid w:val="00F70F89"/>
    <w:rsid w:val="00F714D0"/>
    <w:rsid w:val="00F7164A"/>
    <w:rsid w:val="00F719F0"/>
    <w:rsid w:val="00F7246F"/>
    <w:rsid w:val="00F724F4"/>
    <w:rsid w:val="00F7261A"/>
    <w:rsid w:val="00F727C3"/>
    <w:rsid w:val="00F729CC"/>
    <w:rsid w:val="00F73C18"/>
    <w:rsid w:val="00F75072"/>
    <w:rsid w:val="00F7571F"/>
    <w:rsid w:val="00F75C6F"/>
    <w:rsid w:val="00F800AB"/>
    <w:rsid w:val="00F8021B"/>
    <w:rsid w:val="00F80B94"/>
    <w:rsid w:val="00F80F14"/>
    <w:rsid w:val="00F80F68"/>
    <w:rsid w:val="00F81273"/>
    <w:rsid w:val="00F8130B"/>
    <w:rsid w:val="00F83023"/>
    <w:rsid w:val="00F83029"/>
    <w:rsid w:val="00F8402D"/>
    <w:rsid w:val="00F845D5"/>
    <w:rsid w:val="00F84D59"/>
    <w:rsid w:val="00F84FC4"/>
    <w:rsid w:val="00F85E1B"/>
    <w:rsid w:val="00F86561"/>
    <w:rsid w:val="00F86D90"/>
    <w:rsid w:val="00F86E64"/>
    <w:rsid w:val="00F871B2"/>
    <w:rsid w:val="00F871E7"/>
    <w:rsid w:val="00F91122"/>
    <w:rsid w:val="00F918AA"/>
    <w:rsid w:val="00F9228D"/>
    <w:rsid w:val="00F92727"/>
    <w:rsid w:val="00F92C37"/>
    <w:rsid w:val="00F93094"/>
    <w:rsid w:val="00F9440E"/>
    <w:rsid w:val="00F9491A"/>
    <w:rsid w:val="00F95623"/>
    <w:rsid w:val="00F95DC7"/>
    <w:rsid w:val="00F96C60"/>
    <w:rsid w:val="00FA0009"/>
    <w:rsid w:val="00FA0310"/>
    <w:rsid w:val="00FA04FE"/>
    <w:rsid w:val="00FA05EA"/>
    <w:rsid w:val="00FA09F5"/>
    <w:rsid w:val="00FA0BD4"/>
    <w:rsid w:val="00FA10A2"/>
    <w:rsid w:val="00FA1422"/>
    <w:rsid w:val="00FA15C1"/>
    <w:rsid w:val="00FA191B"/>
    <w:rsid w:val="00FA1F3F"/>
    <w:rsid w:val="00FA3366"/>
    <w:rsid w:val="00FA356B"/>
    <w:rsid w:val="00FA3B99"/>
    <w:rsid w:val="00FA4977"/>
    <w:rsid w:val="00FA4E53"/>
    <w:rsid w:val="00FA512A"/>
    <w:rsid w:val="00FA66B9"/>
    <w:rsid w:val="00FA6D9A"/>
    <w:rsid w:val="00FA738D"/>
    <w:rsid w:val="00FA7457"/>
    <w:rsid w:val="00FA760C"/>
    <w:rsid w:val="00FB12A0"/>
    <w:rsid w:val="00FB17FA"/>
    <w:rsid w:val="00FB1998"/>
    <w:rsid w:val="00FB1EE8"/>
    <w:rsid w:val="00FB20E6"/>
    <w:rsid w:val="00FB245F"/>
    <w:rsid w:val="00FB2BCF"/>
    <w:rsid w:val="00FB2E06"/>
    <w:rsid w:val="00FB4A5D"/>
    <w:rsid w:val="00FB508D"/>
    <w:rsid w:val="00FB53AB"/>
    <w:rsid w:val="00FB5F57"/>
    <w:rsid w:val="00FB5F79"/>
    <w:rsid w:val="00FB6264"/>
    <w:rsid w:val="00FB71DE"/>
    <w:rsid w:val="00FC014D"/>
    <w:rsid w:val="00FC11C6"/>
    <w:rsid w:val="00FC12AC"/>
    <w:rsid w:val="00FC32C5"/>
    <w:rsid w:val="00FC3C79"/>
    <w:rsid w:val="00FC3CAE"/>
    <w:rsid w:val="00FC3DF3"/>
    <w:rsid w:val="00FC4615"/>
    <w:rsid w:val="00FC4819"/>
    <w:rsid w:val="00FC5249"/>
    <w:rsid w:val="00FC656C"/>
    <w:rsid w:val="00FC6B7E"/>
    <w:rsid w:val="00FC6DE0"/>
    <w:rsid w:val="00FC6FE7"/>
    <w:rsid w:val="00FC7CCD"/>
    <w:rsid w:val="00FD09F2"/>
    <w:rsid w:val="00FD0C38"/>
    <w:rsid w:val="00FD0C42"/>
    <w:rsid w:val="00FD0EB4"/>
    <w:rsid w:val="00FD1B5F"/>
    <w:rsid w:val="00FD2C1B"/>
    <w:rsid w:val="00FD3313"/>
    <w:rsid w:val="00FD43F2"/>
    <w:rsid w:val="00FD47CF"/>
    <w:rsid w:val="00FD4DC2"/>
    <w:rsid w:val="00FD51FC"/>
    <w:rsid w:val="00FD5248"/>
    <w:rsid w:val="00FD52FC"/>
    <w:rsid w:val="00FD7130"/>
    <w:rsid w:val="00FD7899"/>
    <w:rsid w:val="00FD7DDF"/>
    <w:rsid w:val="00FE028F"/>
    <w:rsid w:val="00FE05F3"/>
    <w:rsid w:val="00FE1556"/>
    <w:rsid w:val="00FE1D6A"/>
    <w:rsid w:val="00FE2B20"/>
    <w:rsid w:val="00FE30B1"/>
    <w:rsid w:val="00FE3C68"/>
    <w:rsid w:val="00FE4816"/>
    <w:rsid w:val="00FE4888"/>
    <w:rsid w:val="00FE4BB4"/>
    <w:rsid w:val="00FE54B6"/>
    <w:rsid w:val="00FF03FD"/>
    <w:rsid w:val="00FF058A"/>
    <w:rsid w:val="00FF0B8D"/>
    <w:rsid w:val="00FF1008"/>
    <w:rsid w:val="00FF174C"/>
    <w:rsid w:val="00FF18D4"/>
    <w:rsid w:val="00FF1E34"/>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7"/>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80.emf"/><Relationship Id="rId21" Type="http://schemas.openxmlformats.org/officeDocument/2006/relationships/oleObject" Target="embeddings/oleObject5.bin"/><Relationship Id="rId42" Type="http://schemas.openxmlformats.org/officeDocument/2006/relationships/comments" Target="comments.xml"/><Relationship Id="rId47" Type="http://schemas.openxmlformats.org/officeDocument/2006/relationships/image" Target="media/image19.png"/><Relationship Id="rId63" Type="http://schemas.openxmlformats.org/officeDocument/2006/relationships/image" Target="media/image29.wmf"/><Relationship Id="rId68" Type="http://schemas.openxmlformats.org/officeDocument/2006/relationships/oleObject" Target="embeddings/oleObject23.bin"/><Relationship Id="rId84" Type="http://schemas.openxmlformats.org/officeDocument/2006/relationships/image" Target="media/image47.emf"/><Relationship Id="rId89" Type="http://schemas.openxmlformats.org/officeDocument/2006/relationships/image" Target="media/image52.emf"/><Relationship Id="rId112" Type="http://schemas.openxmlformats.org/officeDocument/2006/relationships/image" Target="media/image75.emf"/><Relationship Id="rId133" Type="http://schemas.openxmlformats.org/officeDocument/2006/relationships/image" Target="media/image96.emf"/><Relationship Id="rId138" Type="http://schemas.openxmlformats.org/officeDocument/2006/relationships/image" Target="media/image101.emf"/><Relationship Id="rId154" Type="http://schemas.openxmlformats.org/officeDocument/2006/relationships/image" Target="media/image117.emf"/><Relationship Id="rId159" Type="http://schemas.openxmlformats.org/officeDocument/2006/relationships/image" Target="media/image122.emf"/><Relationship Id="rId175" Type="http://schemas.microsoft.com/office/2011/relationships/people" Target="people.xml"/><Relationship Id="rId170" Type="http://schemas.openxmlformats.org/officeDocument/2006/relationships/image" Target="media/image131.emf"/><Relationship Id="rId16" Type="http://schemas.openxmlformats.org/officeDocument/2006/relationships/image" Target="media/image4.wmf"/><Relationship Id="rId107" Type="http://schemas.openxmlformats.org/officeDocument/2006/relationships/image" Target="media/image70.emf"/><Relationship Id="rId11" Type="http://schemas.openxmlformats.org/officeDocument/2006/relationships/image" Target="media/image1.jpeg"/><Relationship Id="rId32" Type="http://schemas.openxmlformats.org/officeDocument/2006/relationships/oleObject" Target="embeddings/oleObject11.bin"/><Relationship Id="rId37" Type="http://schemas.openxmlformats.org/officeDocument/2006/relationships/image" Target="media/image14.wmf"/><Relationship Id="rId53" Type="http://schemas.openxmlformats.org/officeDocument/2006/relationships/oleObject" Target="embeddings/oleObject16.bin"/><Relationship Id="rId58" Type="http://schemas.openxmlformats.org/officeDocument/2006/relationships/image" Target="media/image26.emf"/><Relationship Id="rId74" Type="http://schemas.openxmlformats.org/officeDocument/2006/relationships/image" Target="media/image37.png"/><Relationship Id="rId79" Type="http://schemas.openxmlformats.org/officeDocument/2006/relationships/image" Target="media/image42.emf"/><Relationship Id="rId102" Type="http://schemas.openxmlformats.org/officeDocument/2006/relationships/image" Target="media/image65.emf"/><Relationship Id="rId123" Type="http://schemas.openxmlformats.org/officeDocument/2006/relationships/image" Target="media/image86.emf"/><Relationship Id="rId128" Type="http://schemas.openxmlformats.org/officeDocument/2006/relationships/image" Target="media/image91.emf"/><Relationship Id="rId144" Type="http://schemas.openxmlformats.org/officeDocument/2006/relationships/image" Target="media/image107.emf"/><Relationship Id="rId149" Type="http://schemas.openxmlformats.org/officeDocument/2006/relationships/image" Target="media/image112.emf"/><Relationship Id="rId5" Type="http://schemas.openxmlformats.org/officeDocument/2006/relationships/webSettings" Target="webSettings.xml"/><Relationship Id="rId90" Type="http://schemas.openxmlformats.org/officeDocument/2006/relationships/image" Target="media/image53.emf"/><Relationship Id="rId95" Type="http://schemas.openxmlformats.org/officeDocument/2006/relationships/image" Target="media/image58.emf"/><Relationship Id="rId160" Type="http://schemas.openxmlformats.org/officeDocument/2006/relationships/image" Target="media/image123.emf"/><Relationship Id="rId165" Type="http://schemas.openxmlformats.org/officeDocument/2006/relationships/image" Target="media/image128.emf"/><Relationship Id="rId22" Type="http://schemas.openxmlformats.org/officeDocument/2006/relationships/image" Target="media/image7.wmf"/><Relationship Id="rId27" Type="http://schemas.openxmlformats.org/officeDocument/2006/relationships/oleObject" Target="embeddings/oleObject8.bin"/><Relationship Id="rId43" Type="http://schemas.microsoft.com/office/2011/relationships/commentsExtended" Target="commentsExtended.xml"/><Relationship Id="rId48" Type="http://schemas.openxmlformats.org/officeDocument/2006/relationships/image" Target="media/image20.png"/><Relationship Id="rId64" Type="http://schemas.openxmlformats.org/officeDocument/2006/relationships/oleObject" Target="embeddings/oleObject21.bin"/><Relationship Id="rId69" Type="http://schemas.openxmlformats.org/officeDocument/2006/relationships/image" Target="media/image32.emf"/><Relationship Id="rId113" Type="http://schemas.openxmlformats.org/officeDocument/2006/relationships/image" Target="media/image76.emf"/><Relationship Id="rId118" Type="http://schemas.openxmlformats.org/officeDocument/2006/relationships/image" Target="media/image81.emf"/><Relationship Id="rId134" Type="http://schemas.openxmlformats.org/officeDocument/2006/relationships/image" Target="media/image97.emf"/><Relationship Id="rId139" Type="http://schemas.openxmlformats.org/officeDocument/2006/relationships/image" Target="media/image102.emf"/><Relationship Id="rId80" Type="http://schemas.openxmlformats.org/officeDocument/2006/relationships/image" Target="media/image43.emf"/><Relationship Id="rId85" Type="http://schemas.openxmlformats.org/officeDocument/2006/relationships/image" Target="media/image48.emf"/><Relationship Id="rId150" Type="http://schemas.openxmlformats.org/officeDocument/2006/relationships/image" Target="media/image113.emf"/><Relationship Id="rId155" Type="http://schemas.openxmlformats.org/officeDocument/2006/relationships/image" Target="media/image118.emf"/><Relationship Id="rId171" Type="http://schemas.openxmlformats.org/officeDocument/2006/relationships/header" Target="header3.xml"/><Relationship Id="rId176" Type="http://schemas.openxmlformats.org/officeDocument/2006/relationships/theme" Target="theme/theme1.xml"/><Relationship Id="rId12" Type="http://schemas.openxmlformats.org/officeDocument/2006/relationships/image" Target="media/image2.wmf"/><Relationship Id="rId17" Type="http://schemas.openxmlformats.org/officeDocument/2006/relationships/oleObject" Target="embeddings/oleObject3.bin"/><Relationship Id="rId33" Type="http://schemas.openxmlformats.org/officeDocument/2006/relationships/image" Target="media/image12.wmf"/><Relationship Id="rId38" Type="http://schemas.openxmlformats.org/officeDocument/2006/relationships/oleObject" Target="embeddings/oleObject14.bin"/><Relationship Id="rId59" Type="http://schemas.openxmlformats.org/officeDocument/2006/relationships/image" Target="media/image27.wmf"/><Relationship Id="rId103" Type="http://schemas.openxmlformats.org/officeDocument/2006/relationships/image" Target="media/image66.emf"/><Relationship Id="rId108" Type="http://schemas.openxmlformats.org/officeDocument/2006/relationships/image" Target="media/image71.emf"/><Relationship Id="rId124" Type="http://schemas.openxmlformats.org/officeDocument/2006/relationships/image" Target="media/image87.emf"/><Relationship Id="rId129" Type="http://schemas.openxmlformats.org/officeDocument/2006/relationships/image" Target="media/image92.emf"/><Relationship Id="rId54" Type="http://schemas.openxmlformats.org/officeDocument/2006/relationships/image" Target="media/image24.wmf"/><Relationship Id="rId70" Type="http://schemas.openxmlformats.org/officeDocument/2006/relationships/image" Target="media/image33.emf"/><Relationship Id="rId75" Type="http://schemas.openxmlformats.org/officeDocument/2006/relationships/image" Target="media/image38.emf"/><Relationship Id="rId91" Type="http://schemas.openxmlformats.org/officeDocument/2006/relationships/image" Target="media/image54.emf"/><Relationship Id="rId96" Type="http://schemas.openxmlformats.org/officeDocument/2006/relationships/image" Target="media/image59.emf"/><Relationship Id="rId140" Type="http://schemas.openxmlformats.org/officeDocument/2006/relationships/image" Target="media/image103.emf"/><Relationship Id="rId145" Type="http://schemas.openxmlformats.org/officeDocument/2006/relationships/image" Target="media/image108.emf"/><Relationship Id="rId161" Type="http://schemas.openxmlformats.org/officeDocument/2006/relationships/image" Target="media/image124.emf"/><Relationship Id="rId16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6.bin"/><Relationship Id="rId28" Type="http://schemas.openxmlformats.org/officeDocument/2006/relationships/image" Target="media/image10.wmf"/><Relationship Id="rId49" Type="http://schemas.openxmlformats.org/officeDocument/2006/relationships/image" Target="media/image21.jpeg"/><Relationship Id="rId114" Type="http://schemas.openxmlformats.org/officeDocument/2006/relationships/image" Target="media/image77.emf"/><Relationship Id="rId119" Type="http://schemas.openxmlformats.org/officeDocument/2006/relationships/image" Target="media/image82.emf"/><Relationship Id="rId10" Type="http://schemas.openxmlformats.org/officeDocument/2006/relationships/footer" Target="footer2.xml"/><Relationship Id="rId31" Type="http://schemas.openxmlformats.org/officeDocument/2006/relationships/oleObject" Target="embeddings/oleObject10.bin"/><Relationship Id="rId44" Type="http://schemas.microsoft.com/office/2016/09/relationships/commentsIds" Target="commentsIds.xml"/><Relationship Id="rId52" Type="http://schemas.openxmlformats.org/officeDocument/2006/relationships/image" Target="media/image23.wmf"/><Relationship Id="rId60" Type="http://schemas.openxmlformats.org/officeDocument/2006/relationships/oleObject" Target="embeddings/oleObject19.bin"/><Relationship Id="rId65" Type="http://schemas.openxmlformats.org/officeDocument/2006/relationships/image" Target="media/image30.wmf"/><Relationship Id="rId73" Type="http://schemas.openxmlformats.org/officeDocument/2006/relationships/image" Target="media/image36.emf"/><Relationship Id="rId78" Type="http://schemas.openxmlformats.org/officeDocument/2006/relationships/image" Target="media/image41.emf"/><Relationship Id="rId81" Type="http://schemas.openxmlformats.org/officeDocument/2006/relationships/image" Target="media/image44.emf"/><Relationship Id="rId86" Type="http://schemas.openxmlformats.org/officeDocument/2006/relationships/image" Target="media/image49.emf"/><Relationship Id="rId94" Type="http://schemas.openxmlformats.org/officeDocument/2006/relationships/image" Target="media/image57.emf"/><Relationship Id="rId99" Type="http://schemas.openxmlformats.org/officeDocument/2006/relationships/image" Target="media/image62.emf"/><Relationship Id="rId101" Type="http://schemas.openxmlformats.org/officeDocument/2006/relationships/image" Target="media/image64.emf"/><Relationship Id="rId122" Type="http://schemas.openxmlformats.org/officeDocument/2006/relationships/image" Target="media/image85.emf"/><Relationship Id="rId130" Type="http://schemas.openxmlformats.org/officeDocument/2006/relationships/image" Target="media/image93.emf"/><Relationship Id="rId135" Type="http://schemas.openxmlformats.org/officeDocument/2006/relationships/image" Target="media/image98.emf"/><Relationship Id="rId143" Type="http://schemas.openxmlformats.org/officeDocument/2006/relationships/image" Target="media/image106.emf"/><Relationship Id="rId148" Type="http://schemas.openxmlformats.org/officeDocument/2006/relationships/image" Target="media/image111.emf"/><Relationship Id="rId151" Type="http://schemas.openxmlformats.org/officeDocument/2006/relationships/image" Target="media/image114.emf"/><Relationship Id="rId156" Type="http://schemas.openxmlformats.org/officeDocument/2006/relationships/image" Target="media/image119.emf"/><Relationship Id="rId164" Type="http://schemas.openxmlformats.org/officeDocument/2006/relationships/image" Target="media/image127.emf"/><Relationship Id="rId169" Type="http://schemas.openxmlformats.org/officeDocument/2006/relationships/image" Target="media/image130.emf"/><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header" Target="header4.xml"/><Relationship Id="rId13" Type="http://schemas.openxmlformats.org/officeDocument/2006/relationships/oleObject" Target="embeddings/oleObject1.bin"/><Relationship Id="rId18" Type="http://schemas.openxmlformats.org/officeDocument/2006/relationships/image" Target="media/image5.wmf"/><Relationship Id="rId39" Type="http://schemas.openxmlformats.org/officeDocument/2006/relationships/image" Target="media/image15.png"/><Relationship Id="rId109" Type="http://schemas.openxmlformats.org/officeDocument/2006/relationships/image" Target="media/image72.emf"/><Relationship Id="rId34" Type="http://schemas.openxmlformats.org/officeDocument/2006/relationships/oleObject" Target="embeddings/oleObject12.bin"/><Relationship Id="rId50" Type="http://schemas.openxmlformats.org/officeDocument/2006/relationships/image" Target="media/image22.wmf"/><Relationship Id="rId55" Type="http://schemas.openxmlformats.org/officeDocument/2006/relationships/oleObject" Target="embeddings/oleObject17.bin"/><Relationship Id="rId76" Type="http://schemas.openxmlformats.org/officeDocument/2006/relationships/image" Target="media/image39.emf"/><Relationship Id="rId97" Type="http://schemas.openxmlformats.org/officeDocument/2006/relationships/image" Target="media/image60.emf"/><Relationship Id="rId104" Type="http://schemas.openxmlformats.org/officeDocument/2006/relationships/image" Target="media/image67.emf"/><Relationship Id="rId120" Type="http://schemas.openxmlformats.org/officeDocument/2006/relationships/image" Target="media/image83.emf"/><Relationship Id="rId125" Type="http://schemas.openxmlformats.org/officeDocument/2006/relationships/image" Target="media/image88.emf"/><Relationship Id="rId141" Type="http://schemas.openxmlformats.org/officeDocument/2006/relationships/image" Target="media/image104.emf"/><Relationship Id="rId146" Type="http://schemas.openxmlformats.org/officeDocument/2006/relationships/image" Target="media/image109.emf"/><Relationship Id="rId16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55.emf"/><Relationship Id="rId162" Type="http://schemas.openxmlformats.org/officeDocument/2006/relationships/image" Target="media/image125.emf"/><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8.wmf"/><Relationship Id="rId40" Type="http://schemas.openxmlformats.org/officeDocument/2006/relationships/image" Target="media/image16.png"/><Relationship Id="rId45" Type="http://schemas.microsoft.com/office/2018/08/relationships/commentsExtensible" Target="commentsExtensible.xml"/><Relationship Id="rId66" Type="http://schemas.openxmlformats.org/officeDocument/2006/relationships/oleObject" Target="embeddings/oleObject22.bin"/><Relationship Id="rId87" Type="http://schemas.openxmlformats.org/officeDocument/2006/relationships/image" Target="media/image50.emf"/><Relationship Id="rId110" Type="http://schemas.openxmlformats.org/officeDocument/2006/relationships/image" Target="media/image73.emf"/><Relationship Id="rId115" Type="http://schemas.openxmlformats.org/officeDocument/2006/relationships/image" Target="media/image78.emf"/><Relationship Id="rId131" Type="http://schemas.openxmlformats.org/officeDocument/2006/relationships/image" Target="media/image94.emf"/><Relationship Id="rId136" Type="http://schemas.openxmlformats.org/officeDocument/2006/relationships/image" Target="media/image99.emf"/><Relationship Id="rId157" Type="http://schemas.openxmlformats.org/officeDocument/2006/relationships/image" Target="media/image120.emf"/><Relationship Id="rId61" Type="http://schemas.openxmlformats.org/officeDocument/2006/relationships/image" Target="media/image28.wmf"/><Relationship Id="rId82" Type="http://schemas.openxmlformats.org/officeDocument/2006/relationships/image" Target="media/image45.emf"/><Relationship Id="rId152" Type="http://schemas.openxmlformats.org/officeDocument/2006/relationships/image" Target="media/image115.emf"/><Relationship Id="rId173" Type="http://schemas.openxmlformats.org/officeDocument/2006/relationships/footer" Target="footer4.xml"/><Relationship Id="rId19" Type="http://schemas.openxmlformats.org/officeDocument/2006/relationships/oleObject" Target="embeddings/oleObject4.bin"/><Relationship Id="rId14" Type="http://schemas.openxmlformats.org/officeDocument/2006/relationships/image" Target="media/image3.wmf"/><Relationship Id="rId30" Type="http://schemas.openxmlformats.org/officeDocument/2006/relationships/image" Target="media/image11.wmf"/><Relationship Id="rId35" Type="http://schemas.openxmlformats.org/officeDocument/2006/relationships/image" Target="media/image13.wmf"/><Relationship Id="rId56" Type="http://schemas.openxmlformats.org/officeDocument/2006/relationships/image" Target="media/image25.wmf"/><Relationship Id="rId77" Type="http://schemas.openxmlformats.org/officeDocument/2006/relationships/image" Target="media/image40.emf"/><Relationship Id="rId100" Type="http://schemas.openxmlformats.org/officeDocument/2006/relationships/image" Target="media/image63.emf"/><Relationship Id="rId105" Type="http://schemas.openxmlformats.org/officeDocument/2006/relationships/image" Target="media/image68.emf"/><Relationship Id="rId126" Type="http://schemas.openxmlformats.org/officeDocument/2006/relationships/image" Target="media/image89.emf"/><Relationship Id="rId147" Type="http://schemas.openxmlformats.org/officeDocument/2006/relationships/image" Target="media/image110.emf"/><Relationship Id="rId168" Type="http://schemas.openxmlformats.org/officeDocument/2006/relationships/image" Target="media/image129.emf"/><Relationship Id="rId8" Type="http://schemas.openxmlformats.org/officeDocument/2006/relationships/header" Target="header1.xml"/><Relationship Id="rId51" Type="http://schemas.openxmlformats.org/officeDocument/2006/relationships/oleObject" Target="embeddings/oleObject15.bin"/><Relationship Id="rId72" Type="http://schemas.openxmlformats.org/officeDocument/2006/relationships/image" Target="media/image35.emf"/><Relationship Id="rId93" Type="http://schemas.openxmlformats.org/officeDocument/2006/relationships/image" Target="media/image56.emf"/><Relationship Id="rId98" Type="http://schemas.openxmlformats.org/officeDocument/2006/relationships/image" Target="media/image61.emf"/><Relationship Id="rId121" Type="http://schemas.openxmlformats.org/officeDocument/2006/relationships/image" Target="media/image84.emf"/><Relationship Id="rId142" Type="http://schemas.openxmlformats.org/officeDocument/2006/relationships/image" Target="media/image105.emf"/><Relationship Id="rId163" Type="http://schemas.openxmlformats.org/officeDocument/2006/relationships/image" Target="media/image126.emf"/><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18.png"/><Relationship Id="rId67" Type="http://schemas.openxmlformats.org/officeDocument/2006/relationships/image" Target="media/image31.wmf"/><Relationship Id="rId116" Type="http://schemas.openxmlformats.org/officeDocument/2006/relationships/image" Target="media/image79.emf"/><Relationship Id="rId137" Type="http://schemas.openxmlformats.org/officeDocument/2006/relationships/image" Target="media/image100.emf"/><Relationship Id="rId158" Type="http://schemas.openxmlformats.org/officeDocument/2006/relationships/image" Target="media/image121.emf"/><Relationship Id="rId20" Type="http://schemas.openxmlformats.org/officeDocument/2006/relationships/image" Target="media/image6.wmf"/><Relationship Id="rId41" Type="http://schemas.openxmlformats.org/officeDocument/2006/relationships/image" Target="media/image17.png"/><Relationship Id="rId62" Type="http://schemas.openxmlformats.org/officeDocument/2006/relationships/oleObject" Target="embeddings/oleObject20.bin"/><Relationship Id="rId83" Type="http://schemas.openxmlformats.org/officeDocument/2006/relationships/image" Target="media/image46.emf"/><Relationship Id="rId88" Type="http://schemas.openxmlformats.org/officeDocument/2006/relationships/image" Target="media/image51.emf"/><Relationship Id="rId111" Type="http://schemas.openxmlformats.org/officeDocument/2006/relationships/image" Target="media/image74.emf"/><Relationship Id="rId132" Type="http://schemas.openxmlformats.org/officeDocument/2006/relationships/image" Target="media/image95.emf"/><Relationship Id="rId153" Type="http://schemas.openxmlformats.org/officeDocument/2006/relationships/image" Target="media/image116.emf"/><Relationship Id="rId174" Type="http://schemas.openxmlformats.org/officeDocument/2006/relationships/fontTable" Target="fontTable.xml"/><Relationship Id="rId15" Type="http://schemas.openxmlformats.org/officeDocument/2006/relationships/oleObject" Target="embeddings/oleObject2.bin"/><Relationship Id="rId36" Type="http://schemas.openxmlformats.org/officeDocument/2006/relationships/oleObject" Target="embeddings/oleObject13.bin"/><Relationship Id="rId57" Type="http://schemas.openxmlformats.org/officeDocument/2006/relationships/oleObject" Target="embeddings/oleObject18.bin"/><Relationship Id="rId106" Type="http://schemas.openxmlformats.org/officeDocument/2006/relationships/image" Target="media/image69.emf"/><Relationship Id="rId127" Type="http://schemas.openxmlformats.org/officeDocument/2006/relationships/image" Target="media/image90.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Masters\Thesis\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42</TotalTime>
  <Pages>152</Pages>
  <Words>113787</Words>
  <Characters>648587</Characters>
  <Application>Microsoft Office Word</Application>
  <DocSecurity>0</DocSecurity>
  <Lines>5404</Lines>
  <Paragraphs>1521</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760853</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Tolulope Olugbenga</cp:lastModifiedBy>
  <cp:revision>19</cp:revision>
  <cp:lastPrinted>2021-10-18T22:15:00Z</cp:lastPrinted>
  <dcterms:created xsi:type="dcterms:W3CDTF">2021-11-10T18:15:00Z</dcterms:created>
  <dcterms:modified xsi:type="dcterms:W3CDTF">2021-11-12T17:24:00Z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