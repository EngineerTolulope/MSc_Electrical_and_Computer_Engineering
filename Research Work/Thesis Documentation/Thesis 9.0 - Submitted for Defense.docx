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193286F4" w:rsidR="003819CA" w:rsidRPr="009E409F" w:rsidRDefault="006D3285">
      <w:pPr>
        <w:pStyle w:val="ThesisTitle"/>
        <w:rPr>
          <w:sz w:val="28"/>
          <w:szCs w:val="36"/>
        </w:rPr>
      </w:pPr>
      <w:r w:rsidRPr="006D3285">
        <w:rPr>
          <w:sz w:val="28"/>
          <w:szCs w:val="36"/>
        </w:rPr>
        <w:t>Deep Learning Techniques for Electrical Load Forecasting</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44A1D01A" w:rsidR="003819CA" w:rsidRPr="00A52D34" w:rsidRDefault="008506F4">
      <w:pPr>
        <w:pStyle w:val="PreDegree"/>
        <w:rPr>
          <w:b w:val="0"/>
        </w:rPr>
      </w:pPr>
      <w:r w:rsidRPr="008506F4">
        <w:rPr>
          <w:b w:val="0"/>
        </w:rPr>
        <w:t>BSc</w:t>
      </w:r>
      <w:r w:rsidR="00601643">
        <w:rPr>
          <w:b w:val="0"/>
        </w:rPr>
        <w:t>.</w:t>
      </w:r>
      <w:r w:rsidRPr="008506F4">
        <w:rPr>
          <w:b w:val="0"/>
        </w:rPr>
        <w:t xml:space="preserve">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001C3486" w14:textId="77777777" w:rsidR="001A1640" w:rsidRDefault="001A1640" w:rsidP="001A1640">
      <w:pPr>
        <w:pStyle w:val="ExamBoard"/>
        <w:spacing w:line="240" w:lineRule="auto"/>
      </w:pPr>
    </w:p>
    <w:p w14:paraId="42817E8D" w14:textId="1591AD60" w:rsidR="00E97BA0" w:rsidRDefault="00C262DB" w:rsidP="001A1640">
      <w:pPr>
        <w:pStyle w:val="ExamBoard"/>
        <w:spacing w:line="240" w:lineRule="auto"/>
        <w:ind w:firstLine="288"/>
      </w:pPr>
      <w:r>
        <w:t>Examining Board:</w:t>
      </w:r>
      <w:r w:rsidR="001A1640">
        <w:t xml:space="preserve">   </w:t>
      </w:r>
      <w:r w:rsidR="00E44B3F">
        <w:t xml:space="preserve">Dr. </w:t>
      </w:r>
      <w:r w:rsidR="00E97BA0">
        <w:t>Julian Meng</w:t>
      </w:r>
      <w:r w:rsidR="006730FD">
        <w:t>,</w:t>
      </w:r>
      <w:r w:rsidR="00E44B3F">
        <w:t xml:space="preserve"> Ph.D., Electrical and Computer Engineering</w:t>
      </w:r>
    </w:p>
    <w:p w14:paraId="1B9794E4" w14:textId="4386766C" w:rsidR="001A1640" w:rsidRDefault="001A1640" w:rsidP="001A1640">
      <w:pPr>
        <w:pStyle w:val="ExamBoard"/>
        <w:spacing w:line="240" w:lineRule="auto"/>
        <w:ind w:left="1440" w:firstLine="288"/>
        <w:jc w:val="center"/>
      </w:pPr>
      <w:r>
        <w:t xml:space="preserve"> </w:t>
      </w:r>
      <w:r>
        <w:tab/>
        <w:t xml:space="preserve">   Dr. Yevgen Biletskiy, Ph.D., Electrical and Computer Engineering</w:t>
      </w:r>
    </w:p>
    <w:p w14:paraId="53DF4518" w14:textId="25556CC7" w:rsidR="009E409F" w:rsidRDefault="001A1640" w:rsidP="002553FB">
      <w:pPr>
        <w:pStyle w:val="ExamBoard"/>
        <w:spacing w:line="240" w:lineRule="auto"/>
        <w:ind w:left="2016"/>
      </w:pPr>
      <w:r>
        <w:t xml:space="preserve">   </w:t>
      </w:r>
      <w:r w:rsidR="00E44B3F">
        <w:t xml:space="preserve">Dr. </w:t>
      </w:r>
      <w:r w:rsidR="00BB1FE8">
        <w:t>Michael Fleming</w:t>
      </w:r>
      <w:r w:rsidR="00E44B3F">
        <w:t>, Ph.D.,</w:t>
      </w:r>
      <w:r w:rsidR="00F36E1F">
        <w:t xml:space="preserve"> </w:t>
      </w:r>
      <w:r w:rsidR="00E44B3F">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30AB4B0E" w14:textId="77777777" w:rsidR="00C372EA" w:rsidRDefault="00C372EA" w:rsidP="00862138">
      <w:pPr>
        <w:pStyle w:val="ThesisNote"/>
        <w:spacing w:line="240" w:lineRule="auto"/>
        <w:jc w:val="center"/>
      </w:pPr>
    </w:p>
    <w:p w14:paraId="544AC1CE" w14:textId="52F9E15D" w:rsidR="00D04975" w:rsidRDefault="005D529B" w:rsidP="00D04975">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41C74721" w:rsidR="00440BED" w:rsidRDefault="00D04975" w:rsidP="00440BED">
      <w:pPr>
        <w:pStyle w:val="Copyright"/>
      </w:pPr>
      <w:r>
        <w:t>February</w:t>
      </w:r>
      <w:r w:rsidR="00440BED" w:rsidRPr="00440BED">
        <w:t xml:space="preserve"> 202</w:t>
      </w:r>
      <w:r w:rsidR="00F13FC1">
        <w:t>2</w:t>
      </w:r>
    </w:p>
    <w:p w14:paraId="7F6658DA" w14:textId="583DC1EF" w:rsidR="003819CA" w:rsidRDefault="00C262DB">
      <w:pPr>
        <w:pStyle w:val="Copyright"/>
      </w:pPr>
      <w:r>
        <w:t>©</w:t>
      </w:r>
      <w:r w:rsidR="00440BED" w:rsidRPr="00440BED">
        <w:t xml:space="preserve"> Tolulope Oluwaseun Olugbenga, 202</w:t>
      </w:r>
      <w:r w:rsidR="00F13FC1">
        <w:t>2</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94773583"/>
      <w:r>
        <w:lastRenderedPageBreak/>
        <w:t>ABSTRACT</w:t>
      </w:r>
      <w:bookmarkEnd w:id="0"/>
    </w:p>
    <w:p w14:paraId="0D4D0C58" w14:textId="4DB31653" w:rsidR="00DC0405" w:rsidRPr="00FF058A" w:rsidRDefault="006D3285" w:rsidP="0093718A">
      <w:pPr>
        <w:ind w:firstLine="288"/>
      </w:pPr>
      <w:r w:rsidRPr="006D3285">
        <w:t>Load forecasting is critical for power system operators to maintain a safe and efficient network. Load forecasting contributes to the supply-demand balance by ensuring that consumers receive adequate energy. Load aggregators, power marketers, and independent system operators can all benefit from load forecasting. Over-forecasting leads to excess production and waste of resources. An unexpectedly high load results in a power outage. Both scenarios result in inefficient generation scheduling and technical difficulties for the operator. It is not simple to create a forecasting model for a specific power network. Statistical and machine-learning techniques have been used in load forecasting. Deep learning techniques have recently gained popularity due to their improved ability to interpret complex data relationships. The purpose of this study was to compare deep learning forecasting techniques to some conventional forecasting techniques used by utilities to see if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94773584"/>
      <w:r>
        <w:t>DEDICATION</w:t>
      </w:r>
      <w:bookmarkEnd w:id="1"/>
      <w:r>
        <w:t xml:space="preserve"> </w:t>
      </w:r>
    </w:p>
    <w:p w14:paraId="66B0A80A" w14:textId="049507AC" w:rsidR="00F03A03" w:rsidRPr="00B2438C" w:rsidRDefault="007F417E" w:rsidP="00B2438C">
      <w:pPr>
        <w:jc w:val="center"/>
      </w:pPr>
      <w:r w:rsidRPr="00B2438C">
        <w:t xml:space="preserve">This thesis is dedicated to my future self; I want him to look back and realize that his anguish, struggle, and late nights were not in vain. </w:t>
      </w:r>
      <w:r w:rsidRPr="00914772">
        <w:t>I adore you, and I</w:t>
      </w:r>
      <w:r>
        <w:t xml:space="preserve"> a</w:t>
      </w:r>
      <w:r w:rsidRPr="00914772">
        <w:t>m excited to meet the man you</w:t>
      </w:r>
      <w:r>
        <w:t xml:space="preserve"> will</w:t>
      </w:r>
      <w:r w:rsidRPr="00914772">
        <w:t xml:space="preserve"> become.</w:t>
      </w:r>
      <w:r w:rsidR="00F03A03">
        <w:br w:type="page"/>
      </w:r>
    </w:p>
    <w:p w14:paraId="475BE643" w14:textId="58B8318D" w:rsidR="003819CA" w:rsidRPr="00DC0405" w:rsidRDefault="00C262DB" w:rsidP="00DC0405">
      <w:pPr>
        <w:pStyle w:val="Heading1"/>
      </w:pPr>
      <w:bookmarkStart w:id="2" w:name="_Ref86061658"/>
      <w:bookmarkStart w:id="3" w:name="_Toc94773585"/>
      <w:r>
        <w:lastRenderedPageBreak/>
        <w:t>ACKNOWLEDGEMENTS</w:t>
      </w:r>
      <w:bookmarkEnd w:id="2"/>
      <w:bookmarkEnd w:id="3"/>
      <w:r>
        <w:t xml:space="preserve"> </w:t>
      </w:r>
    </w:p>
    <w:p w14:paraId="19D12844" w14:textId="556D90B8" w:rsidR="0082259B" w:rsidRDefault="0082259B" w:rsidP="0082259B">
      <w:pPr>
        <w:ind w:firstLine="288"/>
      </w:pPr>
      <w:r w:rsidRPr="008D75BE">
        <w:t>This is</w:t>
      </w:r>
      <w:r>
        <w:t>,</w:t>
      </w:r>
      <w:r w:rsidRPr="008D75BE">
        <w:t xml:space="preserve"> without a doubt</w:t>
      </w:r>
      <w:r>
        <w:t>,</w:t>
      </w:r>
      <w:r w:rsidRPr="008D75BE">
        <w:t xml:space="preserve"> one of the most </w:t>
      </w:r>
      <w:r>
        <w:t>challenging</w:t>
      </w:r>
      <w:r w:rsidRPr="008D75BE">
        <w:t xml:space="preserve"> journeys I</w:t>
      </w:r>
      <w:r>
        <w:t xml:space="preserve"> ha</w:t>
      </w:r>
      <w:r w:rsidRPr="008D75BE">
        <w:t xml:space="preserve">ve ever undertaken. It has shown me how much I </w:t>
      </w:r>
      <w:r>
        <w:t>can grow and accomplish</w:t>
      </w:r>
      <w:r w:rsidRPr="008D75BE">
        <w:t xml:space="preserve"> when I believe in myself and </w:t>
      </w:r>
      <w:r>
        <w:t>put in the</w:t>
      </w:r>
      <w:r w:rsidRPr="008D75BE">
        <w:t xml:space="preserve"> </w:t>
      </w:r>
      <w:r w:rsidR="00C90609">
        <w:t>work</w:t>
      </w:r>
      <w:r w:rsidRPr="008D75BE">
        <w:t>. It was an eye-opening experience, and I am grateful that I did not give up and instead persevered in my efforts to cross the finish line. When I first arrived at UNB and saw what my colleagues in the lab were working on, I honestly wondered what I had gotten myself into. After hearing from other students about how difficult it is to complete a thesis master's degree, I began to doubt my abilities and became concerned that I would not complete it.</w:t>
      </w:r>
    </w:p>
    <w:p w14:paraId="203D2F60" w14:textId="0FC86879" w:rsidR="0082259B" w:rsidRDefault="000C5FCD" w:rsidP="0082259B">
      <w:pPr>
        <w:ind w:firstLine="288"/>
      </w:pPr>
      <w:r w:rsidRPr="000C5FCD">
        <w:t>I would like to express my gratitude to my supervisors, Dr. Dawn MacIsaac and Dr. Julian Cardenas; without them, I would not have been able to complete this program.</w:t>
      </w:r>
      <w:r w:rsidR="0082259B" w:rsidRPr="00B678CA">
        <w:t xml:space="preserve"> I appreciate your patience and encouraging words, which reminded me that anything is possible if I keep going. I</w:t>
      </w:r>
      <w:r w:rsidR="0082259B">
        <w:t xml:space="preserve"> woul</w:t>
      </w:r>
      <w:r w:rsidR="0082259B" w:rsidRPr="00B678CA">
        <w:t>d also like to express my gratitude to my family for always being there and motivating me to complete this program.</w:t>
      </w:r>
    </w:p>
    <w:p w14:paraId="657F84D3" w14:textId="73CFE085" w:rsidR="00CB319A" w:rsidRPr="00E279DB" w:rsidRDefault="0082259B" w:rsidP="00722CCC">
      <w:pPr>
        <w:ind w:firstLine="288"/>
      </w:pPr>
      <w:r>
        <w:t>To be completely candid, the individual who entered the lab in December 2018 would not have been able to complete this degree. To complete, I needed to improve on both a personal and intellectual level. I want to applaud myself for not throwing in the towel and giving up; I want to commend myself for persevering through difficult times and even when the going became tougher. In a nutshell, this has been an educational experience and a game of physical and cognitive development. I would do it all over again if I had to because I would not be the man I am today without it. 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94773586"/>
      <w:r>
        <w:lastRenderedPageBreak/>
        <w:t>Table of Contents</w:t>
      </w:r>
      <w:bookmarkEnd w:id="4"/>
    </w:p>
    <w:p w14:paraId="35282005" w14:textId="7B8C4E66" w:rsidR="00451E33"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94773583" w:history="1">
        <w:r w:rsidR="00451E33" w:rsidRPr="00257740">
          <w:rPr>
            <w:rStyle w:val="Hyperlink"/>
            <w:noProof/>
          </w:rPr>
          <w:t>ABSTRACT</w:t>
        </w:r>
        <w:r w:rsidR="00451E33">
          <w:rPr>
            <w:noProof/>
            <w:webHidden/>
          </w:rPr>
          <w:tab/>
        </w:r>
        <w:r w:rsidR="00451E33">
          <w:rPr>
            <w:noProof/>
            <w:webHidden/>
          </w:rPr>
          <w:fldChar w:fldCharType="begin"/>
        </w:r>
        <w:r w:rsidR="00451E33">
          <w:rPr>
            <w:noProof/>
            <w:webHidden/>
          </w:rPr>
          <w:instrText xml:space="preserve"> PAGEREF _Toc94773583 \h </w:instrText>
        </w:r>
        <w:r w:rsidR="00451E33">
          <w:rPr>
            <w:noProof/>
            <w:webHidden/>
          </w:rPr>
        </w:r>
        <w:r w:rsidR="00451E33">
          <w:rPr>
            <w:noProof/>
            <w:webHidden/>
          </w:rPr>
          <w:fldChar w:fldCharType="separate"/>
        </w:r>
        <w:r w:rsidR="00815F3F">
          <w:rPr>
            <w:noProof/>
            <w:webHidden/>
          </w:rPr>
          <w:t>ii</w:t>
        </w:r>
        <w:r w:rsidR="00451E33">
          <w:rPr>
            <w:noProof/>
            <w:webHidden/>
          </w:rPr>
          <w:fldChar w:fldCharType="end"/>
        </w:r>
      </w:hyperlink>
    </w:p>
    <w:p w14:paraId="5F612A12" w14:textId="08EFE5BC" w:rsidR="00451E33" w:rsidRDefault="00242CBC">
      <w:pPr>
        <w:pStyle w:val="TOC1"/>
        <w:rPr>
          <w:rFonts w:asciiTheme="minorHAnsi" w:eastAsiaTheme="minorEastAsia" w:hAnsiTheme="minorHAnsi" w:cstheme="minorBidi"/>
          <w:noProof/>
          <w:sz w:val="22"/>
          <w:szCs w:val="22"/>
          <w:lang w:eastAsia="en-CA"/>
        </w:rPr>
      </w:pPr>
      <w:hyperlink w:anchor="_Toc94773584" w:history="1">
        <w:r w:rsidR="00451E33" w:rsidRPr="00257740">
          <w:rPr>
            <w:rStyle w:val="Hyperlink"/>
            <w:noProof/>
          </w:rPr>
          <w:t>DEDICATION</w:t>
        </w:r>
        <w:r w:rsidR="00451E33">
          <w:rPr>
            <w:noProof/>
            <w:webHidden/>
          </w:rPr>
          <w:tab/>
        </w:r>
        <w:r w:rsidR="00451E33">
          <w:rPr>
            <w:noProof/>
            <w:webHidden/>
          </w:rPr>
          <w:fldChar w:fldCharType="begin"/>
        </w:r>
        <w:r w:rsidR="00451E33">
          <w:rPr>
            <w:noProof/>
            <w:webHidden/>
          </w:rPr>
          <w:instrText xml:space="preserve"> PAGEREF _Toc94773584 \h </w:instrText>
        </w:r>
        <w:r w:rsidR="00451E33">
          <w:rPr>
            <w:noProof/>
            <w:webHidden/>
          </w:rPr>
        </w:r>
        <w:r w:rsidR="00451E33">
          <w:rPr>
            <w:noProof/>
            <w:webHidden/>
          </w:rPr>
          <w:fldChar w:fldCharType="separate"/>
        </w:r>
        <w:r w:rsidR="00815F3F">
          <w:rPr>
            <w:noProof/>
            <w:webHidden/>
          </w:rPr>
          <w:t>iii</w:t>
        </w:r>
        <w:r w:rsidR="00451E33">
          <w:rPr>
            <w:noProof/>
            <w:webHidden/>
          </w:rPr>
          <w:fldChar w:fldCharType="end"/>
        </w:r>
      </w:hyperlink>
    </w:p>
    <w:p w14:paraId="2D97CE9B" w14:textId="036FC5CA" w:rsidR="00451E33" w:rsidRDefault="00242CBC">
      <w:pPr>
        <w:pStyle w:val="TOC1"/>
        <w:rPr>
          <w:rFonts w:asciiTheme="minorHAnsi" w:eastAsiaTheme="minorEastAsia" w:hAnsiTheme="minorHAnsi" w:cstheme="minorBidi"/>
          <w:noProof/>
          <w:sz w:val="22"/>
          <w:szCs w:val="22"/>
          <w:lang w:eastAsia="en-CA"/>
        </w:rPr>
      </w:pPr>
      <w:hyperlink w:anchor="_Toc94773585" w:history="1">
        <w:r w:rsidR="00451E33" w:rsidRPr="00257740">
          <w:rPr>
            <w:rStyle w:val="Hyperlink"/>
            <w:noProof/>
          </w:rPr>
          <w:t>ACKNOWLEDGEMENTS</w:t>
        </w:r>
        <w:r w:rsidR="00451E33">
          <w:rPr>
            <w:noProof/>
            <w:webHidden/>
          </w:rPr>
          <w:tab/>
        </w:r>
        <w:r w:rsidR="00451E33">
          <w:rPr>
            <w:noProof/>
            <w:webHidden/>
          </w:rPr>
          <w:fldChar w:fldCharType="begin"/>
        </w:r>
        <w:r w:rsidR="00451E33">
          <w:rPr>
            <w:noProof/>
            <w:webHidden/>
          </w:rPr>
          <w:instrText xml:space="preserve"> PAGEREF _Toc94773585 \h </w:instrText>
        </w:r>
        <w:r w:rsidR="00451E33">
          <w:rPr>
            <w:noProof/>
            <w:webHidden/>
          </w:rPr>
        </w:r>
        <w:r w:rsidR="00451E33">
          <w:rPr>
            <w:noProof/>
            <w:webHidden/>
          </w:rPr>
          <w:fldChar w:fldCharType="separate"/>
        </w:r>
        <w:r w:rsidR="00815F3F">
          <w:rPr>
            <w:noProof/>
            <w:webHidden/>
          </w:rPr>
          <w:t>iv</w:t>
        </w:r>
        <w:r w:rsidR="00451E33">
          <w:rPr>
            <w:noProof/>
            <w:webHidden/>
          </w:rPr>
          <w:fldChar w:fldCharType="end"/>
        </w:r>
      </w:hyperlink>
    </w:p>
    <w:p w14:paraId="33DDD086" w14:textId="0D3F896D" w:rsidR="00451E33" w:rsidRDefault="00242CBC">
      <w:pPr>
        <w:pStyle w:val="TOC1"/>
        <w:rPr>
          <w:rFonts w:asciiTheme="minorHAnsi" w:eastAsiaTheme="minorEastAsia" w:hAnsiTheme="minorHAnsi" w:cstheme="minorBidi"/>
          <w:noProof/>
          <w:sz w:val="22"/>
          <w:szCs w:val="22"/>
          <w:lang w:eastAsia="en-CA"/>
        </w:rPr>
      </w:pPr>
      <w:hyperlink w:anchor="_Toc94773586" w:history="1">
        <w:r w:rsidR="00451E33" w:rsidRPr="00257740">
          <w:rPr>
            <w:rStyle w:val="Hyperlink"/>
            <w:noProof/>
          </w:rPr>
          <w:t>Table of Contents</w:t>
        </w:r>
        <w:r w:rsidR="00451E33">
          <w:rPr>
            <w:noProof/>
            <w:webHidden/>
          </w:rPr>
          <w:tab/>
        </w:r>
        <w:r w:rsidR="00451E33">
          <w:rPr>
            <w:noProof/>
            <w:webHidden/>
          </w:rPr>
          <w:fldChar w:fldCharType="begin"/>
        </w:r>
        <w:r w:rsidR="00451E33">
          <w:rPr>
            <w:noProof/>
            <w:webHidden/>
          </w:rPr>
          <w:instrText xml:space="preserve"> PAGEREF _Toc94773586 \h </w:instrText>
        </w:r>
        <w:r w:rsidR="00451E33">
          <w:rPr>
            <w:noProof/>
            <w:webHidden/>
          </w:rPr>
        </w:r>
        <w:r w:rsidR="00451E33">
          <w:rPr>
            <w:noProof/>
            <w:webHidden/>
          </w:rPr>
          <w:fldChar w:fldCharType="separate"/>
        </w:r>
        <w:r w:rsidR="00815F3F">
          <w:rPr>
            <w:noProof/>
            <w:webHidden/>
          </w:rPr>
          <w:t>v</w:t>
        </w:r>
        <w:r w:rsidR="00451E33">
          <w:rPr>
            <w:noProof/>
            <w:webHidden/>
          </w:rPr>
          <w:fldChar w:fldCharType="end"/>
        </w:r>
      </w:hyperlink>
    </w:p>
    <w:p w14:paraId="5F9571B4" w14:textId="483914C0" w:rsidR="00451E33" w:rsidRDefault="00242CBC">
      <w:pPr>
        <w:pStyle w:val="TOC1"/>
        <w:rPr>
          <w:rFonts w:asciiTheme="minorHAnsi" w:eastAsiaTheme="minorEastAsia" w:hAnsiTheme="minorHAnsi" w:cstheme="minorBidi"/>
          <w:noProof/>
          <w:sz w:val="22"/>
          <w:szCs w:val="22"/>
          <w:lang w:eastAsia="en-CA"/>
        </w:rPr>
      </w:pPr>
      <w:hyperlink w:anchor="_Toc94773587" w:history="1">
        <w:r w:rsidR="00451E33" w:rsidRPr="00257740">
          <w:rPr>
            <w:rStyle w:val="Hyperlink"/>
            <w:noProof/>
          </w:rPr>
          <w:t>List of Tables</w:t>
        </w:r>
        <w:r w:rsidR="00451E33">
          <w:rPr>
            <w:noProof/>
            <w:webHidden/>
          </w:rPr>
          <w:tab/>
        </w:r>
        <w:r w:rsidR="00451E33">
          <w:rPr>
            <w:noProof/>
            <w:webHidden/>
          </w:rPr>
          <w:fldChar w:fldCharType="begin"/>
        </w:r>
        <w:r w:rsidR="00451E33">
          <w:rPr>
            <w:noProof/>
            <w:webHidden/>
          </w:rPr>
          <w:instrText xml:space="preserve"> PAGEREF _Toc94773587 \h </w:instrText>
        </w:r>
        <w:r w:rsidR="00451E33">
          <w:rPr>
            <w:noProof/>
            <w:webHidden/>
          </w:rPr>
        </w:r>
        <w:r w:rsidR="00451E33">
          <w:rPr>
            <w:noProof/>
            <w:webHidden/>
          </w:rPr>
          <w:fldChar w:fldCharType="separate"/>
        </w:r>
        <w:r w:rsidR="00815F3F">
          <w:rPr>
            <w:noProof/>
            <w:webHidden/>
          </w:rPr>
          <w:t>x</w:t>
        </w:r>
        <w:r w:rsidR="00451E33">
          <w:rPr>
            <w:noProof/>
            <w:webHidden/>
          </w:rPr>
          <w:fldChar w:fldCharType="end"/>
        </w:r>
      </w:hyperlink>
    </w:p>
    <w:p w14:paraId="0337FC1B" w14:textId="69FB3A56" w:rsidR="00451E33" w:rsidRDefault="00242CBC">
      <w:pPr>
        <w:pStyle w:val="TOC1"/>
        <w:rPr>
          <w:rFonts w:asciiTheme="minorHAnsi" w:eastAsiaTheme="minorEastAsia" w:hAnsiTheme="minorHAnsi" w:cstheme="minorBidi"/>
          <w:noProof/>
          <w:sz w:val="22"/>
          <w:szCs w:val="22"/>
          <w:lang w:eastAsia="en-CA"/>
        </w:rPr>
      </w:pPr>
      <w:hyperlink w:anchor="_Toc94773588" w:history="1">
        <w:r w:rsidR="00451E33" w:rsidRPr="00257740">
          <w:rPr>
            <w:rStyle w:val="Hyperlink"/>
            <w:noProof/>
          </w:rPr>
          <w:t>List of Figures</w:t>
        </w:r>
        <w:r w:rsidR="00451E33">
          <w:rPr>
            <w:noProof/>
            <w:webHidden/>
          </w:rPr>
          <w:tab/>
        </w:r>
        <w:r w:rsidR="00451E33">
          <w:rPr>
            <w:noProof/>
            <w:webHidden/>
          </w:rPr>
          <w:fldChar w:fldCharType="begin"/>
        </w:r>
        <w:r w:rsidR="00451E33">
          <w:rPr>
            <w:noProof/>
            <w:webHidden/>
          </w:rPr>
          <w:instrText xml:space="preserve"> PAGEREF _Toc94773588 \h </w:instrText>
        </w:r>
        <w:r w:rsidR="00451E33">
          <w:rPr>
            <w:noProof/>
            <w:webHidden/>
          </w:rPr>
        </w:r>
        <w:r w:rsidR="00451E33">
          <w:rPr>
            <w:noProof/>
            <w:webHidden/>
          </w:rPr>
          <w:fldChar w:fldCharType="separate"/>
        </w:r>
        <w:r w:rsidR="00815F3F">
          <w:rPr>
            <w:noProof/>
            <w:webHidden/>
          </w:rPr>
          <w:t>xi</w:t>
        </w:r>
        <w:r w:rsidR="00451E33">
          <w:rPr>
            <w:noProof/>
            <w:webHidden/>
          </w:rPr>
          <w:fldChar w:fldCharType="end"/>
        </w:r>
      </w:hyperlink>
    </w:p>
    <w:p w14:paraId="15CF5900" w14:textId="4104EB31" w:rsidR="00451E33" w:rsidRDefault="00242CBC">
      <w:pPr>
        <w:pStyle w:val="TOC1"/>
        <w:rPr>
          <w:rFonts w:asciiTheme="minorHAnsi" w:eastAsiaTheme="minorEastAsia" w:hAnsiTheme="minorHAnsi" w:cstheme="minorBidi"/>
          <w:noProof/>
          <w:sz w:val="22"/>
          <w:szCs w:val="22"/>
          <w:lang w:eastAsia="en-CA"/>
        </w:rPr>
      </w:pPr>
      <w:hyperlink w:anchor="_Toc94773589" w:history="1">
        <w:r w:rsidR="00451E33" w:rsidRPr="00257740">
          <w:rPr>
            <w:rStyle w:val="Hyperlink"/>
            <w:noProof/>
          </w:rPr>
          <w:t>List of Abbreviations</w:t>
        </w:r>
        <w:r w:rsidR="00451E33">
          <w:rPr>
            <w:noProof/>
            <w:webHidden/>
          </w:rPr>
          <w:tab/>
        </w:r>
        <w:r w:rsidR="00451E33">
          <w:rPr>
            <w:noProof/>
            <w:webHidden/>
          </w:rPr>
          <w:fldChar w:fldCharType="begin"/>
        </w:r>
        <w:r w:rsidR="00451E33">
          <w:rPr>
            <w:noProof/>
            <w:webHidden/>
          </w:rPr>
          <w:instrText xml:space="preserve"> PAGEREF _Toc94773589 \h </w:instrText>
        </w:r>
        <w:r w:rsidR="00451E33">
          <w:rPr>
            <w:noProof/>
            <w:webHidden/>
          </w:rPr>
        </w:r>
        <w:r w:rsidR="00451E33">
          <w:rPr>
            <w:noProof/>
            <w:webHidden/>
          </w:rPr>
          <w:fldChar w:fldCharType="separate"/>
        </w:r>
        <w:r w:rsidR="00815F3F">
          <w:rPr>
            <w:noProof/>
            <w:webHidden/>
          </w:rPr>
          <w:t>xv</w:t>
        </w:r>
        <w:r w:rsidR="00451E33">
          <w:rPr>
            <w:noProof/>
            <w:webHidden/>
          </w:rPr>
          <w:fldChar w:fldCharType="end"/>
        </w:r>
      </w:hyperlink>
    </w:p>
    <w:p w14:paraId="4E960987" w14:textId="719E91F5" w:rsidR="00451E33" w:rsidRDefault="00242CBC">
      <w:pPr>
        <w:pStyle w:val="TOC1"/>
        <w:rPr>
          <w:rFonts w:asciiTheme="minorHAnsi" w:eastAsiaTheme="minorEastAsia" w:hAnsiTheme="minorHAnsi" w:cstheme="minorBidi"/>
          <w:noProof/>
          <w:sz w:val="22"/>
          <w:szCs w:val="22"/>
          <w:lang w:eastAsia="en-CA"/>
        </w:rPr>
      </w:pPr>
      <w:hyperlink w:anchor="_Toc94773590" w:history="1">
        <w:r w:rsidR="00451E33" w:rsidRPr="00257740">
          <w:rPr>
            <w:rStyle w:val="Hyperlink"/>
            <w:noProof/>
          </w:rPr>
          <w:t>1 Introduction</w:t>
        </w:r>
        <w:r w:rsidR="00451E33">
          <w:rPr>
            <w:noProof/>
            <w:webHidden/>
          </w:rPr>
          <w:tab/>
        </w:r>
        <w:r w:rsidR="00451E33">
          <w:rPr>
            <w:noProof/>
            <w:webHidden/>
          </w:rPr>
          <w:fldChar w:fldCharType="begin"/>
        </w:r>
        <w:r w:rsidR="00451E33">
          <w:rPr>
            <w:noProof/>
            <w:webHidden/>
          </w:rPr>
          <w:instrText xml:space="preserve"> PAGEREF _Toc94773590 \h </w:instrText>
        </w:r>
        <w:r w:rsidR="00451E33">
          <w:rPr>
            <w:noProof/>
            <w:webHidden/>
          </w:rPr>
        </w:r>
        <w:r w:rsidR="00451E33">
          <w:rPr>
            <w:noProof/>
            <w:webHidden/>
          </w:rPr>
          <w:fldChar w:fldCharType="separate"/>
        </w:r>
        <w:r w:rsidR="00815F3F">
          <w:rPr>
            <w:noProof/>
            <w:webHidden/>
          </w:rPr>
          <w:t>1</w:t>
        </w:r>
        <w:r w:rsidR="00451E33">
          <w:rPr>
            <w:noProof/>
            <w:webHidden/>
          </w:rPr>
          <w:fldChar w:fldCharType="end"/>
        </w:r>
      </w:hyperlink>
    </w:p>
    <w:p w14:paraId="6CF8572F" w14:textId="51E9A1DD" w:rsidR="00451E33" w:rsidRDefault="00242CBC">
      <w:pPr>
        <w:pStyle w:val="TOC2"/>
        <w:tabs>
          <w:tab w:val="right" w:leader="dot" w:pos="8630"/>
        </w:tabs>
        <w:rPr>
          <w:rFonts w:asciiTheme="minorHAnsi" w:eastAsiaTheme="minorEastAsia" w:hAnsiTheme="minorHAnsi" w:cstheme="minorBidi"/>
          <w:noProof/>
          <w:sz w:val="22"/>
          <w:szCs w:val="22"/>
          <w:lang w:eastAsia="en-CA"/>
        </w:rPr>
      </w:pPr>
      <w:hyperlink w:anchor="_Toc94773591" w:history="1">
        <w:r w:rsidR="00451E33" w:rsidRPr="00257740">
          <w:rPr>
            <w:rStyle w:val="Hyperlink"/>
            <w:noProof/>
          </w:rPr>
          <w:t>1.1 Objectives</w:t>
        </w:r>
        <w:r w:rsidR="00451E33">
          <w:rPr>
            <w:noProof/>
            <w:webHidden/>
          </w:rPr>
          <w:tab/>
        </w:r>
        <w:r w:rsidR="00451E33">
          <w:rPr>
            <w:noProof/>
            <w:webHidden/>
          </w:rPr>
          <w:fldChar w:fldCharType="begin"/>
        </w:r>
        <w:r w:rsidR="00451E33">
          <w:rPr>
            <w:noProof/>
            <w:webHidden/>
          </w:rPr>
          <w:instrText xml:space="preserve"> PAGEREF _Toc94773591 \h </w:instrText>
        </w:r>
        <w:r w:rsidR="00451E33">
          <w:rPr>
            <w:noProof/>
            <w:webHidden/>
          </w:rPr>
        </w:r>
        <w:r w:rsidR="00451E33">
          <w:rPr>
            <w:noProof/>
            <w:webHidden/>
          </w:rPr>
          <w:fldChar w:fldCharType="separate"/>
        </w:r>
        <w:r w:rsidR="00815F3F">
          <w:rPr>
            <w:noProof/>
            <w:webHidden/>
          </w:rPr>
          <w:t>3</w:t>
        </w:r>
        <w:r w:rsidR="00451E33">
          <w:rPr>
            <w:noProof/>
            <w:webHidden/>
          </w:rPr>
          <w:fldChar w:fldCharType="end"/>
        </w:r>
      </w:hyperlink>
    </w:p>
    <w:p w14:paraId="0E35896F" w14:textId="3A00915D" w:rsidR="00451E33" w:rsidRDefault="00242CBC">
      <w:pPr>
        <w:pStyle w:val="TOC1"/>
        <w:rPr>
          <w:rFonts w:asciiTheme="minorHAnsi" w:eastAsiaTheme="minorEastAsia" w:hAnsiTheme="minorHAnsi" w:cstheme="minorBidi"/>
          <w:noProof/>
          <w:sz w:val="22"/>
          <w:szCs w:val="22"/>
          <w:lang w:eastAsia="en-CA"/>
        </w:rPr>
      </w:pPr>
      <w:hyperlink w:anchor="_Toc94773592" w:history="1">
        <w:r w:rsidR="00451E33" w:rsidRPr="00257740">
          <w:rPr>
            <w:rStyle w:val="Hyperlink"/>
            <w:noProof/>
          </w:rPr>
          <w:t>2 Overview of Load Forecasting</w:t>
        </w:r>
        <w:r w:rsidR="00451E33">
          <w:rPr>
            <w:noProof/>
            <w:webHidden/>
          </w:rPr>
          <w:tab/>
        </w:r>
        <w:r w:rsidR="00451E33">
          <w:rPr>
            <w:noProof/>
            <w:webHidden/>
          </w:rPr>
          <w:fldChar w:fldCharType="begin"/>
        </w:r>
        <w:r w:rsidR="00451E33">
          <w:rPr>
            <w:noProof/>
            <w:webHidden/>
          </w:rPr>
          <w:instrText xml:space="preserve"> PAGEREF _Toc94773592 \h </w:instrText>
        </w:r>
        <w:r w:rsidR="00451E33">
          <w:rPr>
            <w:noProof/>
            <w:webHidden/>
          </w:rPr>
        </w:r>
        <w:r w:rsidR="00451E33">
          <w:rPr>
            <w:noProof/>
            <w:webHidden/>
          </w:rPr>
          <w:fldChar w:fldCharType="separate"/>
        </w:r>
        <w:r w:rsidR="00815F3F">
          <w:rPr>
            <w:noProof/>
            <w:webHidden/>
          </w:rPr>
          <w:t>5</w:t>
        </w:r>
        <w:r w:rsidR="00451E33">
          <w:rPr>
            <w:noProof/>
            <w:webHidden/>
          </w:rPr>
          <w:fldChar w:fldCharType="end"/>
        </w:r>
      </w:hyperlink>
    </w:p>
    <w:p w14:paraId="36E61568" w14:textId="139ED981" w:rsidR="00451E33" w:rsidRDefault="00242CBC">
      <w:pPr>
        <w:pStyle w:val="TOC2"/>
        <w:tabs>
          <w:tab w:val="right" w:leader="dot" w:pos="8630"/>
        </w:tabs>
        <w:rPr>
          <w:rFonts w:asciiTheme="minorHAnsi" w:eastAsiaTheme="minorEastAsia" w:hAnsiTheme="minorHAnsi" w:cstheme="minorBidi"/>
          <w:noProof/>
          <w:sz w:val="22"/>
          <w:szCs w:val="22"/>
          <w:lang w:eastAsia="en-CA"/>
        </w:rPr>
      </w:pPr>
      <w:hyperlink w:anchor="_Toc94773593" w:history="1">
        <w:r w:rsidR="00451E33" w:rsidRPr="00257740">
          <w:rPr>
            <w:rStyle w:val="Hyperlink"/>
            <w:noProof/>
          </w:rPr>
          <w:t>2.1 Factors That Affect the Load Demand</w:t>
        </w:r>
        <w:r w:rsidR="00451E33">
          <w:rPr>
            <w:noProof/>
            <w:webHidden/>
          </w:rPr>
          <w:tab/>
        </w:r>
        <w:r w:rsidR="00451E33">
          <w:rPr>
            <w:noProof/>
            <w:webHidden/>
          </w:rPr>
          <w:fldChar w:fldCharType="begin"/>
        </w:r>
        <w:r w:rsidR="00451E33">
          <w:rPr>
            <w:noProof/>
            <w:webHidden/>
          </w:rPr>
          <w:instrText xml:space="preserve"> PAGEREF _Toc94773593 \h </w:instrText>
        </w:r>
        <w:r w:rsidR="00451E33">
          <w:rPr>
            <w:noProof/>
            <w:webHidden/>
          </w:rPr>
        </w:r>
        <w:r w:rsidR="00451E33">
          <w:rPr>
            <w:noProof/>
            <w:webHidden/>
          </w:rPr>
          <w:fldChar w:fldCharType="separate"/>
        </w:r>
        <w:r w:rsidR="00815F3F">
          <w:rPr>
            <w:noProof/>
            <w:webHidden/>
          </w:rPr>
          <w:t>5</w:t>
        </w:r>
        <w:r w:rsidR="00451E33">
          <w:rPr>
            <w:noProof/>
            <w:webHidden/>
          </w:rPr>
          <w:fldChar w:fldCharType="end"/>
        </w:r>
      </w:hyperlink>
    </w:p>
    <w:p w14:paraId="33D00575" w14:textId="4E750646" w:rsidR="00451E33" w:rsidRDefault="00242CBC">
      <w:pPr>
        <w:pStyle w:val="TOC2"/>
        <w:tabs>
          <w:tab w:val="right" w:leader="dot" w:pos="8630"/>
        </w:tabs>
        <w:rPr>
          <w:rFonts w:asciiTheme="minorHAnsi" w:eastAsiaTheme="minorEastAsia" w:hAnsiTheme="minorHAnsi" w:cstheme="minorBidi"/>
          <w:noProof/>
          <w:sz w:val="22"/>
          <w:szCs w:val="22"/>
          <w:lang w:eastAsia="en-CA"/>
        </w:rPr>
      </w:pPr>
      <w:hyperlink w:anchor="_Toc94773594" w:history="1">
        <w:r w:rsidR="00451E33" w:rsidRPr="00257740">
          <w:rPr>
            <w:rStyle w:val="Hyperlink"/>
            <w:noProof/>
          </w:rPr>
          <w:t>2.2 Load Forecasting Horizons</w:t>
        </w:r>
        <w:r w:rsidR="00451E33">
          <w:rPr>
            <w:noProof/>
            <w:webHidden/>
          </w:rPr>
          <w:tab/>
        </w:r>
        <w:r w:rsidR="00451E33">
          <w:rPr>
            <w:noProof/>
            <w:webHidden/>
          </w:rPr>
          <w:fldChar w:fldCharType="begin"/>
        </w:r>
        <w:r w:rsidR="00451E33">
          <w:rPr>
            <w:noProof/>
            <w:webHidden/>
          </w:rPr>
          <w:instrText xml:space="preserve"> PAGEREF _Toc94773594 \h </w:instrText>
        </w:r>
        <w:r w:rsidR="00451E33">
          <w:rPr>
            <w:noProof/>
            <w:webHidden/>
          </w:rPr>
        </w:r>
        <w:r w:rsidR="00451E33">
          <w:rPr>
            <w:noProof/>
            <w:webHidden/>
          </w:rPr>
          <w:fldChar w:fldCharType="separate"/>
        </w:r>
        <w:r w:rsidR="00815F3F">
          <w:rPr>
            <w:noProof/>
            <w:webHidden/>
          </w:rPr>
          <w:t>7</w:t>
        </w:r>
        <w:r w:rsidR="00451E33">
          <w:rPr>
            <w:noProof/>
            <w:webHidden/>
          </w:rPr>
          <w:fldChar w:fldCharType="end"/>
        </w:r>
      </w:hyperlink>
    </w:p>
    <w:p w14:paraId="4E6E28B4" w14:textId="632D3557" w:rsidR="00451E33" w:rsidRDefault="00242CBC">
      <w:pPr>
        <w:pStyle w:val="TOC2"/>
        <w:tabs>
          <w:tab w:val="right" w:leader="dot" w:pos="8630"/>
        </w:tabs>
        <w:rPr>
          <w:rFonts w:asciiTheme="minorHAnsi" w:eastAsiaTheme="minorEastAsia" w:hAnsiTheme="minorHAnsi" w:cstheme="minorBidi"/>
          <w:noProof/>
          <w:sz w:val="22"/>
          <w:szCs w:val="22"/>
          <w:lang w:eastAsia="en-CA"/>
        </w:rPr>
      </w:pPr>
      <w:hyperlink w:anchor="_Toc94773595" w:history="1">
        <w:r w:rsidR="00451E33" w:rsidRPr="00257740">
          <w:rPr>
            <w:rStyle w:val="Hyperlink"/>
            <w:noProof/>
          </w:rPr>
          <w:t>2.3 The Benchmark Forecasters</w:t>
        </w:r>
        <w:r w:rsidR="00451E33">
          <w:rPr>
            <w:noProof/>
            <w:webHidden/>
          </w:rPr>
          <w:tab/>
        </w:r>
        <w:r w:rsidR="00451E33">
          <w:rPr>
            <w:noProof/>
            <w:webHidden/>
          </w:rPr>
          <w:fldChar w:fldCharType="begin"/>
        </w:r>
        <w:r w:rsidR="00451E33">
          <w:rPr>
            <w:noProof/>
            <w:webHidden/>
          </w:rPr>
          <w:instrText xml:space="preserve"> PAGEREF _Toc94773595 \h </w:instrText>
        </w:r>
        <w:r w:rsidR="00451E33">
          <w:rPr>
            <w:noProof/>
            <w:webHidden/>
          </w:rPr>
        </w:r>
        <w:r w:rsidR="00451E33">
          <w:rPr>
            <w:noProof/>
            <w:webHidden/>
          </w:rPr>
          <w:fldChar w:fldCharType="separate"/>
        </w:r>
        <w:r w:rsidR="00815F3F">
          <w:rPr>
            <w:noProof/>
            <w:webHidden/>
          </w:rPr>
          <w:t>8</w:t>
        </w:r>
        <w:r w:rsidR="00451E33">
          <w:rPr>
            <w:noProof/>
            <w:webHidden/>
          </w:rPr>
          <w:fldChar w:fldCharType="end"/>
        </w:r>
      </w:hyperlink>
    </w:p>
    <w:p w14:paraId="731C5B01" w14:textId="16C564D8"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596" w:history="1">
        <w:r w:rsidR="00451E33" w:rsidRPr="00257740">
          <w:rPr>
            <w:rStyle w:val="Hyperlink"/>
            <w:noProof/>
          </w:rPr>
          <w:t>2.3.1 The Seasonal Naive Forecaster (SNF)</w:t>
        </w:r>
        <w:r w:rsidR="00451E33">
          <w:rPr>
            <w:noProof/>
            <w:webHidden/>
          </w:rPr>
          <w:tab/>
        </w:r>
        <w:r w:rsidR="00451E33">
          <w:rPr>
            <w:noProof/>
            <w:webHidden/>
          </w:rPr>
          <w:fldChar w:fldCharType="begin"/>
        </w:r>
        <w:r w:rsidR="00451E33">
          <w:rPr>
            <w:noProof/>
            <w:webHidden/>
          </w:rPr>
          <w:instrText xml:space="preserve"> PAGEREF _Toc94773596 \h </w:instrText>
        </w:r>
        <w:r w:rsidR="00451E33">
          <w:rPr>
            <w:noProof/>
            <w:webHidden/>
          </w:rPr>
        </w:r>
        <w:r w:rsidR="00451E33">
          <w:rPr>
            <w:noProof/>
            <w:webHidden/>
          </w:rPr>
          <w:fldChar w:fldCharType="separate"/>
        </w:r>
        <w:r w:rsidR="00815F3F">
          <w:rPr>
            <w:noProof/>
            <w:webHidden/>
          </w:rPr>
          <w:t>8</w:t>
        </w:r>
        <w:r w:rsidR="00451E33">
          <w:rPr>
            <w:noProof/>
            <w:webHidden/>
          </w:rPr>
          <w:fldChar w:fldCharType="end"/>
        </w:r>
      </w:hyperlink>
    </w:p>
    <w:p w14:paraId="21DC187F" w14:textId="65D6E4B3"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597" w:history="1">
        <w:r w:rsidR="00451E33" w:rsidRPr="00257740">
          <w:rPr>
            <w:rStyle w:val="Hyperlink"/>
            <w:noProof/>
          </w:rPr>
          <w:t>2.3.2 The Multiple Linear Regression Forecaster (MLR)</w:t>
        </w:r>
        <w:r w:rsidR="00451E33">
          <w:rPr>
            <w:noProof/>
            <w:webHidden/>
          </w:rPr>
          <w:tab/>
        </w:r>
        <w:r w:rsidR="00451E33">
          <w:rPr>
            <w:noProof/>
            <w:webHidden/>
          </w:rPr>
          <w:fldChar w:fldCharType="begin"/>
        </w:r>
        <w:r w:rsidR="00451E33">
          <w:rPr>
            <w:noProof/>
            <w:webHidden/>
          </w:rPr>
          <w:instrText xml:space="preserve"> PAGEREF _Toc94773597 \h </w:instrText>
        </w:r>
        <w:r w:rsidR="00451E33">
          <w:rPr>
            <w:noProof/>
            <w:webHidden/>
          </w:rPr>
        </w:r>
        <w:r w:rsidR="00451E33">
          <w:rPr>
            <w:noProof/>
            <w:webHidden/>
          </w:rPr>
          <w:fldChar w:fldCharType="separate"/>
        </w:r>
        <w:r w:rsidR="00815F3F">
          <w:rPr>
            <w:noProof/>
            <w:webHidden/>
          </w:rPr>
          <w:t>9</w:t>
        </w:r>
        <w:r w:rsidR="00451E33">
          <w:rPr>
            <w:noProof/>
            <w:webHidden/>
          </w:rPr>
          <w:fldChar w:fldCharType="end"/>
        </w:r>
      </w:hyperlink>
    </w:p>
    <w:p w14:paraId="13A47F9B" w14:textId="19065E74"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598" w:history="1">
        <w:r w:rsidR="00451E33" w:rsidRPr="00257740">
          <w:rPr>
            <w:rStyle w:val="Hyperlink"/>
            <w:noProof/>
          </w:rPr>
          <w:t>2.3.3 The Auto-Regressive Integrated Moving Average Forecaster (ARIMA)</w:t>
        </w:r>
        <w:r w:rsidR="00451E33">
          <w:rPr>
            <w:noProof/>
            <w:webHidden/>
          </w:rPr>
          <w:tab/>
        </w:r>
        <w:r w:rsidR="00451E33">
          <w:rPr>
            <w:noProof/>
            <w:webHidden/>
          </w:rPr>
          <w:fldChar w:fldCharType="begin"/>
        </w:r>
        <w:r w:rsidR="00451E33">
          <w:rPr>
            <w:noProof/>
            <w:webHidden/>
          </w:rPr>
          <w:instrText xml:space="preserve"> PAGEREF _Toc94773598 \h </w:instrText>
        </w:r>
        <w:r w:rsidR="00451E33">
          <w:rPr>
            <w:noProof/>
            <w:webHidden/>
          </w:rPr>
        </w:r>
        <w:r w:rsidR="00451E33">
          <w:rPr>
            <w:noProof/>
            <w:webHidden/>
          </w:rPr>
          <w:fldChar w:fldCharType="separate"/>
        </w:r>
        <w:r w:rsidR="00815F3F">
          <w:rPr>
            <w:noProof/>
            <w:webHidden/>
          </w:rPr>
          <w:t>10</w:t>
        </w:r>
        <w:r w:rsidR="00451E33">
          <w:rPr>
            <w:noProof/>
            <w:webHidden/>
          </w:rPr>
          <w:fldChar w:fldCharType="end"/>
        </w:r>
      </w:hyperlink>
    </w:p>
    <w:p w14:paraId="28C00B04" w14:textId="6AEE952F"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599" w:history="1">
        <w:r w:rsidR="00451E33" w:rsidRPr="00257740">
          <w:rPr>
            <w:rStyle w:val="Hyperlink"/>
            <w:noProof/>
          </w:rPr>
          <w:t>2.3.4 Artificial Neural Network Short Term Load Forecaster – Generation Three (ANNSTLF-G3)</w:t>
        </w:r>
        <w:r w:rsidR="00451E33">
          <w:rPr>
            <w:noProof/>
            <w:webHidden/>
          </w:rPr>
          <w:tab/>
        </w:r>
        <w:r w:rsidR="00451E33">
          <w:rPr>
            <w:noProof/>
            <w:webHidden/>
          </w:rPr>
          <w:fldChar w:fldCharType="begin"/>
        </w:r>
        <w:r w:rsidR="00451E33">
          <w:rPr>
            <w:noProof/>
            <w:webHidden/>
          </w:rPr>
          <w:instrText xml:space="preserve"> PAGEREF _Toc94773599 \h </w:instrText>
        </w:r>
        <w:r w:rsidR="00451E33">
          <w:rPr>
            <w:noProof/>
            <w:webHidden/>
          </w:rPr>
        </w:r>
        <w:r w:rsidR="00451E33">
          <w:rPr>
            <w:noProof/>
            <w:webHidden/>
          </w:rPr>
          <w:fldChar w:fldCharType="separate"/>
        </w:r>
        <w:r w:rsidR="00815F3F">
          <w:rPr>
            <w:noProof/>
            <w:webHidden/>
          </w:rPr>
          <w:t>13</w:t>
        </w:r>
        <w:r w:rsidR="00451E33">
          <w:rPr>
            <w:noProof/>
            <w:webHidden/>
          </w:rPr>
          <w:fldChar w:fldCharType="end"/>
        </w:r>
      </w:hyperlink>
    </w:p>
    <w:p w14:paraId="6A736AA6" w14:textId="2E5B5CB8" w:rsidR="00451E33" w:rsidRDefault="00242CBC">
      <w:pPr>
        <w:pStyle w:val="TOC2"/>
        <w:tabs>
          <w:tab w:val="right" w:leader="dot" w:pos="8630"/>
        </w:tabs>
        <w:rPr>
          <w:rFonts w:asciiTheme="minorHAnsi" w:eastAsiaTheme="minorEastAsia" w:hAnsiTheme="minorHAnsi" w:cstheme="minorBidi"/>
          <w:noProof/>
          <w:sz w:val="22"/>
          <w:szCs w:val="22"/>
          <w:lang w:eastAsia="en-CA"/>
        </w:rPr>
      </w:pPr>
      <w:hyperlink w:anchor="_Toc94773600" w:history="1">
        <w:r w:rsidR="00451E33" w:rsidRPr="00257740">
          <w:rPr>
            <w:rStyle w:val="Hyperlink"/>
            <w:noProof/>
          </w:rPr>
          <w:t>2.4 Deep Learning Forecasters</w:t>
        </w:r>
        <w:r w:rsidR="00451E33">
          <w:rPr>
            <w:noProof/>
            <w:webHidden/>
          </w:rPr>
          <w:tab/>
        </w:r>
        <w:r w:rsidR="00451E33">
          <w:rPr>
            <w:noProof/>
            <w:webHidden/>
          </w:rPr>
          <w:fldChar w:fldCharType="begin"/>
        </w:r>
        <w:r w:rsidR="00451E33">
          <w:rPr>
            <w:noProof/>
            <w:webHidden/>
          </w:rPr>
          <w:instrText xml:space="preserve"> PAGEREF _Toc94773600 \h </w:instrText>
        </w:r>
        <w:r w:rsidR="00451E33">
          <w:rPr>
            <w:noProof/>
            <w:webHidden/>
          </w:rPr>
        </w:r>
        <w:r w:rsidR="00451E33">
          <w:rPr>
            <w:noProof/>
            <w:webHidden/>
          </w:rPr>
          <w:fldChar w:fldCharType="separate"/>
        </w:r>
        <w:r w:rsidR="00815F3F">
          <w:rPr>
            <w:noProof/>
            <w:webHidden/>
          </w:rPr>
          <w:t>16</w:t>
        </w:r>
        <w:r w:rsidR="00451E33">
          <w:rPr>
            <w:noProof/>
            <w:webHidden/>
          </w:rPr>
          <w:fldChar w:fldCharType="end"/>
        </w:r>
      </w:hyperlink>
    </w:p>
    <w:p w14:paraId="68CF461B" w14:textId="71B14F58"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601" w:history="1">
        <w:r w:rsidR="00451E33" w:rsidRPr="00257740">
          <w:rPr>
            <w:rStyle w:val="Hyperlink"/>
            <w:noProof/>
          </w:rPr>
          <w:t>2.4.1 Recurrent Neural Networks and the Long Short Term Memory Network</w:t>
        </w:r>
        <w:r w:rsidR="00451E33">
          <w:rPr>
            <w:noProof/>
            <w:webHidden/>
          </w:rPr>
          <w:tab/>
        </w:r>
        <w:r w:rsidR="00451E33">
          <w:rPr>
            <w:noProof/>
            <w:webHidden/>
          </w:rPr>
          <w:fldChar w:fldCharType="begin"/>
        </w:r>
        <w:r w:rsidR="00451E33">
          <w:rPr>
            <w:noProof/>
            <w:webHidden/>
          </w:rPr>
          <w:instrText xml:space="preserve"> PAGEREF _Toc94773601 \h </w:instrText>
        </w:r>
        <w:r w:rsidR="00451E33">
          <w:rPr>
            <w:noProof/>
            <w:webHidden/>
          </w:rPr>
        </w:r>
        <w:r w:rsidR="00451E33">
          <w:rPr>
            <w:noProof/>
            <w:webHidden/>
          </w:rPr>
          <w:fldChar w:fldCharType="separate"/>
        </w:r>
        <w:r w:rsidR="00815F3F">
          <w:rPr>
            <w:noProof/>
            <w:webHidden/>
          </w:rPr>
          <w:t>19</w:t>
        </w:r>
        <w:r w:rsidR="00451E33">
          <w:rPr>
            <w:noProof/>
            <w:webHidden/>
          </w:rPr>
          <w:fldChar w:fldCharType="end"/>
        </w:r>
      </w:hyperlink>
    </w:p>
    <w:p w14:paraId="72C177E9" w14:textId="711070F3"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602" w:history="1">
        <w:r w:rsidR="00451E33" w:rsidRPr="00257740">
          <w:rPr>
            <w:rStyle w:val="Hyperlink"/>
            <w:noProof/>
          </w:rPr>
          <w:t>2.4.2 The Convolutional Neural Network (CNN)</w:t>
        </w:r>
        <w:r w:rsidR="00451E33">
          <w:rPr>
            <w:noProof/>
            <w:webHidden/>
          </w:rPr>
          <w:tab/>
        </w:r>
        <w:r w:rsidR="00451E33">
          <w:rPr>
            <w:noProof/>
            <w:webHidden/>
          </w:rPr>
          <w:fldChar w:fldCharType="begin"/>
        </w:r>
        <w:r w:rsidR="00451E33">
          <w:rPr>
            <w:noProof/>
            <w:webHidden/>
          </w:rPr>
          <w:instrText xml:space="preserve"> PAGEREF _Toc94773602 \h </w:instrText>
        </w:r>
        <w:r w:rsidR="00451E33">
          <w:rPr>
            <w:noProof/>
            <w:webHidden/>
          </w:rPr>
        </w:r>
        <w:r w:rsidR="00451E33">
          <w:rPr>
            <w:noProof/>
            <w:webHidden/>
          </w:rPr>
          <w:fldChar w:fldCharType="separate"/>
        </w:r>
        <w:r w:rsidR="00815F3F">
          <w:rPr>
            <w:noProof/>
            <w:webHidden/>
          </w:rPr>
          <w:t>21</w:t>
        </w:r>
        <w:r w:rsidR="00451E33">
          <w:rPr>
            <w:noProof/>
            <w:webHidden/>
          </w:rPr>
          <w:fldChar w:fldCharType="end"/>
        </w:r>
      </w:hyperlink>
    </w:p>
    <w:p w14:paraId="03221A63" w14:textId="49B75A65" w:rsidR="00451E33" w:rsidRDefault="00242CBC">
      <w:pPr>
        <w:pStyle w:val="TOC2"/>
        <w:tabs>
          <w:tab w:val="right" w:leader="dot" w:pos="8630"/>
        </w:tabs>
        <w:rPr>
          <w:rFonts w:asciiTheme="minorHAnsi" w:eastAsiaTheme="minorEastAsia" w:hAnsiTheme="minorHAnsi" w:cstheme="minorBidi"/>
          <w:noProof/>
          <w:sz w:val="22"/>
          <w:szCs w:val="22"/>
          <w:lang w:eastAsia="en-CA"/>
        </w:rPr>
      </w:pPr>
      <w:hyperlink w:anchor="_Toc94773603" w:history="1">
        <w:r w:rsidR="00451E33" w:rsidRPr="00257740">
          <w:rPr>
            <w:rStyle w:val="Hyperlink"/>
            <w:noProof/>
          </w:rPr>
          <w:t>2.5 Peak Load</w:t>
        </w:r>
        <w:r w:rsidR="00451E33">
          <w:rPr>
            <w:noProof/>
            <w:webHidden/>
          </w:rPr>
          <w:tab/>
        </w:r>
        <w:r w:rsidR="00451E33">
          <w:rPr>
            <w:noProof/>
            <w:webHidden/>
          </w:rPr>
          <w:fldChar w:fldCharType="begin"/>
        </w:r>
        <w:r w:rsidR="00451E33">
          <w:rPr>
            <w:noProof/>
            <w:webHidden/>
          </w:rPr>
          <w:instrText xml:space="preserve"> PAGEREF _Toc94773603 \h </w:instrText>
        </w:r>
        <w:r w:rsidR="00451E33">
          <w:rPr>
            <w:noProof/>
            <w:webHidden/>
          </w:rPr>
        </w:r>
        <w:r w:rsidR="00451E33">
          <w:rPr>
            <w:noProof/>
            <w:webHidden/>
          </w:rPr>
          <w:fldChar w:fldCharType="separate"/>
        </w:r>
        <w:r w:rsidR="00815F3F">
          <w:rPr>
            <w:noProof/>
            <w:webHidden/>
          </w:rPr>
          <w:t>24</w:t>
        </w:r>
        <w:r w:rsidR="00451E33">
          <w:rPr>
            <w:noProof/>
            <w:webHidden/>
          </w:rPr>
          <w:fldChar w:fldCharType="end"/>
        </w:r>
      </w:hyperlink>
    </w:p>
    <w:p w14:paraId="4E5AFB71" w14:textId="7F8E8F69" w:rsidR="00451E33" w:rsidRDefault="00242CBC">
      <w:pPr>
        <w:pStyle w:val="TOC2"/>
        <w:tabs>
          <w:tab w:val="right" w:leader="dot" w:pos="8630"/>
        </w:tabs>
        <w:rPr>
          <w:rFonts w:asciiTheme="minorHAnsi" w:eastAsiaTheme="minorEastAsia" w:hAnsiTheme="minorHAnsi" w:cstheme="minorBidi"/>
          <w:noProof/>
          <w:sz w:val="22"/>
          <w:szCs w:val="22"/>
          <w:lang w:eastAsia="en-CA"/>
        </w:rPr>
      </w:pPr>
      <w:hyperlink w:anchor="_Toc94773604" w:history="1">
        <w:r w:rsidR="00451E33" w:rsidRPr="00257740">
          <w:rPr>
            <w:rStyle w:val="Hyperlink"/>
            <w:noProof/>
          </w:rPr>
          <w:t>2.6 Performance Metrics</w:t>
        </w:r>
        <w:r w:rsidR="00451E33">
          <w:rPr>
            <w:noProof/>
            <w:webHidden/>
          </w:rPr>
          <w:tab/>
        </w:r>
        <w:r w:rsidR="00451E33">
          <w:rPr>
            <w:noProof/>
            <w:webHidden/>
          </w:rPr>
          <w:fldChar w:fldCharType="begin"/>
        </w:r>
        <w:r w:rsidR="00451E33">
          <w:rPr>
            <w:noProof/>
            <w:webHidden/>
          </w:rPr>
          <w:instrText xml:space="preserve"> PAGEREF _Toc94773604 \h </w:instrText>
        </w:r>
        <w:r w:rsidR="00451E33">
          <w:rPr>
            <w:noProof/>
            <w:webHidden/>
          </w:rPr>
        </w:r>
        <w:r w:rsidR="00451E33">
          <w:rPr>
            <w:noProof/>
            <w:webHidden/>
          </w:rPr>
          <w:fldChar w:fldCharType="separate"/>
        </w:r>
        <w:r w:rsidR="00815F3F">
          <w:rPr>
            <w:noProof/>
            <w:webHidden/>
          </w:rPr>
          <w:t>26</w:t>
        </w:r>
        <w:r w:rsidR="00451E33">
          <w:rPr>
            <w:noProof/>
            <w:webHidden/>
          </w:rPr>
          <w:fldChar w:fldCharType="end"/>
        </w:r>
      </w:hyperlink>
    </w:p>
    <w:p w14:paraId="136CEFBA" w14:textId="51668A52" w:rsidR="00451E33" w:rsidRDefault="00242CBC">
      <w:pPr>
        <w:pStyle w:val="TOC2"/>
        <w:tabs>
          <w:tab w:val="right" w:leader="dot" w:pos="8630"/>
        </w:tabs>
        <w:rPr>
          <w:rFonts w:asciiTheme="minorHAnsi" w:eastAsiaTheme="minorEastAsia" w:hAnsiTheme="minorHAnsi" w:cstheme="minorBidi"/>
          <w:noProof/>
          <w:sz w:val="22"/>
          <w:szCs w:val="22"/>
          <w:lang w:eastAsia="en-CA"/>
        </w:rPr>
      </w:pPr>
      <w:hyperlink w:anchor="_Toc94773605" w:history="1">
        <w:r w:rsidR="00451E33" w:rsidRPr="00257740">
          <w:rPr>
            <w:rStyle w:val="Hyperlink"/>
            <w:noProof/>
          </w:rPr>
          <w:t>2.7 The Myth of Finding the One Size Fits All Technique</w:t>
        </w:r>
        <w:r w:rsidR="00451E33">
          <w:rPr>
            <w:noProof/>
            <w:webHidden/>
          </w:rPr>
          <w:tab/>
        </w:r>
        <w:r w:rsidR="00451E33">
          <w:rPr>
            <w:noProof/>
            <w:webHidden/>
          </w:rPr>
          <w:fldChar w:fldCharType="begin"/>
        </w:r>
        <w:r w:rsidR="00451E33">
          <w:rPr>
            <w:noProof/>
            <w:webHidden/>
          </w:rPr>
          <w:instrText xml:space="preserve"> PAGEREF _Toc94773605 \h </w:instrText>
        </w:r>
        <w:r w:rsidR="00451E33">
          <w:rPr>
            <w:noProof/>
            <w:webHidden/>
          </w:rPr>
        </w:r>
        <w:r w:rsidR="00451E33">
          <w:rPr>
            <w:noProof/>
            <w:webHidden/>
          </w:rPr>
          <w:fldChar w:fldCharType="separate"/>
        </w:r>
        <w:r w:rsidR="00815F3F">
          <w:rPr>
            <w:noProof/>
            <w:webHidden/>
          </w:rPr>
          <w:t>27</w:t>
        </w:r>
        <w:r w:rsidR="00451E33">
          <w:rPr>
            <w:noProof/>
            <w:webHidden/>
          </w:rPr>
          <w:fldChar w:fldCharType="end"/>
        </w:r>
      </w:hyperlink>
    </w:p>
    <w:p w14:paraId="55357C99" w14:textId="429D9A7F" w:rsidR="00451E33" w:rsidRDefault="00242CBC">
      <w:pPr>
        <w:pStyle w:val="TOC1"/>
        <w:rPr>
          <w:rFonts w:asciiTheme="minorHAnsi" w:eastAsiaTheme="minorEastAsia" w:hAnsiTheme="minorHAnsi" w:cstheme="minorBidi"/>
          <w:noProof/>
          <w:sz w:val="22"/>
          <w:szCs w:val="22"/>
          <w:lang w:eastAsia="en-CA"/>
        </w:rPr>
      </w:pPr>
      <w:hyperlink w:anchor="_Toc94773606" w:history="1">
        <w:r w:rsidR="00451E33" w:rsidRPr="00257740">
          <w:rPr>
            <w:rStyle w:val="Hyperlink"/>
            <w:noProof/>
          </w:rPr>
          <w:t>3 Investigation</w:t>
        </w:r>
        <w:r w:rsidR="00451E33">
          <w:rPr>
            <w:noProof/>
            <w:webHidden/>
          </w:rPr>
          <w:tab/>
        </w:r>
        <w:r w:rsidR="00451E33">
          <w:rPr>
            <w:noProof/>
            <w:webHidden/>
          </w:rPr>
          <w:fldChar w:fldCharType="begin"/>
        </w:r>
        <w:r w:rsidR="00451E33">
          <w:rPr>
            <w:noProof/>
            <w:webHidden/>
          </w:rPr>
          <w:instrText xml:space="preserve"> PAGEREF _Toc94773606 \h </w:instrText>
        </w:r>
        <w:r w:rsidR="00451E33">
          <w:rPr>
            <w:noProof/>
            <w:webHidden/>
          </w:rPr>
        </w:r>
        <w:r w:rsidR="00451E33">
          <w:rPr>
            <w:noProof/>
            <w:webHidden/>
          </w:rPr>
          <w:fldChar w:fldCharType="separate"/>
        </w:r>
        <w:r w:rsidR="00815F3F">
          <w:rPr>
            <w:noProof/>
            <w:webHidden/>
          </w:rPr>
          <w:t>28</w:t>
        </w:r>
        <w:r w:rsidR="00451E33">
          <w:rPr>
            <w:noProof/>
            <w:webHidden/>
          </w:rPr>
          <w:fldChar w:fldCharType="end"/>
        </w:r>
      </w:hyperlink>
    </w:p>
    <w:p w14:paraId="7FF9E51A" w14:textId="3E695D55" w:rsidR="00451E33" w:rsidRDefault="00242CBC">
      <w:pPr>
        <w:pStyle w:val="TOC2"/>
        <w:tabs>
          <w:tab w:val="right" w:leader="dot" w:pos="8630"/>
        </w:tabs>
        <w:rPr>
          <w:rFonts w:asciiTheme="minorHAnsi" w:eastAsiaTheme="minorEastAsia" w:hAnsiTheme="minorHAnsi" w:cstheme="minorBidi"/>
          <w:noProof/>
          <w:sz w:val="22"/>
          <w:szCs w:val="22"/>
          <w:lang w:eastAsia="en-CA"/>
        </w:rPr>
      </w:pPr>
      <w:hyperlink w:anchor="_Toc94773607" w:history="1">
        <w:r w:rsidR="00451E33" w:rsidRPr="00257740">
          <w:rPr>
            <w:rStyle w:val="Hyperlink"/>
            <w:noProof/>
          </w:rPr>
          <w:t>3.1 Preparation of the Datasets</w:t>
        </w:r>
        <w:r w:rsidR="00451E33">
          <w:rPr>
            <w:noProof/>
            <w:webHidden/>
          </w:rPr>
          <w:tab/>
        </w:r>
        <w:r w:rsidR="00451E33">
          <w:rPr>
            <w:noProof/>
            <w:webHidden/>
          </w:rPr>
          <w:fldChar w:fldCharType="begin"/>
        </w:r>
        <w:r w:rsidR="00451E33">
          <w:rPr>
            <w:noProof/>
            <w:webHidden/>
          </w:rPr>
          <w:instrText xml:space="preserve"> PAGEREF _Toc94773607 \h </w:instrText>
        </w:r>
        <w:r w:rsidR="00451E33">
          <w:rPr>
            <w:noProof/>
            <w:webHidden/>
          </w:rPr>
        </w:r>
        <w:r w:rsidR="00451E33">
          <w:rPr>
            <w:noProof/>
            <w:webHidden/>
          </w:rPr>
          <w:fldChar w:fldCharType="separate"/>
        </w:r>
        <w:r w:rsidR="00815F3F">
          <w:rPr>
            <w:noProof/>
            <w:webHidden/>
          </w:rPr>
          <w:t>28</w:t>
        </w:r>
        <w:r w:rsidR="00451E33">
          <w:rPr>
            <w:noProof/>
            <w:webHidden/>
          </w:rPr>
          <w:fldChar w:fldCharType="end"/>
        </w:r>
      </w:hyperlink>
    </w:p>
    <w:p w14:paraId="30D70963" w14:textId="6A2129C9" w:rsidR="00451E33" w:rsidRDefault="00242CBC">
      <w:pPr>
        <w:pStyle w:val="TOC2"/>
        <w:tabs>
          <w:tab w:val="right" w:leader="dot" w:pos="8630"/>
        </w:tabs>
        <w:rPr>
          <w:rFonts w:asciiTheme="minorHAnsi" w:eastAsiaTheme="minorEastAsia" w:hAnsiTheme="minorHAnsi" w:cstheme="minorBidi"/>
          <w:noProof/>
          <w:sz w:val="22"/>
          <w:szCs w:val="22"/>
          <w:lang w:eastAsia="en-CA"/>
        </w:rPr>
      </w:pPr>
      <w:hyperlink w:anchor="_Toc94773608" w:history="1">
        <w:r w:rsidR="00451E33" w:rsidRPr="00257740">
          <w:rPr>
            <w:rStyle w:val="Hyperlink"/>
            <w:noProof/>
          </w:rPr>
          <w:t>3.2 Implementation Specifications for Benchmark Forecasters</w:t>
        </w:r>
        <w:r w:rsidR="00451E33">
          <w:rPr>
            <w:noProof/>
            <w:webHidden/>
          </w:rPr>
          <w:tab/>
        </w:r>
        <w:r w:rsidR="00451E33">
          <w:rPr>
            <w:noProof/>
            <w:webHidden/>
          </w:rPr>
          <w:fldChar w:fldCharType="begin"/>
        </w:r>
        <w:r w:rsidR="00451E33">
          <w:rPr>
            <w:noProof/>
            <w:webHidden/>
          </w:rPr>
          <w:instrText xml:space="preserve"> PAGEREF _Toc94773608 \h </w:instrText>
        </w:r>
        <w:r w:rsidR="00451E33">
          <w:rPr>
            <w:noProof/>
            <w:webHidden/>
          </w:rPr>
        </w:r>
        <w:r w:rsidR="00451E33">
          <w:rPr>
            <w:noProof/>
            <w:webHidden/>
          </w:rPr>
          <w:fldChar w:fldCharType="separate"/>
        </w:r>
        <w:r w:rsidR="00815F3F">
          <w:rPr>
            <w:noProof/>
            <w:webHidden/>
          </w:rPr>
          <w:t>30</w:t>
        </w:r>
        <w:r w:rsidR="00451E33">
          <w:rPr>
            <w:noProof/>
            <w:webHidden/>
          </w:rPr>
          <w:fldChar w:fldCharType="end"/>
        </w:r>
      </w:hyperlink>
    </w:p>
    <w:p w14:paraId="448FE704" w14:textId="4388B455"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609" w:history="1">
        <w:r w:rsidR="00451E33" w:rsidRPr="00257740">
          <w:rPr>
            <w:rStyle w:val="Hyperlink"/>
            <w:noProof/>
          </w:rPr>
          <w:t>3.2.1 The Seasonal Naïve Forecaster (SNF)</w:t>
        </w:r>
        <w:r w:rsidR="00451E33">
          <w:rPr>
            <w:noProof/>
            <w:webHidden/>
          </w:rPr>
          <w:tab/>
        </w:r>
        <w:r w:rsidR="00451E33">
          <w:rPr>
            <w:noProof/>
            <w:webHidden/>
          </w:rPr>
          <w:fldChar w:fldCharType="begin"/>
        </w:r>
        <w:r w:rsidR="00451E33">
          <w:rPr>
            <w:noProof/>
            <w:webHidden/>
          </w:rPr>
          <w:instrText xml:space="preserve"> PAGEREF _Toc94773609 \h </w:instrText>
        </w:r>
        <w:r w:rsidR="00451E33">
          <w:rPr>
            <w:noProof/>
            <w:webHidden/>
          </w:rPr>
        </w:r>
        <w:r w:rsidR="00451E33">
          <w:rPr>
            <w:noProof/>
            <w:webHidden/>
          </w:rPr>
          <w:fldChar w:fldCharType="separate"/>
        </w:r>
        <w:r w:rsidR="00815F3F">
          <w:rPr>
            <w:noProof/>
            <w:webHidden/>
          </w:rPr>
          <w:t>31</w:t>
        </w:r>
        <w:r w:rsidR="00451E33">
          <w:rPr>
            <w:noProof/>
            <w:webHidden/>
          </w:rPr>
          <w:fldChar w:fldCharType="end"/>
        </w:r>
      </w:hyperlink>
    </w:p>
    <w:p w14:paraId="5F9E6C4D" w14:textId="7E16C057"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610" w:history="1">
        <w:r w:rsidR="00451E33" w:rsidRPr="00257740">
          <w:rPr>
            <w:rStyle w:val="Hyperlink"/>
            <w:noProof/>
          </w:rPr>
          <w:t>3.2.2 The Multiple Linear Regression Forecaster (MLR)</w:t>
        </w:r>
        <w:r w:rsidR="00451E33">
          <w:rPr>
            <w:noProof/>
            <w:webHidden/>
          </w:rPr>
          <w:tab/>
        </w:r>
        <w:r w:rsidR="00451E33">
          <w:rPr>
            <w:noProof/>
            <w:webHidden/>
          </w:rPr>
          <w:fldChar w:fldCharType="begin"/>
        </w:r>
        <w:r w:rsidR="00451E33">
          <w:rPr>
            <w:noProof/>
            <w:webHidden/>
          </w:rPr>
          <w:instrText xml:space="preserve"> PAGEREF _Toc94773610 \h </w:instrText>
        </w:r>
        <w:r w:rsidR="00451E33">
          <w:rPr>
            <w:noProof/>
            <w:webHidden/>
          </w:rPr>
        </w:r>
        <w:r w:rsidR="00451E33">
          <w:rPr>
            <w:noProof/>
            <w:webHidden/>
          </w:rPr>
          <w:fldChar w:fldCharType="separate"/>
        </w:r>
        <w:r w:rsidR="00815F3F">
          <w:rPr>
            <w:noProof/>
            <w:webHidden/>
          </w:rPr>
          <w:t>31</w:t>
        </w:r>
        <w:r w:rsidR="00451E33">
          <w:rPr>
            <w:noProof/>
            <w:webHidden/>
          </w:rPr>
          <w:fldChar w:fldCharType="end"/>
        </w:r>
      </w:hyperlink>
    </w:p>
    <w:p w14:paraId="5BADBCBC" w14:textId="5D79D199"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611" w:history="1">
        <w:r w:rsidR="00451E33" w:rsidRPr="00257740">
          <w:rPr>
            <w:rStyle w:val="Hyperlink"/>
            <w:noProof/>
          </w:rPr>
          <w:t>3.2.3 The Seasonal Auto-Regressive Integrated Moving Averages with Exogenous Regressors Forecaster (SARIMAX)</w:t>
        </w:r>
        <w:r w:rsidR="00451E33">
          <w:rPr>
            <w:noProof/>
            <w:webHidden/>
          </w:rPr>
          <w:tab/>
        </w:r>
        <w:r w:rsidR="00451E33">
          <w:rPr>
            <w:noProof/>
            <w:webHidden/>
          </w:rPr>
          <w:fldChar w:fldCharType="begin"/>
        </w:r>
        <w:r w:rsidR="00451E33">
          <w:rPr>
            <w:noProof/>
            <w:webHidden/>
          </w:rPr>
          <w:instrText xml:space="preserve"> PAGEREF _Toc94773611 \h </w:instrText>
        </w:r>
        <w:r w:rsidR="00451E33">
          <w:rPr>
            <w:noProof/>
            <w:webHidden/>
          </w:rPr>
        </w:r>
        <w:r w:rsidR="00451E33">
          <w:rPr>
            <w:noProof/>
            <w:webHidden/>
          </w:rPr>
          <w:fldChar w:fldCharType="separate"/>
        </w:r>
        <w:r w:rsidR="00815F3F">
          <w:rPr>
            <w:noProof/>
            <w:webHidden/>
          </w:rPr>
          <w:t>32</w:t>
        </w:r>
        <w:r w:rsidR="00451E33">
          <w:rPr>
            <w:noProof/>
            <w:webHidden/>
          </w:rPr>
          <w:fldChar w:fldCharType="end"/>
        </w:r>
      </w:hyperlink>
    </w:p>
    <w:p w14:paraId="332E4E51" w14:textId="0CE85EC2"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612" w:history="1">
        <w:r w:rsidR="00451E33" w:rsidRPr="00257740">
          <w:rPr>
            <w:rStyle w:val="Hyperlink"/>
            <w:noProof/>
          </w:rPr>
          <w:t>3.2.4 The Artificial Neural Network Short Term Load Forecaster (ANNSTLF-G3)</w:t>
        </w:r>
        <w:r w:rsidR="00451E33">
          <w:rPr>
            <w:noProof/>
            <w:webHidden/>
          </w:rPr>
          <w:tab/>
        </w:r>
        <w:r w:rsidR="00451E33">
          <w:rPr>
            <w:noProof/>
            <w:webHidden/>
          </w:rPr>
          <w:fldChar w:fldCharType="begin"/>
        </w:r>
        <w:r w:rsidR="00451E33">
          <w:rPr>
            <w:noProof/>
            <w:webHidden/>
          </w:rPr>
          <w:instrText xml:space="preserve"> PAGEREF _Toc94773612 \h </w:instrText>
        </w:r>
        <w:r w:rsidR="00451E33">
          <w:rPr>
            <w:noProof/>
            <w:webHidden/>
          </w:rPr>
        </w:r>
        <w:r w:rsidR="00451E33">
          <w:rPr>
            <w:noProof/>
            <w:webHidden/>
          </w:rPr>
          <w:fldChar w:fldCharType="separate"/>
        </w:r>
        <w:r w:rsidR="00815F3F">
          <w:rPr>
            <w:noProof/>
            <w:webHidden/>
          </w:rPr>
          <w:t>33</w:t>
        </w:r>
        <w:r w:rsidR="00451E33">
          <w:rPr>
            <w:noProof/>
            <w:webHidden/>
          </w:rPr>
          <w:fldChar w:fldCharType="end"/>
        </w:r>
      </w:hyperlink>
    </w:p>
    <w:p w14:paraId="127F40FC" w14:textId="002B8D88" w:rsidR="00451E33" w:rsidRDefault="00242CBC">
      <w:pPr>
        <w:pStyle w:val="TOC2"/>
        <w:tabs>
          <w:tab w:val="right" w:leader="dot" w:pos="8630"/>
        </w:tabs>
        <w:rPr>
          <w:rFonts w:asciiTheme="minorHAnsi" w:eastAsiaTheme="minorEastAsia" w:hAnsiTheme="minorHAnsi" w:cstheme="minorBidi"/>
          <w:noProof/>
          <w:sz w:val="22"/>
          <w:szCs w:val="22"/>
          <w:lang w:eastAsia="en-CA"/>
        </w:rPr>
      </w:pPr>
      <w:hyperlink w:anchor="_Toc94773613" w:history="1">
        <w:r w:rsidR="00451E33" w:rsidRPr="00257740">
          <w:rPr>
            <w:rStyle w:val="Hyperlink"/>
            <w:noProof/>
          </w:rPr>
          <w:t>3.3 Implementation Specifications for the Deep Learning Forecasters</w:t>
        </w:r>
        <w:r w:rsidR="00451E33">
          <w:rPr>
            <w:noProof/>
            <w:webHidden/>
          </w:rPr>
          <w:tab/>
        </w:r>
        <w:r w:rsidR="00451E33">
          <w:rPr>
            <w:noProof/>
            <w:webHidden/>
          </w:rPr>
          <w:fldChar w:fldCharType="begin"/>
        </w:r>
        <w:r w:rsidR="00451E33">
          <w:rPr>
            <w:noProof/>
            <w:webHidden/>
          </w:rPr>
          <w:instrText xml:space="preserve"> PAGEREF _Toc94773613 \h </w:instrText>
        </w:r>
        <w:r w:rsidR="00451E33">
          <w:rPr>
            <w:noProof/>
            <w:webHidden/>
          </w:rPr>
        </w:r>
        <w:r w:rsidR="00451E33">
          <w:rPr>
            <w:noProof/>
            <w:webHidden/>
          </w:rPr>
          <w:fldChar w:fldCharType="separate"/>
        </w:r>
        <w:r w:rsidR="00815F3F">
          <w:rPr>
            <w:noProof/>
            <w:webHidden/>
          </w:rPr>
          <w:t>35</w:t>
        </w:r>
        <w:r w:rsidR="00451E33">
          <w:rPr>
            <w:noProof/>
            <w:webHidden/>
          </w:rPr>
          <w:fldChar w:fldCharType="end"/>
        </w:r>
      </w:hyperlink>
    </w:p>
    <w:p w14:paraId="36ECC8EE" w14:textId="58E36664"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614" w:history="1">
        <w:r w:rsidR="00451E33" w:rsidRPr="00257740">
          <w:rPr>
            <w:rStyle w:val="Hyperlink"/>
            <w:noProof/>
          </w:rPr>
          <w:t>3.3.1 The Long Short Term Memory Forecaster (LSTM)</w:t>
        </w:r>
        <w:r w:rsidR="00451E33">
          <w:rPr>
            <w:noProof/>
            <w:webHidden/>
          </w:rPr>
          <w:tab/>
        </w:r>
        <w:r w:rsidR="00451E33">
          <w:rPr>
            <w:noProof/>
            <w:webHidden/>
          </w:rPr>
          <w:fldChar w:fldCharType="begin"/>
        </w:r>
        <w:r w:rsidR="00451E33">
          <w:rPr>
            <w:noProof/>
            <w:webHidden/>
          </w:rPr>
          <w:instrText xml:space="preserve"> PAGEREF _Toc94773614 \h </w:instrText>
        </w:r>
        <w:r w:rsidR="00451E33">
          <w:rPr>
            <w:noProof/>
            <w:webHidden/>
          </w:rPr>
        </w:r>
        <w:r w:rsidR="00451E33">
          <w:rPr>
            <w:noProof/>
            <w:webHidden/>
          </w:rPr>
          <w:fldChar w:fldCharType="separate"/>
        </w:r>
        <w:r w:rsidR="00815F3F">
          <w:rPr>
            <w:noProof/>
            <w:webHidden/>
          </w:rPr>
          <w:t>35</w:t>
        </w:r>
        <w:r w:rsidR="00451E33">
          <w:rPr>
            <w:noProof/>
            <w:webHidden/>
          </w:rPr>
          <w:fldChar w:fldCharType="end"/>
        </w:r>
      </w:hyperlink>
    </w:p>
    <w:p w14:paraId="34E533F2" w14:textId="5C9679C0"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615" w:history="1">
        <w:r w:rsidR="00451E33" w:rsidRPr="00257740">
          <w:rPr>
            <w:rStyle w:val="Hyperlink"/>
            <w:noProof/>
          </w:rPr>
          <w:t>3.3.2 The Convolutional Neural Network Forecaster (CNN)</w:t>
        </w:r>
        <w:r w:rsidR="00451E33">
          <w:rPr>
            <w:noProof/>
            <w:webHidden/>
          </w:rPr>
          <w:tab/>
        </w:r>
        <w:r w:rsidR="00451E33">
          <w:rPr>
            <w:noProof/>
            <w:webHidden/>
          </w:rPr>
          <w:fldChar w:fldCharType="begin"/>
        </w:r>
        <w:r w:rsidR="00451E33">
          <w:rPr>
            <w:noProof/>
            <w:webHidden/>
          </w:rPr>
          <w:instrText xml:space="preserve"> PAGEREF _Toc94773615 \h </w:instrText>
        </w:r>
        <w:r w:rsidR="00451E33">
          <w:rPr>
            <w:noProof/>
            <w:webHidden/>
          </w:rPr>
        </w:r>
        <w:r w:rsidR="00451E33">
          <w:rPr>
            <w:noProof/>
            <w:webHidden/>
          </w:rPr>
          <w:fldChar w:fldCharType="separate"/>
        </w:r>
        <w:r w:rsidR="00815F3F">
          <w:rPr>
            <w:noProof/>
            <w:webHidden/>
          </w:rPr>
          <w:t>36</w:t>
        </w:r>
        <w:r w:rsidR="00451E33">
          <w:rPr>
            <w:noProof/>
            <w:webHidden/>
          </w:rPr>
          <w:fldChar w:fldCharType="end"/>
        </w:r>
      </w:hyperlink>
    </w:p>
    <w:p w14:paraId="58068A74" w14:textId="37815497" w:rsidR="00451E33" w:rsidRDefault="00242CBC">
      <w:pPr>
        <w:pStyle w:val="TOC2"/>
        <w:tabs>
          <w:tab w:val="right" w:leader="dot" w:pos="8630"/>
        </w:tabs>
        <w:rPr>
          <w:rFonts w:asciiTheme="minorHAnsi" w:eastAsiaTheme="minorEastAsia" w:hAnsiTheme="minorHAnsi" w:cstheme="minorBidi"/>
          <w:noProof/>
          <w:sz w:val="22"/>
          <w:szCs w:val="22"/>
          <w:lang w:eastAsia="en-CA"/>
        </w:rPr>
      </w:pPr>
      <w:hyperlink w:anchor="_Toc94773616" w:history="1">
        <w:r w:rsidR="00451E33" w:rsidRPr="00257740">
          <w:rPr>
            <w:rStyle w:val="Hyperlink"/>
            <w:noProof/>
          </w:rPr>
          <w:t>3.4 Performance Analysis</w:t>
        </w:r>
        <w:r w:rsidR="00451E33">
          <w:rPr>
            <w:noProof/>
            <w:webHidden/>
          </w:rPr>
          <w:tab/>
        </w:r>
        <w:r w:rsidR="00451E33">
          <w:rPr>
            <w:noProof/>
            <w:webHidden/>
          </w:rPr>
          <w:fldChar w:fldCharType="begin"/>
        </w:r>
        <w:r w:rsidR="00451E33">
          <w:rPr>
            <w:noProof/>
            <w:webHidden/>
          </w:rPr>
          <w:instrText xml:space="preserve"> PAGEREF _Toc94773616 \h </w:instrText>
        </w:r>
        <w:r w:rsidR="00451E33">
          <w:rPr>
            <w:noProof/>
            <w:webHidden/>
          </w:rPr>
        </w:r>
        <w:r w:rsidR="00451E33">
          <w:rPr>
            <w:noProof/>
            <w:webHidden/>
          </w:rPr>
          <w:fldChar w:fldCharType="separate"/>
        </w:r>
        <w:r w:rsidR="00815F3F">
          <w:rPr>
            <w:noProof/>
            <w:webHidden/>
          </w:rPr>
          <w:t>36</w:t>
        </w:r>
        <w:r w:rsidR="00451E33">
          <w:rPr>
            <w:noProof/>
            <w:webHidden/>
          </w:rPr>
          <w:fldChar w:fldCharType="end"/>
        </w:r>
      </w:hyperlink>
    </w:p>
    <w:p w14:paraId="0DFA5F2F" w14:textId="7320CD97"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617" w:history="1">
        <w:r w:rsidR="00451E33" w:rsidRPr="00257740">
          <w:rPr>
            <w:rStyle w:val="Hyperlink"/>
            <w:noProof/>
          </w:rPr>
          <w:t>3.4.1 A Remark on Peak Detection Accuracy Metrics</w:t>
        </w:r>
        <w:r w:rsidR="00451E33">
          <w:rPr>
            <w:noProof/>
            <w:webHidden/>
          </w:rPr>
          <w:tab/>
        </w:r>
        <w:r w:rsidR="00451E33">
          <w:rPr>
            <w:noProof/>
            <w:webHidden/>
          </w:rPr>
          <w:fldChar w:fldCharType="begin"/>
        </w:r>
        <w:r w:rsidR="00451E33">
          <w:rPr>
            <w:noProof/>
            <w:webHidden/>
          </w:rPr>
          <w:instrText xml:space="preserve"> PAGEREF _Toc94773617 \h </w:instrText>
        </w:r>
        <w:r w:rsidR="00451E33">
          <w:rPr>
            <w:noProof/>
            <w:webHidden/>
          </w:rPr>
        </w:r>
        <w:r w:rsidR="00451E33">
          <w:rPr>
            <w:noProof/>
            <w:webHidden/>
          </w:rPr>
          <w:fldChar w:fldCharType="separate"/>
        </w:r>
        <w:r w:rsidR="00815F3F">
          <w:rPr>
            <w:noProof/>
            <w:webHidden/>
          </w:rPr>
          <w:t>37</w:t>
        </w:r>
        <w:r w:rsidR="00451E33">
          <w:rPr>
            <w:noProof/>
            <w:webHidden/>
          </w:rPr>
          <w:fldChar w:fldCharType="end"/>
        </w:r>
      </w:hyperlink>
    </w:p>
    <w:p w14:paraId="592235C9" w14:textId="4BBC3457" w:rsidR="00451E33" w:rsidRDefault="00242CBC">
      <w:pPr>
        <w:pStyle w:val="TOC2"/>
        <w:tabs>
          <w:tab w:val="right" w:leader="dot" w:pos="8630"/>
        </w:tabs>
        <w:rPr>
          <w:rFonts w:asciiTheme="minorHAnsi" w:eastAsiaTheme="minorEastAsia" w:hAnsiTheme="minorHAnsi" w:cstheme="minorBidi"/>
          <w:noProof/>
          <w:sz w:val="22"/>
          <w:szCs w:val="22"/>
          <w:lang w:eastAsia="en-CA"/>
        </w:rPr>
      </w:pPr>
      <w:hyperlink w:anchor="_Toc94773618" w:history="1">
        <w:r w:rsidR="00451E33" w:rsidRPr="00257740">
          <w:rPr>
            <w:rStyle w:val="Hyperlink"/>
            <w:noProof/>
          </w:rPr>
          <w:t>3.5 The Performance of Forecasters on the Toronto Dataset</w:t>
        </w:r>
        <w:r w:rsidR="00451E33">
          <w:rPr>
            <w:noProof/>
            <w:webHidden/>
          </w:rPr>
          <w:tab/>
        </w:r>
        <w:r w:rsidR="00451E33">
          <w:rPr>
            <w:noProof/>
            <w:webHidden/>
          </w:rPr>
          <w:fldChar w:fldCharType="begin"/>
        </w:r>
        <w:r w:rsidR="00451E33">
          <w:rPr>
            <w:noProof/>
            <w:webHidden/>
          </w:rPr>
          <w:instrText xml:space="preserve"> PAGEREF _Toc94773618 \h </w:instrText>
        </w:r>
        <w:r w:rsidR="00451E33">
          <w:rPr>
            <w:noProof/>
            <w:webHidden/>
          </w:rPr>
        </w:r>
        <w:r w:rsidR="00451E33">
          <w:rPr>
            <w:noProof/>
            <w:webHidden/>
          </w:rPr>
          <w:fldChar w:fldCharType="separate"/>
        </w:r>
        <w:r w:rsidR="00815F3F">
          <w:rPr>
            <w:noProof/>
            <w:webHidden/>
          </w:rPr>
          <w:t>38</w:t>
        </w:r>
        <w:r w:rsidR="00451E33">
          <w:rPr>
            <w:noProof/>
            <w:webHidden/>
          </w:rPr>
          <w:fldChar w:fldCharType="end"/>
        </w:r>
      </w:hyperlink>
    </w:p>
    <w:p w14:paraId="10764434" w14:textId="0051D2BD" w:rsidR="00451E33" w:rsidRDefault="00242CBC">
      <w:pPr>
        <w:pStyle w:val="TOC2"/>
        <w:tabs>
          <w:tab w:val="right" w:leader="dot" w:pos="8630"/>
        </w:tabs>
        <w:rPr>
          <w:rFonts w:asciiTheme="minorHAnsi" w:eastAsiaTheme="minorEastAsia" w:hAnsiTheme="minorHAnsi" w:cstheme="minorBidi"/>
          <w:noProof/>
          <w:sz w:val="22"/>
          <w:szCs w:val="22"/>
          <w:lang w:eastAsia="en-CA"/>
        </w:rPr>
      </w:pPr>
      <w:hyperlink w:anchor="_Toc94773619" w:history="1">
        <w:r w:rsidR="00451E33" w:rsidRPr="00257740">
          <w:rPr>
            <w:rStyle w:val="Hyperlink"/>
            <w:noProof/>
          </w:rPr>
          <w:t>3.6 The Performance of Forecasters on the Ottawa Dataset</w:t>
        </w:r>
        <w:r w:rsidR="00451E33">
          <w:rPr>
            <w:noProof/>
            <w:webHidden/>
          </w:rPr>
          <w:tab/>
        </w:r>
        <w:r w:rsidR="00451E33">
          <w:rPr>
            <w:noProof/>
            <w:webHidden/>
          </w:rPr>
          <w:fldChar w:fldCharType="begin"/>
        </w:r>
        <w:r w:rsidR="00451E33">
          <w:rPr>
            <w:noProof/>
            <w:webHidden/>
          </w:rPr>
          <w:instrText xml:space="preserve"> PAGEREF _Toc94773619 \h </w:instrText>
        </w:r>
        <w:r w:rsidR="00451E33">
          <w:rPr>
            <w:noProof/>
            <w:webHidden/>
          </w:rPr>
        </w:r>
        <w:r w:rsidR="00451E33">
          <w:rPr>
            <w:noProof/>
            <w:webHidden/>
          </w:rPr>
          <w:fldChar w:fldCharType="separate"/>
        </w:r>
        <w:r w:rsidR="00815F3F">
          <w:rPr>
            <w:noProof/>
            <w:webHidden/>
          </w:rPr>
          <w:t>40</w:t>
        </w:r>
        <w:r w:rsidR="00451E33">
          <w:rPr>
            <w:noProof/>
            <w:webHidden/>
          </w:rPr>
          <w:fldChar w:fldCharType="end"/>
        </w:r>
      </w:hyperlink>
    </w:p>
    <w:p w14:paraId="24232CC0" w14:textId="636A9FD0" w:rsidR="00451E33" w:rsidRDefault="00242CBC">
      <w:pPr>
        <w:pStyle w:val="TOC2"/>
        <w:tabs>
          <w:tab w:val="right" w:leader="dot" w:pos="8630"/>
        </w:tabs>
        <w:rPr>
          <w:rFonts w:asciiTheme="minorHAnsi" w:eastAsiaTheme="minorEastAsia" w:hAnsiTheme="minorHAnsi" w:cstheme="minorBidi"/>
          <w:noProof/>
          <w:sz w:val="22"/>
          <w:szCs w:val="22"/>
          <w:lang w:eastAsia="en-CA"/>
        </w:rPr>
      </w:pPr>
      <w:hyperlink w:anchor="_Toc94773620" w:history="1">
        <w:r w:rsidR="00451E33" w:rsidRPr="00257740">
          <w:rPr>
            <w:rStyle w:val="Hyperlink"/>
            <w:noProof/>
          </w:rPr>
          <w:t>3.7 The Performance of Forecasters on the Saint John Dataset</w:t>
        </w:r>
        <w:r w:rsidR="00451E33">
          <w:rPr>
            <w:noProof/>
            <w:webHidden/>
          </w:rPr>
          <w:tab/>
        </w:r>
        <w:r w:rsidR="00451E33">
          <w:rPr>
            <w:noProof/>
            <w:webHidden/>
          </w:rPr>
          <w:fldChar w:fldCharType="begin"/>
        </w:r>
        <w:r w:rsidR="00451E33">
          <w:rPr>
            <w:noProof/>
            <w:webHidden/>
          </w:rPr>
          <w:instrText xml:space="preserve"> PAGEREF _Toc94773620 \h </w:instrText>
        </w:r>
        <w:r w:rsidR="00451E33">
          <w:rPr>
            <w:noProof/>
            <w:webHidden/>
          </w:rPr>
        </w:r>
        <w:r w:rsidR="00451E33">
          <w:rPr>
            <w:noProof/>
            <w:webHidden/>
          </w:rPr>
          <w:fldChar w:fldCharType="separate"/>
        </w:r>
        <w:r w:rsidR="00815F3F">
          <w:rPr>
            <w:noProof/>
            <w:webHidden/>
          </w:rPr>
          <w:t>41</w:t>
        </w:r>
        <w:r w:rsidR="00451E33">
          <w:rPr>
            <w:noProof/>
            <w:webHidden/>
          </w:rPr>
          <w:fldChar w:fldCharType="end"/>
        </w:r>
      </w:hyperlink>
    </w:p>
    <w:p w14:paraId="74787B84" w14:textId="6CA0EA2E" w:rsidR="00451E33" w:rsidRDefault="00242CBC">
      <w:pPr>
        <w:pStyle w:val="TOC2"/>
        <w:tabs>
          <w:tab w:val="right" w:leader="dot" w:pos="8630"/>
        </w:tabs>
        <w:rPr>
          <w:rFonts w:asciiTheme="minorHAnsi" w:eastAsiaTheme="minorEastAsia" w:hAnsiTheme="minorHAnsi" w:cstheme="minorBidi"/>
          <w:noProof/>
          <w:sz w:val="22"/>
          <w:szCs w:val="22"/>
          <w:lang w:eastAsia="en-CA"/>
        </w:rPr>
      </w:pPr>
      <w:hyperlink w:anchor="_Toc94773621" w:history="1">
        <w:r w:rsidR="00451E33" w:rsidRPr="00257740">
          <w:rPr>
            <w:rStyle w:val="Hyperlink"/>
            <w:noProof/>
          </w:rPr>
          <w:t>3.8 Conclusion</w:t>
        </w:r>
        <w:r w:rsidR="00451E33">
          <w:rPr>
            <w:noProof/>
            <w:webHidden/>
          </w:rPr>
          <w:tab/>
        </w:r>
        <w:r w:rsidR="00451E33">
          <w:rPr>
            <w:noProof/>
            <w:webHidden/>
          </w:rPr>
          <w:fldChar w:fldCharType="begin"/>
        </w:r>
        <w:r w:rsidR="00451E33">
          <w:rPr>
            <w:noProof/>
            <w:webHidden/>
          </w:rPr>
          <w:instrText xml:space="preserve"> PAGEREF _Toc94773621 \h </w:instrText>
        </w:r>
        <w:r w:rsidR="00451E33">
          <w:rPr>
            <w:noProof/>
            <w:webHidden/>
          </w:rPr>
        </w:r>
        <w:r w:rsidR="00451E33">
          <w:rPr>
            <w:noProof/>
            <w:webHidden/>
          </w:rPr>
          <w:fldChar w:fldCharType="separate"/>
        </w:r>
        <w:r w:rsidR="00815F3F">
          <w:rPr>
            <w:noProof/>
            <w:webHidden/>
          </w:rPr>
          <w:t>43</w:t>
        </w:r>
        <w:r w:rsidR="00451E33">
          <w:rPr>
            <w:noProof/>
            <w:webHidden/>
          </w:rPr>
          <w:fldChar w:fldCharType="end"/>
        </w:r>
      </w:hyperlink>
    </w:p>
    <w:p w14:paraId="4D2778E1" w14:textId="0E6A7E14" w:rsidR="00451E33" w:rsidRDefault="00242CBC">
      <w:pPr>
        <w:pStyle w:val="TOC1"/>
        <w:rPr>
          <w:rFonts w:asciiTheme="minorHAnsi" w:eastAsiaTheme="minorEastAsia" w:hAnsiTheme="minorHAnsi" w:cstheme="minorBidi"/>
          <w:noProof/>
          <w:sz w:val="22"/>
          <w:szCs w:val="22"/>
          <w:lang w:eastAsia="en-CA"/>
        </w:rPr>
      </w:pPr>
      <w:hyperlink w:anchor="_Toc94773622" w:history="1">
        <w:r w:rsidR="00451E33" w:rsidRPr="00257740">
          <w:rPr>
            <w:rStyle w:val="Hyperlink"/>
            <w:noProof/>
          </w:rPr>
          <w:t>4 Comprehensive Evaluation of the Forecasters' Performance</w:t>
        </w:r>
        <w:r w:rsidR="00451E33">
          <w:rPr>
            <w:noProof/>
            <w:webHidden/>
          </w:rPr>
          <w:tab/>
        </w:r>
        <w:r w:rsidR="00451E33">
          <w:rPr>
            <w:noProof/>
            <w:webHidden/>
          </w:rPr>
          <w:fldChar w:fldCharType="begin"/>
        </w:r>
        <w:r w:rsidR="00451E33">
          <w:rPr>
            <w:noProof/>
            <w:webHidden/>
          </w:rPr>
          <w:instrText xml:space="preserve"> PAGEREF _Toc94773622 \h </w:instrText>
        </w:r>
        <w:r w:rsidR="00451E33">
          <w:rPr>
            <w:noProof/>
            <w:webHidden/>
          </w:rPr>
        </w:r>
        <w:r w:rsidR="00451E33">
          <w:rPr>
            <w:noProof/>
            <w:webHidden/>
          </w:rPr>
          <w:fldChar w:fldCharType="separate"/>
        </w:r>
        <w:r w:rsidR="00815F3F">
          <w:rPr>
            <w:noProof/>
            <w:webHidden/>
          </w:rPr>
          <w:t>44</w:t>
        </w:r>
        <w:r w:rsidR="00451E33">
          <w:rPr>
            <w:noProof/>
            <w:webHidden/>
          </w:rPr>
          <w:fldChar w:fldCharType="end"/>
        </w:r>
      </w:hyperlink>
    </w:p>
    <w:p w14:paraId="7E552860" w14:textId="352B76DF" w:rsidR="00451E33" w:rsidRDefault="00242CBC">
      <w:pPr>
        <w:pStyle w:val="TOC2"/>
        <w:tabs>
          <w:tab w:val="right" w:leader="dot" w:pos="8630"/>
        </w:tabs>
        <w:rPr>
          <w:rFonts w:asciiTheme="minorHAnsi" w:eastAsiaTheme="minorEastAsia" w:hAnsiTheme="minorHAnsi" w:cstheme="minorBidi"/>
          <w:noProof/>
          <w:sz w:val="22"/>
          <w:szCs w:val="22"/>
          <w:lang w:eastAsia="en-CA"/>
        </w:rPr>
      </w:pPr>
      <w:hyperlink w:anchor="_Toc94773623" w:history="1">
        <w:r w:rsidR="00451E33" w:rsidRPr="00257740">
          <w:rPr>
            <w:rStyle w:val="Hyperlink"/>
            <w:noProof/>
          </w:rPr>
          <w:t>4.1 The Toronto Dataset</w:t>
        </w:r>
        <w:r w:rsidR="00451E33">
          <w:rPr>
            <w:noProof/>
            <w:webHidden/>
          </w:rPr>
          <w:tab/>
        </w:r>
        <w:r w:rsidR="00451E33">
          <w:rPr>
            <w:noProof/>
            <w:webHidden/>
          </w:rPr>
          <w:fldChar w:fldCharType="begin"/>
        </w:r>
        <w:r w:rsidR="00451E33">
          <w:rPr>
            <w:noProof/>
            <w:webHidden/>
          </w:rPr>
          <w:instrText xml:space="preserve"> PAGEREF _Toc94773623 \h </w:instrText>
        </w:r>
        <w:r w:rsidR="00451E33">
          <w:rPr>
            <w:noProof/>
            <w:webHidden/>
          </w:rPr>
        </w:r>
        <w:r w:rsidR="00451E33">
          <w:rPr>
            <w:noProof/>
            <w:webHidden/>
          </w:rPr>
          <w:fldChar w:fldCharType="separate"/>
        </w:r>
        <w:r w:rsidR="00815F3F">
          <w:rPr>
            <w:noProof/>
            <w:webHidden/>
          </w:rPr>
          <w:t>44</w:t>
        </w:r>
        <w:r w:rsidR="00451E33">
          <w:rPr>
            <w:noProof/>
            <w:webHidden/>
          </w:rPr>
          <w:fldChar w:fldCharType="end"/>
        </w:r>
      </w:hyperlink>
    </w:p>
    <w:p w14:paraId="23FAE682" w14:textId="36DC27AE"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624" w:history="1">
        <w:r w:rsidR="00451E33" w:rsidRPr="00257740">
          <w:rPr>
            <w:rStyle w:val="Hyperlink"/>
            <w:noProof/>
          </w:rPr>
          <w:t>4.1.1 The Hourly Performance</w:t>
        </w:r>
        <w:r w:rsidR="00451E33">
          <w:rPr>
            <w:noProof/>
            <w:webHidden/>
          </w:rPr>
          <w:tab/>
        </w:r>
        <w:r w:rsidR="00451E33">
          <w:rPr>
            <w:noProof/>
            <w:webHidden/>
          </w:rPr>
          <w:fldChar w:fldCharType="begin"/>
        </w:r>
        <w:r w:rsidR="00451E33">
          <w:rPr>
            <w:noProof/>
            <w:webHidden/>
          </w:rPr>
          <w:instrText xml:space="preserve"> PAGEREF _Toc94773624 \h </w:instrText>
        </w:r>
        <w:r w:rsidR="00451E33">
          <w:rPr>
            <w:noProof/>
            <w:webHidden/>
          </w:rPr>
        </w:r>
        <w:r w:rsidR="00451E33">
          <w:rPr>
            <w:noProof/>
            <w:webHidden/>
          </w:rPr>
          <w:fldChar w:fldCharType="separate"/>
        </w:r>
        <w:r w:rsidR="00815F3F">
          <w:rPr>
            <w:noProof/>
            <w:webHidden/>
          </w:rPr>
          <w:t>45</w:t>
        </w:r>
        <w:r w:rsidR="00451E33">
          <w:rPr>
            <w:noProof/>
            <w:webHidden/>
          </w:rPr>
          <w:fldChar w:fldCharType="end"/>
        </w:r>
      </w:hyperlink>
    </w:p>
    <w:p w14:paraId="6B69D7F9" w14:textId="73C17F7F"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625" w:history="1">
        <w:r w:rsidR="00451E33" w:rsidRPr="00257740">
          <w:rPr>
            <w:rStyle w:val="Hyperlink"/>
            <w:noProof/>
          </w:rPr>
          <w:t>4.1.2 The Daily Performance</w:t>
        </w:r>
        <w:r w:rsidR="00451E33">
          <w:rPr>
            <w:noProof/>
            <w:webHidden/>
          </w:rPr>
          <w:tab/>
        </w:r>
        <w:r w:rsidR="00451E33">
          <w:rPr>
            <w:noProof/>
            <w:webHidden/>
          </w:rPr>
          <w:fldChar w:fldCharType="begin"/>
        </w:r>
        <w:r w:rsidR="00451E33">
          <w:rPr>
            <w:noProof/>
            <w:webHidden/>
          </w:rPr>
          <w:instrText xml:space="preserve"> PAGEREF _Toc94773625 \h </w:instrText>
        </w:r>
        <w:r w:rsidR="00451E33">
          <w:rPr>
            <w:noProof/>
            <w:webHidden/>
          </w:rPr>
        </w:r>
        <w:r w:rsidR="00451E33">
          <w:rPr>
            <w:noProof/>
            <w:webHidden/>
          </w:rPr>
          <w:fldChar w:fldCharType="separate"/>
        </w:r>
        <w:r w:rsidR="00815F3F">
          <w:rPr>
            <w:noProof/>
            <w:webHidden/>
          </w:rPr>
          <w:t>46</w:t>
        </w:r>
        <w:r w:rsidR="00451E33">
          <w:rPr>
            <w:noProof/>
            <w:webHidden/>
          </w:rPr>
          <w:fldChar w:fldCharType="end"/>
        </w:r>
      </w:hyperlink>
    </w:p>
    <w:p w14:paraId="568F67FD" w14:textId="331E5710"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626" w:history="1">
        <w:r w:rsidR="00451E33" w:rsidRPr="00257740">
          <w:rPr>
            <w:rStyle w:val="Hyperlink"/>
            <w:noProof/>
          </w:rPr>
          <w:t>4.1.4 Performance During the Seasons</w:t>
        </w:r>
        <w:r w:rsidR="00451E33">
          <w:rPr>
            <w:noProof/>
            <w:webHidden/>
          </w:rPr>
          <w:tab/>
        </w:r>
        <w:r w:rsidR="00451E33">
          <w:rPr>
            <w:noProof/>
            <w:webHidden/>
          </w:rPr>
          <w:fldChar w:fldCharType="begin"/>
        </w:r>
        <w:r w:rsidR="00451E33">
          <w:rPr>
            <w:noProof/>
            <w:webHidden/>
          </w:rPr>
          <w:instrText xml:space="preserve"> PAGEREF _Toc94773626 \h </w:instrText>
        </w:r>
        <w:r w:rsidR="00451E33">
          <w:rPr>
            <w:noProof/>
            <w:webHidden/>
          </w:rPr>
        </w:r>
        <w:r w:rsidR="00451E33">
          <w:rPr>
            <w:noProof/>
            <w:webHidden/>
          </w:rPr>
          <w:fldChar w:fldCharType="separate"/>
        </w:r>
        <w:r w:rsidR="00815F3F">
          <w:rPr>
            <w:noProof/>
            <w:webHidden/>
          </w:rPr>
          <w:t>49</w:t>
        </w:r>
        <w:r w:rsidR="00451E33">
          <w:rPr>
            <w:noProof/>
            <w:webHidden/>
          </w:rPr>
          <w:fldChar w:fldCharType="end"/>
        </w:r>
      </w:hyperlink>
    </w:p>
    <w:p w14:paraId="56952A8D" w14:textId="2530E92E"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627" w:history="1">
        <w:r w:rsidR="00451E33" w:rsidRPr="00257740">
          <w:rPr>
            <w:rStyle w:val="Hyperlink"/>
            <w:noProof/>
          </w:rPr>
          <w:t>4.1.5 Comprehensive Analysis Discussion</w:t>
        </w:r>
        <w:r w:rsidR="00451E33">
          <w:rPr>
            <w:noProof/>
            <w:webHidden/>
          </w:rPr>
          <w:tab/>
        </w:r>
        <w:r w:rsidR="00451E33">
          <w:rPr>
            <w:noProof/>
            <w:webHidden/>
          </w:rPr>
          <w:fldChar w:fldCharType="begin"/>
        </w:r>
        <w:r w:rsidR="00451E33">
          <w:rPr>
            <w:noProof/>
            <w:webHidden/>
          </w:rPr>
          <w:instrText xml:space="preserve"> PAGEREF _Toc94773627 \h </w:instrText>
        </w:r>
        <w:r w:rsidR="00451E33">
          <w:rPr>
            <w:noProof/>
            <w:webHidden/>
          </w:rPr>
        </w:r>
        <w:r w:rsidR="00451E33">
          <w:rPr>
            <w:noProof/>
            <w:webHidden/>
          </w:rPr>
          <w:fldChar w:fldCharType="separate"/>
        </w:r>
        <w:r w:rsidR="00815F3F">
          <w:rPr>
            <w:noProof/>
            <w:webHidden/>
          </w:rPr>
          <w:t>49</w:t>
        </w:r>
        <w:r w:rsidR="00451E33">
          <w:rPr>
            <w:noProof/>
            <w:webHidden/>
          </w:rPr>
          <w:fldChar w:fldCharType="end"/>
        </w:r>
      </w:hyperlink>
    </w:p>
    <w:p w14:paraId="338E54AA" w14:textId="004DCAB1" w:rsidR="00451E33" w:rsidRDefault="00242CBC">
      <w:pPr>
        <w:pStyle w:val="TOC2"/>
        <w:tabs>
          <w:tab w:val="right" w:leader="dot" w:pos="8630"/>
        </w:tabs>
        <w:rPr>
          <w:rFonts w:asciiTheme="minorHAnsi" w:eastAsiaTheme="minorEastAsia" w:hAnsiTheme="minorHAnsi" w:cstheme="minorBidi"/>
          <w:noProof/>
          <w:sz w:val="22"/>
          <w:szCs w:val="22"/>
          <w:lang w:eastAsia="en-CA"/>
        </w:rPr>
      </w:pPr>
      <w:hyperlink w:anchor="_Toc94773628" w:history="1">
        <w:r w:rsidR="00451E33" w:rsidRPr="00257740">
          <w:rPr>
            <w:rStyle w:val="Hyperlink"/>
            <w:noProof/>
          </w:rPr>
          <w:t>4.2 The Ottawa Dataset</w:t>
        </w:r>
        <w:r w:rsidR="00451E33">
          <w:rPr>
            <w:noProof/>
            <w:webHidden/>
          </w:rPr>
          <w:tab/>
        </w:r>
        <w:r w:rsidR="00451E33">
          <w:rPr>
            <w:noProof/>
            <w:webHidden/>
          </w:rPr>
          <w:fldChar w:fldCharType="begin"/>
        </w:r>
        <w:r w:rsidR="00451E33">
          <w:rPr>
            <w:noProof/>
            <w:webHidden/>
          </w:rPr>
          <w:instrText xml:space="preserve"> PAGEREF _Toc94773628 \h </w:instrText>
        </w:r>
        <w:r w:rsidR="00451E33">
          <w:rPr>
            <w:noProof/>
            <w:webHidden/>
          </w:rPr>
        </w:r>
        <w:r w:rsidR="00451E33">
          <w:rPr>
            <w:noProof/>
            <w:webHidden/>
          </w:rPr>
          <w:fldChar w:fldCharType="separate"/>
        </w:r>
        <w:r w:rsidR="00815F3F">
          <w:rPr>
            <w:noProof/>
            <w:webHidden/>
          </w:rPr>
          <w:t>51</w:t>
        </w:r>
        <w:r w:rsidR="00451E33">
          <w:rPr>
            <w:noProof/>
            <w:webHidden/>
          </w:rPr>
          <w:fldChar w:fldCharType="end"/>
        </w:r>
      </w:hyperlink>
    </w:p>
    <w:p w14:paraId="7652D7BE" w14:textId="2AF95FC5"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629" w:history="1">
        <w:r w:rsidR="00451E33" w:rsidRPr="00257740">
          <w:rPr>
            <w:rStyle w:val="Hyperlink"/>
            <w:noProof/>
          </w:rPr>
          <w:t>4.2.1 The Hourly Performance</w:t>
        </w:r>
        <w:r w:rsidR="00451E33">
          <w:rPr>
            <w:noProof/>
            <w:webHidden/>
          </w:rPr>
          <w:tab/>
        </w:r>
        <w:r w:rsidR="00451E33">
          <w:rPr>
            <w:noProof/>
            <w:webHidden/>
          </w:rPr>
          <w:fldChar w:fldCharType="begin"/>
        </w:r>
        <w:r w:rsidR="00451E33">
          <w:rPr>
            <w:noProof/>
            <w:webHidden/>
          </w:rPr>
          <w:instrText xml:space="preserve"> PAGEREF _Toc94773629 \h </w:instrText>
        </w:r>
        <w:r w:rsidR="00451E33">
          <w:rPr>
            <w:noProof/>
            <w:webHidden/>
          </w:rPr>
        </w:r>
        <w:r w:rsidR="00451E33">
          <w:rPr>
            <w:noProof/>
            <w:webHidden/>
          </w:rPr>
          <w:fldChar w:fldCharType="separate"/>
        </w:r>
        <w:r w:rsidR="00815F3F">
          <w:rPr>
            <w:noProof/>
            <w:webHidden/>
          </w:rPr>
          <w:t>51</w:t>
        </w:r>
        <w:r w:rsidR="00451E33">
          <w:rPr>
            <w:noProof/>
            <w:webHidden/>
          </w:rPr>
          <w:fldChar w:fldCharType="end"/>
        </w:r>
      </w:hyperlink>
    </w:p>
    <w:p w14:paraId="632B99FE" w14:textId="7D86A194"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630" w:history="1">
        <w:r w:rsidR="00451E33" w:rsidRPr="00257740">
          <w:rPr>
            <w:rStyle w:val="Hyperlink"/>
            <w:noProof/>
          </w:rPr>
          <w:t>4.2.2 The Daily Performance</w:t>
        </w:r>
        <w:r w:rsidR="00451E33">
          <w:rPr>
            <w:noProof/>
            <w:webHidden/>
          </w:rPr>
          <w:tab/>
        </w:r>
        <w:r w:rsidR="00451E33">
          <w:rPr>
            <w:noProof/>
            <w:webHidden/>
          </w:rPr>
          <w:fldChar w:fldCharType="begin"/>
        </w:r>
        <w:r w:rsidR="00451E33">
          <w:rPr>
            <w:noProof/>
            <w:webHidden/>
          </w:rPr>
          <w:instrText xml:space="preserve"> PAGEREF _Toc94773630 \h </w:instrText>
        </w:r>
        <w:r w:rsidR="00451E33">
          <w:rPr>
            <w:noProof/>
            <w:webHidden/>
          </w:rPr>
        </w:r>
        <w:r w:rsidR="00451E33">
          <w:rPr>
            <w:noProof/>
            <w:webHidden/>
          </w:rPr>
          <w:fldChar w:fldCharType="separate"/>
        </w:r>
        <w:r w:rsidR="00815F3F">
          <w:rPr>
            <w:noProof/>
            <w:webHidden/>
          </w:rPr>
          <w:t>53</w:t>
        </w:r>
        <w:r w:rsidR="00451E33">
          <w:rPr>
            <w:noProof/>
            <w:webHidden/>
          </w:rPr>
          <w:fldChar w:fldCharType="end"/>
        </w:r>
      </w:hyperlink>
    </w:p>
    <w:p w14:paraId="1ABF9CC9" w14:textId="42C5976E"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631" w:history="1">
        <w:r w:rsidR="00451E33" w:rsidRPr="00257740">
          <w:rPr>
            <w:rStyle w:val="Hyperlink"/>
            <w:noProof/>
          </w:rPr>
          <w:t>4.2.3 The Monthly Performance</w:t>
        </w:r>
        <w:r w:rsidR="00451E33">
          <w:rPr>
            <w:noProof/>
            <w:webHidden/>
          </w:rPr>
          <w:tab/>
        </w:r>
        <w:r w:rsidR="00451E33">
          <w:rPr>
            <w:noProof/>
            <w:webHidden/>
          </w:rPr>
          <w:fldChar w:fldCharType="begin"/>
        </w:r>
        <w:r w:rsidR="00451E33">
          <w:rPr>
            <w:noProof/>
            <w:webHidden/>
          </w:rPr>
          <w:instrText xml:space="preserve"> PAGEREF _Toc94773631 \h </w:instrText>
        </w:r>
        <w:r w:rsidR="00451E33">
          <w:rPr>
            <w:noProof/>
            <w:webHidden/>
          </w:rPr>
        </w:r>
        <w:r w:rsidR="00451E33">
          <w:rPr>
            <w:noProof/>
            <w:webHidden/>
          </w:rPr>
          <w:fldChar w:fldCharType="separate"/>
        </w:r>
        <w:r w:rsidR="00815F3F">
          <w:rPr>
            <w:noProof/>
            <w:webHidden/>
          </w:rPr>
          <w:t>54</w:t>
        </w:r>
        <w:r w:rsidR="00451E33">
          <w:rPr>
            <w:noProof/>
            <w:webHidden/>
          </w:rPr>
          <w:fldChar w:fldCharType="end"/>
        </w:r>
      </w:hyperlink>
    </w:p>
    <w:p w14:paraId="43EE99FE" w14:textId="447AAC61"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632" w:history="1">
        <w:r w:rsidR="00451E33" w:rsidRPr="00257740">
          <w:rPr>
            <w:rStyle w:val="Hyperlink"/>
            <w:noProof/>
          </w:rPr>
          <w:t>4.2.4 Performance During the Seasons</w:t>
        </w:r>
        <w:r w:rsidR="00451E33">
          <w:rPr>
            <w:noProof/>
            <w:webHidden/>
          </w:rPr>
          <w:tab/>
        </w:r>
        <w:r w:rsidR="00451E33">
          <w:rPr>
            <w:noProof/>
            <w:webHidden/>
          </w:rPr>
          <w:fldChar w:fldCharType="begin"/>
        </w:r>
        <w:r w:rsidR="00451E33">
          <w:rPr>
            <w:noProof/>
            <w:webHidden/>
          </w:rPr>
          <w:instrText xml:space="preserve"> PAGEREF _Toc94773632 \h </w:instrText>
        </w:r>
        <w:r w:rsidR="00451E33">
          <w:rPr>
            <w:noProof/>
            <w:webHidden/>
          </w:rPr>
        </w:r>
        <w:r w:rsidR="00451E33">
          <w:rPr>
            <w:noProof/>
            <w:webHidden/>
          </w:rPr>
          <w:fldChar w:fldCharType="separate"/>
        </w:r>
        <w:r w:rsidR="00815F3F">
          <w:rPr>
            <w:noProof/>
            <w:webHidden/>
          </w:rPr>
          <w:t>56</w:t>
        </w:r>
        <w:r w:rsidR="00451E33">
          <w:rPr>
            <w:noProof/>
            <w:webHidden/>
          </w:rPr>
          <w:fldChar w:fldCharType="end"/>
        </w:r>
      </w:hyperlink>
    </w:p>
    <w:p w14:paraId="33969059" w14:textId="2EC82B04"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633" w:history="1">
        <w:r w:rsidR="00451E33" w:rsidRPr="00257740">
          <w:rPr>
            <w:rStyle w:val="Hyperlink"/>
            <w:noProof/>
          </w:rPr>
          <w:t>4.2.5 Comprehensive Analysis Discussion</w:t>
        </w:r>
        <w:r w:rsidR="00451E33">
          <w:rPr>
            <w:noProof/>
            <w:webHidden/>
          </w:rPr>
          <w:tab/>
        </w:r>
        <w:r w:rsidR="00451E33">
          <w:rPr>
            <w:noProof/>
            <w:webHidden/>
          </w:rPr>
          <w:fldChar w:fldCharType="begin"/>
        </w:r>
        <w:r w:rsidR="00451E33">
          <w:rPr>
            <w:noProof/>
            <w:webHidden/>
          </w:rPr>
          <w:instrText xml:space="preserve"> PAGEREF _Toc94773633 \h </w:instrText>
        </w:r>
        <w:r w:rsidR="00451E33">
          <w:rPr>
            <w:noProof/>
            <w:webHidden/>
          </w:rPr>
        </w:r>
        <w:r w:rsidR="00451E33">
          <w:rPr>
            <w:noProof/>
            <w:webHidden/>
          </w:rPr>
          <w:fldChar w:fldCharType="separate"/>
        </w:r>
        <w:r w:rsidR="00815F3F">
          <w:rPr>
            <w:noProof/>
            <w:webHidden/>
          </w:rPr>
          <w:t>57</w:t>
        </w:r>
        <w:r w:rsidR="00451E33">
          <w:rPr>
            <w:noProof/>
            <w:webHidden/>
          </w:rPr>
          <w:fldChar w:fldCharType="end"/>
        </w:r>
      </w:hyperlink>
    </w:p>
    <w:p w14:paraId="322C6F77" w14:textId="0385D4FC" w:rsidR="00451E33" w:rsidRDefault="00242CBC">
      <w:pPr>
        <w:pStyle w:val="TOC2"/>
        <w:tabs>
          <w:tab w:val="right" w:leader="dot" w:pos="8630"/>
        </w:tabs>
        <w:rPr>
          <w:rFonts w:asciiTheme="minorHAnsi" w:eastAsiaTheme="minorEastAsia" w:hAnsiTheme="minorHAnsi" w:cstheme="minorBidi"/>
          <w:noProof/>
          <w:sz w:val="22"/>
          <w:szCs w:val="22"/>
          <w:lang w:eastAsia="en-CA"/>
        </w:rPr>
      </w:pPr>
      <w:hyperlink w:anchor="_Toc94773634" w:history="1">
        <w:r w:rsidR="00451E33" w:rsidRPr="00257740">
          <w:rPr>
            <w:rStyle w:val="Hyperlink"/>
            <w:noProof/>
          </w:rPr>
          <w:t>4.3 The Saint John Dataset</w:t>
        </w:r>
        <w:r w:rsidR="00451E33">
          <w:rPr>
            <w:noProof/>
            <w:webHidden/>
          </w:rPr>
          <w:tab/>
        </w:r>
        <w:r w:rsidR="00451E33">
          <w:rPr>
            <w:noProof/>
            <w:webHidden/>
          </w:rPr>
          <w:fldChar w:fldCharType="begin"/>
        </w:r>
        <w:r w:rsidR="00451E33">
          <w:rPr>
            <w:noProof/>
            <w:webHidden/>
          </w:rPr>
          <w:instrText xml:space="preserve"> PAGEREF _Toc94773634 \h </w:instrText>
        </w:r>
        <w:r w:rsidR="00451E33">
          <w:rPr>
            <w:noProof/>
            <w:webHidden/>
          </w:rPr>
        </w:r>
        <w:r w:rsidR="00451E33">
          <w:rPr>
            <w:noProof/>
            <w:webHidden/>
          </w:rPr>
          <w:fldChar w:fldCharType="separate"/>
        </w:r>
        <w:r w:rsidR="00815F3F">
          <w:rPr>
            <w:noProof/>
            <w:webHidden/>
          </w:rPr>
          <w:t>58</w:t>
        </w:r>
        <w:r w:rsidR="00451E33">
          <w:rPr>
            <w:noProof/>
            <w:webHidden/>
          </w:rPr>
          <w:fldChar w:fldCharType="end"/>
        </w:r>
      </w:hyperlink>
    </w:p>
    <w:p w14:paraId="6DBCE67E" w14:textId="395C3311"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635" w:history="1">
        <w:r w:rsidR="00451E33" w:rsidRPr="00257740">
          <w:rPr>
            <w:rStyle w:val="Hyperlink"/>
            <w:noProof/>
          </w:rPr>
          <w:t>4.3.1 The Hourly Performance</w:t>
        </w:r>
        <w:r w:rsidR="00451E33">
          <w:rPr>
            <w:noProof/>
            <w:webHidden/>
          </w:rPr>
          <w:tab/>
        </w:r>
        <w:r w:rsidR="00451E33">
          <w:rPr>
            <w:noProof/>
            <w:webHidden/>
          </w:rPr>
          <w:fldChar w:fldCharType="begin"/>
        </w:r>
        <w:r w:rsidR="00451E33">
          <w:rPr>
            <w:noProof/>
            <w:webHidden/>
          </w:rPr>
          <w:instrText xml:space="preserve"> PAGEREF _Toc94773635 \h </w:instrText>
        </w:r>
        <w:r w:rsidR="00451E33">
          <w:rPr>
            <w:noProof/>
            <w:webHidden/>
          </w:rPr>
        </w:r>
        <w:r w:rsidR="00451E33">
          <w:rPr>
            <w:noProof/>
            <w:webHidden/>
          </w:rPr>
          <w:fldChar w:fldCharType="separate"/>
        </w:r>
        <w:r w:rsidR="00815F3F">
          <w:rPr>
            <w:noProof/>
            <w:webHidden/>
          </w:rPr>
          <w:t>59</w:t>
        </w:r>
        <w:r w:rsidR="00451E33">
          <w:rPr>
            <w:noProof/>
            <w:webHidden/>
          </w:rPr>
          <w:fldChar w:fldCharType="end"/>
        </w:r>
      </w:hyperlink>
    </w:p>
    <w:p w14:paraId="02E36DCF" w14:textId="5E4241BD"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636" w:history="1">
        <w:r w:rsidR="00451E33" w:rsidRPr="00257740">
          <w:rPr>
            <w:rStyle w:val="Hyperlink"/>
            <w:noProof/>
          </w:rPr>
          <w:t>4.3.2 The Daily Performance</w:t>
        </w:r>
        <w:r w:rsidR="00451E33">
          <w:rPr>
            <w:noProof/>
            <w:webHidden/>
          </w:rPr>
          <w:tab/>
        </w:r>
        <w:r w:rsidR="00451E33">
          <w:rPr>
            <w:noProof/>
            <w:webHidden/>
          </w:rPr>
          <w:fldChar w:fldCharType="begin"/>
        </w:r>
        <w:r w:rsidR="00451E33">
          <w:rPr>
            <w:noProof/>
            <w:webHidden/>
          </w:rPr>
          <w:instrText xml:space="preserve"> PAGEREF _Toc94773636 \h </w:instrText>
        </w:r>
        <w:r w:rsidR="00451E33">
          <w:rPr>
            <w:noProof/>
            <w:webHidden/>
          </w:rPr>
        </w:r>
        <w:r w:rsidR="00451E33">
          <w:rPr>
            <w:noProof/>
            <w:webHidden/>
          </w:rPr>
          <w:fldChar w:fldCharType="separate"/>
        </w:r>
        <w:r w:rsidR="00815F3F">
          <w:rPr>
            <w:noProof/>
            <w:webHidden/>
          </w:rPr>
          <w:t>60</w:t>
        </w:r>
        <w:r w:rsidR="00451E33">
          <w:rPr>
            <w:noProof/>
            <w:webHidden/>
          </w:rPr>
          <w:fldChar w:fldCharType="end"/>
        </w:r>
      </w:hyperlink>
    </w:p>
    <w:p w14:paraId="69F83F64" w14:textId="04003E40"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637" w:history="1">
        <w:r w:rsidR="00451E33" w:rsidRPr="00257740">
          <w:rPr>
            <w:rStyle w:val="Hyperlink"/>
            <w:noProof/>
          </w:rPr>
          <w:t>4.3.3 The Monthly Performance</w:t>
        </w:r>
        <w:r w:rsidR="00451E33">
          <w:rPr>
            <w:noProof/>
            <w:webHidden/>
          </w:rPr>
          <w:tab/>
        </w:r>
        <w:r w:rsidR="00451E33">
          <w:rPr>
            <w:noProof/>
            <w:webHidden/>
          </w:rPr>
          <w:fldChar w:fldCharType="begin"/>
        </w:r>
        <w:r w:rsidR="00451E33">
          <w:rPr>
            <w:noProof/>
            <w:webHidden/>
          </w:rPr>
          <w:instrText xml:space="preserve"> PAGEREF _Toc94773637 \h </w:instrText>
        </w:r>
        <w:r w:rsidR="00451E33">
          <w:rPr>
            <w:noProof/>
            <w:webHidden/>
          </w:rPr>
        </w:r>
        <w:r w:rsidR="00451E33">
          <w:rPr>
            <w:noProof/>
            <w:webHidden/>
          </w:rPr>
          <w:fldChar w:fldCharType="separate"/>
        </w:r>
        <w:r w:rsidR="00815F3F">
          <w:rPr>
            <w:noProof/>
            <w:webHidden/>
          </w:rPr>
          <w:t>62</w:t>
        </w:r>
        <w:r w:rsidR="00451E33">
          <w:rPr>
            <w:noProof/>
            <w:webHidden/>
          </w:rPr>
          <w:fldChar w:fldCharType="end"/>
        </w:r>
      </w:hyperlink>
    </w:p>
    <w:p w14:paraId="73A4CB13" w14:textId="53377822"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638" w:history="1">
        <w:r w:rsidR="00451E33" w:rsidRPr="00257740">
          <w:rPr>
            <w:rStyle w:val="Hyperlink"/>
            <w:noProof/>
          </w:rPr>
          <w:t>4.3.4 Performance During the Seasons</w:t>
        </w:r>
        <w:r w:rsidR="00451E33">
          <w:rPr>
            <w:noProof/>
            <w:webHidden/>
          </w:rPr>
          <w:tab/>
        </w:r>
        <w:r w:rsidR="00451E33">
          <w:rPr>
            <w:noProof/>
            <w:webHidden/>
          </w:rPr>
          <w:fldChar w:fldCharType="begin"/>
        </w:r>
        <w:r w:rsidR="00451E33">
          <w:rPr>
            <w:noProof/>
            <w:webHidden/>
          </w:rPr>
          <w:instrText xml:space="preserve"> PAGEREF _Toc94773638 \h </w:instrText>
        </w:r>
        <w:r w:rsidR="00451E33">
          <w:rPr>
            <w:noProof/>
            <w:webHidden/>
          </w:rPr>
        </w:r>
        <w:r w:rsidR="00451E33">
          <w:rPr>
            <w:noProof/>
            <w:webHidden/>
          </w:rPr>
          <w:fldChar w:fldCharType="separate"/>
        </w:r>
        <w:r w:rsidR="00815F3F">
          <w:rPr>
            <w:noProof/>
            <w:webHidden/>
          </w:rPr>
          <w:t>64</w:t>
        </w:r>
        <w:r w:rsidR="00451E33">
          <w:rPr>
            <w:noProof/>
            <w:webHidden/>
          </w:rPr>
          <w:fldChar w:fldCharType="end"/>
        </w:r>
      </w:hyperlink>
    </w:p>
    <w:p w14:paraId="140F9064" w14:textId="6CAD2B57"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639" w:history="1">
        <w:r w:rsidR="00451E33" w:rsidRPr="00257740">
          <w:rPr>
            <w:rStyle w:val="Hyperlink"/>
            <w:noProof/>
          </w:rPr>
          <w:t>4.3.5 Comprehensive Analysis Discussion</w:t>
        </w:r>
        <w:r w:rsidR="00451E33">
          <w:rPr>
            <w:noProof/>
            <w:webHidden/>
          </w:rPr>
          <w:tab/>
        </w:r>
        <w:r w:rsidR="00451E33">
          <w:rPr>
            <w:noProof/>
            <w:webHidden/>
          </w:rPr>
          <w:fldChar w:fldCharType="begin"/>
        </w:r>
        <w:r w:rsidR="00451E33">
          <w:rPr>
            <w:noProof/>
            <w:webHidden/>
          </w:rPr>
          <w:instrText xml:space="preserve"> PAGEREF _Toc94773639 \h </w:instrText>
        </w:r>
        <w:r w:rsidR="00451E33">
          <w:rPr>
            <w:noProof/>
            <w:webHidden/>
          </w:rPr>
        </w:r>
        <w:r w:rsidR="00451E33">
          <w:rPr>
            <w:noProof/>
            <w:webHidden/>
          </w:rPr>
          <w:fldChar w:fldCharType="separate"/>
        </w:r>
        <w:r w:rsidR="00815F3F">
          <w:rPr>
            <w:noProof/>
            <w:webHidden/>
          </w:rPr>
          <w:t>65</w:t>
        </w:r>
        <w:r w:rsidR="00451E33">
          <w:rPr>
            <w:noProof/>
            <w:webHidden/>
          </w:rPr>
          <w:fldChar w:fldCharType="end"/>
        </w:r>
      </w:hyperlink>
    </w:p>
    <w:p w14:paraId="342302CD" w14:textId="11FD86EA" w:rsidR="00451E33" w:rsidRDefault="00242CBC">
      <w:pPr>
        <w:pStyle w:val="TOC1"/>
        <w:rPr>
          <w:rFonts w:asciiTheme="minorHAnsi" w:eastAsiaTheme="minorEastAsia" w:hAnsiTheme="minorHAnsi" w:cstheme="minorBidi"/>
          <w:noProof/>
          <w:sz w:val="22"/>
          <w:szCs w:val="22"/>
          <w:lang w:eastAsia="en-CA"/>
        </w:rPr>
      </w:pPr>
      <w:hyperlink w:anchor="_Toc94773640" w:history="1">
        <w:r w:rsidR="00451E33" w:rsidRPr="00257740">
          <w:rPr>
            <w:rStyle w:val="Hyperlink"/>
            <w:noProof/>
          </w:rPr>
          <w:t>5 Conclusion</w:t>
        </w:r>
        <w:r w:rsidR="00451E33">
          <w:rPr>
            <w:noProof/>
            <w:webHidden/>
          </w:rPr>
          <w:tab/>
        </w:r>
        <w:r w:rsidR="00451E33">
          <w:rPr>
            <w:noProof/>
            <w:webHidden/>
          </w:rPr>
          <w:fldChar w:fldCharType="begin"/>
        </w:r>
        <w:r w:rsidR="00451E33">
          <w:rPr>
            <w:noProof/>
            <w:webHidden/>
          </w:rPr>
          <w:instrText xml:space="preserve"> PAGEREF _Toc94773640 \h </w:instrText>
        </w:r>
        <w:r w:rsidR="00451E33">
          <w:rPr>
            <w:noProof/>
            <w:webHidden/>
          </w:rPr>
        </w:r>
        <w:r w:rsidR="00451E33">
          <w:rPr>
            <w:noProof/>
            <w:webHidden/>
          </w:rPr>
          <w:fldChar w:fldCharType="separate"/>
        </w:r>
        <w:r w:rsidR="00815F3F">
          <w:rPr>
            <w:noProof/>
            <w:webHidden/>
          </w:rPr>
          <w:t>67</w:t>
        </w:r>
        <w:r w:rsidR="00451E33">
          <w:rPr>
            <w:noProof/>
            <w:webHidden/>
          </w:rPr>
          <w:fldChar w:fldCharType="end"/>
        </w:r>
      </w:hyperlink>
    </w:p>
    <w:p w14:paraId="3E2F4E56" w14:textId="5800F70E" w:rsidR="00451E33" w:rsidRDefault="00242CBC">
      <w:pPr>
        <w:pStyle w:val="TOC2"/>
        <w:tabs>
          <w:tab w:val="right" w:leader="dot" w:pos="8630"/>
        </w:tabs>
        <w:rPr>
          <w:rFonts w:asciiTheme="minorHAnsi" w:eastAsiaTheme="minorEastAsia" w:hAnsiTheme="minorHAnsi" w:cstheme="minorBidi"/>
          <w:noProof/>
          <w:sz w:val="22"/>
          <w:szCs w:val="22"/>
          <w:lang w:eastAsia="en-CA"/>
        </w:rPr>
      </w:pPr>
      <w:hyperlink w:anchor="_Toc94773641" w:history="1">
        <w:r w:rsidR="00451E33" w:rsidRPr="00257740">
          <w:rPr>
            <w:rStyle w:val="Hyperlink"/>
            <w:noProof/>
          </w:rPr>
          <w:t>5.1 Summary</w:t>
        </w:r>
        <w:r w:rsidR="00451E33">
          <w:rPr>
            <w:noProof/>
            <w:webHidden/>
          </w:rPr>
          <w:tab/>
        </w:r>
        <w:r w:rsidR="00451E33">
          <w:rPr>
            <w:noProof/>
            <w:webHidden/>
          </w:rPr>
          <w:fldChar w:fldCharType="begin"/>
        </w:r>
        <w:r w:rsidR="00451E33">
          <w:rPr>
            <w:noProof/>
            <w:webHidden/>
          </w:rPr>
          <w:instrText xml:space="preserve"> PAGEREF _Toc94773641 \h </w:instrText>
        </w:r>
        <w:r w:rsidR="00451E33">
          <w:rPr>
            <w:noProof/>
            <w:webHidden/>
          </w:rPr>
        </w:r>
        <w:r w:rsidR="00451E33">
          <w:rPr>
            <w:noProof/>
            <w:webHidden/>
          </w:rPr>
          <w:fldChar w:fldCharType="separate"/>
        </w:r>
        <w:r w:rsidR="00815F3F">
          <w:rPr>
            <w:noProof/>
            <w:webHidden/>
          </w:rPr>
          <w:t>67</w:t>
        </w:r>
        <w:r w:rsidR="00451E33">
          <w:rPr>
            <w:noProof/>
            <w:webHidden/>
          </w:rPr>
          <w:fldChar w:fldCharType="end"/>
        </w:r>
      </w:hyperlink>
    </w:p>
    <w:p w14:paraId="37DD073E" w14:textId="4119FE16" w:rsidR="00451E33" w:rsidRDefault="00242CBC">
      <w:pPr>
        <w:pStyle w:val="TOC2"/>
        <w:tabs>
          <w:tab w:val="right" w:leader="dot" w:pos="8630"/>
        </w:tabs>
        <w:rPr>
          <w:rFonts w:asciiTheme="minorHAnsi" w:eastAsiaTheme="minorEastAsia" w:hAnsiTheme="minorHAnsi" w:cstheme="minorBidi"/>
          <w:noProof/>
          <w:sz w:val="22"/>
          <w:szCs w:val="22"/>
          <w:lang w:eastAsia="en-CA"/>
        </w:rPr>
      </w:pPr>
      <w:hyperlink w:anchor="_Toc94773642" w:history="1">
        <w:r w:rsidR="00451E33" w:rsidRPr="00257740">
          <w:rPr>
            <w:rStyle w:val="Hyperlink"/>
            <w:noProof/>
          </w:rPr>
          <w:t>5.2 Contributions</w:t>
        </w:r>
        <w:r w:rsidR="00451E33">
          <w:rPr>
            <w:noProof/>
            <w:webHidden/>
          </w:rPr>
          <w:tab/>
        </w:r>
        <w:r w:rsidR="00451E33">
          <w:rPr>
            <w:noProof/>
            <w:webHidden/>
          </w:rPr>
          <w:fldChar w:fldCharType="begin"/>
        </w:r>
        <w:r w:rsidR="00451E33">
          <w:rPr>
            <w:noProof/>
            <w:webHidden/>
          </w:rPr>
          <w:instrText xml:space="preserve"> PAGEREF _Toc94773642 \h </w:instrText>
        </w:r>
        <w:r w:rsidR="00451E33">
          <w:rPr>
            <w:noProof/>
            <w:webHidden/>
          </w:rPr>
        </w:r>
        <w:r w:rsidR="00451E33">
          <w:rPr>
            <w:noProof/>
            <w:webHidden/>
          </w:rPr>
          <w:fldChar w:fldCharType="separate"/>
        </w:r>
        <w:r w:rsidR="00815F3F">
          <w:rPr>
            <w:noProof/>
            <w:webHidden/>
          </w:rPr>
          <w:t>68</w:t>
        </w:r>
        <w:r w:rsidR="00451E33">
          <w:rPr>
            <w:noProof/>
            <w:webHidden/>
          </w:rPr>
          <w:fldChar w:fldCharType="end"/>
        </w:r>
      </w:hyperlink>
    </w:p>
    <w:p w14:paraId="356BB2BC" w14:textId="26373363" w:rsidR="00451E33" w:rsidRDefault="00242CBC">
      <w:pPr>
        <w:pStyle w:val="TOC2"/>
        <w:tabs>
          <w:tab w:val="right" w:leader="dot" w:pos="8630"/>
        </w:tabs>
        <w:rPr>
          <w:rFonts w:asciiTheme="minorHAnsi" w:eastAsiaTheme="minorEastAsia" w:hAnsiTheme="minorHAnsi" w:cstheme="minorBidi"/>
          <w:noProof/>
          <w:sz w:val="22"/>
          <w:szCs w:val="22"/>
          <w:lang w:eastAsia="en-CA"/>
        </w:rPr>
      </w:pPr>
      <w:hyperlink w:anchor="_Toc94773643" w:history="1">
        <w:r w:rsidR="00451E33" w:rsidRPr="00257740">
          <w:rPr>
            <w:rStyle w:val="Hyperlink"/>
            <w:noProof/>
          </w:rPr>
          <w:t>5.3 Future Work</w:t>
        </w:r>
        <w:r w:rsidR="00451E33">
          <w:rPr>
            <w:noProof/>
            <w:webHidden/>
          </w:rPr>
          <w:tab/>
        </w:r>
        <w:r w:rsidR="00451E33">
          <w:rPr>
            <w:noProof/>
            <w:webHidden/>
          </w:rPr>
          <w:fldChar w:fldCharType="begin"/>
        </w:r>
        <w:r w:rsidR="00451E33">
          <w:rPr>
            <w:noProof/>
            <w:webHidden/>
          </w:rPr>
          <w:instrText xml:space="preserve"> PAGEREF _Toc94773643 \h </w:instrText>
        </w:r>
        <w:r w:rsidR="00451E33">
          <w:rPr>
            <w:noProof/>
            <w:webHidden/>
          </w:rPr>
        </w:r>
        <w:r w:rsidR="00451E33">
          <w:rPr>
            <w:noProof/>
            <w:webHidden/>
          </w:rPr>
          <w:fldChar w:fldCharType="separate"/>
        </w:r>
        <w:r w:rsidR="00815F3F">
          <w:rPr>
            <w:noProof/>
            <w:webHidden/>
          </w:rPr>
          <w:t>69</w:t>
        </w:r>
        <w:r w:rsidR="00451E33">
          <w:rPr>
            <w:noProof/>
            <w:webHidden/>
          </w:rPr>
          <w:fldChar w:fldCharType="end"/>
        </w:r>
      </w:hyperlink>
    </w:p>
    <w:p w14:paraId="7FB4AEA2" w14:textId="5DFEBC58" w:rsidR="00451E33" w:rsidRDefault="00242CBC">
      <w:pPr>
        <w:pStyle w:val="TOC1"/>
        <w:rPr>
          <w:rFonts w:asciiTheme="minorHAnsi" w:eastAsiaTheme="minorEastAsia" w:hAnsiTheme="minorHAnsi" w:cstheme="minorBidi"/>
          <w:noProof/>
          <w:sz w:val="22"/>
          <w:szCs w:val="22"/>
          <w:lang w:eastAsia="en-CA"/>
        </w:rPr>
      </w:pPr>
      <w:hyperlink w:anchor="_Toc94773644" w:history="1">
        <w:r w:rsidR="00451E33" w:rsidRPr="00257740">
          <w:rPr>
            <w:rStyle w:val="Hyperlink"/>
            <w:noProof/>
          </w:rPr>
          <w:t>Bibliography</w:t>
        </w:r>
        <w:r w:rsidR="00451E33">
          <w:rPr>
            <w:noProof/>
            <w:webHidden/>
          </w:rPr>
          <w:tab/>
        </w:r>
        <w:r w:rsidR="00451E33">
          <w:rPr>
            <w:noProof/>
            <w:webHidden/>
          </w:rPr>
          <w:fldChar w:fldCharType="begin"/>
        </w:r>
        <w:r w:rsidR="00451E33">
          <w:rPr>
            <w:noProof/>
            <w:webHidden/>
          </w:rPr>
          <w:instrText xml:space="preserve"> PAGEREF _Toc94773644 \h </w:instrText>
        </w:r>
        <w:r w:rsidR="00451E33">
          <w:rPr>
            <w:noProof/>
            <w:webHidden/>
          </w:rPr>
        </w:r>
        <w:r w:rsidR="00451E33">
          <w:rPr>
            <w:noProof/>
            <w:webHidden/>
          </w:rPr>
          <w:fldChar w:fldCharType="separate"/>
        </w:r>
        <w:r w:rsidR="00815F3F">
          <w:rPr>
            <w:noProof/>
            <w:webHidden/>
          </w:rPr>
          <w:t>71</w:t>
        </w:r>
        <w:r w:rsidR="00451E33">
          <w:rPr>
            <w:noProof/>
            <w:webHidden/>
          </w:rPr>
          <w:fldChar w:fldCharType="end"/>
        </w:r>
      </w:hyperlink>
    </w:p>
    <w:p w14:paraId="519C82F9" w14:textId="758AB7ED" w:rsidR="00451E33" w:rsidRDefault="00242CBC">
      <w:pPr>
        <w:pStyle w:val="TOC1"/>
        <w:rPr>
          <w:rFonts w:asciiTheme="minorHAnsi" w:eastAsiaTheme="minorEastAsia" w:hAnsiTheme="minorHAnsi" w:cstheme="minorBidi"/>
          <w:noProof/>
          <w:sz w:val="22"/>
          <w:szCs w:val="22"/>
          <w:lang w:eastAsia="en-CA"/>
        </w:rPr>
      </w:pPr>
      <w:hyperlink w:anchor="_Toc94773645" w:history="1">
        <w:r w:rsidR="00451E33" w:rsidRPr="00257740">
          <w:rPr>
            <w:rStyle w:val="Hyperlink"/>
            <w:noProof/>
          </w:rPr>
          <w:t>Appendix A</w:t>
        </w:r>
        <w:r w:rsidR="00451E33">
          <w:rPr>
            <w:noProof/>
            <w:webHidden/>
          </w:rPr>
          <w:tab/>
        </w:r>
        <w:r w:rsidR="00451E33">
          <w:rPr>
            <w:noProof/>
            <w:webHidden/>
          </w:rPr>
          <w:fldChar w:fldCharType="begin"/>
        </w:r>
        <w:r w:rsidR="00451E33">
          <w:rPr>
            <w:noProof/>
            <w:webHidden/>
          </w:rPr>
          <w:instrText xml:space="preserve"> PAGEREF _Toc94773645 \h </w:instrText>
        </w:r>
        <w:r w:rsidR="00451E33">
          <w:rPr>
            <w:noProof/>
            <w:webHidden/>
          </w:rPr>
        </w:r>
        <w:r w:rsidR="00451E33">
          <w:rPr>
            <w:noProof/>
            <w:webHidden/>
          </w:rPr>
          <w:fldChar w:fldCharType="separate"/>
        </w:r>
        <w:r w:rsidR="00815F3F">
          <w:rPr>
            <w:noProof/>
            <w:webHidden/>
          </w:rPr>
          <w:t>93</w:t>
        </w:r>
        <w:r w:rsidR="00451E33">
          <w:rPr>
            <w:noProof/>
            <w:webHidden/>
          </w:rPr>
          <w:fldChar w:fldCharType="end"/>
        </w:r>
      </w:hyperlink>
    </w:p>
    <w:p w14:paraId="7C5969B0" w14:textId="683302B9" w:rsidR="00451E33" w:rsidRDefault="00242CBC">
      <w:pPr>
        <w:pStyle w:val="TOC1"/>
        <w:rPr>
          <w:rFonts w:asciiTheme="minorHAnsi" w:eastAsiaTheme="minorEastAsia" w:hAnsiTheme="minorHAnsi" w:cstheme="minorBidi"/>
          <w:noProof/>
          <w:sz w:val="22"/>
          <w:szCs w:val="22"/>
          <w:lang w:eastAsia="en-CA"/>
        </w:rPr>
      </w:pPr>
      <w:hyperlink w:anchor="_Toc94773646" w:history="1">
        <w:r w:rsidR="00451E33" w:rsidRPr="00257740">
          <w:rPr>
            <w:rStyle w:val="Hyperlink"/>
            <w:noProof/>
          </w:rPr>
          <w:t>1 Determining the SARIMAX Model's Optimal Parameters</w:t>
        </w:r>
        <w:r w:rsidR="00451E33">
          <w:rPr>
            <w:noProof/>
            <w:webHidden/>
          </w:rPr>
          <w:tab/>
        </w:r>
        <w:r w:rsidR="00451E33">
          <w:rPr>
            <w:noProof/>
            <w:webHidden/>
          </w:rPr>
          <w:fldChar w:fldCharType="begin"/>
        </w:r>
        <w:r w:rsidR="00451E33">
          <w:rPr>
            <w:noProof/>
            <w:webHidden/>
          </w:rPr>
          <w:instrText xml:space="preserve"> PAGEREF _Toc94773646 \h </w:instrText>
        </w:r>
        <w:r w:rsidR="00451E33">
          <w:rPr>
            <w:noProof/>
            <w:webHidden/>
          </w:rPr>
        </w:r>
        <w:r w:rsidR="00451E33">
          <w:rPr>
            <w:noProof/>
            <w:webHidden/>
          </w:rPr>
          <w:fldChar w:fldCharType="separate"/>
        </w:r>
        <w:r w:rsidR="00815F3F">
          <w:rPr>
            <w:noProof/>
            <w:webHidden/>
          </w:rPr>
          <w:t>93</w:t>
        </w:r>
        <w:r w:rsidR="00451E33">
          <w:rPr>
            <w:noProof/>
            <w:webHidden/>
          </w:rPr>
          <w:fldChar w:fldCharType="end"/>
        </w:r>
      </w:hyperlink>
    </w:p>
    <w:p w14:paraId="0D387FF9" w14:textId="7AA7F787" w:rsidR="00451E33" w:rsidRDefault="00242CBC">
      <w:pPr>
        <w:pStyle w:val="TOC2"/>
        <w:tabs>
          <w:tab w:val="left" w:pos="960"/>
          <w:tab w:val="right" w:leader="dot" w:pos="8630"/>
        </w:tabs>
        <w:rPr>
          <w:rFonts w:asciiTheme="minorHAnsi" w:eastAsiaTheme="minorEastAsia" w:hAnsiTheme="minorHAnsi" w:cstheme="minorBidi"/>
          <w:noProof/>
          <w:sz w:val="22"/>
          <w:szCs w:val="22"/>
          <w:lang w:eastAsia="en-CA"/>
        </w:rPr>
      </w:pPr>
      <w:hyperlink w:anchor="_Toc94773647" w:history="1">
        <w:r w:rsidR="00451E33" w:rsidRPr="00257740">
          <w:rPr>
            <w:rStyle w:val="Hyperlink"/>
            <w:noProof/>
          </w:rPr>
          <w:t>1.1</w:t>
        </w:r>
        <w:r w:rsidR="00451E33">
          <w:rPr>
            <w:rFonts w:asciiTheme="minorHAnsi" w:eastAsiaTheme="minorEastAsia" w:hAnsiTheme="minorHAnsi" w:cstheme="minorBidi"/>
            <w:noProof/>
            <w:sz w:val="22"/>
            <w:szCs w:val="22"/>
            <w:lang w:eastAsia="en-CA"/>
          </w:rPr>
          <w:tab/>
        </w:r>
        <w:r w:rsidR="00451E33" w:rsidRPr="00257740">
          <w:rPr>
            <w:rStyle w:val="Hyperlink"/>
            <w:noProof/>
          </w:rPr>
          <w:t>Statistical Analysis of the Toronto Dataset</w:t>
        </w:r>
        <w:r w:rsidR="00451E33">
          <w:rPr>
            <w:noProof/>
            <w:webHidden/>
          </w:rPr>
          <w:tab/>
        </w:r>
        <w:r w:rsidR="00451E33">
          <w:rPr>
            <w:noProof/>
            <w:webHidden/>
          </w:rPr>
          <w:fldChar w:fldCharType="begin"/>
        </w:r>
        <w:r w:rsidR="00451E33">
          <w:rPr>
            <w:noProof/>
            <w:webHidden/>
          </w:rPr>
          <w:instrText xml:space="preserve"> PAGEREF _Toc94773647 \h </w:instrText>
        </w:r>
        <w:r w:rsidR="00451E33">
          <w:rPr>
            <w:noProof/>
            <w:webHidden/>
          </w:rPr>
        </w:r>
        <w:r w:rsidR="00451E33">
          <w:rPr>
            <w:noProof/>
            <w:webHidden/>
          </w:rPr>
          <w:fldChar w:fldCharType="separate"/>
        </w:r>
        <w:r w:rsidR="00815F3F">
          <w:rPr>
            <w:noProof/>
            <w:webHidden/>
          </w:rPr>
          <w:t>94</w:t>
        </w:r>
        <w:r w:rsidR="00451E33">
          <w:rPr>
            <w:noProof/>
            <w:webHidden/>
          </w:rPr>
          <w:fldChar w:fldCharType="end"/>
        </w:r>
      </w:hyperlink>
    </w:p>
    <w:p w14:paraId="4B9230D3" w14:textId="7E8DF064" w:rsidR="00451E33" w:rsidRDefault="00242CBC">
      <w:pPr>
        <w:pStyle w:val="TOC2"/>
        <w:tabs>
          <w:tab w:val="right" w:leader="dot" w:pos="8630"/>
        </w:tabs>
        <w:rPr>
          <w:rFonts w:asciiTheme="minorHAnsi" w:eastAsiaTheme="minorEastAsia" w:hAnsiTheme="minorHAnsi" w:cstheme="minorBidi"/>
          <w:noProof/>
          <w:sz w:val="22"/>
          <w:szCs w:val="22"/>
          <w:lang w:eastAsia="en-CA"/>
        </w:rPr>
      </w:pPr>
      <w:hyperlink w:anchor="_Toc94773648" w:history="1">
        <w:r w:rsidR="00451E33" w:rsidRPr="00257740">
          <w:rPr>
            <w:rStyle w:val="Hyperlink"/>
            <w:noProof/>
          </w:rPr>
          <w:t>1.2 Statistical Analysis of the Ottawa Dataset</w:t>
        </w:r>
        <w:r w:rsidR="00451E33">
          <w:rPr>
            <w:noProof/>
            <w:webHidden/>
          </w:rPr>
          <w:tab/>
        </w:r>
        <w:r w:rsidR="00451E33">
          <w:rPr>
            <w:noProof/>
            <w:webHidden/>
          </w:rPr>
          <w:fldChar w:fldCharType="begin"/>
        </w:r>
        <w:r w:rsidR="00451E33">
          <w:rPr>
            <w:noProof/>
            <w:webHidden/>
          </w:rPr>
          <w:instrText xml:space="preserve"> PAGEREF _Toc94773648 \h </w:instrText>
        </w:r>
        <w:r w:rsidR="00451E33">
          <w:rPr>
            <w:noProof/>
            <w:webHidden/>
          </w:rPr>
        </w:r>
        <w:r w:rsidR="00451E33">
          <w:rPr>
            <w:noProof/>
            <w:webHidden/>
          </w:rPr>
          <w:fldChar w:fldCharType="separate"/>
        </w:r>
        <w:r w:rsidR="00815F3F">
          <w:rPr>
            <w:noProof/>
            <w:webHidden/>
          </w:rPr>
          <w:t>97</w:t>
        </w:r>
        <w:r w:rsidR="00451E33">
          <w:rPr>
            <w:noProof/>
            <w:webHidden/>
          </w:rPr>
          <w:fldChar w:fldCharType="end"/>
        </w:r>
      </w:hyperlink>
    </w:p>
    <w:p w14:paraId="4267DF6D" w14:textId="50CE6C53" w:rsidR="00451E33" w:rsidRDefault="00242CBC">
      <w:pPr>
        <w:pStyle w:val="TOC2"/>
        <w:tabs>
          <w:tab w:val="right" w:leader="dot" w:pos="8630"/>
        </w:tabs>
        <w:rPr>
          <w:rFonts w:asciiTheme="minorHAnsi" w:eastAsiaTheme="minorEastAsia" w:hAnsiTheme="minorHAnsi" w:cstheme="minorBidi"/>
          <w:noProof/>
          <w:sz w:val="22"/>
          <w:szCs w:val="22"/>
          <w:lang w:eastAsia="en-CA"/>
        </w:rPr>
      </w:pPr>
      <w:hyperlink w:anchor="_Toc94773649" w:history="1">
        <w:r w:rsidR="00451E33" w:rsidRPr="00257740">
          <w:rPr>
            <w:rStyle w:val="Hyperlink"/>
            <w:noProof/>
          </w:rPr>
          <w:t>1.3 Statistical Analysis of the Saint John Dataset</w:t>
        </w:r>
        <w:r w:rsidR="00451E33">
          <w:rPr>
            <w:noProof/>
            <w:webHidden/>
          </w:rPr>
          <w:tab/>
        </w:r>
        <w:r w:rsidR="00451E33">
          <w:rPr>
            <w:noProof/>
            <w:webHidden/>
          </w:rPr>
          <w:fldChar w:fldCharType="begin"/>
        </w:r>
        <w:r w:rsidR="00451E33">
          <w:rPr>
            <w:noProof/>
            <w:webHidden/>
          </w:rPr>
          <w:instrText xml:space="preserve"> PAGEREF _Toc94773649 \h </w:instrText>
        </w:r>
        <w:r w:rsidR="00451E33">
          <w:rPr>
            <w:noProof/>
            <w:webHidden/>
          </w:rPr>
        </w:r>
        <w:r w:rsidR="00451E33">
          <w:rPr>
            <w:noProof/>
            <w:webHidden/>
          </w:rPr>
          <w:fldChar w:fldCharType="separate"/>
        </w:r>
        <w:r w:rsidR="00815F3F">
          <w:rPr>
            <w:noProof/>
            <w:webHidden/>
          </w:rPr>
          <w:t>100</w:t>
        </w:r>
        <w:r w:rsidR="00451E33">
          <w:rPr>
            <w:noProof/>
            <w:webHidden/>
          </w:rPr>
          <w:fldChar w:fldCharType="end"/>
        </w:r>
      </w:hyperlink>
    </w:p>
    <w:p w14:paraId="25F32B18" w14:textId="2306B06B" w:rsidR="00451E33" w:rsidRDefault="00242CBC">
      <w:pPr>
        <w:pStyle w:val="TOC1"/>
        <w:rPr>
          <w:rFonts w:asciiTheme="minorHAnsi" w:eastAsiaTheme="minorEastAsia" w:hAnsiTheme="minorHAnsi" w:cstheme="minorBidi"/>
          <w:noProof/>
          <w:sz w:val="22"/>
          <w:szCs w:val="22"/>
          <w:lang w:eastAsia="en-CA"/>
        </w:rPr>
      </w:pPr>
      <w:hyperlink w:anchor="_Toc94773650" w:history="1">
        <w:r w:rsidR="00451E33" w:rsidRPr="00257740">
          <w:rPr>
            <w:rStyle w:val="Hyperlink"/>
            <w:noProof/>
          </w:rPr>
          <w:t>Appendix B</w:t>
        </w:r>
        <w:r w:rsidR="00451E33">
          <w:rPr>
            <w:noProof/>
            <w:webHidden/>
          </w:rPr>
          <w:tab/>
        </w:r>
        <w:r w:rsidR="00451E33">
          <w:rPr>
            <w:noProof/>
            <w:webHidden/>
          </w:rPr>
          <w:fldChar w:fldCharType="begin"/>
        </w:r>
        <w:r w:rsidR="00451E33">
          <w:rPr>
            <w:noProof/>
            <w:webHidden/>
          </w:rPr>
          <w:instrText xml:space="preserve"> PAGEREF _Toc94773650 \h </w:instrText>
        </w:r>
        <w:r w:rsidR="00451E33">
          <w:rPr>
            <w:noProof/>
            <w:webHidden/>
          </w:rPr>
        </w:r>
        <w:r w:rsidR="00451E33">
          <w:rPr>
            <w:noProof/>
            <w:webHidden/>
          </w:rPr>
          <w:fldChar w:fldCharType="separate"/>
        </w:r>
        <w:r w:rsidR="00815F3F">
          <w:rPr>
            <w:noProof/>
            <w:webHidden/>
          </w:rPr>
          <w:t>104</w:t>
        </w:r>
        <w:r w:rsidR="00451E33">
          <w:rPr>
            <w:noProof/>
            <w:webHidden/>
          </w:rPr>
          <w:fldChar w:fldCharType="end"/>
        </w:r>
      </w:hyperlink>
    </w:p>
    <w:p w14:paraId="7CC91108" w14:textId="7A65EFB2" w:rsidR="00451E33" w:rsidRDefault="00242CBC">
      <w:pPr>
        <w:pStyle w:val="TOC1"/>
        <w:rPr>
          <w:rFonts w:asciiTheme="minorHAnsi" w:eastAsiaTheme="minorEastAsia" w:hAnsiTheme="minorHAnsi" w:cstheme="minorBidi"/>
          <w:noProof/>
          <w:sz w:val="22"/>
          <w:szCs w:val="22"/>
          <w:lang w:eastAsia="en-CA"/>
        </w:rPr>
      </w:pPr>
      <w:hyperlink w:anchor="_Toc94773651" w:history="1">
        <w:r w:rsidR="00451E33" w:rsidRPr="00257740">
          <w:rPr>
            <w:rStyle w:val="Hyperlink"/>
            <w:noProof/>
          </w:rPr>
          <w:t>1 Metrics for Overall Accuracy</w:t>
        </w:r>
        <w:r w:rsidR="00451E33">
          <w:rPr>
            <w:noProof/>
            <w:webHidden/>
          </w:rPr>
          <w:tab/>
        </w:r>
        <w:r w:rsidR="00451E33">
          <w:rPr>
            <w:noProof/>
            <w:webHidden/>
          </w:rPr>
          <w:fldChar w:fldCharType="begin"/>
        </w:r>
        <w:r w:rsidR="00451E33">
          <w:rPr>
            <w:noProof/>
            <w:webHidden/>
          </w:rPr>
          <w:instrText xml:space="preserve"> PAGEREF _Toc94773651 \h </w:instrText>
        </w:r>
        <w:r w:rsidR="00451E33">
          <w:rPr>
            <w:noProof/>
            <w:webHidden/>
          </w:rPr>
        </w:r>
        <w:r w:rsidR="00451E33">
          <w:rPr>
            <w:noProof/>
            <w:webHidden/>
          </w:rPr>
          <w:fldChar w:fldCharType="separate"/>
        </w:r>
        <w:r w:rsidR="00815F3F">
          <w:rPr>
            <w:noProof/>
            <w:webHidden/>
          </w:rPr>
          <w:t>104</w:t>
        </w:r>
        <w:r w:rsidR="00451E33">
          <w:rPr>
            <w:noProof/>
            <w:webHidden/>
          </w:rPr>
          <w:fldChar w:fldCharType="end"/>
        </w:r>
      </w:hyperlink>
    </w:p>
    <w:p w14:paraId="489F4D87" w14:textId="09505154" w:rsidR="00451E33" w:rsidRDefault="00242CBC">
      <w:pPr>
        <w:pStyle w:val="TOC2"/>
        <w:tabs>
          <w:tab w:val="right" w:leader="dot" w:pos="8630"/>
        </w:tabs>
        <w:rPr>
          <w:rFonts w:asciiTheme="minorHAnsi" w:eastAsiaTheme="minorEastAsia" w:hAnsiTheme="minorHAnsi" w:cstheme="minorBidi"/>
          <w:noProof/>
          <w:sz w:val="22"/>
          <w:szCs w:val="22"/>
          <w:lang w:eastAsia="en-CA"/>
        </w:rPr>
      </w:pPr>
      <w:hyperlink w:anchor="_Toc94773652" w:history="1">
        <w:r w:rsidR="00451E33" w:rsidRPr="00257740">
          <w:rPr>
            <w:rStyle w:val="Hyperlink"/>
            <w:noProof/>
          </w:rPr>
          <w:t>1.1 The Toronto Dataset's Overall Performance Metrics</w:t>
        </w:r>
        <w:r w:rsidR="00451E33">
          <w:rPr>
            <w:noProof/>
            <w:webHidden/>
          </w:rPr>
          <w:tab/>
        </w:r>
        <w:r w:rsidR="00451E33">
          <w:rPr>
            <w:noProof/>
            <w:webHidden/>
          </w:rPr>
          <w:fldChar w:fldCharType="begin"/>
        </w:r>
        <w:r w:rsidR="00451E33">
          <w:rPr>
            <w:noProof/>
            <w:webHidden/>
          </w:rPr>
          <w:instrText xml:space="preserve"> PAGEREF _Toc94773652 \h </w:instrText>
        </w:r>
        <w:r w:rsidR="00451E33">
          <w:rPr>
            <w:noProof/>
            <w:webHidden/>
          </w:rPr>
        </w:r>
        <w:r w:rsidR="00451E33">
          <w:rPr>
            <w:noProof/>
            <w:webHidden/>
          </w:rPr>
          <w:fldChar w:fldCharType="separate"/>
        </w:r>
        <w:r w:rsidR="00815F3F">
          <w:rPr>
            <w:noProof/>
            <w:webHidden/>
          </w:rPr>
          <w:t>104</w:t>
        </w:r>
        <w:r w:rsidR="00451E33">
          <w:rPr>
            <w:noProof/>
            <w:webHidden/>
          </w:rPr>
          <w:fldChar w:fldCharType="end"/>
        </w:r>
      </w:hyperlink>
    </w:p>
    <w:p w14:paraId="226E03FE" w14:textId="3CB0BB7E" w:rsidR="00451E33" w:rsidRDefault="00242CBC">
      <w:pPr>
        <w:pStyle w:val="TOC2"/>
        <w:tabs>
          <w:tab w:val="right" w:leader="dot" w:pos="8630"/>
        </w:tabs>
        <w:rPr>
          <w:rFonts w:asciiTheme="minorHAnsi" w:eastAsiaTheme="minorEastAsia" w:hAnsiTheme="minorHAnsi" w:cstheme="minorBidi"/>
          <w:noProof/>
          <w:sz w:val="22"/>
          <w:szCs w:val="22"/>
          <w:lang w:eastAsia="en-CA"/>
        </w:rPr>
      </w:pPr>
      <w:hyperlink w:anchor="_Toc94773653" w:history="1">
        <w:r w:rsidR="00451E33" w:rsidRPr="00257740">
          <w:rPr>
            <w:rStyle w:val="Hyperlink"/>
            <w:noProof/>
          </w:rPr>
          <w:t>1.2 The Ottawa Dataset's Overall Performance Metrics</w:t>
        </w:r>
        <w:r w:rsidR="00451E33">
          <w:rPr>
            <w:noProof/>
            <w:webHidden/>
          </w:rPr>
          <w:tab/>
        </w:r>
        <w:r w:rsidR="00451E33">
          <w:rPr>
            <w:noProof/>
            <w:webHidden/>
          </w:rPr>
          <w:fldChar w:fldCharType="begin"/>
        </w:r>
        <w:r w:rsidR="00451E33">
          <w:rPr>
            <w:noProof/>
            <w:webHidden/>
          </w:rPr>
          <w:instrText xml:space="preserve"> PAGEREF _Toc94773653 \h </w:instrText>
        </w:r>
        <w:r w:rsidR="00451E33">
          <w:rPr>
            <w:noProof/>
            <w:webHidden/>
          </w:rPr>
        </w:r>
        <w:r w:rsidR="00451E33">
          <w:rPr>
            <w:noProof/>
            <w:webHidden/>
          </w:rPr>
          <w:fldChar w:fldCharType="separate"/>
        </w:r>
        <w:r w:rsidR="00815F3F">
          <w:rPr>
            <w:noProof/>
            <w:webHidden/>
          </w:rPr>
          <w:t>104</w:t>
        </w:r>
        <w:r w:rsidR="00451E33">
          <w:rPr>
            <w:noProof/>
            <w:webHidden/>
          </w:rPr>
          <w:fldChar w:fldCharType="end"/>
        </w:r>
      </w:hyperlink>
    </w:p>
    <w:p w14:paraId="719BF9D7" w14:textId="507E835F" w:rsidR="00451E33" w:rsidRDefault="00242CBC">
      <w:pPr>
        <w:pStyle w:val="TOC2"/>
        <w:tabs>
          <w:tab w:val="right" w:leader="dot" w:pos="8630"/>
        </w:tabs>
        <w:rPr>
          <w:rFonts w:asciiTheme="minorHAnsi" w:eastAsiaTheme="minorEastAsia" w:hAnsiTheme="minorHAnsi" w:cstheme="minorBidi"/>
          <w:noProof/>
          <w:sz w:val="22"/>
          <w:szCs w:val="22"/>
          <w:lang w:eastAsia="en-CA"/>
        </w:rPr>
      </w:pPr>
      <w:hyperlink w:anchor="_Toc94773654" w:history="1">
        <w:r w:rsidR="00451E33" w:rsidRPr="00257740">
          <w:rPr>
            <w:rStyle w:val="Hyperlink"/>
            <w:noProof/>
          </w:rPr>
          <w:t>1.3 The Saint John Dataset's Overall Performance Metrics</w:t>
        </w:r>
        <w:r w:rsidR="00451E33">
          <w:rPr>
            <w:noProof/>
            <w:webHidden/>
          </w:rPr>
          <w:tab/>
        </w:r>
        <w:r w:rsidR="00451E33">
          <w:rPr>
            <w:noProof/>
            <w:webHidden/>
          </w:rPr>
          <w:fldChar w:fldCharType="begin"/>
        </w:r>
        <w:r w:rsidR="00451E33">
          <w:rPr>
            <w:noProof/>
            <w:webHidden/>
          </w:rPr>
          <w:instrText xml:space="preserve"> PAGEREF _Toc94773654 \h </w:instrText>
        </w:r>
        <w:r w:rsidR="00451E33">
          <w:rPr>
            <w:noProof/>
            <w:webHidden/>
          </w:rPr>
        </w:r>
        <w:r w:rsidR="00451E33">
          <w:rPr>
            <w:noProof/>
            <w:webHidden/>
          </w:rPr>
          <w:fldChar w:fldCharType="separate"/>
        </w:r>
        <w:r w:rsidR="00815F3F">
          <w:rPr>
            <w:noProof/>
            <w:webHidden/>
          </w:rPr>
          <w:t>104</w:t>
        </w:r>
        <w:r w:rsidR="00451E33">
          <w:rPr>
            <w:noProof/>
            <w:webHidden/>
          </w:rPr>
          <w:fldChar w:fldCharType="end"/>
        </w:r>
      </w:hyperlink>
    </w:p>
    <w:p w14:paraId="07CCB3C1" w14:textId="51523B15" w:rsidR="00451E33" w:rsidRDefault="00242CBC">
      <w:pPr>
        <w:pStyle w:val="TOC1"/>
        <w:rPr>
          <w:rFonts w:asciiTheme="minorHAnsi" w:eastAsiaTheme="minorEastAsia" w:hAnsiTheme="minorHAnsi" w:cstheme="minorBidi"/>
          <w:noProof/>
          <w:sz w:val="22"/>
          <w:szCs w:val="22"/>
          <w:lang w:eastAsia="en-CA"/>
        </w:rPr>
      </w:pPr>
      <w:hyperlink w:anchor="_Toc94773655" w:history="1">
        <w:r w:rsidR="00451E33" w:rsidRPr="00257740">
          <w:rPr>
            <w:rStyle w:val="Hyperlink"/>
            <w:noProof/>
          </w:rPr>
          <w:t>2 Other Forecasters' Box Plots of the Error Distribution</w:t>
        </w:r>
        <w:r w:rsidR="00451E33">
          <w:rPr>
            <w:noProof/>
            <w:webHidden/>
          </w:rPr>
          <w:tab/>
        </w:r>
        <w:r w:rsidR="00451E33">
          <w:rPr>
            <w:noProof/>
            <w:webHidden/>
          </w:rPr>
          <w:fldChar w:fldCharType="begin"/>
        </w:r>
        <w:r w:rsidR="00451E33">
          <w:rPr>
            <w:noProof/>
            <w:webHidden/>
          </w:rPr>
          <w:instrText xml:space="preserve"> PAGEREF _Toc94773655 \h </w:instrText>
        </w:r>
        <w:r w:rsidR="00451E33">
          <w:rPr>
            <w:noProof/>
            <w:webHidden/>
          </w:rPr>
        </w:r>
        <w:r w:rsidR="00451E33">
          <w:rPr>
            <w:noProof/>
            <w:webHidden/>
          </w:rPr>
          <w:fldChar w:fldCharType="separate"/>
        </w:r>
        <w:r w:rsidR="00815F3F">
          <w:rPr>
            <w:noProof/>
            <w:webHidden/>
          </w:rPr>
          <w:t>105</w:t>
        </w:r>
        <w:r w:rsidR="00451E33">
          <w:rPr>
            <w:noProof/>
            <w:webHidden/>
          </w:rPr>
          <w:fldChar w:fldCharType="end"/>
        </w:r>
      </w:hyperlink>
    </w:p>
    <w:p w14:paraId="5318B653" w14:textId="62A8B19E" w:rsidR="00451E33" w:rsidRDefault="00242CBC">
      <w:pPr>
        <w:pStyle w:val="TOC2"/>
        <w:tabs>
          <w:tab w:val="right" w:leader="dot" w:pos="8630"/>
        </w:tabs>
        <w:rPr>
          <w:rFonts w:asciiTheme="minorHAnsi" w:eastAsiaTheme="minorEastAsia" w:hAnsiTheme="minorHAnsi" w:cstheme="minorBidi"/>
          <w:noProof/>
          <w:sz w:val="22"/>
          <w:szCs w:val="22"/>
          <w:lang w:eastAsia="en-CA"/>
        </w:rPr>
      </w:pPr>
      <w:hyperlink w:anchor="_Toc94773656" w:history="1">
        <w:r w:rsidR="00451E33" w:rsidRPr="00257740">
          <w:rPr>
            <w:rStyle w:val="Hyperlink"/>
            <w:noProof/>
          </w:rPr>
          <w:t>2.1 The Toronto Dataset</w:t>
        </w:r>
        <w:r w:rsidR="00451E33">
          <w:rPr>
            <w:noProof/>
            <w:webHidden/>
          </w:rPr>
          <w:tab/>
        </w:r>
        <w:r w:rsidR="00451E33">
          <w:rPr>
            <w:noProof/>
            <w:webHidden/>
          </w:rPr>
          <w:fldChar w:fldCharType="begin"/>
        </w:r>
        <w:r w:rsidR="00451E33">
          <w:rPr>
            <w:noProof/>
            <w:webHidden/>
          </w:rPr>
          <w:instrText xml:space="preserve"> PAGEREF _Toc94773656 \h </w:instrText>
        </w:r>
        <w:r w:rsidR="00451E33">
          <w:rPr>
            <w:noProof/>
            <w:webHidden/>
          </w:rPr>
        </w:r>
        <w:r w:rsidR="00451E33">
          <w:rPr>
            <w:noProof/>
            <w:webHidden/>
          </w:rPr>
          <w:fldChar w:fldCharType="separate"/>
        </w:r>
        <w:r w:rsidR="00815F3F">
          <w:rPr>
            <w:noProof/>
            <w:webHidden/>
          </w:rPr>
          <w:t>105</w:t>
        </w:r>
        <w:r w:rsidR="00451E33">
          <w:rPr>
            <w:noProof/>
            <w:webHidden/>
          </w:rPr>
          <w:fldChar w:fldCharType="end"/>
        </w:r>
      </w:hyperlink>
    </w:p>
    <w:p w14:paraId="7617655E" w14:textId="78C35D6F"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657" w:history="1">
        <w:r w:rsidR="00451E33" w:rsidRPr="00257740">
          <w:rPr>
            <w:rStyle w:val="Hyperlink"/>
            <w:noProof/>
          </w:rPr>
          <w:t>2.1.1 The Hourly Performance</w:t>
        </w:r>
        <w:r w:rsidR="00451E33">
          <w:rPr>
            <w:noProof/>
            <w:webHidden/>
          </w:rPr>
          <w:tab/>
        </w:r>
        <w:r w:rsidR="00451E33">
          <w:rPr>
            <w:noProof/>
            <w:webHidden/>
          </w:rPr>
          <w:fldChar w:fldCharType="begin"/>
        </w:r>
        <w:r w:rsidR="00451E33">
          <w:rPr>
            <w:noProof/>
            <w:webHidden/>
          </w:rPr>
          <w:instrText xml:space="preserve"> PAGEREF _Toc94773657 \h </w:instrText>
        </w:r>
        <w:r w:rsidR="00451E33">
          <w:rPr>
            <w:noProof/>
            <w:webHidden/>
          </w:rPr>
        </w:r>
        <w:r w:rsidR="00451E33">
          <w:rPr>
            <w:noProof/>
            <w:webHidden/>
          </w:rPr>
          <w:fldChar w:fldCharType="separate"/>
        </w:r>
        <w:r w:rsidR="00815F3F">
          <w:rPr>
            <w:noProof/>
            <w:webHidden/>
          </w:rPr>
          <w:t>105</w:t>
        </w:r>
        <w:r w:rsidR="00451E33">
          <w:rPr>
            <w:noProof/>
            <w:webHidden/>
          </w:rPr>
          <w:fldChar w:fldCharType="end"/>
        </w:r>
      </w:hyperlink>
    </w:p>
    <w:p w14:paraId="7A98B178" w14:textId="49FB376E"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658" w:history="1">
        <w:r w:rsidR="00451E33" w:rsidRPr="00257740">
          <w:rPr>
            <w:rStyle w:val="Hyperlink"/>
            <w:noProof/>
          </w:rPr>
          <w:t>2.1.2 The Daily Performance</w:t>
        </w:r>
        <w:r w:rsidR="00451E33">
          <w:rPr>
            <w:noProof/>
            <w:webHidden/>
          </w:rPr>
          <w:tab/>
        </w:r>
        <w:r w:rsidR="00451E33">
          <w:rPr>
            <w:noProof/>
            <w:webHidden/>
          </w:rPr>
          <w:fldChar w:fldCharType="begin"/>
        </w:r>
        <w:r w:rsidR="00451E33">
          <w:rPr>
            <w:noProof/>
            <w:webHidden/>
          </w:rPr>
          <w:instrText xml:space="preserve"> PAGEREF _Toc94773658 \h </w:instrText>
        </w:r>
        <w:r w:rsidR="00451E33">
          <w:rPr>
            <w:noProof/>
            <w:webHidden/>
          </w:rPr>
        </w:r>
        <w:r w:rsidR="00451E33">
          <w:rPr>
            <w:noProof/>
            <w:webHidden/>
          </w:rPr>
          <w:fldChar w:fldCharType="separate"/>
        </w:r>
        <w:r w:rsidR="00815F3F">
          <w:rPr>
            <w:noProof/>
            <w:webHidden/>
          </w:rPr>
          <w:t>107</w:t>
        </w:r>
        <w:r w:rsidR="00451E33">
          <w:rPr>
            <w:noProof/>
            <w:webHidden/>
          </w:rPr>
          <w:fldChar w:fldCharType="end"/>
        </w:r>
      </w:hyperlink>
    </w:p>
    <w:p w14:paraId="4EDD3F34" w14:textId="655EE4BF"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659" w:history="1">
        <w:r w:rsidR="00451E33" w:rsidRPr="00257740">
          <w:rPr>
            <w:rStyle w:val="Hyperlink"/>
            <w:noProof/>
          </w:rPr>
          <w:t>2.1.3 The Monthly Performance</w:t>
        </w:r>
        <w:r w:rsidR="00451E33">
          <w:rPr>
            <w:noProof/>
            <w:webHidden/>
          </w:rPr>
          <w:tab/>
        </w:r>
        <w:r w:rsidR="00451E33">
          <w:rPr>
            <w:noProof/>
            <w:webHidden/>
          </w:rPr>
          <w:fldChar w:fldCharType="begin"/>
        </w:r>
        <w:r w:rsidR="00451E33">
          <w:rPr>
            <w:noProof/>
            <w:webHidden/>
          </w:rPr>
          <w:instrText xml:space="preserve"> PAGEREF _Toc94773659 \h </w:instrText>
        </w:r>
        <w:r w:rsidR="00451E33">
          <w:rPr>
            <w:noProof/>
            <w:webHidden/>
          </w:rPr>
        </w:r>
        <w:r w:rsidR="00451E33">
          <w:rPr>
            <w:noProof/>
            <w:webHidden/>
          </w:rPr>
          <w:fldChar w:fldCharType="separate"/>
        </w:r>
        <w:r w:rsidR="00815F3F">
          <w:rPr>
            <w:noProof/>
            <w:webHidden/>
          </w:rPr>
          <w:t>108</w:t>
        </w:r>
        <w:r w:rsidR="00451E33">
          <w:rPr>
            <w:noProof/>
            <w:webHidden/>
          </w:rPr>
          <w:fldChar w:fldCharType="end"/>
        </w:r>
      </w:hyperlink>
    </w:p>
    <w:p w14:paraId="18CE9C6A" w14:textId="678646FA" w:rsidR="00451E33" w:rsidRDefault="00242CBC">
      <w:pPr>
        <w:pStyle w:val="TOC2"/>
        <w:tabs>
          <w:tab w:val="right" w:leader="dot" w:pos="8630"/>
        </w:tabs>
        <w:rPr>
          <w:rFonts w:asciiTheme="minorHAnsi" w:eastAsiaTheme="minorEastAsia" w:hAnsiTheme="minorHAnsi" w:cstheme="minorBidi"/>
          <w:noProof/>
          <w:sz w:val="22"/>
          <w:szCs w:val="22"/>
          <w:lang w:eastAsia="en-CA"/>
        </w:rPr>
      </w:pPr>
      <w:hyperlink w:anchor="_Toc94773660" w:history="1">
        <w:r w:rsidR="00451E33" w:rsidRPr="00257740">
          <w:rPr>
            <w:rStyle w:val="Hyperlink"/>
            <w:noProof/>
          </w:rPr>
          <w:t>2.2 The Ottawa Dataset</w:t>
        </w:r>
        <w:r w:rsidR="00451E33">
          <w:rPr>
            <w:noProof/>
            <w:webHidden/>
          </w:rPr>
          <w:tab/>
        </w:r>
        <w:r w:rsidR="00451E33">
          <w:rPr>
            <w:noProof/>
            <w:webHidden/>
          </w:rPr>
          <w:fldChar w:fldCharType="begin"/>
        </w:r>
        <w:r w:rsidR="00451E33">
          <w:rPr>
            <w:noProof/>
            <w:webHidden/>
          </w:rPr>
          <w:instrText xml:space="preserve"> PAGEREF _Toc94773660 \h </w:instrText>
        </w:r>
        <w:r w:rsidR="00451E33">
          <w:rPr>
            <w:noProof/>
            <w:webHidden/>
          </w:rPr>
        </w:r>
        <w:r w:rsidR="00451E33">
          <w:rPr>
            <w:noProof/>
            <w:webHidden/>
          </w:rPr>
          <w:fldChar w:fldCharType="separate"/>
        </w:r>
        <w:r w:rsidR="00815F3F">
          <w:rPr>
            <w:noProof/>
            <w:webHidden/>
          </w:rPr>
          <w:t>110</w:t>
        </w:r>
        <w:r w:rsidR="00451E33">
          <w:rPr>
            <w:noProof/>
            <w:webHidden/>
          </w:rPr>
          <w:fldChar w:fldCharType="end"/>
        </w:r>
      </w:hyperlink>
    </w:p>
    <w:p w14:paraId="49533EE9" w14:textId="1953E077"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661" w:history="1">
        <w:r w:rsidR="00451E33" w:rsidRPr="00257740">
          <w:rPr>
            <w:rStyle w:val="Hyperlink"/>
            <w:noProof/>
          </w:rPr>
          <w:t>2.2.1 The Hourly Performance</w:t>
        </w:r>
        <w:r w:rsidR="00451E33">
          <w:rPr>
            <w:noProof/>
            <w:webHidden/>
          </w:rPr>
          <w:tab/>
        </w:r>
        <w:r w:rsidR="00451E33">
          <w:rPr>
            <w:noProof/>
            <w:webHidden/>
          </w:rPr>
          <w:fldChar w:fldCharType="begin"/>
        </w:r>
        <w:r w:rsidR="00451E33">
          <w:rPr>
            <w:noProof/>
            <w:webHidden/>
          </w:rPr>
          <w:instrText xml:space="preserve"> PAGEREF _Toc94773661 \h </w:instrText>
        </w:r>
        <w:r w:rsidR="00451E33">
          <w:rPr>
            <w:noProof/>
            <w:webHidden/>
          </w:rPr>
        </w:r>
        <w:r w:rsidR="00451E33">
          <w:rPr>
            <w:noProof/>
            <w:webHidden/>
          </w:rPr>
          <w:fldChar w:fldCharType="separate"/>
        </w:r>
        <w:r w:rsidR="00815F3F">
          <w:rPr>
            <w:noProof/>
            <w:webHidden/>
          </w:rPr>
          <w:t>110</w:t>
        </w:r>
        <w:r w:rsidR="00451E33">
          <w:rPr>
            <w:noProof/>
            <w:webHidden/>
          </w:rPr>
          <w:fldChar w:fldCharType="end"/>
        </w:r>
      </w:hyperlink>
    </w:p>
    <w:p w14:paraId="19A15786" w14:textId="6DB2AD86"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662" w:history="1">
        <w:r w:rsidR="00451E33" w:rsidRPr="00257740">
          <w:rPr>
            <w:rStyle w:val="Hyperlink"/>
            <w:noProof/>
          </w:rPr>
          <w:t>2.2.2 The Daily Performance</w:t>
        </w:r>
        <w:r w:rsidR="00451E33">
          <w:rPr>
            <w:noProof/>
            <w:webHidden/>
          </w:rPr>
          <w:tab/>
        </w:r>
        <w:r w:rsidR="00451E33">
          <w:rPr>
            <w:noProof/>
            <w:webHidden/>
          </w:rPr>
          <w:fldChar w:fldCharType="begin"/>
        </w:r>
        <w:r w:rsidR="00451E33">
          <w:rPr>
            <w:noProof/>
            <w:webHidden/>
          </w:rPr>
          <w:instrText xml:space="preserve"> PAGEREF _Toc94773662 \h </w:instrText>
        </w:r>
        <w:r w:rsidR="00451E33">
          <w:rPr>
            <w:noProof/>
            <w:webHidden/>
          </w:rPr>
        </w:r>
        <w:r w:rsidR="00451E33">
          <w:rPr>
            <w:noProof/>
            <w:webHidden/>
          </w:rPr>
          <w:fldChar w:fldCharType="separate"/>
        </w:r>
        <w:r w:rsidR="00815F3F">
          <w:rPr>
            <w:noProof/>
            <w:webHidden/>
          </w:rPr>
          <w:t>111</w:t>
        </w:r>
        <w:r w:rsidR="00451E33">
          <w:rPr>
            <w:noProof/>
            <w:webHidden/>
          </w:rPr>
          <w:fldChar w:fldCharType="end"/>
        </w:r>
      </w:hyperlink>
    </w:p>
    <w:p w14:paraId="5DA77237" w14:textId="7DC901DC"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663" w:history="1">
        <w:r w:rsidR="00451E33" w:rsidRPr="00257740">
          <w:rPr>
            <w:rStyle w:val="Hyperlink"/>
            <w:noProof/>
          </w:rPr>
          <w:t>2.2.3 The Monthly Performance</w:t>
        </w:r>
        <w:r w:rsidR="00451E33">
          <w:rPr>
            <w:noProof/>
            <w:webHidden/>
          </w:rPr>
          <w:tab/>
        </w:r>
        <w:r w:rsidR="00451E33">
          <w:rPr>
            <w:noProof/>
            <w:webHidden/>
          </w:rPr>
          <w:fldChar w:fldCharType="begin"/>
        </w:r>
        <w:r w:rsidR="00451E33">
          <w:rPr>
            <w:noProof/>
            <w:webHidden/>
          </w:rPr>
          <w:instrText xml:space="preserve"> PAGEREF _Toc94773663 \h </w:instrText>
        </w:r>
        <w:r w:rsidR="00451E33">
          <w:rPr>
            <w:noProof/>
            <w:webHidden/>
          </w:rPr>
        </w:r>
        <w:r w:rsidR="00451E33">
          <w:rPr>
            <w:noProof/>
            <w:webHidden/>
          </w:rPr>
          <w:fldChar w:fldCharType="separate"/>
        </w:r>
        <w:r w:rsidR="00815F3F">
          <w:rPr>
            <w:noProof/>
            <w:webHidden/>
          </w:rPr>
          <w:t>113</w:t>
        </w:r>
        <w:r w:rsidR="00451E33">
          <w:rPr>
            <w:noProof/>
            <w:webHidden/>
          </w:rPr>
          <w:fldChar w:fldCharType="end"/>
        </w:r>
      </w:hyperlink>
    </w:p>
    <w:p w14:paraId="7BD58D35" w14:textId="3745A5CD" w:rsidR="00451E33" w:rsidRDefault="00242CBC">
      <w:pPr>
        <w:pStyle w:val="TOC2"/>
        <w:tabs>
          <w:tab w:val="right" w:leader="dot" w:pos="8630"/>
        </w:tabs>
        <w:rPr>
          <w:rFonts w:asciiTheme="minorHAnsi" w:eastAsiaTheme="minorEastAsia" w:hAnsiTheme="minorHAnsi" w:cstheme="minorBidi"/>
          <w:noProof/>
          <w:sz w:val="22"/>
          <w:szCs w:val="22"/>
          <w:lang w:eastAsia="en-CA"/>
        </w:rPr>
      </w:pPr>
      <w:hyperlink w:anchor="_Toc94773664" w:history="1">
        <w:r w:rsidR="00451E33" w:rsidRPr="00257740">
          <w:rPr>
            <w:rStyle w:val="Hyperlink"/>
            <w:noProof/>
          </w:rPr>
          <w:t>2.3 The Saint John Dataset</w:t>
        </w:r>
        <w:r w:rsidR="00451E33">
          <w:rPr>
            <w:noProof/>
            <w:webHidden/>
          </w:rPr>
          <w:tab/>
        </w:r>
        <w:r w:rsidR="00451E33">
          <w:rPr>
            <w:noProof/>
            <w:webHidden/>
          </w:rPr>
          <w:fldChar w:fldCharType="begin"/>
        </w:r>
        <w:r w:rsidR="00451E33">
          <w:rPr>
            <w:noProof/>
            <w:webHidden/>
          </w:rPr>
          <w:instrText xml:space="preserve"> PAGEREF _Toc94773664 \h </w:instrText>
        </w:r>
        <w:r w:rsidR="00451E33">
          <w:rPr>
            <w:noProof/>
            <w:webHidden/>
          </w:rPr>
        </w:r>
        <w:r w:rsidR="00451E33">
          <w:rPr>
            <w:noProof/>
            <w:webHidden/>
          </w:rPr>
          <w:fldChar w:fldCharType="separate"/>
        </w:r>
        <w:r w:rsidR="00815F3F">
          <w:rPr>
            <w:noProof/>
            <w:webHidden/>
          </w:rPr>
          <w:t>114</w:t>
        </w:r>
        <w:r w:rsidR="00451E33">
          <w:rPr>
            <w:noProof/>
            <w:webHidden/>
          </w:rPr>
          <w:fldChar w:fldCharType="end"/>
        </w:r>
      </w:hyperlink>
    </w:p>
    <w:p w14:paraId="4A97134E" w14:textId="5BB6D5A4"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665" w:history="1">
        <w:r w:rsidR="00451E33" w:rsidRPr="00257740">
          <w:rPr>
            <w:rStyle w:val="Hyperlink"/>
            <w:noProof/>
          </w:rPr>
          <w:t>2.3.1 The Hourly Performance</w:t>
        </w:r>
        <w:r w:rsidR="00451E33">
          <w:rPr>
            <w:noProof/>
            <w:webHidden/>
          </w:rPr>
          <w:tab/>
        </w:r>
        <w:r w:rsidR="00451E33">
          <w:rPr>
            <w:noProof/>
            <w:webHidden/>
          </w:rPr>
          <w:fldChar w:fldCharType="begin"/>
        </w:r>
        <w:r w:rsidR="00451E33">
          <w:rPr>
            <w:noProof/>
            <w:webHidden/>
          </w:rPr>
          <w:instrText xml:space="preserve"> PAGEREF _Toc94773665 \h </w:instrText>
        </w:r>
        <w:r w:rsidR="00451E33">
          <w:rPr>
            <w:noProof/>
            <w:webHidden/>
          </w:rPr>
        </w:r>
        <w:r w:rsidR="00451E33">
          <w:rPr>
            <w:noProof/>
            <w:webHidden/>
          </w:rPr>
          <w:fldChar w:fldCharType="separate"/>
        </w:r>
        <w:r w:rsidR="00815F3F">
          <w:rPr>
            <w:noProof/>
            <w:webHidden/>
          </w:rPr>
          <w:t>114</w:t>
        </w:r>
        <w:r w:rsidR="00451E33">
          <w:rPr>
            <w:noProof/>
            <w:webHidden/>
          </w:rPr>
          <w:fldChar w:fldCharType="end"/>
        </w:r>
      </w:hyperlink>
    </w:p>
    <w:p w14:paraId="20CC644A" w14:textId="6FD9C338"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666" w:history="1">
        <w:r w:rsidR="00451E33" w:rsidRPr="00257740">
          <w:rPr>
            <w:rStyle w:val="Hyperlink"/>
            <w:noProof/>
          </w:rPr>
          <w:t>2.3.2 The Daily Performance</w:t>
        </w:r>
        <w:r w:rsidR="00451E33">
          <w:rPr>
            <w:noProof/>
            <w:webHidden/>
          </w:rPr>
          <w:tab/>
        </w:r>
        <w:r w:rsidR="00451E33">
          <w:rPr>
            <w:noProof/>
            <w:webHidden/>
          </w:rPr>
          <w:fldChar w:fldCharType="begin"/>
        </w:r>
        <w:r w:rsidR="00451E33">
          <w:rPr>
            <w:noProof/>
            <w:webHidden/>
          </w:rPr>
          <w:instrText xml:space="preserve"> PAGEREF _Toc94773666 \h </w:instrText>
        </w:r>
        <w:r w:rsidR="00451E33">
          <w:rPr>
            <w:noProof/>
            <w:webHidden/>
          </w:rPr>
        </w:r>
        <w:r w:rsidR="00451E33">
          <w:rPr>
            <w:noProof/>
            <w:webHidden/>
          </w:rPr>
          <w:fldChar w:fldCharType="separate"/>
        </w:r>
        <w:r w:rsidR="00815F3F">
          <w:rPr>
            <w:noProof/>
            <w:webHidden/>
          </w:rPr>
          <w:t>116</w:t>
        </w:r>
        <w:r w:rsidR="00451E33">
          <w:rPr>
            <w:noProof/>
            <w:webHidden/>
          </w:rPr>
          <w:fldChar w:fldCharType="end"/>
        </w:r>
      </w:hyperlink>
    </w:p>
    <w:p w14:paraId="5C303343" w14:textId="32402093" w:rsidR="00451E33" w:rsidRDefault="00242CBC">
      <w:pPr>
        <w:pStyle w:val="TOC3"/>
        <w:tabs>
          <w:tab w:val="right" w:leader="dot" w:pos="8630"/>
        </w:tabs>
        <w:rPr>
          <w:rFonts w:asciiTheme="minorHAnsi" w:eastAsiaTheme="minorEastAsia" w:hAnsiTheme="minorHAnsi" w:cstheme="minorBidi"/>
          <w:noProof/>
          <w:sz w:val="22"/>
          <w:szCs w:val="22"/>
          <w:lang w:eastAsia="en-CA"/>
        </w:rPr>
      </w:pPr>
      <w:hyperlink w:anchor="_Toc94773667" w:history="1">
        <w:r w:rsidR="00451E33" w:rsidRPr="00257740">
          <w:rPr>
            <w:rStyle w:val="Hyperlink"/>
            <w:noProof/>
          </w:rPr>
          <w:t>2.3.3 The Monthly Performance</w:t>
        </w:r>
        <w:r w:rsidR="00451E33">
          <w:rPr>
            <w:noProof/>
            <w:webHidden/>
          </w:rPr>
          <w:tab/>
        </w:r>
        <w:r w:rsidR="00451E33">
          <w:rPr>
            <w:noProof/>
            <w:webHidden/>
          </w:rPr>
          <w:fldChar w:fldCharType="begin"/>
        </w:r>
        <w:r w:rsidR="00451E33">
          <w:rPr>
            <w:noProof/>
            <w:webHidden/>
          </w:rPr>
          <w:instrText xml:space="preserve"> PAGEREF _Toc94773667 \h </w:instrText>
        </w:r>
        <w:r w:rsidR="00451E33">
          <w:rPr>
            <w:noProof/>
            <w:webHidden/>
          </w:rPr>
        </w:r>
        <w:r w:rsidR="00451E33">
          <w:rPr>
            <w:noProof/>
            <w:webHidden/>
          </w:rPr>
          <w:fldChar w:fldCharType="separate"/>
        </w:r>
        <w:r w:rsidR="00815F3F">
          <w:rPr>
            <w:noProof/>
            <w:webHidden/>
          </w:rPr>
          <w:t>117</w:t>
        </w:r>
        <w:r w:rsidR="00451E33">
          <w:rPr>
            <w:noProof/>
            <w:webHidden/>
          </w:rPr>
          <w:fldChar w:fldCharType="end"/>
        </w:r>
      </w:hyperlink>
    </w:p>
    <w:p w14:paraId="709A5F3D" w14:textId="402B7D03" w:rsidR="005413B6" w:rsidRDefault="00AF2700" w:rsidP="007F46EE">
      <w:pPr>
        <w:spacing w:before="120"/>
        <w:rPr>
          <w:b/>
          <w:sz w:val="28"/>
        </w:rPr>
      </w:pPr>
      <w:r>
        <w:fldChar w:fldCharType="end"/>
      </w:r>
      <w:r w:rsidR="00E85A44" w:rsidRPr="006269F5">
        <w:t>Curriculum Vitae</w:t>
      </w:r>
      <w:r w:rsidR="005413B6">
        <w:br w:type="page"/>
      </w:r>
    </w:p>
    <w:p w14:paraId="1D5ED8CD" w14:textId="1131DC11" w:rsidR="003819CA" w:rsidRDefault="00C262DB" w:rsidP="00FD52FC">
      <w:pPr>
        <w:pStyle w:val="TableList"/>
      </w:pPr>
      <w:bookmarkStart w:id="5" w:name="_Toc94773587"/>
      <w:r>
        <w:lastRenderedPageBreak/>
        <w:t>List of Tables</w:t>
      </w:r>
      <w:bookmarkEnd w:id="5"/>
      <w:r>
        <w:t xml:space="preserve"> </w:t>
      </w:r>
    </w:p>
    <w:p w14:paraId="0A5EA40F" w14:textId="4ED0EBE3" w:rsidR="00451E33"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94773668" w:history="1">
        <w:r w:rsidR="00451E33" w:rsidRPr="003B4E87">
          <w:rPr>
            <w:rStyle w:val="Hyperlink"/>
            <w:noProof/>
          </w:rPr>
          <w:t>Table 1 - Formulas for Several Frequently Used Performance Metrics</w:t>
        </w:r>
        <w:r w:rsidR="00451E33">
          <w:rPr>
            <w:noProof/>
            <w:webHidden/>
          </w:rPr>
          <w:tab/>
        </w:r>
        <w:r w:rsidR="00451E33">
          <w:rPr>
            <w:noProof/>
            <w:webHidden/>
          </w:rPr>
          <w:fldChar w:fldCharType="begin"/>
        </w:r>
        <w:r w:rsidR="00451E33">
          <w:rPr>
            <w:noProof/>
            <w:webHidden/>
          </w:rPr>
          <w:instrText xml:space="preserve"> PAGEREF _Toc94773668 \h </w:instrText>
        </w:r>
        <w:r w:rsidR="00451E33">
          <w:rPr>
            <w:noProof/>
            <w:webHidden/>
          </w:rPr>
        </w:r>
        <w:r w:rsidR="00451E33">
          <w:rPr>
            <w:noProof/>
            <w:webHidden/>
          </w:rPr>
          <w:fldChar w:fldCharType="separate"/>
        </w:r>
        <w:r w:rsidR="00815F3F">
          <w:rPr>
            <w:noProof/>
            <w:webHidden/>
          </w:rPr>
          <w:t>26</w:t>
        </w:r>
        <w:r w:rsidR="00451E33">
          <w:rPr>
            <w:noProof/>
            <w:webHidden/>
          </w:rPr>
          <w:fldChar w:fldCharType="end"/>
        </w:r>
      </w:hyperlink>
    </w:p>
    <w:p w14:paraId="6BC88786" w14:textId="6835617E"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669" w:history="1">
        <w:r w:rsidR="00451E33" w:rsidRPr="003B4E87">
          <w:rPr>
            <w:rStyle w:val="Hyperlink"/>
            <w:noProof/>
          </w:rPr>
          <w:t>Table 2 – The Training and Testing Dataset Ranges Across All Datasets</w:t>
        </w:r>
        <w:r w:rsidR="00451E33">
          <w:rPr>
            <w:noProof/>
            <w:webHidden/>
          </w:rPr>
          <w:tab/>
        </w:r>
        <w:r w:rsidR="00451E33">
          <w:rPr>
            <w:noProof/>
            <w:webHidden/>
          </w:rPr>
          <w:fldChar w:fldCharType="begin"/>
        </w:r>
        <w:r w:rsidR="00451E33">
          <w:rPr>
            <w:noProof/>
            <w:webHidden/>
          </w:rPr>
          <w:instrText xml:space="preserve"> PAGEREF _Toc94773669 \h </w:instrText>
        </w:r>
        <w:r w:rsidR="00451E33">
          <w:rPr>
            <w:noProof/>
            <w:webHidden/>
          </w:rPr>
        </w:r>
        <w:r w:rsidR="00451E33">
          <w:rPr>
            <w:noProof/>
            <w:webHidden/>
          </w:rPr>
          <w:fldChar w:fldCharType="separate"/>
        </w:r>
        <w:r w:rsidR="00815F3F">
          <w:rPr>
            <w:noProof/>
            <w:webHidden/>
          </w:rPr>
          <w:t>30</w:t>
        </w:r>
        <w:r w:rsidR="00451E33">
          <w:rPr>
            <w:noProof/>
            <w:webHidden/>
          </w:rPr>
          <w:fldChar w:fldCharType="end"/>
        </w:r>
      </w:hyperlink>
    </w:p>
    <w:p w14:paraId="070402BD" w14:textId="47DBEF36"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670" w:history="1">
        <w:r w:rsidR="00451E33" w:rsidRPr="003B4E87">
          <w:rPr>
            <w:rStyle w:val="Hyperlink"/>
            <w:noProof/>
          </w:rPr>
          <w:t>Table 3 - The MLR Forecaster's Independent Variables</w:t>
        </w:r>
        <w:r w:rsidR="00451E33">
          <w:rPr>
            <w:noProof/>
            <w:webHidden/>
          </w:rPr>
          <w:tab/>
        </w:r>
        <w:r w:rsidR="00451E33">
          <w:rPr>
            <w:noProof/>
            <w:webHidden/>
          </w:rPr>
          <w:fldChar w:fldCharType="begin"/>
        </w:r>
        <w:r w:rsidR="00451E33">
          <w:rPr>
            <w:noProof/>
            <w:webHidden/>
          </w:rPr>
          <w:instrText xml:space="preserve"> PAGEREF _Toc94773670 \h </w:instrText>
        </w:r>
        <w:r w:rsidR="00451E33">
          <w:rPr>
            <w:noProof/>
            <w:webHidden/>
          </w:rPr>
        </w:r>
        <w:r w:rsidR="00451E33">
          <w:rPr>
            <w:noProof/>
            <w:webHidden/>
          </w:rPr>
          <w:fldChar w:fldCharType="separate"/>
        </w:r>
        <w:r w:rsidR="00815F3F">
          <w:rPr>
            <w:noProof/>
            <w:webHidden/>
          </w:rPr>
          <w:t>32</w:t>
        </w:r>
        <w:r w:rsidR="00451E33">
          <w:rPr>
            <w:noProof/>
            <w:webHidden/>
          </w:rPr>
          <w:fldChar w:fldCharType="end"/>
        </w:r>
      </w:hyperlink>
    </w:p>
    <w:p w14:paraId="3FE9C53B" w14:textId="2A95E32F"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671" w:history="1">
        <w:r w:rsidR="00451E33" w:rsidRPr="003B4E87">
          <w:rPr>
            <w:rStyle w:val="Hyperlink"/>
            <w:noProof/>
          </w:rPr>
          <w:t>Table 4 - The SARIMAX hyperparameters that were used for each dataset</w:t>
        </w:r>
        <w:r w:rsidR="00451E33">
          <w:rPr>
            <w:noProof/>
            <w:webHidden/>
          </w:rPr>
          <w:tab/>
        </w:r>
        <w:r w:rsidR="00451E33">
          <w:rPr>
            <w:noProof/>
            <w:webHidden/>
          </w:rPr>
          <w:fldChar w:fldCharType="begin"/>
        </w:r>
        <w:r w:rsidR="00451E33">
          <w:rPr>
            <w:noProof/>
            <w:webHidden/>
          </w:rPr>
          <w:instrText xml:space="preserve"> PAGEREF _Toc94773671 \h </w:instrText>
        </w:r>
        <w:r w:rsidR="00451E33">
          <w:rPr>
            <w:noProof/>
            <w:webHidden/>
          </w:rPr>
        </w:r>
        <w:r w:rsidR="00451E33">
          <w:rPr>
            <w:noProof/>
            <w:webHidden/>
          </w:rPr>
          <w:fldChar w:fldCharType="separate"/>
        </w:r>
        <w:r w:rsidR="00815F3F">
          <w:rPr>
            <w:noProof/>
            <w:webHidden/>
          </w:rPr>
          <w:t>32</w:t>
        </w:r>
        <w:r w:rsidR="00451E33">
          <w:rPr>
            <w:noProof/>
            <w:webHidden/>
          </w:rPr>
          <w:fldChar w:fldCharType="end"/>
        </w:r>
      </w:hyperlink>
    </w:p>
    <w:p w14:paraId="06404799" w14:textId="59B61B1F"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672" w:history="1">
        <w:r w:rsidR="00451E33" w:rsidRPr="003B4E87">
          <w:rPr>
            <w:rStyle w:val="Hyperlink"/>
            <w:noProof/>
          </w:rPr>
          <w:t>Table 5 – LSTM Networks Training Options</w:t>
        </w:r>
        <w:r w:rsidR="00451E33">
          <w:rPr>
            <w:noProof/>
            <w:webHidden/>
          </w:rPr>
          <w:tab/>
        </w:r>
        <w:r w:rsidR="00451E33">
          <w:rPr>
            <w:noProof/>
            <w:webHidden/>
          </w:rPr>
          <w:fldChar w:fldCharType="begin"/>
        </w:r>
        <w:r w:rsidR="00451E33">
          <w:rPr>
            <w:noProof/>
            <w:webHidden/>
          </w:rPr>
          <w:instrText xml:space="preserve"> PAGEREF _Toc94773672 \h </w:instrText>
        </w:r>
        <w:r w:rsidR="00451E33">
          <w:rPr>
            <w:noProof/>
            <w:webHidden/>
          </w:rPr>
        </w:r>
        <w:r w:rsidR="00451E33">
          <w:rPr>
            <w:noProof/>
            <w:webHidden/>
          </w:rPr>
          <w:fldChar w:fldCharType="separate"/>
        </w:r>
        <w:r w:rsidR="00815F3F">
          <w:rPr>
            <w:noProof/>
            <w:webHidden/>
          </w:rPr>
          <w:t>35</w:t>
        </w:r>
        <w:r w:rsidR="00451E33">
          <w:rPr>
            <w:noProof/>
            <w:webHidden/>
          </w:rPr>
          <w:fldChar w:fldCharType="end"/>
        </w:r>
      </w:hyperlink>
    </w:p>
    <w:p w14:paraId="6B075FEB" w14:textId="0F35F85F"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673" w:history="1">
        <w:r w:rsidR="00451E33" w:rsidRPr="003B4E87">
          <w:rPr>
            <w:rStyle w:val="Hyperlink"/>
            <w:noProof/>
          </w:rPr>
          <w:t>Table 6 – CNN Networks Training Options</w:t>
        </w:r>
        <w:r w:rsidR="00451E33">
          <w:rPr>
            <w:noProof/>
            <w:webHidden/>
          </w:rPr>
          <w:tab/>
        </w:r>
        <w:r w:rsidR="00451E33">
          <w:rPr>
            <w:noProof/>
            <w:webHidden/>
          </w:rPr>
          <w:fldChar w:fldCharType="begin"/>
        </w:r>
        <w:r w:rsidR="00451E33">
          <w:rPr>
            <w:noProof/>
            <w:webHidden/>
          </w:rPr>
          <w:instrText xml:space="preserve"> PAGEREF _Toc94773673 \h </w:instrText>
        </w:r>
        <w:r w:rsidR="00451E33">
          <w:rPr>
            <w:noProof/>
            <w:webHidden/>
          </w:rPr>
        </w:r>
        <w:r w:rsidR="00451E33">
          <w:rPr>
            <w:noProof/>
            <w:webHidden/>
          </w:rPr>
          <w:fldChar w:fldCharType="separate"/>
        </w:r>
        <w:r w:rsidR="00815F3F">
          <w:rPr>
            <w:noProof/>
            <w:webHidden/>
          </w:rPr>
          <w:t>36</w:t>
        </w:r>
        <w:r w:rsidR="00451E33">
          <w:rPr>
            <w:noProof/>
            <w:webHidden/>
          </w:rPr>
          <w:fldChar w:fldCharType="end"/>
        </w:r>
      </w:hyperlink>
    </w:p>
    <w:p w14:paraId="14F7A213" w14:textId="46D8D078"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674" w:history="1">
        <w:r w:rsidR="00451E33" w:rsidRPr="003B4E87">
          <w:rPr>
            <w:rStyle w:val="Hyperlink"/>
            <w:noProof/>
          </w:rPr>
          <w:t>Table 7 - Overall MAPE and RMSE for Each Forecaster – Toronto Dataset</w:t>
        </w:r>
        <w:r w:rsidR="00451E33">
          <w:rPr>
            <w:noProof/>
            <w:webHidden/>
          </w:rPr>
          <w:tab/>
        </w:r>
        <w:r w:rsidR="00451E33">
          <w:rPr>
            <w:noProof/>
            <w:webHidden/>
          </w:rPr>
          <w:fldChar w:fldCharType="begin"/>
        </w:r>
        <w:r w:rsidR="00451E33">
          <w:rPr>
            <w:noProof/>
            <w:webHidden/>
          </w:rPr>
          <w:instrText xml:space="preserve"> PAGEREF _Toc94773674 \h </w:instrText>
        </w:r>
        <w:r w:rsidR="00451E33">
          <w:rPr>
            <w:noProof/>
            <w:webHidden/>
          </w:rPr>
        </w:r>
        <w:r w:rsidR="00451E33">
          <w:rPr>
            <w:noProof/>
            <w:webHidden/>
          </w:rPr>
          <w:fldChar w:fldCharType="separate"/>
        </w:r>
        <w:r w:rsidR="00815F3F">
          <w:rPr>
            <w:noProof/>
            <w:webHidden/>
          </w:rPr>
          <w:t>39</w:t>
        </w:r>
        <w:r w:rsidR="00451E33">
          <w:rPr>
            <w:noProof/>
            <w:webHidden/>
          </w:rPr>
          <w:fldChar w:fldCharType="end"/>
        </w:r>
      </w:hyperlink>
    </w:p>
    <w:p w14:paraId="7B11755C" w14:textId="68899E36"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675" w:history="1">
        <w:r w:rsidR="00451E33" w:rsidRPr="003B4E87">
          <w:rPr>
            <w:rStyle w:val="Hyperlink"/>
            <w:noProof/>
          </w:rPr>
          <w:t>Table 8 - Matrix Analysis of Peak Values and Time Difference – Toronto Dataset</w:t>
        </w:r>
        <w:r w:rsidR="00451E33">
          <w:rPr>
            <w:noProof/>
            <w:webHidden/>
          </w:rPr>
          <w:tab/>
        </w:r>
        <w:r w:rsidR="00451E33">
          <w:rPr>
            <w:noProof/>
            <w:webHidden/>
          </w:rPr>
          <w:fldChar w:fldCharType="begin"/>
        </w:r>
        <w:r w:rsidR="00451E33">
          <w:rPr>
            <w:noProof/>
            <w:webHidden/>
          </w:rPr>
          <w:instrText xml:space="preserve"> PAGEREF _Toc94773675 \h </w:instrText>
        </w:r>
        <w:r w:rsidR="00451E33">
          <w:rPr>
            <w:noProof/>
            <w:webHidden/>
          </w:rPr>
        </w:r>
        <w:r w:rsidR="00451E33">
          <w:rPr>
            <w:noProof/>
            <w:webHidden/>
          </w:rPr>
          <w:fldChar w:fldCharType="separate"/>
        </w:r>
        <w:r w:rsidR="00815F3F">
          <w:rPr>
            <w:noProof/>
            <w:webHidden/>
          </w:rPr>
          <w:t>40</w:t>
        </w:r>
        <w:r w:rsidR="00451E33">
          <w:rPr>
            <w:noProof/>
            <w:webHidden/>
          </w:rPr>
          <w:fldChar w:fldCharType="end"/>
        </w:r>
      </w:hyperlink>
    </w:p>
    <w:p w14:paraId="67D04F0B" w14:textId="2293D73B"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676" w:history="1">
        <w:r w:rsidR="00451E33" w:rsidRPr="003B4E87">
          <w:rPr>
            <w:rStyle w:val="Hyperlink"/>
            <w:noProof/>
          </w:rPr>
          <w:t>Table 9 - Overall MAPE and RMSE for Each Forecaster – Ottawa Dataset</w:t>
        </w:r>
        <w:r w:rsidR="00451E33">
          <w:rPr>
            <w:noProof/>
            <w:webHidden/>
          </w:rPr>
          <w:tab/>
        </w:r>
        <w:r w:rsidR="00451E33">
          <w:rPr>
            <w:noProof/>
            <w:webHidden/>
          </w:rPr>
          <w:fldChar w:fldCharType="begin"/>
        </w:r>
        <w:r w:rsidR="00451E33">
          <w:rPr>
            <w:noProof/>
            <w:webHidden/>
          </w:rPr>
          <w:instrText xml:space="preserve"> PAGEREF _Toc94773676 \h </w:instrText>
        </w:r>
        <w:r w:rsidR="00451E33">
          <w:rPr>
            <w:noProof/>
            <w:webHidden/>
          </w:rPr>
        </w:r>
        <w:r w:rsidR="00451E33">
          <w:rPr>
            <w:noProof/>
            <w:webHidden/>
          </w:rPr>
          <w:fldChar w:fldCharType="separate"/>
        </w:r>
        <w:r w:rsidR="00815F3F">
          <w:rPr>
            <w:noProof/>
            <w:webHidden/>
          </w:rPr>
          <w:t>41</w:t>
        </w:r>
        <w:r w:rsidR="00451E33">
          <w:rPr>
            <w:noProof/>
            <w:webHidden/>
          </w:rPr>
          <w:fldChar w:fldCharType="end"/>
        </w:r>
      </w:hyperlink>
    </w:p>
    <w:p w14:paraId="3D754651" w14:textId="5C5E8103"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677" w:history="1">
        <w:r w:rsidR="00451E33" w:rsidRPr="003B4E87">
          <w:rPr>
            <w:rStyle w:val="Hyperlink"/>
            <w:noProof/>
          </w:rPr>
          <w:t>Table 10 - Matrix Analysis of Peak Values and Time Difference – Ottawa Dataset</w:t>
        </w:r>
        <w:r w:rsidR="00451E33">
          <w:rPr>
            <w:noProof/>
            <w:webHidden/>
          </w:rPr>
          <w:tab/>
        </w:r>
        <w:r w:rsidR="00451E33">
          <w:rPr>
            <w:noProof/>
            <w:webHidden/>
          </w:rPr>
          <w:fldChar w:fldCharType="begin"/>
        </w:r>
        <w:r w:rsidR="00451E33">
          <w:rPr>
            <w:noProof/>
            <w:webHidden/>
          </w:rPr>
          <w:instrText xml:space="preserve"> PAGEREF _Toc94773677 \h </w:instrText>
        </w:r>
        <w:r w:rsidR="00451E33">
          <w:rPr>
            <w:noProof/>
            <w:webHidden/>
          </w:rPr>
        </w:r>
        <w:r w:rsidR="00451E33">
          <w:rPr>
            <w:noProof/>
            <w:webHidden/>
          </w:rPr>
          <w:fldChar w:fldCharType="separate"/>
        </w:r>
        <w:r w:rsidR="00815F3F">
          <w:rPr>
            <w:noProof/>
            <w:webHidden/>
          </w:rPr>
          <w:t>41</w:t>
        </w:r>
        <w:r w:rsidR="00451E33">
          <w:rPr>
            <w:noProof/>
            <w:webHidden/>
          </w:rPr>
          <w:fldChar w:fldCharType="end"/>
        </w:r>
      </w:hyperlink>
    </w:p>
    <w:p w14:paraId="57176BCA" w14:textId="753004F0"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678" w:history="1">
        <w:r w:rsidR="00451E33" w:rsidRPr="003B4E87">
          <w:rPr>
            <w:rStyle w:val="Hyperlink"/>
            <w:noProof/>
          </w:rPr>
          <w:t>Table 11 - Overall MAPE and RMSE for Each Forecaster – Saint John Dataset</w:t>
        </w:r>
        <w:r w:rsidR="00451E33">
          <w:rPr>
            <w:noProof/>
            <w:webHidden/>
          </w:rPr>
          <w:tab/>
        </w:r>
        <w:r w:rsidR="00451E33">
          <w:rPr>
            <w:noProof/>
            <w:webHidden/>
          </w:rPr>
          <w:fldChar w:fldCharType="begin"/>
        </w:r>
        <w:r w:rsidR="00451E33">
          <w:rPr>
            <w:noProof/>
            <w:webHidden/>
          </w:rPr>
          <w:instrText xml:space="preserve"> PAGEREF _Toc94773678 \h </w:instrText>
        </w:r>
        <w:r w:rsidR="00451E33">
          <w:rPr>
            <w:noProof/>
            <w:webHidden/>
          </w:rPr>
        </w:r>
        <w:r w:rsidR="00451E33">
          <w:rPr>
            <w:noProof/>
            <w:webHidden/>
          </w:rPr>
          <w:fldChar w:fldCharType="separate"/>
        </w:r>
        <w:r w:rsidR="00815F3F">
          <w:rPr>
            <w:noProof/>
            <w:webHidden/>
          </w:rPr>
          <w:t>42</w:t>
        </w:r>
        <w:r w:rsidR="00451E33">
          <w:rPr>
            <w:noProof/>
            <w:webHidden/>
          </w:rPr>
          <w:fldChar w:fldCharType="end"/>
        </w:r>
      </w:hyperlink>
    </w:p>
    <w:p w14:paraId="388F0078" w14:textId="2FBE4987"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679" w:history="1">
        <w:r w:rsidR="00451E33" w:rsidRPr="003B4E87">
          <w:rPr>
            <w:rStyle w:val="Hyperlink"/>
            <w:noProof/>
          </w:rPr>
          <w:t>Table 12 - Matrix Analysis of Peak Values and Time Difference – Saint John Dataset</w:t>
        </w:r>
        <w:r w:rsidR="00451E33">
          <w:rPr>
            <w:noProof/>
            <w:webHidden/>
          </w:rPr>
          <w:tab/>
        </w:r>
        <w:r w:rsidR="00451E33">
          <w:rPr>
            <w:noProof/>
            <w:webHidden/>
          </w:rPr>
          <w:fldChar w:fldCharType="begin"/>
        </w:r>
        <w:r w:rsidR="00451E33">
          <w:rPr>
            <w:noProof/>
            <w:webHidden/>
          </w:rPr>
          <w:instrText xml:space="preserve"> PAGEREF _Toc94773679 \h </w:instrText>
        </w:r>
        <w:r w:rsidR="00451E33">
          <w:rPr>
            <w:noProof/>
            <w:webHidden/>
          </w:rPr>
        </w:r>
        <w:r w:rsidR="00451E33">
          <w:rPr>
            <w:noProof/>
            <w:webHidden/>
          </w:rPr>
          <w:fldChar w:fldCharType="separate"/>
        </w:r>
        <w:r w:rsidR="00815F3F">
          <w:rPr>
            <w:noProof/>
            <w:webHidden/>
          </w:rPr>
          <w:t>42</w:t>
        </w:r>
        <w:r w:rsidR="00451E33">
          <w:rPr>
            <w:noProof/>
            <w:webHidden/>
          </w:rPr>
          <w:fldChar w:fldCharType="end"/>
        </w:r>
      </w:hyperlink>
    </w:p>
    <w:p w14:paraId="6111DE7F" w14:textId="4D54F1D6"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680" w:history="1">
        <w:r w:rsidR="00451E33" w:rsidRPr="003B4E87">
          <w:rPr>
            <w:rStyle w:val="Hyperlink"/>
            <w:noProof/>
          </w:rPr>
          <w:t>Table 13 - Seasonal MAPE and RMSE for the Toronto Dataset</w:t>
        </w:r>
        <w:r w:rsidR="00451E33">
          <w:rPr>
            <w:noProof/>
            <w:webHidden/>
          </w:rPr>
          <w:tab/>
        </w:r>
        <w:r w:rsidR="00451E33">
          <w:rPr>
            <w:noProof/>
            <w:webHidden/>
          </w:rPr>
          <w:fldChar w:fldCharType="begin"/>
        </w:r>
        <w:r w:rsidR="00451E33">
          <w:rPr>
            <w:noProof/>
            <w:webHidden/>
          </w:rPr>
          <w:instrText xml:space="preserve"> PAGEREF _Toc94773680 \h </w:instrText>
        </w:r>
        <w:r w:rsidR="00451E33">
          <w:rPr>
            <w:noProof/>
            <w:webHidden/>
          </w:rPr>
        </w:r>
        <w:r w:rsidR="00451E33">
          <w:rPr>
            <w:noProof/>
            <w:webHidden/>
          </w:rPr>
          <w:fldChar w:fldCharType="separate"/>
        </w:r>
        <w:r w:rsidR="00815F3F">
          <w:rPr>
            <w:noProof/>
            <w:webHidden/>
          </w:rPr>
          <w:t>49</w:t>
        </w:r>
        <w:r w:rsidR="00451E33">
          <w:rPr>
            <w:noProof/>
            <w:webHidden/>
          </w:rPr>
          <w:fldChar w:fldCharType="end"/>
        </w:r>
      </w:hyperlink>
    </w:p>
    <w:p w14:paraId="0591A55A" w14:textId="61062888"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681" w:history="1">
        <w:r w:rsidR="00451E33" w:rsidRPr="003B4E87">
          <w:rPr>
            <w:rStyle w:val="Hyperlink"/>
            <w:noProof/>
          </w:rPr>
          <w:t>Table 14 - Seasonal MAPE and RMSE for the Ottawa Dataset</w:t>
        </w:r>
        <w:r w:rsidR="00451E33">
          <w:rPr>
            <w:noProof/>
            <w:webHidden/>
          </w:rPr>
          <w:tab/>
        </w:r>
        <w:r w:rsidR="00451E33">
          <w:rPr>
            <w:noProof/>
            <w:webHidden/>
          </w:rPr>
          <w:fldChar w:fldCharType="begin"/>
        </w:r>
        <w:r w:rsidR="00451E33">
          <w:rPr>
            <w:noProof/>
            <w:webHidden/>
          </w:rPr>
          <w:instrText xml:space="preserve"> PAGEREF _Toc94773681 \h </w:instrText>
        </w:r>
        <w:r w:rsidR="00451E33">
          <w:rPr>
            <w:noProof/>
            <w:webHidden/>
          </w:rPr>
        </w:r>
        <w:r w:rsidR="00451E33">
          <w:rPr>
            <w:noProof/>
            <w:webHidden/>
          </w:rPr>
          <w:fldChar w:fldCharType="separate"/>
        </w:r>
        <w:r w:rsidR="00815F3F">
          <w:rPr>
            <w:noProof/>
            <w:webHidden/>
          </w:rPr>
          <w:t>56</w:t>
        </w:r>
        <w:r w:rsidR="00451E33">
          <w:rPr>
            <w:noProof/>
            <w:webHidden/>
          </w:rPr>
          <w:fldChar w:fldCharType="end"/>
        </w:r>
      </w:hyperlink>
    </w:p>
    <w:p w14:paraId="3F8120CC" w14:textId="7B7AFDAD"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682" w:history="1">
        <w:r w:rsidR="00451E33" w:rsidRPr="003B4E87">
          <w:rPr>
            <w:rStyle w:val="Hyperlink"/>
            <w:noProof/>
          </w:rPr>
          <w:t>Table 15 - Seasonal MAPE and RMSE for the Saint John Dataset</w:t>
        </w:r>
        <w:r w:rsidR="00451E33">
          <w:rPr>
            <w:noProof/>
            <w:webHidden/>
          </w:rPr>
          <w:tab/>
        </w:r>
        <w:r w:rsidR="00451E33">
          <w:rPr>
            <w:noProof/>
            <w:webHidden/>
          </w:rPr>
          <w:fldChar w:fldCharType="begin"/>
        </w:r>
        <w:r w:rsidR="00451E33">
          <w:rPr>
            <w:noProof/>
            <w:webHidden/>
          </w:rPr>
          <w:instrText xml:space="preserve"> PAGEREF _Toc94773682 \h </w:instrText>
        </w:r>
        <w:r w:rsidR="00451E33">
          <w:rPr>
            <w:noProof/>
            <w:webHidden/>
          </w:rPr>
        </w:r>
        <w:r w:rsidR="00451E33">
          <w:rPr>
            <w:noProof/>
            <w:webHidden/>
          </w:rPr>
          <w:fldChar w:fldCharType="separate"/>
        </w:r>
        <w:r w:rsidR="00815F3F">
          <w:rPr>
            <w:noProof/>
            <w:webHidden/>
          </w:rPr>
          <w:t>64</w:t>
        </w:r>
        <w:r w:rsidR="00451E33">
          <w:rPr>
            <w:noProof/>
            <w:webHidden/>
          </w:rPr>
          <w:fldChar w:fldCharType="end"/>
        </w:r>
      </w:hyperlink>
    </w:p>
    <w:p w14:paraId="57D4074D" w14:textId="442D51B6"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683" w:history="1">
        <w:r w:rsidR="00451E33" w:rsidRPr="003B4E87">
          <w:rPr>
            <w:rStyle w:val="Hyperlink"/>
            <w:noProof/>
          </w:rPr>
          <w:t>Table 16 - The SARIMAX hyperparameters that were used across all datasets</w:t>
        </w:r>
        <w:r w:rsidR="00451E33">
          <w:rPr>
            <w:noProof/>
            <w:webHidden/>
          </w:rPr>
          <w:tab/>
        </w:r>
        <w:r w:rsidR="00451E33">
          <w:rPr>
            <w:noProof/>
            <w:webHidden/>
          </w:rPr>
          <w:fldChar w:fldCharType="begin"/>
        </w:r>
        <w:r w:rsidR="00451E33">
          <w:rPr>
            <w:noProof/>
            <w:webHidden/>
          </w:rPr>
          <w:instrText xml:space="preserve"> PAGEREF _Toc94773683 \h </w:instrText>
        </w:r>
        <w:r w:rsidR="00451E33">
          <w:rPr>
            <w:noProof/>
            <w:webHidden/>
          </w:rPr>
        </w:r>
        <w:r w:rsidR="00451E33">
          <w:rPr>
            <w:noProof/>
            <w:webHidden/>
          </w:rPr>
          <w:fldChar w:fldCharType="separate"/>
        </w:r>
        <w:r w:rsidR="00815F3F">
          <w:rPr>
            <w:noProof/>
            <w:webHidden/>
          </w:rPr>
          <w:t>93</w:t>
        </w:r>
        <w:r w:rsidR="00451E33">
          <w:rPr>
            <w:noProof/>
            <w:webHidden/>
          </w:rPr>
          <w:fldChar w:fldCharType="end"/>
        </w:r>
      </w:hyperlink>
    </w:p>
    <w:p w14:paraId="7C2902F7" w14:textId="5980FC02"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684" w:history="1">
        <w:r w:rsidR="00451E33" w:rsidRPr="003B4E87">
          <w:rPr>
            <w:rStyle w:val="Hyperlink"/>
            <w:noProof/>
          </w:rPr>
          <w:t>Table 17 – The Overall Performance Metrics – Toronto Dataset</w:t>
        </w:r>
        <w:r w:rsidR="00451E33">
          <w:rPr>
            <w:noProof/>
            <w:webHidden/>
          </w:rPr>
          <w:tab/>
        </w:r>
        <w:r w:rsidR="00451E33">
          <w:rPr>
            <w:noProof/>
            <w:webHidden/>
          </w:rPr>
          <w:fldChar w:fldCharType="begin"/>
        </w:r>
        <w:r w:rsidR="00451E33">
          <w:rPr>
            <w:noProof/>
            <w:webHidden/>
          </w:rPr>
          <w:instrText xml:space="preserve"> PAGEREF _Toc94773684 \h </w:instrText>
        </w:r>
        <w:r w:rsidR="00451E33">
          <w:rPr>
            <w:noProof/>
            <w:webHidden/>
          </w:rPr>
        </w:r>
        <w:r w:rsidR="00451E33">
          <w:rPr>
            <w:noProof/>
            <w:webHidden/>
          </w:rPr>
          <w:fldChar w:fldCharType="separate"/>
        </w:r>
        <w:r w:rsidR="00815F3F">
          <w:rPr>
            <w:noProof/>
            <w:webHidden/>
          </w:rPr>
          <w:t>104</w:t>
        </w:r>
        <w:r w:rsidR="00451E33">
          <w:rPr>
            <w:noProof/>
            <w:webHidden/>
          </w:rPr>
          <w:fldChar w:fldCharType="end"/>
        </w:r>
      </w:hyperlink>
    </w:p>
    <w:p w14:paraId="4C63B072" w14:textId="6B6B61F8"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685" w:history="1">
        <w:r w:rsidR="00451E33" w:rsidRPr="003B4E87">
          <w:rPr>
            <w:rStyle w:val="Hyperlink"/>
            <w:noProof/>
          </w:rPr>
          <w:t>Table 18 - The Overall Performance Metrics – Ottawa Dataset</w:t>
        </w:r>
        <w:r w:rsidR="00451E33">
          <w:rPr>
            <w:noProof/>
            <w:webHidden/>
          </w:rPr>
          <w:tab/>
        </w:r>
        <w:r w:rsidR="00451E33">
          <w:rPr>
            <w:noProof/>
            <w:webHidden/>
          </w:rPr>
          <w:fldChar w:fldCharType="begin"/>
        </w:r>
        <w:r w:rsidR="00451E33">
          <w:rPr>
            <w:noProof/>
            <w:webHidden/>
          </w:rPr>
          <w:instrText xml:space="preserve"> PAGEREF _Toc94773685 \h </w:instrText>
        </w:r>
        <w:r w:rsidR="00451E33">
          <w:rPr>
            <w:noProof/>
            <w:webHidden/>
          </w:rPr>
        </w:r>
        <w:r w:rsidR="00451E33">
          <w:rPr>
            <w:noProof/>
            <w:webHidden/>
          </w:rPr>
          <w:fldChar w:fldCharType="separate"/>
        </w:r>
        <w:r w:rsidR="00815F3F">
          <w:rPr>
            <w:noProof/>
            <w:webHidden/>
          </w:rPr>
          <w:t>104</w:t>
        </w:r>
        <w:r w:rsidR="00451E33">
          <w:rPr>
            <w:noProof/>
            <w:webHidden/>
          </w:rPr>
          <w:fldChar w:fldCharType="end"/>
        </w:r>
      </w:hyperlink>
    </w:p>
    <w:p w14:paraId="2774E2DA" w14:textId="687FE2B3"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686" w:history="1">
        <w:r w:rsidR="00451E33" w:rsidRPr="003B4E87">
          <w:rPr>
            <w:rStyle w:val="Hyperlink"/>
            <w:noProof/>
          </w:rPr>
          <w:t>Table 19 - The Overall Performance Metrics – Saint John Dataset</w:t>
        </w:r>
        <w:r w:rsidR="00451E33">
          <w:rPr>
            <w:noProof/>
            <w:webHidden/>
          </w:rPr>
          <w:tab/>
        </w:r>
        <w:r w:rsidR="00451E33">
          <w:rPr>
            <w:noProof/>
            <w:webHidden/>
          </w:rPr>
          <w:fldChar w:fldCharType="begin"/>
        </w:r>
        <w:r w:rsidR="00451E33">
          <w:rPr>
            <w:noProof/>
            <w:webHidden/>
          </w:rPr>
          <w:instrText xml:space="preserve"> PAGEREF _Toc94773686 \h </w:instrText>
        </w:r>
        <w:r w:rsidR="00451E33">
          <w:rPr>
            <w:noProof/>
            <w:webHidden/>
          </w:rPr>
        </w:r>
        <w:r w:rsidR="00451E33">
          <w:rPr>
            <w:noProof/>
            <w:webHidden/>
          </w:rPr>
          <w:fldChar w:fldCharType="separate"/>
        </w:r>
        <w:r w:rsidR="00815F3F">
          <w:rPr>
            <w:noProof/>
            <w:webHidden/>
          </w:rPr>
          <w:t>104</w:t>
        </w:r>
        <w:r w:rsidR="00451E33">
          <w:rPr>
            <w:noProof/>
            <w:webHidden/>
          </w:rPr>
          <w:fldChar w:fldCharType="end"/>
        </w:r>
      </w:hyperlink>
    </w:p>
    <w:p w14:paraId="41310AC4" w14:textId="4A2F8C14"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94773588"/>
      <w:r>
        <w:lastRenderedPageBreak/>
        <w:t>List of Figures</w:t>
      </w:r>
      <w:bookmarkEnd w:id="6"/>
      <w:r>
        <w:t xml:space="preserve"> </w:t>
      </w:r>
    </w:p>
    <w:p w14:paraId="3FFAECC7" w14:textId="788BE75D" w:rsidR="00451E33"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94773687" w:history="1">
        <w:r w:rsidR="00451E33" w:rsidRPr="00334219">
          <w:rPr>
            <w:rStyle w:val="Hyperlink"/>
            <w:noProof/>
          </w:rPr>
          <w:t>Figure 1 - The Block Diagram of the Third Generation ANNSTLF [37]</w:t>
        </w:r>
        <w:r w:rsidR="00451E33">
          <w:rPr>
            <w:noProof/>
            <w:webHidden/>
          </w:rPr>
          <w:tab/>
        </w:r>
        <w:r w:rsidR="00451E33">
          <w:rPr>
            <w:noProof/>
            <w:webHidden/>
          </w:rPr>
          <w:fldChar w:fldCharType="begin"/>
        </w:r>
        <w:r w:rsidR="00451E33">
          <w:rPr>
            <w:noProof/>
            <w:webHidden/>
          </w:rPr>
          <w:instrText xml:space="preserve"> PAGEREF _Toc94773687 \h </w:instrText>
        </w:r>
        <w:r w:rsidR="00451E33">
          <w:rPr>
            <w:noProof/>
            <w:webHidden/>
          </w:rPr>
        </w:r>
        <w:r w:rsidR="00451E33">
          <w:rPr>
            <w:noProof/>
            <w:webHidden/>
          </w:rPr>
          <w:fldChar w:fldCharType="separate"/>
        </w:r>
        <w:r w:rsidR="00815F3F">
          <w:rPr>
            <w:noProof/>
            <w:webHidden/>
          </w:rPr>
          <w:t>13</w:t>
        </w:r>
        <w:r w:rsidR="00451E33">
          <w:rPr>
            <w:noProof/>
            <w:webHidden/>
          </w:rPr>
          <w:fldChar w:fldCharType="end"/>
        </w:r>
      </w:hyperlink>
    </w:p>
    <w:p w14:paraId="185A74DF" w14:textId="3AA27BA0"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688" w:history="1">
        <w:r w:rsidR="00451E33" w:rsidRPr="00334219">
          <w:rPr>
            <w:rStyle w:val="Hyperlink"/>
            <w:noProof/>
          </w:rPr>
          <w:t>Figure 2 - The Structure of a Simple Feed-forward ANN</w:t>
        </w:r>
        <w:r w:rsidR="00451E33">
          <w:rPr>
            <w:noProof/>
            <w:webHidden/>
          </w:rPr>
          <w:tab/>
        </w:r>
        <w:r w:rsidR="00451E33">
          <w:rPr>
            <w:noProof/>
            <w:webHidden/>
          </w:rPr>
          <w:fldChar w:fldCharType="begin"/>
        </w:r>
        <w:r w:rsidR="00451E33">
          <w:rPr>
            <w:noProof/>
            <w:webHidden/>
          </w:rPr>
          <w:instrText xml:space="preserve"> PAGEREF _Toc94773688 \h </w:instrText>
        </w:r>
        <w:r w:rsidR="00451E33">
          <w:rPr>
            <w:noProof/>
            <w:webHidden/>
          </w:rPr>
        </w:r>
        <w:r w:rsidR="00451E33">
          <w:rPr>
            <w:noProof/>
            <w:webHidden/>
          </w:rPr>
          <w:fldChar w:fldCharType="separate"/>
        </w:r>
        <w:r w:rsidR="00815F3F">
          <w:rPr>
            <w:noProof/>
            <w:webHidden/>
          </w:rPr>
          <w:t>14</w:t>
        </w:r>
        <w:r w:rsidR="00451E33">
          <w:rPr>
            <w:noProof/>
            <w:webHidden/>
          </w:rPr>
          <w:fldChar w:fldCharType="end"/>
        </w:r>
      </w:hyperlink>
    </w:p>
    <w:p w14:paraId="61425C09" w14:textId="30F5BE89"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689" w:history="1">
        <w:r w:rsidR="00451E33" w:rsidRPr="00334219">
          <w:rPr>
            <w:rStyle w:val="Hyperlink"/>
            <w:noProof/>
          </w:rPr>
          <w:t>Figure 3 - Unrolled Recurrent Neural Network (RNN) [140]</w:t>
        </w:r>
        <w:r w:rsidR="00451E33">
          <w:rPr>
            <w:noProof/>
            <w:webHidden/>
          </w:rPr>
          <w:tab/>
        </w:r>
        <w:r w:rsidR="00451E33">
          <w:rPr>
            <w:noProof/>
            <w:webHidden/>
          </w:rPr>
          <w:fldChar w:fldCharType="begin"/>
        </w:r>
        <w:r w:rsidR="00451E33">
          <w:rPr>
            <w:noProof/>
            <w:webHidden/>
          </w:rPr>
          <w:instrText xml:space="preserve"> PAGEREF _Toc94773689 \h </w:instrText>
        </w:r>
        <w:r w:rsidR="00451E33">
          <w:rPr>
            <w:noProof/>
            <w:webHidden/>
          </w:rPr>
        </w:r>
        <w:r w:rsidR="00451E33">
          <w:rPr>
            <w:noProof/>
            <w:webHidden/>
          </w:rPr>
          <w:fldChar w:fldCharType="separate"/>
        </w:r>
        <w:r w:rsidR="00815F3F">
          <w:rPr>
            <w:noProof/>
            <w:webHidden/>
          </w:rPr>
          <w:t>19</w:t>
        </w:r>
        <w:r w:rsidR="00451E33">
          <w:rPr>
            <w:noProof/>
            <w:webHidden/>
          </w:rPr>
          <w:fldChar w:fldCharType="end"/>
        </w:r>
      </w:hyperlink>
    </w:p>
    <w:p w14:paraId="49D1BAFB" w14:textId="08561AB4"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690" w:history="1">
        <w:r w:rsidR="00451E33" w:rsidRPr="00334219">
          <w:rPr>
            <w:rStyle w:val="Hyperlink"/>
            <w:noProof/>
          </w:rPr>
          <w:t>Figure 4 - The Block of Long-Term Short-Term Memory [141]</w:t>
        </w:r>
        <w:r w:rsidR="00451E33">
          <w:rPr>
            <w:noProof/>
            <w:webHidden/>
          </w:rPr>
          <w:tab/>
        </w:r>
        <w:r w:rsidR="00451E33">
          <w:rPr>
            <w:noProof/>
            <w:webHidden/>
          </w:rPr>
          <w:fldChar w:fldCharType="begin"/>
        </w:r>
        <w:r w:rsidR="00451E33">
          <w:rPr>
            <w:noProof/>
            <w:webHidden/>
          </w:rPr>
          <w:instrText xml:space="preserve"> PAGEREF _Toc94773690 \h </w:instrText>
        </w:r>
        <w:r w:rsidR="00451E33">
          <w:rPr>
            <w:noProof/>
            <w:webHidden/>
          </w:rPr>
        </w:r>
        <w:r w:rsidR="00451E33">
          <w:rPr>
            <w:noProof/>
            <w:webHidden/>
          </w:rPr>
          <w:fldChar w:fldCharType="separate"/>
        </w:r>
        <w:r w:rsidR="00815F3F">
          <w:rPr>
            <w:noProof/>
            <w:webHidden/>
          </w:rPr>
          <w:t>20</w:t>
        </w:r>
        <w:r w:rsidR="00451E33">
          <w:rPr>
            <w:noProof/>
            <w:webHidden/>
          </w:rPr>
          <w:fldChar w:fldCharType="end"/>
        </w:r>
      </w:hyperlink>
    </w:p>
    <w:p w14:paraId="0DFF16BD" w14:textId="6111039E"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691" w:history="1">
        <w:r w:rsidR="00451E33" w:rsidRPr="00334219">
          <w:rPr>
            <w:rStyle w:val="Hyperlink"/>
            <w:noProof/>
          </w:rPr>
          <w:t>Figure 5 - A Simple One-Dimensional CNN's Architecture  [165]</w:t>
        </w:r>
        <w:r w:rsidR="00451E33">
          <w:rPr>
            <w:noProof/>
            <w:webHidden/>
          </w:rPr>
          <w:tab/>
        </w:r>
        <w:r w:rsidR="00451E33">
          <w:rPr>
            <w:noProof/>
            <w:webHidden/>
          </w:rPr>
          <w:fldChar w:fldCharType="begin"/>
        </w:r>
        <w:r w:rsidR="00451E33">
          <w:rPr>
            <w:noProof/>
            <w:webHidden/>
          </w:rPr>
          <w:instrText xml:space="preserve"> PAGEREF _Toc94773691 \h </w:instrText>
        </w:r>
        <w:r w:rsidR="00451E33">
          <w:rPr>
            <w:noProof/>
            <w:webHidden/>
          </w:rPr>
        </w:r>
        <w:r w:rsidR="00451E33">
          <w:rPr>
            <w:noProof/>
            <w:webHidden/>
          </w:rPr>
          <w:fldChar w:fldCharType="separate"/>
        </w:r>
        <w:r w:rsidR="00815F3F">
          <w:rPr>
            <w:noProof/>
            <w:webHidden/>
          </w:rPr>
          <w:t>22</w:t>
        </w:r>
        <w:r w:rsidR="00451E33">
          <w:rPr>
            <w:noProof/>
            <w:webHidden/>
          </w:rPr>
          <w:fldChar w:fldCharType="end"/>
        </w:r>
      </w:hyperlink>
    </w:p>
    <w:p w14:paraId="0E180530" w14:textId="68AC1CAA"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692" w:history="1">
        <w:r w:rsidR="00451E33" w:rsidRPr="00334219">
          <w:rPr>
            <w:rStyle w:val="Hyperlink"/>
            <w:noProof/>
          </w:rPr>
          <w:t>Figure 6 – Peak Load vs Base Load [167]</w:t>
        </w:r>
        <w:r w:rsidR="00451E33">
          <w:rPr>
            <w:noProof/>
            <w:webHidden/>
          </w:rPr>
          <w:tab/>
        </w:r>
        <w:r w:rsidR="00451E33">
          <w:rPr>
            <w:noProof/>
            <w:webHidden/>
          </w:rPr>
          <w:fldChar w:fldCharType="begin"/>
        </w:r>
        <w:r w:rsidR="00451E33">
          <w:rPr>
            <w:noProof/>
            <w:webHidden/>
          </w:rPr>
          <w:instrText xml:space="preserve"> PAGEREF _Toc94773692 \h </w:instrText>
        </w:r>
        <w:r w:rsidR="00451E33">
          <w:rPr>
            <w:noProof/>
            <w:webHidden/>
          </w:rPr>
        </w:r>
        <w:r w:rsidR="00451E33">
          <w:rPr>
            <w:noProof/>
            <w:webHidden/>
          </w:rPr>
          <w:fldChar w:fldCharType="separate"/>
        </w:r>
        <w:r w:rsidR="00815F3F">
          <w:rPr>
            <w:noProof/>
            <w:webHidden/>
          </w:rPr>
          <w:t>25</w:t>
        </w:r>
        <w:r w:rsidR="00451E33">
          <w:rPr>
            <w:noProof/>
            <w:webHidden/>
          </w:rPr>
          <w:fldChar w:fldCharType="end"/>
        </w:r>
      </w:hyperlink>
    </w:p>
    <w:p w14:paraId="4A8BC293" w14:textId="4CC27BA8"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693" w:history="1">
        <w:r w:rsidR="00451E33" w:rsidRPr="00334219">
          <w:rPr>
            <w:rStyle w:val="Hyperlink"/>
            <w:noProof/>
          </w:rPr>
          <w:t>Figure 7 – 2019 Average Daily Demand for Loads Across All Datasets</w:t>
        </w:r>
        <w:r w:rsidR="00451E33">
          <w:rPr>
            <w:noProof/>
            <w:webHidden/>
          </w:rPr>
          <w:tab/>
        </w:r>
        <w:r w:rsidR="00451E33">
          <w:rPr>
            <w:noProof/>
            <w:webHidden/>
          </w:rPr>
          <w:fldChar w:fldCharType="begin"/>
        </w:r>
        <w:r w:rsidR="00451E33">
          <w:rPr>
            <w:noProof/>
            <w:webHidden/>
          </w:rPr>
          <w:instrText xml:space="preserve"> PAGEREF _Toc94773693 \h </w:instrText>
        </w:r>
        <w:r w:rsidR="00451E33">
          <w:rPr>
            <w:noProof/>
            <w:webHidden/>
          </w:rPr>
        </w:r>
        <w:r w:rsidR="00451E33">
          <w:rPr>
            <w:noProof/>
            <w:webHidden/>
          </w:rPr>
          <w:fldChar w:fldCharType="separate"/>
        </w:r>
        <w:r w:rsidR="00815F3F">
          <w:rPr>
            <w:noProof/>
            <w:webHidden/>
          </w:rPr>
          <w:t>29</w:t>
        </w:r>
        <w:r w:rsidR="00451E33">
          <w:rPr>
            <w:noProof/>
            <w:webHidden/>
          </w:rPr>
          <w:fldChar w:fldCharType="end"/>
        </w:r>
      </w:hyperlink>
    </w:p>
    <w:p w14:paraId="6EB46DD2" w14:textId="3E523BEE"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694" w:history="1">
        <w:r w:rsidR="00451E33" w:rsidRPr="00334219">
          <w:rPr>
            <w:rStyle w:val="Hyperlink"/>
            <w:noProof/>
          </w:rPr>
          <w:t>Figure 8 – The Structure of the BLF and CLF Network</w:t>
        </w:r>
        <w:r w:rsidR="00451E33">
          <w:rPr>
            <w:noProof/>
            <w:webHidden/>
          </w:rPr>
          <w:tab/>
        </w:r>
        <w:r w:rsidR="00451E33">
          <w:rPr>
            <w:noProof/>
            <w:webHidden/>
          </w:rPr>
          <w:fldChar w:fldCharType="begin"/>
        </w:r>
        <w:r w:rsidR="00451E33">
          <w:rPr>
            <w:noProof/>
            <w:webHidden/>
          </w:rPr>
          <w:instrText xml:space="preserve"> PAGEREF _Toc94773694 \h </w:instrText>
        </w:r>
        <w:r w:rsidR="00451E33">
          <w:rPr>
            <w:noProof/>
            <w:webHidden/>
          </w:rPr>
        </w:r>
        <w:r w:rsidR="00451E33">
          <w:rPr>
            <w:noProof/>
            <w:webHidden/>
          </w:rPr>
          <w:fldChar w:fldCharType="separate"/>
        </w:r>
        <w:r w:rsidR="00815F3F">
          <w:rPr>
            <w:noProof/>
            <w:webHidden/>
          </w:rPr>
          <w:t>34</w:t>
        </w:r>
        <w:r w:rsidR="00451E33">
          <w:rPr>
            <w:noProof/>
            <w:webHidden/>
          </w:rPr>
          <w:fldChar w:fldCharType="end"/>
        </w:r>
      </w:hyperlink>
    </w:p>
    <w:p w14:paraId="1AE60B20" w14:textId="5827C5E0"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695" w:history="1">
        <w:r w:rsidR="00451E33" w:rsidRPr="00334219">
          <w:rPr>
            <w:rStyle w:val="Hyperlink"/>
            <w:noProof/>
          </w:rPr>
          <w:t>Figure 9 - Load Demand on March 11, 2019, and CNN Forecast – Toronto Dataset</w:t>
        </w:r>
        <w:r w:rsidR="00451E33">
          <w:rPr>
            <w:noProof/>
            <w:webHidden/>
          </w:rPr>
          <w:tab/>
        </w:r>
        <w:r w:rsidR="00451E33">
          <w:rPr>
            <w:noProof/>
            <w:webHidden/>
          </w:rPr>
          <w:fldChar w:fldCharType="begin"/>
        </w:r>
        <w:r w:rsidR="00451E33">
          <w:rPr>
            <w:noProof/>
            <w:webHidden/>
          </w:rPr>
          <w:instrText xml:space="preserve"> PAGEREF _Toc94773695 \h </w:instrText>
        </w:r>
        <w:r w:rsidR="00451E33">
          <w:rPr>
            <w:noProof/>
            <w:webHidden/>
          </w:rPr>
        </w:r>
        <w:r w:rsidR="00451E33">
          <w:rPr>
            <w:noProof/>
            <w:webHidden/>
          </w:rPr>
          <w:fldChar w:fldCharType="separate"/>
        </w:r>
        <w:r w:rsidR="00815F3F">
          <w:rPr>
            <w:noProof/>
            <w:webHidden/>
          </w:rPr>
          <w:t>38</w:t>
        </w:r>
        <w:r w:rsidR="00451E33">
          <w:rPr>
            <w:noProof/>
            <w:webHidden/>
          </w:rPr>
          <w:fldChar w:fldCharType="end"/>
        </w:r>
      </w:hyperlink>
    </w:p>
    <w:p w14:paraId="06458B97" w14:textId="71612EE7"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696" w:history="1">
        <w:r w:rsidR="00451E33" w:rsidRPr="00334219">
          <w:rPr>
            <w:rStyle w:val="Hyperlink"/>
            <w:noProof/>
          </w:rPr>
          <w:t>Figure 10: (a) Overall Error Distribution for All Forecasters; (b) Actual and Forecasted Load Demand for July 17th-21st - Toronto Dataset</w:t>
        </w:r>
        <w:r w:rsidR="00451E33">
          <w:rPr>
            <w:noProof/>
            <w:webHidden/>
          </w:rPr>
          <w:tab/>
        </w:r>
        <w:r w:rsidR="00451E33">
          <w:rPr>
            <w:noProof/>
            <w:webHidden/>
          </w:rPr>
          <w:fldChar w:fldCharType="begin"/>
        </w:r>
        <w:r w:rsidR="00451E33">
          <w:rPr>
            <w:noProof/>
            <w:webHidden/>
          </w:rPr>
          <w:instrText xml:space="preserve"> PAGEREF _Toc94773696 \h </w:instrText>
        </w:r>
        <w:r w:rsidR="00451E33">
          <w:rPr>
            <w:noProof/>
            <w:webHidden/>
          </w:rPr>
        </w:r>
        <w:r w:rsidR="00451E33">
          <w:rPr>
            <w:noProof/>
            <w:webHidden/>
          </w:rPr>
          <w:fldChar w:fldCharType="separate"/>
        </w:r>
        <w:r w:rsidR="00815F3F">
          <w:rPr>
            <w:noProof/>
            <w:webHidden/>
          </w:rPr>
          <w:t>39</w:t>
        </w:r>
        <w:r w:rsidR="00451E33">
          <w:rPr>
            <w:noProof/>
            <w:webHidden/>
          </w:rPr>
          <w:fldChar w:fldCharType="end"/>
        </w:r>
      </w:hyperlink>
    </w:p>
    <w:p w14:paraId="3508E5D7" w14:textId="220C86E9"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697" w:history="1">
        <w:r w:rsidR="00451E33" w:rsidRPr="00334219">
          <w:rPr>
            <w:rStyle w:val="Hyperlink"/>
            <w:noProof/>
          </w:rPr>
          <w:t>Figure 11: (a) Overall Error Distribution for All Forecasters; (b) Actual and Forecasted Load Demand for July 17th-21st - Ottawa Dataset</w:t>
        </w:r>
        <w:r w:rsidR="00451E33">
          <w:rPr>
            <w:noProof/>
            <w:webHidden/>
          </w:rPr>
          <w:tab/>
        </w:r>
        <w:r w:rsidR="00451E33">
          <w:rPr>
            <w:noProof/>
            <w:webHidden/>
          </w:rPr>
          <w:fldChar w:fldCharType="begin"/>
        </w:r>
        <w:r w:rsidR="00451E33">
          <w:rPr>
            <w:noProof/>
            <w:webHidden/>
          </w:rPr>
          <w:instrText xml:space="preserve"> PAGEREF _Toc94773697 \h </w:instrText>
        </w:r>
        <w:r w:rsidR="00451E33">
          <w:rPr>
            <w:noProof/>
            <w:webHidden/>
          </w:rPr>
        </w:r>
        <w:r w:rsidR="00451E33">
          <w:rPr>
            <w:noProof/>
            <w:webHidden/>
          </w:rPr>
          <w:fldChar w:fldCharType="separate"/>
        </w:r>
        <w:r w:rsidR="00815F3F">
          <w:rPr>
            <w:noProof/>
            <w:webHidden/>
          </w:rPr>
          <w:t>40</w:t>
        </w:r>
        <w:r w:rsidR="00451E33">
          <w:rPr>
            <w:noProof/>
            <w:webHidden/>
          </w:rPr>
          <w:fldChar w:fldCharType="end"/>
        </w:r>
      </w:hyperlink>
    </w:p>
    <w:p w14:paraId="3166359C" w14:textId="01E2AF72"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698" w:history="1">
        <w:r w:rsidR="00451E33" w:rsidRPr="00334219">
          <w:rPr>
            <w:rStyle w:val="Hyperlink"/>
            <w:noProof/>
          </w:rPr>
          <w:t>Figure 12: (a) Overall Error Distribution for All Forecasters; (b) Actual and Forecasted Load Demand for December 17th-21st – Saint John Dataset</w:t>
        </w:r>
        <w:r w:rsidR="00451E33">
          <w:rPr>
            <w:noProof/>
            <w:webHidden/>
          </w:rPr>
          <w:tab/>
        </w:r>
        <w:r w:rsidR="00451E33">
          <w:rPr>
            <w:noProof/>
            <w:webHidden/>
          </w:rPr>
          <w:fldChar w:fldCharType="begin"/>
        </w:r>
        <w:r w:rsidR="00451E33">
          <w:rPr>
            <w:noProof/>
            <w:webHidden/>
          </w:rPr>
          <w:instrText xml:space="preserve"> PAGEREF _Toc94773698 \h </w:instrText>
        </w:r>
        <w:r w:rsidR="00451E33">
          <w:rPr>
            <w:noProof/>
            <w:webHidden/>
          </w:rPr>
        </w:r>
        <w:r w:rsidR="00451E33">
          <w:rPr>
            <w:noProof/>
            <w:webHidden/>
          </w:rPr>
          <w:fldChar w:fldCharType="separate"/>
        </w:r>
        <w:r w:rsidR="00815F3F">
          <w:rPr>
            <w:noProof/>
            <w:webHidden/>
          </w:rPr>
          <w:t>42</w:t>
        </w:r>
        <w:r w:rsidR="00451E33">
          <w:rPr>
            <w:noProof/>
            <w:webHidden/>
          </w:rPr>
          <w:fldChar w:fldCharType="end"/>
        </w:r>
      </w:hyperlink>
    </w:p>
    <w:p w14:paraId="3923669B" w14:textId="486065AF"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699" w:history="1">
        <w:r w:rsidR="00451E33" w:rsidRPr="00334219">
          <w:rPr>
            <w:rStyle w:val="Hyperlink"/>
            <w:noProof/>
          </w:rPr>
          <w:t>Figure 13: (a) Hourly MAPE for All Forecasters, (b-d) Hourly Error Distributions for CNN, LSTM, and ANN Forecasters – Toronto Dataset</w:t>
        </w:r>
        <w:r w:rsidR="00451E33">
          <w:rPr>
            <w:noProof/>
            <w:webHidden/>
          </w:rPr>
          <w:tab/>
        </w:r>
        <w:r w:rsidR="00451E33">
          <w:rPr>
            <w:noProof/>
            <w:webHidden/>
          </w:rPr>
          <w:fldChar w:fldCharType="begin"/>
        </w:r>
        <w:r w:rsidR="00451E33">
          <w:rPr>
            <w:noProof/>
            <w:webHidden/>
          </w:rPr>
          <w:instrText xml:space="preserve"> PAGEREF _Toc94773699 \h </w:instrText>
        </w:r>
        <w:r w:rsidR="00451E33">
          <w:rPr>
            <w:noProof/>
            <w:webHidden/>
          </w:rPr>
        </w:r>
        <w:r w:rsidR="00451E33">
          <w:rPr>
            <w:noProof/>
            <w:webHidden/>
          </w:rPr>
          <w:fldChar w:fldCharType="separate"/>
        </w:r>
        <w:r w:rsidR="00815F3F">
          <w:rPr>
            <w:noProof/>
            <w:webHidden/>
          </w:rPr>
          <w:t>45</w:t>
        </w:r>
        <w:r w:rsidR="00451E33">
          <w:rPr>
            <w:noProof/>
            <w:webHidden/>
          </w:rPr>
          <w:fldChar w:fldCharType="end"/>
        </w:r>
      </w:hyperlink>
    </w:p>
    <w:p w14:paraId="1E242659" w14:textId="1CF6B87A"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00" w:history="1">
        <w:r w:rsidR="00451E33" w:rsidRPr="00334219">
          <w:rPr>
            <w:rStyle w:val="Hyperlink"/>
            <w:noProof/>
          </w:rPr>
          <w:t>Figure 14: (a) Daily MAPE for All Forecasters, (b-d) Daily Error Distributions for CNN, LSTM, and ANN Forecasters – Toronto Dataset</w:t>
        </w:r>
        <w:r w:rsidR="00451E33">
          <w:rPr>
            <w:noProof/>
            <w:webHidden/>
          </w:rPr>
          <w:tab/>
        </w:r>
        <w:r w:rsidR="00451E33">
          <w:rPr>
            <w:noProof/>
            <w:webHidden/>
          </w:rPr>
          <w:fldChar w:fldCharType="begin"/>
        </w:r>
        <w:r w:rsidR="00451E33">
          <w:rPr>
            <w:noProof/>
            <w:webHidden/>
          </w:rPr>
          <w:instrText xml:space="preserve"> PAGEREF _Toc94773700 \h </w:instrText>
        </w:r>
        <w:r w:rsidR="00451E33">
          <w:rPr>
            <w:noProof/>
            <w:webHidden/>
          </w:rPr>
        </w:r>
        <w:r w:rsidR="00451E33">
          <w:rPr>
            <w:noProof/>
            <w:webHidden/>
          </w:rPr>
          <w:fldChar w:fldCharType="separate"/>
        </w:r>
        <w:r w:rsidR="00815F3F">
          <w:rPr>
            <w:noProof/>
            <w:webHidden/>
          </w:rPr>
          <w:t>47</w:t>
        </w:r>
        <w:r w:rsidR="00451E33">
          <w:rPr>
            <w:noProof/>
            <w:webHidden/>
          </w:rPr>
          <w:fldChar w:fldCharType="end"/>
        </w:r>
      </w:hyperlink>
    </w:p>
    <w:p w14:paraId="6BDFD63B" w14:textId="3D3F681F"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01" w:history="1">
        <w:r w:rsidR="00451E33" w:rsidRPr="00334219">
          <w:rPr>
            <w:rStyle w:val="Hyperlink"/>
            <w:noProof/>
          </w:rPr>
          <w:t>Figure 15: (a) Monthly MAPE for All Forecasters, (b-d) Monthly Error Distributions for CNN, LSTM, and ANN Forecasters – Toronto Dataset</w:t>
        </w:r>
        <w:r w:rsidR="00451E33">
          <w:rPr>
            <w:noProof/>
            <w:webHidden/>
          </w:rPr>
          <w:tab/>
        </w:r>
        <w:r w:rsidR="00451E33">
          <w:rPr>
            <w:noProof/>
            <w:webHidden/>
          </w:rPr>
          <w:fldChar w:fldCharType="begin"/>
        </w:r>
        <w:r w:rsidR="00451E33">
          <w:rPr>
            <w:noProof/>
            <w:webHidden/>
          </w:rPr>
          <w:instrText xml:space="preserve"> PAGEREF _Toc94773701 \h </w:instrText>
        </w:r>
        <w:r w:rsidR="00451E33">
          <w:rPr>
            <w:noProof/>
            <w:webHidden/>
          </w:rPr>
        </w:r>
        <w:r w:rsidR="00451E33">
          <w:rPr>
            <w:noProof/>
            <w:webHidden/>
          </w:rPr>
          <w:fldChar w:fldCharType="separate"/>
        </w:r>
        <w:r w:rsidR="00815F3F">
          <w:rPr>
            <w:noProof/>
            <w:webHidden/>
          </w:rPr>
          <w:t>48</w:t>
        </w:r>
        <w:r w:rsidR="00451E33">
          <w:rPr>
            <w:noProof/>
            <w:webHidden/>
          </w:rPr>
          <w:fldChar w:fldCharType="end"/>
        </w:r>
      </w:hyperlink>
    </w:p>
    <w:p w14:paraId="052A9497" w14:textId="08FBB4EE"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02" w:history="1">
        <w:r w:rsidR="00451E33" w:rsidRPr="00334219">
          <w:rPr>
            <w:rStyle w:val="Hyperlink"/>
            <w:noProof/>
          </w:rPr>
          <w:t>Figure 16 - Scatter Plot of Load Demand versus Temperature – Toronto Dataset</w:t>
        </w:r>
        <w:r w:rsidR="00451E33">
          <w:rPr>
            <w:noProof/>
            <w:webHidden/>
          </w:rPr>
          <w:tab/>
        </w:r>
        <w:r w:rsidR="00451E33">
          <w:rPr>
            <w:noProof/>
            <w:webHidden/>
          </w:rPr>
          <w:fldChar w:fldCharType="begin"/>
        </w:r>
        <w:r w:rsidR="00451E33">
          <w:rPr>
            <w:noProof/>
            <w:webHidden/>
          </w:rPr>
          <w:instrText xml:space="preserve"> PAGEREF _Toc94773702 \h </w:instrText>
        </w:r>
        <w:r w:rsidR="00451E33">
          <w:rPr>
            <w:noProof/>
            <w:webHidden/>
          </w:rPr>
        </w:r>
        <w:r w:rsidR="00451E33">
          <w:rPr>
            <w:noProof/>
            <w:webHidden/>
          </w:rPr>
          <w:fldChar w:fldCharType="separate"/>
        </w:r>
        <w:r w:rsidR="00815F3F">
          <w:rPr>
            <w:noProof/>
            <w:webHidden/>
          </w:rPr>
          <w:t>50</w:t>
        </w:r>
        <w:r w:rsidR="00451E33">
          <w:rPr>
            <w:noProof/>
            <w:webHidden/>
          </w:rPr>
          <w:fldChar w:fldCharType="end"/>
        </w:r>
      </w:hyperlink>
    </w:p>
    <w:p w14:paraId="4D9321C6" w14:textId="5742E3CA"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03" w:history="1">
        <w:r w:rsidR="00451E33" w:rsidRPr="00334219">
          <w:rPr>
            <w:rStyle w:val="Hyperlink"/>
            <w:noProof/>
          </w:rPr>
          <w:t>Figure 17: (a) Hourly MAPE for All Forecasters, (b-d) Hourly Error Distributions for CNN, LSTM, and ANN Forecasters – Ottawa Dataset</w:t>
        </w:r>
        <w:r w:rsidR="00451E33">
          <w:rPr>
            <w:noProof/>
            <w:webHidden/>
          </w:rPr>
          <w:tab/>
        </w:r>
        <w:r w:rsidR="00451E33">
          <w:rPr>
            <w:noProof/>
            <w:webHidden/>
          </w:rPr>
          <w:fldChar w:fldCharType="begin"/>
        </w:r>
        <w:r w:rsidR="00451E33">
          <w:rPr>
            <w:noProof/>
            <w:webHidden/>
          </w:rPr>
          <w:instrText xml:space="preserve"> PAGEREF _Toc94773703 \h </w:instrText>
        </w:r>
        <w:r w:rsidR="00451E33">
          <w:rPr>
            <w:noProof/>
            <w:webHidden/>
          </w:rPr>
        </w:r>
        <w:r w:rsidR="00451E33">
          <w:rPr>
            <w:noProof/>
            <w:webHidden/>
          </w:rPr>
          <w:fldChar w:fldCharType="separate"/>
        </w:r>
        <w:r w:rsidR="00815F3F">
          <w:rPr>
            <w:noProof/>
            <w:webHidden/>
          </w:rPr>
          <w:t>52</w:t>
        </w:r>
        <w:r w:rsidR="00451E33">
          <w:rPr>
            <w:noProof/>
            <w:webHidden/>
          </w:rPr>
          <w:fldChar w:fldCharType="end"/>
        </w:r>
      </w:hyperlink>
    </w:p>
    <w:p w14:paraId="20837642" w14:textId="24018889"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04" w:history="1">
        <w:r w:rsidR="00451E33" w:rsidRPr="00334219">
          <w:rPr>
            <w:rStyle w:val="Hyperlink"/>
            <w:noProof/>
          </w:rPr>
          <w:t>Figure 18: (a) Daily MAPE for All Forecasters, (b-d) Daily Error Distributions for CNN, LSTM, and ANN Forecasters – Ottawa Dataset</w:t>
        </w:r>
        <w:r w:rsidR="00451E33">
          <w:rPr>
            <w:noProof/>
            <w:webHidden/>
          </w:rPr>
          <w:tab/>
        </w:r>
        <w:r w:rsidR="00451E33">
          <w:rPr>
            <w:noProof/>
            <w:webHidden/>
          </w:rPr>
          <w:fldChar w:fldCharType="begin"/>
        </w:r>
        <w:r w:rsidR="00451E33">
          <w:rPr>
            <w:noProof/>
            <w:webHidden/>
          </w:rPr>
          <w:instrText xml:space="preserve"> PAGEREF _Toc94773704 \h </w:instrText>
        </w:r>
        <w:r w:rsidR="00451E33">
          <w:rPr>
            <w:noProof/>
            <w:webHidden/>
          </w:rPr>
        </w:r>
        <w:r w:rsidR="00451E33">
          <w:rPr>
            <w:noProof/>
            <w:webHidden/>
          </w:rPr>
          <w:fldChar w:fldCharType="separate"/>
        </w:r>
        <w:r w:rsidR="00815F3F">
          <w:rPr>
            <w:noProof/>
            <w:webHidden/>
          </w:rPr>
          <w:t>54</w:t>
        </w:r>
        <w:r w:rsidR="00451E33">
          <w:rPr>
            <w:noProof/>
            <w:webHidden/>
          </w:rPr>
          <w:fldChar w:fldCharType="end"/>
        </w:r>
      </w:hyperlink>
    </w:p>
    <w:p w14:paraId="6E5C86D5" w14:textId="4477EEB2"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05" w:history="1">
        <w:r w:rsidR="00451E33" w:rsidRPr="00334219">
          <w:rPr>
            <w:rStyle w:val="Hyperlink"/>
            <w:noProof/>
          </w:rPr>
          <w:t>Figure 19: (a) Monthly MAPE for All Forecasters, (b-d) Monthly Error Distributions for CNN, LSTM, and ANN Forecasters – Ottawa Dataset</w:t>
        </w:r>
        <w:r w:rsidR="00451E33">
          <w:rPr>
            <w:noProof/>
            <w:webHidden/>
          </w:rPr>
          <w:tab/>
        </w:r>
        <w:r w:rsidR="00451E33">
          <w:rPr>
            <w:noProof/>
            <w:webHidden/>
          </w:rPr>
          <w:fldChar w:fldCharType="begin"/>
        </w:r>
        <w:r w:rsidR="00451E33">
          <w:rPr>
            <w:noProof/>
            <w:webHidden/>
          </w:rPr>
          <w:instrText xml:space="preserve"> PAGEREF _Toc94773705 \h </w:instrText>
        </w:r>
        <w:r w:rsidR="00451E33">
          <w:rPr>
            <w:noProof/>
            <w:webHidden/>
          </w:rPr>
        </w:r>
        <w:r w:rsidR="00451E33">
          <w:rPr>
            <w:noProof/>
            <w:webHidden/>
          </w:rPr>
          <w:fldChar w:fldCharType="separate"/>
        </w:r>
        <w:r w:rsidR="00815F3F">
          <w:rPr>
            <w:noProof/>
            <w:webHidden/>
          </w:rPr>
          <w:t>55</w:t>
        </w:r>
        <w:r w:rsidR="00451E33">
          <w:rPr>
            <w:noProof/>
            <w:webHidden/>
          </w:rPr>
          <w:fldChar w:fldCharType="end"/>
        </w:r>
      </w:hyperlink>
    </w:p>
    <w:p w14:paraId="6EAD96CE" w14:textId="350BF4DD"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06" w:history="1">
        <w:r w:rsidR="00451E33" w:rsidRPr="00334219">
          <w:rPr>
            <w:rStyle w:val="Hyperlink"/>
            <w:noProof/>
          </w:rPr>
          <w:t>Figure 20 - Scatter Plot of Load Demand versus Temperature – Ottawa Dataset</w:t>
        </w:r>
        <w:r w:rsidR="00451E33">
          <w:rPr>
            <w:noProof/>
            <w:webHidden/>
          </w:rPr>
          <w:tab/>
        </w:r>
        <w:r w:rsidR="00451E33">
          <w:rPr>
            <w:noProof/>
            <w:webHidden/>
          </w:rPr>
          <w:fldChar w:fldCharType="begin"/>
        </w:r>
        <w:r w:rsidR="00451E33">
          <w:rPr>
            <w:noProof/>
            <w:webHidden/>
          </w:rPr>
          <w:instrText xml:space="preserve"> PAGEREF _Toc94773706 \h </w:instrText>
        </w:r>
        <w:r w:rsidR="00451E33">
          <w:rPr>
            <w:noProof/>
            <w:webHidden/>
          </w:rPr>
        </w:r>
        <w:r w:rsidR="00451E33">
          <w:rPr>
            <w:noProof/>
            <w:webHidden/>
          </w:rPr>
          <w:fldChar w:fldCharType="separate"/>
        </w:r>
        <w:r w:rsidR="00815F3F">
          <w:rPr>
            <w:noProof/>
            <w:webHidden/>
          </w:rPr>
          <w:t>57</w:t>
        </w:r>
        <w:r w:rsidR="00451E33">
          <w:rPr>
            <w:noProof/>
            <w:webHidden/>
          </w:rPr>
          <w:fldChar w:fldCharType="end"/>
        </w:r>
      </w:hyperlink>
    </w:p>
    <w:p w14:paraId="147F5FBD" w14:textId="52A84E78"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07" w:history="1">
        <w:r w:rsidR="00451E33" w:rsidRPr="00334219">
          <w:rPr>
            <w:rStyle w:val="Hyperlink"/>
            <w:noProof/>
          </w:rPr>
          <w:t>Figure 21: (a) Hourly MAPE for All Forecasters, (b-d) Hourly Error Distributions for CNN, LSTM, and ANN Forecasters – Saint John Dataset</w:t>
        </w:r>
        <w:r w:rsidR="00451E33">
          <w:rPr>
            <w:noProof/>
            <w:webHidden/>
          </w:rPr>
          <w:tab/>
        </w:r>
        <w:r w:rsidR="00451E33">
          <w:rPr>
            <w:noProof/>
            <w:webHidden/>
          </w:rPr>
          <w:fldChar w:fldCharType="begin"/>
        </w:r>
        <w:r w:rsidR="00451E33">
          <w:rPr>
            <w:noProof/>
            <w:webHidden/>
          </w:rPr>
          <w:instrText xml:space="preserve"> PAGEREF _Toc94773707 \h </w:instrText>
        </w:r>
        <w:r w:rsidR="00451E33">
          <w:rPr>
            <w:noProof/>
            <w:webHidden/>
          </w:rPr>
        </w:r>
        <w:r w:rsidR="00451E33">
          <w:rPr>
            <w:noProof/>
            <w:webHidden/>
          </w:rPr>
          <w:fldChar w:fldCharType="separate"/>
        </w:r>
        <w:r w:rsidR="00815F3F">
          <w:rPr>
            <w:noProof/>
            <w:webHidden/>
          </w:rPr>
          <w:t>59</w:t>
        </w:r>
        <w:r w:rsidR="00451E33">
          <w:rPr>
            <w:noProof/>
            <w:webHidden/>
          </w:rPr>
          <w:fldChar w:fldCharType="end"/>
        </w:r>
      </w:hyperlink>
    </w:p>
    <w:p w14:paraId="758895B9" w14:textId="644DC01D"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08" w:history="1">
        <w:r w:rsidR="00451E33" w:rsidRPr="00334219">
          <w:rPr>
            <w:rStyle w:val="Hyperlink"/>
            <w:noProof/>
          </w:rPr>
          <w:t>Figure 22: (a) Daily MAPE for All Forecasters, (b-d) Daily Error Distributions for CNN, LSTM, and ANN Forecasters – Saint John Dataset</w:t>
        </w:r>
        <w:r w:rsidR="00451E33">
          <w:rPr>
            <w:noProof/>
            <w:webHidden/>
          </w:rPr>
          <w:tab/>
        </w:r>
        <w:r w:rsidR="00451E33">
          <w:rPr>
            <w:noProof/>
            <w:webHidden/>
          </w:rPr>
          <w:fldChar w:fldCharType="begin"/>
        </w:r>
        <w:r w:rsidR="00451E33">
          <w:rPr>
            <w:noProof/>
            <w:webHidden/>
          </w:rPr>
          <w:instrText xml:space="preserve"> PAGEREF _Toc94773708 \h </w:instrText>
        </w:r>
        <w:r w:rsidR="00451E33">
          <w:rPr>
            <w:noProof/>
            <w:webHidden/>
          </w:rPr>
        </w:r>
        <w:r w:rsidR="00451E33">
          <w:rPr>
            <w:noProof/>
            <w:webHidden/>
          </w:rPr>
          <w:fldChar w:fldCharType="separate"/>
        </w:r>
        <w:r w:rsidR="00815F3F">
          <w:rPr>
            <w:noProof/>
            <w:webHidden/>
          </w:rPr>
          <w:t>61</w:t>
        </w:r>
        <w:r w:rsidR="00451E33">
          <w:rPr>
            <w:noProof/>
            <w:webHidden/>
          </w:rPr>
          <w:fldChar w:fldCharType="end"/>
        </w:r>
      </w:hyperlink>
    </w:p>
    <w:p w14:paraId="13E4BFAA" w14:textId="67528A5F"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09" w:history="1">
        <w:r w:rsidR="00451E33" w:rsidRPr="00334219">
          <w:rPr>
            <w:rStyle w:val="Hyperlink"/>
            <w:noProof/>
          </w:rPr>
          <w:t>Figure 23 - Monthly MAPE for Each Forecaster – Saint John Dataset</w:t>
        </w:r>
        <w:r w:rsidR="00451E33">
          <w:rPr>
            <w:noProof/>
            <w:webHidden/>
          </w:rPr>
          <w:tab/>
        </w:r>
        <w:r w:rsidR="00451E33">
          <w:rPr>
            <w:noProof/>
            <w:webHidden/>
          </w:rPr>
          <w:fldChar w:fldCharType="begin"/>
        </w:r>
        <w:r w:rsidR="00451E33">
          <w:rPr>
            <w:noProof/>
            <w:webHidden/>
          </w:rPr>
          <w:instrText xml:space="preserve"> PAGEREF _Toc94773709 \h </w:instrText>
        </w:r>
        <w:r w:rsidR="00451E33">
          <w:rPr>
            <w:noProof/>
            <w:webHidden/>
          </w:rPr>
        </w:r>
        <w:r w:rsidR="00451E33">
          <w:rPr>
            <w:noProof/>
            <w:webHidden/>
          </w:rPr>
          <w:fldChar w:fldCharType="separate"/>
        </w:r>
        <w:r w:rsidR="00815F3F">
          <w:rPr>
            <w:noProof/>
            <w:webHidden/>
          </w:rPr>
          <w:t>62</w:t>
        </w:r>
        <w:r w:rsidR="00451E33">
          <w:rPr>
            <w:noProof/>
            <w:webHidden/>
          </w:rPr>
          <w:fldChar w:fldCharType="end"/>
        </w:r>
      </w:hyperlink>
    </w:p>
    <w:p w14:paraId="49998E23" w14:textId="0038D71C"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10" w:history="1">
        <w:r w:rsidR="00451E33" w:rsidRPr="00334219">
          <w:rPr>
            <w:rStyle w:val="Hyperlink"/>
            <w:noProof/>
          </w:rPr>
          <w:t>Figure 24 - Monthly Error Distribution for CNN, LSTM, ANN, and SARIMAX Forecasters – Saint John Dataset</w:t>
        </w:r>
        <w:r w:rsidR="00451E33">
          <w:rPr>
            <w:noProof/>
            <w:webHidden/>
          </w:rPr>
          <w:tab/>
        </w:r>
        <w:r w:rsidR="00451E33">
          <w:rPr>
            <w:noProof/>
            <w:webHidden/>
          </w:rPr>
          <w:fldChar w:fldCharType="begin"/>
        </w:r>
        <w:r w:rsidR="00451E33">
          <w:rPr>
            <w:noProof/>
            <w:webHidden/>
          </w:rPr>
          <w:instrText xml:space="preserve"> PAGEREF _Toc94773710 \h </w:instrText>
        </w:r>
        <w:r w:rsidR="00451E33">
          <w:rPr>
            <w:noProof/>
            <w:webHidden/>
          </w:rPr>
        </w:r>
        <w:r w:rsidR="00451E33">
          <w:rPr>
            <w:noProof/>
            <w:webHidden/>
          </w:rPr>
          <w:fldChar w:fldCharType="separate"/>
        </w:r>
        <w:r w:rsidR="00815F3F">
          <w:rPr>
            <w:noProof/>
            <w:webHidden/>
          </w:rPr>
          <w:t>63</w:t>
        </w:r>
        <w:r w:rsidR="00451E33">
          <w:rPr>
            <w:noProof/>
            <w:webHidden/>
          </w:rPr>
          <w:fldChar w:fldCharType="end"/>
        </w:r>
      </w:hyperlink>
    </w:p>
    <w:p w14:paraId="22EEA318" w14:textId="006E9D4A"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11" w:history="1">
        <w:r w:rsidR="00451E33" w:rsidRPr="00334219">
          <w:rPr>
            <w:rStyle w:val="Hyperlink"/>
            <w:noProof/>
          </w:rPr>
          <w:t>Figure 25 - Scatter Plot of Load Demand versus Temperature – Saint John Dataset</w:t>
        </w:r>
        <w:r w:rsidR="00451E33">
          <w:rPr>
            <w:noProof/>
            <w:webHidden/>
          </w:rPr>
          <w:tab/>
        </w:r>
        <w:r w:rsidR="00451E33">
          <w:rPr>
            <w:noProof/>
            <w:webHidden/>
          </w:rPr>
          <w:fldChar w:fldCharType="begin"/>
        </w:r>
        <w:r w:rsidR="00451E33">
          <w:rPr>
            <w:noProof/>
            <w:webHidden/>
          </w:rPr>
          <w:instrText xml:space="preserve"> PAGEREF _Toc94773711 \h </w:instrText>
        </w:r>
        <w:r w:rsidR="00451E33">
          <w:rPr>
            <w:noProof/>
            <w:webHidden/>
          </w:rPr>
        </w:r>
        <w:r w:rsidR="00451E33">
          <w:rPr>
            <w:noProof/>
            <w:webHidden/>
          </w:rPr>
          <w:fldChar w:fldCharType="separate"/>
        </w:r>
        <w:r w:rsidR="00815F3F">
          <w:rPr>
            <w:noProof/>
            <w:webHidden/>
          </w:rPr>
          <w:t>65</w:t>
        </w:r>
        <w:r w:rsidR="00451E33">
          <w:rPr>
            <w:noProof/>
            <w:webHidden/>
          </w:rPr>
          <w:fldChar w:fldCharType="end"/>
        </w:r>
      </w:hyperlink>
    </w:p>
    <w:p w14:paraId="37F3830C" w14:textId="1F7FF675"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12" w:history="1">
        <w:r w:rsidR="00451E33" w:rsidRPr="00334219">
          <w:rPr>
            <w:rStyle w:val="Hyperlink"/>
            <w:noProof/>
          </w:rPr>
          <w:t>Figure 26 – Excerpt from the Toronto Dataset</w:t>
        </w:r>
        <w:r w:rsidR="00451E33">
          <w:rPr>
            <w:noProof/>
            <w:webHidden/>
          </w:rPr>
          <w:tab/>
        </w:r>
        <w:r w:rsidR="00451E33">
          <w:rPr>
            <w:noProof/>
            <w:webHidden/>
          </w:rPr>
          <w:fldChar w:fldCharType="begin"/>
        </w:r>
        <w:r w:rsidR="00451E33">
          <w:rPr>
            <w:noProof/>
            <w:webHidden/>
          </w:rPr>
          <w:instrText xml:space="preserve"> PAGEREF _Toc94773712 \h </w:instrText>
        </w:r>
        <w:r w:rsidR="00451E33">
          <w:rPr>
            <w:noProof/>
            <w:webHidden/>
          </w:rPr>
        </w:r>
        <w:r w:rsidR="00451E33">
          <w:rPr>
            <w:noProof/>
            <w:webHidden/>
          </w:rPr>
          <w:fldChar w:fldCharType="separate"/>
        </w:r>
        <w:r w:rsidR="00815F3F">
          <w:rPr>
            <w:noProof/>
            <w:webHidden/>
          </w:rPr>
          <w:t>94</w:t>
        </w:r>
        <w:r w:rsidR="00451E33">
          <w:rPr>
            <w:noProof/>
            <w:webHidden/>
          </w:rPr>
          <w:fldChar w:fldCharType="end"/>
        </w:r>
      </w:hyperlink>
    </w:p>
    <w:p w14:paraId="13F72719" w14:textId="3396AACC"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13" w:history="1">
        <w:r w:rsidR="00451E33" w:rsidRPr="00334219">
          <w:rPr>
            <w:rStyle w:val="Hyperlink"/>
            <w:noProof/>
          </w:rPr>
          <w:t>Figure 27 – Plot of the Initial Auto Correlation – Toronto Dataset</w:t>
        </w:r>
        <w:r w:rsidR="00451E33">
          <w:rPr>
            <w:noProof/>
            <w:webHidden/>
          </w:rPr>
          <w:tab/>
        </w:r>
        <w:r w:rsidR="00451E33">
          <w:rPr>
            <w:noProof/>
            <w:webHidden/>
          </w:rPr>
          <w:fldChar w:fldCharType="begin"/>
        </w:r>
        <w:r w:rsidR="00451E33">
          <w:rPr>
            <w:noProof/>
            <w:webHidden/>
          </w:rPr>
          <w:instrText xml:space="preserve"> PAGEREF _Toc94773713 \h </w:instrText>
        </w:r>
        <w:r w:rsidR="00451E33">
          <w:rPr>
            <w:noProof/>
            <w:webHidden/>
          </w:rPr>
        </w:r>
        <w:r w:rsidR="00451E33">
          <w:rPr>
            <w:noProof/>
            <w:webHidden/>
          </w:rPr>
          <w:fldChar w:fldCharType="separate"/>
        </w:r>
        <w:r w:rsidR="00815F3F">
          <w:rPr>
            <w:noProof/>
            <w:webHidden/>
          </w:rPr>
          <w:t>95</w:t>
        </w:r>
        <w:r w:rsidR="00451E33">
          <w:rPr>
            <w:noProof/>
            <w:webHidden/>
          </w:rPr>
          <w:fldChar w:fldCharType="end"/>
        </w:r>
      </w:hyperlink>
    </w:p>
    <w:p w14:paraId="0BA3A55B" w14:textId="7B18CDE1"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14" w:history="1">
        <w:r w:rsidR="00451E33" w:rsidRPr="00334219">
          <w:rPr>
            <w:rStyle w:val="Hyperlink"/>
            <w:noProof/>
          </w:rPr>
          <w:t>Figure 28 – ACF Plot Following Seasonal Differencing – Toronto Dataset</w:t>
        </w:r>
        <w:r w:rsidR="00451E33">
          <w:rPr>
            <w:noProof/>
            <w:webHidden/>
          </w:rPr>
          <w:tab/>
        </w:r>
        <w:r w:rsidR="00451E33">
          <w:rPr>
            <w:noProof/>
            <w:webHidden/>
          </w:rPr>
          <w:fldChar w:fldCharType="begin"/>
        </w:r>
        <w:r w:rsidR="00451E33">
          <w:rPr>
            <w:noProof/>
            <w:webHidden/>
          </w:rPr>
          <w:instrText xml:space="preserve"> PAGEREF _Toc94773714 \h </w:instrText>
        </w:r>
        <w:r w:rsidR="00451E33">
          <w:rPr>
            <w:noProof/>
            <w:webHidden/>
          </w:rPr>
        </w:r>
        <w:r w:rsidR="00451E33">
          <w:rPr>
            <w:noProof/>
            <w:webHidden/>
          </w:rPr>
          <w:fldChar w:fldCharType="separate"/>
        </w:r>
        <w:r w:rsidR="00815F3F">
          <w:rPr>
            <w:noProof/>
            <w:webHidden/>
          </w:rPr>
          <w:t>95</w:t>
        </w:r>
        <w:r w:rsidR="00451E33">
          <w:rPr>
            <w:noProof/>
            <w:webHidden/>
          </w:rPr>
          <w:fldChar w:fldCharType="end"/>
        </w:r>
      </w:hyperlink>
    </w:p>
    <w:p w14:paraId="200B3B2C" w14:textId="5031613C"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15" w:history="1">
        <w:r w:rsidR="00451E33" w:rsidRPr="00334219">
          <w:rPr>
            <w:rStyle w:val="Hyperlink"/>
            <w:noProof/>
          </w:rPr>
          <w:t>Figure 29 – ACF Plot After Seasonal and Non-Seasonal Differencing – Toronto Dataset</w:t>
        </w:r>
        <w:r w:rsidR="00451E33">
          <w:rPr>
            <w:noProof/>
            <w:webHidden/>
          </w:rPr>
          <w:tab/>
        </w:r>
        <w:r w:rsidR="00451E33">
          <w:rPr>
            <w:noProof/>
            <w:webHidden/>
          </w:rPr>
          <w:fldChar w:fldCharType="begin"/>
        </w:r>
        <w:r w:rsidR="00451E33">
          <w:rPr>
            <w:noProof/>
            <w:webHidden/>
          </w:rPr>
          <w:instrText xml:space="preserve"> PAGEREF _Toc94773715 \h </w:instrText>
        </w:r>
        <w:r w:rsidR="00451E33">
          <w:rPr>
            <w:noProof/>
            <w:webHidden/>
          </w:rPr>
        </w:r>
        <w:r w:rsidR="00451E33">
          <w:rPr>
            <w:noProof/>
            <w:webHidden/>
          </w:rPr>
          <w:fldChar w:fldCharType="separate"/>
        </w:r>
        <w:r w:rsidR="00815F3F">
          <w:rPr>
            <w:noProof/>
            <w:webHidden/>
          </w:rPr>
          <w:t>96</w:t>
        </w:r>
        <w:r w:rsidR="00451E33">
          <w:rPr>
            <w:noProof/>
            <w:webHidden/>
          </w:rPr>
          <w:fldChar w:fldCharType="end"/>
        </w:r>
      </w:hyperlink>
    </w:p>
    <w:p w14:paraId="69E9D9C7" w14:textId="7BC21E71"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16" w:history="1">
        <w:r w:rsidR="00451E33" w:rsidRPr="00334219">
          <w:rPr>
            <w:rStyle w:val="Hyperlink"/>
            <w:noProof/>
          </w:rPr>
          <w:t>Figure 30 - PACF Plot After Seasonal and Non-Seasonal Differencing – Toronto Dataset</w:t>
        </w:r>
        <w:r w:rsidR="00451E33">
          <w:rPr>
            <w:noProof/>
            <w:webHidden/>
          </w:rPr>
          <w:tab/>
        </w:r>
        <w:r w:rsidR="00451E33">
          <w:rPr>
            <w:noProof/>
            <w:webHidden/>
          </w:rPr>
          <w:fldChar w:fldCharType="begin"/>
        </w:r>
        <w:r w:rsidR="00451E33">
          <w:rPr>
            <w:noProof/>
            <w:webHidden/>
          </w:rPr>
          <w:instrText xml:space="preserve"> PAGEREF _Toc94773716 \h </w:instrText>
        </w:r>
        <w:r w:rsidR="00451E33">
          <w:rPr>
            <w:noProof/>
            <w:webHidden/>
          </w:rPr>
        </w:r>
        <w:r w:rsidR="00451E33">
          <w:rPr>
            <w:noProof/>
            <w:webHidden/>
          </w:rPr>
          <w:fldChar w:fldCharType="separate"/>
        </w:r>
        <w:r w:rsidR="00815F3F">
          <w:rPr>
            <w:noProof/>
            <w:webHidden/>
          </w:rPr>
          <w:t>97</w:t>
        </w:r>
        <w:r w:rsidR="00451E33">
          <w:rPr>
            <w:noProof/>
            <w:webHidden/>
          </w:rPr>
          <w:fldChar w:fldCharType="end"/>
        </w:r>
      </w:hyperlink>
    </w:p>
    <w:p w14:paraId="4B549C7B" w14:textId="4181CD12"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17" w:history="1">
        <w:r w:rsidR="00451E33" w:rsidRPr="00334219">
          <w:rPr>
            <w:rStyle w:val="Hyperlink"/>
            <w:noProof/>
          </w:rPr>
          <w:t>Figure 31 - Excerpt from the Ottawa Dataset</w:t>
        </w:r>
        <w:r w:rsidR="00451E33">
          <w:rPr>
            <w:noProof/>
            <w:webHidden/>
          </w:rPr>
          <w:tab/>
        </w:r>
        <w:r w:rsidR="00451E33">
          <w:rPr>
            <w:noProof/>
            <w:webHidden/>
          </w:rPr>
          <w:fldChar w:fldCharType="begin"/>
        </w:r>
        <w:r w:rsidR="00451E33">
          <w:rPr>
            <w:noProof/>
            <w:webHidden/>
          </w:rPr>
          <w:instrText xml:space="preserve"> PAGEREF _Toc94773717 \h </w:instrText>
        </w:r>
        <w:r w:rsidR="00451E33">
          <w:rPr>
            <w:noProof/>
            <w:webHidden/>
          </w:rPr>
        </w:r>
        <w:r w:rsidR="00451E33">
          <w:rPr>
            <w:noProof/>
            <w:webHidden/>
          </w:rPr>
          <w:fldChar w:fldCharType="separate"/>
        </w:r>
        <w:r w:rsidR="00815F3F">
          <w:rPr>
            <w:noProof/>
            <w:webHidden/>
          </w:rPr>
          <w:t>98</w:t>
        </w:r>
        <w:r w:rsidR="00451E33">
          <w:rPr>
            <w:noProof/>
            <w:webHidden/>
          </w:rPr>
          <w:fldChar w:fldCharType="end"/>
        </w:r>
      </w:hyperlink>
    </w:p>
    <w:p w14:paraId="0803F7D3" w14:textId="74E60ABE"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18" w:history="1">
        <w:r w:rsidR="00451E33" w:rsidRPr="00334219">
          <w:rPr>
            <w:rStyle w:val="Hyperlink"/>
            <w:noProof/>
          </w:rPr>
          <w:t>Figure 32 - Plot of the Initial Auto Correlation – Ottawa Dataset</w:t>
        </w:r>
        <w:r w:rsidR="00451E33">
          <w:rPr>
            <w:noProof/>
            <w:webHidden/>
          </w:rPr>
          <w:tab/>
        </w:r>
        <w:r w:rsidR="00451E33">
          <w:rPr>
            <w:noProof/>
            <w:webHidden/>
          </w:rPr>
          <w:fldChar w:fldCharType="begin"/>
        </w:r>
        <w:r w:rsidR="00451E33">
          <w:rPr>
            <w:noProof/>
            <w:webHidden/>
          </w:rPr>
          <w:instrText xml:space="preserve"> PAGEREF _Toc94773718 \h </w:instrText>
        </w:r>
        <w:r w:rsidR="00451E33">
          <w:rPr>
            <w:noProof/>
            <w:webHidden/>
          </w:rPr>
        </w:r>
        <w:r w:rsidR="00451E33">
          <w:rPr>
            <w:noProof/>
            <w:webHidden/>
          </w:rPr>
          <w:fldChar w:fldCharType="separate"/>
        </w:r>
        <w:r w:rsidR="00815F3F">
          <w:rPr>
            <w:noProof/>
            <w:webHidden/>
          </w:rPr>
          <w:t>98</w:t>
        </w:r>
        <w:r w:rsidR="00451E33">
          <w:rPr>
            <w:noProof/>
            <w:webHidden/>
          </w:rPr>
          <w:fldChar w:fldCharType="end"/>
        </w:r>
      </w:hyperlink>
    </w:p>
    <w:p w14:paraId="1B4704AA" w14:textId="353BF078"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19" w:history="1">
        <w:r w:rsidR="00451E33" w:rsidRPr="00334219">
          <w:rPr>
            <w:rStyle w:val="Hyperlink"/>
            <w:noProof/>
          </w:rPr>
          <w:t>Figure 33 - ACF Plot Following Seasonal Differencing – Ottawa Dataset</w:t>
        </w:r>
        <w:r w:rsidR="00451E33">
          <w:rPr>
            <w:noProof/>
            <w:webHidden/>
          </w:rPr>
          <w:tab/>
        </w:r>
        <w:r w:rsidR="00451E33">
          <w:rPr>
            <w:noProof/>
            <w:webHidden/>
          </w:rPr>
          <w:fldChar w:fldCharType="begin"/>
        </w:r>
        <w:r w:rsidR="00451E33">
          <w:rPr>
            <w:noProof/>
            <w:webHidden/>
          </w:rPr>
          <w:instrText xml:space="preserve"> PAGEREF _Toc94773719 \h </w:instrText>
        </w:r>
        <w:r w:rsidR="00451E33">
          <w:rPr>
            <w:noProof/>
            <w:webHidden/>
          </w:rPr>
        </w:r>
        <w:r w:rsidR="00451E33">
          <w:rPr>
            <w:noProof/>
            <w:webHidden/>
          </w:rPr>
          <w:fldChar w:fldCharType="separate"/>
        </w:r>
        <w:r w:rsidR="00815F3F">
          <w:rPr>
            <w:noProof/>
            <w:webHidden/>
          </w:rPr>
          <w:t>99</w:t>
        </w:r>
        <w:r w:rsidR="00451E33">
          <w:rPr>
            <w:noProof/>
            <w:webHidden/>
          </w:rPr>
          <w:fldChar w:fldCharType="end"/>
        </w:r>
      </w:hyperlink>
    </w:p>
    <w:p w14:paraId="0E8AAB47" w14:textId="262859BF"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20" w:history="1">
        <w:r w:rsidR="00451E33" w:rsidRPr="00334219">
          <w:rPr>
            <w:rStyle w:val="Hyperlink"/>
            <w:noProof/>
          </w:rPr>
          <w:t>Figure 34 - ACF Plot After Seasonal and Non-Seasonal Differencing – Ottawa Dataset</w:t>
        </w:r>
        <w:r w:rsidR="00451E33">
          <w:rPr>
            <w:noProof/>
            <w:webHidden/>
          </w:rPr>
          <w:tab/>
        </w:r>
        <w:r w:rsidR="00451E33">
          <w:rPr>
            <w:noProof/>
            <w:webHidden/>
          </w:rPr>
          <w:fldChar w:fldCharType="begin"/>
        </w:r>
        <w:r w:rsidR="00451E33">
          <w:rPr>
            <w:noProof/>
            <w:webHidden/>
          </w:rPr>
          <w:instrText xml:space="preserve"> PAGEREF _Toc94773720 \h </w:instrText>
        </w:r>
        <w:r w:rsidR="00451E33">
          <w:rPr>
            <w:noProof/>
            <w:webHidden/>
          </w:rPr>
        </w:r>
        <w:r w:rsidR="00451E33">
          <w:rPr>
            <w:noProof/>
            <w:webHidden/>
          </w:rPr>
          <w:fldChar w:fldCharType="separate"/>
        </w:r>
        <w:r w:rsidR="00815F3F">
          <w:rPr>
            <w:noProof/>
            <w:webHidden/>
          </w:rPr>
          <w:t>99</w:t>
        </w:r>
        <w:r w:rsidR="00451E33">
          <w:rPr>
            <w:noProof/>
            <w:webHidden/>
          </w:rPr>
          <w:fldChar w:fldCharType="end"/>
        </w:r>
      </w:hyperlink>
    </w:p>
    <w:p w14:paraId="78D97B23" w14:textId="45715069"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21" w:history="1">
        <w:r w:rsidR="00451E33" w:rsidRPr="00334219">
          <w:rPr>
            <w:rStyle w:val="Hyperlink"/>
            <w:noProof/>
          </w:rPr>
          <w:t>Figure 35 - PACF Plot After Seasonal and Non-Seasonal Differencing – Ottawa Dataset</w:t>
        </w:r>
        <w:r w:rsidR="00451E33">
          <w:rPr>
            <w:noProof/>
            <w:webHidden/>
          </w:rPr>
          <w:tab/>
        </w:r>
        <w:r w:rsidR="00451E33">
          <w:rPr>
            <w:noProof/>
            <w:webHidden/>
          </w:rPr>
          <w:fldChar w:fldCharType="begin"/>
        </w:r>
        <w:r w:rsidR="00451E33">
          <w:rPr>
            <w:noProof/>
            <w:webHidden/>
          </w:rPr>
          <w:instrText xml:space="preserve"> PAGEREF _Toc94773721 \h </w:instrText>
        </w:r>
        <w:r w:rsidR="00451E33">
          <w:rPr>
            <w:noProof/>
            <w:webHidden/>
          </w:rPr>
        </w:r>
        <w:r w:rsidR="00451E33">
          <w:rPr>
            <w:noProof/>
            <w:webHidden/>
          </w:rPr>
          <w:fldChar w:fldCharType="separate"/>
        </w:r>
        <w:r w:rsidR="00815F3F">
          <w:rPr>
            <w:noProof/>
            <w:webHidden/>
          </w:rPr>
          <w:t>100</w:t>
        </w:r>
        <w:r w:rsidR="00451E33">
          <w:rPr>
            <w:noProof/>
            <w:webHidden/>
          </w:rPr>
          <w:fldChar w:fldCharType="end"/>
        </w:r>
      </w:hyperlink>
    </w:p>
    <w:p w14:paraId="4A55DE55" w14:textId="0EB51D80"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22" w:history="1">
        <w:r w:rsidR="00451E33" w:rsidRPr="00334219">
          <w:rPr>
            <w:rStyle w:val="Hyperlink"/>
            <w:noProof/>
          </w:rPr>
          <w:t>Figure 36 - Excerpt from the Saint John Dataset</w:t>
        </w:r>
        <w:r w:rsidR="00451E33">
          <w:rPr>
            <w:noProof/>
            <w:webHidden/>
          </w:rPr>
          <w:tab/>
        </w:r>
        <w:r w:rsidR="00451E33">
          <w:rPr>
            <w:noProof/>
            <w:webHidden/>
          </w:rPr>
          <w:fldChar w:fldCharType="begin"/>
        </w:r>
        <w:r w:rsidR="00451E33">
          <w:rPr>
            <w:noProof/>
            <w:webHidden/>
          </w:rPr>
          <w:instrText xml:space="preserve"> PAGEREF _Toc94773722 \h </w:instrText>
        </w:r>
        <w:r w:rsidR="00451E33">
          <w:rPr>
            <w:noProof/>
            <w:webHidden/>
          </w:rPr>
        </w:r>
        <w:r w:rsidR="00451E33">
          <w:rPr>
            <w:noProof/>
            <w:webHidden/>
          </w:rPr>
          <w:fldChar w:fldCharType="separate"/>
        </w:r>
        <w:r w:rsidR="00815F3F">
          <w:rPr>
            <w:noProof/>
            <w:webHidden/>
          </w:rPr>
          <w:t>101</w:t>
        </w:r>
        <w:r w:rsidR="00451E33">
          <w:rPr>
            <w:noProof/>
            <w:webHidden/>
          </w:rPr>
          <w:fldChar w:fldCharType="end"/>
        </w:r>
      </w:hyperlink>
    </w:p>
    <w:p w14:paraId="5B3F3D04" w14:textId="18A6F507"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23" w:history="1">
        <w:r w:rsidR="00451E33" w:rsidRPr="00334219">
          <w:rPr>
            <w:rStyle w:val="Hyperlink"/>
            <w:noProof/>
          </w:rPr>
          <w:t>Figure 37 - Plot of the Initial Auto Correlation – Saint John Dataset</w:t>
        </w:r>
        <w:r w:rsidR="00451E33">
          <w:rPr>
            <w:noProof/>
            <w:webHidden/>
          </w:rPr>
          <w:tab/>
        </w:r>
        <w:r w:rsidR="00451E33">
          <w:rPr>
            <w:noProof/>
            <w:webHidden/>
          </w:rPr>
          <w:fldChar w:fldCharType="begin"/>
        </w:r>
        <w:r w:rsidR="00451E33">
          <w:rPr>
            <w:noProof/>
            <w:webHidden/>
          </w:rPr>
          <w:instrText xml:space="preserve"> PAGEREF _Toc94773723 \h </w:instrText>
        </w:r>
        <w:r w:rsidR="00451E33">
          <w:rPr>
            <w:noProof/>
            <w:webHidden/>
          </w:rPr>
        </w:r>
        <w:r w:rsidR="00451E33">
          <w:rPr>
            <w:noProof/>
            <w:webHidden/>
          </w:rPr>
          <w:fldChar w:fldCharType="separate"/>
        </w:r>
        <w:r w:rsidR="00815F3F">
          <w:rPr>
            <w:noProof/>
            <w:webHidden/>
          </w:rPr>
          <w:t>102</w:t>
        </w:r>
        <w:r w:rsidR="00451E33">
          <w:rPr>
            <w:noProof/>
            <w:webHidden/>
          </w:rPr>
          <w:fldChar w:fldCharType="end"/>
        </w:r>
      </w:hyperlink>
    </w:p>
    <w:p w14:paraId="2414B000" w14:textId="6369A424"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24" w:history="1">
        <w:r w:rsidR="00451E33" w:rsidRPr="00334219">
          <w:rPr>
            <w:rStyle w:val="Hyperlink"/>
            <w:noProof/>
          </w:rPr>
          <w:t>Figure 38 - ACF Plot Following Seasonal Differencing – Saint John Dataset</w:t>
        </w:r>
        <w:r w:rsidR="00451E33">
          <w:rPr>
            <w:noProof/>
            <w:webHidden/>
          </w:rPr>
          <w:tab/>
        </w:r>
        <w:r w:rsidR="00451E33">
          <w:rPr>
            <w:noProof/>
            <w:webHidden/>
          </w:rPr>
          <w:fldChar w:fldCharType="begin"/>
        </w:r>
        <w:r w:rsidR="00451E33">
          <w:rPr>
            <w:noProof/>
            <w:webHidden/>
          </w:rPr>
          <w:instrText xml:space="preserve"> PAGEREF _Toc94773724 \h </w:instrText>
        </w:r>
        <w:r w:rsidR="00451E33">
          <w:rPr>
            <w:noProof/>
            <w:webHidden/>
          </w:rPr>
        </w:r>
        <w:r w:rsidR="00451E33">
          <w:rPr>
            <w:noProof/>
            <w:webHidden/>
          </w:rPr>
          <w:fldChar w:fldCharType="separate"/>
        </w:r>
        <w:r w:rsidR="00815F3F">
          <w:rPr>
            <w:noProof/>
            <w:webHidden/>
          </w:rPr>
          <w:t>102</w:t>
        </w:r>
        <w:r w:rsidR="00451E33">
          <w:rPr>
            <w:noProof/>
            <w:webHidden/>
          </w:rPr>
          <w:fldChar w:fldCharType="end"/>
        </w:r>
      </w:hyperlink>
    </w:p>
    <w:p w14:paraId="48B0B8E8" w14:textId="104EF8EC"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25" w:history="1">
        <w:r w:rsidR="00451E33" w:rsidRPr="00334219">
          <w:rPr>
            <w:rStyle w:val="Hyperlink"/>
            <w:noProof/>
          </w:rPr>
          <w:t>Figure 39 - ACF Plot After Seasonal and Non-Seasonal Differencing – Saint John Dataset</w:t>
        </w:r>
        <w:r w:rsidR="00451E33">
          <w:rPr>
            <w:noProof/>
            <w:webHidden/>
          </w:rPr>
          <w:tab/>
        </w:r>
        <w:r w:rsidR="00451E33">
          <w:rPr>
            <w:noProof/>
            <w:webHidden/>
          </w:rPr>
          <w:fldChar w:fldCharType="begin"/>
        </w:r>
        <w:r w:rsidR="00451E33">
          <w:rPr>
            <w:noProof/>
            <w:webHidden/>
          </w:rPr>
          <w:instrText xml:space="preserve"> PAGEREF _Toc94773725 \h </w:instrText>
        </w:r>
        <w:r w:rsidR="00451E33">
          <w:rPr>
            <w:noProof/>
            <w:webHidden/>
          </w:rPr>
        </w:r>
        <w:r w:rsidR="00451E33">
          <w:rPr>
            <w:noProof/>
            <w:webHidden/>
          </w:rPr>
          <w:fldChar w:fldCharType="separate"/>
        </w:r>
        <w:r w:rsidR="00815F3F">
          <w:rPr>
            <w:noProof/>
            <w:webHidden/>
          </w:rPr>
          <w:t>103</w:t>
        </w:r>
        <w:r w:rsidR="00451E33">
          <w:rPr>
            <w:noProof/>
            <w:webHidden/>
          </w:rPr>
          <w:fldChar w:fldCharType="end"/>
        </w:r>
      </w:hyperlink>
    </w:p>
    <w:p w14:paraId="3EB26C01" w14:textId="42D33B26"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26" w:history="1">
        <w:r w:rsidR="00451E33" w:rsidRPr="00334219">
          <w:rPr>
            <w:rStyle w:val="Hyperlink"/>
            <w:noProof/>
          </w:rPr>
          <w:t>Figure 40 - PACF Plot After Seasonal and Non-Seasonal Differencing – Saint John Dataset</w:t>
        </w:r>
        <w:r w:rsidR="00451E33">
          <w:rPr>
            <w:noProof/>
            <w:webHidden/>
          </w:rPr>
          <w:tab/>
        </w:r>
        <w:r w:rsidR="00451E33">
          <w:rPr>
            <w:noProof/>
            <w:webHidden/>
          </w:rPr>
          <w:fldChar w:fldCharType="begin"/>
        </w:r>
        <w:r w:rsidR="00451E33">
          <w:rPr>
            <w:noProof/>
            <w:webHidden/>
          </w:rPr>
          <w:instrText xml:space="preserve"> PAGEREF _Toc94773726 \h </w:instrText>
        </w:r>
        <w:r w:rsidR="00451E33">
          <w:rPr>
            <w:noProof/>
            <w:webHidden/>
          </w:rPr>
        </w:r>
        <w:r w:rsidR="00451E33">
          <w:rPr>
            <w:noProof/>
            <w:webHidden/>
          </w:rPr>
          <w:fldChar w:fldCharType="separate"/>
        </w:r>
        <w:r w:rsidR="00815F3F">
          <w:rPr>
            <w:noProof/>
            <w:webHidden/>
          </w:rPr>
          <w:t>103</w:t>
        </w:r>
        <w:r w:rsidR="00451E33">
          <w:rPr>
            <w:noProof/>
            <w:webHidden/>
          </w:rPr>
          <w:fldChar w:fldCharType="end"/>
        </w:r>
      </w:hyperlink>
    </w:p>
    <w:p w14:paraId="5DE64664" w14:textId="217097AB"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27" w:history="1">
        <w:r w:rsidR="00451E33" w:rsidRPr="00334219">
          <w:rPr>
            <w:rStyle w:val="Hyperlink"/>
            <w:noProof/>
          </w:rPr>
          <w:t>Figure 41 - Hourly Error Distribution for the MLR Forecaster – Toronto Dataset</w:t>
        </w:r>
        <w:r w:rsidR="00451E33">
          <w:rPr>
            <w:noProof/>
            <w:webHidden/>
          </w:rPr>
          <w:tab/>
        </w:r>
        <w:r w:rsidR="00451E33">
          <w:rPr>
            <w:noProof/>
            <w:webHidden/>
          </w:rPr>
          <w:fldChar w:fldCharType="begin"/>
        </w:r>
        <w:r w:rsidR="00451E33">
          <w:rPr>
            <w:noProof/>
            <w:webHidden/>
          </w:rPr>
          <w:instrText xml:space="preserve"> PAGEREF _Toc94773727 \h </w:instrText>
        </w:r>
        <w:r w:rsidR="00451E33">
          <w:rPr>
            <w:noProof/>
            <w:webHidden/>
          </w:rPr>
        </w:r>
        <w:r w:rsidR="00451E33">
          <w:rPr>
            <w:noProof/>
            <w:webHidden/>
          </w:rPr>
          <w:fldChar w:fldCharType="separate"/>
        </w:r>
        <w:r w:rsidR="00815F3F">
          <w:rPr>
            <w:noProof/>
            <w:webHidden/>
          </w:rPr>
          <w:t>105</w:t>
        </w:r>
        <w:r w:rsidR="00451E33">
          <w:rPr>
            <w:noProof/>
            <w:webHidden/>
          </w:rPr>
          <w:fldChar w:fldCharType="end"/>
        </w:r>
      </w:hyperlink>
    </w:p>
    <w:p w14:paraId="662756F9" w14:textId="32887227"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28" w:history="1">
        <w:r w:rsidR="00451E33" w:rsidRPr="00334219">
          <w:rPr>
            <w:rStyle w:val="Hyperlink"/>
            <w:noProof/>
          </w:rPr>
          <w:t>Figure 42 - Hourly Error Distribution for the SARIMAX Forecaster – Toronto Dataset</w:t>
        </w:r>
        <w:r w:rsidR="00451E33">
          <w:rPr>
            <w:noProof/>
            <w:webHidden/>
          </w:rPr>
          <w:tab/>
        </w:r>
        <w:r w:rsidR="00451E33">
          <w:rPr>
            <w:noProof/>
            <w:webHidden/>
          </w:rPr>
          <w:fldChar w:fldCharType="begin"/>
        </w:r>
        <w:r w:rsidR="00451E33">
          <w:rPr>
            <w:noProof/>
            <w:webHidden/>
          </w:rPr>
          <w:instrText xml:space="preserve"> PAGEREF _Toc94773728 \h </w:instrText>
        </w:r>
        <w:r w:rsidR="00451E33">
          <w:rPr>
            <w:noProof/>
            <w:webHidden/>
          </w:rPr>
        </w:r>
        <w:r w:rsidR="00451E33">
          <w:rPr>
            <w:noProof/>
            <w:webHidden/>
          </w:rPr>
          <w:fldChar w:fldCharType="separate"/>
        </w:r>
        <w:r w:rsidR="00815F3F">
          <w:rPr>
            <w:noProof/>
            <w:webHidden/>
          </w:rPr>
          <w:t>106</w:t>
        </w:r>
        <w:r w:rsidR="00451E33">
          <w:rPr>
            <w:noProof/>
            <w:webHidden/>
          </w:rPr>
          <w:fldChar w:fldCharType="end"/>
        </w:r>
      </w:hyperlink>
    </w:p>
    <w:p w14:paraId="0E4076D6" w14:textId="2B30F133"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29" w:history="1">
        <w:r w:rsidR="00451E33" w:rsidRPr="00334219">
          <w:rPr>
            <w:rStyle w:val="Hyperlink"/>
            <w:noProof/>
          </w:rPr>
          <w:t>Figure 43 - Hourly Error Distribution for the SNF Forecaster – Toronto Dataset</w:t>
        </w:r>
        <w:r w:rsidR="00451E33">
          <w:rPr>
            <w:noProof/>
            <w:webHidden/>
          </w:rPr>
          <w:tab/>
        </w:r>
        <w:r w:rsidR="00451E33">
          <w:rPr>
            <w:noProof/>
            <w:webHidden/>
          </w:rPr>
          <w:fldChar w:fldCharType="begin"/>
        </w:r>
        <w:r w:rsidR="00451E33">
          <w:rPr>
            <w:noProof/>
            <w:webHidden/>
          </w:rPr>
          <w:instrText xml:space="preserve"> PAGEREF _Toc94773729 \h </w:instrText>
        </w:r>
        <w:r w:rsidR="00451E33">
          <w:rPr>
            <w:noProof/>
            <w:webHidden/>
          </w:rPr>
        </w:r>
        <w:r w:rsidR="00451E33">
          <w:rPr>
            <w:noProof/>
            <w:webHidden/>
          </w:rPr>
          <w:fldChar w:fldCharType="separate"/>
        </w:r>
        <w:r w:rsidR="00815F3F">
          <w:rPr>
            <w:noProof/>
            <w:webHidden/>
          </w:rPr>
          <w:t>106</w:t>
        </w:r>
        <w:r w:rsidR="00451E33">
          <w:rPr>
            <w:noProof/>
            <w:webHidden/>
          </w:rPr>
          <w:fldChar w:fldCharType="end"/>
        </w:r>
      </w:hyperlink>
    </w:p>
    <w:p w14:paraId="5A1BA431" w14:textId="52175ACF"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30" w:history="1">
        <w:r w:rsidR="00451E33" w:rsidRPr="00334219">
          <w:rPr>
            <w:rStyle w:val="Hyperlink"/>
            <w:noProof/>
          </w:rPr>
          <w:t>Figure 44 - Daily Error Distribution for the MLR Forecaster – Toronto Dataset</w:t>
        </w:r>
        <w:r w:rsidR="00451E33">
          <w:rPr>
            <w:noProof/>
            <w:webHidden/>
          </w:rPr>
          <w:tab/>
        </w:r>
        <w:r w:rsidR="00451E33">
          <w:rPr>
            <w:noProof/>
            <w:webHidden/>
          </w:rPr>
          <w:fldChar w:fldCharType="begin"/>
        </w:r>
        <w:r w:rsidR="00451E33">
          <w:rPr>
            <w:noProof/>
            <w:webHidden/>
          </w:rPr>
          <w:instrText xml:space="preserve"> PAGEREF _Toc94773730 \h </w:instrText>
        </w:r>
        <w:r w:rsidR="00451E33">
          <w:rPr>
            <w:noProof/>
            <w:webHidden/>
          </w:rPr>
        </w:r>
        <w:r w:rsidR="00451E33">
          <w:rPr>
            <w:noProof/>
            <w:webHidden/>
          </w:rPr>
          <w:fldChar w:fldCharType="separate"/>
        </w:r>
        <w:r w:rsidR="00815F3F">
          <w:rPr>
            <w:noProof/>
            <w:webHidden/>
          </w:rPr>
          <w:t>107</w:t>
        </w:r>
        <w:r w:rsidR="00451E33">
          <w:rPr>
            <w:noProof/>
            <w:webHidden/>
          </w:rPr>
          <w:fldChar w:fldCharType="end"/>
        </w:r>
      </w:hyperlink>
    </w:p>
    <w:p w14:paraId="7176CB55" w14:textId="55DCF2EC"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31" w:history="1">
        <w:r w:rsidR="00451E33" w:rsidRPr="00334219">
          <w:rPr>
            <w:rStyle w:val="Hyperlink"/>
            <w:noProof/>
          </w:rPr>
          <w:t>Figure 45 - Daily Error Distribution for the SARIMAX Forecaster – Toronto Dataset</w:t>
        </w:r>
        <w:r w:rsidR="00451E33">
          <w:rPr>
            <w:noProof/>
            <w:webHidden/>
          </w:rPr>
          <w:tab/>
        </w:r>
        <w:r w:rsidR="00451E33">
          <w:rPr>
            <w:noProof/>
            <w:webHidden/>
          </w:rPr>
          <w:fldChar w:fldCharType="begin"/>
        </w:r>
        <w:r w:rsidR="00451E33">
          <w:rPr>
            <w:noProof/>
            <w:webHidden/>
          </w:rPr>
          <w:instrText xml:space="preserve"> PAGEREF _Toc94773731 \h </w:instrText>
        </w:r>
        <w:r w:rsidR="00451E33">
          <w:rPr>
            <w:noProof/>
            <w:webHidden/>
          </w:rPr>
        </w:r>
        <w:r w:rsidR="00451E33">
          <w:rPr>
            <w:noProof/>
            <w:webHidden/>
          </w:rPr>
          <w:fldChar w:fldCharType="separate"/>
        </w:r>
        <w:r w:rsidR="00815F3F">
          <w:rPr>
            <w:noProof/>
            <w:webHidden/>
          </w:rPr>
          <w:t>107</w:t>
        </w:r>
        <w:r w:rsidR="00451E33">
          <w:rPr>
            <w:noProof/>
            <w:webHidden/>
          </w:rPr>
          <w:fldChar w:fldCharType="end"/>
        </w:r>
      </w:hyperlink>
    </w:p>
    <w:p w14:paraId="75636C6B" w14:textId="3E0872A4"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32" w:history="1">
        <w:r w:rsidR="00451E33" w:rsidRPr="00334219">
          <w:rPr>
            <w:rStyle w:val="Hyperlink"/>
            <w:noProof/>
          </w:rPr>
          <w:t>Figure 46 - Daily Error Distribution for the SNF Forecaster – Toronto Dataset</w:t>
        </w:r>
        <w:r w:rsidR="00451E33">
          <w:rPr>
            <w:noProof/>
            <w:webHidden/>
          </w:rPr>
          <w:tab/>
        </w:r>
        <w:r w:rsidR="00451E33">
          <w:rPr>
            <w:noProof/>
            <w:webHidden/>
          </w:rPr>
          <w:fldChar w:fldCharType="begin"/>
        </w:r>
        <w:r w:rsidR="00451E33">
          <w:rPr>
            <w:noProof/>
            <w:webHidden/>
          </w:rPr>
          <w:instrText xml:space="preserve"> PAGEREF _Toc94773732 \h </w:instrText>
        </w:r>
        <w:r w:rsidR="00451E33">
          <w:rPr>
            <w:noProof/>
            <w:webHidden/>
          </w:rPr>
        </w:r>
        <w:r w:rsidR="00451E33">
          <w:rPr>
            <w:noProof/>
            <w:webHidden/>
          </w:rPr>
          <w:fldChar w:fldCharType="separate"/>
        </w:r>
        <w:r w:rsidR="00815F3F">
          <w:rPr>
            <w:noProof/>
            <w:webHidden/>
          </w:rPr>
          <w:t>108</w:t>
        </w:r>
        <w:r w:rsidR="00451E33">
          <w:rPr>
            <w:noProof/>
            <w:webHidden/>
          </w:rPr>
          <w:fldChar w:fldCharType="end"/>
        </w:r>
      </w:hyperlink>
    </w:p>
    <w:p w14:paraId="02433E7C" w14:textId="021F9309"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33" w:history="1">
        <w:r w:rsidR="00451E33" w:rsidRPr="00334219">
          <w:rPr>
            <w:rStyle w:val="Hyperlink"/>
            <w:noProof/>
          </w:rPr>
          <w:t>Figure 47 - Monthly Error Distribution for MLR Forecaster– Toronto Dataset</w:t>
        </w:r>
        <w:r w:rsidR="00451E33">
          <w:rPr>
            <w:noProof/>
            <w:webHidden/>
          </w:rPr>
          <w:tab/>
        </w:r>
        <w:r w:rsidR="00451E33">
          <w:rPr>
            <w:noProof/>
            <w:webHidden/>
          </w:rPr>
          <w:fldChar w:fldCharType="begin"/>
        </w:r>
        <w:r w:rsidR="00451E33">
          <w:rPr>
            <w:noProof/>
            <w:webHidden/>
          </w:rPr>
          <w:instrText xml:space="preserve"> PAGEREF _Toc94773733 \h </w:instrText>
        </w:r>
        <w:r w:rsidR="00451E33">
          <w:rPr>
            <w:noProof/>
            <w:webHidden/>
          </w:rPr>
        </w:r>
        <w:r w:rsidR="00451E33">
          <w:rPr>
            <w:noProof/>
            <w:webHidden/>
          </w:rPr>
          <w:fldChar w:fldCharType="separate"/>
        </w:r>
        <w:r w:rsidR="00815F3F">
          <w:rPr>
            <w:noProof/>
            <w:webHidden/>
          </w:rPr>
          <w:t>108</w:t>
        </w:r>
        <w:r w:rsidR="00451E33">
          <w:rPr>
            <w:noProof/>
            <w:webHidden/>
          </w:rPr>
          <w:fldChar w:fldCharType="end"/>
        </w:r>
      </w:hyperlink>
    </w:p>
    <w:p w14:paraId="68C0C707" w14:textId="29609A77"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34" w:history="1">
        <w:r w:rsidR="00451E33" w:rsidRPr="00334219">
          <w:rPr>
            <w:rStyle w:val="Hyperlink"/>
            <w:noProof/>
          </w:rPr>
          <w:t>Figure 48 - Monthly Error Distribution for SARIMAX Forecaster– Toronto Dataset</w:t>
        </w:r>
        <w:r w:rsidR="00451E33">
          <w:rPr>
            <w:noProof/>
            <w:webHidden/>
          </w:rPr>
          <w:tab/>
        </w:r>
        <w:r w:rsidR="00451E33">
          <w:rPr>
            <w:noProof/>
            <w:webHidden/>
          </w:rPr>
          <w:fldChar w:fldCharType="begin"/>
        </w:r>
        <w:r w:rsidR="00451E33">
          <w:rPr>
            <w:noProof/>
            <w:webHidden/>
          </w:rPr>
          <w:instrText xml:space="preserve"> PAGEREF _Toc94773734 \h </w:instrText>
        </w:r>
        <w:r w:rsidR="00451E33">
          <w:rPr>
            <w:noProof/>
            <w:webHidden/>
          </w:rPr>
        </w:r>
        <w:r w:rsidR="00451E33">
          <w:rPr>
            <w:noProof/>
            <w:webHidden/>
          </w:rPr>
          <w:fldChar w:fldCharType="separate"/>
        </w:r>
        <w:r w:rsidR="00815F3F">
          <w:rPr>
            <w:noProof/>
            <w:webHidden/>
          </w:rPr>
          <w:t>109</w:t>
        </w:r>
        <w:r w:rsidR="00451E33">
          <w:rPr>
            <w:noProof/>
            <w:webHidden/>
          </w:rPr>
          <w:fldChar w:fldCharType="end"/>
        </w:r>
      </w:hyperlink>
    </w:p>
    <w:p w14:paraId="46A04949" w14:textId="32E8D8B1"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35" w:history="1">
        <w:r w:rsidR="00451E33" w:rsidRPr="00334219">
          <w:rPr>
            <w:rStyle w:val="Hyperlink"/>
            <w:noProof/>
          </w:rPr>
          <w:t>Figure 49 - Monthly Error Distribution for SNF Forecaster– Toronto Dataset</w:t>
        </w:r>
        <w:r w:rsidR="00451E33">
          <w:rPr>
            <w:noProof/>
            <w:webHidden/>
          </w:rPr>
          <w:tab/>
        </w:r>
        <w:r w:rsidR="00451E33">
          <w:rPr>
            <w:noProof/>
            <w:webHidden/>
          </w:rPr>
          <w:fldChar w:fldCharType="begin"/>
        </w:r>
        <w:r w:rsidR="00451E33">
          <w:rPr>
            <w:noProof/>
            <w:webHidden/>
          </w:rPr>
          <w:instrText xml:space="preserve"> PAGEREF _Toc94773735 \h </w:instrText>
        </w:r>
        <w:r w:rsidR="00451E33">
          <w:rPr>
            <w:noProof/>
            <w:webHidden/>
          </w:rPr>
        </w:r>
        <w:r w:rsidR="00451E33">
          <w:rPr>
            <w:noProof/>
            <w:webHidden/>
          </w:rPr>
          <w:fldChar w:fldCharType="separate"/>
        </w:r>
        <w:r w:rsidR="00815F3F">
          <w:rPr>
            <w:noProof/>
            <w:webHidden/>
          </w:rPr>
          <w:t>109</w:t>
        </w:r>
        <w:r w:rsidR="00451E33">
          <w:rPr>
            <w:noProof/>
            <w:webHidden/>
          </w:rPr>
          <w:fldChar w:fldCharType="end"/>
        </w:r>
      </w:hyperlink>
    </w:p>
    <w:p w14:paraId="0E285C06" w14:textId="5956E9D6"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36" w:history="1">
        <w:r w:rsidR="00451E33" w:rsidRPr="00334219">
          <w:rPr>
            <w:rStyle w:val="Hyperlink"/>
            <w:noProof/>
          </w:rPr>
          <w:t>Figure 50 - Hourly Error Distribution for the MLR Forecaster – Ottawa Dataset</w:t>
        </w:r>
        <w:r w:rsidR="00451E33">
          <w:rPr>
            <w:noProof/>
            <w:webHidden/>
          </w:rPr>
          <w:tab/>
        </w:r>
        <w:r w:rsidR="00451E33">
          <w:rPr>
            <w:noProof/>
            <w:webHidden/>
          </w:rPr>
          <w:fldChar w:fldCharType="begin"/>
        </w:r>
        <w:r w:rsidR="00451E33">
          <w:rPr>
            <w:noProof/>
            <w:webHidden/>
          </w:rPr>
          <w:instrText xml:space="preserve"> PAGEREF _Toc94773736 \h </w:instrText>
        </w:r>
        <w:r w:rsidR="00451E33">
          <w:rPr>
            <w:noProof/>
            <w:webHidden/>
          </w:rPr>
        </w:r>
        <w:r w:rsidR="00451E33">
          <w:rPr>
            <w:noProof/>
            <w:webHidden/>
          </w:rPr>
          <w:fldChar w:fldCharType="separate"/>
        </w:r>
        <w:r w:rsidR="00815F3F">
          <w:rPr>
            <w:noProof/>
            <w:webHidden/>
          </w:rPr>
          <w:t>110</w:t>
        </w:r>
        <w:r w:rsidR="00451E33">
          <w:rPr>
            <w:noProof/>
            <w:webHidden/>
          </w:rPr>
          <w:fldChar w:fldCharType="end"/>
        </w:r>
      </w:hyperlink>
    </w:p>
    <w:p w14:paraId="3D5F183D" w14:textId="4B0E7C02"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37" w:history="1">
        <w:r w:rsidR="00451E33" w:rsidRPr="00334219">
          <w:rPr>
            <w:rStyle w:val="Hyperlink"/>
            <w:noProof/>
          </w:rPr>
          <w:t>Figure 51 - Hourly Error Distribution for the SARIMAX Forecaster – Ottawa Dataset</w:t>
        </w:r>
        <w:r w:rsidR="00451E33">
          <w:rPr>
            <w:noProof/>
            <w:webHidden/>
          </w:rPr>
          <w:tab/>
        </w:r>
        <w:r w:rsidR="00451E33">
          <w:rPr>
            <w:noProof/>
            <w:webHidden/>
          </w:rPr>
          <w:fldChar w:fldCharType="begin"/>
        </w:r>
        <w:r w:rsidR="00451E33">
          <w:rPr>
            <w:noProof/>
            <w:webHidden/>
          </w:rPr>
          <w:instrText xml:space="preserve"> PAGEREF _Toc94773737 \h </w:instrText>
        </w:r>
        <w:r w:rsidR="00451E33">
          <w:rPr>
            <w:noProof/>
            <w:webHidden/>
          </w:rPr>
        </w:r>
        <w:r w:rsidR="00451E33">
          <w:rPr>
            <w:noProof/>
            <w:webHidden/>
          </w:rPr>
          <w:fldChar w:fldCharType="separate"/>
        </w:r>
        <w:r w:rsidR="00815F3F">
          <w:rPr>
            <w:noProof/>
            <w:webHidden/>
          </w:rPr>
          <w:t>110</w:t>
        </w:r>
        <w:r w:rsidR="00451E33">
          <w:rPr>
            <w:noProof/>
            <w:webHidden/>
          </w:rPr>
          <w:fldChar w:fldCharType="end"/>
        </w:r>
      </w:hyperlink>
    </w:p>
    <w:p w14:paraId="0431AFA2" w14:textId="07532C86"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38" w:history="1">
        <w:r w:rsidR="00451E33" w:rsidRPr="00334219">
          <w:rPr>
            <w:rStyle w:val="Hyperlink"/>
            <w:noProof/>
          </w:rPr>
          <w:t>Figure 52 - Hourly Error Distribution for the SNF Forecaster – Ottawa Dataset</w:t>
        </w:r>
        <w:r w:rsidR="00451E33">
          <w:rPr>
            <w:noProof/>
            <w:webHidden/>
          </w:rPr>
          <w:tab/>
        </w:r>
        <w:r w:rsidR="00451E33">
          <w:rPr>
            <w:noProof/>
            <w:webHidden/>
          </w:rPr>
          <w:fldChar w:fldCharType="begin"/>
        </w:r>
        <w:r w:rsidR="00451E33">
          <w:rPr>
            <w:noProof/>
            <w:webHidden/>
          </w:rPr>
          <w:instrText xml:space="preserve"> PAGEREF _Toc94773738 \h </w:instrText>
        </w:r>
        <w:r w:rsidR="00451E33">
          <w:rPr>
            <w:noProof/>
            <w:webHidden/>
          </w:rPr>
        </w:r>
        <w:r w:rsidR="00451E33">
          <w:rPr>
            <w:noProof/>
            <w:webHidden/>
          </w:rPr>
          <w:fldChar w:fldCharType="separate"/>
        </w:r>
        <w:r w:rsidR="00815F3F">
          <w:rPr>
            <w:noProof/>
            <w:webHidden/>
          </w:rPr>
          <w:t>111</w:t>
        </w:r>
        <w:r w:rsidR="00451E33">
          <w:rPr>
            <w:noProof/>
            <w:webHidden/>
          </w:rPr>
          <w:fldChar w:fldCharType="end"/>
        </w:r>
      </w:hyperlink>
    </w:p>
    <w:p w14:paraId="012B9AAB" w14:textId="4E724FD8"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39" w:history="1">
        <w:r w:rsidR="00451E33" w:rsidRPr="00334219">
          <w:rPr>
            <w:rStyle w:val="Hyperlink"/>
            <w:noProof/>
          </w:rPr>
          <w:t>Figure 53 - Daily Error Distribution for the MLR Forecaster – Ottawa Dataset</w:t>
        </w:r>
        <w:r w:rsidR="00451E33">
          <w:rPr>
            <w:noProof/>
            <w:webHidden/>
          </w:rPr>
          <w:tab/>
        </w:r>
        <w:r w:rsidR="00451E33">
          <w:rPr>
            <w:noProof/>
            <w:webHidden/>
          </w:rPr>
          <w:fldChar w:fldCharType="begin"/>
        </w:r>
        <w:r w:rsidR="00451E33">
          <w:rPr>
            <w:noProof/>
            <w:webHidden/>
          </w:rPr>
          <w:instrText xml:space="preserve"> PAGEREF _Toc94773739 \h </w:instrText>
        </w:r>
        <w:r w:rsidR="00451E33">
          <w:rPr>
            <w:noProof/>
            <w:webHidden/>
          </w:rPr>
        </w:r>
        <w:r w:rsidR="00451E33">
          <w:rPr>
            <w:noProof/>
            <w:webHidden/>
          </w:rPr>
          <w:fldChar w:fldCharType="separate"/>
        </w:r>
        <w:r w:rsidR="00815F3F">
          <w:rPr>
            <w:noProof/>
            <w:webHidden/>
          </w:rPr>
          <w:t>111</w:t>
        </w:r>
        <w:r w:rsidR="00451E33">
          <w:rPr>
            <w:noProof/>
            <w:webHidden/>
          </w:rPr>
          <w:fldChar w:fldCharType="end"/>
        </w:r>
      </w:hyperlink>
    </w:p>
    <w:p w14:paraId="00D94A2C" w14:textId="1BEF1E23"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40" w:history="1">
        <w:r w:rsidR="00451E33" w:rsidRPr="00334219">
          <w:rPr>
            <w:rStyle w:val="Hyperlink"/>
            <w:noProof/>
          </w:rPr>
          <w:t>Figure 54 - Daily Error Distribution for the SARIMAX Forecaster – Ottawa Dataset</w:t>
        </w:r>
        <w:r w:rsidR="00451E33">
          <w:rPr>
            <w:noProof/>
            <w:webHidden/>
          </w:rPr>
          <w:tab/>
        </w:r>
        <w:r w:rsidR="00451E33">
          <w:rPr>
            <w:noProof/>
            <w:webHidden/>
          </w:rPr>
          <w:fldChar w:fldCharType="begin"/>
        </w:r>
        <w:r w:rsidR="00451E33">
          <w:rPr>
            <w:noProof/>
            <w:webHidden/>
          </w:rPr>
          <w:instrText xml:space="preserve"> PAGEREF _Toc94773740 \h </w:instrText>
        </w:r>
        <w:r w:rsidR="00451E33">
          <w:rPr>
            <w:noProof/>
            <w:webHidden/>
          </w:rPr>
        </w:r>
        <w:r w:rsidR="00451E33">
          <w:rPr>
            <w:noProof/>
            <w:webHidden/>
          </w:rPr>
          <w:fldChar w:fldCharType="separate"/>
        </w:r>
        <w:r w:rsidR="00815F3F">
          <w:rPr>
            <w:noProof/>
            <w:webHidden/>
          </w:rPr>
          <w:t>112</w:t>
        </w:r>
        <w:r w:rsidR="00451E33">
          <w:rPr>
            <w:noProof/>
            <w:webHidden/>
          </w:rPr>
          <w:fldChar w:fldCharType="end"/>
        </w:r>
      </w:hyperlink>
    </w:p>
    <w:p w14:paraId="2AFF285E" w14:textId="73CE6874"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41" w:history="1">
        <w:r w:rsidR="00451E33" w:rsidRPr="00334219">
          <w:rPr>
            <w:rStyle w:val="Hyperlink"/>
            <w:noProof/>
          </w:rPr>
          <w:t>Figure 55 - Daily Error Distribution for the SNF Forecaster – Ottawa Dataset</w:t>
        </w:r>
        <w:r w:rsidR="00451E33">
          <w:rPr>
            <w:noProof/>
            <w:webHidden/>
          </w:rPr>
          <w:tab/>
        </w:r>
        <w:r w:rsidR="00451E33">
          <w:rPr>
            <w:noProof/>
            <w:webHidden/>
          </w:rPr>
          <w:fldChar w:fldCharType="begin"/>
        </w:r>
        <w:r w:rsidR="00451E33">
          <w:rPr>
            <w:noProof/>
            <w:webHidden/>
          </w:rPr>
          <w:instrText xml:space="preserve"> PAGEREF _Toc94773741 \h </w:instrText>
        </w:r>
        <w:r w:rsidR="00451E33">
          <w:rPr>
            <w:noProof/>
            <w:webHidden/>
          </w:rPr>
        </w:r>
        <w:r w:rsidR="00451E33">
          <w:rPr>
            <w:noProof/>
            <w:webHidden/>
          </w:rPr>
          <w:fldChar w:fldCharType="separate"/>
        </w:r>
        <w:r w:rsidR="00815F3F">
          <w:rPr>
            <w:noProof/>
            <w:webHidden/>
          </w:rPr>
          <w:t>112</w:t>
        </w:r>
        <w:r w:rsidR="00451E33">
          <w:rPr>
            <w:noProof/>
            <w:webHidden/>
          </w:rPr>
          <w:fldChar w:fldCharType="end"/>
        </w:r>
      </w:hyperlink>
    </w:p>
    <w:p w14:paraId="19BC6DD6" w14:textId="5E50D1AE"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42" w:history="1">
        <w:r w:rsidR="00451E33" w:rsidRPr="00334219">
          <w:rPr>
            <w:rStyle w:val="Hyperlink"/>
            <w:noProof/>
          </w:rPr>
          <w:t>Figure 56 - Monthly Error Distribution for MLR Forecaster – Ottawa Dataset</w:t>
        </w:r>
        <w:r w:rsidR="00451E33">
          <w:rPr>
            <w:noProof/>
            <w:webHidden/>
          </w:rPr>
          <w:tab/>
        </w:r>
        <w:r w:rsidR="00451E33">
          <w:rPr>
            <w:noProof/>
            <w:webHidden/>
          </w:rPr>
          <w:fldChar w:fldCharType="begin"/>
        </w:r>
        <w:r w:rsidR="00451E33">
          <w:rPr>
            <w:noProof/>
            <w:webHidden/>
          </w:rPr>
          <w:instrText xml:space="preserve"> PAGEREF _Toc94773742 \h </w:instrText>
        </w:r>
        <w:r w:rsidR="00451E33">
          <w:rPr>
            <w:noProof/>
            <w:webHidden/>
          </w:rPr>
        </w:r>
        <w:r w:rsidR="00451E33">
          <w:rPr>
            <w:noProof/>
            <w:webHidden/>
          </w:rPr>
          <w:fldChar w:fldCharType="separate"/>
        </w:r>
        <w:r w:rsidR="00815F3F">
          <w:rPr>
            <w:noProof/>
            <w:webHidden/>
          </w:rPr>
          <w:t>113</w:t>
        </w:r>
        <w:r w:rsidR="00451E33">
          <w:rPr>
            <w:noProof/>
            <w:webHidden/>
          </w:rPr>
          <w:fldChar w:fldCharType="end"/>
        </w:r>
      </w:hyperlink>
    </w:p>
    <w:p w14:paraId="6CCE611A" w14:textId="6A91634F"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43" w:history="1">
        <w:r w:rsidR="00451E33" w:rsidRPr="00334219">
          <w:rPr>
            <w:rStyle w:val="Hyperlink"/>
            <w:noProof/>
          </w:rPr>
          <w:t>Figure 57 - Monthly Error Distribution for SARIMAX Forecaster – Ottawa Dataset</w:t>
        </w:r>
        <w:r w:rsidR="00451E33">
          <w:rPr>
            <w:noProof/>
            <w:webHidden/>
          </w:rPr>
          <w:tab/>
        </w:r>
        <w:r w:rsidR="00451E33">
          <w:rPr>
            <w:noProof/>
            <w:webHidden/>
          </w:rPr>
          <w:fldChar w:fldCharType="begin"/>
        </w:r>
        <w:r w:rsidR="00451E33">
          <w:rPr>
            <w:noProof/>
            <w:webHidden/>
          </w:rPr>
          <w:instrText xml:space="preserve"> PAGEREF _Toc94773743 \h </w:instrText>
        </w:r>
        <w:r w:rsidR="00451E33">
          <w:rPr>
            <w:noProof/>
            <w:webHidden/>
          </w:rPr>
        </w:r>
        <w:r w:rsidR="00451E33">
          <w:rPr>
            <w:noProof/>
            <w:webHidden/>
          </w:rPr>
          <w:fldChar w:fldCharType="separate"/>
        </w:r>
        <w:r w:rsidR="00815F3F">
          <w:rPr>
            <w:noProof/>
            <w:webHidden/>
          </w:rPr>
          <w:t>113</w:t>
        </w:r>
        <w:r w:rsidR="00451E33">
          <w:rPr>
            <w:noProof/>
            <w:webHidden/>
          </w:rPr>
          <w:fldChar w:fldCharType="end"/>
        </w:r>
      </w:hyperlink>
    </w:p>
    <w:p w14:paraId="44700709" w14:textId="7FAA65F1"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44" w:history="1">
        <w:r w:rsidR="00451E33" w:rsidRPr="00334219">
          <w:rPr>
            <w:rStyle w:val="Hyperlink"/>
            <w:noProof/>
          </w:rPr>
          <w:t>Figure 58 - Monthly Error Distribution for SNF Forecaster – Ottawa Dataset</w:t>
        </w:r>
        <w:r w:rsidR="00451E33">
          <w:rPr>
            <w:noProof/>
            <w:webHidden/>
          </w:rPr>
          <w:tab/>
        </w:r>
        <w:r w:rsidR="00451E33">
          <w:rPr>
            <w:noProof/>
            <w:webHidden/>
          </w:rPr>
          <w:fldChar w:fldCharType="begin"/>
        </w:r>
        <w:r w:rsidR="00451E33">
          <w:rPr>
            <w:noProof/>
            <w:webHidden/>
          </w:rPr>
          <w:instrText xml:space="preserve"> PAGEREF _Toc94773744 \h </w:instrText>
        </w:r>
        <w:r w:rsidR="00451E33">
          <w:rPr>
            <w:noProof/>
            <w:webHidden/>
          </w:rPr>
        </w:r>
        <w:r w:rsidR="00451E33">
          <w:rPr>
            <w:noProof/>
            <w:webHidden/>
          </w:rPr>
          <w:fldChar w:fldCharType="separate"/>
        </w:r>
        <w:r w:rsidR="00815F3F">
          <w:rPr>
            <w:noProof/>
            <w:webHidden/>
          </w:rPr>
          <w:t>114</w:t>
        </w:r>
        <w:r w:rsidR="00451E33">
          <w:rPr>
            <w:noProof/>
            <w:webHidden/>
          </w:rPr>
          <w:fldChar w:fldCharType="end"/>
        </w:r>
      </w:hyperlink>
    </w:p>
    <w:p w14:paraId="18CACBC0" w14:textId="2CCE9B3C"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45" w:history="1">
        <w:r w:rsidR="00451E33" w:rsidRPr="00334219">
          <w:rPr>
            <w:rStyle w:val="Hyperlink"/>
            <w:noProof/>
          </w:rPr>
          <w:t>Figure 59 - Hourly Error Distribution for the MLR Forecaster – Saint John Dataset</w:t>
        </w:r>
        <w:r w:rsidR="00451E33">
          <w:rPr>
            <w:noProof/>
            <w:webHidden/>
          </w:rPr>
          <w:tab/>
        </w:r>
        <w:r w:rsidR="00451E33">
          <w:rPr>
            <w:noProof/>
            <w:webHidden/>
          </w:rPr>
          <w:fldChar w:fldCharType="begin"/>
        </w:r>
        <w:r w:rsidR="00451E33">
          <w:rPr>
            <w:noProof/>
            <w:webHidden/>
          </w:rPr>
          <w:instrText xml:space="preserve"> PAGEREF _Toc94773745 \h </w:instrText>
        </w:r>
        <w:r w:rsidR="00451E33">
          <w:rPr>
            <w:noProof/>
            <w:webHidden/>
          </w:rPr>
        </w:r>
        <w:r w:rsidR="00451E33">
          <w:rPr>
            <w:noProof/>
            <w:webHidden/>
          </w:rPr>
          <w:fldChar w:fldCharType="separate"/>
        </w:r>
        <w:r w:rsidR="00815F3F">
          <w:rPr>
            <w:noProof/>
            <w:webHidden/>
          </w:rPr>
          <w:t>114</w:t>
        </w:r>
        <w:r w:rsidR="00451E33">
          <w:rPr>
            <w:noProof/>
            <w:webHidden/>
          </w:rPr>
          <w:fldChar w:fldCharType="end"/>
        </w:r>
      </w:hyperlink>
    </w:p>
    <w:p w14:paraId="36F7324F" w14:textId="0AB0B7E2"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46" w:history="1">
        <w:r w:rsidR="00451E33" w:rsidRPr="00334219">
          <w:rPr>
            <w:rStyle w:val="Hyperlink"/>
            <w:noProof/>
          </w:rPr>
          <w:t>Figure 60 - Hourly Error Distribution for the SARIMAX Forecaster – Saint John Dataset</w:t>
        </w:r>
        <w:r w:rsidR="00451E33">
          <w:rPr>
            <w:noProof/>
            <w:webHidden/>
          </w:rPr>
          <w:tab/>
        </w:r>
        <w:r w:rsidR="00451E33">
          <w:rPr>
            <w:noProof/>
            <w:webHidden/>
          </w:rPr>
          <w:fldChar w:fldCharType="begin"/>
        </w:r>
        <w:r w:rsidR="00451E33">
          <w:rPr>
            <w:noProof/>
            <w:webHidden/>
          </w:rPr>
          <w:instrText xml:space="preserve"> PAGEREF _Toc94773746 \h </w:instrText>
        </w:r>
        <w:r w:rsidR="00451E33">
          <w:rPr>
            <w:noProof/>
            <w:webHidden/>
          </w:rPr>
        </w:r>
        <w:r w:rsidR="00451E33">
          <w:rPr>
            <w:noProof/>
            <w:webHidden/>
          </w:rPr>
          <w:fldChar w:fldCharType="separate"/>
        </w:r>
        <w:r w:rsidR="00815F3F">
          <w:rPr>
            <w:noProof/>
            <w:webHidden/>
          </w:rPr>
          <w:t>115</w:t>
        </w:r>
        <w:r w:rsidR="00451E33">
          <w:rPr>
            <w:noProof/>
            <w:webHidden/>
          </w:rPr>
          <w:fldChar w:fldCharType="end"/>
        </w:r>
      </w:hyperlink>
    </w:p>
    <w:p w14:paraId="4451C4F5" w14:textId="4A1DB38C"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47" w:history="1">
        <w:r w:rsidR="00451E33" w:rsidRPr="00334219">
          <w:rPr>
            <w:rStyle w:val="Hyperlink"/>
            <w:noProof/>
          </w:rPr>
          <w:t>Figure 61 - Hourly Error Distribution for the SNF Forecaster – Saint John Dataset</w:t>
        </w:r>
        <w:r w:rsidR="00451E33">
          <w:rPr>
            <w:noProof/>
            <w:webHidden/>
          </w:rPr>
          <w:tab/>
        </w:r>
        <w:r w:rsidR="00451E33">
          <w:rPr>
            <w:noProof/>
            <w:webHidden/>
          </w:rPr>
          <w:fldChar w:fldCharType="begin"/>
        </w:r>
        <w:r w:rsidR="00451E33">
          <w:rPr>
            <w:noProof/>
            <w:webHidden/>
          </w:rPr>
          <w:instrText xml:space="preserve"> PAGEREF _Toc94773747 \h </w:instrText>
        </w:r>
        <w:r w:rsidR="00451E33">
          <w:rPr>
            <w:noProof/>
            <w:webHidden/>
          </w:rPr>
        </w:r>
        <w:r w:rsidR="00451E33">
          <w:rPr>
            <w:noProof/>
            <w:webHidden/>
          </w:rPr>
          <w:fldChar w:fldCharType="separate"/>
        </w:r>
        <w:r w:rsidR="00815F3F">
          <w:rPr>
            <w:noProof/>
            <w:webHidden/>
          </w:rPr>
          <w:t>115</w:t>
        </w:r>
        <w:r w:rsidR="00451E33">
          <w:rPr>
            <w:noProof/>
            <w:webHidden/>
          </w:rPr>
          <w:fldChar w:fldCharType="end"/>
        </w:r>
      </w:hyperlink>
    </w:p>
    <w:p w14:paraId="0FFDD70E" w14:textId="29E336DC"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48" w:history="1">
        <w:r w:rsidR="00451E33" w:rsidRPr="00334219">
          <w:rPr>
            <w:rStyle w:val="Hyperlink"/>
            <w:noProof/>
          </w:rPr>
          <w:t>Figure 62 - Daily Error Distribution for the MLR Forecaster – Saint John Dataset</w:t>
        </w:r>
        <w:r w:rsidR="00451E33">
          <w:rPr>
            <w:noProof/>
            <w:webHidden/>
          </w:rPr>
          <w:tab/>
        </w:r>
        <w:r w:rsidR="00451E33">
          <w:rPr>
            <w:noProof/>
            <w:webHidden/>
          </w:rPr>
          <w:fldChar w:fldCharType="begin"/>
        </w:r>
        <w:r w:rsidR="00451E33">
          <w:rPr>
            <w:noProof/>
            <w:webHidden/>
          </w:rPr>
          <w:instrText xml:space="preserve"> PAGEREF _Toc94773748 \h </w:instrText>
        </w:r>
        <w:r w:rsidR="00451E33">
          <w:rPr>
            <w:noProof/>
            <w:webHidden/>
          </w:rPr>
        </w:r>
        <w:r w:rsidR="00451E33">
          <w:rPr>
            <w:noProof/>
            <w:webHidden/>
          </w:rPr>
          <w:fldChar w:fldCharType="separate"/>
        </w:r>
        <w:r w:rsidR="00815F3F">
          <w:rPr>
            <w:noProof/>
            <w:webHidden/>
          </w:rPr>
          <w:t>116</w:t>
        </w:r>
        <w:r w:rsidR="00451E33">
          <w:rPr>
            <w:noProof/>
            <w:webHidden/>
          </w:rPr>
          <w:fldChar w:fldCharType="end"/>
        </w:r>
      </w:hyperlink>
    </w:p>
    <w:p w14:paraId="182FE4B8" w14:textId="344C1B2F"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49" w:history="1">
        <w:r w:rsidR="00451E33" w:rsidRPr="00334219">
          <w:rPr>
            <w:rStyle w:val="Hyperlink"/>
            <w:noProof/>
          </w:rPr>
          <w:t>Figure 63 - Daily Error Distribution for the SARIMAX Forecaster – Saint John Dataset</w:t>
        </w:r>
        <w:r w:rsidR="00451E33">
          <w:rPr>
            <w:noProof/>
            <w:webHidden/>
          </w:rPr>
          <w:tab/>
        </w:r>
        <w:r w:rsidR="00451E33">
          <w:rPr>
            <w:noProof/>
            <w:webHidden/>
          </w:rPr>
          <w:fldChar w:fldCharType="begin"/>
        </w:r>
        <w:r w:rsidR="00451E33">
          <w:rPr>
            <w:noProof/>
            <w:webHidden/>
          </w:rPr>
          <w:instrText xml:space="preserve"> PAGEREF _Toc94773749 \h </w:instrText>
        </w:r>
        <w:r w:rsidR="00451E33">
          <w:rPr>
            <w:noProof/>
            <w:webHidden/>
          </w:rPr>
        </w:r>
        <w:r w:rsidR="00451E33">
          <w:rPr>
            <w:noProof/>
            <w:webHidden/>
          </w:rPr>
          <w:fldChar w:fldCharType="separate"/>
        </w:r>
        <w:r w:rsidR="00815F3F">
          <w:rPr>
            <w:noProof/>
            <w:webHidden/>
          </w:rPr>
          <w:t>116</w:t>
        </w:r>
        <w:r w:rsidR="00451E33">
          <w:rPr>
            <w:noProof/>
            <w:webHidden/>
          </w:rPr>
          <w:fldChar w:fldCharType="end"/>
        </w:r>
      </w:hyperlink>
    </w:p>
    <w:p w14:paraId="006615E7" w14:textId="4A42660F"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50" w:history="1">
        <w:r w:rsidR="00451E33" w:rsidRPr="00334219">
          <w:rPr>
            <w:rStyle w:val="Hyperlink"/>
            <w:noProof/>
          </w:rPr>
          <w:t>Figure 64 - Daily Error Distribution for the SNF Forecaster – Saint John Dataset</w:t>
        </w:r>
        <w:r w:rsidR="00451E33">
          <w:rPr>
            <w:noProof/>
            <w:webHidden/>
          </w:rPr>
          <w:tab/>
        </w:r>
        <w:r w:rsidR="00451E33">
          <w:rPr>
            <w:noProof/>
            <w:webHidden/>
          </w:rPr>
          <w:fldChar w:fldCharType="begin"/>
        </w:r>
        <w:r w:rsidR="00451E33">
          <w:rPr>
            <w:noProof/>
            <w:webHidden/>
          </w:rPr>
          <w:instrText xml:space="preserve"> PAGEREF _Toc94773750 \h </w:instrText>
        </w:r>
        <w:r w:rsidR="00451E33">
          <w:rPr>
            <w:noProof/>
            <w:webHidden/>
          </w:rPr>
        </w:r>
        <w:r w:rsidR="00451E33">
          <w:rPr>
            <w:noProof/>
            <w:webHidden/>
          </w:rPr>
          <w:fldChar w:fldCharType="separate"/>
        </w:r>
        <w:r w:rsidR="00815F3F">
          <w:rPr>
            <w:noProof/>
            <w:webHidden/>
          </w:rPr>
          <w:t>117</w:t>
        </w:r>
        <w:r w:rsidR="00451E33">
          <w:rPr>
            <w:noProof/>
            <w:webHidden/>
          </w:rPr>
          <w:fldChar w:fldCharType="end"/>
        </w:r>
      </w:hyperlink>
    </w:p>
    <w:p w14:paraId="6762F517" w14:textId="1A9D54DA"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51" w:history="1">
        <w:r w:rsidR="00451E33" w:rsidRPr="00334219">
          <w:rPr>
            <w:rStyle w:val="Hyperlink"/>
            <w:noProof/>
          </w:rPr>
          <w:t>Figure 65 - Monthly Error Distribution for MLR Forecaster – Saint John Dataset</w:t>
        </w:r>
        <w:r w:rsidR="00451E33">
          <w:rPr>
            <w:noProof/>
            <w:webHidden/>
          </w:rPr>
          <w:tab/>
        </w:r>
        <w:r w:rsidR="00451E33">
          <w:rPr>
            <w:noProof/>
            <w:webHidden/>
          </w:rPr>
          <w:fldChar w:fldCharType="begin"/>
        </w:r>
        <w:r w:rsidR="00451E33">
          <w:rPr>
            <w:noProof/>
            <w:webHidden/>
          </w:rPr>
          <w:instrText xml:space="preserve"> PAGEREF _Toc94773751 \h </w:instrText>
        </w:r>
        <w:r w:rsidR="00451E33">
          <w:rPr>
            <w:noProof/>
            <w:webHidden/>
          </w:rPr>
        </w:r>
        <w:r w:rsidR="00451E33">
          <w:rPr>
            <w:noProof/>
            <w:webHidden/>
          </w:rPr>
          <w:fldChar w:fldCharType="separate"/>
        </w:r>
        <w:r w:rsidR="00815F3F">
          <w:rPr>
            <w:noProof/>
            <w:webHidden/>
          </w:rPr>
          <w:t>117</w:t>
        </w:r>
        <w:r w:rsidR="00451E33">
          <w:rPr>
            <w:noProof/>
            <w:webHidden/>
          </w:rPr>
          <w:fldChar w:fldCharType="end"/>
        </w:r>
      </w:hyperlink>
    </w:p>
    <w:p w14:paraId="5A6159B5" w14:textId="6F7CAE04" w:rsidR="00451E33" w:rsidRDefault="00242CBC">
      <w:pPr>
        <w:pStyle w:val="TableofFigures"/>
        <w:tabs>
          <w:tab w:val="right" w:leader="dot" w:pos="8630"/>
        </w:tabs>
        <w:rPr>
          <w:rFonts w:asciiTheme="minorHAnsi" w:eastAsiaTheme="minorEastAsia" w:hAnsiTheme="minorHAnsi" w:cstheme="minorBidi"/>
          <w:noProof/>
          <w:sz w:val="22"/>
          <w:szCs w:val="22"/>
          <w:lang w:eastAsia="en-CA"/>
        </w:rPr>
      </w:pPr>
      <w:hyperlink w:anchor="_Toc94773752" w:history="1">
        <w:r w:rsidR="00451E33" w:rsidRPr="00334219">
          <w:rPr>
            <w:rStyle w:val="Hyperlink"/>
            <w:noProof/>
          </w:rPr>
          <w:t>Figure 66 - Monthly Error Distribution for SNF Forecaster – Saint John Dataset</w:t>
        </w:r>
        <w:r w:rsidR="00451E33">
          <w:rPr>
            <w:noProof/>
            <w:webHidden/>
          </w:rPr>
          <w:tab/>
        </w:r>
        <w:r w:rsidR="00451E33">
          <w:rPr>
            <w:noProof/>
            <w:webHidden/>
          </w:rPr>
          <w:fldChar w:fldCharType="begin"/>
        </w:r>
        <w:r w:rsidR="00451E33">
          <w:rPr>
            <w:noProof/>
            <w:webHidden/>
          </w:rPr>
          <w:instrText xml:space="preserve"> PAGEREF _Toc94773752 \h </w:instrText>
        </w:r>
        <w:r w:rsidR="00451E33">
          <w:rPr>
            <w:noProof/>
            <w:webHidden/>
          </w:rPr>
        </w:r>
        <w:r w:rsidR="00451E33">
          <w:rPr>
            <w:noProof/>
            <w:webHidden/>
          </w:rPr>
          <w:fldChar w:fldCharType="separate"/>
        </w:r>
        <w:r w:rsidR="00815F3F">
          <w:rPr>
            <w:noProof/>
            <w:webHidden/>
          </w:rPr>
          <w:t>118</w:t>
        </w:r>
        <w:r w:rsidR="00451E33">
          <w:rPr>
            <w:noProof/>
            <w:webHidden/>
          </w:rPr>
          <w:fldChar w:fldCharType="end"/>
        </w:r>
      </w:hyperlink>
    </w:p>
    <w:p w14:paraId="4B85F338" w14:textId="63BB619F"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94773589"/>
      <w:r>
        <w:rPr>
          <w:noProof/>
        </w:rPr>
        <w:lastRenderedPageBreak/>
        <w:t>List of Abbreviations</w:t>
      </w:r>
      <w:bookmarkEnd w:id="7"/>
      <w:bookmarkEnd w:id="8"/>
      <w:r>
        <w:rPr>
          <w:noProof/>
        </w:rPr>
        <w:t xml:space="preserve"> </w:t>
      </w:r>
    </w:p>
    <w:p w14:paraId="42467025" w14:textId="13A742E5" w:rsidR="009C29D6" w:rsidRDefault="009C29D6" w:rsidP="00D12A58">
      <w:r w:rsidRPr="00D742EB">
        <w:rPr>
          <w:b/>
          <w:bCs/>
        </w:rPr>
        <w:t>ANN</w:t>
      </w:r>
      <w:r>
        <w:t xml:space="preserve"> </w:t>
      </w:r>
      <w:r w:rsidR="00D742EB">
        <w:tab/>
      </w:r>
      <w:r w:rsidR="00D742EB">
        <w:tab/>
      </w:r>
      <w:r w:rsidR="00D742EB">
        <w:tab/>
      </w:r>
      <w:r>
        <w:t>Artificial Neural Networks</w:t>
      </w:r>
      <w:r>
        <w:tab/>
      </w:r>
    </w:p>
    <w:p w14:paraId="5F8851E1" w14:textId="1DC2F917" w:rsidR="00F5402D" w:rsidRDefault="00F5402D" w:rsidP="009C29D6">
      <w:r w:rsidRPr="00D742EB">
        <w:rPr>
          <w:b/>
          <w:bCs/>
        </w:rPr>
        <w:t>ANNSTLF</w:t>
      </w:r>
      <w:r>
        <w:t xml:space="preserve"> </w:t>
      </w:r>
      <w:r w:rsidR="00D742EB">
        <w:tab/>
      </w:r>
      <w:r>
        <w:t>Artificial Neural Networks Short Term Load Forecaster</w:t>
      </w:r>
    </w:p>
    <w:p w14:paraId="234915E2" w14:textId="6CCEAAE9" w:rsidR="009C29D6" w:rsidRDefault="009C29D6" w:rsidP="009C29D6">
      <w:r w:rsidRPr="00D742EB">
        <w:rPr>
          <w:b/>
          <w:bCs/>
        </w:rPr>
        <w:t>ARIMA</w:t>
      </w:r>
      <w:r>
        <w:t xml:space="preserve"> </w:t>
      </w:r>
      <w:r w:rsidR="00D742EB">
        <w:tab/>
      </w:r>
      <w:r w:rsidR="00D742EB">
        <w:tab/>
      </w:r>
      <w:r>
        <w:t>Auto-Regressive Integrated Moving Average</w:t>
      </w:r>
      <w:r>
        <w:tab/>
      </w:r>
    </w:p>
    <w:p w14:paraId="1018E807" w14:textId="23563546" w:rsidR="00811406" w:rsidRDefault="00811406" w:rsidP="009C29D6">
      <w:r w:rsidRPr="00D742EB">
        <w:rPr>
          <w:b/>
          <w:bCs/>
        </w:rPr>
        <w:t>ACF</w:t>
      </w:r>
      <w:r w:rsidR="00A9612E">
        <w:tab/>
      </w:r>
      <w:r>
        <w:t xml:space="preserve"> </w:t>
      </w:r>
      <w:r w:rsidR="00D742EB">
        <w:tab/>
      </w:r>
      <w:r w:rsidR="00D742EB">
        <w:tab/>
      </w:r>
      <w:r w:rsidR="00D742EB">
        <w:tab/>
      </w:r>
      <w:r>
        <w:t>Auto Correlation Function</w:t>
      </w:r>
    </w:p>
    <w:p w14:paraId="45D93BCB" w14:textId="7E3FB60B" w:rsidR="009C29D6" w:rsidRDefault="009C29D6" w:rsidP="009C29D6">
      <w:r w:rsidRPr="00D742EB">
        <w:rPr>
          <w:b/>
          <w:bCs/>
        </w:rPr>
        <w:t>BLF</w:t>
      </w:r>
      <w:r w:rsidR="00A9612E">
        <w:tab/>
      </w:r>
      <w:r>
        <w:t xml:space="preserve"> </w:t>
      </w:r>
      <w:r w:rsidR="00D742EB">
        <w:tab/>
      </w:r>
      <w:r w:rsidR="00D742EB">
        <w:tab/>
      </w:r>
      <w:r w:rsidR="00D742EB">
        <w:tab/>
      </w:r>
      <w:r>
        <w:t>Base Load Forecaster</w:t>
      </w:r>
      <w:r>
        <w:tab/>
      </w:r>
    </w:p>
    <w:p w14:paraId="39D7B988" w14:textId="54AABFB8" w:rsidR="009C29D6" w:rsidRDefault="009C29D6" w:rsidP="009C29D6">
      <w:r w:rsidRPr="00D742EB">
        <w:rPr>
          <w:b/>
          <w:bCs/>
        </w:rPr>
        <w:t>CLF</w:t>
      </w:r>
      <w:r w:rsidR="00A9612E">
        <w:tab/>
      </w:r>
      <w:r>
        <w:t xml:space="preserve"> </w:t>
      </w:r>
      <w:r w:rsidR="00D742EB">
        <w:tab/>
      </w:r>
      <w:r w:rsidR="00D742EB">
        <w:tab/>
      </w:r>
      <w:r w:rsidR="00D742EB">
        <w:tab/>
      </w:r>
      <w:r>
        <w:t>Change in Load Forecaster</w:t>
      </w:r>
      <w:r>
        <w:tab/>
      </w:r>
    </w:p>
    <w:p w14:paraId="23F567A1" w14:textId="411046E7" w:rsidR="009C29D6" w:rsidRDefault="009C29D6" w:rsidP="009C29D6">
      <w:r w:rsidRPr="00D742EB">
        <w:rPr>
          <w:b/>
          <w:bCs/>
        </w:rPr>
        <w:t>CNN</w:t>
      </w:r>
      <w:r>
        <w:t xml:space="preserve"> </w:t>
      </w:r>
      <w:r w:rsidR="00D742EB">
        <w:tab/>
      </w:r>
      <w:r w:rsidR="00D742EB">
        <w:tab/>
      </w:r>
      <w:r w:rsidR="00D742EB">
        <w:tab/>
      </w:r>
      <w:r>
        <w:t>Convolutional Neural Networks</w:t>
      </w:r>
      <w:r>
        <w:tab/>
      </w:r>
    </w:p>
    <w:p w14:paraId="0EFC0A4F" w14:textId="5B8CA961" w:rsidR="00071E30" w:rsidRDefault="00071E30" w:rsidP="009C29D6">
      <w:r w:rsidRPr="00D742EB">
        <w:rPr>
          <w:b/>
          <w:bCs/>
        </w:rPr>
        <w:t>DL</w:t>
      </w:r>
      <w:r>
        <w:t xml:space="preserve"> </w:t>
      </w:r>
      <w:r w:rsidR="00D742EB">
        <w:tab/>
      </w:r>
      <w:r w:rsidR="00D742EB">
        <w:tab/>
      </w:r>
      <w:r w:rsidR="00D742EB">
        <w:tab/>
      </w:r>
      <w:r w:rsidR="00D742EB">
        <w:tab/>
      </w:r>
      <w:r>
        <w:t>Deep Learning</w:t>
      </w:r>
    </w:p>
    <w:p w14:paraId="1895616F" w14:textId="5723CAD7" w:rsidR="009C29D6" w:rsidRDefault="009C29D6" w:rsidP="009C29D6">
      <w:r w:rsidRPr="00D742EB">
        <w:rPr>
          <w:b/>
          <w:bCs/>
        </w:rPr>
        <w:t>GRU</w:t>
      </w:r>
      <w:r>
        <w:t xml:space="preserve"> </w:t>
      </w:r>
      <w:r w:rsidR="00D742EB">
        <w:tab/>
      </w:r>
      <w:r w:rsidR="00D742EB">
        <w:tab/>
      </w:r>
      <w:r w:rsidR="00D742EB">
        <w:tab/>
      </w:r>
      <w:r>
        <w:t>Gated Neural Networks</w:t>
      </w:r>
      <w:r>
        <w:tab/>
      </w:r>
    </w:p>
    <w:p w14:paraId="24877E8C" w14:textId="50DD663F" w:rsidR="00451254" w:rsidRDefault="00451254" w:rsidP="009C29D6">
      <w:r w:rsidRPr="00D742EB">
        <w:rPr>
          <w:b/>
          <w:bCs/>
        </w:rPr>
        <w:t>ICDAR</w:t>
      </w:r>
      <w:r w:rsidR="00A9612E">
        <w:tab/>
      </w:r>
      <w:r>
        <w:t xml:space="preserve"> </w:t>
      </w:r>
      <w:r w:rsidR="00D742EB">
        <w:tab/>
      </w:r>
      <w:r w:rsidR="00D742EB">
        <w:tab/>
      </w:r>
      <w:r w:rsidRPr="00451254">
        <w:t>International Conference on Document Analysis and Recognition</w:t>
      </w:r>
    </w:p>
    <w:p w14:paraId="35C79FEA" w14:textId="0E6550F8" w:rsidR="009C29D6" w:rsidRDefault="009C29D6" w:rsidP="009C29D6">
      <w:r w:rsidRPr="00D742EB">
        <w:rPr>
          <w:b/>
          <w:bCs/>
        </w:rPr>
        <w:t>ILSVRC</w:t>
      </w:r>
      <w:r>
        <w:t xml:space="preserve"> </w:t>
      </w:r>
      <w:r w:rsidR="00D742EB">
        <w:tab/>
      </w:r>
      <w:r w:rsidR="00D742EB">
        <w:tab/>
      </w:r>
      <w:r>
        <w:t>ImageNet Large Scale Visual Recognition Challenge</w:t>
      </w:r>
    </w:p>
    <w:p w14:paraId="464E9D83" w14:textId="00E0D9D4" w:rsidR="009C29D6" w:rsidRDefault="009C29D6" w:rsidP="009C29D6">
      <w:r w:rsidRPr="00D742EB">
        <w:rPr>
          <w:b/>
          <w:bCs/>
        </w:rPr>
        <w:t>ISBI</w:t>
      </w:r>
      <w:r w:rsidR="00A9612E">
        <w:tab/>
      </w:r>
      <w:r>
        <w:t xml:space="preserve"> </w:t>
      </w:r>
      <w:r w:rsidR="00D742EB">
        <w:tab/>
      </w:r>
      <w:r w:rsidR="00D742EB">
        <w:tab/>
      </w:r>
      <w:r w:rsidR="00D742EB">
        <w:tab/>
      </w:r>
      <w:r>
        <w:t>International Symposium on Biomedical Imaging</w:t>
      </w:r>
    </w:p>
    <w:p w14:paraId="50FD8BB2" w14:textId="6BB479C7" w:rsidR="009C29D6" w:rsidRDefault="009C29D6" w:rsidP="009C29D6">
      <w:r w:rsidRPr="00D742EB">
        <w:rPr>
          <w:b/>
          <w:bCs/>
        </w:rPr>
        <w:t>LSTM</w:t>
      </w:r>
      <w:r w:rsidR="00A9612E">
        <w:tab/>
      </w:r>
      <w:r>
        <w:t xml:space="preserve"> </w:t>
      </w:r>
      <w:r w:rsidR="00D742EB">
        <w:tab/>
      </w:r>
      <w:r w:rsidR="00D742EB">
        <w:tab/>
      </w:r>
      <w:r>
        <w:t>Long Short-Term Memory networks</w:t>
      </w:r>
      <w:r>
        <w:tab/>
      </w:r>
    </w:p>
    <w:p w14:paraId="29E51517" w14:textId="72CE2C8E" w:rsidR="009C29D6" w:rsidRDefault="009C29D6" w:rsidP="009C29D6">
      <w:r w:rsidRPr="00D742EB">
        <w:rPr>
          <w:b/>
          <w:bCs/>
        </w:rPr>
        <w:t>LTLF</w:t>
      </w:r>
      <w:r>
        <w:t xml:space="preserve"> </w:t>
      </w:r>
      <w:r w:rsidR="00A9612E">
        <w:tab/>
      </w:r>
      <w:r w:rsidR="00D742EB">
        <w:tab/>
      </w:r>
      <w:r w:rsidR="00D742EB">
        <w:tab/>
      </w:r>
      <w:r>
        <w:t>Long Term Load Forecasting</w:t>
      </w:r>
      <w:r>
        <w:tab/>
      </w:r>
    </w:p>
    <w:p w14:paraId="5466DCA2" w14:textId="685083E9" w:rsidR="009C29D6" w:rsidRDefault="009C29D6" w:rsidP="009C29D6">
      <w:r w:rsidRPr="00D742EB">
        <w:rPr>
          <w:b/>
          <w:bCs/>
        </w:rPr>
        <w:t>MAE</w:t>
      </w:r>
      <w:r w:rsidR="00A9612E">
        <w:tab/>
      </w:r>
      <w:r w:rsidR="00A9612E">
        <w:tab/>
      </w:r>
      <w:r w:rsidR="00D742EB">
        <w:tab/>
      </w:r>
      <w:r w:rsidR="00D742EB">
        <w:tab/>
      </w:r>
      <w:r>
        <w:t>Mean Absolute Error</w:t>
      </w:r>
    </w:p>
    <w:p w14:paraId="092B256C" w14:textId="32048106" w:rsidR="009C29D6" w:rsidRDefault="009C29D6" w:rsidP="009C29D6">
      <w:r w:rsidRPr="00D742EB">
        <w:rPr>
          <w:b/>
          <w:bCs/>
        </w:rPr>
        <w:t>MAPE</w:t>
      </w:r>
      <w:r w:rsidR="00A9612E">
        <w:tab/>
      </w:r>
      <w:r>
        <w:t xml:space="preserve"> </w:t>
      </w:r>
      <w:r w:rsidR="00D742EB">
        <w:tab/>
      </w:r>
      <w:r w:rsidR="00D742EB">
        <w:tab/>
      </w:r>
      <w:r>
        <w:t>Mean Absolute Percentage Error</w:t>
      </w:r>
    </w:p>
    <w:p w14:paraId="5747494B" w14:textId="28676C2A" w:rsidR="009C29D6" w:rsidRDefault="009C29D6" w:rsidP="009C29D6">
      <w:r w:rsidRPr="00D742EB">
        <w:rPr>
          <w:b/>
          <w:bCs/>
        </w:rPr>
        <w:t>MATLAB</w:t>
      </w:r>
      <w:r w:rsidR="00A9612E">
        <w:tab/>
      </w:r>
      <w:r>
        <w:t xml:space="preserve"> </w:t>
      </w:r>
      <w:r w:rsidR="00D742EB">
        <w:tab/>
      </w:r>
      <w:r>
        <w:t>Matrix Laboratory</w:t>
      </w:r>
    </w:p>
    <w:p w14:paraId="64D3B0C3" w14:textId="5E931D91" w:rsidR="009C29D6" w:rsidRDefault="009C29D6" w:rsidP="009C29D6">
      <w:r w:rsidRPr="00D742EB">
        <w:rPr>
          <w:b/>
          <w:bCs/>
        </w:rPr>
        <w:t>MBE</w:t>
      </w:r>
      <w:r w:rsidR="00A9612E">
        <w:tab/>
      </w:r>
      <w:r w:rsidR="00D742EB">
        <w:tab/>
      </w:r>
      <w:r w:rsidR="00D742EB">
        <w:tab/>
      </w:r>
      <w:r w:rsidR="00D742EB">
        <w:tab/>
      </w:r>
      <w:r>
        <w:t>Mean Biased Error</w:t>
      </w:r>
    </w:p>
    <w:p w14:paraId="283125F9" w14:textId="131EFDC9" w:rsidR="009C29D6" w:rsidRDefault="009C29D6" w:rsidP="009C29D6">
      <w:r w:rsidRPr="00D742EB">
        <w:rPr>
          <w:b/>
          <w:bCs/>
        </w:rPr>
        <w:t>MICCAI</w:t>
      </w:r>
      <w:r w:rsidR="00A9612E">
        <w:tab/>
      </w:r>
      <w:r>
        <w:t xml:space="preserve"> </w:t>
      </w:r>
      <w:r w:rsidR="00D742EB">
        <w:tab/>
      </w:r>
      <w:r>
        <w:t>Medical Image Computing and Computer</w:t>
      </w:r>
      <w:r w:rsidR="00E956DC">
        <w:t>-</w:t>
      </w:r>
      <w:r>
        <w:t>Assisted Intervention Society</w:t>
      </w:r>
    </w:p>
    <w:p w14:paraId="008A81F9" w14:textId="57A37AE1" w:rsidR="009C29D6" w:rsidRDefault="009C29D6" w:rsidP="009C29D6">
      <w:r w:rsidRPr="00D742EB">
        <w:rPr>
          <w:b/>
          <w:bCs/>
        </w:rPr>
        <w:t>ML</w:t>
      </w:r>
      <w:r w:rsidR="00A9612E">
        <w:tab/>
      </w:r>
      <w:r>
        <w:t xml:space="preserve"> </w:t>
      </w:r>
      <w:r w:rsidR="00D742EB">
        <w:tab/>
      </w:r>
      <w:r w:rsidR="00D742EB">
        <w:tab/>
      </w:r>
      <w:r w:rsidR="00D742EB">
        <w:tab/>
      </w:r>
      <w:r>
        <w:t>Machine Learning</w:t>
      </w:r>
      <w:r>
        <w:tab/>
      </w:r>
    </w:p>
    <w:p w14:paraId="5CA8EFFE" w14:textId="369D0257" w:rsidR="009C29D6" w:rsidRDefault="009C29D6" w:rsidP="009C29D6">
      <w:r w:rsidRPr="00D742EB">
        <w:rPr>
          <w:b/>
          <w:bCs/>
        </w:rPr>
        <w:t>MLP</w:t>
      </w:r>
      <w:r w:rsidR="00A9612E">
        <w:tab/>
      </w:r>
      <w:r>
        <w:t xml:space="preserve"> </w:t>
      </w:r>
      <w:r w:rsidR="00D742EB">
        <w:tab/>
      </w:r>
      <w:r w:rsidR="00D742EB">
        <w:tab/>
      </w:r>
      <w:r w:rsidR="00D742EB">
        <w:tab/>
      </w:r>
      <w:r>
        <w:t>Multilayer Perceptron</w:t>
      </w:r>
      <w:r>
        <w:tab/>
      </w:r>
    </w:p>
    <w:p w14:paraId="5717CB03" w14:textId="11435AC4" w:rsidR="009C29D6" w:rsidRDefault="009C29D6" w:rsidP="009C29D6">
      <w:r w:rsidRPr="00D742EB">
        <w:rPr>
          <w:b/>
          <w:bCs/>
        </w:rPr>
        <w:t>MLR</w:t>
      </w:r>
      <w:r>
        <w:t xml:space="preserve"> </w:t>
      </w:r>
      <w:r w:rsidR="00D742EB">
        <w:tab/>
      </w:r>
      <w:r w:rsidR="00D742EB">
        <w:tab/>
      </w:r>
      <w:r w:rsidR="00D742EB">
        <w:tab/>
      </w:r>
      <w:r>
        <w:t>Multiple Linear Regression</w:t>
      </w:r>
      <w:r>
        <w:tab/>
      </w:r>
    </w:p>
    <w:p w14:paraId="46D41D3D" w14:textId="1DFA306C" w:rsidR="009C29D6" w:rsidRDefault="009C29D6" w:rsidP="009C29D6">
      <w:r w:rsidRPr="00D742EB">
        <w:rPr>
          <w:b/>
          <w:bCs/>
        </w:rPr>
        <w:lastRenderedPageBreak/>
        <w:t>MSE</w:t>
      </w:r>
      <w:r w:rsidR="00A9612E">
        <w:tab/>
      </w:r>
      <w:r w:rsidR="00D742EB">
        <w:tab/>
      </w:r>
      <w:r w:rsidR="00D742EB">
        <w:tab/>
      </w:r>
      <w:r w:rsidR="00D742EB">
        <w:tab/>
      </w:r>
      <w:r>
        <w:t>Mean Squared Error</w:t>
      </w:r>
    </w:p>
    <w:p w14:paraId="52727D42" w14:textId="43F6BFD6" w:rsidR="009C29D6" w:rsidRDefault="009C29D6" w:rsidP="009C29D6">
      <w:r w:rsidRPr="00D742EB">
        <w:rPr>
          <w:b/>
          <w:bCs/>
        </w:rPr>
        <w:t>MTLF</w:t>
      </w:r>
      <w:r w:rsidR="00A9612E">
        <w:rPr>
          <w:b/>
          <w:bCs/>
        </w:rPr>
        <w:tab/>
      </w:r>
      <w:r>
        <w:t xml:space="preserve"> </w:t>
      </w:r>
      <w:r w:rsidR="00D742EB">
        <w:tab/>
      </w:r>
      <w:r w:rsidR="00D742EB">
        <w:tab/>
      </w:r>
      <w:r>
        <w:t>Medium-Term Load Forecasting</w:t>
      </w:r>
      <w:r>
        <w:tab/>
      </w:r>
    </w:p>
    <w:p w14:paraId="0D3C2D7D" w14:textId="4E1B9834" w:rsidR="009C29D6" w:rsidRDefault="009C29D6" w:rsidP="009C29D6">
      <w:r w:rsidRPr="00D742EB">
        <w:rPr>
          <w:b/>
          <w:bCs/>
        </w:rPr>
        <w:t>MW</w:t>
      </w:r>
      <w:r w:rsidR="00A9612E">
        <w:tab/>
      </w:r>
      <w:r>
        <w:t xml:space="preserve"> </w:t>
      </w:r>
      <w:r w:rsidR="00D742EB">
        <w:tab/>
      </w:r>
      <w:r w:rsidR="00D742EB">
        <w:tab/>
      </w:r>
      <w:r w:rsidR="00D742EB">
        <w:tab/>
      </w:r>
      <w:r>
        <w:t>Mega-Watt</w:t>
      </w:r>
    </w:p>
    <w:p w14:paraId="3E092643" w14:textId="579CEB4B" w:rsidR="000559FB" w:rsidRDefault="000559FB" w:rsidP="009C29D6">
      <w:r w:rsidRPr="00D742EB">
        <w:rPr>
          <w:b/>
          <w:bCs/>
        </w:rPr>
        <w:t>PACF</w:t>
      </w:r>
      <w:r w:rsidR="00A9612E">
        <w:rPr>
          <w:b/>
          <w:bCs/>
        </w:rPr>
        <w:tab/>
      </w:r>
      <w:r>
        <w:t xml:space="preserve"> </w:t>
      </w:r>
      <w:r w:rsidR="00D742EB">
        <w:tab/>
      </w:r>
      <w:r w:rsidR="00D742EB">
        <w:tab/>
      </w:r>
      <w:r>
        <w:t>Partial Auto Correlation Function</w:t>
      </w:r>
    </w:p>
    <w:p w14:paraId="58A9C616" w14:textId="7EEDFBA9" w:rsidR="009C29D6" w:rsidRDefault="009C29D6" w:rsidP="009C29D6">
      <w:r w:rsidRPr="00D742EB">
        <w:rPr>
          <w:b/>
          <w:bCs/>
        </w:rPr>
        <w:t>ReLU</w:t>
      </w:r>
      <w:r>
        <w:t xml:space="preserve"> </w:t>
      </w:r>
      <w:r w:rsidR="00D742EB">
        <w:tab/>
      </w:r>
      <w:r w:rsidR="00D742EB">
        <w:tab/>
      </w:r>
      <w:r w:rsidR="00D742EB">
        <w:tab/>
      </w:r>
      <w:r>
        <w:t>Rectified Linear Unit</w:t>
      </w:r>
      <w:r>
        <w:tab/>
      </w:r>
    </w:p>
    <w:p w14:paraId="0421243F" w14:textId="00E57089" w:rsidR="009C29D6" w:rsidRDefault="009C29D6" w:rsidP="009C29D6">
      <w:r w:rsidRPr="00D742EB">
        <w:rPr>
          <w:b/>
          <w:bCs/>
        </w:rPr>
        <w:t>RLS</w:t>
      </w:r>
      <w:r w:rsidR="00A9612E">
        <w:tab/>
      </w:r>
      <w:r>
        <w:t xml:space="preserve"> </w:t>
      </w:r>
      <w:r w:rsidR="00D742EB">
        <w:tab/>
      </w:r>
      <w:r w:rsidR="00D742EB">
        <w:tab/>
      </w:r>
      <w:r w:rsidR="00D742EB">
        <w:tab/>
      </w:r>
      <w:r>
        <w:t xml:space="preserve">Recursive Least Squares </w:t>
      </w:r>
      <w:r>
        <w:tab/>
      </w:r>
    </w:p>
    <w:p w14:paraId="067827BB" w14:textId="4CA28A1E" w:rsidR="009C29D6" w:rsidRDefault="009C29D6" w:rsidP="009C29D6">
      <w:r w:rsidRPr="00D742EB">
        <w:rPr>
          <w:b/>
          <w:bCs/>
        </w:rPr>
        <w:t>RMSE</w:t>
      </w:r>
      <w:r w:rsidR="00A9612E">
        <w:rPr>
          <w:b/>
          <w:bCs/>
        </w:rPr>
        <w:tab/>
      </w:r>
      <w:r>
        <w:t xml:space="preserve"> </w:t>
      </w:r>
      <w:r w:rsidR="00D742EB">
        <w:tab/>
      </w:r>
      <w:r w:rsidR="00D742EB">
        <w:tab/>
      </w:r>
      <w:r>
        <w:t>Root Mean Square Error</w:t>
      </w:r>
    </w:p>
    <w:p w14:paraId="4A98F62B" w14:textId="479F9B27" w:rsidR="009C29D6" w:rsidRDefault="009C29D6" w:rsidP="009C29D6">
      <w:r w:rsidRPr="00D742EB">
        <w:rPr>
          <w:b/>
          <w:bCs/>
        </w:rPr>
        <w:t>RNN</w:t>
      </w:r>
      <w:r>
        <w:t xml:space="preserve"> </w:t>
      </w:r>
      <w:r w:rsidR="00D742EB">
        <w:tab/>
      </w:r>
      <w:r w:rsidR="00D742EB">
        <w:tab/>
      </w:r>
      <w:r w:rsidR="00D742EB">
        <w:tab/>
      </w:r>
      <w:r>
        <w:t>Recurrent Neural Networks</w:t>
      </w:r>
      <w:r>
        <w:tab/>
      </w:r>
    </w:p>
    <w:p w14:paraId="0B9E64C8" w14:textId="6FC3E739" w:rsidR="00C675BC" w:rsidRDefault="00D57F92" w:rsidP="00C675BC">
      <w:r w:rsidRPr="00D742EB">
        <w:rPr>
          <w:b/>
          <w:bCs/>
        </w:rPr>
        <w:t>SARIMAX</w:t>
      </w:r>
      <w:r w:rsidRPr="00D57F92">
        <w:t xml:space="preserve"> </w:t>
      </w:r>
      <w:r w:rsidR="00D742EB">
        <w:tab/>
      </w:r>
      <w:r w:rsidR="00C675BC">
        <w:t>Seasonal Auto</w:t>
      </w:r>
      <w:r w:rsidR="00E956DC">
        <w:t>-</w:t>
      </w:r>
      <w:r w:rsidR="00C675BC">
        <w:t xml:space="preserve">Regressive Integrated Moving Averages with </w:t>
      </w:r>
      <w:r w:rsidR="001B77A9">
        <w:t>Exogenous</w:t>
      </w:r>
    </w:p>
    <w:p w14:paraId="15B80D9E" w14:textId="568D02C1" w:rsidR="00D57F92" w:rsidRDefault="00C675BC" w:rsidP="00C675BC">
      <w:r>
        <w:t>regressors</w:t>
      </w:r>
    </w:p>
    <w:p w14:paraId="57087067" w14:textId="1A130CC4" w:rsidR="009C29D6" w:rsidRDefault="009C29D6" w:rsidP="009C29D6">
      <w:r w:rsidRPr="00D742EB">
        <w:rPr>
          <w:b/>
          <w:bCs/>
        </w:rPr>
        <w:t>SNF</w:t>
      </w:r>
      <w:r w:rsidR="00A9612E">
        <w:tab/>
      </w:r>
      <w:r>
        <w:t xml:space="preserve"> </w:t>
      </w:r>
      <w:r w:rsidR="00D742EB">
        <w:tab/>
      </w:r>
      <w:r w:rsidR="00D742EB">
        <w:tab/>
      </w:r>
      <w:r w:rsidR="00D742EB">
        <w:tab/>
      </w:r>
      <w:r>
        <w:t>Seasonal Naïve Forecaster</w:t>
      </w:r>
      <w:r>
        <w:tab/>
      </w:r>
    </w:p>
    <w:p w14:paraId="10A1AA2D" w14:textId="07BE17F2" w:rsidR="00514BA4" w:rsidRDefault="00514BA4" w:rsidP="009C29D6">
      <w:r w:rsidRPr="00D742EB">
        <w:rPr>
          <w:b/>
          <w:bCs/>
        </w:rPr>
        <w:t>STD</w:t>
      </w:r>
      <w:r>
        <w:t xml:space="preserve"> </w:t>
      </w:r>
      <w:r w:rsidR="00D742EB">
        <w:tab/>
      </w:r>
      <w:r w:rsidR="00A9612E">
        <w:tab/>
      </w:r>
      <w:r w:rsidR="00D742EB">
        <w:tab/>
      </w:r>
      <w:r w:rsidR="00D742EB">
        <w:tab/>
      </w:r>
      <w:r>
        <w:t>Standard Deviation</w:t>
      </w:r>
    </w:p>
    <w:p w14:paraId="79CCF9B4" w14:textId="02B2848B" w:rsidR="009C29D6" w:rsidRDefault="009C29D6" w:rsidP="009C29D6">
      <w:r w:rsidRPr="00D742EB">
        <w:rPr>
          <w:b/>
          <w:bCs/>
        </w:rPr>
        <w:t>STLF</w:t>
      </w:r>
      <w:r w:rsidR="00D742EB">
        <w:tab/>
      </w:r>
      <w:r w:rsidR="00D742EB">
        <w:tab/>
      </w:r>
      <w:r w:rsidR="00D742EB">
        <w:tab/>
      </w:r>
      <w:r>
        <w:t>Short Term Load Forecasting</w:t>
      </w:r>
      <w:r>
        <w:tab/>
      </w:r>
    </w:p>
    <w:p w14:paraId="479469DF" w14:textId="5486A276" w:rsidR="009C29D6" w:rsidRDefault="009C29D6" w:rsidP="009C29D6">
      <w:r w:rsidRPr="00D742EB">
        <w:rPr>
          <w:b/>
          <w:bCs/>
        </w:rPr>
        <w:t>SVM</w:t>
      </w:r>
      <w:r>
        <w:t xml:space="preserve"> </w:t>
      </w:r>
      <w:r w:rsidR="00D742EB">
        <w:tab/>
      </w:r>
      <w:r w:rsidR="00D742EB">
        <w:tab/>
      </w:r>
      <w:r w:rsidR="00D742EB">
        <w:tab/>
      </w:r>
      <w:r>
        <w:t>Support Vector Machine</w:t>
      </w:r>
    </w:p>
    <w:p w14:paraId="23AE770A" w14:textId="0B8FE0A2" w:rsidR="009C29D6" w:rsidRDefault="009C29D6" w:rsidP="009C29D6">
      <w:r w:rsidRPr="00D742EB">
        <w:rPr>
          <w:b/>
          <w:bCs/>
        </w:rPr>
        <w:t>UNB</w:t>
      </w:r>
      <w:r w:rsidR="0030478C">
        <w:tab/>
      </w:r>
      <w:r>
        <w:t xml:space="preserve"> </w:t>
      </w:r>
      <w:r w:rsidR="00D742EB">
        <w:tab/>
      </w:r>
      <w:r w:rsidR="00D742EB">
        <w:tab/>
      </w:r>
      <w:r w:rsidR="00D742EB">
        <w:tab/>
      </w:r>
      <w:r>
        <w:t>University of New Brunswick</w:t>
      </w:r>
    </w:p>
    <w:p w14:paraId="2036A644" w14:textId="06BCF8CA" w:rsidR="009C29D6" w:rsidRDefault="009C29D6" w:rsidP="00451254">
      <w:r w:rsidRPr="00D742EB">
        <w:rPr>
          <w:b/>
          <w:bCs/>
        </w:rPr>
        <w:t>VMD</w:t>
      </w:r>
      <w:r>
        <w:t xml:space="preserve"> </w:t>
      </w:r>
      <w:r w:rsidR="00D742EB">
        <w:tab/>
      </w:r>
      <w:r w:rsidR="00D742EB">
        <w:tab/>
      </w:r>
      <w:r w:rsidR="00D742EB">
        <w:tab/>
      </w:r>
      <w:r>
        <w:t>Variational Mode Decomposition</w:t>
      </w:r>
      <w:r>
        <w:tab/>
      </w:r>
    </w:p>
    <w:p w14:paraId="6226D987" w14:textId="6E4D1D33"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p>
    <w:p w14:paraId="115B70B3" w14:textId="200339FA" w:rsidR="00FF1E34" w:rsidRDefault="006052A7" w:rsidP="00CF19C9">
      <w:pPr>
        <w:pStyle w:val="Heading1"/>
      </w:pPr>
      <w:bookmarkStart w:id="9" w:name="_Toc94773590"/>
      <w:r>
        <w:lastRenderedPageBreak/>
        <w:t xml:space="preserve">1 </w:t>
      </w:r>
      <w:r w:rsidR="0056500B" w:rsidRPr="00CF19C9">
        <w:t>Introduction</w:t>
      </w:r>
      <w:bookmarkEnd w:id="9"/>
    </w:p>
    <w:p w14:paraId="6D7E2E65" w14:textId="54B2C400" w:rsidR="00BA3F19" w:rsidRDefault="00630536" w:rsidP="00630536">
      <w:pPr>
        <w:ind w:firstLine="288"/>
      </w:pPr>
      <w:r w:rsidRPr="00630536">
        <w:t xml:space="preserve">Load forecasting is an important component of electric utility design, planning, and operation; it has been used in the power industry for over a century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Pr="00381D4E">
        <w:rPr>
          <w:noProof/>
        </w:rPr>
        <w:t>[1]–[8]</w:t>
      </w:r>
      <w:r>
        <w:fldChar w:fldCharType="end"/>
      </w:r>
      <w:r w:rsidRPr="00630536">
        <w:t xml:space="preserve">. Load forecasting is a critical building component for power system operators to ensure the network operates continuously and is managed safely and efficiently. The goal of load forecasting is to keep supply and demand balanced so that consumers have an adequate and cost-effective energy supply. Load forecasting can, however, be useful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Pr="00381D4E">
        <w:rPr>
          <w:noProof/>
        </w:rPr>
        <w:t>[1], [9]</w:t>
      </w:r>
      <w:r>
        <w:fldChar w:fldCharType="end"/>
      </w:r>
      <w:r w:rsidRPr="00630536">
        <w:t xml:space="preserve">. Load forecasting is used by these organizations in power system planning/operations, revenue projection, rate design, energy trading, and other activities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Pr="00381D4E">
        <w:rPr>
          <w:noProof/>
        </w:rPr>
        <w:t>[2], [3], [10]</w:t>
      </w:r>
      <w:r>
        <w:fldChar w:fldCharType="end"/>
      </w:r>
      <w:r w:rsidRPr="00630536">
        <w:t>.</w:t>
      </w:r>
      <w:r w:rsidR="00BA3F19">
        <w:t xml:space="preserve"> </w:t>
      </w:r>
    </w:p>
    <w:p w14:paraId="6916279D" w14:textId="238C8628" w:rsidR="00630536" w:rsidRDefault="00630536" w:rsidP="00630536">
      <w:pPr>
        <w:ind w:firstLine="288"/>
      </w:pPr>
      <w:r w:rsidRPr="00630536">
        <w:t>Over the last decade, there has been a surge in the adoption of renewable energy and distributed generation sources, as well as the advancement and implementation of smart grids and buildings to effectively meet rising energy demands. To integrate these developments without causing system disruptions, reliable load forecasting across multiple time horizons is required</w:t>
      </w:r>
      <w:r>
        <w:t xml:space="preserve"> </w:t>
      </w:r>
      <w:r>
        <w:fldChar w:fldCharType="begin" w:fldLock="1"/>
      </w:r>
      <w:r>
        <w:instrText xml:space="preserve">ADDIN CSL_CITATION {"citationItems":[{"id":"ITEM-1","itemData":{"DOI":"10.1016/j.apenergy.2017.12.051","ISSN":"03062619","abstract":"This paper presents a recurrent neural network model to make medium-to-long term predictions, i.e. time horizon of </w:instrText>
      </w:r>
      <w:r>
        <w:rPr>
          <w:rFonts w:ascii="Cambria Math" w:hAnsi="Cambria Math" w:cs="Cambria Math"/>
        </w:rPr>
        <w:instrText>⩾</w:instrText>
      </w:r>
      <w:r>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fldChar w:fldCharType="separate"/>
      </w:r>
      <w:r w:rsidRPr="00381D4E">
        <w:rPr>
          <w:noProof/>
        </w:rPr>
        <w:t>[11]</w:t>
      </w:r>
      <w:r>
        <w:fldChar w:fldCharType="end"/>
      </w:r>
      <w:r w:rsidRPr="00630536">
        <w:t xml:space="preserve">. Electric load forecasting has been extensively researched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fldChar w:fldCharType="separate"/>
      </w:r>
      <w:r w:rsidRPr="00217A94">
        <w:rPr>
          <w:noProof/>
        </w:rPr>
        <w:t>[1], [7], [12], [13]</w:t>
      </w:r>
      <w:r>
        <w:fldChar w:fldCharType="end"/>
      </w:r>
      <w:r w:rsidRPr="00630536">
        <w:t xml:space="preserve">, with the majority of current research focusing on developing more accurate forecasts. Because of the deregulation of energy markets and several random factors, often governed by human behavior, the demand patterns used to drive modern technologies are complex and must be considered when forecasting future electricity demand. As a result, developing a forecasting model suitable for a specific power network </w:t>
      </w:r>
      <w:r w:rsidRPr="00630536">
        <w:lastRenderedPageBreak/>
        <w:t xml:space="preserve">is not an easy task </w:t>
      </w:r>
      <w:r>
        <w:fldChar w:fldCharType="begin" w:fldLock="1"/>
      </w:r>
      <w:r>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fldChar w:fldCharType="separate"/>
      </w:r>
      <w:r w:rsidRPr="00381D4E">
        <w:rPr>
          <w:noProof/>
        </w:rPr>
        <w:t>[3], [10], [14]</w:t>
      </w:r>
      <w:r>
        <w:fldChar w:fldCharType="end"/>
      </w:r>
      <w:r w:rsidRPr="00630536">
        <w:t>. Over-forecasting, or forecasting more power than needed, results in the start-up of an excessive number of generating units, resulting in over-production and unnecessary expense. Conversely, underestimating the required demand because of higher-than-expected loads creates an electricity deficit. When this happens, the system operator is forced to buy potentially expensive peaking power to make up the difference, which is significantly higher than the market price. Both situations result in suboptimal generation scheduling and present the operator with technical challenges.</w:t>
      </w:r>
    </w:p>
    <w:p w14:paraId="61036A0C" w14:textId="1581FFBD" w:rsidR="005A1D10" w:rsidRDefault="005A1D10" w:rsidP="00630536">
      <w:pPr>
        <w:ind w:firstLine="288"/>
      </w:pPr>
      <w:r w:rsidRPr="005A1D10">
        <w:t xml:space="preserve">The Texas Electric Reliability Council documented a power system incident in February 2008 that prompted them to respond to a faster-than-expected evening load ramp-up in order to maintain load/generation balance </w:t>
      </w:r>
      <w:r>
        <w:fldChar w:fldCharType="begin" w:fldLock="1"/>
      </w:r>
      <w:r>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fldChar w:fldCharType="separate"/>
      </w:r>
      <w:r w:rsidRPr="00381D4E">
        <w:rPr>
          <w:noProof/>
        </w:rPr>
        <w:t>[15]</w:t>
      </w:r>
      <w:r>
        <w:fldChar w:fldCharType="end"/>
      </w:r>
      <w:r w:rsidRPr="005A1D10">
        <w:t xml:space="preserve">. They relied on willing power consumers to act as temporary curtailment loads to draw on reserve power and alleviate demand. Following-incident analysis revealed that more accurate forecasting of generation and demand could easily have avoided the need for an emergency response. A heatwave in South Korea in September 2011 significantly increased electricity demand. South Korea's power supply was disrupted for nearly 1.5 million people </w:t>
      </w:r>
      <w:r>
        <w:fldChar w:fldCharType="begin" w:fldLock="1"/>
      </w:r>
      <w:r>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fldChar w:fldCharType="separate"/>
      </w:r>
      <w:r w:rsidRPr="00381D4E">
        <w:rPr>
          <w:noProof/>
        </w:rPr>
        <w:t>[16]</w:t>
      </w:r>
      <w:r>
        <w:fldChar w:fldCharType="end"/>
      </w:r>
      <w:r w:rsidRPr="005A1D10">
        <w:t xml:space="preserve"> due to a lack of available energy to meet the uptick caused by the heatwave. Although these scenarios are uncommon, they provide extreme examples of the potential consequences of imbalance and, as a result, the critical importance of accurate load forecasting.</w:t>
      </w:r>
    </w:p>
    <w:p w14:paraId="373CA457" w14:textId="1AAA5BA6" w:rsidR="005A1D10" w:rsidRDefault="005A1D10" w:rsidP="00630536">
      <w:pPr>
        <w:ind w:firstLine="288"/>
      </w:pPr>
      <w:r w:rsidRPr="005A1D10">
        <w:t xml:space="preserve">Statistical techniques and machine learning (ML) have both been used to forecast load, and the distinction between these two techniques is becoming increasingly blurred with the widespread adoption of data science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527687">
        <w:rPr>
          <w:noProof/>
        </w:rPr>
        <w:t>[1]</w:t>
      </w:r>
      <w:r>
        <w:fldChar w:fldCharType="end"/>
      </w:r>
      <w:r w:rsidRPr="005A1D10">
        <w:t xml:space="preserve">. Machine learning techniques are more intelligent and capable of forecasting load more accurately than statistical techniques. While both statistical and machine learning techniques have been extensively reported in the literature </w:t>
      </w:r>
      <w:r w:rsidRPr="005A1D10">
        <w:lastRenderedPageBreak/>
        <w:t>on load forecasting, deep learning techniques have only recently gained popularity due to their ability to interpret complex relationships in data more accurately</w:t>
      </w:r>
      <w:r>
        <w:t xml:space="preserve">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fldChar w:fldCharType="separate"/>
      </w:r>
      <w:r w:rsidRPr="00381D4E">
        <w:rPr>
          <w:noProof/>
        </w:rPr>
        <w:t>[2], [17]</w:t>
      </w:r>
      <w:r>
        <w:fldChar w:fldCharType="end"/>
      </w:r>
      <w:r w:rsidRPr="005A1D10">
        <w:t xml:space="preserve">. Deep learning techniques have proven to be extremely effective in dealing with complex sequential data </w:t>
      </w:r>
      <w:r>
        <w:fldChar w:fldCharType="begin" w:fldLock="1"/>
      </w:r>
      <w:r>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Pr>
          <w:rFonts w:ascii="MS Mincho" w:eastAsia="MS Mincho" w:hAnsi="MS Mincho" w:cs="MS Mincho" w:hint="eastAsia"/>
        </w:rPr>
        <w:instrText>（</w:instrText>
      </w:r>
      <w:r>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fldChar w:fldCharType="separate"/>
      </w:r>
      <w:r w:rsidRPr="00B42AB6">
        <w:rPr>
          <w:noProof/>
        </w:rPr>
        <w:t>[18], [19]</w:t>
      </w:r>
      <w:r>
        <w:fldChar w:fldCharType="end"/>
      </w:r>
      <w:r w:rsidRPr="005A1D10">
        <w:t xml:space="preserve">. As a result, deep learning techniques have been successfully applied to load forecasting applications, outperforming a variety of benchmark models such as simple Artificial Neural Networks (ANN) and more traditional statistical time series forecasters such as the Auto-regressive Integrated Moving Average (ARIMA) </w:t>
      </w:r>
      <w:r>
        <w:fldChar w:fldCharType="begin" w:fldLock="1"/>
      </w:r>
      <w:r>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fldChar w:fldCharType="separate"/>
      </w:r>
      <w:r w:rsidRPr="00B42AB6">
        <w:rPr>
          <w:noProof/>
        </w:rPr>
        <w:t>[20]</w:t>
      </w:r>
      <w:r>
        <w:fldChar w:fldCharType="end"/>
      </w:r>
      <w:r w:rsidRPr="005A1D10">
        <w:t>.</w:t>
      </w:r>
    </w:p>
    <w:p w14:paraId="14ECBB5F" w14:textId="489E2782" w:rsidR="009451EE" w:rsidRDefault="00D76671" w:rsidP="002A5AD4">
      <w:pPr>
        <w:ind w:firstLine="288"/>
        <w:rPr>
          <w:rFonts w:cs="Arial"/>
          <w:b/>
          <w:bCs/>
          <w:iCs/>
          <w:szCs w:val="28"/>
        </w:rPr>
      </w:pPr>
      <w:r w:rsidRPr="00D76671">
        <w:t>Convolutional Neural Networks (CNN) and Long Short-Term Memory (LSTM) techniques are two of the most widely used deep learning techniques, and they serve as the foundation for the majority of recent load forecasting research. The goal of this research was to compare these deep learning forecasting techniques to some conventional forecasting techniques used by various utilities to see if deep learning can meet their needs more effectively. Th</w:t>
      </w:r>
      <w:r w:rsidR="00F06764">
        <w:t>is</w:t>
      </w:r>
      <w:r w:rsidRPr="00D76671">
        <w:t xml:space="preserve"> work was done specifically to benefit Saint John Energy, a municipally owned utility reseller that works with UNB's Smart Grid Technologies team. They are looking for better ways to improve their forecasting performance, including more accurate prediction of load demand peaks.</w:t>
      </w:r>
    </w:p>
    <w:p w14:paraId="4E731670" w14:textId="56264332" w:rsidR="00706BBA" w:rsidRDefault="009451EE" w:rsidP="009451EE">
      <w:pPr>
        <w:pStyle w:val="Heading2"/>
      </w:pPr>
      <w:bookmarkStart w:id="10" w:name="_Toc94773591"/>
      <w:r>
        <w:t xml:space="preserve">1.1 </w:t>
      </w:r>
      <w:r w:rsidR="00706BBA">
        <w:t>Objectives</w:t>
      </w:r>
      <w:bookmarkEnd w:id="10"/>
    </w:p>
    <w:p w14:paraId="34EF9CE8" w14:textId="51DA2242" w:rsidR="00E81453" w:rsidRDefault="00D76671" w:rsidP="00E81453">
      <w:r w:rsidRPr="00D76671">
        <w:t>To meet the purpose of this work, the following objectives were established:</w:t>
      </w:r>
    </w:p>
    <w:p w14:paraId="5E4B932E" w14:textId="77777777" w:rsidR="00D76671" w:rsidRDefault="00D76671" w:rsidP="005D1394">
      <w:pPr>
        <w:pStyle w:val="ListParagraph"/>
        <w:numPr>
          <w:ilvl w:val="0"/>
          <w:numId w:val="3"/>
        </w:numPr>
      </w:pPr>
      <w:r w:rsidRPr="00D76671">
        <w:t xml:space="preserve">Identifying and implementing benchmark forecasters - Forecasters were chosen to represent both statistical and machine learning techniques, as well as the techniques most commonly used by researchers and utilities. The selection criteria were narrowed to forecasters with well-documented models, which aided in the </w:t>
      </w:r>
      <w:r w:rsidRPr="00D76671">
        <w:lastRenderedPageBreak/>
        <w:t>reproducibility of this work. The techniques are described in detail in Chapter 2, and the implementation is described in Chapter 3.</w:t>
      </w:r>
    </w:p>
    <w:p w14:paraId="32752F14" w14:textId="77777777" w:rsidR="007174D0" w:rsidRDefault="007174D0" w:rsidP="005D1394">
      <w:pPr>
        <w:pStyle w:val="ListParagraph"/>
        <w:numPr>
          <w:ilvl w:val="0"/>
          <w:numId w:val="3"/>
        </w:numPr>
      </w:pPr>
      <w:r w:rsidRPr="007174D0">
        <w:t>Identifying and implementing two deep learning forecasters - Forecasters were chosen to represent those that have recently demonstrated promising results in the literature on load forecasting. The forecasters are described in Chapter 2, and the implementation details are described in Chapter 3.</w:t>
      </w:r>
    </w:p>
    <w:p w14:paraId="6EDDD437" w14:textId="64F8130A" w:rsidR="007174D0" w:rsidRDefault="007174D0" w:rsidP="005D1394">
      <w:pPr>
        <w:pStyle w:val="ListParagraph"/>
        <w:numPr>
          <w:ilvl w:val="0"/>
          <w:numId w:val="3"/>
        </w:numPr>
      </w:pPr>
      <w:r w:rsidRPr="007174D0">
        <w:t xml:space="preserve">Forecaster performance comparison - Overall accuracy and daily load demand peak prediction </w:t>
      </w:r>
      <w:r w:rsidR="006C732D" w:rsidRPr="007174D0">
        <w:t>was</w:t>
      </w:r>
      <w:r w:rsidRPr="007174D0">
        <w:t xml:space="preserve"> used as performance metrics. The findings of the overall comparison are discussed in Chapter 3.</w:t>
      </w:r>
    </w:p>
    <w:p w14:paraId="61E50C90" w14:textId="20A44BBA" w:rsidR="008C4D99" w:rsidRDefault="006C732D" w:rsidP="005D1394">
      <w:pPr>
        <w:pStyle w:val="ListParagraph"/>
        <w:numPr>
          <w:ilvl w:val="0"/>
          <w:numId w:val="3"/>
        </w:numPr>
      </w:pPr>
      <w:r w:rsidRPr="006C732D">
        <w:t>Extensive performance analysis - A thorough analysis was carried out to determine whether certain forecasters performed better or worse at different times of day, days of the week, months of the year, or seasons. The findings of this in-depth investigation are presented in Chapter 4.</w:t>
      </w:r>
    </w:p>
    <w:p w14:paraId="4D2EE70C" w14:textId="0D6C9DBC" w:rsidR="00970FB8" w:rsidRPr="00B50682" w:rsidRDefault="006C732D" w:rsidP="00B4717C">
      <w:pPr>
        <w:ind w:firstLine="288"/>
      </w:pPr>
      <w:r w:rsidRPr="006C732D">
        <w:t>In 2021, Saint John Energy recruited UNB's smart grid team to forecast the day and time of peak loads. None of the statistical or machine learning forecasters in use were able to predict this data accurately. This is the primary reason for our interest in deep learning research. This work helps to advance the integration of deep learning techniques into load forecasting. Our comparison shows that deep learning forecasters outperform established benchmark forecasters. This work is meant to be replicable and to serve as a model for future research by our smart-grid team and others.</w:t>
      </w:r>
    </w:p>
    <w:p w14:paraId="53981F3B" w14:textId="05B5E54C" w:rsidR="00DE6AC4" w:rsidRDefault="00CC7F1A" w:rsidP="00DE6AC4">
      <w:pPr>
        <w:pStyle w:val="Heading1"/>
      </w:pPr>
      <w:bookmarkStart w:id="11" w:name="_Toc94773592"/>
      <w:r>
        <w:lastRenderedPageBreak/>
        <w:t xml:space="preserve">2 </w:t>
      </w:r>
      <w:r w:rsidRPr="00CC7F1A">
        <w:t>Overview of Load Forecasting</w:t>
      </w:r>
      <w:bookmarkEnd w:id="11"/>
    </w:p>
    <w:p w14:paraId="2337E4C3" w14:textId="08AE1AED" w:rsidR="00A9222D" w:rsidRDefault="00A9222D" w:rsidP="00376A2D">
      <w:pPr>
        <w:ind w:firstLine="288"/>
      </w:pPr>
      <w:r w:rsidRPr="00A9222D">
        <w:t xml:space="preserve">This chapter provides an overview of load forecasting. It </w:t>
      </w:r>
      <w:r w:rsidR="007D7C5F">
        <w:t>covers</w:t>
      </w:r>
      <w:r w:rsidRPr="00A9222D">
        <w:t xml:space="preserve"> the various factors that influence electricity demand, forecasting horizons, benchmark and deep learning techniques, peak load definition, and performance metrics used in this work.</w:t>
      </w:r>
    </w:p>
    <w:p w14:paraId="01DB352B" w14:textId="78297352" w:rsidR="00DA2DE9" w:rsidRDefault="00A9222D" w:rsidP="00A9222D">
      <w:pPr>
        <w:ind w:firstLine="288"/>
      </w:pPr>
      <w:r w:rsidRPr="00A9222D">
        <w:t xml:space="preserve">The primary goal of a power company is to ensure a constant supply of electricity in order to avoid blackouts. They do this in part by forecasting </w:t>
      </w:r>
      <w:r w:rsidR="007D7C5F">
        <w:t xml:space="preserve">load demand, including </w:t>
      </w:r>
      <w:r w:rsidRPr="00A9222D">
        <w:t xml:space="preserve">peak load magnitude and timing. Load forecasting aids them in the preparation of reverse power or demand response strategies to shave or reduce the peak around the predicted time. Demand response allows power system operators and electric utilities to relieve strain on the electricity distribution system by compensating commercial, industrial, and residential customers who reduce their electricity consumption during peak demand or system emergencies. </w:t>
      </w:r>
    </w:p>
    <w:p w14:paraId="0A95C13F" w14:textId="2574BCF3" w:rsidR="00C74566" w:rsidRDefault="007D7C5F" w:rsidP="00A9222D">
      <w:pPr>
        <w:ind w:firstLine="288"/>
      </w:pPr>
      <w:r>
        <w:t>B</w:t>
      </w:r>
      <w:r w:rsidRPr="00A9222D">
        <w:t xml:space="preserve">ecause </w:t>
      </w:r>
      <w:r w:rsidR="00A9222D" w:rsidRPr="00A9222D">
        <w:t xml:space="preserve">load forecasting and peak load prediction are complex, the power system operator must take into account a plethora of factors </w:t>
      </w:r>
      <w:r>
        <w:t>including</w:t>
      </w:r>
      <w:r w:rsidRPr="00A9222D">
        <w:t xml:space="preserve"> </w:t>
      </w:r>
      <w:r w:rsidR="00A9222D" w:rsidRPr="00A9222D">
        <w:t>variables that will be used as inputs for forecasting, as well as the length of their forecasting horizon</w:t>
      </w:r>
      <w:r w:rsidR="00A9222D">
        <w:t xml:space="preserve"> </w:t>
      </w:r>
      <w:r w:rsidR="008F7E25">
        <w:fldChar w:fldCharType="begin" w:fldLock="1"/>
      </w:r>
      <w:r w:rsidR="00FA7EC7">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Systems","id":"ITEM-2","issued":{"date-parts":[["2020"]]},"title":"Short-term electric load forecasting in Tunisia using artificial neural networks","type":"article-journal"},"uris":["http://www.mendeley.com/documents/?uuid=c8d2684d-3071-43ef-adaa-f26af78f6f1c"]},{"id":"ITEM-3","itemData":{"ISSN":"08858950","abstract":"This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Systems","id":"ITEM-3","issued":{"date-parts":[["1991"]]},"title":"Electric load forecasting using an artificial neural network - Power Systems, IEEE Transactions on","type":"article-journal"},"uris":["http://www.mendeley.com/documents/?uuid=527c9df5-866e-467a-a2f9-57187b7d3428"]},{"id":"ITEM-4","itemData":{"DOI":"10.1109/59.496166","ISSN":"08858950","abstract":"This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Systems","id":"ITEM-4","issued":{"date-parts":[["1996"]]},"title":"A neural network short term load forecasting model for the greek power system","type":"article-journal"},"uris":["http://www.mendeley.com/documents/?uuid=456dddda-a72a-4b9f-9cad-6ea34687b92b"]},{"id":"ITEM-5","itemData":{"DOI":"10.1109/HNICEM.2015.7393166","ISBN":"9781509003594","abstract":"The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2015","id":"ITEM-5","issued":{"date-parts":[["2016"]]},"title":"Next day electric load forecasting using Artificial Neural Networks","type":"paper-conference"},"uris":["http://www.mendeley.com/documents/?uuid=12680df7-986c-407d-a6fa-e0dbbc4eeb91"]},{"id":"ITEM-6","itemData":{"DOI":"10.1016/j.ejor.2009.01.062","ISSN":"03772217","abstract":"For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Research","id":"ITEM-6","issued":{"date-parts":[["2009"]]},"title":"Electric load forecasting methods: Tools for decision making","type":"article-journal"},"uris":["http://www.mendeley.com/documents/?uuid=cd146fe5-13af-49bb-a2d9-13f6d5133645"]}],"mendeley":{"formattedCitation":"[21]–[26]","plainTextFormattedCitation":"[21]–[26]","previouslyFormattedCitation":"[21]–[26]"},"properties":{"noteIndex":0},"schema":"https://github.com/citation-style-language/schema/raw/master/csl-citation.json"}</w:instrText>
      </w:r>
      <w:r w:rsidR="008F7E25">
        <w:fldChar w:fldCharType="separate"/>
      </w:r>
      <w:r w:rsidR="008F7E25" w:rsidRPr="008F7E25">
        <w:rPr>
          <w:noProof/>
        </w:rPr>
        <w:t>[21]–[26]</w:t>
      </w:r>
      <w:r w:rsidR="008F7E25">
        <w:fldChar w:fldCharType="end"/>
      </w:r>
      <w:r w:rsidR="00C74566" w:rsidRPr="00273A4F">
        <w:t>.</w:t>
      </w:r>
    </w:p>
    <w:p w14:paraId="5A15065A" w14:textId="2D157D62" w:rsidR="00295109" w:rsidRDefault="00295109" w:rsidP="00295109">
      <w:pPr>
        <w:pStyle w:val="Heading2"/>
      </w:pPr>
      <w:bookmarkStart w:id="12" w:name="_Toc94773593"/>
      <w:r>
        <w:t>2.</w:t>
      </w:r>
      <w:r w:rsidR="00FF2743">
        <w:t>1</w:t>
      </w:r>
      <w:r>
        <w:t xml:space="preserve"> </w:t>
      </w:r>
      <w:r w:rsidRPr="003E1694">
        <w:t>Factors That Affect the Load Demand</w:t>
      </w:r>
      <w:bookmarkEnd w:id="12"/>
    </w:p>
    <w:p w14:paraId="4E79F03C" w14:textId="77777777" w:rsidR="00EB793D" w:rsidRDefault="004245B5" w:rsidP="004245B5">
      <w:r>
        <w:tab/>
      </w:r>
      <w:r w:rsidRPr="004245B5">
        <w:t xml:space="preserve">Load demand can be affected by a variety of factors, including the region in question, the type of customers in the region, weather factors (e.g., temperature), the time of day, the day of the week, and other uncontrollable factors (i.e., coronavirus outbreak). These variables are divided into four categories: economic, chronological, meteorological, and random. </w:t>
      </w:r>
    </w:p>
    <w:p w14:paraId="2C77F36B" w14:textId="6E3E1A38" w:rsidR="004245B5" w:rsidRDefault="00996FC2" w:rsidP="00EB793D">
      <w:pPr>
        <w:ind w:firstLine="288"/>
      </w:pPr>
      <w:r w:rsidRPr="00996FC2">
        <w:lastRenderedPageBreak/>
        <w:t>Economic factors include investments in a facility's infrastructure, such as new buildings, laboratories, and power plants, which can affect customer consumption and increase the load on the electric grid</w:t>
      </w:r>
      <w:r>
        <w:t xml:space="preserve"> </w:t>
      </w:r>
      <w:r w:rsidR="004245B5">
        <w:fldChar w:fldCharType="begin" w:fldLock="1"/>
      </w:r>
      <w:r w:rsidR="004245B5">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rsidR="004245B5">
        <w:fldChar w:fldCharType="separate"/>
      </w:r>
      <w:r w:rsidR="004245B5" w:rsidRPr="00B56C18">
        <w:rPr>
          <w:noProof/>
        </w:rPr>
        <w:t>[27]</w:t>
      </w:r>
      <w:r w:rsidR="004245B5">
        <w:fldChar w:fldCharType="end"/>
      </w:r>
      <w:r w:rsidR="004245B5" w:rsidRPr="004245B5">
        <w:t xml:space="preserve">. Economic factors have little impact on short-term load forecasting because they affect consumption patterns over a longer period of time </w:t>
      </w:r>
      <w:r w:rsidR="004245B5">
        <w:fldChar w:fldCharType="begin" w:fldLock="1"/>
      </w:r>
      <w:r w:rsidR="004245B5">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4245B5">
        <w:fldChar w:fldCharType="separate"/>
      </w:r>
      <w:r w:rsidR="004245B5" w:rsidRPr="009D397C">
        <w:rPr>
          <w:noProof/>
        </w:rPr>
        <w:t>[1]</w:t>
      </w:r>
      <w:r w:rsidR="004245B5">
        <w:fldChar w:fldCharType="end"/>
      </w:r>
      <w:r w:rsidR="004245B5" w:rsidRPr="004245B5">
        <w:t>.</w:t>
      </w:r>
    </w:p>
    <w:p w14:paraId="5933CBAA" w14:textId="771CF612" w:rsidR="00EB6227" w:rsidRDefault="00BD2531" w:rsidP="00BD2531">
      <w:pPr>
        <w:ind w:firstLine="288"/>
      </w:pPr>
      <w:r w:rsidRPr="00BD2531">
        <w:t>Seasonal, weekly, and daily cycles, as well as holidays, can all have an impact on the load. Weekends are comparable to public holidays, and weekdays differ from weekends in that weekends have a lighter workload. Calendar data is useful to incorporate into load forecast models because time has an effect on how electricity is used</w:t>
      </w:r>
      <w:r>
        <w:t xml:space="preserve"> </w:t>
      </w:r>
      <w:r w:rsidR="00EB6227">
        <w:fldChar w:fldCharType="begin" w:fldLock="1"/>
      </w:r>
      <w:r w:rsidR="009B5D0E">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-3","issued":{"date-parts":[["2010"]]},"title":"Short-term Forecasting in Power Systems: A Guided Tour","type":"chapter"},"uris":["http://www.mendeley.com/documents/?uuid=5dda9d41-8e44-449c-95a9-68dbbf915508"]},{"id":"ITEM-4","itemData":{"DOI":"10.1109/PROC.1987.13927","ISSN":"00189219","abstract":"The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IEEE","id":"ITEM-4","issued":{"date-parts":[["1987"]]},"title":"SHORT-TERM LOAD FORECASTING.","type":"article-journal"},"uris":["http://www.mendeley.com/documents/?uuid=4a588825-511c-4b80-89f1-de2c12df2d4f"]},{"id":"ITEM-5","itemData":{"DOI":"10.1109/icsmc.1995.538416","ISSN":"08843627","abstract":"Economically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Cybernetics","id":"ITEM-5","issued":{"date-parts":[["1995"]]},"title":"Survey of hybrid fuzzy neural approaches to electric load forecasting","type":"paper-conference"},"uris":["http://www.mendeley.com/documents/?uuid=3a69f549-179e-4d37-b1e9-73153d601a13"]},{"id":"ITEM-6","itemData":{"DOI":"10.1109/ICIIP.2017.8313703","ISBN":"9781509067343","abstract":"Short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2015","id":"ITEM-7","issued":{"date-parts":[["2016"]]},"title":"Next day electric load forecasting using Artificial Neural Networks","type":"paper-conference"},"uris":["http://www.mendeley.com/documents/?uuid=12680df7-986c-407d-a6fa-e0dbbc4eeb91"]},{"id":"ITEM-8","itemData":{"DOI":"10.1109/59.221223","ISSN":"15580679","abstract":"The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Systems","id":"ITEM-8","issued":{"date-parts":[["1993"]]},"title":"Neural Network Based Short Term Load Forecasting","type":"article-journal"},"uris":["http://www.mendeley.com/documents/?uuid=5a54d13e-9265-40c7-a3f7-ead5cef48d69"]},{"id":"ITEM-9","itemData":{"DOI":"10.1007/s12667-019-00324-4","ISSN":"18683975","abstract":"The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Systems","id":"ITEM-9","issued":{"date-parts":[["2020"]]},"title":"Short-term electric load forecasting in Tunisia using artificial neural networks","type":"article-journal"},"uris":["http://www.mendeley.com/documents/?uuid=c8d2684d-3071-43ef-adaa-f26af78f6f1c"]}],"mendeley":{"formattedCitation":"[9], [21], [22], [25], [27]–[31]","plainTextFormattedCitation":"[9], [21], [22], [25], [27]–[31]","previouslyFormattedCitation":"[9], [21], [22], [25], [27]–[31]"},"properties":{"noteIndex":0},"schema":"https://github.com/citation-style-language/schema/raw/master/csl-citation.json"}</w:instrText>
      </w:r>
      <w:r w:rsidR="00EB6227">
        <w:fldChar w:fldCharType="separate"/>
      </w:r>
      <w:r w:rsidR="001469E8" w:rsidRPr="001469E8">
        <w:rPr>
          <w:noProof/>
        </w:rPr>
        <w:t>[9], [21], [22], [25], [27]–[31]</w:t>
      </w:r>
      <w:r w:rsidR="00EB6227">
        <w:fldChar w:fldCharType="end"/>
      </w:r>
      <w:r w:rsidR="00EB6227">
        <w:t>.</w:t>
      </w:r>
    </w:p>
    <w:p w14:paraId="2D18FE76" w14:textId="0836E711" w:rsidR="00BD2531" w:rsidRDefault="00BD2531" w:rsidP="00BD2531">
      <w:pPr>
        <w:ind w:firstLine="288"/>
      </w:pPr>
      <w:r w:rsidRPr="00BD2531">
        <w:t xml:space="preserve">The most important weather variable is temperature, which is frequently used as a variable in forecast models </w:t>
      </w:r>
      <w:r>
        <w:fldChar w:fldCharType="begin" w:fldLock="1"/>
      </w:r>
      <w:r>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id":"ITEM-6","itemData":{"author":[{"dropping-particle":"","family":"Foster","given":"Judith","non-dropping-particle":"","parse-names":false,"suffix":""}],"id":"ITEM-6","issued":{"date-parts":[["2020"]]},"publisher":"Queen’s University","title":"Electric load forecasting with increased embedded renewable generation","type":"thesis"},"uris":["http://www.mendeley.com/documents/?uuid=ab848f68-1c28-39df-a1f6-83371f9953ec"]}],"mendeley":{"formattedCitation":"[21], [23], [26], [27], [32], [33]","plainTextFormattedCitation":"[21], [23], [26], [27], [32], [33]","previouslyFormattedCitation":"[21], [23], [26], [27], [32], [33]"},"properties":{"noteIndex":0},"schema":"https://github.com/citation-style-language/schema/raw/master/csl-citation.json"}</w:instrText>
      </w:r>
      <w:r>
        <w:fldChar w:fldCharType="separate"/>
      </w:r>
      <w:r w:rsidRPr="001469E8">
        <w:rPr>
          <w:noProof/>
        </w:rPr>
        <w:t>[21], [23], [26], [27], [32], [33]</w:t>
      </w:r>
      <w:r>
        <w:fldChar w:fldCharType="end"/>
      </w:r>
      <w:r>
        <w:rPr>
          <w:noProof/>
        </w:rPr>
        <w:t xml:space="preserve">. </w:t>
      </w:r>
      <w:r w:rsidRPr="00BD2531">
        <w:t xml:space="preserve">Temperature factors, according to Hong and Shahidehpour </w:t>
      </w:r>
      <w:r>
        <w:fldChar w:fldCharType="begin" w:fldLock="1"/>
      </w:r>
      <w:r>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Pr="00B42AB6">
        <w:rPr>
          <w:noProof/>
        </w:rPr>
        <w:t>[34]</w:t>
      </w:r>
      <w:r>
        <w:fldChar w:fldCharType="end"/>
      </w:r>
      <w:r w:rsidRPr="00BD2531">
        <w:t xml:space="preserve">, can account for more than 70% of load variability. The relationship between temperature and load is non-linear. This nonlinear relationship helps to explain why nonlinear load forecasting techniques are so widely used </w:t>
      </w:r>
      <w:r>
        <w:fldChar w:fldCharType="begin" w:fldLock="1"/>
      </w:r>
      <w:r>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[21]","plainTextFormattedCitation":"[1], [21]","previouslyFormattedCitation":"[1], [21]"},"properties":{"noteIndex":0},"schema":"https://github.com/citation-style-language/schema/raw/master/csl-citation.json"}</w:instrText>
      </w:r>
      <w:r>
        <w:fldChar w:fldCharType="separate"/>
      </w:r>
      <w:r w:rsidRPr="001469E8">
        <w:rPr>
          <w:noProof/>
        </w:rPr>
        <w:t>[1], [21]</w:t>
      </w:r>
      <w:r>
        <w:fldChar w:fldCharType="end"/>
      </w:r>
      <w:r w:rsidRPr="00BD2531">
        <w:t xml:space="preserve">. Humidity, solar irradiance, wind speed, and precipitation are other weather variables that may affect the electric hourly load profile </w:t>
      </w:r>
      <w:r>
        <w:fldChar w:fldCharType="begin" w:fldLock="1"/>
      </w:r>
      <w:r w:rsidR="00451E33">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Network","type":"thesis"},"uris":["http://www.mendeley.com/documents/?uuid=1ea18368-2152-386b-96c5-1966b295f92c"]},{"id":"ITEM-2","itemData":{"DOI":"10.1109/PROC.1987.13927","ISSN":"00189219","abstract":"The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IEEE","id":"ITEM-2","issued":{"date-parts":[["1987"]]},"title":"SHORT-TERM LOAD FORECASTING.","type":"article-journal"},"uris":["http://www.mendeley.com/documents/?uuid=4a588825-511c-4b80-89f1-de2c12df2d4f"]},{"id":"ITEM-3","itemData":{"DOI":"10.1109/TPWRS.2002.800906","ISSN":"08858950","abstract":"In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Systems","id":"ITEM-3","issued":{"date-parts":[["2002"]]},"title":"Neural network load forecasting with weather ensemble predictions","type":"article-journal"},"uris":["http://www.mendeley.com/documents/?uuid=0cd215ba-db31-49b2-992c-902a094262cd"]},{"id":"ITEM-4","itemData":{"DOI":"10.1109/59.736285","ISSN":"08858950","abstract":"This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Systems","id":"ITEM-4","issue":"4","issued":{"date-parts":[["1998"]]},"page":"1413-1422","title":"ANNSTLF - Artificial neural network short-term load forecaster - generation three","type":"article-journal","volume":"13"},"uris":["http://www.mendeley.com/documents/?uuid=c71af4ec-8253-4120-b0d6-cf95a79a08c0"]},{"id":"ITEM-5","itemData":{"ISSN":"08858950","abstract":"This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Systems","id":"ITEM-5","issued":{"date-parts":[["1991"]]},"title":"Electric load forecasting using an artificial neural network - Power Systems, IEEE Transactions on","type":"article-journal"},"uris":["http://www.mendeley.com/documents/?uuid=527c9df5-866e-467a-a2f9-57187b7d3428"]},{"id":"ITEM-6","itemData":{"DOI":"10.1109/ICIIP.2017.8313703","ISBN":"9781509067343","abstract":"Short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-7","issued":{"date-parts":[["2019"]]},"title":"Combining weather stations for electric load forecasting","type":"article-journal"},"uris":["http://www.mendeley.com/documents/?uuid=e04dc322-d606-42af-95b2-e73ac743d892"]},{"id":"ITEM-8","itemData":{"DOI":"10.1016/j.ijforecast.2014.07.001","ISSN":"01692070","abstract":"Weather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Forecasting","id":"ITEM-8","issued":{"date-parts":[["2015"]]},"title":"Weather station selection for electric load forecasting","type":"article-journal"},"uris":["http://www.mendeley.com/documents/?uuid=a6e42d11-0e25-43f3-bda7-3447f17927ab"]},{"id":"ITEM-9","itemData":{"DOI":"10.3390/en12030393","ISSN":"19961073","abstract":"Electricity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wing","non-dropping-particle":"","parse-names":false,"suffix":""}],"container-title":"Energies","id":"ITEM-9","issued":{"date-parts":[["2019"]]},"title":"Computational intelligence on short-term load forecasting: A methodological overview","type":"article"},"uris":["http://www.mendeley.com/documents/?uuid=e025f865-9b57-417a-be42-cd54c381e2b4"]},{"id":"ITEM-10","itemData":{"DOI":"10.1016/j.ijforecast.2019.08.008","ISSN":"01692070","abstract":"Demand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Forecasting","id":"ITEM-10","issued":{"date-parts":[["2020"]]},"title":"Rethinking weather station selection for electric load forecasting using genetic algorithms","type":"article-journal"},"uris":["http://www.mendeley.com/documents/?uuid=5ce4f603-c6aa-42bb-a326-585a9e79c8a2"]},{"id":"ITEM-11","itemData":{"DOI":"10.1109/ICPS.2008.4606287","ISBN":"9781424420940","abstract":"In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Conference","id":"ITEM-11","issued":{"date-parts":[["2008"]]},"title":"Multi-area load forecasting for system with large geographical area","type":"paper-conference"},"uris":["http://www.mendeley.com/documents/?uuid=65c2d67f-f83b-4e2c-8a4f-2f77f2b89379"]}],"mendeley":{"formattedCitation":"[9], [23], [42], [27], [35]–[41]","plainTextFormattedCitation":"[9], [23], [42], [27], [35]–[41]","previouslyFormattedCitation":"[9], [23], [42], [27], [35]–[41]"},"properties":{"noteIndex":0},"schema":"https://github.com/citation-style-language/schema/raw/master/csl-citation.json"}</w:instrText>
      </w:r>
      <w:r>
        <w:fldChar w:fldCharType="separate"/>
      </w:r>
      <w:r w:rsidR="0093150B" w:rsidRPr="0093150B">
        <w:rPr>
          <w:noProof/>
        </w:rPr>
        <w:t>[9], [23], [42], [27], [35]–[41]</w:t>
      </w:r>
      <w:r>
        <w:fldChar w:fldCharType="end"/>
      </w:r>
      <w:r w:rsidRPr="00BD2531">
        <w:t xml:space="preserve">. Janicki </w:t>
      </w:r>
      <w:r>
        <w:fldChar w:fldCharType="begin" w:fldLock="1"/>
      </w:r>
      <w:r>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review","type":"article-journal"},"uris":["http://www.mendeley.com/documents/?uuid=18274f7e-94cc-4cf3-8bda-7e7be72a096e"]},{"id":"ITEM-2","itemData":{"DOI":"10.1016/j.egypro.2015.07.616","ISSN":"18766102","abstract":"Short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Procedia","id":"ITEM-2","issued":{"date-parts":[["2015"]]},"title":"Short-term Forecasting of the Abu Dhabi Electricity Load Using Multiple Weather Variables","type":"paper-conference"},"uris":["http://www.mendeley.com/documents/?uuid=0806e8b1-246c-4f91-b6bd-6386a94f96ab"]}],"mendeley":{"formattedCitation":"[43], [44]","plainTextFormattedCitation":"[43], [44]","previouslyFormattedCitation":"[43], [44]"},"properties":{"noteIndex":0},"schema":"https://github.com/citation-style-language/schema/raw/master/csl-citation.json"}</w:instrText>
      </w:r>
      <w:r>
        <w:fldChar w:fldCharType="separate"/>
      </w:r>
      <w:r w:rsidRPr="001C575F">
        <w:rPr>
          <w:noProof/>
        </w:rPr>
        <w:t>[43], [44]</w:t>
      </w:r>
      <w:r>
        <w:fldChar w:fldCharType="end"/>
      </w:r>
      <w:r>
        <w:t xml:space="preserve"> </w:t>
      </w:r>
      <w:r w:rsidRPr="00BD2531">
        <w:t>describes the numerous meteorological variables used in load forecasting.</w:t>
      </w:r>
    </w:p>
    <w:p w14:paraId="1F85C709" w14:textId="144844B9" w:rsidR="00BD2531" w:rsidRDefault="00BD2531" w:rsidP="00BD2531">
      <w:pPr>
        <w:ind w:firstLine="288"/>
      </w:pPr>
      <w:r w:rsidRPr="00BD2531">
        <w:t xml:space="preserve">Any additional random disturbances in the load pattern that cannot be explained by the preceding factors are referred to as random factors affecting the electrical load profile </w:t>
      </w:r>
      <w:r>
        <w:fldChar w:fldCharType="begin" w:fldLock="1"/>
      </w:r>
      <w:r>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FORECASTING.","type":"article-journal"},"uris":["http://www.mendeley.com/documents/?uuid=4a588825-511c-4b80-89f1-de2c12df2d4f"]},{"id":"ITEM-2","itemData":{"author":[{"dropping-particle":"","family":"Taylor","given":"Eric Lynn","non-dropping-particle":"","parse-names":false,"suffix":""}],"id":"ITEM-2","issued":{"date-parts":[["2013"]]},"publisher":"University of Tennessee","title":"Short-term Electrical Load Forecasting for an Institutional/ Industrial Power System Using an Artificial Neural Network","type":"thesis"},"uris":["http://www.mendeley.com/documents/?uuid=39a9403a-6386-3193-a820-7d021daafeea"]}],"mendeley":{"formattedCitation":"[27], [45]","plainTextFormattedCitation":"[27], [45]","previouslyFormattedCitation":"[27], [45]"},"properties":{"noteIndex":0},"schema":"https://github.com/citation-style-language/schema/raw/master/csl-citation.json"}</w:instrText>
      </w:r>
      <w:r>
        <w:fldChar w:fldCharType="separate"/>
      </w:r>
      <w:r w:rsidRPr="00CD505F">
        <w:rPr>
          <w:noProof/>
        </w:rPr>
        <w:t>[27], [45]</w:t>
      </w:r>
      <w:r>
        <w:fldChar w:fldCharType="end"/>
      </w:r>
      <w:r w:rsidRPr="00BD2531">
        <w:t>. Predictions will never be perfect because unexpected events such as coronavirus outbreaks and planned or unplanned power system outages can significantly alter the demand load profile.</w:t>
      </w:r>
    </w:p>
    <w:p w14:paraId="5860BA2E" w14:textId="4AA9CB67" w:rsidR="00F83023" w:rsidRDefault="00F83023" w:rsidP="00F83023">
      <w:pPr>
        <w:pStyle w:val="Heading2"/>
      </w:pPr>
      <w:bookmarkStart w:id="13" w:name="_Toc94773594"/>
      <w:r>
        <w:lastRenderedPageBreak/>
        <w:t>2.</w:t>
      </w:r>
      <w:r w:rsidR="00443401">
        <w:t>2</w:t>
      </w:r>
      <w:r>
        <w:t xml:space="preserve"> Load Forecasting Horizons</w:t>
      </w:r>
      <w:bookmarkEnd w:id="13"/>
    </w:p>
    <w:p w14:paraId="5B6AF93F" w14:textId="36325660" w:rsidR="009B76D3" w:rsidRDefault="009B76D3" w:rsidP="001E5388">
      <w:pPr>
        <w:ind w:firstLine="288"/>
      </w:pPr>
      <w:r w:rsidRPr="009B76D3">
        <w:t>Electrical utilities' operations and planning necessitate load forecasts with varying forecast horizons based on their forecasting requirements. These horizons are classified into three types: short-term load forecasting (STLF</w:t>
      </w:r>
      <w:r>
        <w:t xml:space="preserve"> &lt;</w:t>
      </w:r>
      <w:r w:rsidRPr="009B76D3">
        <w:t xml:space="preserve"> 2-weeks), medium-term load forecasting (MTLF</w:t>
      </w:r>
      <w:r>
        <w:t xml:space="preserve"> &lt; </w:t>
      </w:r>
      <w:r w:rsidRPr="009B76D3">
        <w:t>3-years), and long-term load forecasting (LTLF</w:t>
      </w:r>
      <w:r>
        <w:t xml:space="preserve"> </w:t>
      </w:r>
      <w:r w:rsidR="00FC143B">
        <w:t>&gt;</w:t>
      </w:r>
      <w:r>
        <w:t xml:space="preserve"> </w:t>
      </w:r>
      <w:r w:rsidRPr="009B76D3">
        <w:t>3years)</w:t>
      </w:r>
      <w:r w:rsidR="00CB6D1E" w:rsidRPr="00CB6D1E">
        <w:t>.</w:t>
      </w:r>
      <w:r w:rsidR="00206702">
        <w:t xml:space="preserve"> </w:t>
      </w:r>
      <w:r w:rsidR="00C54DC1" w:rsidRPr="00C54DC1">
        <w:t>Depending on the time horizon, different forecasting models and methodologies can be used, which has an impact on what is available and chosen as inputs to forecasting models</w:t>
      </w:r>
      <w:r w:rsidR="00206702">
        <w:t xml:space="preserve"> </w:t>
      </w:r>
      <w:r w:rsidR="00206702">
        <w:fldChar w:fldCharType="begin" w:fldLock="1"/>
      </w:r>
      <w:r w:rsidR="00A23F70">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forecasting","type":"article-journal","volume":"7"},"uris":["http://www.mendeley.com/documents/?uuid=697de639-9d9d-4960-b763-0e994c9f78f3"]}],"mendeley":{"formattedCitation":"[1], [46]","plainTextFormattedCitation":"[1], [46]","previouslyFormattedCitation":"[1], [46]"},"properties":{"noteIndex":0},"schema":"https://github.com/citation-style-language/schema/raw/master/csl-citation.json"}</w:instrText>
      </w:r>
      <w:r w:rsidR="00206702">
        <w:fldChar w:fldCharType="separate"/>
      </w:r>
      <w:r w:rsidR="00206702" w:rsidRPr="00206702">
        <w:rPr>
          <w:noProof/>
        </w:rPr>
        <w:t>[1], [46]</w:t>
      </w:r>
      <w:r w:rsidR="00206702">
        <w:fldChar w:fldCharType="end"/>
      </w:r>
      <w:r w:rsidR="00C54DC1" w:rsidRPr="00C54DC1">
        <w:t>.</w:t>
      </w:r>
    </w:p>
    <w:p w14:paraId="5FF9CBA4" w14:textId="17C7B381" w:rsidR="00494DB3" w:rsidRDefault="00CB6D1E" w:rsidP="001E5388">
      <w:pPr>
        <w:ind w:firstLine="288"/>
      </w:pPr>
      <w:r>
        <w:t xml:space="preserve">STLF has been the focus of recent research, with an emphasis on time horizons of less than two weeks. This horizon is critical for power system operation and maintenance, as well as planning, contingency analysis, load flow assessment, and power system operation and maintenance. STLF is a multifaceted process that is influenced by a variety of factors such as economic conditions, time of day, season, weather, and human activity </w:t>
      </w:r>
      <w:r>
        <w:fldChar w:fldCharType="begin" w:fldLock="1"/>
      </w:r>
      <w:r w:rsidR="00451E33">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information","type":"article-journal","volume":"5"},"uris":["http://www.mendeley.com/documents/?uuid=3d2f3b02-12fc-417c-a746-0bb1d4ba5f98"]},{"id":"ITEM-4","itemData":{"DOI":"10.1016/j.ijepes.2005.12.007","ISSN":"01420615","abstract":"This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Systems","id":"ITEM-4","issued":{"date-parts":[["2006"]]},"title":"A neural network based several-hour-ahead electric load forecasting using similar days approach","type":"article-journal"},"uris":["http://www.mendeley.com/documents/?uuid=a524ef33-0b2f-4770-9624-8d21490db803"]},{"id":"ITEM-5","itemData":{"DOI":"10.1007/s40565-017-0351-7","ISSN":"21965420","abstract":"Although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Energy","id":"ITEM-5","issued":{"date-parts":[["2018"]]},"title":"Real-time anomaly detection for very short-term load forecasting","type":"article-journal"},"uris":["http://www.mendeley.com/documents/?uuid=e54a2b48-0ffc-4006-aa70-af677991a1c8"]},{"id":"ITEM-6","itemData":{"DOI":"10.1109/59.496169","ISSN":"08858950","abstract":"Three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Systems","id":"ITEM-6","issued":{"date-parts":[["1996"]]},"title":"Comparison of very short-term load forecasting techniques","type":"article-journal"},"uris":["http://www.mendeley.com/documents/?uuid=d42fe7b3-b612-4fed-ab35-20684c41bb13"]},{"id":"ITEM-7","itemData":{"DOI":"10.1109/59.852131","ISSN":"08858950","abstract":"In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Systems","id":"ITEM-7","issued":{"date-parts":[["2000"]]},"title":"Very short-term load forecasting using artificial neural networks","type":"article-journal"},"uris":["http://www.mendeley.com/documents/?uuid=d170de19-5cf5-47a5-a488-bd31a1320651"]},{"id":"ITEM-8","itemData":{"DOI":"10.1016/j.ijforecast.2008.07.007","ISSN":"01692070","abstract":"This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Forecasting","id":"ITEM-8","issued":{"date-parts":[["2008"]]},"title":"An evaluation of methods for very short-term load forecasting using minute-by-minute British data","type":"article-journal"},"uris":["http://www.mendeley.com/documents/?uuid=bf7906ed-c3f3-410b-9b48-f2cea52afb00"]},{"id":"ITEM-9","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Intelligence","id":"ITEM-9","issued":{"date-parts":[["2006"]]},"title":"Short term electric load forecasting: A tutorial","type":"article-journal"},"uris":["http://www.mendeley.com/documents/?uuid=28cdcecf-e3bf-4e68-bb4d-6416dfb9b129"]},{"id":"ITEM-10","itemData":{"DOI":"10.1109/59.910780","ISSN":"08858950","abstract":"Load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Systems","id":"ITEM-10","issued":{"date-parts":[["2001"]]},"title":"Neural networks for short-term load forecasting: A review and evaluation","type":"article-journal"},"uris":["http://www.mendeley.com/documents/?uuid=6e737726-7930-4ada-87b9-8aae66e0cc41"]},{"id":"ITEM-11","itemData":{"DOI":"10.1371/journal.pone.0175915","ISSN":"19326203","PMID":"28426739","abstract":"Load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ONE","id":"ITEM-11","issued":{"date-parts":[["2017"]]},"title":"Artificial neural network and SARIMA based models for power load forecasting in Turkish electricity market Ö","type":"article-journal"},"uris":["http://www.mendeley.com/documents/?uuid=82b1325b-8e83-4465-a571-9f6aea1b4dc1"]}],"mendeley":{"formattedCitation":"[1], [21], [54], [46]–[53]","plainTextFormattedCitation":"[1], [21], [54], [46]–[53]","previouslyFormattedCitation":"[1], [21], [54], [46]–[53]"},"properties":{"noteIndex":0},"schema":"https://github.com/citation-style-language/schema/raw/master/csl-citation.json"}</w:instrText>
      </w:r>
      <w:r>
        <w:fldChar w:fldCharType="separate"/>
      </w:r>
      <w:r w:rsidR="0093150B" w:rsidRPr="0093150B">
        <w:rPr>
          <w:noProof/>
        </w:rPr>
        <w:t>[1], [21], [54], [46]–[53]</w:t>
      </w:r>
      <w:r>
        <w:fldChar w:fldCharType="end"/>
      </w:r>
      <w:r>
        <w:t xml:space="preserve">. </w:t>
      </w:r>
    </w:p>
    <w:p w14:paraId="591944DB" w14:textId="7061703D" w:rsidR="00CB6D1E" w:rsidRPr="00CB6D1E" w:rsidRDefault="00CB6D1E" w:rsidP="001E5388">
      <w:pPr>
        <w:ind w:firstLine="288"/>
      </w:pPr>
      <w:r>
        <w:t xml:space="preserve">MTLF has a longer time horizon, typically ranging from two weeks to three years. MTLF is influenced by demographic and economic factors. MTLF and STLF are inextricably linked; long-term planning must be integrated into short-term planning </w:t>
      </w:r>
      <w:r>
        <w:fldChar w:fldCharType="begin" w:fldLock="1"/>
      </w:r>
      <w:r>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Approach","type":"thesis"},"uris":["http://www.mendeley.com/documents/?uuid=02b37ffc-29f7-39fb-8355-569446827fe0"]},{"id":"ITEM-2","itemData":{"DOI":"10.1109/TPWRS.2005.860926","ISSN":"08858950","abstract":"The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Systems","id":"ITEM-2","issued":{"date-parts":[["2006"]]},"title":"An optimized adaptive neural network for annual midterm energy forecasting","type":"article-journal"},"uris":["http://www.mendeley.com/documents/?uuid=8bae1091-f979-4e67-b33d-4a354f147c29"]},{"id":"ITEM-3","itemData":{"DOI":"10.1109/59.761878","ISSN":"08858950","abstract":"We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Systems","id":"ITEM-3","issued":{"date-parts":[["1999"]]},"title":"Experience with FNN models for medium term power demand predictions","type":"article-journal"},"uris":["http://www.mendeley.com/documents/?uuid=e1410ff9-e108-4c7b-9cca-d14b933940f4"]},{"id":"ITEM-4","itemData":{"DOI":"10.1109/TPWRS.2005.857851","ISSN":"08858950","abstract":"This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Systems","id":"ITEM-4","issued":{"date-parts":[["2006"]]},"title":"Coordination between medium-term generation planning and short-term operation in electricity markets","type":"article-journal"},"uris":["http://www.mendeley.com/documents/?uuid=5f1a5de5-a3b5-4a0c-97a8-936bb410dc0a"]}],"mendeley":{"formattedCitation":"[55]–[58]","plainTextFormattedCitation":"[55]–[58]","previouslyFormattedCitation":"[55]–[58]"},"properties":{"noteIndex":0},"schema":"https://github.com/citation-style-language/schema/raw/master/csl-citation.json"}</w:instrText>
      </w:r>
      <w:r>
        <w:fldChar w:fldCharType="separate"/>
      </w:r>
      <w:r w:rsidRPr="0041051A">
        <w:rPr>
          <w:noProof/>
        </w:rPr>
        <w:t>[55]–[58]</w:t>
      </w:r>
      <w:r>
        <w:fldChar w:fldCharType="end"/>
      </w:r>
      <w:r>
        <w:t xml:space="preserve">. LTLF considers time </w:t>
      </w:r>
      <w:r w:rsidR="005C7602">
        <w:t>horizons</w:t>
      </w:r>
      <w:r>
        <w:t xml:space="preserve"> longer than three years. LTLF is also required for planning purposes, such as the construction of new power plants, transmission system expansion, and electric utility expansion </w:t>
      </w:r>
      <w:r>
        <w:fldChar w:fldCharType="begin" w:fldLock="1"/>
      </w:r>
      <w:r>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fldChar w:fldCharType="separate"/>
      </w:r>
      <w:r w:rsidRPr="001A7F97">
        <w:rPr>
          <w:noProof/>
        </w:rPr>
        <w:t>[59]</w:t>
      </w:r>
      <w:r>
        <w:fldChar w:fldCharType="end"/>
      </w:r>
      <w:r>
        <w:t>.</w:t>
      </w:r>
    </w:p>
    <w:p w14:paraId="35638620" w14:textId="1A7EEE06" w:rsidR="00540C3A" w:rsidRDefault="001A2209" w:rsidP="00540C3A">
      <w:pPr>
        <w:pStyle w:val="Heading2"/>
      </w:pPr>
      <w:bookmarkStart w:id="14" w:name="_Toc94773595"/>
      <w:r>
        <w:lastRenderedPageBreak/>
        <w:t>2</w:t>
      </w:r>
      <w:r w:rsidR="00F83023">
        <w:t>.</w:t>
      </w:r>
      <w:r w:rsidR="00443401">
        <w:t>3</w:t>
      </w:r>
      <w:r>
        <w:t xml:space="preserve"> </w:t>
      </w:r>
      <w:r w:rsidR="00722795">
        <w:t xml:space="preserve">The Benchmark </w:t>
      </w:r>
      <w:r w:rsidR="00076604">
        <w:t>Forecasters</w:t>
      </w:r>
      <w:bookmarkEnd w:id="14"/>
    </w:p>
    <w:p w14:paraId="6A41806A" w14:textId="77777777" w:rsidR="00214937" w:rsidRDefault="00B14373" w:rsidP="00B14373">
      <w:pPr>
        <w:ind w:firstLine="288"/>
      </w:pPr>
      <w:r w:rsidRPr="00B14373">
        <w:t xml:space="preserve">Many publications do not provide detailed information about their experimental setups, making direct comparisons with reported results difficult. The benchmark forecasters proposed in this work were chosen for their relevance and reproducibility; they have been available for many years and have been implemented and used by both researchers and utilities </w:t>
      </w:r>
      <w:r>
        <w:fldChar w:fldCharType="begin" w:fldLock="1"/>
      </w:r>
      <w:r>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Pr="001A7F97">
        <w:rPr>
          <w:noProof/>
        </w:rPr>
        <w:t>[1], [3], [10], [14], [60]–[62]</w:t>
      </w:r>
      <w:r>
        <w:fldChar w:fldCharType="end"/>
      </w:r>
      <w:r>
        <w:t>.</w:t>
      </w:r>
      <w:r w:rsidRPr="00B14373">
        <w:t xml:space="preserve"> </w:t>
      </w:r>
    </w:p>
    <w:p w14:paraId="127E1B0C" w14:textId="7E0A3FE0" w:rsidR="00B14373" w:rsidRDefault="00B14373" w:rsidP="00B14373">
      <w:pPr>
        <w:ind w:firstLine="288"/>
      </w:pPr>
      <w:r w:rsidRPr="00B14373">
        <w:t xml:space="preserve">Based on the forecast model's construction technique, each benchmark forecaster is classified into one of two categories: statistical techniques or machine learning techniques. Statistical techniques include multiple linear regression (MLR) analysis </w:t>
      </w:r>
      <w:r>
        <w:fldChar w:fldCharType="begin" w:fldLock="1"/>
      </w:r>
      <w:r>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fldChar w:fldCharType="separate"/>
      </w:r>
      <w:r w:rsidRPr="001A7F97">
        <w:rPr>
          <w:noProof/>
        </w:rPr>
        <w:t>[63], [64]</w:t>
      </w:r>
      <w:r>
        <w:fldChar w:fldCharType="end"/>
      </w:r>
      <w:r>
        <w:t xml:space="preserve"> </w:t>
      </w:r>
      <w:r w:rsidRPr="00B14373">
        <w:t xml:space="preserve">and auto-regressive integrated moving average (ARIMA) modeling </w:t>
      </w:r>
      <w:r>
        <w:fldChar w:fldCharType="begin" w:fldLock="1"/>
      </w:r>
      <w:r>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fldChar w:fldCharType="separate"/>
      </w:r>
      <w:r w:rsidRPr="00B56C18">
        <w:rPr>
          <w:noProof/>
        </w:rPr>
        <w:t>[65], [66]</w:t>
      </w:r>
      <w:r>
        <w:fldChar w:fldCharType="end"/>
      </w:r>
      <w:r w:rsidRPr="00B14373">
        <w:t xml:space="preserve">. ANNs (Artificial Neural Networks) </w:t>
      </w:r>
      <w:r>
        <w:fldChar w:fldCharType="begin" w:fldLock="1"/>
      </w:r>
      <w:r>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forecasting","type":"article-journal"},"uris":["http://www.mendeley.com/documents/?uuid=e3c847d0-b7c8-4635-b231-a4638120c750"]}],"mendeley":{"formattedCitation":"[67], [68]","plainTextFormattedCitation":"[67], [68]","previouslyFormattedCitation":"[67], [68]"},"properties":{"noteIndex":0},"schema":"https://github.com/citation-style-language/schema/raw/master/csl-citation.json"}</w:instrText>
      </w:r>
      <w:r>
        <w:fldChar w:fldCharType="separate"/>
      </w:r>
      <w:r w:rsidRPr="00B56C18">
        <w:rPr>
          <w:noProof/>
        </w:rPr>
        <w:t>[67], [68]</w:t>
      </w:r>
      <w:r>
        <w:fldChar w:fldCharType="end"/>
      </w:r>
      <w:r w:rsidRPr="00B14373">
        <w:t xml:space="preserve"> are a type of machine learning technique </w:t>
      </w:r>
      <w:r w:rsidRPr="00646349">
        <w:t>[69], [70]</w:t>
      </w:r>
      <w:r w:rsidRPr="00B14373">
        <w:t>.</w:t>
      </w:r>
    </w:p>
    <w:p w14:paraId="6EA97A5D" w14:textId="3E6F14DF" w:rsidR="003F41C3" w:rsidRPr="00B14373" w:rsidRDefault="00206702" w:rsidP="00B14373">
      <w:pPr>
        <w:ind w:firstLine="288"/>
      </w:pPr>
      <w:r w:rsidRPr="00206702">
        <w:t>One limitation of statistical techniques such as ARIMA and MLR is their inability to discover non-linear relationships in data without these variables being provided as inputs to their forecasting model</w:t>
      </w:r>
      <w:r>
        <w:t xml:space="preserve"> </w:t>
      </w:r>
      <w:r w:rsidR="003F41C3">
        <w:fldChar w:fldCharType="begin" w:fldLock="1"/>
      </w:r>
      <w:r w:rsidR="003F41C3">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forecasting","type":"article"},"uris":["http://www.mendeley.com/documents/?uuid=3ed04135-1610-447e-8b7f-927a1b8a387c"]},{"id":"ITEM-2","itemData":{"DOI":"10.1109/SustainIT.2013.6685208","ISBN":"9783901882562","abstract":"The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2013","id":"ITEM-2","issued":{"date-parts":[["2013"]]},"title":"Electricity load forecasting for residential customers: Exploiting aggregation and correlation between households","type":"paper-conference"},"uris":["http://www.mendeley.com/documents/?uuid=15cda80d-070f-46e9-a101-23c2ee38af3e"]},{"id":"ITEM-3","itemData":{"DOI":"10.1016/j.epsr.2015.09.001","ISSN":"03787796","abstract":"In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Research","id":"ITEM-3","issued":{"date-parts":[["2016"]]},"title":"Pattern-based local linear regression models for short-term load forecasting","type":"article-journal"},"uris":["http://www.mendeley.com/documents/?uuid=ae7b4506-1c4f-457c-b602-37506169d0ce"]},{"id":"ITEM-4","itemData":{"DOI":"10.1109/59.962429","ISSN":"08858950","abstract":"This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Systems","id":"ITEM-4","issue":"4","issued":{"date-parts":[["2001"]]},"page":"798-805","title":"Short-term hourly load forecasting using time-series modeling with peak load estimation capability","type":"article-journal","volume":"16"},"uris":["http://www.mendeley.com/documents/?uuid=604f5a34-211d-49c3-ada5-a85d840c27db"]}],"mendeley":{"formattedCitation":"[12], [69]–[71]","plainTextFormattedCitation":"[12], [69]–[71]","previouslyFormattedCitation":"[12], [69]–[71]"},"properties":{"noteIndex":0},"schema":"https://github.com/citation-style-language/schema/raw/master/csl-citation.json"}</w:instrText>
      </w:r>
      <w:r w:rsidR="003F41C3">
        <w:fldChar w:fldCharType="separate"/>
      </w:r>
      <w:r w:rsidR="003F41C3" w:rsidRPr="004A0DB7">
        <w:rPr>
          <w:noProof/>
        </w:rPr>
        <w:t>[12], [69]–[71]</w:t>
      </w:r>
      <w:r w:rsidR="003F41C3">
        <w:fldChar w:fldCharType="end"/>
      </w:r>
      <w:r w:rsidR="003F41C3" w:rsidRPr="003F41C3">
        <w:t>.  Furthermore, they are incapable of intelligently learning and adapting to data changes caused by newer factors, such as temperature swings resulting in extreme weather conditions or a plague, such as a coronavirus outbreak that occurred in the year 2020, resulting in the global shutdown of numerous operations</w:t>
      </w:r>
      <w:r w:rsidR="003F41C3">
        <w:t xml:space="preserve"> </w:t>
      </w:r>
      <w:r w:rsidR="003F41C3">
        <w:fldChar w:fldCharType="begin" w:fldLock="1"/>
      </w:r>
      <w:r w:rsidR="00451E33">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[47], [72]–[75]","plainTextFormattedCitation":"[32], [47], [72]–[75]","previouslyFormattedCitation":"[32], [47], [72]–[75]"},"properties":{"noteIndex":0},"schema":"https://github.com/citation-style-language/schema/raw/master/csl-citation.json"}</w:instrText>
      </w:r>
      <w:r w:rsidR="003F41C3">
        <w:fldChar w:fldCharType="separate"/>
      </w:r>
      <w:r w:rsidR="0093150B" w:rsidRPr="0093150B">
        <w:rPr>
          <w:noProof/>
        </w:rPr>
        <w:t>[32], [47], [72]–[75]</w:t>
      </w:r>
      <w:r w:rsidR="003F41C3">
        <w:fldChar w:fldCharType="end"/>
      </w:r>
      <w:r w:rsidR="003F41C3">
        <w:t>.</w:t>
      </w:r>
    </w:p>
    <w:p w14:paraId="4ECA79C4" w14:textId="4E8AC076" w:rsidR="004A1D66" w:rsidRDefault="004A1D66" w:rsidP="004A1D66">
      <w:pPr>
        <w:pStyle w:val="Heading3"/>
      </w:pPr>
      <w:bookmarkStart w:id="15" w:name="_Toc94773596"/>
      <w:r>
        <w:t>2.</w:t>
      </w:r>
      <w:r w:rsidR="00443401">
        <w:t>3</w:t>
      </w:r>
      <w:r>
        <w:t>.1 The Seasonal Na</w:t>
      </w:r>
      <w:r w:rsidR="00A14651">
        <w:t>i</w:t>
      </w:r>
      <w:r>
        <w:t>ve Forecaster (SNF)</w:t>
      </w:r>
      <w:bookmarkEnd w:id="15"/>
    </w:p>
    <w:p w14:paraId="1FE38BCB" w14:textId="5F00BCCB" w:rsidR="00CD1983" w:rsidRDefault="002242F1" w:rsidP="00CD1983">
      <w:pPr>
        <w:ind w:firstLine="288"/>
      </w:pPr>
      <w:r w:rsidRPr="002242F1">
        <w:t xml:space="preserve">A naive forecaster is a simple forecaster that is frequently used </w:t>
      </w:r>
      <w:r w:rsidR="009E604E">
        <w:t xml:space="preserve">as a benchmark </w:t>
      </w:r>
      <w:r w:rsidRPr="002242F1">
        <w:t xml:space="preserve">to develop more sophisticated forecasters </w:t>
      </w:r>
      <w:r>
        <w:fldChar w:fldCharType="begin" w:fldLock="1"/>
      </w:r>
      <w:r>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methods","type":"article-journal"},"uris":["http://www.mendeley.com/documents/?uuid=f1d1519c-5b80-4f2c-bede-be5f4b4eef67"]},{"id":"ITEM-2","itemData":{"DOI":"10.1016/j.ijforecast.2015.09.006","ISSN":"01692070","abstract":"Temperature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Forecasting","id":"ITEM-2","issued":{"date-parts":[["2016"]]},"title":"Electric load forecasting with recency effect: A big data approach","type":"article-journal"},"uris":["http://www.mendeley.com/documents/?uuid=0d80983a-c46c-4c06-b527-1e5fdd7d1c96"]},{"id":"ITEM-3","itemData":{"DOI":"10.1109/ISGTEurope.2017.8260176","ISBN":"9781538619537","abstract":"Excellence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Proceedings","id":"ITEM-3","issued":{"date-parts":[["2017"]]},"title":"Short-term industrial load forecasting: A case study in an Italian factory","type":"paper-conference"},"uris":["http://www.mendeley.com/documents/?uuid=0a4ef770-7b7e-4520-876a-79f93b122001"]},{"id":"ITEM-4","itemData":{"DOI":"10.1109/PES.2011.6038881","ISBN":"9781457710018","ISSN":"19449925","abstract":"Benchmarking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-5","issued":{"date-parts":[["2016"]]},"title":"Forecasting electricity load with advanced wavelet neural networks","type":"article-journal"},"uris":["http://www.mendeley.com/documents/?uuid=acd10d2b-73b6-45e9-bef4-4efa9587b92a"]}],"mendeley":{"formattedCitation":"[60], [72], [73], [76], [77]","plainTextFormattedCitation":"[60], [72], [73], [76], [77]","previouslyFormattedCitation":"[60], [72], [73], [76], [77]"},"properties":{"noteIndex":0},"schema":"https://github.com/citation-style-language/schema/raw/master/csl-citation.json"}</w:instrText>
      </w:r>
      <w:r>
        <w:fldChar w:fldCharType="separate"/>
      </w:r>
      <w:r w:rsidRPr="001469E8">
        <w:rPr>
          <w:noProof/>
        </w:rPr>
        <w:t>[60], [72], [73], [76], [77]</w:t>
      </w:r>
      <w:r>
        <w:fldChar w:fldCharType="end"/>
      </w:r>
      <w:r>
        <w:t xml:space="preserve">. </w:t>
      </w:r>
      <w:r w:rsidRPr="002242F1">
        <w:t xml:space="preserve">They are used to show </w:t>
      </w:r>
      <w:r w:rsidRPr="002242F1">
        <w:lastRenderedPageBreak/>
        <w:t xml:space="preserve">how much value forecasters add in comparison – when a </w:t>
      </w:r>
      <w:r w:rsidR="00A14651">
        <w:t>naive</w:t>
      </w:r>
      <w:r w:rsidR="00A14651" w:rsidRPr="002242F1">
        <w:t xml:space="preserve"> </w:t>
      </w:r>
      <w:r w:rsidRPr="002242F1">
        <w:t xml:space="preserve">forecaster outperforms a more complex forecasting model, </w:t>
      </w:r>
      <w:r w:rsidR="008F369B">
        <w:t>then</w:t>
      </w:r>
      <w:r w:rsidRPr="002242F1">
        <w:t xml:space="preserve"> the complex model adds </w:t>
      </w:r>
      <w:r w:rsidR="00552B83">
        <w:t>no</w:t>
      </w:r>
      <w:r w:rsidRPr="002242F1">
        <w:t xml:space="preserve"> value.</w:t>
      </w:r>
    </w:p>
    <w:p w14:paraId="1A5FFC96" w14:textId="2B6013C7" w:rsidR="002242F1" w:rsidRPr="002242F1" w:rsidRDefault="002242F1" w:rsidP="00CD1983">
      <w:pPr>
        <w:ind w:firstLine="288"/>
      </w:pPr>
      <w:r w:rsidRPr="002242F1">
        <w:t xml:space="preserve"> Although historical or more recent means can be used as naive forecasters, Bracale et al. </w:t>
      </w:r>
      <w:r>
        <w:fldChar w:fldCharType="begin" w:fldLock="1"/>
      </w:r>
      <w:r>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[72]","plainTextFormattedCitation":"[72]","previouslyFormattedCitation":"[72]"},"properties":{"noteIndex":0},"schema":"https://github.com/citation-style-language/schema/raw/master/csl-citation.json"}</w:instrText>
      </w:r>
      <w:r>
        <w:fldChar w:fldCharType="separate"/>
      </w:r>
      <w:r w:rsidRPr="00CF0D12">
        <w:rPr>
          <w:noProof/>
        </w:rPr>
        <w:t>[72]</w:t>
      </w:r>
      <w:r>
        <w:fldChar w:fldCharType="end"/>
      </w:r>
      <w:r>
        <w:t xml:space="preserve"> </w:t>
      </w:r>
      <w:r w:rsidRPr="002242F1">
        <w:t>state that "the simplest method to anticipate the next value in a time series is to assume it will have the same values as the current value." which serves as the foundation for the most common naive forecaster</w:t>
      </w:r>
      <w:r w:rsidR="00A14651">
        <w:t>.</w:t>
      </w:r>
      <w:r w:rsidRPr="002242F1">
        <w:t xml:space="preserve"> The Seasonal Nave Forecaster (SNF) improves the nave forecaster by taking seasonal trends into account </w:t>
      </w:r>
      <w:r>
        <w:fldChar w:fldCharType="begin" w:fldLock="1"/>
      </w:r>
      <w:r>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[78]","plainTextFormattedCitation":"[78]","previouslyFormattedCitation":"[78]"},"properties":{"noteIndex":0},"schema":"https://github.com/citation-style-language/schema/raw/master/csl-citation.json"}</w:instrText>
      </w:r>
      <w:r>
        <w:fldChar w:fldCharType="separate"/>
      </w:r>
      <w:r w:rsidRPr="00CF0D12">
        <w:rPr>
          <w:noProof/>
        </w:rPr>
        <w:t>[78]</w:t>
      </w:r>
      <w:r>
        <w:fldChar w:fldCharType="end"/>
      </w:r>
      <w:r w:rsidRPr="002242F1">
        <w:t>. The SNF can be expressed mathematically using the simple relationship shown in (1):</w:t>
      </w:r>
    </w:p>
    <w:p w14:paraId="4A93958F" w14:textId="0F4B2E4C" w:rsidR="00D7176D" w:rsidRDefault="00C574DA" w:rsidP="00D7176D">
      <w:pPr>
        <w:pStyle w:val="MTDisplayEquation"/>
        <w:jc w:val="center"/>
      </w:pPr>
      <w:r w:rsidRPr="00D7176D">
        <w:rPr>
          <w:noProof/>
          <w:position w:val="-12"/>
        </w:rPr>
        <w:object w:dxaOrig="820" w:dyaOrig="360" w14:anchorId="4F547A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25pt;height:18pt;mso-width-percent:0;mso-height-percent:0;mso-width-percent:0;mso-height-percent:0" o:ole="">
            <v:imagedata r:id="rId11" o:title=""/>
          </v:shape>
          <o:OLEObject Type="Embed" ProgID="Equation.DSMT4" ShapeID="_x0000_i1025" DrawAspect="Content" ObjectID="_1706475331" r:id="rId12"/>
        </w:object>
      </w:r>
      <w:r w:rsidR="00D33FC8">
        <w:tab/>
      </w:r>
      <w:r w:rsidR="00D33FC8">
        <w:tab/>
      </w:r>
      <w:r w:rsidR="00D7176D">
        <w:fldChar w:fldCharType="begin"/>
      </w:r>
      <w:r w:rsidR="00D7176D">
        <w:instrText xml:space="preserve"> MACROBUTTON MTPlaceRef \* MERGEFORMAT </w:instrText>
      </w:r>
      <w:r w:rsidR="00D7176D">
        <w:fldChar w:fldCharType="begin"/>
      </w:r>
      <w:r w:rsidR="00D7176D">
        <w:instrText xml:space="preserve"> SEQ MTEqn \h \* MERGEFORMAT </w:instrText>
      </w:r>
      <w:r w:rsidR="00D7176D">
        <w:fldChar w:fldCharType="end"/>
      </w:r>
      <w:r w:rsidR="00D7176D">
        <w:instrText>(</w:instrText>
      </w:r>
      <w:fldSimple w:instr=" SEQ MTEqn \c \* Arabic \* MERGEFORMAT ">
        <w:r w:rsidR="00815F3F">
          <w:rPr>
            <w:noProof/>
          </w:rPr>
          <w:instrText>1</w:instrText>
        </w:r>
      </w:fldSimple>
      <w:r w:rsidR="00D7176D">
        <w:instrText>)</w:instrText>
      </w:r>
      <w:r w:rsidR="00D7176D">
        <w:fldChar w:fldCharType="end"/>
      </w:r>
    </w:p>
    <w:p w14:paraId="46FC9602" w14:textId="6A98038C" w:rsidR="004A1D66" w:rsidRDefault="004A1D66" w:rsidP="004A1D66">
      <w:r>
        <w:t xml:space="preserve">where </w:t>
      </w:r>
      <w:r w:rsidR="00C574DA" w:rsidRPr="00497036">
        <w:rPr>
          <w:noProof/>
          <w:position w:val="-6"/>
        </w:rPr>
        <w:object w:dxaOrig="200" w:dyaOrig="220" w14:anchorId="5B585089">
          <v:shape id="_x0000_i1026" type="#_x0000_t75" alt="" style="width:9.75pt;height:9.75pt;mso-width-percent:0;mso-height-percent:0;mso-width-percent:0;mso-height-percent:0" o:ole="">
            <v:imagedata r:id="rId13" o:title=""/>
          </v:shape>
          <o:OLEObject Type="Embed" ProgID="Equation.DSMT4" ShapeID="_x0000_i1026" DrawAspect="Content" ObjectID="_1706475332" r:id="rId14"/>
        </w:object>
      </w:r>
      <w:r>
        <w:t xml:space="preserve"> is the time series</w:t>
      </w:r>
      <w:r w:rsidR="000930A5">
        <w:t xml:space="preserve">, </w:t>
      </w:r>
      <w:r w:rsidR="00C574DA" w:rsidRPr="000930A5">
        <w:rPr>
          <w:noProof/>
          <w:position w:val="-10"/>
        </w:rPr>
        <w:object w:dxaOrig="220" w:dyaOrig="320" w14:anchorId="52D0432C">
          <v:shape id="_x0000_i1027" type="#_x0000_t75" alt="" style="width:11.25pt;height:15.75pt;mso-width-percent:0;mso-height-percent:0;mso-width-percent:0;mso-height-percent:0" o:ole="">
            <v:imagedata r:id="rId15" o:title=""/>
          </v:shape>
          <o:OLEObject Type="Embed" ProgID="Equation.DSMT4" ShapeID="_x0000_i1027" DrawAspect="Content" ObjectID="_1706475333" r:id="rId16"/>
        </w:object>
      </w:r>
      <w:r w:rsidR="000930A5">
        <w:t>is the forecasted value</w:t>
      </w:r>
      <w:r w:rsidR="009F688E">
        <w:t xml:space="preserve">, </w:t>
      </w:r>
      <w:r w:rsidR="00C574DA" w:rsidRPr="009F688E">
        <w:rPr>
          <w:noProof/>
          <w:position w:val="-6"/>
        </w:rPr>
        <w:object w:dxaOrig="139" w:dyaOrig="240" w14:anchorId="3240EC7D">
          <v:shape id="_x0000_i1028" type="#_x0000_t75" alt="" style="width:6pt;height:12.75pt;mso-width-percent:0;mso-height-percent:0;mso-width-percent:0;mso-height-percent:0" o:ole="">
            <v:imagedata r:id="rId17" o:title=""/>
          </v:shape>
          <o:OLEObject Type="Embed" ProgID="Equation.DSMT4" ShapeID="_x0000_i1028" DrawAspect="Content" ObjectID="_1706475334" r:id="rId18"/>
        </w:object>
      </w:r>
      <w:r w:rsidR="009F688E">
        <w:t xml:space="preserve"> is the time of </w:t>
      </w:r>
      <w:r w:rsidR="009A02A0">
        <w:t>occurrence</w:t>
      </w:r>
      <w:r>
        <w:t xml:space="preserve">, and </w:t>
      </w:r>
      <m:oMath>
        <m:r>
          <w:rPr>
            <w:rFonts w:ascii="Cambria Math" w:hAnsi="Cambria Math"/>
          </w:rPr>
          <m:t>l</m:t>
        </m:r>
      </m:oMath>
      <w:r>
        <w:rPr>
          <w:rFonts w:eastAsiaTheme="minorEastAsia"/>
        </w:rPr>
        <w:t xml:space="preserve"> is the seasonal period </w:t>
      </w:r>
      <w:r w:rsidR="009A02A0" w:rsidRPr="009A02A0">
        <w:rPr>
          <w:rFonts w:eastAsiaTheme="minorEastAsia"/>
        </w:rPr>
        <w:t>(</w:t>
      </w:r>
      <w:r w:rsidR="00497036">
        <w:rPr>
          <w:rFonts w:eastAsiaTheme="minorEastAsia"/>
        </w:rPr>
        <w:t>l</w:t>
      </w:r>
      <w:r w:rsidR="009A02A0" w:rsidRPr="009A02A0">
        <w:rPr>
          <w:rFonts w:eastAsiaTheme="minorEastAsia"/>
        </w:rPr>
        <w:t>=24 for hourly data if the previous day's hourly sample is used).</w:t>
      </w:r>
      <w:r>
        <w:rPr>
          <w:rFonts w:eastAsiaTheme="minorEastAsia"/>
        </w:rPr>
        <w:t xml:space="preserve"> </w:t>
      </w:r>
      <w:r w:rsidR="002242F1" w:rsidRPr="002242F1">
        <w:rPr>
          <w:rFonts w:eastAsiaTheme="minorEastAsia"/>
        </w:rPr>
        <w:t>The naive formula uses the most recent observed value as the future value, whereas the seasonal naive formula uses the previous season's value. The SNF forecaster is excellent for making short-term forecasts of variables that are generally stable or consistent. It is ineffective, however, at forecasting time series data that fluctuate significantly or are subject to irregular elements, such as temperature</w:t>
      </w:r>
      <w:r w:rsidR="002242F1">
        <w:rPr>
          <w:rFonts w:eastAsiaTheme="minorEastAsia"/>
        </w:rPr>
        <w:t xml:space="preserve"> </w:t>
      </w:r>
      <w:r>
        <w:fldChar w:fldCharType="begin" w:fldLock="1"/>
      </w:r>
      <w:r w:rsidR="00CF0D12">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[73]","plainTextFormattedCitation":"[73]","previouslyFormattedCitation":"[73]"},"properties":{"noteIndex":0},"schema":"https://github.com/citation-style-language/schema/raw/master/csl-citation.json"}</w:instrText>
      </w:r>
      <w:r>
        <w:fldChar w:fldCharType="separate"/>
      </w:r>
      <w:r w:rsidR="00B56C18" w:rsidRPr="00B56C18">
        <w:rPr>
          <w:noProof/>
        </w:rPr>
        <w:t>[73]</w:t>
      </w:r>
      <w:r>
        <w:fldChar w:fldCharType="end"/>
      </w:r>
      <w:r w:rsidRPr="004F7388">
        <w:t>.</w:t>
      </w:r>
    </w:p>
    <w:p w14:paraId="6313B353" w14:textId="22E7A719" w:rsidR="004A1D66" w:rsidRDefault="004A1D66" w:rsidP="004A1D66">
      <w:pPr>
        <w:pStyle w:val="Heading3"/>
      </w:pPr>
      <w:bookmarkStart w:id="16" w:name="_Toc94773597"/>
      <w:r>
        <w:t>2.</w:t>
      </w:r>
      <w:r w:rsidR="00443401">
        <w:t>3</w:t>
      </w:r>
      <w:r>
        <w:t>.2 The Multiple Linear Regression Forecaster (MLR)</w:t>
      </w:r>
      <w:bookmarkEnd w:id="16"/>
    </w:p>
    <w:p w14:paraId="2C023A2F" w14:textId="20805DEF" w:rsidR="00417F9C" w:rsidRPr="00417F9C" w:rsidRDefault="00417F9C" w:rsidP="00417F9C">
      <w:pPr>
        <w:ind w:firstLine="288"/>
      </w:pPr>
      <w:r w:rsidRPr="00417F9C">
        <w:t xml:space="preserve">Multiple linear regression (MLR) is a popular statistical technique for forecasting load that has received a lot of attention in the literature </w:t>
      </w:r>
      <w:r>
        <w:fldChar w:fldCharType="begin" w:fldLock="1"/>
      </w:r>
      <w:r w:rsidR="00451E33">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information","type":"article-journal","volume":"5"},"uris":["http://www.mendeley.com/documents/?uuid=3d2f3b02-12fc-417c-a746-0bb1d4ba5f98"]}],"mendeley":{"formattedCitation":"[47], [60], [64], [70], [79]–[84]","plainTextFormattedCitation":"[47], [60], [64], [70], [79]–[84]","previouslyFormattedCitation":"[47], [60], [64], [70], [79]–[84]"},"properties":{"noteIndex":0},"schema":"https://github.com/citation-style-language/schema/raw/master/csl-citation.json"}</w:instrText>
      </w:r>
      <w:r>
        <w:fldChar w:fldCharType="separate"/>
      </w:r>
      <w:r w:rsidR="0093150B" w:rsidRPr="0093150B">
        <w:rPr>
          <w:noProof/>
        </w:rPr>
        <w:t>[47], [60], [64], [70], [79]–[84]</w:t>
      </w:r>
      <w:r>
        <w:fldChar w:fldCharType="end"/>
      </w:r>
      <w:r w:rsidRPr="00417F9C">
        <w:t>. The relationships between a continuous dependent variable and one or more independent variables are modeled by MLR forecasters. Mathematically, an MLR with two independent variables is expressed as:</w:t>
      </w:r>
    </w:p>
    <w:p w14:paraId="7AF346B3" w14:textId="13664598" w:rsidR="009B1240" w:rsidRDefault="00C574DA" w:rsidP="009B1240">
      <w:pPr>
        <w:pStyle w:val="MTDisplayEquation"/>
        <w:jc w:val="center"/>
      </w:pPr>
      <w:r w:rsidRPr="009B1240">
        <w:rPr>
          <w:noProof/>
          <w:position w:val="-12"/>
        </w:rPr>
        <w:object w:dxaOrig="2260" w:dyaOrig="360" w14:anchorId="5A8DC8DF">
          <v:shape id="_x0000_i1029" type="#_x0000_t75" alt="" style="width:113.25pt;height:18pt;mso-width-percent:0;mso-height-percent:0;mso-width-percent:0;mso-height-percent:0" o:ole="">
            <v:imagedata r:id="rId19" o:title=""/>
          </v:shape>
          <o:OLEObject Type="Embed" ProgID="Equation.DSMT4" ShapeID="_x0000_i1029" DrawAspect="Content" ObjectID="_1706475335" r:id="rId20"/>
        </w:object>
      </w:r>
      <w:r w:rsidR="009B1240">
        <w:tab/>
      </w:r>
      <w:r w:rsidR="009B1240">
        <w:tab/>
      </w:r>
      <w:r w:rsidR="009B1240">
        <w:fldChar w:fldCharType="begin"/>
      </w:r>
      <w:r w:rsidR="009B1240">
        <w:instrText xml:space="preserve"> MACROBUTTON MTPlaceRef \* MERGEFORMAT </w:instrText>
      </w:r>
      <w:r w:rsidR="009B1240">
        <w:fldChar w:fldCharType="begin"/>
      </w:r>
      <w:r w:rsidR="009B1240">
        <w:instrText xml:space="preserve"> SEQ MTEqn \h \* MERGEFORMAT </w:instrText>
      </w:r>
      <w:r w:rsidR="009B1240">
        <w:fldChar w:fldCharType="end"/>
      </w:r>
      <w:r w:rsidR="009B1240">
        <w:instrText>(</w:instrText>
      </w:r>
      <w:fldSimple w:instr=" SEQ MTEqn \c \* Arabic \* MERGEFORMAT ">
        <w:r w:rsidR="00815F3F">
          <w:rPr>
            <w:noProof/>
          </w:rPr>
          <w:instrText>2</w:instrText>
        </w:r>
      </w:fldSimple>
      <w:r w:rsidR="009B1240">
        <w:instrText>)</w:instrText>
      </w:r>
      <w:r w:rsidR="009B1240">
        <w:fldChar w:fldCharType="end"/>
      </w:r>
    </w:p>
    <w:p w14:paraId="33F5CBAF" w14:textId="77777777" w:rsidR="004125F4" w:rsidRDefault="004A1D66" w:rsidP="004125F4">
      <w:pPr>
        <w:ind w:firstLine="288"/>
      </w:pPr>
      <w:r>
        <w:t xml:space="preserve">In the case of load forecasting, </w:t>
      </w:r>
      <w:r w:rsidR="00C574DA" w:rsidRPr="006143C7">
        <w:rPr>
          <w:noProof/>
          <w:position w:val="-10"/>
        </w:rPr>
        <w:object w:dxaOrig="220" w:dyaOrig="320" w14:anchorId="40A5D116">
          <v:shape id="_x0000_i1030" type="#_x0000_t75" alt="" style="width:11.25pt;height:15.75pt;mso-width-percent:0;mso-height-percent:0;mso-width-percent:0;mso-height-percent:0" o:ole="">
            <v:imagedata r:id="rId21" o:title=""/>
          </v:shape>
          <o:OLEObject Type="Embed" ProgID="Equation.DSMT4" ShapeID="_x0000_i1030" DrawAspect="Content" ObjectID="_1706475336" r:id="rId22"/>
        </w:object>
      </w:r>
      <w:r>
        <w:t xml:space="preserve"> is the</w:t>
      </w:r>
      <w:r w:rsidR="00D40384">
        <w:t xml:space="preserve"> predicted</w:t>
      </w:r>
      <w:r>
        <w:t xml:space="preserve"> load, </w:t>
      </w:r>
      <w:r w:rsidR="00C574DA" w:rsidRPr="006143C7">
        <w:rPr>
          <w:noProof/>
          <w:position w:val="-12"/>
        </w:rPr>
        <w:object w:dxaOrig="240" w:dyaOrig="360" w14:anchorId="0015C4F6">
          <v:shape id="_x0000_i1031" type="#_x0000_t75" alt="" style="width:12.75pt;height:18.75pt;mso-width-percent:0;mso-height-percent:0;mso-width-percent:0;mso-height-percent:0" o:ole="">
            <v:imagedata r:id="rId23" o:title=""/>
          </v:shape>
          <o:OLEObject Type="Embed" ProgID="Equation.DSMT4" ShapeID="_x0000_i1031" DrawAspect="Content" ObjectID="_1706475337" r:id="rId24"/>
        </w:object>
      </w:r>
      <w:r>
        <w:t xml:space="preserve">and </w:t>
      </w:r>
      <w:r w:rsidR="00C574DA" w:rsidRPr="006143C7">
        <w:rPr>
          <w:noProof/>
          <w:position w:val="-12"/>
        </w:rPr>
        <w:object w:dxaOrig="260" w:dyaOrig="360" w14:anchorId="4F924CE0">
          <v:shape id="_x0000_i1032" type="#_x0000_t75" alt="" style="width:13.5pt;height:18.75pt;mso-width-percent:0;mso-height-percent:0;mso-width-percent:0;mso-height-percent:0" o:ole="">
            <v:imagedata r:id="rId25" o:title=""/>
          </v:shape>
          <o:OLEObject Type="Embed" ProgID="Equation.DSMT4" ShapeID="_x0000_i1032" DrawAspect="Content" ObjectID="_1706475338" r:id="rId26"/>
        </w:object>
      </w:r>
      <w:r>
        <w:t xml:space="preserve"> are independent variables such as temperature and time-of-day, </w:t>
      </w:r>
      <w:r w:rsidR="00C574DA" w:rsidRPr="00A40178">
        <w:rPr>
          <w:noProof/>
          <w:position w:val="-10"/>
        </w:rPr>
        <w:object w:dxaOrig="240" w:dyaOrig="320" w14:anchorId="452726FF">
          <v:shape id="_x0000_i1033" type="#_x0000_t75" alt="" style="width:12.75pt;height:17.25pt;mso-width-percent:0;mso-height-percent:0;mso-width-percent:0;mso-height-percent:0" o:ole="">
            <v:imagedata r:id="rId27" o:title=""/>
          </v:shape>
          <o:OLEObject Type="Embed" ProgID="Equation.DSMT4" ShapeID="_x0000_i1033" DrawAspect="Content" ObjectID="_1706475339" r:id="rId28"/>
        </w:object>
      </w:r>
      <w:r>
        <w:t>s are coefficients estimated</w:t>
      </w:r>
      <w:r w:rsidR="00DF734B">
        <w:t xml:space="preserve"> by the model</w:t>
      </w:r>
      <w:r>
        <w:t xml:space="preserve">, and </w:t>
      </w:r>
      <w:r w:rsidR="00C574DA" w:rsidRPr="00A40178">
        <w:rPr>
          <w:noProof/>
          <w:position w:val="-6"/>
        </w:rPr>
        <w:object w:dxaOrig="180" w:dyaOrig="220" w14:anchorId="52C20032">
          <v:shape id="_x0000_i1034" type="#_x0000_t75" alt="" style="width:9pt;height:11.25pt;mso-width-percent:0;mso-height-percent:0;mso-width-percent:0;mso-height-percent:0" o:ole="">
            <v:imagedata r:id="rId29" o:title=""/>
          </v:shape>
          <o:OLEObject Type="Embed" ProgID="Equation.DSMT4" ShapeID="_x0000_i1034" DrawAspect="Content" ObjectID="_1706475340" r:id="rId30"/>
        </w:object>
      </w:r>
      <w:r>
        <w:t>is an error term</w:t>
      </w:r>
      <w:r w:rsidR="00250904">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w:t>
      </w:r>
      <w:r w:rsidR="006251CC" w:rsidRPr="006251CC">
        <w:t xml:space="preserve">MLR models are fitted in such a way that the sum-of-squares of actual and forecasted value differences is minimized. </w:t>
      </w:r>
    </w:p>
    <w:p w14:paraId="21896B62" w14:textId="39C2566F" w:rsidR="00334BE8" w:rsidRDefault="00334BE8" w:rsidP="004125F4">
      <w:pPr>
        <w:ind w:firstLine="288"/>
      </w:pPr>
      <w:r w:rsidRPr="00334BE8">
        <w:t xml:space="preserve">According to Amral et al. </w:t>
      </w:r>
      <w:r w:rsidR="009C5445">
        <w:fldChar w:fldCharType="begin" w:fldLock="1"/>
      </w:r>
      <w:r w:rsidR="00257854">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mendeley":{"formattedCitation":"[85]","plainTextFormattedCitation":"[85]","previouslyFormattedCitation":"[85]"},"properties":{"noteIndex":0},"schema":"https://github.com/citation-style-language/schema/raw/master/csl-citation.json"}</w:instrText>
      </w:r>
      <w:r w:rsidR="009C5445">
        <w:fldChar w:fldCharType="separate"/>
      </w:r>
      <w:r w:rsidR="009C5445" w:rsidRPr="009C5445">
        <w:rPr>
          <w:noProof/>
        </w:rPr>
        <w:t>[85]</w:t>
      </w:r>
      <w:r w:rsidR="009C5445">
        <w:fldChar w:fldCharType="end"/>
      </w:r>
      <w:r w:rsidRPr="00334BE8">
        <w:t xml:space="preserve">, </w:t>
      </w:r>
      <w:r w:rsidR="001F678D">
        <w:t>MLR</w:t>
      </w:r>
      <w:r w:rsidRPr="00334BE8">
        <w:t xml:space="preserve"> models for forecasting short-term load are relatively simple to develop and maintain, and the primary flaw of MLR models is their reliance on previously recorded load and temperature data, which has a significant impact on the predicted output.</w:t>
      </w:r>
      <w:r w:rsidR="009C5445">
        <w:t xml:space="preserve"> </w:t>
      </w:r>
      <w:r w:rsidR="009C5445" w:rsidRPr="009C5445">
        <w:t xml:space="preserve">The accuracy of MLRs is primarily determined by the relationships between the data and the independent variables </w:t>
      </w:r>
      <w:r w:rsidR="00E83200" w:rsidRPr="009C5445">
        <w:t>included</w:t>
      </w:r>
      <w:r w:rsidR="009C5445" w:rsidRPr="009C5445">
        <w:t xml:space="preserve"> however, while increasing the number of relevant independent variables improves predictive accuracy in general, the improvement eventually becomes negligible.</w:t>
      </w:r>
      <w:r w:rsidR="009C5445">
        <w:t xml:space="preserve"> </w:t>
      </w:r>
      <w:r w:rsidR="006251CC" w:rsidRPr="006251CC">
        <w:t>MLRs can simulate nonlinear relationships, but only when the independent variables are specified explicitly</w:t>
      </w:r>
      <w:r w:rsidR="009C5445">
        <w:t xml:space="preserve"> </w:t>
      </w:r>
      <w:r w:rsidR="00257854">
        <w:fldChar w:fldCharType="begin" w:fldLock="1"/>
      </w:r>
      <w:r w:rsidR="00451E33">
        <w:instrText>ADDIN CSL_CITATION {"citationItems":[{"id":"ITEM-1","itemData":{"author":[{"dropping-particle":"","family":"Hong","given":"Tao","non-dropping-particle":"","parse-names":false,"suffix":""}],"id":"ITEM-1","issued":{"date-parts":[["2010"]]},"publisher":"North Carolina State University","title":"Short Term Electric Load Forecasting","type":"thesis"},"uris":["http://www.mendeley.com/documents/?uuid=51e2c167-e18b-427d-9398-9cd40681d6c8"]},{"id":"ITEM-2","itemData":{"DOI":"10.1109/TSG.2013.2274373","ISSN":"19493053","abstract":"The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Grid","id":"ITEM-2","issue":"1","issued":{"date-parts":[["2014"]]},"page":"456-462","publisher":"IEEE","title":"Long term probabilistic load forecasting and normalization with hourly information","type":"article-journal","volume":"5"},"uris":["http://www.mendeley.com/documents/?uuid=3d2f3b02-12fc-417c-a746-0bb1d4ba5f98"]},{"id":"ITEM-3","itemData":{"DOI":"10.1109/ISGTEurope.2017.8260176","ISBN":"9781538619537","abstract":"Excellence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Proceedings","id":"ITEM-3","issued":{"date-parts":[["2017"]]},"title":"Short-term industrial load forecasting: A case study in an Italian factory","type":"paper-conference"},"uris":["http://www.mendeley.com/documents/?uuid=0a4ef770-7b7e-4520-876a-79f93b122001"]},{"id":"ITEM-4","itemData":{"ISBN":"978-1-124-47772-5","ISSN":"1098-6596","PMID":"25246403","abstract":"Load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two","author":[{"dropping-particle":"","family":"Hong","given":"Tao","non-dropping-particle":"","parse-names":false,"suffix":""}],"container-title":"3442639","id":"ITEM-4","issued":{"date-parts":[["2010"]]},"title":"Short Term Electric Load Forecasting dissertation","type":"article-journal"},"uris":["http://www.mendeley.com/documents/?uuid=198918e7-1c69-4cc5-a630-d2f92115df84"]},{"id":"ITEM-5","itemData":{"DOI":"10.1016/j.ijforecast.2015.09.006","ISSN":"01692070","abstract":"Temperature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Forecasting","id":"ITEM-5","issued":{"date-parts":[["2016"]]},"title":"Electric load forecasting with recency effect: A big data approach","type":"article-journal"},"uris":["http://www.mendeley.com/documents/?uuid=0d80983a-c46c-4c06-b527-1e5fdd7d1c96"]},{"id":"ITEM-6","itemData":{"DOI":"10.3390/jcm8122149","ISSN":"2077-0383","abstract":"Severe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Medicine","id":"ITEM-6","issued":{"date-parts":[["2019"]]},"title":"Predicting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Registry","type":"article-journal"},"uris":["http://www.mendeley.com/documents/?uuid=2177db47-49c8-4de5-80c8-cad85c4fa944"]},{"id":"ITEM-7","itemData":{"DOI":"10.1109/TSG.2018.2833869","ISSN":"19493053","abstract":"Probabilistic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Grid","id":"ITEM-7","issue":"4","issued":{"date-parts":[["2019"]]},"page":"3664-3674","publisher":"IEEE","title":"Combining Probabilistic Load Forecasts","type":"article-journal","volume":"10"},"uris":["http://www.mendeley.com/documents/?uuid=1f667de7-9809-4792-a32a-9cbf6458d80f"]}],"mendeley":{"formattedCitation":"[32], [47], [72]–[75], [86]","plainTextFormattedCitation":"[32], [47], [72]–[75], [86]","previouslyFormattedCitation":"[32], [47], [72]–[75], [86]"},"properties":{"noteIndex":0},"schema":"https://github.com/citation-style-language/schema/raw/master/csl-citation.json"}</w:instrText>
      </w:r>
      <w:r w:rsidR="00257854">
        <w:fldChar w:fldCharType="separate"/>
      </w:r>
      <w:r w:rsidR="0093150B" w:rsidRPr="0093150B">
        <w:rPr>
          <w:noProof/>
        </w:rPr>
        <w:t>[32], [47], [72]–[75], [86]</w:t>
      </w:r>
      <w:r w:rsidR="00257854">
        <w:fldChar w:fldCharType="end"/>
      </w:r>
      <w:r w:rsidR="00CF0D12" w:rsidRPr="00CF0D12">
        <w:t>.</w:t>
      </w:r>
      <w:r w:rsidR="009C5445">
        <w:t xml:space="preserve"> </w:t>
      </w:r>
    </w:p>
    <w:p w14:paraId="65A547CF" w14:textId="6F12B6CD" w:rsidR="004A1D66" w:rsidRDefault="004A1D66" w:rsidP="004A1D66">
      <w:pPr>
        <w:pStyle w:val="Heading3"/>
      </w:pPr>
      <w:bookmarkStart w:id="17" w:name="_Toc94773598"/>
      <w:r>
        <w:t>2.</w:t>
      </w:r>
      <w:r w:rsidR="00443401">
        <w:t>3</w:t>
      </w:r>
      <w:r>
        <w:t xml:space="preserve">.3 </w:t>
      </w:r>
      <w:r w:rsidR="0056711B">
        <w:t>The Auto-Regressive Integrated Moving Average Forecaster (ARIMA)</w:t>
      </w:r>
      <w:bookmarkEnd w:id="17"/>
    </w:p>
    <w:p w14:paraId="3BFBBD80" w14:textId="4C9BF8EB" w:rsidR="00664EB1" w:rsidRDefault="00664EB1" w:rsidP="00664EB1">
      <w:pPr>
        <w:ind w:firstLine="288"/>
      </w:pPr>
      <w:r w:rsidRPr="00664EB1">
        <w:t xml:space="preserve">ARIMA is arguably one of the most widely used statistical forecasting techniques, with widespread application in the load forecasting literature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technique","type":"article-journal"},"uris":["http://www.mendeley.com/documents/?uuid=519b108a-99dc-4e2b-97ea-3e6176f85966"]},{"id":"ITEM-6","itemData":{"DOI":"10.35940/ijrte.d7950.118419","abstract":"The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Engineering","id":"ITEM-6","issued":{"date-parts":[["2019"]]},"title":"ARIMAX Model for Short-Term Electrical Load Forecasting","type":"article-journal"},"uris":["http://www.mendeley.com/documents/?uuid=36f88a9c-eeaa-465d-b2a4-a8a4046ad45b"]},{"id":"ITEM-7","itemData":{"DOI":"10.1155/2015/589374","ISSN":"15635147","abstract":"Short-term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Engineering","id":"ITEM-7","issued":{"date-parts":[["2015"]]},"title":"Short-Term City Electric Load Forecasting with Considering Temperature Effects: An Improved ARIMAX Model","type":"article-journal"},"uris":["http://www.mendeley.com/documents/?uuid=dd21ee56-5050-4bc5-9da8-a751a1e00213"]},{"id":"ITEM-8","itemData":{"DOI":"10.14288/1.0391009","author":[{"dropping-particle":"","family":"Shadkam","given":"Arash","non-dropping-particle":"","parse-names":false,"suffix":""}],"id":"ITEM-8","issue":"May","issued":{"date-parts":[["2020"]]},"publisher":"The University of British Columbia","title":"Using SARIMAX to forecast electricity demand and consumption in university buildings","type":"thesis"},"uris":["http://www.mendeley.com/documents/?uuid=6fbff018-ed96-488c-810e-7534312c5bc5"]},{"id":"ITEM-9","itemData":{"DOI":"10.1109/ETFA.2011.6059103","ISBN":"9781457700187","abstract":"The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ETFA","id":"ITEM-9","issued":{"date-parts":[["2011"]]},"title":"Efficient building load forecasting","type":"paper-conference"},"uris":["http://www.mendeley.com/documents/?uuid=3ae45970-e45b-4fb7-a9f7-f11c9a4de779"]}],"mendeley":{"formattedCitation":"[3], [87]–[94]","plainTextFormattedCitation":"[3], [87]–[94]","previouslyFormattedCitation":"[3], [87]–[94]"},"properties":{"noteIndex":0},"schema":"https://github.com/citation-style-language/schema/raw/master/csl-citation.json"}</w:instrText>
      </w:r>
      <w:r>
        <w:fldChar w:fldCharType="separate"/>
      </w:r>
      <w:r w:rsidRPr="008F54CB">
        <w:rPr>
          <w:noProof/>
        </w:rPr>
        <w:t>[3], [87]–[94]</w:t>
      </w:r>
      <w:r>
        <w:fldChar w:fldCharType="end"/>
      </w:r>
      <w:r>
        <w:t>.</w:t>
      </w:r>
      <w:r w:rsidRPr="00664EB1">
        <w:t xml:space="preserve"> The ARIMA model explains data by taking time-series data from previous values and predicting linear regression outcomes. It allows the application of regression techniques to non-stationary data by coercing the time-series into stationarity via differencing, which is represented by ARIMA's integrated "I" component. Because linear regression models perform better on stationary signals, differencing is required </w:t>
      </w:r>
      <w:r>
        <w:fldChar w:fldCharType="begin" w:fldLock="1"/>
      </w:r>
      <w:r>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networks","type":"article-journal"},"uris":["http://www.mendeley.com/documents/?uuid=083df887-c886-48fb-a946-67a079b286af"]}],"mendeley":{"formattedCitation":"[84], [95]","plainTextFormattedCitation":"[84], [95]","previouslyFormattedCitation":"[84], [95]"},"properties":{"noteIndex":0},"schema":"https://github.com/citation-style-language/schema/raw/master/csl-citation.json"}</w:instrText>
      </w:r>
      <w:r>
        <w:fldChar w:fldCharType="separate"/>
      </w:r>
      <w:r w:rsidRPr="008F54CB">
        <w:rPr>
          <w:noProof/>
        </w:rPr>
        <w:t>[84], [95]</w:t>
      </w:r>
      <w:r>
        <w:fldChar w:fldCharType="end"/>
      </w:r>
      <w:r w:rsidRPr="00664EB1">
        <w:t>.</w:t>
      </w:r>
    </w:p>
    <w:p w14:paraId="16A92624" w14:textId="0E8F2844" w:rsidR="00664EB1" w:rsidRDefault="00664EB1" w:rsidP="00664EB1">
      <w:pPr>
        <w:ind w:firstLine="288"/>
      </w:pPr>
      <w:r w:rsidRPr="00664EB1">
        <w:lastRenderedPageBreak/>
        <w:t>Lags are important components of time series analysis that are used to uncover relationships between past and future values. The "AR" or autoregression component in ARIMA indicates that the model is dependent on the relationship between the current and previous data values (lagged values). The "MA" component, or moving average, models the forecast as a function of previous forecast errors (lagged forecast errors).</w:t>
      </w:r>
    </w:p>
    <w:p w14:paraId="250866DC" w14:textId="157293C3" w:rsidR="00664EB1" w:rsidRPr="00664EB1" w:rsidRDefault="00664EB1" w:rsidP="00664EB1">
      <w:pPr>
        <w:ind w:firstLine="288"/>
      </w:pPr>
      <w:r w:rsidRPr="00664EB1">
        <w:t xml:space="preserve">Seasonality in data can be handled using the Seasonal ARIMA (SARIMA) model, which is a more complex version of the ARIMA model.  Seasonality in data is explicitly addressed in this class of ARIMA models by including seasonal AR, MA, and differencing terms in the model. External variables can also be included in the model via an exogenous regressor term. SARIMAX (seasonal ARIMA with exogenous regressors) enables the user to include the effects of external variables in the model. Exogenous variables influence but are not influenced by a model. Temperature is regarded as an exogenous variable in the context of electrical load demand </w:t>
      </w:r>
      <w:r>
        <w:fldChar w:fldCharType="begin" w:fldLock="1"/>
      </w:r>
      <w:r>
        <w:instrText>ADDIN CSL_CITATION {"citationItems":[{"id":"ITEM-1","itemData":{"DOI":"10.14288/1.0391009","author":[{"dropping-particle":"","family":"Shadkam","given":"Arash","non-dropping-particle":"","parse-names":false,"suffix":""}],"id":"ITEM-1","issue":"May","issued":{"date-parts":[["2020"]]},"publisher":"The University of British Columbia","title":"Using SARIMAX to forecast electricity demand and consumption in university buildings","type":"thesis"},"uris":["http://www.mendeley.com/documents/?uuid=6fbff018-ed96-488c-810e-7534312c5bc5"]}],"mendeley":{"formattedCitation":"[93]","plainTextFormattedCitation":"[93]","previouslyFormattedCitation":"[93]"},"properties":{"noteIndex":0},"schema":"https://github.com/citation-style-language/schema/raw/master/csl-citation.json"}</w:instrText>
      </w:r>
      <w:r>
        <w:fldChar w:fldCharType="separate"/>
      </w:r>
      <w:r w:rsidRPr="00001008">
        <w:rPr>
          <w:noProof/>
        </w:rPr>
        <w:t>[93]</w:t>
      </w:r>
      <w:r>
        <w:fldChar w:fldCharType="end"/>
      </w:r>
      <w:r w:rsidRPr="00664EB1">
        <w:t xml:space="preserve">. The SARIMAX forecaster outperforms traditional time series methods by explicitly accounting for seasonality in the data and external variables </w:t>
      </w:r>
      <w:r>
        <w:fldChar w:fldCharType="begin" w:fldLock="1"/>
      </w:r>
      <w:r>
        <w:instrText>ADDIN CSL_CITATION {"citationItems":[{"id":"ITEM-1","itemData":{"abstract":"In this paper, daily traffic counts are explained and forecast by different modeling philosophies: an approach using autoregressive integrated moving average (ARIMA) models with explanatory variabl...","author":[{"dropping-particle":"","family":"Cools","given":"Mario","non-dropping-particle":"","parse-names":false,"suffix":""},{"dropping-particle":"","family":"Moons","given":"Elke","non-dropping-particle":"","parse-names":false,"suffix":""},{"dropping-particle":"","family":"Wets","given":"Geert","non-dropping-particle":"","parse-names":false,"suffix":""}],"container-title":"https://doi.org/10.3141/2136-07","id":"ITEM-1","issued":{"date-parts":[["2009"]]},"title":"Investigating the Variability in Daily Traffic Counts through use of ARIMAX and SARIMAX Models: Assessing the Effect of Holidays on Two Site Locations","type":"article-journal"},"uris":["http://www.mendeley.com/documents/?uuid=71ca25a6-9365-4d2c-8619-1f04ddcceb6f"]}],"mendeley":{"formattedCitation":"[96]","plainTextFormattedCitation":"[96]","previouslyFormattedCitation":"[96]"},"properties":{"noteIndex":0},"schema":"https://github.com/citation-style-language/schema/raw/master/csl-citation.json"}</w:instrText>
      </w:r>
      <w:r>
        <w:fldChar w:fldCharType="separate"/>
      </w:r>
      <w:r w:rsidRPr="008F54CB">
        <w:rPr>
          <w:noProof/>
        </w:rPr>
        <w:t>[96]</w:t>
      </w:r>
      <w:r>
        <w:fldChar w:fldCharType="end"/>
      </w:r>
      <w:r w:rsidRPr="00664EB1">
        <w:t>. SARIMAX's properties make it an ideal class of models for use with time-series data on electricity load demand.</w:t>
      </w:r>
    </w:p>
    <w:p w14:paraId="61CA1E1B" w14:textId="65D9126C" w:rsidR="00493BC5" w:rsidRDefault="001246CF" w:rsidP="00B0205E">
      <w:pPr>
        <w:ind w:firstLine="288"/>
      </w:pPr>
      <w:r w:rsidRPr="001246CF">
        <w:t>SARIMAX (p, d, q) x (P, D, Q)</w:t>
      </w:r>
      <w:r w:rsidR="00C743AD">
        <w:rPr>
          <w:vertAlign w:val="subscript"/>
        </w:rPr>
        <w:t>S</w:t>
      </w:r>
      <w:r w:rsidRPr="001246CF">
        <w:t xml:space="preserve"> is the SARIMAX model's general form. The AR term's order is indicated by the letter </w:t>
      </w:r>
      <w:r w:rsidR="00240B13">
        <w:t>’</w:t>
      </w:r>
      <w:r w:rsidRPr="001246CF">
        <w:t>p</w:t>
      </w:r>
      <w:r w:rsidR="00240B13">
        <w:t>’,  while</w:t>
      </w:r>
      <w:r w:rsidRPr="001246CF">
        <w:t xml:space="preserve"> </w:t>
      </w:r>
      <w:r w:rsidR="00240B13">
        <w:t>’</w:t>
      </w:r>
      <w:r w:rsidRPr="001246CF">
        <w:t>d</w:t>
      </w:r>
      <w:r w:rsidR="00240B13">
        <w:t>’</w:t>
      </w:r>
      <w:r w:rsidRPr="001246CF">
        <w:t xml:space="preserve"> denotes the order of differencing required to make the data stationary. The order of the MA term is indicated by the letter </w:t>
      </w:r>
      <w:r w:rsidR="00240B13">
        <w:t>’</w:t>
      </w:r>
      <w:r w:rsidRPr="001246CF">
        <w:t>q</w:t>
      </w:r>
      <w:r w:rsidR="00240B13">
        <w:t>’.</w:t>
      </w:r>
      <w:r w:rsidRPr="001246CF">
        <w:t xml:space="preserve"> The seasonal term orders are denoted by the </w:t>
      </w:r>
      <w:r w:rsidR="00CD50DC" w:rsidRPr="001246CF">
        <w:t>letter</w:t>
      </w:r>
      <w:r w:rsidR="00CD50DC">
        <w:t xml:space="preserve"> </w:t>
      </w:r>
      <w:r w:rsidR="00240B13">
        <w:t>‘</w:t>
      </w:r>
      <w:r w:rsidRPr="001246CF">
        <w:t>P</w:t>
      </w:r>
      <w:r w:rsidR="00240B13">
        <w:t>’</w:t>
      </w:r>
      <w:r w:rsidRPr="001246CF">
        <w:t xml:space="preserve">, </w:t>
      </w:r>
      <w:r w:rsidR="00240B13">
        <w:t>‘</w:t>
      </w:r>
      <w:r w:rsidRPr="001246CF">
        <w:t>D</w:t>
      </w:r>
      <w:r w:rsidR="00240B13">
        <w:t>’</w:t>
      </w:r>
      <w:r w:rsidRPr="001246CF">
        <w:t xml:space="preserve">, and </w:t>
      </w:r>
      <w:r w:rsidR="00240B13">
        <w:t>‘</w:t>
      </w:r>
      <w:r w:rsidRPr="001246CF">
        <w:t>Q</w:t>
      </w:r>
      <w:r w:rsidR="00240B13">
        <w:t>’</w:t>
      </w:r>
      <w:r w:rsidRPr="001246CF">
        <w:t xml:space="preserve">. The number of time steps in a season is denoted by </w:t>
      </w:r>
      <w:r w:rsidR="00240B13">
        <w:t>‘</w:t>
      </w:r>
      <w:r w:rsidRPr="001246CF">
        <w:t>S</w:t>
      </w:r>
      <w:r w:rsidR="00240B13">
        <w:t>’</w:t>
      </w:r>
      <w:r w:rsidRPr="001246CF">
        <w:t xml:space="preserve"> (S = 24 for hourly data with daily seasonality). The mathematical representation of the SARIMAX model is shown in the equation below.</w:t>
      </w:r>
    </w:p>
    <w:p w14:paraId="6F49625A" w14:textId="31D8D38D" w:rsidR="003C54FF" w:rsidRDefault="00C574DA" w:rsidP="00976D83">
      <w:pPr>
        <w:pStyle w:val="MTDisplayEquation"/>
        <w:jc w:val="center"/>
      </w:pPr>
      <w:r w:rsidRPr="000C6357">
        <w:rPr>
          <w:noProof/>
          <w:position w:val="-52"/>
        </w:rPr>
        <w:object w:dxaOrig="5780" w:dyaOrig="1160" w14:anchorId="2FB03CA2">
          <v:shape id="_x0000_i1035" type="#_x0000_t75" alt="" style="width:284.25pt;height:58.5pt;mso-width-percent:0;mso-height-percent:0;mso-width-percent:0;mso-height-percent:0" o:ole="">
            <v:imagedata r:id="rId31" o:title=""/>
          </v:shape>
          <o:OLEObject Type="Embed" ProgID="Equation.DSMT4" ShapeID="_x0000_i1035" DrawAspect="Content" ObjectID="_1706475341" r:id="rId32"/>
        </w:object>
      </w:r>
      <w:r w:rsidR="00493BC5">
        <w:tab/>
      </w:r>
      <w:r w:rsidR="00C54157">
        <w:tab/>
      </w:r>
      <w:r w:rsidR="00493BC5">
        <w:fldChar w:fldCharType="begin"/>
      </w:r>
      <w:r w:rsidR="00493BC5">
        <w:instrText xml:space="preserve"> MACROBUTTON MTPlaceRef \* MERGEFORMAT </w:instrText>
      </w:r>
      <w:r w:rsidR="00493BC5">
        <w:fldChar w:fldCharType="begin"/>
      </w:r>
      <w:r w:rsidR="00493BC5">
        <w:instrText xml:space="preserve"> SEQ MTEqn \h \* MERGEFORMAT </w:instrText>
      </w:r>
      <w:r w:rsidR="00493BC5">
        <w:fldChar w:fldCharType="end"/>
      </w:r>
      <w:r w:rsidR="00493BC5">
        <w:instrText>(</w:instrText>
      </w:r>
      <w:fldSimple w:instr=" SEQ MTEqn \c \* Arabic \* MERGEFORMAT ">
        <w:r w:rsidR="00815F3F">
          <w:rPr>
            <w:noProof/>
          </w:rPr>
          <w:instrText>3</w:instrText>
        </w:r>
      </w:fldSimple>
      <w:r w:rsidR="00493BC5">
        <w:instrText>)</w:instrText>
      </w:r>
      <w:r w:rsidR="00493BC5">
        <w:fldChar w:fldCharType="end"/>
      </w:r>
    </w:p>
    <w:p w14:paraId="132E1BF3" w14:textId="25255A17" w:rsidR="00C54157" w:rsidRDefault="00C00D37" w:rsidP="00F110EC">
      <w:pPr>
        <w:pStyle w:val="MTDisplayEquation"/>
        <w:ind w:firstLine="0"/>
      </w:pPr>
      <w:r w:rsidRPr="00C00D37">
        <w:t xml:space="preserve">where </w:t>
      </w:r>
      <w:r w:rsidR="00C574DA" w:rsidRPr="00B276BF">
        <w:rPr>
          <w:noProof/>
          <w:position w:val="-12"/>
        </w:rPr>
        <w:object w:dxaOrig="260" w:dyaOrig="360" w14:anchorId="388BF26A">
          <v:shape id="_x0000_i1036" type="#_x0000_t75" alt="" style="width:13.5pt;height:18pt;mso-width-percent:0;mso-height-percent:0;mso-width-percent:0;mso-height-percent:0" o:ole="">
            <v:imagedata r:id="rId33" o:title=""/>
          </v:shape>
          <o:OLEObject Type="Embed" ProgID="Equation.DSMT4" ShapeID="_x0000_i1036" DrawAspect="Content" ObjectID="_1706475342" r:id="rId34"/>
        </w:object>
      </w:r>
      <w:r>
        <w:t xml:space="preserve"> </w:t>
      </w:r>
      <w:r w:rsidRPr="00C00D37">
        <w:t>is the series’ current value at time t.</w:t>
      </w:r>
      <w:r>
        <w:t xml:space="preserve"> </w:t>
      </w:r>
      <w:r w:rsidR="00C574DA" w:rsidRPr="00B276BF">
        <w:rPr>
          <w:noProof/>
          <w:position w:val="-14"/>
        </w:rPr>
        <w:object w:dxaOrig="1620" w:dyaOrig="380" w14:anchorId="3DAAD678">
          <v:shape id="_x0000_i1037" type="#_x0000_t75" alt="" style="width:81pt;height:18.75pt;mso-width-percent:0;mso-height-percent:0;mso-width-percent:0;mso-height-percent:0" o:ole="">
            <v:imagedata r:id="rId35" o:title=""/>
          </v:shape>
          <o:OLEObject Type="Embed" ProgID="Equation.DSMT4" ShapeID="_x0000_i1037" DrawAspect="Content" ObjectID="_1706475343" r:id="rId36"/>
        </w:object>
      </w:r>
      <w:r>
        <w:t xml:space="preserve"> </w:t>
      </w:r>
      <w:r w:rsidRPr="00C00D37">
        <w:t>denotes the exogenous variables' observations</w:t>
      </w:r>
      <w:r>
        <w:t xml:space="preserve">. </w:t>
      </w:r>
      <w:r w:rsidR="00C574DA" w:rsidRPr="00B276BF">
        <w:rPr>
          <w:noProof/>
          <w:position w:val="-12"/>
        </w:rPr>
        <w:object w:dxaOrig="1180" w:dyaOrig="360" w14:anchorId="252DDA93">
          <v:shape id="_x0000_i1038" type="#_x0000_t75" alt="" style="width:58.5pt;height:18pt;mso-width-percent:0;mso-height-percent:0;mso-width-percent:0;mso-height-percent:0" o:ole="">
            <v:imagedata r:id="rId37" o:title=""/>
          </v:shape>
          <o:OLEObject Type="Embed" ProgID="Equation.DSMT4" ShapeID="_x0000_i1038" DrawAspect="Content" ObjectID="_1706475344" r:id="rId38"/>
        </w:object>
      </w:r>
      <w:r>
        <w:t xml:space="preserve"> </w:t>
      </w:r>
      <w:r w:rsidRPr="00C00D37">
        <w:t>are the regression component's parameters.</w:t>
      </w:r>
      <w:r w:rsidR="00976D83">
        <w:t xml:space="preserve"> </w:t>
      </w:r>
      <w:r w:rsidR="00473371" w:rsidRPr="00473371">
        <w:t>The weights of the nonseasonal autoregressive terms are denoted by</w:t>
      </w:r>
      <w:r w:rsidR="00473371">
        <w:t xml:space="preserve"> </w:t>
      </w:r>
      <w:r w:rsidR="00C574DA" w:rsidRPr="00976D83">
        <w:rPr>
          <w:noProof/>
          <w:position w:val="-14"/>
        </w:rPr>
        <w:object w:dxaOrig="1080" w:dyaOrig="380" w14:anchorId="394D5CE0">
          <v:shape id="_x0000_i1039" type="#_x0000_t75" alt="" style="width:54pt;height:18.75pt;mso-width-percent:0;mso-height-percent:0;mso-width-percent:0;mso-height-percent:0" o:ole="">
            <v:imagedata r:id="rId39" o:title=""/>
          </v:shape>
          <o:OLEObject Type="Embed" ProgID="Equation.DSMT4" ShapeID="_x0000_i1039" DrawAspect="Content" ObjectID="_1706475345" r:id="rId40"/>
        </w:object>
      </w:r>
      <w:r w:rsidR="00473371">
        <w:t xml:space="preserve">. </w:t>
      </w:r>
      <w:r w:rsidR="00C574DA" w:rsidRPr="00B276BF">
        <w:rPr>
          <w:noProof/>
          <w:position w:val="-12"/>
        </w:rPr>
        <w:object w:dxaOrig="1340" w:dyaOrig="360" w14:anchorId="3409418E">
          <v:shape id="_x0000_i1040" type="#_x0000_t75" alt="" style="width:66.75pt;height:18pt;mso-width-percent:0;mso-height-percent:0;mso-width-percent:0;mso-height-percent:0" o:ole="">
            <v:imagedata r:id="rId41" o:title=""/>
          </v:shape>
          <o:OLEObject Type="Embed" ProgID="Equation.DSMT4" ShapeID="_x0000_i1040" DrawAspect="Content" ObjectID="_1706475346" r:id="rId42"/>
        </w:object>
      </w:r>
      <w:r w:rsidR="00473371">
        <w:t xml:space="preserve"> </w:t>
      </w:r>
      <w:r w:rsidR="00473371" w:rsidRPr="00473371">
        <w:t>denotes the seasonal autoregressive terms' weight.</w:t>
      </w:r>
      <w:r w:rsidR="00976D83">
        <w:t xml:space="preserve"> </w:t>
      </w:r>
      <w:r w:rsidR="00C574DA" w:rsidRPr="00F93F87">
        <w:rPr>
          <w:noProof/>
          <w:position w:val="-14"/>
        </w:rPr>
        <w:object w:dxaOrig="1080" w:dyaOrig="380" w14:anchorId="19174554">
          <v:shape id="_x0000_i1041" type="#_x0000_t75" alt="" style="width:54pt;height:18.75pt;mso-width-percent:0;mso-height-percent:0;mso-width-percent:0;mso-height-percent:0" o:ole="">
            <v:imagedata r:id="rId43" o:title=""/>
          </v:shape>
          <o:OLEObject Type="Embed" ProgID="Equation.DSMT4" ShapeID="_x0000_i1041" DrawAspect="Content" ObjectID="_1706475347" r:id="rId44"/>
        </w:object>
      </w:r>
      <w:r w:rsidR="00F93F87" w:rsidRPr="00F93F87">
        <w:t xml:space="preserve"> </w:t>
      </w:r>
      <w:r w:rsidR="00473371" w:rsidRPr="00473371">
        <w:t>denotes the weight of the terms in the nonseasonal moving average</w:t>
      </w:r>
      <w:r w:rsidR="00F93F87">
        <w:t xml:space="preserve">. </w:t>
      </w:r>
      <w:r w:rsidR="00C574DA" w:rsidRPr="00B276BF">
        <w:rPr>
          <w:noProof/>
          <w:position w:val="-14"/>
        </w:rPr>
        <w:object w:dxaOrig="1320" w:dyaOrig="380" w14:anchorId="67B18B7E">
          <v:shape id="_x0000_i1042" type="#_x0000_t75" alt="" style="width:66.75pt;height:18.75pt;mso-width-percent:0;mso-height-percent:0;mso-width-percent:0;mso-height-percent:0" o:ole="">
            <v:imagedata r:id="rId45" o:title=""/>
          </v:shape>
          <o:OLEObject Type="Embed" ProgID="Equation.DSMT4" ShapeID="_x0000_i1042" DrawAspect="Content" ObjectID="_1706475348" r:id="rId46"/>
        </w:object>
      </w:r>
      <w:r w:rsidR="00F93F87" w:rsidRPr="00F93F87">
        <w:t xml:space="preserve"> </w:t>
      </w:r>
      <w:r w:rsidR="00473371" w:rsidRPr="00473371">
        <w:t>denotes the seasonal moving average terms' weight.</w:t>
      </w:r>
      <w:r w:rsidR="00F93F87">
        <w:t xml:space="preserve"> </w:t>
      </w:r>
      <w:r w:rsidR="00E54E09" w:rsidRPr="00E54E09">
        <w:t xml:space="preserve">The term </w:t>
      </w:r>
      <w:r w:rsidR="00C574DA" w:rsidRPr="00B276BF">
        <w:rPr>
          <w:noProof/>
          <w:position w:val="-4"/>
        </w:rPr>
        <w:object w:dxaOrig="260" w:dyaOrig="300" w14:anchorId="71BF171E">
          <v:shape id="_x0000_i1043" type="#_x0000_t75" alt="" style="width:13.5pt;height:15pt;mso-width-percent:0;mso-height-percent:0;mso-width-percent:0;mso-height-percent:0" o:ole="">
            <v:imagedata r:id="rId47" o:title=""/>
          </v:shape>
          <o:OLEObject Type="Embed" ProgID="Equation.DSMT4" ShapeID="_x0000_i1043" DrawAspect="Content" ObjectID="_1706475349" r:id="rId48"/>
        </w:object>
      </w:r>
      <w:r w:rsidR="00E54E09" w:rsidRPr="00E54E09">
        <w:t>refers to the lag operator such that</w:t>
      </w:r>
      <w:r w:rsidR="00942BEC">
        <w:t xml:space="preserve"> </w:t>
      </w:r>
      <w:r w:rsidR="00C574DA" w:rsidRPr="00F93F87">
        <w:rPr>
          <w:noProof/>
          <w:position w:val="-12"/>
        </w:rPr>
        <w:object w:dxaOrig="1040" w:dyaOrig="380" w14:anchorId="19B21FB7">
          <v:shape id="_x0000_i1044" type="#_x0000_t75" alt="" style="width:51pt;height:18.75pt;mso-width-percent:0;mso-height-percent:0;mso-width-percent:0;mso-height-percent:0" o:ole="">
            <v:imagedata r:id="rId49" o:title=""/>
          </v:shape>
          <o:OLEObject Type="Embed" ProgID="Equation.DSMT4" ShapeID="_x0000_i1044" DrawAspect="Content" ObjectID="_1706475350" r:id="rId50"/>
        </w:object>
      </w:r>
      <w:r w:rsidR="00F93F87">
        <w:t>.</w:t>
      </w:r>
      <w:r w:rsidR="00473371">
        <w:t xml:space="preserve"> </w:t>
      </w:r>
      <w:r w:rsidR="00473371" w:rsidRPr="00473371">
        <w:t>The white noise terms are denoted by</w:t>
      </w:r>
      <w:r w:rsidR="00473371">
        <w:t xml:space="preserve"> </w:t>
      </w:r>
      <w:r w:rsidR="00C574DA" w:rsidRPr="00B276BF">
        <w:rPr>
          <w:noProof/>
          <w:position w:val="-12"/>
        </w:rPr>
        <w:object w:dxaOrig="240" w:dyaOrig="360" w14:anchorId="258ABF74">
          <v:shape id="_x0000_i1045" type="#_x0000_t75" alt="" style="width:13.5pt;height:18pt;mso-width-percent:0;mso-height-percent:0;mso-width-percent:0;mso-height-percent:0" o:ole="">
            <v:imagedata r:id="rId51" o:title=""/>
          </v:shape>
          <o:OLEObject Type="Embed" ProgID="Equation.DSMT4" ShapeID="_x0000_i1045" DrawAspect="Content" ObjectID="_1706475351" r:id="rId52"/>
        </w:object>
      </w:r>
      <w:r>
        <w:t>.</w:t>
      </w:r>
    </w:p>
    <w:p w14:paraId="7900F386" w14:textId="5D2C0B05" w:rsidR="001246CF" w:rsidRDefault="001246CF" w:rsidP="001246CF">
      <w:pPr>
        <w:ind w:firstLine="288"/>
      </w:pPr>
      <w:r w:rsidRPr="001246CF">
        <w:t xml:space="preserve">Using time series data from 2004 to 2014, Papaioannou et al. </w:t>
      </w:r>
      <w:r>
        <w:fldChar w:fldCharType="begin" w:fldLock="1"/>
      </w:r>
      <w:r>
        <w:instrText>ADDIN CSL_CITATION {"citationItems":[{"id":"ITEM-1","itemData":{"DOI":"10.3390/en9080635","ISSN":"1996-1073","abstract":"In this work we propose a new hybrid model, a combination of the manifold learning Principal Components (PC) technique and the traditional multiple regression (PC-regression), for short and medium-term forecasting of daily, aggregated, day-ahead, electricity system-wide load in the Greek Electricity Market for the period 2004–2014. PC-regression is shown to effectively capture the intraday, intraweek and annual patterns of load. We compare our model with a number of classical statistical approaches (Holt-Winters exponential smoothing of its generalizations Error-Trend-Seasonal, ETS models, the Seasonal Autoregressive Moving Average with exogenous variables, Seasonal Autoregressive Integrated Moving Average with eXogenous (SARIMAX) model as well as with the more sophisticated artificial intelligence models, Artificial Neural Networks (ANN) and Support Vector Machines (SVM). Using a number of criteria for measuring the quality of the generated in-and out-of-sample forecasts, we have concluded that the forecasts of our hybrid model outperforms the ones generated by the other model, with the SARMAX model being the next best performing approach, giving comparable results. Our approach contributes to studies aimed at providing more accurate and reliable load forecasting, prerequisites for an efficient management of modern power systems.","author":[{"dropping-particle":"","family":"Papaioannou","given":"George","non-dropping-particle":"","parse-names":false,"suffix":""},{"dropping-particle":"","family":"Dikaiakos","given":"Christos","non-dropping-particle":"","parse-names":false,"suffix":""},{"dropping-particle":"","family":"Dramountanis","given":"Anargyros","non-dropping-particle":"","parse-names":false,"suffix":""},{"dropping-particle":"","family":"Papaioannou","given":"Panagiotis","non-dropping-particle":"","parse-names":false,"suffix":""}],"container-title":"Energies","id":"ITEM-1","issued":{"date-parts":[["2016"]]},"title":"Analysis and Modeling for Short- to Medium-Term Load Forecasting Using a Hybrid Manifold Learning Principal Component Model and Comparison with Classical Statistical Models (SARIMAX, Exponential Smoothing) and Artificial Intelligence Models (ANN, SVM): Th","type":"article-journal"},"uris":["http://www.mendeley.com/documents/?uuid=4b4ecf5e-a546-4646-b9ce-7d657f88d680"]}],"mendeley":{"formattedCitation":"[97]","plainTextFormattedCitation":"[97]","previouslyFormattedCitation":"[97]"},"properties":{"noteIndex":0},"schema":"https://github.com/citation-style-language/schema/raw/master/csl-citation.json"}</w:instrText>
      </w:r>
      <w:r>
        <w:fldChar w:fldCharType="separate"/>
      </w:r>
      <w:r w:rsidRPr="008F54CB">
        <w:rPr>
          <w:noProof/>
        </w:rPr>
        <w:t>[97]</w:t>
      </w:r>
      <w:r>
        <w:fldChar w:fldCharType="end"/>
      </w:r>
      <w:r w:rsidRPr="001246CF">
        <w:t xml:space="preserve"> forecasted national daily electricity demand in Greece. </w:t>
      </w:r>
      <w:r w:rsidR="00207F64" w:rsidRPr="00207F64">
        <w:t xml:space="preserve">The SARIMAX model was used with weekday and temperature as </w:t>
      </w:r>
      <w:r w:rsidR="003D045D">
        <w:t>exogenous</w:t>
      </w:r>
      <w:r w:rsidR="00207F64" w:rsidRPr="00207F64">
        <w:t xml:space="preserve"> variables, and it performed better than the other models in terms of forecasting unexpected increases in demand.</w:t>
      </w:r>
      <w:r w:rsidRPr="001246CF">
        <w:t xml:space="preserve"> Using data from 2003 to 2009, Felice et al.</w:t>
      </w:r>
      <w:r>
        <w:t xml:space="preserve"> </w:t>
      </w:r>
      <w:r>
        <w:fldChar w:fldCharType="begin" w:fldLock="1"/>
      </w:r>
      <w:r>
        <w:instrText>ADDIN CSL_CITATION {"citationItems":[{"id":"ITEM-1","itemData":{"DOI":"10.1016/j.epsr.2013.06.004","ISSN":"03787796","abstract":"Electricity demand forecasting is a critical task for energy management of power grids. Due to the wide use of refrigeration and residential air-conditioning devices, electricity demand in Italy is influenced by weather conditions, especially during summer. This paper performs daily load forecasting for Italy through statistical modeling with the aim of studying the influence of temperature. The actual capability of available weather forecasts to contribute in predicting electricity loads is evaluated by using weather data from numerical weather prediction (NWP) models. Time-series models have been used and compared with a naive predictor on working-days daily load during June and July in years 2003-2009 considering lead-times between one and five days. Results are analyzed both at the national level and at regional scale, using unprecedented historical load data provided by the Italian transmission grid manager. It is shown that the use of weather data provided by NWP models leads to performance improvements, especially for the hottest areas where the use of electricity is more heavily influenced by temperature. Furthermore, by observing the gap between load forecast models using reanalysis and operational forecast weather data we can obtain some clues about the limitations of the weather forecast models we used on specific geographic areas in Italy. © 2013 Elsevier B.V.","author":[{"dropping-particle":"","family":"Felice","given":"Matteo","non-dropping-particle":"De","parse-names":false,"suffix":""},{"dropping-particle":"","family":"Alessandri","given":"Andrea","non-dropping-particle":"","parse-names":false,"suffix":""},{"dropping-particle":"","family":"Ruti","given":"Paolo M.","non-dropping-particle":"","parse-names":false,"suffix":""}],"container-title":"Electric Power Systems Research","id":"ITEM-1","issued":{"date-parts":[["2013"]]},"title":"Electricity demand forecasting over Italy: Potential benefits using numerical weather prediction models","type":"article-journal"},"uris":["http://www.mendeley.com/documents/?uuid=d2c2b5bc-4a8c-46de-9ed7-1b94040f54c4"]}],"mendeley":{"formattedCitation":"[98]","plainTextFormattedCitation":"[98]","previouslyFormattedCitation":"[98]"},"properties":{"noteIndex":0},"schema":"https://github.com/citation-style-language/schema/raw/master/csl-citation.json"}</w:instrText>
      </w:r>
      <w:r>
        <w:fldChar w:fldCharType="separate"/>
      </w:r>
      <w:r w:rsidRPr="008F54CB">
        <w:rPr>
          <w:noProof/>
        </w:rPr>
        <w:t>[98]</w:t>
      </w:r>
      <w:r>
        <w:fldChar w:fldCharType="end"/>
      </w:r>
      <w:r w:rsidRPr="001246CF">
        <w:t xml:space="preserve"> forecasted electricity demand in Italy at the national and regional levels. They concluded that adding temperature as an exogenous variable to the ARIMAX model improved forecasting performance compared to SNF and ARIMA. While SARIMAX models can be accurate and reliable in the right circumstances, one of its main drawbacks is that the parameters are typically tuned manually, which can be a time-consuming process.</w:t>
      </w:r>
    </w:p>
    <w:p w14:paraId="4A2927C1" w14:textId="6166D995" w:rsidR="00BE7973" w:rsidRDefault="004A1D66" w:rsidP="002C1B91">
      <w:pPr>
        <w:pStyle w:val="Heading3"/>
      </w:pPr>
      <w:bookmarkStart w:id="18" w:name="_Toc94773599"/>
      <w:bookmarkStart w:id="19" w:name="_Toc69470498"/>
      <w:bookmarkStart w:id="20" w:name="_Toc69470953"/>
      <w:bookmarkStart w:id="21" w:name="_Toc80892975"/>
      <w:r>
        <w:lastRenderedPageBreak/>
        <w:t>2.</w:t>
      </w:r>
      <w:r w:rsidR="00443401">
        <w:t>3</w:t>
      </w:r>
      <w:r>
        <w:t xml:space="preserve">.4 </w:t>
      </w:r>
      <w:r w:rsidR="002C1B91" w:rsidRPr="002C1B91">
        <w:t>Artificial Neural Network Short Term Load Forecaster – Generation Three (ANNSTLF-G3)</w:t>
      </w:r>
      <w:bookmarkEnd w:id="18"/>
    </w:p>
    <w:p w14:paraId="7AC3E0EF" w14:textId="01BE18B2" w:rsidR="007C7721" w:rsidRDefault="00C23ACC" w:rsidP="008B7B7F">
      <w:pPr>
        <w:ind w:firstLine="288"/>
      </w:pPr>
      <w:r w:rsidRPr="00C23ACC">
        <w:t xml:space="preserve">The ANNSTLF is a popular machine-learning-based load forecaster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[84]","plainTextFormattedCitation":"[1], [61], [84]","previouslyFormattedCitation":"[1], [61], [84]"},"properties":{"noteIndex":0},"schema":"https://github.com/citation-style-language/schema/raw/master/csl-citation.json"}</w:instrText>
      </w:r>
      <w:r>
        <w:fldChar w:fldCharType="separate"/>
      </w:r>
      <w:r w:rsidRPr="00CF0D12">
        <w:rPr>
          <w:noProof/>
        </w:rPr>
        <w:t>[1], [61], [84]</w:t>
      </w:r>
      <w:r>
        <w:fldChar w:fldCharType="end"/>
      </w:r>
      <w:r w:rsidRPr="00C23ACC">
        <w:t xml:space="preserve">. The configuration of this load forecaster has undergone several revisions since it was first proposed </w:t>
      </w:r>
      <w:r>
        <w:fldChar w:fldCharType="begin" w:fldLock="1"/>
      </w:r>
      <w:r>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system","type":"article-journal"},"uris":["http://www.mendeley.com/documents/?uuid=0f7ac4f2-2042-4051-9946-c4523d9c755c"]}],"mendeley":{"formattedCitation":"[99], [100]","plainTextFormattedCitation":"[99], [100]","previouslyFormattedCitation":"[99], [100]"},"properties":{"noteIndex":0},"schema":"https://github.com/citation-style-language/schema/raw/master/csl-citation.json"}</w:instrText>
      </w:r>
      <w:r>
        <w:fldChar w:fldCharType="separate"/>
      </w:r>
      <w:r w:rsidRPr="008F54CB">
        <w:rPr>
          <w:noProof/>
        </w:rPr>
        <w:t>[99], [100]</w:t>
      </w:r>
      <w:r>
        <w:fldChar w:fldCharType="end"/>
      </w:r>
      <w:r w:rsidRPr="00C23ACC">
        <w:t xml:space="preserve">, and the focus of this work was the third-generation design (G3) </w:t>
      </w:r>
      <w:r>
        <w:fldChar w:fldCharType="begin" w:fldLock="1"/>
      </w:r>
      <w:r w:rsidR="00451E33">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fldChar w:fldCharType="separate"/>
      </w:r>
      <w:r w:rsidR="0093150B" w:rsidRPr="0093150B">
        <w:rPr>
          <w:noProof/>
        </w:rPr>
        <w:t>[37]</w:t>
      </w:r>
      <w:r>
        <w:fldChar w:fldCharType="end"/>
      </w:r>
      <w:r w:rsidR="007C7721">
        <w:t xml:space="preserve"> depicted in Figure 1</w:t>
      </w:r>
      <w:r w:rsidR="008B7B7F">
        <w:t>. The ANNSTLF-G3</w:t>
      </w:r>
      <w:r w:rsidR="008B7B7F" w:rsidRPr="00C23ACC">
        <w:t xml:space="preserve"> predicts short-term load using two shallow multi-layer feed-forward artificial neural networks (ANNs) in conjunction with a recursive least squares (RLS) combiner.</w:t>
      </w:r>
      <w:r w:rsidR="008B7B7F">
        <w:t xml:space="preserve"> </w:t>
      </w:r>
      <w:r w:rsidR="008B7B7F" w:rsidRPr="00C23ACC">
        <w:t xml:space="preserve">The RLS is an adaptive filter algorithm that recursively finds the coefficients that minimize a weighted linear least squares error cost function related to the input signals. Additional information about the RLS algorithm is available in </w:t>
      </w:r>
      <w:r w:rsidR="008B7B7F">
        <w:fldChar w:fldCharType="begin" w:fldLock="1"/>
      </w:r>
      <w:r w:rsidR="008B7B7F">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[101]","plainTextFormattedCitation":"[101]","previouslyFormattedCitation":"[101]"},"properties":{"noteIndex":0},"schema":"https://github.com/citation-style-language/schema/raw/master/csl-citation.json"}</w:instrText>
      </w:r>
      <w:r w:rsidR="008B7B7F">
        <w:fldChar w:fldCharType="separate"/>
      </w:r>
      <w:r w:rsidR="008B7B7F" w:rsidRPr="008F54CB">
        <w:rPr>
          <w:noProof/>
        </w:rPr>
        <w:t>[101]</w:t>
      </w:r>
      <w:r w:rsidR="008B7B7F">
        <w:fldChar w:fldCharType="end"/>
      </w:r>
      <w:r w:rsidR="008B7B7F" w:rsidRPr="00217A94">
        <w:t>.</w:t>
      </w:r>
    </w:p>
    <w:p w14:paraId="06F37C18" w14:textId="4A1825AA" w:rsidR="007C7721" w:rsidRDefault="007C7721" w:rsidP="007C7721">
      <w:pPr>
        <w:ind w:firstLine="288"/>
        <w:jc w:val="center"/>
      </w:pPr>
      <w:r>
        <w:rPr>
          <w:noProof/>
        </w:rPr>
        <w:drawing>
          <wp:inline distT="0" distB="0" distL="0" distR="0" wp14:anchorId="2CD30729" wp14:editId="0974CD06">
            <wp:extent cx="3539661" cy="2486025"/>
            <wp:effectExtent l="0" t="0" r="381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53" cstate="print">
                      <a:extLst>
                        <a:ext uri="{28A0092B-C50C-407E-A947-70E740481C1C}">
                          <a14:useLocalDpi xmlns:a14="http://schemas.microsoft.com/office/drawing/2010/main" val="0"/>
                        </a:ext>
                      </a:extLst>
                    </a:blip>
                    <a:srcRect t="6057" r="2084" b="1062"/>
                    <a:stretch/>
                  </pic:blipFill>
                  <pic:spPr bwMode="auto">
                    <a:xfrm>
                      <a:off x="0" y="0"/>
                      <a:ext cx="3564901" cy="2503752"/>
                    </a:xfrm>
                    <a:prstGeom prst="rect">
                      <a:avLst/>
                    </a:prstGeom>
                    <a:ln>
                      <a:noFill/>
                    </a:ln>
                    <a:extLst>
                      <a:ext uri="{53640926-AAD7-44D8-BBD7-CCE9431645EC}">
                        <a14:shadowObscured xmlns:a14="http://schemas.microsoft.com/office/drawing/2010/main"/>
                      </a:ext>
                    </a:extLst>
                  </pic:spPr>
                </pic:pic>
              </a:graphicData>
            </a:graphic>
          </wp:inline>
        </w:drawing>
      </w:r>
    </w:p>
    <w:p w14:paraId="5048AAAB" w14:textId="1F517206" w:rsidR="007C7721" w:rsidRDefault="007C7721" w:rsidP="007C7721">
      <w:pPr>
        <w:pStyle w:val="Caption"/>
        <w:ind w:firstLine="288"/>
        <w:jc w:val="center"/>
      </w:pPr>
      <w:bookmarkStart w:id="22" w:name="_Ref89269510"/>
      <w:bookmarkStart w:id="23" w:name="_Toc94773687"/>
      <w:bookmarkStart w:id="24" w:name="_Toc88746136"/>
      <w:r>
        <w:t xml:space="preserve">Figure </w:t>
      </w:r>
      <w:fldSimple w:instr=" SEQ Figure \* ARABIC ">
        <w:r w:rsidR="00815F3F">
          <w:rPr>
            <w:noProof/>
          </w:rPr>
          <w:t>1</w:t>
        </w:r>
      </w:fldSimple>
      <w:bookmarkEnd w:id="22"/>
      <w:r>
        <w:t xml:space="preserve"> - </w:t>
      </w:r>
      <w:r w:rsidRPr="00967C0A">
        <w:t>The Block Diagram of the Third Generation</w:t>
      </w:r>
      <w:r>
        <w:t xml:space="preserve"> </w:t>
      </w:r>
      <w:r w:rsidRPr="00F36168">
        <w:t xml:space="preserve">ANNSTLF </w:t>
      </w:r>
      <w:r>
        <w:fldChar w:fldCharType="begin" w:fldLock="1"/>
      </w:r>
      <w:r w:rsidR="00451E33">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fldChar w:fldCharType="separate"/>
      </w:r>
      <w:bookmarkEnd w:id="24"/>
      <w:r w:rsidR="0093150B" w:rsidRPr="0093150B">
        <w:rPr>
          <w:b w:val="0"/>
          <w:noProof/>
        </w:rPr>
        <w:t>[37]</w:t>
      </w:r>
      <w:bookmarkEnd w:id="23"/>
      <w:r>
        <w:fldChar w:fldCharType="end"/>
      </w:r>
    </w:p>
    <w:p w14:paraId="0DF9E9B2" w14:textId="77777777" w:rsidR="006D3838" w:rsidRDefault="00A127AE" w:rsidP="00675F9C">
      <w:pPr>
        <w:ind w:firstLine="288"/>
      </w:pPr>
      <w:r w:rsidRPr="00A127AE">
        <w:t xml:space="preserve">ANNs are neural networks that predict outputs by combining weighted inputs. The popularity of neural networks stems from their ability to uncover complex and non-linear correlations in historical data, which is </w:t>
      </w:r>
      <w:r w:rsidR="008555F8">
        <w:t>more</w:t>
      </w:r>
      <w:r w:rsidRPr="00A127AE">
        <w:t xml:space="preserve"> difficult to achieve using statistical techniques </w:t>
      </w:r>
      <w:r>
        <w:fldChar w:fldCharType="begin" w:fldLock="1"/>
      </w:r>
      <w:r>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[102]–[109]","plainTextFormattedCitation":"[14], [102]–[109]","previouslyFormattedCitation":"[14], [102]–[109]"},"properties":{"noteIndex":0},"schema":"https://github.com/citation-style-language/schema/raw/master/csl-citation.json"}</w:instrText>
      </w:r>
      <w:r>
        <w:fldChar w:fldCharType="separate"/>
      </w:r>
      <w:r w:rsidRPr="008F54CB">
        <w:rPr>
          <w:noProof/>
        </w:rPr>
        <w:t>[14], [102]–[109]</w:t>
      </w:r>
      <w:r>
        <w:fldChar w:fldCharType="end"/>
      </w:r>
      <w:r w:rsidRPr="00A127AE">
        <w:t xml:space="preserve">. ANNs use a learning algorithm to update weights in response to training </w:t>
      </w:r>
      <w:r w:rsidRPr="00A127AE">
        <w:lastRenderedPageBreak/>
        <w:t>inputs and labelled outputs. The network, once trained, represents a prediction model that can be used with new inputs.</w:t>
      </w:r>
    </w:p>
    <w:p w14:paraId="541C1FBC" w14:textId="150CF1AA" w:rsidR="008B7B7F" w:rsidRDefault="00675F9C" w:rsidP="008B7B7F">
      <w:pPr>
        <w:ind w:firstLine="288"/>
      </w:pPr>
      <w:r>
        <w:t xml:space="preserve"> </w:t>
      </w:r>
      <w:r w:rsidR="00A127AE">
        <w:fldChar w:fldCharType="begin"/>
      </w:r>
      <w:r w:rsidR="00A127AE">
        <w:instrText xml:space="preserve"> REF _Ref89269386 \h </w:instrText>
      </w:r>
      <w:r w:rsidR="00A127AE">
        <w:fldChar w:fldCharType="separate"/>
      </w:r>
      <w:r w:rsidR="00815F3F">
        <w:t xml:space="preserve">Figure </w:t>
      </w:r>
      <w:r w:rsidR="00815F3F">
        <w:rPr>
          <w:noProof/>
        </w:rPr>
        <w:t>2</w:t>
      </w:r>
      <w:r w:rsidR="00A127AE">
        <w:fldChar w:fldCharType="end"/>
      </w:r>
      <w:r w:rsidR="00A127AE">
        <w:t xml:space="preserve"> </w:t>
      </w:r>
      <w:r w:rsidR="00A127AE" w:rsidRPr="00A127AE">
        <w:t xml:space="preserve">shows a simple feed-forward ANN with three inputs and three outputs. </w:t>
      </w:r>
      <w:r w:rsidR="006D3838">
        <w:t xml:space="preserve">  </w:t>
      </w:r>
      <w:r w:rsidR="008B7B7F">
        <w:t>I</w:t>
      </w:r>
      <w:r w:rsidR="008B7B7F" w:rsidRPr="00A127AE">
        <w:t>n</w:t>
      </w:r>
      <w:r w:rsidR="008B7B7F">
        <w:t xml:space="preserve"> the figure</w:t>
      </w:r>
      <w:r w:rsidR="008B7B7F" w:rsidRPr="00A127AE">
        <w:t xml:space="preserve">, </w:t>
      </w:r>
      <w:r w:rsidR="008B7B7F">
        <w:t>the</w:t>
      </w:r>
      <w:r w:rsidR="008B7B7F" w:rsidRPr="00A127AE">
        <w:t xml:space="preserve"> ANN's neurons are divided into three layers: input, hidden, and output. Each layer of the network in the example contains three neurons, and the network is fully connected, which means that each input is connected to each neuron. It is referred to as a feed-forward network because the outputs of each layer are only presented to the layers that follow it. The output of each neuron is the weighted sum of its inputs transformed by an activation function.</w:t>
      </w:r>
    </w:p>
    <w:p w14:paraId="66CB972D" w14:textId="63CDA81A" w:rsidR="007C7721" w:rsidRDefault="007C7721" w:rsidP="007C7721">
      <w:pPr>
        <w:ind w:firstLine="288"/>
        <w:jc w:val="center"/>
      </w:pPr>
      <w:r>
        <w:rPr>
          <w:noProof/>
        </w:rPr>
        <w:drawing>
          <wp:inline distT="0" distB="0" distL="0" distR="0" wp14:anchorId="63B6C6D5" wp14:editId="75F6CDF7">
            <wp:extent cx="3257550" cy="2188666"/>
            <wp:effectExtent l="0" t="0" r="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63176" cy="2192446"/>
                    </a:xfrm>
                    <a:prstGeom prst="rect">
                      <a:avLst/>
                    </a:prstGeom>
                    <a:noFill/>
                    <a:ln>
                      <a:noFill/>
                    </a:ln>
                  </pic:spPr>
                </pic:pic>
              </a:graphicData>
            </a:graphic>
          </wp:inline>
        </w:drawing>
      </w:r>
    </w:p>
    <w:p w14:paraId="7B6C9344" w14:textId="68C1D954" w:rsidR="007C7721" w:rsidRDefault="007C7721" w:rsidP="007C7721">
      <w:pPr>
        <w:pStyle w:val="Caption"/>
        <w:jc w:val="center"/>
      </w:pPr>
      <w:bookmarkStart w:id="25" w:name="_Ref89269386"/>
      <w:bookmarkStart w:id="26" w:name="_Toc94773688"/>
      <w:r>
        <w:t xml:space="preserve">Figure </w:t>
      </w:r>
      <w:fldSimple w:instr=" SEQ Figure \* ARABIC ">
        <w:r w:rsidR="00815F3F">
          <w:rPr>
            <w:noProof/>
          </w:rPr>
          <w:t>2</w:t>
        </w:r>
      </w:fldSimple>
      <w:bookmarkEnd w:id="25"/>
      <w:r>
        <w:t xml:space="preserve"> - </w:t>
      </w:r>
      <w:r w:rsidRPr="009C510B">
        <w:t>The Structure of a Simple Feed-forward</w:t>
      </w:r>
      <w:r>
        <w:t xml:space="preserve"> ANN</w:t>
      </w:r>
      <w:bookmarkEnd w:id="26"/>
    </w:p>
    <w:p w14:paraId="46F1408A" w14:textId="190A4A58" w:rsidR="00A127AE" w:rsidRDefault="00A127AE" w:rsidP="001A7F97">
      <w:pPr>
        <w:ind w:firstLine="288"/>
      </w:pPr>
      <w:r w:rsidRPr="00A127AE">
        <w:t xml:space="preserve">In the output layer, linear activation functions are typically used, whereas logistic sigmoid activation functions (often rescaled) are used in the hidden layer (for example, tanh(x)). These transformations are responsible for the network's nonlinearity. Backpropagation is used iteratively to update weights, ensuring that outputs eventually meet targets when presented with training inputs. When a network has been trained with </w:t>
      </w:r>
      <w:r w:rsidR="00A71446">
        <w:lastRenderedPageBreak/>
        <w:t xml:space="preserve">enough historical </w:t>
      </w:r>
      <w:r w:rsidRPr="00A127AE">
        <w:t>data, it can predict future load demand when a new set of inputs is introduced.</w:t>
      </w:r>
    </w:p>
    <w:p w14:paraId="4E08C01E" w14:textId="2488C03E" w:rsidR="00AF0844" w:rsidRDefault="00A127AE" w:rsidP="00CF299A">
      <w:pPr>
        <w:ind w:firstLine="288"/>
      </w:pPr>
      <w:r w:rsidRPr="00A127AE">
        <w:t xml:space="preserve">Back-propagation is used by both ANN blocks in the ANNSTLF-G3 to train two fully connected feedforward neural networks. The base-load forecaster (BLF) is trained to predict the next-day load, whereas the change-load forecaster (CLF) is trained to predict the load change from one day to the next. Because the BLF emphasizes normal load patterns and the CLF emphasizes short-term fluctuations, the two ANN forecasters complement each other. Combining these two independent forecasts improves accuracy. This is especially true when there are sudden changes in load caused by weather changes. The BLF has a slow response time to sudden changes in load. Conversely, because the CLF uses the previous day's load as a baseline and forecasts future changes in that load, it is more responsive to changing conditions </w:t>
      </w:r>
      <w:r w:rsidR="001A607F">
        <w:fldChar w:fldCharType="begin" w:fldLock="1"/>
      </w:r>
      <w:r w:rsidR="007A1439">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forecasting","type":"paper-conference"},"uris":["http://www.mendeley.com/documents/?uuid=a11f2955-4dcd-4a86-8f17-023498d69440"]},{"id":"ITEM-4","itemData":{"ISBN":"0971732108","author":[{"dropping-particle":"","family":"Beale","given":"Mark Hudson","non-dropping-particle":"","parse-names":false,"suffix":""},{"dropping-particle":"","family":"Hagan","given":"Martin T","non-dropping-particle":"","parse-names":false,"suffix":""},{"dropping-particle":"","family":"Demuth","given":"Howard B","non-dropping-particle":"","parse-names":false,"suffix":""}],"id":"ITEM-4","issued":{"date-parts":[["2010"]]},"number-of-pages":"951","title":"Neural Network Toolbox ™ 7 User ’ s Guide","type":"book"},"uris":["http://www.mendeley.com/documents/?uuid=c76de14e-54f2-4873-a261-29e280d9b87c"]}],"mendeley":{"formattedCitation":"[84], [110]–[112]","plainTextFormattedCitation":"[84], [110]–[112]","previouslyFormattedCitation":"[84], [110]–[112]"},"properties":{"noteIndex":0},"schema":"https://github.com/citation-style-language/schema/raw/master/csl-citation.json"}</w:instrText>
      </w:r>
      <w:r w:rsidR="001A607F">
        <w:fldChar w:fldCharType="separate"/>
      </w:r>
      <w:r w:rsidR="001A607F" w:rsidRPr="001A607F">
        <w:rPr>
          <w:noProof/>
        </w:rPr>
        <w:t>[84], [110]–[112]</w:t>
      </w:r>
      <w:r w:rsidR="001A607F">
        <w:fldChar w:fldCharType="end"/>
      </w:r>
      <w:r w:rsidR="005F3A58">
        <w:t>.</w:t>
      </w:r>
    </w:p>
    <w:p w14:paraId="320A6CFF" w14:textId="4A9B10B0" w:rsidR="0012605F" w:rsidRDefault="00A91DC1" w:rsidP="0012605F">
      <w:pPr>
        <w:ind w:firstLine="288"/>
      </w:pPr>
      <w:r w:rsidRPr="00A91DC1">
        <w:t xml:space="preserve">Both networks accept 79 inputs (as shown in </w:t>
      </w:r>
      <w:r>
        <w:fldChar w:fldCharType="begin"/>
      </w:r>
      <w:r>
        <w:instrText xml:space="preserve"> REF _Ref89269510 \h </w:instrText>
      </w:r>
      <w:r>
        <w:fldChar w:fldCharType="separate"/>
      </w:r>
      <w:r w:rsidR="00815F3F">
        <w:t xml:space="preserve">Figure </w:t>
      </w:r>
      <w:r w:rsidR="00815F3F">
        <w:rPr>
          <w:noProof/>
        </w:rPr>
        <w:t>1</w:t>
      </w:r>
      <w:r>
        <w:fldChar w:fldCharType="end"/>
      </w:r>
      <w:r w:rsidRPr="007F4177">
        <w:t xml:space="preserve">) </w:t>
      </w:r>
      <w:r w:rsidRPr="00A91DC1">
        <w:t>and produce a 24x1 vector representing one day ahead</w:t>
      </w:r>
      <w:r w:rsidR="00785EB6">
        <w:t>,</w:t>
      </w:r>
      <w:r w:rsidRPr="00A91DC1">
        <w:t xml:space="preserve"> hourly forecasts. The CLF generates its final output by adding predicted changes to the previous day's actual values. The final forecast is based on a weighted average of each block's outputs, with the weights determined adaptively using an RLS algorithm. The ANNSTLF-G3 forecaster performs best when the hidden layer contains between 30 and 60 fully connected neurons and the model is trained using at least two to three years of data, according to the authors </w:t>
      </w:r>
      <w:r w:rsidR="0012605F">
        <w:fldChar w:fldCharType="begin" w:fldLock="1"/>
      </w:r>
      <w:r w:rsidR="00451E33">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rsidR="0012605F">
        <w:fldChar w:fldCharType="separate"/>
      </w:r>
      <w:r w:rsidR="0093150B" w:rsidRPr="0093150B">
        <w:rPr>
          <w:noProof/>
        </w:rPr>
        <w:t>[37]</w:t>
      </w:r>
      <w:r w:rsidR="0012605F">
        <w:fldChar w:fldCharType="end"/>
      </w:r>
      <w:r w:rsidR="0012605F" w:rsidRPr="0012605F">
        <w:t>.</w:t>
      </w:r>
    </w:p>
    <w:p w14:paraId="154B0CC3" w14:textId="1C44EBDE" w:rsidR="002278B3" w:rsidRDefault="00BE1644" w:rsidP="00BE1644">
      <w:pPr>
        <w:ind w:firstLine="288"/>
      </w:pPr>
      <w:r w:rsidRPr="00BE1644">
        <w:t>In terms of prediction accuracy and economic benefits, over thirty-five utilities in the United States and Canada have benefited from the ANNSTLF-G3; some of these utilities include BC Hydro, ISO New England, and San Diego Gas &amp; Electric</w:t>
      </w:r>
      <w:r>
        <w:t xml:space="preserve"> </w:t>
      </w:r>
      <w:r>
        <w:fldChar w:fldCharType="begin" w:fldLock="1"/>
      </w:r>
      <w:r>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Forecasting","type":"thesis"},"uris":["http://www.mendeley.com/documents/?uuid=51e2c167-e18b-427d-9398-9cd40681d6c8"]}],"mendeley":{"formattedCitation":"[86], [113]","plainTextFormattedCitation":"[86], [113]","previouslyFormattedCitation":"[86], [113]"},"properties":{"noteIndex":0},"schema":"https://github.com/citation-style-language/schema/raw/master/csl-citation.json"}</w:instrText>
      </w:r>
      <w:r>
        <w:fldChar w:fldCharType="separate"/>
      </w:r>
      <w:r w:rsidRPr="008F54CB">
        <w:rPr>
          <w:noProof/>
        </w:rPr>
        <w:t>[86], [113]</w:t>
      </w:r>
      <w:r>
        <w:fldChar w:fldCharType="end"/>
      </w:r>
      <w:r>
        <w:t xml:space="preserve">. </w:t>
      </w:r>
      <w:r w:rsidRPr="00BE1644">
        <w:t xml:space="preserve">In 2016, </w:t>
      </w:r>
      <w:r w:rsidRPr="00BE1644">
        <w:lastRenderedPageBreak/>
        <w:t xml:space="preserve">Tao Hong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862AF">
        <w:rPr>
          <w:noProof/>
        </w:rPr>
        <w:t>[1]</w:t>
      </w:r>
      <w:r>
        <w:fldChar w:fldCharType="end"/>
      </w:r>
      <w:r w:rsidRPr="00BE1644">
        <w:t xml:space="preserve"> and several other publications had named the ANNSTLF-G3 the best forecaster available for short-term load forecasting</w:t>
      </w:r>
      <w:r>
        <w:t xml:space="preserve"> </w:t>
      </w:r>
      <w:r w:rsidR="0036161B">
        <w:fldChar w:fldCharType="begin" w:fldLock="1"/>
      </w:r>
      <w:r w:rsidR="00CC1330">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Science","id":"ITEM-2","issued":{"date-parts":[["2012"]]},"title":"Short-term load forecasting using artificial neural network","type":"paper-conference"},"uris":["http://www.mendeley.com/documents/?uuid=75f85ca9-9295-4c27-928e-82e79722bf74"]},{"id":"ITEM-3","itemData":{"DOI":"10.1109/TIA.2007.908190","ISSN":"00939994","abstract":"A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Review","id":"ITEM-4","issued":{"date-parts":[["2008"]]},"title":"A Neuro-Fuzzy Approach to Short-Term Load Forecasting in a Price-Sensitive Environment","type":"article-journal"},"uris":["http://www.mendeley.com/documents/?uuid=feff3d73-f664-4c88-9928-7c8de0d8533e"]},{"id":"ITEM-5","itemData":{"DOI":"10.1109/PESMG.2013.6673036","ISBN":"9781479913039","ISSN":"19449925","abstract":"With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Meeting","id":"ITEM-5","issued":{"date-parts":[["2013"]]},"title":"Study of artificial neural network based short term load forecasting","type":"paper-conference"},"uris":["http://www.mendeley.com/documents/?uuid=776db74b-9ce4-47ad-8a87-038a4ef09267"]},{"id":"ITEM-6","itemData":{"DOI":"10.1007/0-387-23471-3_12","abstract":"Load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Systems","id":"ITEM-6","issued":{"date-parts":[["2006"]]},"title":"Load Forecasting","type":"chapter"},"uris":["http://www.mendeley.com/documents/?uuid=41d5ced1-0698-4266-830d-8b87f57a70a9"]},{"id":"ITEM-7","itemData":{"DOI":"10.1109/5.823996","ISSN":"00189219","abstract":"This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IEEE","id":"ITEM-7","issued":{"date-parts":[["2000"]]},"title":"Forecasting loads and prices in competitive power markets","type":"article-journal"},"uris":["http://www.mendeley.com/documents/?uuid=73aa9330-c110-459e-b873-0b39176fdca3"]}],"mendeley":{"formattedCitation":"[61], [84], [114]–[118]","plainTextFormattedCitation":"[61], [84], [114]–[118]","previouslyFormattedCitation":"[61], [84], [114]–[118]"},"properties":{"noteIndex":0},"schema":"https://github.com/citation-style-language/schema/raw/master/csl-citation.json"}</w:instrText>
      </w:r>
      <w:r w:rsidR="0036161B">
        <w:fldChar w:fldCharType="separate"/>
      </w:r>
      <w:r w:rsidR="0036161B" w:rsidRPr="0036161B">
        <w:rPr>
          <w:noProof/>
        </w:rPr>
        <w:t>[61], [84], [114]–[118]</w:t>
      </w:r>
      <w:r w:rsidR="0036161B">
        <w:fldChar w:fldCharType="end"/>
      </w:r>
      <w:r w:rsidR="003207EC">
        <w:t>.</w:t>
      </w:r>
    </w:p>
    <w:p w14:paraId="1B19587A" w14:textId="04E3A1EE" w:rsidR="00BE1644" w:rsidRDefault="00BE1644" w:rsidP="00BE1644">
      <w:pPr>
        <w:ind w:firstLine="288"/>
      </w:pPr>
      <w:r w:rsidRPr="00BE1644">
        <w:t xml:space="preserve">In general, ANNs have been extensively studied in their application to load forecasting. In </w:t>
      </w:r>
      <w:r>
        <w:fldChar w:fldCharType="begin" w:fldLock="1"/>
      </w:r>
      <w:r>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[119]","plainTextFormattedCitation":"[119]","previouslyFormattedCitation":"[119]"},"properties":{"noteIndex":0},"schema":"https://github.com/citation-style-language/schema/raw/master/csl-citation.json"}</w:instrText>
      </w:r>
      <w:r>
        <w:fldChar w:fldCharType="separate"/>
      </w:r>
      <w:r w:rsidRPr="0036161B">
        <w:rPr>
          <w:noProof/>
        </w:rPr>
        <w:t>[119]</w:t>
      </w:r>
      <w:r>
        <w:fldChar w:fldCharType="end"/>
      </w:r>
      <w:r w:rsidRPr="002268E4">
        <w:t xml:space="preserve"> and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[87]","plainTextFormattedCitation":"[87]","previouslyFormattedCitation":"[87]"},"properties":{"noteIndex":0},"schema":"https://github.com/citation-style-language/schema/raw/master/csl-citation.json"}</w:instrText>
      </w:r>
      <w:r>
        <w:fldChar w:fldCharType="separate"/>
      </w:r>
      <w:r w:rsidRPr="001A607F">
        <w:rPr>
          <w:noProof/>
        </w:rPr>
        <w:t>[87]</w:t>
      </w:r>
      <w:r>
        <w:fldChar w:fldCharType="end"/>
      </w:r>
      <w:r w:rsidRPr="00BE1644">
        <w:t xml:space="preserve">, Papalexopoulos et al. developed a neural network-based and regression-based technique. In 1991, both models were validated using training data from 1986 to 1990 on peak and hourly loads. For both peak load and hourly forecasts, the ANN model improved forecasting accuracy. Zhang et al. </w:t>
      </w:r>
      <w:r>
        <w:fldChar w:fldCharType="begin" w:fldLock="1"/>
      </w:r>
      <w:r>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[120]","plainTextFormattedCitation":"[120]","previouslyFormattedCitation":"[120]"},"properties":{"noteIndex":0},"schema":"https://github.com/citation-style-language/schema/raw/master/csl-citation.json"}</w:instrText>
      </w:r>
      <w:r>
        <w:fldChar w:fldCharType="separate"/>
      </w:r>
      <w:r w:rsidRPr="0036161B">
        <w:rPr>
          <w:noProof/>
        </w:rPr>
        <w:t>[120]</w:t>
      </w:r>
      <w:r>
        <w:fldChar w:fldCharType="end"/>
      </w:r>
      <w:r>
        <w:t xml:space="preserve"> </w:t>
      </w:r>
      <w:r w:rsidRPr="00BE1644">
        <w:t>evaluated and demonstrated the utility of neural networks in load forecasting but noted that while neural networks are capable of processing large amounts of historical load data with non-linear characteristics, they are a black box technique that lacks an explicit form for explaining and analyzing the relationships between inputs and outputs.</w:t>
      </w:r>
    </w:p>
    <w:p w14:paraId="56484D64" w14:textId="7E39F117" w:rsidR="00DA0141" w:rsidRDefault="00BE1644" w:rsidP="00211060">
      <w:pPr>
        <w:ind w:firstLine="288"/>
      </w:pPr>
      <w:r w:rsidRPr="00BE1644">
        <w:t>Finally, it is worth noting that a shallow ANN typically has only one hidden layer and increasing the number of neurons in that layer is insufficient to produce more accurate forecasts; the network becomes overtrained, impairing its ability to work with new datasets. Thus, more sophisticated neural networks with deeper networks of hidden layers are attracting the attention of researchers interested in improving the accuracy of load forecasters.</w:t>
      </w:r>
    </w:p>
    <w:p w14:paraId="1CC1C566" w14:textId="60C883ED" w:rsidR="006F103B" w:rsidRPr="006F103B" w:rsidRDefault="001A2209" w:rsidP="006F103B">
      <w:pPr>
        <w:pStyle w:val="Heading2"/>
      </w:pPr>
      <w:bookmarkStart w:id="27" w:name="_Toc94773600"/>
      <w:bookmarkEnd w:id="19"/>
      <w:bookmarkEnd w:id="20"/>
      <w:bookmarkEnd w:id="21"/>
      <w:r>
        <w:t>2.</w:t>
      </w:r>
      <w:r w:rsidR="00443401">
        <w:t>4</w:t>
      </w:r>
      <w:r>
        <w:t xml:space="preserve"> Deep Learning </w:t>
      </w:r>
      <w:r w:rsidR="00B71E89">
        <w:t>Forecasters</w:t>
      </w:r>
      <w:bookmarkEnd w:id="27"/>
    </w:p>
    <w:p w14:paraId="7ECA6EE0" w14:textId="55665FEE" w:rsidR="00533EA4" w:rsidRDefault="00A81073" w:rsidP="00533EA4">
      <w:pPr>
        <w:ind w:firstLine="288"/>
      </w:pPr>
      <w:r w:rsidRPr="00D90428">
        <w:t xml:space="preserve">Deep learning is a process in which the number of hidden layers in a network is increased </w:t>
      </w:r>
      <w:r>
        <w:fldChar w:fldCharType="begin" w:fldLock="1"/>
      </w:r>
      <w:r w:rsidR="00257854">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[121]–[127]","plainTextFormattedCitation":"[121]–[127]","previouslyFormattedCitation":"[121]–[127]"},"properties":{"noteIndex":0},"schema":"https://github.com/citation-style-language/schema/raw/master/csl-citation.json"}</w:instrText>
      </w:r>
      <w:r>
        <w:fldChar w:fldCharType="separate"/>
      </w:r>
      <w:r w:rsidR="009C5445" w:rsidRPr="009C5445">
        <w:rPr>
          <w:noProof/>
        </w:rPr>
        <w:t>[121]–[127]</w:t>
      </w:r>
      <w:r>
        <w:fldChar w:fldCharType="end"/>
      </w:r>
      <w:r w:rsidRPr="00D90428">
        <w:t>.</w:t>
      </w:r>
      <w:r>
        <w:t xml:space="preserve">  </w:t>
      </w:r>
      <w:r w:rsidR="00674CFD">
        <w:t xml:space="preserve">While they can provide added benefits such as including memory, or automated feature identification, they are computationally expensive, and sometimes require large data sets to be useful.  </w:t>
      </w:r>
      <w:r w:rsidR="00533EA4" w:rsidRPr="00D90428">
        <w:t xml:space="preserve">Deep learning models have transformed computer </w:t>
      </w:r>
      <w:r w:rsidR="00533EA4" w:rsidRPr="00D90428">
        <w:lastRenderedPageBreak/>
        <w:t>vision, speech recognition, machine translation, and board game programming, producing results comparable to, if not superior to, expert human performance</w:t>
      </w:r>
      <w:r w:rsidR="00533EA4">
        <w:t xml:space="preserve"> </w:t>
      </w:r>
      <w:r w:rsidR="00533EA4">
        <w:fldChar w:fldCharType="begin" w:fldLock="1"/>
      </w:r>
      <w:r w:rsidR="00257854">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learning","type":"article-journal"},"uris":["http://www.mendeley.com/documents/?uuid=2431a614-efb0-440b-a349-8df2e0c8a143"]}],"mendeley":{"formattedCitation":"[128], [129]","plainTextFormattedCitation":"[128], [129]","previouslyFormattedCitation":"[128], [129]"},"properties":{"noteIndex":0},"schema":"https://github.com/citation-style-language/schema/raw/master/csl-citation.json"}</w:instrText>
      </w:r>
      <w:r w:rsidR="00533EA4">
        <w:fldChar w:fldCharType="separate"/>
      </w:r>
      <w:r w:rsidR="009C5445" w:rsidRPr="009C5445">
        <w:rPr>
          <w:noProof/>
        </w:rPr>
        <w:t>[128], [129]</w:t>
      </w:r>
      <w:r w:rsidR="00533EA4">
        <w:fldChar w:fldCharType="end"/>
      </w:r>
      <w:r w:rsidR="00533EA4" w:rsidRPr="00D90428">
        <w:t>. Deep learning models are expected to dominate the field of load forecasting due to increased computational power, access to large datasets, and the granularity of available data</w:t>
      </w:r>
      <w:r w:rsidR="00A23F70">
        <w:t xml:space="preserve"> </w:t>
      </w:r>
      <w:r w:rsidR="00A23F70">
        <w:fldChar w:fldCharType="begin" w:fldLock="1"/>
      </w:r>
      <w:r w:rsidR="002263EA">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Conference)","id":"ITEM-2","issued":{"date-parts":[["2016"]]},"page":"7046-7051","publisher":"IEEE","title":"Building energy load forecasting using Deep Neural Networks","type":"article-journal"},"uris":["http://www.mendeley.com/documents/?uuid=12620318-32f1-43d1-aec2-4fa619a96a50"]}],"mendeley":{"formattedCitation":"[2], [6]","plainTextFormattedCitation":"[2], [6]","previouslyFormattedCitation":"[2], [6]"},"properties":{"noteIndex":0},"schema":"https://github.com/citation-style-language/schema/raw/master/csl-citation.json"}</w:instrText>
      </w:r>
      <w:r w:rsidR="00A23F70">
        <w:fldChar w:fldCharType="separate"/>
      </w:r>
      <w:r w:rsidR="00A23F70" w:rsidRPr="00A23F70">
        <w:rPr>
          <w:noProof/>
        </w:rPr>
        <w:t>[2], [6]</w:t>
      </w:r>
      <w:r w:rsidR="00A23F70">
        <w:fldChar w:fldCharType="end"/>
      </w:r>
      <w:r w:rsidR="00533EA4" w:rsidRPr="00D90428">
        <w:t>.</w:t>
      </w:r>
    </w:p>
    <w:p w14:paraId="1796CFAF" w14:textId="248529E8" w:rsidR="00D90428" w:rsidRDefault="00D90428" w:rsidP="00533EA4">
      <w:pPr>
        <w:ind w:firstLine="288"/>
      </w:pPr>
      <w:r w:rsidRPr="00D90428">
        <w:t xml:space="preserve">To identify the most </w:t>
      </w:r>
      <w:r w:rsidR="0010621F">
        <w:t>reliable</w:t>
      </w:r>
      <w:r w:rsidRPr="00D90428">
        <w:t xml:space="preserve"> features in machine learning, a domain expert is required. While deep learning models can be fed some input features, they can also extract high-level features from data incrementally, eliminating the need for domain expertise and time-consuming feature extraction. </w:t>
      </w:r>
      <w:r w:rsidR="003F174B">
        <w:t xml:space="preserve"> </w:t>
      </w:r>
      <w:r w:rsidR="00176DEE">
        <w:t>M</w:t>
      </w:r>
      <w:r w:rsidRPr="00D90428">
        <w:t xml:space="preserve">achine learning forecasters </w:t>
      </w:r>
      <w:r w:rsidR="00176DEE">
        <w:t>may be</w:t>
      </w:r>
      <w:r w:rsidR="00176DEE" w:rsidRPr="00D90428">
        <w:t xml:space="preserve"> </w:t>
      </w:r>
      <w:r w:rsidRPr="00D90428">
        <w:t xml:space="preserve">preferable when the data set is small, </w:t>
      </w:r>
      <w:r w:rsidR="00176DEE">
        <w:t xml:space="preserve">but </w:t>
      </w:r>
      <w:r w:rsidRPr="00D90428">
        <w:t xml:space="preserve">deep learning is preferable when the data set is large, feature introspection is </w:t>
      </w:r>
      <w:r w:rsidR="0010621F">
        <w:t>burdensome</w:t>
      </w:r>
      <w:r w:rsidRPr="00D90428">
        <w:t>, or the problem is complex.</w:t>
      </w:r>
    </w:p>
    <w:p w14:paraId="7DB70E5B" w14:textId="77777777" w:rsidR="00F0644C" w:rsidRDefault="00D90428" w:rsidP="00722CCC">
      <w:pPr>
        <w:ind w:firstLine="288"/>
      </w:pPr>
      <w:r w:rsidRPr="00D90428">
        <w:t>Deep learning is a subclass of neural networks that includes a wide variety of architectures</w:t>
      </w:r>
      <w:r w:rsidR="00A81073">
        <w:t>.</w:t>
      </w:r>
      <w:r w:rsidRPr="00D90428">
        <w:t xml:space="preserve"> </w:t>
      </w:r>
      <w:r w:rsidR="00A81073">
        <w:t>T</w:t>
      </w:r>
      <w:r w:rsidR="00A81073" w:rsidRPr="00D90428">
        <w:t xml:space="preserve">he </w:t>
      </w:r>
      <w:r w:rsidRPr="00D90428">
        <w:t xml:space="preserve">most common types of deep neural networks are convolutional neural networks (CNN)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fldChar w:fldCharType="separate"/>
      </w:r>
      <w:r w:rsidRPr="00217A94">
        <w:rPr>
          <w:noProof/>
        </w:rPr>
        <w:t>[2], [7]</w:t>
      </w:r>
      <w:r>
        <w:fldChar w:fldCharType="end"/>
      </w:r>
      <w:r w:rsidRPr="00B23ED6">
        <w:t>,</w:t>
      </w:r>
      <w:r w:rsidRPr="00D90428">
        <w:t xml:space="preserve"> and recurrent neural networks (RNN)</w:t>
      </w:r>
      <w:r>
        <w:t xml:space="preserve"> </w:t>
      </w:r>
      <w:r>
        <w:fldChar w:fldCharType="begin" w:fldLock="1"/>
      </w:r>
      <w:r>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fldChar w:fldCharType="separate"/>
      </w:r>
      <w:r w:rsidRPr="00217A94">
        <w:rPr>
          <w:noProof/>
        </w:rPr>
        <w:t>[8]</w:t>
      </w:r>
      <w:r>
        <w:fldChar w:fldCharType="end"/>
      </w:r>
      <w:r w:rsidRPr="00D90428">
        <w:t xml:space="preserve">, which include networks such as the long short-term memory network (LSTM) </w:t>
      </w:r>
      <w:r>
        <w:fldChar w:fldCharType="begin" w:fldLock="1"/>
      </w:r>
      <w:r>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fldChar w:fldCharType="separate"/>
      </w:r>
      <w:r w:rsidRPr="00217A94">
        <w:rPr>
          <w:noProof/>
        </w:rPr>
        <w:t>[5]</w:t>
      </w:r>
      <w:r>
        <w:fldChar w:fldCharType="end"/>
      </w:r>
      <w:r w:rsidRPr="00D90428">
        <w:t xml:space="preserve">. </w:t>
      </w:r>
      <w:r w:rsidR="00F907D6" w:rsidRPr="00F907D6">
        <w:t>Deep neural networks, such as CNN and LSTM, excel at detecting highly nonlinear relationships and shared uncertainties in data; the LSTM, in particular, introduce</w:t>
      </w:r>
      <w:r w:rsidR="00A81073">
        <w:t>s</w:t>
      </w:r>
      <w:r w:rsidR="00F907D6" w:rsidRPr="00F907D6">
        <w:t xml:space="preserve"> memory into neural networks, allowing them to predict today based on observations from yesterday or two weeks ago, making them ideal candidates for load forecasting.</w:t>
      </w:r>
      <w:r w:rsidR="002E3DA5">
        <w:t xml:space="preserve"> </w:t>
      </w:r>
    </w:p>
    <w:p w14:paraId="79F989EF" w14:textId="71986066" w:rsidR="00F907D6" w:rsidRDefault="002E3DA5" w:rsidP="00722CCC">
      <w:pPr>
        <w:ind w:firstLine="288"/>
      </w:pPr>
      <w:r w:rsidRPr="002E3DA5">
        <w:t>Because of their ability to learn about temporal dependencies in data and rapidly adapt to sudden changes in load patterns, deep neural networks have piqued the interest of load forecasting researchers. While not exhaustively researched in the literature, at least a few recent studies have shown promising results of deep neural networks applied to load forecasting</w:t>
      </w:r>
      <w:r>
        <w:t xml:space="preserve"> </w:t>
      </w:r>
      <w:r w:rsidR="00F907D6">
        <w:fldChar w:fldCharType="begin" w:fldLock="1"/>
      </w:r>
      <w:r w:rsidR="00257854">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Forecasting","type":"article-journal"},"uris":["http://www.mendeley.com/documents/?uuid=6ef6eccd-f59f-4d3c-b364-098db0197f26"]},{"id":"ITEM-2","itemData":{"DOI":"10.1109/TSG.2017.2686012","ISSN":"19493053","abstract":"The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Grid","id":"ITEM-2","issued":{"date-parts":[["2018"]]},"title":"Deep Learning for Household Load Forecasting-A Novel Pooling Deep RNN","type":"article-journal"},"uris":["http://www.mendeley.com/documents/?uuid=1d950a94-d42e-46ce-bd17-27ce284972ba"]},{"id":"ITEM-3","itemData":{"DOI":"10.3390/jcm8122149","ISSN":"2077-0383","abstract":"Severe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Medicine","id":"ITEM-3","issued":{"date-parts":[["2019"]]},"title":"Predicting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Registry","type":"article-journal"},"uris":["http://www.mendeley.com/documents/?uuid=2177db47-49c8-4de5-80c8-cad85c4fa944"]}],"mendeley":{"formattedCitation":"[74], [127], [130]","plainTextFormattedCitation":"[74], [127], [130]","previouslyFormattedCitation":"[74], [127], [130]"},"properties":{"noteIndex":0},"schema":"https://github.com/citation-style-language/schema/raw/master/csl-citation.json"}</w:instrText>
      </w:r>
      <w:r w:rsidR="00F907D6">
        <w:fldChar w:fldCharType="separate"/>
      </w:r>
      <w:r w:rsidR="009C5445" w:rsidRPr="009C5445">
        <w:rPr>
          <w:noProof/>
        </w:rPr>
        <w:t>[74], [127], [130]</w:t>
      </w:r>
      <w:r w:rsidR="00F907D6">
        <w:fldChar w:fldCharType="end"/>
      </w:r>
      <w:r w:rsidR="00F907D6">
        <w:t>.</w:t>
      </w:r>
    </w:p>
    <w:p w14:paraId="7B6D3132" w14:textId="49C7B926" w:rsidR="00F9668C" w:rsidRDefault="00F9668C" w:rsidP="00F9668C">
      <w:pPr>
        <w:ind w:firstLine="288"/>
      </w:pPr>
      <w:r w:rsidRPr="004019FB">
        <w:lastRenderedPageBreak/>
        <w:t xml:space="preserve">In recent years, load forecasting researchers have </w:t>
      </w:r>
      <w:r>
        <w:t>started to explore</w:t>
      </w:r>
      <w:r w:rsidRPr="004019FB">
        <w:t xml:space="preserve"> CNNs and LSTMs</w:t>
      </w:r>
      <w:r>
        <w:t xml:space="preserve"> </w:t>
      </w:r>
      <w:r>
        <w:fldChar w:fldCharType="begin" w:fldLock="1"/>
      </w:r>
      <w:r w:rsidR="00B602AF">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Hisyam","non-dropping-particle":"","parse-names":false,"suffix":""}],"container-title":"Energy","id":"ITEM-3","issued":{"date-parts":[["2019"]]},"title":"Short-term load forecasting by using a combined method of convolutional neural networks and fuzzy time series","type":"article-journal"},"uris":["http://www.mendeley.com/documents/?uuid=291d1144-0386-4fa9-98c8-a5cef64d5760"]},{"id":"ITEM-4","itemData":{"DOI":"10.1109/IJCNN.2018.8489399","ISBN":"9781509060146","abstract":"We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Networks","id":"ITEM-4","issued":{"date-parts":[["2018"]]},"title":"Convolutional Neural Networks for Energy Time Series Forecasting","type":"paper-conference"},"uris":["http://www.mendeley.com/documents/?uuid=216a1c44-5291-4198-8b07-8d560a959417"]},{"id":"ITEM-5","itemData":{"DOI":"10.1109/SmartGridComm.2018.8587494","ISBN":"9781538679548","abstract":"Low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2018","id":"ITEM-5","issued":{"date-parts":[["2018"]]},"title":"Residential Short-Term Load Forecasting Using Convolutional Neural Networks","type":"paper-conference"},"uris":["http://www.mendeley.com/documents/?uuid=362580c5-b345-4438-83a4-58ac5a4aaa26"]},{"id":"ITEM-6","itemData":{"DOI":"10.1016/j.procs.2017.11.374","ISSN":"18770509","abstract":"Nowadays,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Science","id":"ITEM-6","issued":{"date-parts":[["2017"]]},"title":"Load Forecasting via Deep Neural Networks","type":"paper-conference"},"uris":["http://www.mendeley.com/documents/?uuid=014fdec6-7155-40c4-b39e-f1220c791961"]}],"mendeley":{"formattedCitation":"[2], [4], [20], [131]–[133]","plainTextFormattedCitation":"[2], [4], [20], [131]–[133]","previouslyFormattedCitation":"[2], [4], [20], [131]–[133]"},"properties":{"noteIndex":0},"schema":"https://github.com/citation-style-language/schema/raw/master/csl-citation.json"}</w:instrText>
      </w:r>
      <w:r>
        <w:fldChar w:fldCharType="separate"/>
      </w:r>
      <w:r w:rsidR="000315A2" w:rsidRPr="000315A2">
        <w:rPr>
          <w:noProof/>
        </w:rPr>
        <w:t>[2], [4], [20], [131]–[133]</w:t>
      </w:r>
      <w:r>
        <w:fldChar w:fldCharType="end"/>
      </w:r>
      <w:r>
        <w:t xml:space="preserve">. </w:t>
      </w:r>
      <w:r w:rsidRPr="00D56432">
        <w:t xml:space="preserve">The authors of </w:t>
      </w:r>
      <w:r>
        <w:fldChar w:fldCharType="begin" w:fldLock="1"/>
      </w:r>
      <w:r w:rsidR="00B602AF">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[134]","plainTextFormattedCitation":"[134]","previouslyFormattedCitation":"[134]"},"properties":{"noteIndex":0},"schema":"https://github.com/citation-style-language/schema/raw/master/csl-citation.json"}</w:instrText>
      </w:r>
      <w:r>
        <w:fldChar w:fldCharType="separate"/>
      </w:r>
      <w:r w:rsidR="000315A2" w:rsidRPr="000315A2">
        <w:rPr>
          <w:noProof/>
        </w:rPr>
        <w:t>[134]</w:t>
      </w:r>
      <w:r>
        <w:fldChar w:fldCharType="end"/>
      </w:r>
      <w:r w:rsidRPr="00D56432">
        <w:t xml:space="preserve"> investigated seven distinct models using three real-world data sets, demonstrating that deep learning techniques such as CNN and LSTM can be used in load forecasting applications and outperform more traditional mathematical techniques such as ARIMA.</w:t>
      </w:r>
      <w:r>
        <w:t xml:space="preserve"> </w:t>
      </w:r>
      <w:r w:rsidRPr="00460018">
        <w:t xml:space="preserve">The authors of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t xml:space="preserve"> </w:t>
      </w:r>
      <w:r w:rsidRPr="00460018">
        <w:t xml:space="preserve">proposed a novel parallel model that combines CNN and RNN. Likewise, the authors of </w:t>
      </w:r>
      <w:r>
        <w:fldChar w:fldCharType="begin" w:fldLock="1"/>
      </w:r>
      <w:r w:rsidR="00B602AF">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[135]","plainTextFormattedCitation":"[135]","previouslyFormattedCitation":"[135]"},"properties":{"noteIndex":0},"schema":"https://github.com/citation-style-language/schema/raw/master/csl-citation.json"}</w:instrText>
      </w:r>
      <w:r>
        <w:fldChar w:fldCharType="separate"/>
      </w:r>
      <w:r w:rsidR="000315A2" w:rsidRPr="000315A2">
        <w:rPr>
          <w:noProof/>
        </w:rPr>
        <w:t>[135]</w:t>
      </w:r>
      <w:r>
        <w:fldChar w:fldCharType="end"/>
      </w:r>
      <w:r>
        <w:t xml:space="preserve"> </w:t>
      </w:r>
      <w:r w:rsidRPr="00460018">
        <w:t xml:space="preserve">used a combination of </w:t>
      </w:r>
      <w:r>
        <w:t xml:space="preserve">LSTM </w:t>
      </w:r>
      <w:r w:rsidRPr="00460018">
        <w:t>and CNN. In terms of load forecasting stability, the</w:t>
      </w:r>
      <w:r>
        <w:t>ir</w:t>
      </w:r>
      <w:r w:rsidRPr="00460018">
        <w:t xml:space="preserve"> proposed model outperformed the individual CNN and LTSM models. </w:t>
      </w:r>
    </w:p>
    <w:p w14:paraId="2705326B" w14:textId="5533CCF5" w:rsidR="00F9668C" w:rsidRDefault="00F9668C" w:rsidP="00F9668C">
      <w:pPr>
        <w:ind w:firstLine="288"/>
      </w:pPr>
      <w:r w:rsidRPr="00460018">
        <w:t xml:space="preserve">Similarly, the authors of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B56C18">
        <w:rPr>
          <w:noProof/>
        </w:rPr>
        <w:t>[68]</w:t>
      </w:r>
      <w:r>
        <w:fldChar w:fldCharType="end"/>
      </w:r>
      <w:r>
        <w:t xml:space="preserve"> </w:t>
      </w:r>
      <w:r w:rsidRPr="00460018">
        <w:t xml:space="preserve">proposed a new Deep-Energy model for forecasting future load data </w:t>
      </w:r>
      <w:r>
        <w:fldChar w:fldCharType="begin" w:fldLock="1"/>
      </w:r>
      <w:r w:rsidR="00B602AF">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[136]","plainTextFormattedCitation":"[136]","previouslyFormattedCitation":"[136]"},"properties":{"noteIndex":0},"schema":"https://github.com/citation-style-language/schema/raw/master/csl-citation.json"}</w:instrText>
      </w:r>
      <w:r>
        <w:fldChar w:fldCharType="separate"/>
      </w:r>
      <w:r w:rsidR="000315A2" w:rsidRPr="000315A2">
        <w:rPr>
          <w:noProof/>
        </w:rPr>
        <w:t>[136]</w:t>
      </w:r>
      <w:r>
        <w:fldChar w:fldCharType="end"/>
      </w:r>
      <w:r w:rsidRPr="00460018">
        <w:t xml:space="preserve">, which combines a 1-D CNN with a fully connected network. They compared the proposed model's performance to that of five different machine </w:t>
      </w:r>
      <w:r>
        <w:t xml:space="preserve">and deep </w:t>
      </w:r>
      <w:r w:rsidRPr="00460018">
        <w:t>learning techniques, including LSTM and ANN. The results showed that the Deep-Energy model could make more accurate short-term load predictions than the other models.</w:t>
      </w:r>
    </w:p>
    <w:p w14:paraId="0D6BF20A" w14:textId="13A530CF" w:rsidR="00F9668C" w:rsidRDefault="00F9668C" w:rsidP="00F9668C">
      <w:pPr>
        <w:ind w:firstLine="288"/>
      </w:pPr>
      <w:r w:rsidRPr="00460018">
        <w:t xml:space="preserve">Another paper </w:t>
      </w:r>
      <w:r>
        <w:fldChar w:fldCharType="begin" w:fldLock="1"/>
      </w:r>
      <w:r w:rsidR="00B602AF">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[137]","plainTextFormattedCitation":"[137]","previouslyFormattedCitation":"[137]"},"properties":{"noteIndex":0},"schema":"https://github.com/citation-style-language/schema/raw/master/csl-citation.json"}</w:instrText>
      </w:r>
      <w:r>
        <w:fldChar w:fldCharType="separate"/>
      </w:r>
      <w:r w:rsidR="000315A2" w:rsidRPr="000315A2">
        <w:rPr>
          <w:noProof/>
        </w:rPr>
        <w:t>[137]</w:t>
      </w:r>
      <w:r>
        <w:fldChar w:fldCharType="end"/>
      </w:r>
      <w:r>
        <w:t xml:space="preserve"> </w:t>
      </w:r>
      <w:r w:rsidRPr="00460018">
        <w:t xml:space="preserve">introduced SEPNet, a new model that combines three forecasters: Variational Mode Decomposition (VMD), Convolutional Neural Networks (CNN), and Gated Neural Networks (GRU). When compared to other models such as LSTM, CNN, and VMD-CNN, the SEPNet model outperformed them all, significantly improving the overall performance of the forecasts. </w:t>
      </w:r>
      <w:r w:rsidRPr="00B4439C">
        <w:t xml:space="preserve">Amaradinghe </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t xml:space="preserve"> </w:t>
      </w:r>
      <w:r w:rsidRPr="00B4439C">
        <w:t>et al. concluded that CNN is a viable technique for individual building load forecasting when compared to LSTM, SVM, ANN, and other forecasters they implemented.</w:t>
      </w:r>
    </w:p>
    <w:p w14:paraId="3EC735F1" w14:textId="51052CB5" w:rsidR="00F9668C" w:rsidRDefault="00F9668C" w:rsidP="00F9668C">
      <w:pPr>
        <w:ind w:firstLine="288"/>
      </w:pPr>
      <w:r w:rsidRPr="00C21951">
        <w:t xml:space="preserve">Because the ANNSTLF has consistently been recognized as </w:t>
      </w:r>
      <w:r>
        <w:t xml:space="preserve"> a strong</w:t>
      </w:r>
      <w:r w:rsidRPr="00C21951">
        <w:t xml:space="preserve"> forecaster for short-term load forecasting, the CNN and LSTM implementations used in this work </w:t>
      </w:r>
      <w:r>
        <w:t xml:space="preserve">were used to simply augment </w:t>
      </w:r>
      <w:r w:rsidRPr="00C21951">
        <w:t xml:space="preserve">the ANNSTLF architecture by replacing ANNs with CNNs and </w:t>
      </w:r>
      <w:r w:rsidRPr="00C21951">
        <w:lastRenderedPageBreak/>
        <w:t>LSTMs</w:t>
      </w:r>
      <w:r>
        <w:t>.  The goal was to improve performance through better focused inputs</w:t>
      </w:r>
      <w:r w:rsidRPr="00C21951">
        <w:t>, and they were given the same input data as the ANNs in the ANNSTLF architecture</w:t>
      </w:r>
      <w:r>
        <w:t xml:space="preserve">.  </w:t>
      </w:r>
      <w:r w:rsidR="008F25C9" w:rsidRPr="008F25C9">
        <w:t>The following subsections provide a brief explanation of how LSTMs and CNNs work.</w:t>
      </w:r>
    </w:p>
    <w:p w14:paraId="550C67A0" w14:textId="11C5B6B9" w:rsidR="00D567DD" w:rsidRDefault="0014008E" w:rsidP="001131E2">
      <w:pPr>
        <w:pStyle w:val="Heading3"/>
      </w:pPr>
      <w:bookmarkStart w:id="28" w:name="_Toc94773601"/>
      <w:r w:rsidRPr="00820427">
        <w:t>2.</w:t>
      </w:r>
      <w:r w:rsidR="00443401" w:rsidRPr="00820427">
        <w:t>4</w:t>
      </w:r>
      <w:r w:rsidR="00535417">
        <w:t>.1</w:t>
      </w:r>
      <w:r w:rsidR="00D567DD" w:rsidRPr="00820427">
        <w:t xml:space="preserve"> </w:t>
      </w:r>
      <w:r w:rsidR="002203E5" w:rsidRPr="00820427">
        <w:t xml:space="preserve">Recurrent Neural Networks and the </w:t>
      </w:r>
      <w:r w:rsidR="00D567DD" w:rsidRPr="00820427">
        <w:t xml:space="preserve">Long Short Term Memory </w:t>
      </w:r>
      <w:r w:rsidR="00B71E89" w:rsidRPr="00820427">
        <w:t>Network</w:t>
      </w:r>
      <w:bookmarkEnd w:id="28"/>
      <w:r w:rsidR="00B71E89" w:rsidRPr="00820427">
        <w:t xml:space="preserve"> </w:t>
      </w:r>
    </w:p>
    <w:p w14:paraId="30FF5B59" w14:textId="7009EF63" w:rsidR="00035545" w:rsidRDefault="00035545" w:rsidP="00326E08">
      <w:pPr>
        <w:ind w:firstLine="288"/>
      </w:pPr>
      <w:r w:rsidRPr="00035545">
        <w:t xml:space="preserve">The recurrent neural network (RNN) is a neural network model for time series analysis that was first proposed in the 1980s. In a traditional neural network, all inputs and outputs are assumed to be independent. RNNs do not assume such independence and rely on previous elements to influence current elements, making them an obvious choice for processing time-series data. RNNs, in effect, augment neural networks with memory, which aids in the modeling of sequential data. RNNs have been used successfully for machine translation, speech synthesis, and time series prediction </w:t>
      </w:r>
      <w:r>
        <w:fldChar w:fldCharType="begin" w:fldLock="1"/>
      </w:r>
      <w:r w:rsidR="00B602AF">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[138]","plainTextFormattedCitation":"[138]","previouslyFormattedCitation":"[138]"},"properties":{"noteIndex":0},"schema":"https://github.com/citation-style-language/schema/raw/master/csl-citation.json"}</w:instrText>
      </w:r>
      <w:r>
        <w:fldChar w:fldCharType="separate"/>
      </w:r>
      <w:r w:rsidR="000315A2" w:rsidRPr="000315A2">
        <w:rPr>
          <w:noProof/>
        </w:rPr>
        <w:t>[138]</w:t>
      </w:r>
      <w:r>
        <w:fldChar w:fldCharType="end"/>
      </w:r>
      <w:r w:rsidRPr="00035545">
        <w:t xml:space="preserve">. The authors of </w:t>
      </w:r>
      <w:r>
        <w:fldChar w:fldCharType="begin" w:fldLock="1"/>
      </w:r>
      <w:r w:rsidR="00B602AF">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[139]","plainTextFormattedCitation":"[139]","previouslyFormattedCitation":"[139]"},"properties":{"noteIndex":0},"schema":"https://github.com/citation-style-language/schema/raw/master/csl-citation.json"}</w:instrText>
      </w:r>
      <w:r>
        <w:fldChar w:fldCharType="separate"/>
      </w:r>
      <w:r w:rsidR="000315A2" w:rsidRPr="000315A2">
        <w:rPr>
          <w:noProof/>
        </w:rPr>
        <w:t>[139]</w:t>
      </w:r>
      <w:r>
        <w:fldChar w:fldCharType="end"/>
      </w:r>
      <w:r>
        <w:t xml:space="preserve"> </w:t>
      </w:r>
      <w:r w:rsidRPr="00035545">
        <w:t>thoroughly investigated these networks.</w:t>
      </w:r>
    </w:p>
    <w:p w14:paraId="2F69864C" w14:textId="77777777" w:rsidR="002F18B9" w:rsidRDefault="002F18B9" w:rsidP="002F18B9">
      <w:pPr>
        <w:keepNext/>
        <w:ind w:firstLine="288"/>
        <w:jc w:val="center"/>
      </w:pPr>
      <w:r>
        <w:rPr>
          <w:noProof/>
        </w:rPr>
        <w:drawing>
          <wp:inline distT="0" distB="0" distL="0" distR="0" wp14:anchorId="238F5CD2" wp14:editId="4DE89E0F">
            <wp:extent cx="3667125" cy="963469"/>
            <wp:effectExtent l="0" t="0" r="0" b="8255"/>
            <wp:docPr id="4" name="Picture 4"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 unrolled recurrent neural network."/>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98269" cy="971651"/>
                    </a:xfrm>
                    <a:prstGeom prst="rect">
                      <a:avLst/>
                    </a:prstGeom>
                    <a:noFill/>
                    <a:ln>
                      <a:noFill/>
                    </a:ln>
                  </pic:spPr>
                </pic:pic>
              </a:graphicData>
            </a:graphic>
          </wp:inline>
        </w:drawing>
      </w:r>
    </w:p>
    <w:p w14:paraId="18FCA598" w14:textId="70DF4477" w:rsidR="002F18B9" w:rsidRDefault="002F18B9" w:rsidP="002F18B9">
      <w:pPr>
        <w:pStyle w:val="Caption"/>
        <w:jc w:val="center"/>
      </w:pPr>
      <w:bookmarkStart w:id="29" w:name="_Ref89888397"/>
      <w:bookmarkStart w:id="30" w:name="_Toc94773689"/>
      <w:r>
        <w:t xml:space="preserve">Figure </w:t>
      </w:r>
      <w:fldSimple w:instr=" SEQ Figure \* ARABIC ">
        <w:r w:rsidR="00815F3F">
          <w:rPr>
            <w:noProof/>
          </w:rPr>
          <w:t>3</w:t>
        </w:r>
      </w:fldSimple>
      <w:bookmarkEnd w:id="29"/>
      <w:r>
        <w:t xml:space="preserve"> - </w:t>
      </w:r>
      <w:r w:rsidRPr="008835AB">
        <w:t>Unrolled Recurrent Neural Network</w:t>
      </w:r>
      <w:r>
        <w:t xml:space="preserve"> (RNN) </w:t>
      </w:r>
      <w:r>
        <w:fldChar w:fldCharType="begin" w:fldLock="1"/>
      </w:r>
      <w:r w:rsidR="00B602AF">
        <w:instrText>ADDIN CSL_CITATION {"citationItems":[{"id":"ITEM-1","itemData":{"URL":"https://colah.github.io/posts/2015-08-Understanding-LSTMs/","accessed":{"date-parts":[["2021","12","8"]]},"id":"ITEM-1","issued":{"date-parts":[["0"]]},"title":"Understanding LSTM Networks -- colah's blog","type":"webpage"},"uris":["http://www.mendeley.com/documents/?uuid=80568b15-6e55-3e55-baa7-fb43cc559d81"]}],"mendeley":{"formattedCitation":"[140]","plainTextFormattedCitation":"[140]","previouslyFormattedCitation":"[140]"},"properties":{"noteIndex":0},"schema":"https://github.com/citation-style-language/schema/raw/master/csl-citation.json"}</w:instrText>
      </w:r>
      <w:r>
        <w:fldChar w:fldCharType="separate"/>
      </w:r>
      <w:r w:rsidR="000315A2" w:rsidRPr="000315A2">
        <w:rPr>
          <w:b w:val="0"/>
          <w:noProof/>
        </w:rPr>
        <w:t>[140]</w:t>
      </w:r>
      <w:bookmarkEnd w:id="30"/>
      <w:r>
        <w:fldChar w:fldCharType="end"/>
      </w:r>
    </w:p>
    <w:p w14:paraId="335309E2" w14:textId="468EB35E" w:rsidR="00635BE9" w:rsidRDefault="00635BE9" w:rsidP="00326E08">
      <w:pPr>
        <w:ind w:firstLine="288"/>
      </w:pPr>
      <w:r w:rsidRPr="00635BE9">
        <w:t xml:space="preserve">RNNs, like regular ANNs, predict outputs using a combination of weighted inputs, but the inputs are elements in a data sequence and also include a weighted previous state, as shown in </w:t>
      </w:r>
      <w:r>
        <w:fldChar w:fldCharType="begin"/>
      </w:r>
      <w:r>
        <w:instrText xml:space="preserve"> REF _Ref89888397 \h </w:instrText>
      </w:r>
      <w:r>
        <w:fldChar w:fldCharType="separate"/>
      </w:r>
      <w:r w:rsidR="00815F3F">
        <w:t xml:space="preserve">Figure </w:t>
      </w:r>
      <w:r w:rsidR="00815F3F">
        <w:rPr>
          <w:noProof/>
        </w:rPr>
        <w:t>3</w:t>
      </w:r>
      <w:r>
        <w:fldChar w:fldCharType="end"/>
      </w:r>
      <w:r w:rsidRPr="00635BE9">
        <w:t xml:space="preserve">. Using the previous state as an input adds a hidden layer for each state. Because RNNs are typically trained using back-propagation, the gradient descent must traverse each layer to update the state weights, causing vanishing gradient issues and </w:t>
      </w:r>
      <w:r w:rsidRPr="00635BE9">
        <w:lastRenderedPageBreak/>
        <w:t>limiting their effectiveness when dealing with large data sets or problems requiring long-term memory.</w:t>
      </w:r>
    </w:p>
    <w:p w14:paraId="06CC226A" w14:textId="66AA648B" w:rsidR="00635BE9" w:rsidRPr="00635BE9" w:rsidRDefault="00635BE9" w:rsidP="00635BE9">
      <w:pPr>
        <w:ind w:firstLine="288"/>
      </w:pPr>
      <w:r w:rsidRPr="00635BE9">
        <w:t>The long short</w:t>
      </w:r>
      <w:r w:rsidR="00623D17">
        <w:t>-term</w:t>
      </w:r>
      <w:r w:rsidRPr="00635BE9">
        <w:t xml:space="preserve"> memory network (LSTM) is a type of RNN that solves the vanishing gradient problem, allowing these networks to predict states over long time periods. The LSTM memory cell configuration outperforms any other deep neural network configuration currently available </w:t>
      </w:r>
      <w:r>
        <w:fldChar w:fldCharType="begin" w:fldLock="1"/>
      </w:r>
      <w:r>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[107]","plainTextFormattedCitation":"[6], [7], [107]","previouslyFormattedCitation":"[6], [7], [107]"},"properties":{"noteIndex":0},"schema":"https://github.com/citation-style-language/schema/raw/master/csl-citation.json"}</w:instrText>
      </w:r>
      <w:r>
        <w:fldChar w:fldCharType="separate"/>
      </w:r>
      <w:r w:rsidRPr="008F54CB">
        <w:rPr>
          <w:noProof/>
        </w:rPr>
        <w:t>[6], [7], [107]</w:t>
      </w:r>
      <w:r>
        <w:fldChar w:fldCharType="end"/>
      </w:r>
      <w:r w:rsidRPr="00635BE9">
        <w:t xml:space="preserve">. The LSTM architecture is made up of memory blocks, which are recurrently connected subnetworks (or cells). As shown in </w:t>
      </w:r>
      <w:r>
        <w:fldChar w:fldCharType="begin"/>
      </w:r>
      <w:r>
        <w:instrText xml:space="preserve"> REF _Ref85228496 \h </w:instrText>
      </w:r>
      <w:r>
        <w:fldChar w:fldCharType="separate"/>
      </w:r>
      <w:r w:rsidR="00815F3F">
        <w:t xml:space="preserve">Figure </w:t>
      </w:r>
      <w:r w:rsidR="00815F3F">
        <w:rPr>
          <w:noProof/>
        </w:rPr>
        <w:t>4</w:t>
      </w:r>
      <w:r>
        <w:fldChar w:fldCharType="end"/>
      </w:r>
      <w:r w:rsidRPr="00635BE9">
        <w:t>, each memory block consists of a cell state, a forget gate, an input gate, and an output gate.</w:t>
      </w:r>
    </w:p>
    <w:p w14:paraId="4DCEC152" w14:textId="5451AD03" w:rsidR="009A363C" w:rsidRPr="003C519C" w:rsidRDefault="00250F08" w:rsidP="00480E90">
      <w:pPr>
        <w:ind w:firstLine="288"/>
        <w:jc w:val="center"/>
      </w:pPr>
      <w:r>
        <w:rPr>
          <w:noProof/>
        </w:rPr>
        <w:drawing>
          <wp:inline distT="0" distB="0" distL="0" distR="0" wp14:anchorId="1B7FB2DF" wp14:editId="2995ACC0">
            <wp:extent cx="3210400" cy="24003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56">
                      <a:extLst>
                        <a:ext uri="{28A0092B-C50C-407E-A947-70E740481C1C}">
                          <a14:useLocalDpi xmlns:a14="http://schemas.microsoft.com/office/drawing/2010/main" val="0"/>
                        </a:ext>
                      </a:extLst>
                    </a:blip>
                    <a:srcRect t="6433" r="2283"/>
                    <a:stretch/>
                  </pic:blipFill>
                  <pic:spPr bwMode="auto">
                    <a:xfrm>
                      <a:off x="0" y="0"/>
                      <a:ext cx="3218877" cy="2406638"/>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3908C1EF" w:rsidR="00D567DD" w:rsidRDefault="00D567DD" w:rsidP="00D567DD">
      <w:pPr>
        <w:pStyle w:val="Caption"/>
        <w:jc w:val="center"/>
      </w:pPr>
      <w:bookmarkStart w:id="31" w:name="_Ref85228496"/>
      <w:bookmarkStart w:id="32" w:name="_Toc94773690"/>
      <w:r>
        <w:t xml:space="preserve">Figure </w:t>
      </w:r>
      <w:fldSimple w:instr=" SEQ Figure \* ARABIC ">
        <w:r w:rsidR="00815F3F">
          <w:rPr>
            <w:noProof/>
          </w:rPr>
          <w:t>4</w:t>
        </w:r>
      </w:fldSimple>
      <w:bookmarkEnd w:id="31"/>
      <w:r>
        <w:t xml:space="preserve"> - </w:t>
      </w:r>
      <w:r w:rsidR="00164E39" w:rsidRPr="00164E39">
        <w:t xml:space="preserve">The Block of Long-Term Short-Term Memory </w:t>
      </w:r>
      <w:r w:rsidR="00480E90">
        <w:fldChar w:fldCharType="begin" w:fldLock="1"/>
      </w:r>
      <w:r w:rsidR="00B602AF">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[141]","plainTextFormattedCitation":"[141]","previouslyFormattedCitation":"[141]"},"properties":{"noteIndex":0},"schema":"https://github.com/citation-style-language/schema/raw/master/csl-citation.json"}</w:instrText>
      </w:r>
      <w:r w:rsidR="00480E90">
        <w:fldChar w:fldCharType="separate"/>
      </w:r>
      <w:r w:rsidR="000315A2" w:rsidRPr="000315A2">
        <w:rPr>
          <w:b w:val="0"/>
          <w:noProof/>
        </w:rPr>
        <w:t>[141]</w:t>
      </w:r>
      <w:bookmarkEnd w:id="32"/>
      <w:r w:rsidR="00480E90">
        <w:fldChar w:fldCharType="end"/>
      </w:r>
    </w:p>
    <w:p w14:paraId="26538A53" w14:textId="6C7B4AAB" w:rsidR="008B0A2E" w:rsidRDefault="008B0A2E" w:rsidP="00D567DD">
      <w:pPr>
        <w:ind w:firstLine="288"/>
      </w:pPr>
      <w:r w:rsidRPr="008B0A2E">
        <w:t xml:space="preserve">The cell state, represented by the operations on the top left of the figure, is essential for LSTMs to function. The three gates guard and regulate the cell state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8B0A2E">
        <w:t>. On an opt-in basis, gates allow information to pass through. They are constructed using sigmoid neural networks and pointwise multiplication. The sigmoid layer generates values between 0 and 1, indicating how much of each element should be allowed to pass through.</w:t>
      </w:r>
    </w:p>
    <w:p w14:paraId="50EC6BFE" w14:textId="5BD724FC" w:rsidR="008B0A2E" w:rsidRDefault="008B0A2E" w:rsidP="00D567DD">
      <w:pPr>
        <w:ind w:firstLine="288"/>
      </w:pPr>
      <w:r w:rsidRPr="008B0A2E">
        <w:lastRenderedPageBreak/>
        <w:t>The first stage in LSTM is a sigmoid layer known as the "Forget Gate"</w:t>
      </w:r>
      <w:r w:rsidR="00F46787">
        <w:t>, used</w:t>
      </w:r>
      <w:r w:rsidRPr="008B0A2E">
        <w:t xml:space="preserve"> to decide what information from the previous cell state should be discarded. It examines the hidden layer's previous state and inputs to generate a multiplier between 0 and 1 for each value in the cell state. The previous cell state is effectively filtered as a result of this. </w:t>
      </w:r>
      <w:r w:rsidR="00035545" w:rsidRPr="00035545">
        <w:t>The next step is to filter the outputs of a tanh layer used to update inputs to determine what new information will be stored in the cell state, which happens in the "Input Gate."</w:t>
      </w:r>
      <w:r w:rsidR="00035545">
        <w:t xml:space="preserve"> </w:t>
      </w:r>
      <w:r w:rsidRPr="008B0A2E">
        <w:t xml:space="preserve">The newly acquired information is then incorporated into the cell state. Finally, the network employs an "Output Gate" to generate outputs in the form of a filtered version of an updated cell state </w:t>
      </w:r>
      <w:r>
        <w:fldChar w:fldCharType="begin" w:fldLock="1"/>
      </w:r>
      <w:r w:rsidR="00B602AF">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[Blog]","type":"article-journal"},"uris":["http://www.mendeley.com/documents/?uuid=762221fe-2737-4252-9fc7-4ad680556505"]}],"mendeley":{"formattedCitation":"[142], [143]","plainTextFormattedCitation":"[142], [143]","previouslyFormattedCitation":"[142], [143]"},"properties":{"noteIndex":0},"schema":"https://github.com/citation-style-language/schema/raw/master/csl-citation.json"}</w:instrText>
      </w:r>
      <w:r>
        <w:fldChar w:fldCharType="separate"/>
      </w:r>
      <w:r w:rsidR="000315A2" w:rsidRPr="000315A2">
        <w:rPr>
          <w:noProof/>
        </w:rPr>
        <w:t>[142], [143]</w:t>
      </w:r>
      <w:r>
        <w:fldChar w:fldCharType="end"/>
      </w:r>
      <w:r w:rsidRPr="008B0A2E">
        <w:t>. Because of the method of forgetting and remembering information within a cell, LSTM is ideal for sequential data.</w:t>
      </w:r>
    </w:p>
    <w:p w14:paraId="0B6C073B" w14:textId="1F2AA4CB" w:rsidR="00D567DD" w:rsidRDefault="0014008E" w:rsidP="001131E2">
      <w:pPr>
        <w:pStyle w:val="Heading3"/>
      </w:pPr>
      <w:bookmarkStart w:id="33" w:name="_Toc94773602"/>
      <w:r>
        <w:t>2.</w:t>
      </w:r>
      <w:r w:rsidR="00443401">
        <w:t>4</w:t>
      </w:r>
      <w:r w:rsidR="00A20313">
        <w:t>.2</w:t>
      </w:r>
      <w:r w:rsidR="00D567DD">
        <w:t xml:space="preserve"> The Convolutional Neural Network (CNN)</w:t>
      </w:r>
      <w:bookmarkEnd w:id="33"/>
    </w:p>
    <w:p w14:paraId="412B50B0" w14:textId="2DB1D0F8" w:rsidR="006E7DA0" w:rsidRDefault="00503584" w:rsidP="006E7DA0">
      <w:pPr>
        <w:ind w:firstLine="288"/>
      </w:pPr>
      <w:r>
        <w:t>CNNs</w:t>
      </w:r>
      <w:r w:rsidR="00421202" w:rsidRPr="00421202">
        <w:t xml:space="preserve"> have been successfully applied in a variety of applications, including computer vision, audio processing, activity recognition, natural language processing, drug discovery, video recognition, and time series forecastin</w:t>
      </w:r>
      <w:r w:rsidR="00597C3B">
        <w:t xml:space="preserve">g </w:t>
      </w:r>
      <w:r w:rsidR="0087659D">
        <w:fldChar w:fldCharType="begin" w:fldLock="1"/>
      </w:r>
      <w:r w:rsidR="00451E33">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techniques","type":"article-journal"},"uris":["http://www.mendeley.com/documents/?uuid=7d2260e9-49b7-46ee-b807-0b97f67acd25"]},{"id":"ITEM-8","itemData":{"abstract":"Management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-8","issued":{"date-parts":[["2019"]]},"title":"Deep Learning for Time Series Forecasting: The Electric Load Case","type":"article-journal"},"uris":["http://www.mendeley.com/documents/?uuid=4a8c1706-d8f0-4d97-9d47-5aa499f14ccd"]},{"id":"ITEM-9","itemData":{"author":[{"dropping-particle":"","family":"Lang","given":"Christian","non-dropping-particle":"","parse-names":false,"suffix":""}],"id":"ITEM-9","issued":{"date-parts":[["2021"]]},"publisher":"University of Regensburg","publisher-place":"Regensburg","title":"Machine Learning Approaches for Energy Forecasting","type":"thesis"},"uris":["http://www.mendeley.com/documents/?uuid=a6d15152-cba0-3237-ac6f-86e8b00a2a24"]},{"id":"ITEM-10","itemData":{"DOI":"10.1109/HYDCON48903.2020.9242917","ISBN":"9781728149943","abstract":"Electric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2020","id":"ITEM-10","issued":{"date-parts":[["2020"]]},"title":"Multi-step Short-term Electric Load Forecasting using 2D Convolutional Neural Networks","type":"paper-conference"},"uris":["http://www.mendeley.com/documents/?uuid=8fc7c0f8-cf9d-43e9-b1d3-8d8a7158a8a8"]},{"id":"ITEM-11","itemData":{"DOI":"10.1109/ISIE.2017.8001465","ISBN":"9781509014125","abstract":"Smartgrids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Electronics","id":"ITEM-11","issued":{"date-parts":[["2017"]]},"title":"Deep neural networks for energy load forecasting","type":"paper-conference"},"uris":["http://www.mendeley.com/documents/?uuid=d2b4f58a-e173-4874-a917-8321b05ccde1"]},{"id":"ITEM-12","itemData":{"ISBN":"9780262035613","abstract":"\"Deep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Y.","non-dropping-particle":"","parse-names":false,"suffix":""}],"container-title":"Nature","id":"ITEM-12","issued":{"date-parts":[["2016"]]},"title":"Courville A-Deep learning-MIT (2016)","type":"article-journal"},"uris":["http://www.mendeley.com/documents/?uuid=a6556c71-753f-4063-b3c0-db4a9bbeeacb"]},{"id":"ITEM-13","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Processing","id":"ITEM-13","issued":{"date-parts":[["2018"]]},"title":"Wind Speed Prediction Model Using LSTM and 1D-CNN","type":"article-journal"},"uris":["http://www.mendeley.com/documents/?uuid=54c0de89-5315-46e8-90c1-41d2938c3eb8"]},{"id":"ITEM-14","itemData":{"DOI":"10.2352/ISSN.2470-1173.2019.14.COLOR-090","ISSN":"24701173","abstract":"Cosmologists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Technology","id":"ITEM-14","issued":{"date-parts":[["2019"]]},"title":"A CNN adapted to time series for the classification of Supernovae","type":"paper-conference"},"uris":["http://www.mendeley.com/documents/?uuid=d77fc124-0158-4c69-a997-7c54a51eb799"]},{"id":"ITEM-15","itemData":{"abstract":"Deep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Hinton","non-dropping-particle":"","parse-names":false,"suffix":""}],"container-title":"Nature","id":"ITEM-15","issued":{"date-parts":[["2015"]]},"title":"Deep learning (2015), Y. LeCun, Y. Bengio and G. Hinton","type":"article-journal"},"uris":["http://www.mendeley.com/documents/?uuid=b6147842-a8c0-4bc9-ad39-1672457cceb0"]}],"mendeley":{"formattedCitation":"[2], [7], [148]–[152], [88], [121], [134], [138], [144]–[147]","plainTextFormattedCitation":"[2], [7], [148]–[152], [88], [121], [134], [138], [144]–[147]","previouslyFormattedCitation":"[2], [7], [148]–[152], [88], [121], [134], [138], [144]–[147]"},"properties":{"noteIndex":0},"schema":"https://github.com/citation-style-language/schema/raw/master/csl-citation.json"}</w:instrText>
      </w:r>
      <w:r w:rsidR="0087659D">
        <w:fldChar w:fldCharType="separate"/>
      </w:r>
      <w:r w:rsidR="0093150B" w:rsidRPr="0093150B">
        <w:rPr>
          <w:noProof/>
        </w:rPr>
        <w:t>[2], [7], [148]–[152], [88], [121], [134], [138], [144]–[147]</w:t>
      </w:r>
      <w:r w:rsidR="0087659D">
        <w:fldChar w:fldCharType="end"/>
      </w:r>
      <w:r w:rsidR="00421202">
        <w:t xml:space="preserve">. </w:t>
      </w:r>
      <w:r w:rsidR="00B4439C" w:rsidRPr="00B4439C">
        <w:t>The ImageNet Large Scale Visual Recognition Competition (ILSVRC) is an annual international computer vision competition, and a CNN won it for the first time in 2012</w:t>
      </w:r>
      <w:r w:rsidR="00B4439C">
        <w:t xml:space="preserve"> </w:t>
      </w:r>
      <w:r w:rsidR="0087659D">
        <w:fldChar w:fldCharType="begin" w:fldLock="1"/>
      </w:r>
      <w:r w:rsidR="00B602AF">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networks","type":"paper-conference"},"uris":["http://www.mendeley.com/documents/?uuid=891ebd0a-c4bb-4ad1-8a39-84547d959596"]},{"id":"ITEM-2","itemData":{"DOI":"10.1109/CVPR.2016.90","ISBN":"9781467388504","ISSN":"10636919","abstract":"Deeper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Recognition","id":"ITEM-2","issued":{"date-parts":[["2016"]]},"title":"Deep residual learning for image recognition","type":"paper-conference"},"uris":["http://www.mendeley.com/documents/?uuid=1b9a7ce1-237a-4cad-adc4-ebd623fd3675"]},{"id":"ITEM-3","itemData":{"DOI":"10.1109/ICDAR.2011.291","ISBN":"9780769545202","ISSN":"15205363","abstract":"In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ICDAR","id":"ITEM-3","issued":{"date-parts":[["2011"]]},"title":"ICDAR 2011 Chinese handwriting recognition competition","type":"paper-conference"},"uris":["http://www.mendeley.com/documents/?uuid=da7475bb-2d10-4c8c-bb95-397d5e6c8781"]},{"id":"ITEM-4","itemData":{"ISBN":"9781627480031","ISSN":"10495258","abstract":"We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Systems","id":"ITEM-4","issued":{"date-parts":[["2012"]]},"title":"Deep neural networks segment neuronal membranes in electron microscopy images","type":"paper-conference"},"uris":["http://www.mendeley.com/documents/?uuid=d5165e0d-25b5-4c3f-8351-2dcd0bb81039"]},{"id":"ITEM-5","itemData":{"DOI":"10.1007/978-3-642-40763-5_51","ISBN":"9783642407628","ISSN":"03029743","PMID":"24579167","abstract":"We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Bioinformatics)","id":"ITEM-5","issued":{"date-parts":[["2013"]]},"title":"Mitosis detection in breast cancer histology images with deep neural networks","type":"paper-conference"},"uris":["http://www.mendeley.com/documents/?uuid=929fe603-6f84-470a-9791-71c192ac4a53"]},{"id":"ITEM-6","itemData":{"ISBN":"9781617823800","abstract":"Straightforward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2010","id":"ITEM-6","issued":{"date-parts":[["2010"]]},"title":"Phone recognition with the mean-covariance restricted Boltzmann machine","type":"paper-conference"},"uris":["http://www.mendeley.com/documents/?uuid=b7cc9665-bb8d-4d4b-8290-44f03490cfad"]},{"id":"ITEM-7","itemData":{"DOI":"10.21437/interspeech.2011-169","ISSN":"19909772","abstract":"We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INTERSPEECH","id":"ITEM-7","issued":{"date-parts":[["2011"]]},"title":"Conversational speech transcription using Context-Dependent Deep Neural Networks","type":"paper-conference"},"uris":["http://www.mendeley.com/documents/?uuid=b73c8c06-51ba-4695-8d70-6380a75970b1"]},{"id":"ITEM-8","itemData":{"DOI":"10.1109/TASLP.2014.2339736","ISSN":"15587916","abstract":"Recently,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Processing","id":"ITEM-8","issued":{"date-parts":[["2014"]]},"title":"Convolutional neural networks for speech recognition","type":"article-journal"},"uris":["http://www.mendeley.com/documents/?uuid=ec69cb6c-1e37-4e2a-982a-a031ca71bbb3"]},{"id":"ITEM-9","itemData":{"DOI":"10.21437/interspeech.2014-433","ISSN":"19909772","abstract":"Deep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INTERSPEECH","id":"ITEM-9","issued":{"date-parts":[["2014"]]},"title":"Ensemble deep learning for speech recognition","type":"paper-conference"},"uris":["http://www.mendeley.com/documents/?uuid=3ef718ec-bc19-4d12-92ff-c9226d9731d7"]}],"mendeley":{"formattedCitation":"[153]–[161]","plainTextFormattedCitation":"[153]–[161]","previouslyFormattedCitation":"[153]–[161]"},"properties":{"noteIndex":0},"schema":"https://github.com/citation-style-language/schema/raw/master/csl-citation.json"}</w:instrText>
      </w:r>
      <w:r w:rsidR="0087659D">
        <w:fldChar w:fldCharType="separate"/>
      </w:r>
      <w:r w:rsidR="000315A2" w:rsidRPr="000315A2">
        <w:rPr>
          <w:noProof/>
        </w:rPr>
        <w:t>[153]–[161]</w:t>
      </w:r>
      <w:r w:rsidR="0087659D">
        <w:fldChar w:fldCharType="end"/>
      </w:r>
      <w:r w:rsidR="0087659D" w:rsidRPr="00460018">
        <w:t xml:space="preserve">. </w:t>
      </w:r>
      <w:r w:rsidR="0087659D" w:rsidRPr="0087659D">
        <w:t>CNNs are a type of deep learning network with a grid-like topology that can process time series and image data, which are represented as one-dimensional and two-dimensional implementations, respectively</w:t>
      </w:r>
      <w:r w:rsidR="005C6C8F">
        <w:t xml:space="preserve">. </w:t>
      </w:r>
      <w:r w:rsidRPr="00503584">
        <w:t>Because load forecasting data are time series, the focus of this work was on one-dimensional CNNs.</w:t>
      </w:r>
      <w:r w:rsidR="006237AA">
        <w:t xml:space="preserve"> </w:t>
      </w:r>
      <w:r w:rsidR="00402620">
        <w:t xml:space="preserve">  </w:t>
      </w:r>
    </w:p>
    <w:p w14:paraId="47183B81" w14:textId="3153E796" w:rsidR="00113B99" w:rsidRDefault="003448DA" w:rsidP="008B2837">
      <w:pPr>
        <w:ind w:firstLine="288"/>
      </w:pPr>
      <w:r w:rsidRPr="003448DA">
        <w:t>In general, CNNs are used to extract rich feature sets from inputs.</w:t>
      </w:r>
      <w:r>
        <w:t xml:space="preserve"> </w:t>
      </w:r>
      <w:r w:rsidR="006E7DA0" w:rsidRPr="006E7DA0">
        <w:t>There has been some recent work focused on raw time-series data as inputs</w:t>
      </w:r>
      <w:r w:rsidR="00D40BDA">
        <w:fldChar w:fldCharType="begin" w:fldLock="1"/>
      </w:r>
      <w:r w:rsidR="00B602AF">
        <w:instrText>ADDIN CSL_CITATION {"citationItems":[{"id":"ITEM-1","itemData":{"DOI":"10.3390/su13041694","ISSN":"20711050","abstract":"Electricity load forecasting is one of the hot concerns of the current electricity market, and many forecasting models are proposed to satisfy the market participants’ needs. Most of the models have the shortcomings of large computation or low precision. To address this problem, a novel deep learning and data processing ensemble model called SELNet is proposed. We performed an experiment with this model; the experiment consisted of two parts: data processing and load forecasting. In the data processing part, the autocorrelation function (ACF) was used to analyze the raw data on the electricity load and determine the data to be input into the model. The variational mode decomposition (VMD) algorithm was used to decompose the electricity load raw‐data into a set of rela-tively stable modes named intrinsic mode functions (IMFs). According to the time distribution and time lag determined using the ACF, the input of the model was reshaped into a 24 × 7 × 8 matrix M, where 24, 7, and 8 represent 24 h, 7 days, and 8 IMFs, respectively. In the load forecasting part, a two‐dimensional convolutional neural network (2D‐CNN) was used to extract features from the matrix M. The improved reshaped layer was used to reshape the extracted features according to the time order. A temporal convolutional network was then employed to learn the reshaped time-series features and combined with the fully connected layer to complete the prediction. Finally, the performance of the model was verified in the Eastern Electricity Market of Texas. To demonstrate the effectiveness of the proposed model data processing and load forecasting, we compared it with the gated recurrent unit (GRU), TCN, VMD‐TCN, and VMD‐CNN models. The TCN exhibited better performance than the GRU in load forecasting. The mean absolute percentage error (MAPE) of the TCN, which was over 5%, was less than that of the GRU. Following the addition of VMD to the TCN, the basic performance of the model was 2–3%. A comparison between the SELNet model and the VMD‐TCN model indicated that the application of a 2D‐CNN improves the forecast perfor-mance, with only a few samples having an MAPE of over 4%. The model’s prediction effect in each season is discussed, and it was found that the proposed model can achieve high‐precision prediction in each season.","author":[{"dropping-particle":"","family":"Shen","given":"Yamin","non-dropping-particle":"","parse-names":false,"suffix":""},{"dropping-particle":"","family":"Ma","given":"Yuxuan","non-dropping-particle":"","parse-names":false,"suffix":""},{"dropping-particle":"","family":"Deng","given":"Simin","non-dropping-particle":"","parse-names":false,"suffix":""},{"dropping-particle":"","family":"Huang","given":"Chiou Jye","non-dropping-particle":"","parse-names":false,"suffix":""},{"dropping-particle":"","family":"Kuo","given":"Ping Huan","non-dropping-particle":"","parse-names":false,"suffix":""}],"container-title":"Sustainability (Switzerland)","id":"ITEM-1","issued":{"date-parts":[["2021"]]},"title":"An ensemble model based on deep learning and data preprocessing for short‐term electrical load forecasting","type":"article-journal"},"uris":["http://www.mendeley.com/documents/?uuid=406c1bff-c63f-4042-8ce5-f01015f62341"]},{"id":"ITEM-2","itemData":{"DOI":"10.1049/gtd2.12214","ISSN":"17518695","abstract":"The existing load forecasting method based on the per-unit curve static decoupling (PCSD) would easily lead to the deviation and translation of forecasting results. To tackle this challenge, a per-unit curve rotated decoupling (PCRD) method is proposed for day-ahead load forecasting with convolutional neural network and temporal convolutional network framework. The PCRD method decomposes the load into three parts: the rotated per-unit load curve, the 0 AM load, and the daily average load. The shape feature of the load curve is extracted by CNN, the temporal features of the 0 AM load and daily average load are extracted by TCN. The rotation operation is to rotate the per-unit load curve at the midpoint of the curve until the first load point is aligned to the same point, in order to improve the similarity of per-unit load curves and to alleviate the deflection of forecasting results. The 0 AM load can verify the accuracy of the daily average load, which alleviates the translation of forecasting results. Several experimental results show that the proposed method has higher accuracy and stability than the existing PCSD method. After repeated experiments on multiple data sets, the generalization ability of the model is also verified.","author":[{"dropping-particle":"","family":"He","given":"Shengtao","non-dropping-particle":"","parse-names":false,"suffix":""},{"dropping-particle":"","family":"Li","given":"Canbing","non-dropping-particle":"","parse-names":false,"suffix":""},{"dropping-particle":"","family":"Liu","given":"Xubin","non-dropping-particle":"","parse-names":false,"suffix":""},{"dropping-particle":"","family":"Chen","given":"Xinyu","non-dropping-particle":"","parse-names":false,"suffix":""},{"dropping-particle":"","family":"Shahidehpour","given":"Mohammad","non-dropping-particle":"","parse-names":false,"suffix":""},{"dropping-particle":"","family":"Chen","given":"Tao","non-dropping-particle":"","parse-names":false,"suffix":""},{"dropping-particle":"","family":"Zhou","given":"Bin","non-dropping-particle":"","parse-names":false,"suffix":""},{"dropping-particle":"","family":"Wu","given":"Qiuwei","non-dropping-particle":"","parse-names":false,"suffix":""}],"container-title":"IET Generation, Transmission and Distribution","id":"ITEM-2","issued":{"date-parts":[["2021"]]},"title":"A per-unit curve rotated decoupling method for CNN-TCN based day-ahead load forecasting","type":"article-journal"},"uris":["http://www.mendeley.com/documents/?uuid=78eb03d8-e170-4123-af88-7f124ff56053"]},{"id":"ITEM-3","itemData":{"DOI":"10.1109/TPWRS.2020.3028133","ISSN":"15580679","abstract":"Accurate and rapid load forecasting for industrial customers has been playing a crucial role in modern power systems. Due to the variability of industrial customers' activities, individual industrial loads are usually too volatile to forecast accurately. In this paper, a short-term load forecasting model for industrial customers based on the Temporal Convolutional Network (TCN) and Light Gradient Boosting Machine (LightGBM) is proposed. Firstly, a fixed-length sliding time window method is adopted to reconstruct the electrical features. Next, the TCN is utilized to extract the hidden information and long-term temporal relationships in the input features including electrical features, a meteorological feature and date features. Further, a state-of-the-art LightGBM capable of forecasting industrial customers' loads is adopted. The effectiveness of the proposed model is demonstrated by using datasets from different industries in China, Australia and Ireland. Multiple experiments and comparisons with existing models show that the proposed model provides accurate load forecasting results.","author":[{"dropping-particle":"","family":"Wang","given":"Yuanyuan","non-dropping-particle":"","parse-names":false,"suffix":""},{"dropping-particle":"","family":"Chen","given":"Jun","non-dropping-particle":"","parse-names":false,"suffix":""},{"dropping-particle":"","family":"Chen","given":"Xiaoqiao","non-dropping-particle":"","parse-names":false,"suffix":""},{"dropping-particle":"","family":"Zeng","given":"Xiangjun","non-dropping-particle":"","parse-names":false,"suffix":""},{"dropping-particle":"","family":"Kong","given":"Yang","non-dropping-particle":"","parse-names":false,"suffix":""},{"dropping-particle":"","family":"Sun","given":"Shanfeng","non-dropping-particle":"","parse-names":false,"suffix":""},{"dropping-particle":"","family":"Guo","given":"Yongsheng","non-dropping-particle":"","parse-names":false,"suffix":""},{"dropping-particle":"","family":"Liu","given":"Ying","non-dropping-particle":"","parse-names":false,"suffix":""}],"container-title":"IEEE Transactions on Power Systems","id":"ITEM-3","issued":{"date-parts":[["2021"]]},"title":"Short-term load forecasting for industrial customers based on TCN-LightGBM","type":"article-journal"},"uris":["http://www.mendeley.com/documents/?uuid=9a0d983d-c46f-43d6-892f-33432a78a101"]}],"mendeley":{"formattedCitation":"[162]–[164]","plainTextFormattedCitation":"[162]–[164]","previouslyFormattedCitation":"[162]–[164]"},"properties":{"noteIndex":0},"schema":"https://github.com/citation-style-language/schema/raw/master/csl-citation.json"}</w:instrText>
      </w:r>
      <w:r w:rsidR="00D40BDA">
        <w:fldChar w:fldCharType="separate"/>
      </w:r>
      <w:r w:rsidR="000315A2" w:rsidRPr="000315A2">
        <w:rPr>
          <w:noProof/>
        </w:rPr>
        <w:t>[162]–[164]</w:t>
      </w:r>
      <w:r w:rsidR="00D40BDA">
        <w:fldChar w:fldCharType="end"/>
      </w:r>
      <w:r w:rsidR="00D40BDA">
        <w:t xml:space="preserve"> </w:t>
      </w:r>
      <w:r w:rsidR="006E7DA0" w:rsidRPr="006E7DA0">
        <w:t xml:space="preserve">(i.e., the advancement </w:t>
      </w:r>
      <w:r w:rsidR="006E7DA0" w:rsidRPr="006E7DA0">
        <w:lastRenderedPageBreak/>
        <w:t xml:space="preserve">of TCNs), but the focus </w:t>
      </w:r>
      <w:r w:rsidR="00F06B45">
        <w:t xml:space="preserve">of this work was </w:t>
      </w:r>
      <w:r w:rsidR="000B64C8">
        <w:t xml:space="preserve">on the use of </w:t>
      </w:r>
      <w:r w:rsidR="00F06B45">
        <w:t>CNN</w:t>
      </w:r>
      <w:r w:rsidR="00632A1C">
        <w:t>s</w:t>
      </w:r>
      <w:r w:rsidR="00F06B45">
        <w:t xml:space="preserve"> in the more traditional sense</w:t>
      </w:r>
      <w:r w:rsidR="00B00D4D">
        <w:t>,</w:t>
      </w:r>
      <w:r w:rsidR="00F06B45">
        <w:t xml:space="preserve"> to </w:t>
      </w:r>
      <w:r w:rsidR="006E7DA0" w:rsidRPr="006E7DA0">
        <w:t xml:space="preserve">transform </w:t>
      </w:r>
      <w:r w:rsidR="00F06B45">
        <w:t xml:space="preserve">a </w:t>
      </w:r>
      <w:r w:rsidR="006E7DA0" w:rsidRPr="006E7DA0">
        <w:t>feature set</w:t>
      </w:r>
      <w:r w:rsidR="00B00D4D">
        <w:t>,</w:t>
      </w:r>
      <w:r w:rsidR="006E7DA0" w:rsidRPr="006E7DA0">
        <w:t xml:space="preserve"> in order to improve </w:t>
      </w:r>
      <w:r w:rsidR="00F06B45">
        <w:t>a</w:t>
      </w:r>
      <w:r w:rsidR="006E7DA0" w:rsidRPr="006E7DA0">
        <w:t xml:space="preserve"> forecaster's performance.</w:t>
      </w:r>
      <w:r w:rsidR="00757C1E">
        <w:t xml:space="preserve"> </w:t>
      </w:r>
      <w:r w:rsidR="00CB4511" w:rsidRPr="00CB4511">
        <w:t xml:space="preserve">The architecture of a simple one-dimensional CNN </w:t>
      </w:r>
      <w:r w:rsidR="00F06B45">
        <w:t xml:space="preserve">used in this way </w:t>
      </w:r>
      <w:r w:rsidR="00CB4511" w:rsidRPr="00CB4511">
        <w:t>is depicted in</w:t>
      </w:r>
      <w:r w:rsidR="00621D1C">
        <w:t xml:space="preserve"> </w:t>
      </w:r>
      <w:r w:rsidR="00621D1C">
        <w:fldChar w:fldCharType="begin"/>
      </w:r>
      <w:r w:rsidR="00621D1C">
        <w:instrText xml:space="preserve"> REF _Ref93335589 \h </w:instrText>
      </w:r>
      <w:r w:rsidR="00621D1C">
        <w:fldChar w:fldCharType="separate"/>
      </w:r>
      <w:r w:rsidR="00815F3F">
        <w:t xml:space="preserve">Figure </w:t>
      </w:r>
      <w:r w:rsidR="00815F3F">
        <w:rPr>
          <w:noProof/>
        </w:rPr>
        <w:t>5</w:t>
      </w:r>
      <w:r w:rsidR="00621D1C">
        <w:fldChar w:fldCharType="end"/>
      </w:r>
      <w:r w:rsidR="00CB4511">
        <w:t>.</w:t>
      </w:r>
    </w:p>
    <w:p w14:paraId="391A5ED8" w14:textId="77777777" w:rsidR="001C7846" w:rsidRDefault="001C7846" w:rsidP="001C7846">
      <w:pPr>
        <w:keepNext/>
        <w:ind w:firstLine="288"/>
      </w:pPr>
      <w:r>
        <w:rPr>
          <w:noProof/>
        </w:rPr>
        <w:drawing>
          <wp:inline distT="0" distB="0" distL="0" distR="0" wp14:anchorId="1F07073C" wp14:editId="6BAD51ED">
            <wp:extent cx="5219700" cy="2717165"/>
            <wp:effectExtent l="0" t="0" r="9525" b="6985"/>
            <wp:docPr id="13" name="Picture 13" descr="cookbook con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okbook convoluti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9700" cy="2717165"/>
                    </a:xfrm>
                    <a:prstGeom prst="rect">
                      <a:avLst/>
                    </a:prstGeom>
                    <a:noFill/>
                    <a:ln>
                      <a:noFill/>
                    </a:ln>
                  </pic:spPr>
                </pic:pic>
              </a:graphicData>
            </a:graphic>
          </wp:inline>
        </w:drawing>
      </w:r>
    </w:p>
    <w:p w14:paraId="00398119" w14:textId="78BCCEFC" w:rsidR="001C7846" w:rsidRDefault="001C7846" w:rsidP="001C7846">
      <w:pPr>
        <w:pStyle w:val="Caption"/>
        <w:jc w:val="center"/>
      </w:pPr>
      <w:bookmarkStart w:id="34" w:name="_Ref93335589"/>
      <w:bookmarkStart w:id="35" w:name="_Toc94773691"/>
      <w:r>
        <w:t xml:space="preserve">Figure </w:t>
      </w:r>
      <w:fldSimple w:instr=" SEQ Figure \* ARABIC ">
        <w:r w:rsidR="00815F3F">
          <w:rPr>
            <w:noProof/>
          </w:rPr>
          <w:t>5</w:t>
        </w:r>
      </w:fldSimple>
      <w:bookmarkEnd w:id="34"/>
      <w:r>
        <w:t xml:space="preserve"> - </w:t>
      </w:r>
      <w:r w:rsidRPr="00080ABC" w:rsidDel="00DE5B87">
        <w:t>A Simple One-Dimensional CNN's Architecture</w:t>
      </w:r>
      <w:r>
        <w:t xml:space="preserve">  </w:t>
      </w:r>
      <w:r>
        <w:fldChar w:fldCharType="begin" w:fldLock="1"/>
      </w:r>
      <w:r w:rsidR="00B602AF">
        <w:instrText>ADDIN CSL_CITATION {"citationItems":[{"id":"ITEM-1","itemData":{"URL":"https://www.analyticsvidhya.com/blog/2021/08/hands-on-stock-price-time-series-forecasting-using-deep-convolutional-networks/","accessed":{"date-parts":[["2021","12","22"]]},"id":"ITEM-1","issued":{"date-parts":[["0"]]},"title":"Stock Price Time Series Forecasting using Deep CNN","type":"webpage"},"uris":["http://www.mendeley.com/documents/?uuid=614fa5ff-e03b-3562-a842-bd2597aa9b39"]}],"mendeley":{"formattedCitation":"[165]","plainTextFormattedCitation":"[165]","previouslyFormattedCitation":"[165]"},"properties":{"noteIndex":0},"schema":"https://github.com/citation-style-language/schema/raw/master/csl-citation.json"}</w:instrText>
      </w:r>
      <w:r>
        <w:fldChar w:fldCharType="separate"/>
      </w:r>
      <w:r w:rsidR="000315A2" w:rsidRPr="000315A2">
        <w:rPr>
          <w:b w:val="0"/>
          <w:noProof/>
        </w:rPr>
        <w:t>[165]</w:t>
      </w:r>
      <w:bookmarkEnd w:id="35"/>
      <w:r>
        <w:fldChar w:fldCharType="end"/>
      </w:r>
    </w:p>
    <w:p w14:paraId="6F94808C" w14:textId="74F72503" w:rsidR="00B76352" w:rsidRDefault="00B50FD0" w:rsidP="008B2837">
      <w:pPr>
        <w:ind w:firstLine="288"/>
      </w:pPr>
      <w:r>
        <w:t xml:space="preserve"> </w:t>
      </w:r>
      <w:r w:rsidR="00780EF6">
        <w:t xml:space="preserve">A </w:t>
      </w:r>
      <w:r w:rsidR="00780EF6" w:rsidRPr="00850230">
        <w:t>CNN's network architecture is constructed in stage</w:t>
      </w:r>
      <w:r w:rsidR="00F24296">
        <w:t xml:space="preserve">s. </w:t>
      </w:r>
      <w:r w:rsidR="00780EF6" w:rsidRPr="001833DF">
        <w:t xml:space="preserve">The first stage is made up </w:t>
      </w:r>
      <w:r w:rsidR="0039546B">
        <w:t xml:space="preserve">one or more </w:t>
      </w:r>
      <w:r w:rsidR="00780EF6" w:rsidRPr="001833DF">
        <w:t>convolutional layer</w:t>
      </w:r>
      <w:r w:rsidR="0039546B">
        <w:t>s</w:t>
      </w:r>
      <w:r w:rsidR="00780EF6" w:rsidRPr="001833DF">
        <w:t xml:space="preserve"> and pooling layer</w:t>
      </w:r>
      <w:r w:rsidR="0039546B">
        <w:t>s</w:t>
      </w:r>
      <w:r w:rsidR="008B2837">
        <w:t>.</w:t>
      </w:r>
      <w:r w:rsidR="00B76352">
        <w:t xml:space="preserve"> </w:t>
      </w:r>
      <w:r w:rsidR="00B01C52" w:rsidRPr="00B01C52">
        <w:t xml:space="preserve">The second stage consists of a flattening layer </w:t>
      </w:r>
      <w:r w:rsidR="005476F8">
        <w:t>which</w:t>
      </w:r>
      <w:r w:rsidR="005476F8" w:rsidRPr="00B01C52">
        <w:t xml:space="preserve"> </w:t>
      </w:r>
      <w:r w:rsidR="00B01C52" w:rsidRPr="00B01C52">
        <w:t xml:space="preserve">transforms the pooling layers outputs into usable input for the next </w:t>
      </w:r>
      <w:r w:rsidR="005476F8">
        <w:t>stage</w:t>
      </w:r>
      <w:r w:rsidR="00B01C52" w:rsidRPr="00B01C52">
        <w:t>.</w:t>
      </w:r>
      <w:r w:rsidR="00B76352">
        <w:t xml:space="preserve"> </w:t>
      </w:r>
      <w:r w:rsidR="00B76352" w:rsidRPr="00B76352">
        <w:t xml:space="preserve">The final stage is made up of fully connected layers </w:t>
      </w:r>
      <w:r w:rsidR="002E4D4D">
        <w:t xml:space="preserve">used to produce </w:t>
      </w:r>
      <w:r w:rsidR="00B76352" w:rsidRPr="00B76352">
        <w:t>final output(s)</w:t>
      </w:r>
      <w:r w:rsidR="00F23AE4">
        <w:t xml:space="preserve"> in the conventional way</w:t>
      </w:r>
      <w:r w:rsidR="00E83131">
        <w:t xml:space="preserve"> a feed-forward network does</w:t>
      </w:r>
      <w:r w:rsidR="00B76352" w:rsidRPr="00B76352">
        <w:t>.</w:t>
      </w:r>
    </w:p>
    <w:p w14:paraId="4EBEB79F" w14:textId="77777777" w:rsidR="00FC0917" w:rsidRDefault="00F513DD" w:rsidP="00560966">
      <w:pPr>
        <w:ind w:firstLine="288"/>
      </w:pPr>
      <w:r w:rsidRPr="00F513DD">
        <w:t xml:space="preserve">The convolutional </w:t>
      </w:r>
      <w:r w:rsidR="0039546B">
        <w:t>stage</w:t>
      </w:r>
      <w:r w:rsidRPr="00F513DD">
        <w:t xml:space="preserve"> is the most important </w:t>
      </w:r>
      <w:r w:rsidR="0039546B">
        <w:t>stage</w:t>
      </w:r>
      <w:r w:rsidRPr="00F513DD">
        <w:t xml:space="preserve"> in the CNN architecture. </w:t>
      </w:r>
      <w:r w:rsidR="00E6520C">
        <w:t>It</w:t>
      </w:r>
      <w:r w:rsidRPr="00F513DD">
        <w:t xml:space="preserve"> is a pattern finder; it searches for patterns in the input data by applying filters (also known as kernels) repeatedly </w:t>
      </w:r>
      <w:r w:rsidR="002E4D4D">
        <w:t>along</w:t>
      </w:r>
      <w:r w:rsidR="002E4D4D" w:rsidRPr="00F513DD">
        <w:t xml:space="preserve"> </w:t>
      </w:r>
      <w:r w:rsidRPr="00F513DD">
        <w:t xml:space="preserve">the </w:t>
      </w:r>
      <w:r w:rsidR="003177BF" w:rsidRPr="00F513DD">
        <w:t>input data</w:t>
      </w:r>
      <w:r w:rsidR="00566F05">
        <w:t>.</w:t>
      </w:r>
      <w:r w:rsidR="00F23AE4">
        <w:t xml:space="preserve"> </w:t>
      </w:r>
      <w:r w:rsidR="00E15186" w:rsidRPr="00E15186">
        <w:t xml:space="preserve">Assume from the figure above that </w:t>
      </w:r>
      <w:r w:rsidR="00B43AD8">
        <w:t>it depicts</w:t>
      </w:r>
      <w:r w:rsidR="00E15186" w:rsidRPr="00E15186">
        <w:t xml:space="preserve"> a 10x1 input array</w:t>
      </w:r>
      <w:r w:rsidR="00B43AD8">
        <w:t xml:space="preserve">.  In a load forecasting context, these inputs could represent 5 previous day loads and 5 predicted day temperature </w:t>
      </w:r>
      <w:r w:rsidR="008D57B0">
        <w:t>forecasts</w:t>
      </w:r>
      <w:r w:rsidR="00B43AD8">
        <w:t xml:space="preserve">.  </w:t>
      </w:r>
      <w:r w:rsidR="0039546B">
        <w:t>In this context, t</w:t>
      </w:r>
      <w:r w:rsidR="00B43AD8" w:rsidRPr="00E15186">
        <w:t>h</w:t>
      </w:r>
      <w:r w:rsidR="00B43AD8">
        <w:t>e</w:t>
      </w:r>
      <w:r w:rsidR="00B43AD8" w:rsidRPr="00E15186">
        <w:t xml:space="preserve"> </w:t>
      </w:r>
      <w:r w:rsidR="00E15186" w:rsidRPr="00E15186">
        <w:t>filter is a one-</w:t>
      </w:r>
      <w:r w:rsidR="00E15186" w:rsidRPr="00E15186">
        <w:lastRenderedPageBreak/>
        <w:t xml:space="preserve">dimensional weight </w:t>
      </w:r>
      <w:r w:rsidR="00B43AD8">
        <w:t>vector that is convolved with the input vector</w:t>
      </w:r>
      <w:r w:rsidR="002E47BA">
        <w:t>.  That it, it slides along the length of the inputs storing the dot product at each step.  The result is a feature map</w:t>
      </w:r>
      <w:r w:rsidR="0039546B">
        <w:t xml:space="preserve"> made up of dot products</w:t>
      </w:r>
      <w:r w:rsidR="002E47BA">
        <w:t xml:space="preserve"> whose length depends on the length of the filter</w:t>
      </w:r>
      <w:r w:rsidR="00423B53">
        <w:t xml:space="preserve"> (unless padding is utilized)</w:t>
      </w:r>
      <w:r w:rsidR="002E47BA">
        <w:t xml:space="preserve">. </w:t>
      </w:r>
    </w:p>
    <w:p w14:paraId="46AF6D1F" w14:textId="05972E99" w:rsidR="00804B99" w:rsidRDefault="002E47BA" w:rsidP="00560966">
      <w:pPr>
        <w:ind w:firstLine="288"/>
      </w:pPr>
      <w:r>
        <w:t>For example, a 5x1 filter applied to the 10x1 input vector would yield a 6x1 feature map (assuming a stride length of 1</w:t>
      </w:r>
      <w:r w:rsidR="00423B53">
        <w:t xml:space="preserve"> and no padding</w:t>
      </w:r>
      <w:r>
        <w:t>)</w:t>
      </w:r>
      <w:r w:rsidR="004E7F90">
        <w:t>.</w:t>
      </w:r>
      <w:r w:rsidR="00560966">
        <w:t xml:space="preserve"> </w:t>
      </w:r>
      <w:r w:rsidR="00F23AE4">
        <w:t>More than 1 filter can be applied in this way to deepen the convolutional layer</w:t>
      </w:r>
      <w:r w:rsidR="00B05403">
        <w:t>, and many stacked layers can deepen the network even further</w:t>
      </w:r>
      <w:r w:rsidR="009E7365">
        <w:t xml:space="preserve"> to yield more refined pattern detection</w:t>
      </w:r>
      <w:r w:rsidR="00F23AE4">
        <w:t>.</w:t>
      </w:r>
      <w:r w:rsidR="003370A4">
        <w:t xml:space="preserve">  The application of filters to patches of inputs effectively identifies local patterns in the </w:t>
      </w:r>
      <w:r w:rsidR="00AC39ED">
        <w:t>inputs and</w:t>
      </w:r>
      <w:r w:rsidR="003370A4">
        <w:t xml:space="preserve"> applying the same filter along the length of the inputs allows for such patterns to be recognized </w:t>
      </w:r>
      <w:r w:rsidR="00655CDD">
        <w:t xml:space="preserve">across the </w:t>
      </w:r>
      <w:r w:rsidR="00560966">
        <w:t xml:space="preserve">set of </w:t>
      </w:r>
      <w:r w:rsidR="00655CDD">
        <w:t xml:space="preserve">inputs.  Weights in the filters are updated using backpropagation </w:t>
      </w:r>
      <w:r w:rsidR="00804B99">
        <w:t xml:space="preserve">to gain a better representation </w:t>
      </w:r>
      <w:r w:rsidR="0050128C" w:rsidRPr="0050128C">
        <w:t>of patterns in relation to what is being modeled or predicted.</w:t>
      </w:r>
    </w:p>
    <w:p w14:paraId="101D2E2E" w14:textId="306C8650" w:rsidR="000D2F64" w:rsidRDefault="000D2F64" w:rsidP="001C0E50">
      <w:pPr>
        <w:ind w:firstLine="288"/>
      </w:pPr>
      <w:r w:rsidRPr="000D2F64">
        <w:t xml:space="preserve">Following the creation of feature maps </w:t>
      </w:r>
      <w:r w:rsidR="009E7365">
        <w:t>in the</w:t>
      </w:r>
      <w:r w:rsidRPr="000D2F64">
        <w:t xml:space="preserve"> convolutional layer, the elements contained in the feature maps are activated using an activation function, </w:t>
      </w:r>
      <w:r w:rsidR="00804B99">
        <w:t>just like in a conventional neural network.  T</w:t>
      </w:r>
      <w:r w:rsidR="00804B99" w:rsidRPr="000D2F64">
        <w:t xml:space="preserve">he </w:t>
      </w:r>
      <w:r w:rsidRPr="000D2F64">
        <w:t xml:space="preserve">most common </w:t>
      </w:r>
      <w:r w:rsidR="00804B99">
        <w:t>activation function</w:t>
      </w:r>
      <w:r w:rsidR="00804B99" w:rsidRPr="000D2F64">
        <w:t xml:space="preserve"> </w:t>
      </w:r>
      <w:r w:rsidRPr="000D2F64">
        <w:t xml:space="preserve">used in </w:t>
      </w:r>
      <w:r w:rsidR="007A3444">
        <w:t xml:space="preserve">a </w:t>
      </w:r>
      <w:r w:rsidRPr="000D2F64">
        <w:t xml:space="preserve">CNN </w:t>
      </w:r>
      <w:r w:rsidR="007A3444">
        <w:t xml:space="preserve">is </w:t>
      </w:r>
      <w:r w:rsidRPr="000D2F64">
        <w:t>the rectified linear unit (ReLU).</w:t>
      </w:r>
      <w:r w:rsidR="007A3444">
        <w:t xml:space="preserve">  </w:t>
      </w:r>
      <w:r w:rsidR="00150946" w:rsidRPr="00150946">
        <w:t xml:space="preserve">The ReLU activation function, is a piecewise activation function that </w:t>
      </w:r>
      <w:r w:rsidR="007A3444">
        <w:t>produces</w:t>
      </w:r>
      <w:r w:rsidR="00150946" w:rsidRPr="00150946">
        <w:t xml:space="preserve"> linear </w:t>
      </w:r>
      <w:r w:rsidR="007A3444">
        <w:t xml:space="preserve">outputs </w:t>
      </w:r>
      <w:r w:rsidR="00150946" w:rsidRPr="00150946">
        <w:t>for positive values but 0 for negative values.</w:t>
      </w:r>
      <w:r w:rsidR="00150946">
        <w:t xml:space="preserve"> </w:t>
      </w:r>
      <w:r w:rsidR="004849FF" w:rsidRPr="004849FF">
        <w:t>When the ReLU activation function is used, the gradients remain proportional to node activations, which helps to avoid vanishing gradients problems.</w:t>
      </w:r>
    </w:p>
    <w:p w14:paraId="683FAC9E" w14:textId="0E2DB7C3" w:rsidR="00A46550" w:rsidRDefault="00B05403" w:rsidP="004B6848">
      <w:pPr>
        <w:ind w:firstLine="288"/>
      </w:pPr>
      <w:r>
        <w:t>A</w:t>
      </w:r>
      <w:r w:rsidR="00985BBF" w:rsidRPr="00985BBF">
        <w:t xml:space="preserve"> pooling layer </w:t>
      </w:r>
      <w:r>
        <w:t xml:space="preserve">generally </w:t>
      </w:r>
      <w:r w:rsidR="00985BBF" w:rsidRPr="00985BBF">
        <w:t xml:space="preserve">follows </w:t>
      </w:r>
      <w:r>
        <w:t>a</w:t>
      </w:r>
      <w:r w:rsidR="00985BBF" w:rsidRPr="00985BBF">
        <w:t xml:space="preserve"> convolutional </w:t>
      </w:r>
      <w:r w:rsidR="00261386" w:rsidRPr="00985BBF">
        <w:t>layer,</w:t>
      </w:r>
      <w:r w:rsidR="00985BBF" w:rsidRPr="00985BBF">
        <w:t xml:space="preserve"> </w:t>
      </w:r>
      <w:r w:rsidR="009E7365">
        <w:t>to reduce the spatial dimensions of a feature map, and also decrease localization sensitivity</w:t>
      </w:r>
      <w:r w:rsidR="00985BBF" w:rsidRPr="00985BBF">
        <w:t>.</w:t>
      </w:r>
      <w:r w:rsidR="009E7365">
        <w:t xml:space="preserve">  </w:t>
      </w:r>
      <w:r w:rsidR="00985BBF" w:rsidRPr="00985BBF">
        <w:t xml:space="preserve"> Calculating the mean or taking the maximum </w:t>
      </w:r>
      <w:r w:rsidR="009E7365">
        <w:t xml:space="preserve">across a set of elements in the feature map </w:t>
      </w:r>
      <w:r w:rsidR="00985BBF" w:rsidRPr="00985BBF">
        <w:t>is</w:t>
      </w:r>
      <w:r w:rsidR="009E7365">
        <w:t xml:space="preserve"> typical</w:t>
      </w:r>
      <w:r w:rsidR="00985BBF" w:rsidRPr="00985BBF">
        <w:t>.</w:t>
      </w:r>
      <w:r w:rsidR="00B00D4D">
        <w:t xml:space="preserve"> </w:t>
      </w:r>
      <w:r w:rsidR="009E7365">
        <w:t xml:space="preserve">  </w:t>
      </w:r>
      <w:r w:rsidR="00986973" w:rsidRPr="00986973">
        <w:t>A single value is generated from the specified pool of neighboring elements on the same feature map.</w:t>
      </w:r>
      <w:r w:rsidR="00986973">
        <w:t xml:space="preserve"> </w:t>
      </w:r>
      <w:r w:rsidR="009E7365">
        <w:t>T</w:t>
      </w:r>
      <w:r w:rsidR="00986973" w:rsidRPr="00986973">
        <w:t xml:space="preserve">he </w:t>
      </w:r>
      <w:r w:rsidR="00986973" w:rsidRPr="00986973">
        <w:lastRenderedPageBreak/>
        <w:t xml:space="preserve">pooling layer reduces the complexity of the CNN network, reducing computational load during training and </w:t>
      </w:r>
      <w:r w:rsidR="000F48D9">
        <w:t xml:space="preserve">also the </w:t>
      </w:r>
      <w:r w:rsidR="00986973" w:rsidRPr="00986973">
        <w:t>possibility of over-fitting</w:t>
      </w:r>
      <w:r w:rsidR="00986973">
        <w:t xml:space="preserve"> </w:t>
      </w:r>
      <w:r w:rsidR="00A46550">
        <w:fldChar w:fldCharType="begin" w:fldLock="1"/>
      </w:r>
      <w:r w:rsidR="00B602AF">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(2016)","type":"article-journal"},"uris":["http://www.mendeley.com/documents/?uuid=a6556c71-753f-4063-b3c0-db4a9bbeeacb"]},{"id":"ITEM-2","itemData":{"abstract":"Deep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Hinton","non-dropping-particle":"","parse-names":false,"suffix":""}],"container-title":"Nature","id":"ITEM-2","issued":{"date-parts":[["2015"]]},"title":"Deep learning (2015), Y. LeCun, Y. Bengio and G. Hinton","type":"article-journal"},"uris":["http://www.mendeley.com/documents/?uuid=b6147842-a8c0-4bc9-ad39-1672457cceb0"]}],"mendeley":{"formattedCitation":"[121], [138]","plainTextFormattedCitation":"[121], [138]","previouslyFormattedCitation":"[121], [138]"},"properties":{"noteIndex":0},"schema":"https://github.com/citation-style-language/schema/raw/master/csl-citation.json"}</w:instrText>
      </w:r>
      <w:r w:rsidR="00A46550">
        <w:fldChar w:fldCharType="separate"/>
      </w:r>
      <w:r w:rsidR="000315A2" w:rsidRPr="000315A2">
        <w:rPr>
          <w:noProof/>
        </w:rPr>
        <w:t>[121], [138]</w:t>
      </w:r>
      <w:r w:rsidR="00A46550">
        <w:fldChar w:fldCharType="end"/>
      </w:r>
      <w:r w:rsidR="000F48D9">
        <w:t>,</w:t>
      </w:r>
      <w:r w:rsidR="00A46550" w:rsidRPr="00A46550">
        <w:t xml:space="preserve"> </w:t>
      </w:r>
      <w:r w:rsidR="000F48D9">
        <w:t>because the</w:t>
      </w:r>
      <w:r w:rsidR="003055E8" w:rsidRPr="003055E8">
        <w:t xml:space="preserve"> </w:t>
      </w:r>
      <w:r w:rsidR="000F48D9">
        <w:t>feature map is less sensitive to</w:t>
      </w:r>
      <w:r w:rsidR="003055E8" w:rsidRPr="003055E8">
        <w:t xml:space="preserve"> small translations </w:t>
      </w:r>
      <w:r w:rsidR="000F48D9">
        <w:t>that could be present in the original features</w:t>
      </w:r>
      <w:r w:rsidR="003055E8" w:rsidRPr="003055E8">
        <w:t>.</w:t>
      </w:r>
    </w:p>
    <w:p w14:paraId="40576248" w14:textId="0DF69347" w:rsidR="001F4AD2" w:rsidRDefault="008B54A9" w:rsidP="008D57B0">
      <w:pPr>
        <w:ind w:firstLine="288"/>
      </w:pPr>
      <w:r w:rsidRPr="008B54A9">
        <w:t>The flattening layer comes after the pooling layers and transforms the outputs of the pooling layers into a one-dimensional array, which is then used as an input to the fully connected layer that follows.</w:t>
      </w:r>
      <w:r w:rsidR="0070283F">
        <w:t xml:space="preserve">  In the context of load forecasting, t</w:t>
      </w:r>
      <w:r w:rsidR="0070283F" w:rsidRPr="005F30BF">
        <w:t xml:space="preserve">he </w:t>
      </w:r>
      <w:r w:rsidR="0070283F">
        <w:t xml:space="preserve">fully connected layers are trained with backpropagation to </w:t>
      </w:r>
      <w:r w:rsidR="005F30BF" w:rsidRPr="005F30BF">
        <w:t>produce</w:t>
      </w:r>
      <w:r w:rsidR="0070283F">
        <w:t xml:space="preserve"> forecasted values.</w:t>
      </w:r>
      <w:r w:rsidR="005F30BF" w:rsidRPr="005F30BF">
        <w:t xml:space="preserve"> </w:t>
      </w:r>
      <w:r w:rsidR="0081185D" w:rsidRPr="0081185D">
        <w:t>The fully-connected layer of a CNN has the same structure as a fully-connected feed-forward ANN layer.</w:t>
      </w:r>
    </w:p>
    <w:p w14:paraId="2E6D3604" w14:textId="347B07AC" w:rsidR="00030D3D" w:rsidRPr="00030D3D" w:rsidRDefault="004737B0" w:rsidP="003A52F7">
      <w:pPr>
        <w:pStyle w:val="Heading2"/>
      </w:pPr>
      <w:bookmarkStart w:id="36" w:name="_Ref86061634"/>
      <w:bookmarkStart w:id="37" w:name="_Ref86061668"/>
      <w:bookmarkStart w:id="38" w:name="_Ref86061675"/>
      <w:bookmarkStart w:id="39" w:name="_Ref86061677"/>
      <w:bookmarkStart w:id="40" w:name="_Toc94773603"/>
      <w:r>
        <w:t>2.</w:t>
      </w:r>
      <w:r w:rsidR="002F34D8">
        <w:t>5</w:t>
      </w:r>
      <w:r>
        <w:t xml:space="preserve"> Peak Load</w:t>
      </w:r>
      <w:bookmarkEnd w:id="36"/>
      <w:bookmarkEnd w:id="37"/>
      <w:bookmarkEnd w:id="38"/>
      <w:bookmarkEnd w:id="39"/>
      <w:bookmarkEnd w:id="40"/>
    </w:p>
    <w:p w14:paraId="77D65620" w14:textId="67C3604C" w:rsidR="00F254D3" w:rsidRDefault="00DB7ED7" w:rsidP="00F254D3">
      <w:pPr>
        <w:ind w:firstLine="288"/>
      </w:pPr>
      <w:r w:rsidRPr="00DB7ED7">
        <w:t>When ensuring that customers or electricity consumers have a stable supply of electricity, two load measures must be considered: base and peak load.</w:t>
      </w:r>
      <w:r>
        <w:t xml:space="preserve"> </w:t>
      </w:r>
      <w:r w:rsidR="00F254D3" w:rsidRPr="008443C7">
        <w:t xml:space="preserve">Consider the electrical requirements of a house. The amount of electricity constantly required from the electrical grid is referred to as the base load. A peak load occurs when additional power is required, such as when an entire family is at home watching television and consuming a large amount of electricity. It is a </w:t>
      </w:r>
      <w:r w:rsidR="00F254D3">
        <w:t>momentary</w:t>
      </w:r>
      <w:r w:rsidR="00F254D3" w:rsidRPr="008443C7">
        <w:t xml:space="preserve"> period of increased demand, as the family will soon be sleeping, turning off the television and lights, and conserving energy. </w:t>
      </w:r>
    </w:p>
    <w:p w14:paraId="77753FD1" w14:textId="407D5358" w:rsidR="00187EB1" w:rsidRDefault="00187EB1" w:rsidP="00187EB1">
      <w:pPr>
        <w:ind w:firstLine="288"/>
      </w:pPr>
      <w:r w:rsidRPr="008443C7">
        <w:t>The term "base load" refers to the absolute minimum amount of electrical demand that must be met over the course of a 24-hour period. Base load requirements are also referred to as constant load requirements</w:t>
      </w:r>
      <w:r>
        <w:t xml:space="preserve"> because they are </w:t>
      </w:r>
      <w:r w:rsidRPr="008443C7">
        <w:t>relatively constant</w:t>
      </w:r>
      <w:r>
        <w:t xml:space="preserve">. </w:t>
      </w:r>
      <w:r w:rsidRPr="008443C7">
        <w:t>Conversely, peak load refers to the maximum amount of energy drawn from the grid by a consumer over a specified period.</w:t>
      </w:r>
      <w:r>
        <w:t xml:space="preserve"> </w:t>
      </w:r>
      <w:r w:rsidRPr="00F254D3">
        <w:t xml:space="preserve">Most utilities operate on a 15-minute cycle, but some operate on 30- or 60-minute cycles; the cycles refer to the minimum amount of time the demand must persist </w:t>
      </w:r>
      <w:r w:rsidRPr="00F254D3">
        <w:lastRenderedPageBreak/>
        <w:t>in order to be identified as a peak load; if the demand does not persist for at least that cycle, it is declared a random spike</w:t>
      </w:r>
      <w:r>
        <w:t xml:space="preserve"> </w:t>
      </w:r>
      <w:r>
        <w:fldChar w:fldCharType="begin" w:fldLock="1"/>
      </w:r>
      <w:r w:rsidR="00D40BDA">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[166]","plainTextFormattedCitation":"[166]","previouslyFormattedCitation":"[166]"},"properties":{"noteIndex":0},"schema":"https://github.com/citation-style-language/schema/raw/master/csl-citation.json"}</w:instrText>
      </w:r>
      <w:r>
        <w:fldChar w:fldCharType="separate"/>
      </w:r>
      <w:r w:rsidR="00D40BDA" w:rsidRPr="00D40BDA">
        <w:rPr>
          <w:noProof/>
        </w:rPr>
        <w:t>[166]</w:t>
      </w:r>
      <w:r>
        <w:fldChar w:fldCharType="end"/>
      </w:r>
      <w:r w:rsidRPr="008443C7">
        <w:t>.</w:t>
      </w:r>
      <w:r>
        <w:t xml:space="preserve"> </w:t>
      </w:r>
      <w:r w:rsidRPr="008443C7">
        <w:t>Typically, demand spikes are caused by the activation of an electrically consuming device and last only a few seconds.</w:t>
      </w:r>
    </w:p>
    <w:p w14:paraId="66CF64EE" w14:textId="77777777" w:rsidR="00167353" w:rsidRDefault="00167353" w:rsidP="00167353">
      <w:pPr>
        <w:keepNext/>
        <w:ind w:firstLine="288"/>
        <w:jc w:val="center"/>
      </w:pPr>
      <w:r>
        <w:rPr>
          <w:noProof/>
        </w:rPr>
        <w:drawing>
          <wp:inline distT="0" distB="0" distL="0" distR="0" wp14:anchorId="23249AB0" wp14:editId="4E4F0F3A">
            <wp:extent cx="2623931" cy="2076175"/>
            <wp:effectExtent l="0" t="0" r="5080" b="635"/>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5174" t="6481" r="23264" b="20987"/>
                    <a:stretch/>
                  </pic:blipFill>
                  <pic:spPr bwMode="auto">
                    <a:xfrm>
                      <a:off x="0" y="0"/>
                      <a:ext cx="2645009" cy="2092853"/>
                    </a:xfrm>
                    <a:prstGeom prst="rect">
                      <a:avLst/>
                    </a:prstGeom>
                    <a:noFill/>
                    <a:ln>
                      <a:noFill/>
                    </a:ln>
                    <a:extLst>
                      <a:ext uri="{53640926-AAD7-44D8-BBD7-CCE9431645EC}">
                        <a14:shadowObscured xmlns:a14="http://schemas.microsoft.com/office/drawing/2010/main"/>
                      </a:ext>
                    </a:extLst>
                  </pic:spPr>
                </pic:pic>
              </a:graphicData>
            </a:graphic>
          </wp:inline>
        </w:drawing>
      </w:r>
    </w:p>
    <w:p w14:paraId="22F331EF" w14:textId="1E26ACE8" w:rsidR="00167353" w:rsidRDefault="00167353" w:rsidP="00167353">
      <w:pPr>
        <w:pStyle w:val="Caption"/>
        <w:jc w:val="center"/>
      </w:pPr>
      <w:bookmarkStart w:id="41" w:name="_Ref87447326"/>
      <w:bookmarkStart w:id="42" w:name="_Toc94773692"/>
      <w:r>
        <w:t xml:space="preserve">Figure </w:t>
      </w:r>
      <w:fldSimple w:instr=" SEQ Figure \* ARABIC ">
        <w:r w:rsidR="00815F3F">
          <w:rPr>
            <w:noProof/>
          </w:rPr>
          <w:t>6</w:t>
        </w:r>
      </w:fldSimple>
      <w:bookmarkEnd w:id="41"/>
      <w:r>
        <w:t xml:space="preserve"> – Peak Load vs Base Load </w:t>
      </w:r>
      <w:r>
        <w:fldChar w:fldCharType="begin" w:fldLock="1"/>
      </w:r>
      <w:r w:rsidR="00B602AF">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[167]","plainTextFormattedCitation":"[167]","previouslyFormattedCitation":"[167]"},"properties":{"noteIndex":0},"schema":"https://github.com/citation-style-language/schema/raw/master/csl-citation.json"}</w:instrText>
      </w:r>
      <w:r>
        <w:fldChar w:fldCharType="separate"/>
      </w:r>
      <w:r w:rsidR="000315A2" w:rsidRPr="000315A2">
        <w:rPr>
          <w:b w:val="0"/>
          <w:noProof/>
        </w:rPr>
        <w:t>[167]</w:t>
      </w:r>
      <w:bookmarkEnd w:id="42"/>
      <w:r>
        <w:fldChar w:fldCharType="end"/>
      </w:r>
    </w:p>
    <w:p w14:paraId="5915616E" w14:textId="0648CB3A" w:rsidR="003F2A8F" w:rsidRPr="008443C7" w:rsidRDefault="003F2A8F" w:rsidP="003F2A8F">
      <w:pPr>
        <w:ind w:firstLine="288"/>
      </w:pPr>
      <w:r w:rsidRPr="008443C7">
        <w:t xml:space="preserve">The visual distinction between the base and peak loads is depicted in </w:t>
      </w:r>
      <w:r>
        <w:fldChar w:fldCharType="begin"/>
      </w:r>
      <w:r>
        <w:instrText xml:space="preserve"> REF _Ref87447326 \h </w:instrText>
      </w:r>
      <w:r>
        <w:fldChar w:fldCharType="separate"/>
      </w:r>
      <w:r w:rsidR="00815F3F">
        <w:t xml:space="preserve">Figure </w:t>
      </w:r>
      <w:r w:rsidR="00815F3F">
        <w:rPr>
          <w:noProof/>
        </w:rPr>
        <w:t>6</w:t>
      </w:r>
      <w:r>
        <w:fldChar w:fldCharType="end"/>
      </w:r>
      <w:r w:rsidRPr="008443C7">
        <w:t xml:space="preserve">. The base load is more stable, but also less intense, because electricity is still required for things like heating, cooling, and power outlets, among other things. </w:t>
      </w:r>
      <w:r w:rsidRPr="003A52F7">
        <w:t>Peak load is less predictable than base load; it can surge when air conditioners are turned on or when a snowstorm hits and the heat must be turned up</w:t>
      </w:r>
      <w:r>
        <w:t xml:space="preserve"> </w:t>
      </w:r>
      <w:r>
        <w:fldChar w:fldCharType="begin" w:fldLock="1"/>
      </w:r>
      <w:r w:rsidR="00B602AF">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[168]","plainTextFormattedCitation":"[168]","previouslyFormattedCitation":"[168]"},"properties":{"noteIndex":0},"schema":"https://github.com/citation-style-language/schema/raw/master/csl-citation.json"}</w:instrText>
      </w:r>
      <w:r>
        <w:fldChar w:fldCharType="separate"/>
      </w:r>
      <w:r w:rsidR="000315A2" w:rsidRPr="000315A2">
        <w:rPr>
          <w:noProof/>
        </w:rPr>
        <w:t>[168]</w:t>
      </w:r>
      <w:r>
        <w:fldChar w:fldCharType="end"/>
      </w:r>
      <w:r>
        <w:t xml:space="preserve">. </w:t>
      </w:r>
      <w:r w:rsidRPr="008443C7">
        <w:t>Peak load forecasting is critical for ensuring adequate generation, transmission, and distribution capacity.</w:t>
      </w:r>
    </w:p>
    <w:p w14:paraId="0126D6D8" w14:textId="4815FEB9" w:rsidR="008443C7" w:rsidRDefault="003A52F7" w:rsidP="00187EB1">
      <w:pPr>
        <w:ind w:firstLine="288"/>
      </w:pPr>
      <w:r w:rsidRPr="003A52F7">
        <w:t>Peaks have three main characteristics: magnitude, temporal location, and width or duration, with the temporal location being the most important.</w:t>
      </w:r>
      <w:r>
        <w:t xml:space="preserve"> </w:t>
      </w:r>
      <w:r w:rsidRPr="003A52F7">
        <w:t>Knowing when a peak will occur allows utilities to plan reserve power and demand response strategies to help reduce the peak, resulting in significant savings for both the utility and its customers, as such understanding peak load is critical for any business's energy management strategy</w:t>
      </w:r>
      <w:r>
        <w:t xml:space="preserve"> </w:t>
      </w:r>
      <w:r w:rsidR="008443C7">
        <w:fldChar w:fldCharType="begin" w:fldLock="1"/>
      </w:r>
      <w:r w:rsidR="00D40BDA">
        <w:instrText>ADDIN CSL_CITATION {"citationItems":[{"id":"ITEM-1","itemData":{"URL":"https://aquicore.com/blog/what-is-peak-load/","accessed":{"date-parts":[["2021","10","7"]]},"id":"ITEM-1","issued":{"date-parts":[["0"]]},"title":"What is Peak Load? | Aquicore","type":"webpage"},"uris":["http://www.mendeley.com/documents/?uuid=3405bd2f-cc45-3743-9be0-e2ca53ba642e"]}],"mendeley":{"formattedCitation":"[169]","plainTextFormattedCitation":"[169]","previouslyFormattedCitation":"[169]"},"properties":{"noteIndex":0},"schema":"https://github.com/citation-style-language/schema/raw/master/csl-citation.json"}</w:instrText>
      </w:r>
      <w:r w:rsidR="008443C7">
        <w:fldChar w:fldCharType="separate"/>
      </w:r>
      <w:r w:rsidR="00D40BDA" w:rsidRPr="00D40BDA">
        <w:rPr>
          <w:noProof/>
        </w:rPr>
        <w:t>[169]</w:t>
      </w:r>
      <w:r w:rsidR="008443C7">
        <w:fldChar w:fldCharType="end"/>
      </w:r>
      <w:r w:rsidR="008443C7" w:rsidRPr="008443C7">
        <w:t xml:space="preserve">. </w:t>
      </w:r>
      <w:r w:rsidR="00D46687" w:rsidRPr="00D46687">
        <w:t xml:space="preserve">Electricity is generally more expensive during peak hours, and the peak load determines </w:t>
      </w:r>
      <w:r w:rsidR="00D46687" w:rsidRPr="00D46687">
        <w:lastRenderedPageBreak/>
        <w:t>the rate that the utility charges the customer.</w:t>
      </w:r>
      <w:r w:rsidR="008443C7" w:rsidRPr="008443C7">
        <w:t xml:space="preserve"> </w:t>
      </w:r>
      <w:r w:rsidR="00D46687" w:rsidRPr="00D46687">
        <w:t xml:space="preserve">In this study, forecasters were evaluated based on their accuracy in predicting daily peaks, </w:t>
      </w:r>
      <w:r w:rsidR="00B50FD0" w:rsidRPr="00D46687">
        <w:t>considering</w:t>
      </w:r>
      <w:r w:rsidR="00D46687" w:rsidRPr="00D46687">
        <w:t xml:space="preserve"> both the peak's value and the time of occurrence.</w:t>
      </w:r>
    </w:p>
    <w:p w14:paraId="0C51DDCC" w14:textId="6B102B2C" w:rsidR="00F06187" w:rsidRDefault="00F06187" w:rsidP="00F06187">
      <w:pPr>
        <w:pStyle w:val="Heading2"/>
      </w:pPr>
      <w:bookmarkStart w:id="43" w:name="_Toc94773604"/>
      <w:r>
        <w:t>2.</w:t>
      </w:r>
      <w:r w:rsidR="002F34D8">
        <w:t>6</w:t>
      </w:r>
      <w:r>
        <w:t xml:space="preserve"> Performance Metrics</w:t>
      </w:r>
      <w:bookmarkEnd w:id="43"/>
    </w:p>
    <w:p w14:paraId="1DED7B70" w14:textId="1936638E" w:rsidR="006924C3" w:rsidRDefault="00A3574F" w:rsidP="00031472">
      <w:pPr>
        <w:ind w:firstLine="288"/>
      </w:pPr>
      <w:r w:rsidRPr="00A3574F">
        <w:t>Several performance metrics have been used in the load forecasting literature to evaluate forecast accuracy, each with its own set of advantages and disadvantages, but despite their limitations, they are simple tools for evaluating forecast accuracy.</w:t>
      </w:r>
      <w:r>
        <w:t xml:space="preserve"> </w:t>
      </w:r>
      <w:r w:rsidR="00031472" w:rsidRPr="00031472">
        <w:t xml:space="preserve">While the mean absolute error (MAE) is the simplest way to quantify forecast errors, it cannot be used to compare measurements across forecast scenarios with different scales because it is an absolute measure; therefore, the mean absolute percent error (MAPE) is the most commonly used load forecasting </w:t>
      </w:r>
      <w:r w:rsidR="00667E07">
        <w:t xml:space="preserve">accuracy </w:t>
      </w:r>
      <w:r w:rsidR="00031472" w:rsidRPr="00031472">
        <w:t>metric because it is easier to interpret</w:t>
      </w:r>
      <w:r w:rsidR="00031472">
        <w:t xml:space="preserve"> </w:t>
      </w:r>
      <w:r w:rsidR="00DC2212">
        <w:fldChar w:fldCharType="begin" w:fldLock="1"/>
      </w:r>
      <w:r w:rsidR="00B602AF">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-2","issued":{"date-parts":[["2018"]]},"title":"A deep neural network model for short-term load forecast based on long short-term memory network and convolutional neural network","type":"article-journal"},"uris":["http://www.mendeley.com/documents/?uuid=4e7f0840-e085-401d-8377-1993b04b3559"]},{"id":"ITEM-3","itemData":{"abstract":"Since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perform…","author":[{"dropping-particle":"","family":"Farsi","given":"Behnam","non-dropping-particle":"","parse-names":false,"suffix":""}],"id":"ITEM-3","issued":{"date-parts":[["2020","12","21"]]},"publisher":"Concordia University","title":"On Short-Term Load Forecasting Using Machine Learning Techniques","type":"thesis"},"uris":["http://www.mendeley.com/documents/?uuid=b5d23f20-15d5-3bed-90b0-d8bbeea75741"]},{"id":"ITEM-4","itemData":{"DOI":"10.1109/ICIIP.2017.8313703","ISBN":"9781509067343","abstract":"Short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2017","id":"ITEM-4","issued":{"date-parts":[["2018"]]},"page":"159-163","title":"Short term load forecasting using artificial neural network","type":"paper-conference"},"uris":["http://www.mendeley.com/documents/?uuid=41e30944-66ed-42a8-8466-2bd8ec556f5e"]},{"id":"ITEM-5","itemData":{"DOI":"10.1016/j.apenergy.2019.114368","ISSN":"03062619","abstract":"Accurate short-term load forecasting (STLF) is an important basis for daily dispatching of the power grid, but the non-stationary characteristics of the load series add to the challenge of this task. Many researchers have been working to improve the accuracy and speed of forecasting models, but stability is equally important. This paper develops a forecasting method based on error correction using dynamic mode decomposition (DMD) for STLF, including data selection, error forecasting, and error correction. In the data selection stage, three types of data are selected as input data of the model, including previous day data, same day data in previous week and similar day data obtained by grey relational analysis (GRA). In the error forecasting stage, the data driving characteristics of the DMD algorithm is used to capture the potential spatiotemporal dynamics of error series, thereby realizing the error forecasting. In the error correction stage, on the basis of combining the forecasting results of load and error, an extreme value constraint method (EVCM) is developed to further correct the load demand series. Based on the load data of different regions, this paper selects different performance indicators, such as MAPE, MAE, RMSE, Variance and direction accuracy (DA), to prove that the proposed method has the advantages of accuracy and stability.","author":[{"dropping-particle":"","family":"Kong","given":"Xiangyu","non-dropping-particle":"","parse-names":false,"suffix":""},{"dropping-particle":"","family":"Li","given":"Chuang","non-dropping-particle":"","parse-names":false,"suffix":""},{"dropping-particle":"","family":"Wang","given":"Chengshan","non-dropping-particle":"","parse-names":false,"suffix":""},{"dropping-particle":"","family":"Zhang","given":"Yusen","non-dropping-particle":"","parse-names":false,"suffix":""},{"dropping-particle":"","family":"Zhang","given":"Jian","non-dropping-particle":"","parse-names":false,"suffix":""}],"container-title":"Applied Energy","id":"ITEM-5","issued":{"date-parts":[["2020"]]},"title":"Short-term electrical load forecasting based on error correction using dynamic mode decomposition","type":"article-journal"},"uris":["http://www.mendeley.com/documents/?uuid=df62b885-952c-4d12-afd3-99c6a82d2851"]},{"id":"ITEM-6","itemData":{"DOI":"10.1186/s43067-020-00021-8","ISSN":"2314-7172","abstract":"The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Technology","id":"ITEM-6","issued":{"date-parts":[["2020"]]},"title":"Electricity load forecasting: a systematic review","type":"article-journal"},"uris":["http://www.mendeley.com/documents/?uuid=a4a08c2c-096c-4f5a-86be-386f6845def8"]}],"mendeley":{"formattedCitation":"[1], [9], [14], [135], [136], [170]","plainTextFormattedCitation":"[1], [9], [14], [135], [136], [170]","previouslyFormattedCitation":"[1], [9], [14], [135], [136], [170]"},"properties":{"noteIndex":0},"schema":"https://github.com/citation-style-language/schema/raw/master/csl-citation.json"}</w:instrText>
      </w:r>
      <w:r w:rsidR="00DC2212">
        <w:fldChar w:fldCharType="separate"/>
      </w:r>
      <w:r w:rsidR="000315A2" w:rsidRPr="000315A2">
        <w:rPr>
          <w:noProof/>
        </w:rPr>
        <w:t>[1], [9], [14], [135], [136], [170]</w:t>
      </w:r>
      <w:r w:rsidR="00DC2212">
        <w:fldChar w:fldCharType="end"/>
      </w:r>
      <w:r w:rsidR="00505862" w:rsidRPr="00505862">
        <w:t xml:space="preserve">. </w:t>
      </w:r>
      <w:r w:rsidR="00031472" w:rsidRPr="00031472">
        <w:t>The table below summarizes some of the most commonly used metrics for determining load forecasting accuracy</w:t>
      </w:r>
      <w:r w:rsidR="00505862" w:rsidRPr="00505862">
        <w:t>:</w:t>
      </w:r>
    </w:p>
    <w:tbl>
      <w:tblPr>
        <w:tblStyle w:val="TableGrid"/>
        <w:tblW w:w="0" w:type="auto"/>
        <w:jc w:val="center"/>
        <w:tblLook w:val="04A0" w:firstRow="1" w:lastRow="0" w:firstColumn="1" w:lastColumn="0" w:noHBand="0" w:noVBand="1"/>
      </w:tblPr>
      <w:tblGrid>
        <w:gridCol w:w="3516"/>
        <w:gridCol w:w="3920"/>
      </w:tblGrid>
      <w:tr w:rsidR="00D73202" w14:paraId="37CAD17D" w14:textId="77777777" w:rsidTr="002751B4">
        <w:trPr>
          <w:jc w:val="center"/>
        </w:trPr>
        <w:tc>
          <w:tcPr>
            <w:tcW w:w="0" w:type="auto"/>
          </w:tcPr>
          <w:p w14:paraId="768C04C5" w14:textId="19B51B5C" w:rsidR="00D73202" w:rsidRDefault="00C574DA" w:rsidP="00D73202">
            <w:pPr>
              <w:spacing w:line="240" w:lineRule="auto"/>
            </w:pPr>
            <w:r w:rsidRPr="00D73202">
              <w:rPr>
                <w:rFonts w:ascii="Times New Roman" w:hAnsi="Times New Roman"/>
                <w:noProof/>
                <w:position w:val="-28"/>
              </w:rPr>
              <w:object w:dxaOrig="3220" w:dyaOrig="680" w14:anchorId="4CC58E13">
                <v:shape id="_x0000_i1046" type="#_x0000_t75" alt="" style="width:162pt;height:33.75pt;mso-width-percent:0;mso-height-percent:0;mso-width-percent:0;mso-height-percent:0" o:ole="">
                  <v:imagedata r:id="rId59" o:title=""/>
                </v:shape>
                <o:OLEObject Type="Embed" ProgID="Equation.DSMT4" ShapeID="_x0000_i1046" DrawAspect="Content" ObjectID="_1706475352" r:id="rId60"/>
              </w:object>
            </w:r>
          </w:p>
        </w:tc>
        <w:tc>
          <w:tcPr>
            <w:tcW w:w="0" w:type="auto"/>
          </w:tcPr>
          <w:p w14:paraId="749FF6C5" w14:textId="182399DF" w:rsidR="00D73202" w:rsidRDefault="00C574DA" w:rsidP="00D73202">
            <w:pPr>
              <w:spacing w:line="240" w:lineRule="auto"/>
            </w:pPr>
            <w:r w:rsidRPr="00D73202">
              <w:rPr>
                <w:rFonts w:ascii="Times New Roman" w:hAnsi="Times New Roman"/>
                <w:noProof/>
                <w:position w:val="-28"/>
              </w:rPr>
              <w:object w:dxaOrig="3600" w:dyaOrig="680" w14:anchorId="0D04F7A1">
                <v:shape id="_x0000_i1047" type="#_x0000_t75" alt="" style="width:180pt;height:33.75pt;mso-width-percent:0;mso-height-percent:0;mso-width-percent:0;mso-height-percent:0" o:ole="">
                  <v:imagedata r:id="rId61" o:title=""/>
                </v:shape>
                <o:OLEObject Type="Embed" ProgID="Equation.DSMT4" ShapeID="_x0000_i1047" DrawAspect="Content" ObjectID="_1706475353" r:id="rId62"/>
              </w:object>
            </w:r>
          </w:p>
        </w:tc>
      </w:tr>
      <w:tr w:rsidR="00D73202" w14:paraId="2FFE8F04" w14:textId="77777777" w:rsidTr="002751B4">
        <w:trPr>
          <w:jc w:val="center"/>
        </w:trPr>
        <w:tc>
          <w:tcPr>
            <w:tcW w:w="0" w:type="auto"/>
          </w:tcPr>
          <w:p w14:paraId="7AD36DDE" w14:textId="6F130375" w:rsidR="00D73202" w:rsidRDefault="00C574DA" w:rsidP="00D73202">
            <w:pPr>
              <w:spacing w:line="240" w:lineRule="auto"/>
            </w:pPr>
            <w:r w:rsidRPr="00D73202">
              <w:rPr>
                <w:rFonts w:ascii="Times New Roman" w:hAnsi="Times New Roman"/>
                <w:noProof/>
                <w:position w:val="-28"/>
              </w:rPr>
              <w:object w:dxaOrig="3300" w:dyaOrig="680" w14:anchorId="30FBE0E9">
                <v:shape id="_x0000_i1048" type="#_x0000_t75" alt="" style="width:165pt;height:33.75pt;mso-width-percent:0;mso-height-percent:0;mso-width-percent:0;mso-height-percent:0" o:ole="">
                  <v:imagedata r:id="rId63" o:title=""/>
                </v:shape>
                <o:OLEObject Type="Embed" ProgID="Equation.DSMT4" ShapeID="_x0000_i1048" DrawAspect="Content" ObjectID="_1706475354" r:id="rId64"/>
              </w:object>
            </w:r>
          </w:p>
        </w:tc>
        <w:tc>
          <w:tcPr>
            <w:tcW w:w="0" w:type="auto"/>
          </w:tcPr>
          <w:p w14:paraId="1C2AC61A" w14:textId="2E71E127" w:rsidR="00D73202" w:rsidRDefault="00C574DA" w:rsidP="00D73202">
            <w:pPr>
              <w:spacing w:line="240" w:lineRule="auto"/>
            </w:pPr>
            <w:r w:rsidRPr="00D73202">
              <w:rPr>
                <w:rFonts w:ascii="Times New Roman" w:hAnsi="Times New Roman"/>
                <w:noProof/>
                <w:position w:val="-30"/>
              </w:rPr>
              <w:object w:dxaOrig="3700" w:dyaOrig="760" w14:anchorId="3F5E2BDF">
                <v:shape id="_x0000_i1049" type="#_x0000_t75" alt="" style="width:185.25pt;height:39pt;mso-width-percent:0;mso-height-percent:0;mso-width-percent:0;mso-height-percent:0" o:ole="">
                  <v:imagedata r:id="rId65" o:title=""/>
                </v:shape>
                <o:OLEObject Type="Embed" ProgID="Equation.DSMT4" ShapeID="_x0000_i1049" DrawAspect="Content" ObjectID="_1706475355" r:id="rId66"/>
              </w:object>
            </w:r>
          </w:p>
        </w:tc>
      </w:tr>
    </w:tbl>
    <w:p w14:paraId="0430D55A" w14:textId="7F7CC877" w:rsidR="00F06187" w:rsidRDefault="00F06187" w:rsidP="00F06187">
      <w:pPr>
        <w:pStyle w:val="Caption"/>
        <w:jc w:val="center"/>
        <w:rPr>
          <w:noProof/>
        </w:rPr>
      </w:pPr>
      <w:bookmarkStart w:id="44" w:name="_Ref85286186"/>
      <w:bookmarkStart w:id="45" w:name="_Toc94773668"/>
      <w:r>
        <w:t xml:space="preserve">Table </w:t>
      </w:r>
      <w:fldSimple w:instr=" SEQ Table \* ARABIC ">
        <w:r w:rsidR="00815F3F">
          <w:rPr>
            <w:noProof/>
          </w:rPr>
          <w:t>1</w:t>
        </w:r>
      </w:fldSimple>
      <w:bookmarkEnd w:id="44"/>
      <w:r>
        <w:rPr>
          <w:noProof/>
        </w:rPr>
        <w:t xml:space="preserve"> - </w:t>
      </w:r>
      <w:r w:rsidRPr="00D6300C">
        <w:rPr>
          <w:noProof/>
        </w:rPr>
        <w:t>Formulas for Several Frequently Used Performance Metrics</w:t>
      </w:r>
      <w:bookmarkEnd w:id="45"/>
    </w:p>
    <w:p w14:paraId="2D4E63FC" w14:textId="151C6CCC" w:rsidR="002E3920" w:rsidRDefault="00B22D7C" w:rsidP="0043359B">
      <w:pPr>
        <w:ind w:firstLine="288"/>
      </w:pPr>
      <w:r w:rsidRPr="00B22D7C">
        <w:t>The MAPE has limitations in that it cannot handle zero-valued actuals, it over-emphasizes high errors during low demand periods, and it over-emphasizes overshoot errors in comparison to undershoot errors for forecasting scenarios bounded by 0 (because undershoot errors cannot exceed 100 percent , but overshoot errors are unbounded)</w:t>
      </w:r>
      <w:r>
        <w:t xml:space="preserve"> </w:t>
      </w:r>
      <w:r w:rsidR="00505862">
        <w:fldChar w:fldCharType="begin" w:fldLock="1"/>
      </w:r>
      <w:r w:rsidR="00D40BD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[171]","plainTextFormattedCitation":"[1], [171]","previouslyFormattedCitation":"[1], [171]"},"properties":{"noteIndex":0},"schema":"https://github.com/citation-style-language/schema/raw/master/csl-citation.json"}</w:instrText>
      </w:r>
      <w:r w:rsidR="00505862">
        <w:fldChar w:fldCharType="separate"/>
      </w:r>
      <w:r w:rsidR="00D40BDA" w:rsidRPr="00D40BDA">
        <w:rPr>
          <w:noProof/>
        </w:rPr>
        <w:t>[1], [171]</w:t>
      </w:r>
      <w:r w:rsidR="00505862">
        <w:fldChar w:fldCharType="end"/>
      </w:r>
      <w:r w:rsidR="00505862" w:rsidRPr="00505862">
        <w:t xml:space="preserve">. </w:t>
      </w:r>
      <w:r w:rsidR="0043359B" w:rsidRPr="0043359B">
        <w:t xml:space="preserve">However, MAE and MAPE are both insensitive to rare but significant errors, which </w:t>
      </w:r>
      <w:r w:rsidR="0043359B" w:rsidRPr="0043359B">
        <w:lastRenderedPageBreak/>
        <w:t>are better captured by the root mean square error (RMSE), though the RMSE is more difficult to interpret because it is not scaled to the original error</w:t>
      </w:r>
      <w:r w:rsidR="0043359B">
        <w:t xml:space="preserve"> </w:t>
      </w:r>
      <w:r w:rsidR="0043359B">
        <w:fldChar w:fldCharType="begin" w:fldLock="1"/>
      </w:r>
      <w:r w:rsidR="0043359B">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rsidR="0043359B">
        <w:fldChar w:fldCharType="separate"/>
      </w:r>
      <w:r w:rsidR="0043359B" w:rsidRPr="00E1791D">
        <w:rPr>
          <w:noProof/>
        </w:rPr>
        <w:t>[68]</w:t>
      </w:r>
      <w:r w:rsidR="0043359B">
        <w:fldChar w:fldCharType="end"/>
      </w:r>
      <w:r w:rsidR="0043359B" w:rsidRPr="0043359B">
        <w:t>.</w:t>
      </w:r>
      <w:r w:rsidR="0043359B">
        <w:t xml:space="preserve"> </w:t>
      </w:r>
      <w:r w:rsidR="00505862" w:rsidRPr="00505862">
        <w:t xml:space="preserve">To fully capture bias and precision, mean biased error (MBE) and standard deviation (STD) can also be used </w:t>
      </w:r>
      <w:r w:rsidR="00505862">
        <w:fldChar w:fldCharType="begin" w:fldLock="1"/>
      </w:r>
      <w:r w:rsidR="00D40BDA">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systems","type":"article-journal"},"uris":["http://www.mendeley.com/documents/?uuid=a93c32ae-59b8-4caf-b72a-c2f8dde4a5af"]}],"mendeley":{"formattedCitation":"[172], [173]","plainTextFormattedCitation":"[172], [173]","previouslyFormattedCitation":"[172], [173]"},"properties":{"noteIndex":0},"schema":"https://github.com/citation-style-language/schema/raw/master/csl-citation.json"}</w:instrText>
      </w:r>
      <w:r w:rsidR="00505862">
        <w:fldChar w:fldCharType="separate"/>
      </w:r>
      <w:r w:rsidR="00D40BDA" w:rsidRPr="00D40BDA">
        <w:rPr>
          <w:noProof/>
        </w:rPr>
        <w:t>[172], [173]</w:t>
      </w:r>
      <w:r w:rsidR="00505862">
        <w:fldChar w:fldCharType="end"/>
      </w:r>
      <w:r w:rsidR="00505862" w:rsidRPr="00505862">
        <w:t xml:space="preserve">. </w:t>
      </w:r>
    </w:p>
    <w:p w14:paraId="00FB3ADB" w14:textId="7DBED9F2" w:rsidR="002F34D8" w:rsidRDefault="002F34D8" w:rsidP="002F34D8">
      <w:pPr>
        <w:pStyle w:val="Heading2"/>
      </w:pPr>
      <w:bookmarkStart w:id="46" w:name="_Toc94773605"/>
      <w:r>
        <w:t>2.</w:t>
      </w:r>
      <w:r w:rsidR="0017428D">
        <w:t>7</w:t>
      </w:r>
      <w:r>
        <w:t xml:space="preserve"> The Myth of Finding the One Size Fits All Technique</w:t>
      </w:r>
      <w:bookmarkEnd w:id="46"/>
    </w:p>
    <w:p w14:paraId="691FB8A3" w14:textId="1A884E24" w:rsidR="002F34D8" w:rsidRDefault="002F34D8" w:rsidP="002E3920">
      <w:pPr>
        <w:ind w:firstLine="288"/>
      </w:pPr>
      <w:r w:rsidRPr="008443C7">
        <w:t xml:space="preserve">Tao Hong talked about the myth of discovering the best technique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8443C7">
        <w:rPr>
          <w:noProof/>
        </w:rPr>
        <w:t>[1]</w:t>
      </w:r>
      <w:r>
        <w:fldChar w:fldCharType="end"/>
      </w:r>
      <w:r w:rsidRPr="008443C7">
        <w:t xml:space="preserve">. He concluded that researchers and users must understand that there is no technique that is universally superior. The method used for load forecasting should be determined by the forecasting requirements and the dataset under consideration. One approach is unlikely to be beneficial in all load forecasting scenarios. </w:t>
      </w:r>
      <w:r w:rsidR="00DB768B" w:rsidRPr="00DB768B">
        <w:t>Different forecasters perform better or worse depending on the nature of the dataset.</w:t>
      </w:r>
      <w:r w:rsidR="00DB768B">
        <w:t xml:space="preserve"> </w:t>
      </w:r>
      <w:r w:rsidRPr="008443C7">
        <w:t xml:space="preserve">Furthermore, forecast errors differ greatly across utilities, utility zones, and time </w:t>
      </w:r>
      <w:r w:rsidR="00F23F80">
        <w:t>periods</w:t>
      </w:r>
      <w:r w:rsidRPr="008443C7">
        <w:t>.</w:t>
      </w:r>
    </w:p>
    <w:p w14:paraId="6051D3AF" w14:textId="3BB8B66F" w:rsidR="00BA5247" w:rsidRDefault="00BA5247">
      <w:pPr>
        <w:spacing w:line="240" w:lineRule="auto"/>
        <w:jc w:val="left"/>
      </w:pPr>
      <w:r>
        <w:br w:type="page"/>
      </w:r>
    </w:p>
    <w:p w14:paraId="4ADBC7F0" w14:textId="14E6E830" w:rsidR="00EB444C" w:rsidRPr="00CD3CAD" w:rsidRDefault="00B06A7F" w:rsidP="00EB444C">
      <w:pPr>
        <w:pStyle w:val="Heading1"/>
      </w:pPr>
      <w:bookmarkStart w:id="47" w:name="_Toc94773606"/>
      <w:r>
        <w:lastRenderedPageBreak/>
        <w:t>3</w:t>
      </w:r>
      <w:r w:rsidR="00EB444C">
        <w:t xml:space="preserve"> </w:t>
      </w:r>
      <w:r w:rsidR="00AD096F">
        <w:t>Investigation</w:t>
      </w:r>
      <w:bookmarkEnd w:id="47"/>
    </w:p>
    <w:p w14:paraId="1BFF3547" w14:textId="1E2B1990" w:rsidR="00C33E87" w:rsidRDefault="009F0542" w:rsidP="00D17B2A">
      <w:pPr>
        <w:ind w:firstLine="288"/>
      </w:pPr>
      <w:r w:rsidRPr="009F0542">
        <w:t xml:space="preserve">The purpose of this work was to determine whether deep learning techniques could improve forecasting accuracy for specific utilities by comparing the accuracy of deep learning forecasters to some of the </w:t>
      </w:r>
      <w:r w:rsidR="00953B6F">
        <w:t>conventional</w:t>
      </w:r>
      <w:r w:rsidRPr="009F0542">
        <w:t xml:space="preserve"> forecasters used by utilities. </w:t>
      </w:r>
      <w:r w:rsidR="00D17B2A" w:rsidRPr="00D17B2A">
        <w:t>The focus of this work was on STLF horizons, specifically one day ahead forecasts, because they are an important component of a utility system's day-to-day operations and planning.</w:t>
      </w:r>
      <w:r w:rsidRPr="009F0542">
        <w:t xml:space="preserve"> A CNN forecaster and an LSTM forecaster were compared to four benchmark forecasters: a Seasonal Naive forecaster, a Multiple Linear Regression (MLR) forecaster, a Seasonal Auto-Regressive Integrated Moving Averages with Exogenous Regressors (SARIMAX) forecaster, and a shallow Artificial Neural Network forecaster (ANN). </w:t>
      </w:r>
      <w:r w:rsidR="00355E40" w:rsidRPr="00355E40">
        <w:t>The forecasters' accuracy was assessed based on their ability to predict regular loads and daily peaks.</w:t>
      </w:r>
    </w:p>
    <w:p w14:paraId="426C8625" w14:textId="280FA85B" w:rsidR="006C6E4D" w:rsidRDefault="006C6E4D" w:rsidP="006C6E4D">
      <w:pPr>
        <w:pStyle w:val="Heading2"/>
      </w:pPr>
      <w:bookmarkStart w:id="48" w:name="_Toc94773607"/>
      <w:r>
        <w:t xml:space="preserve">3.1 </w:t>
      </w:r>
      <w:r w:rsidR="006C12C8" w:rsidRPr="0066112A">
        <w:t>Preparation of the Datasets</w:t>
      </w:r>
      <w:bookmarkEnd w:id="48"/>
    </w:p>
    <w:p w14:paraId="28204E69" w14:textId="0B489C59" w:rsidR="00345818" w:rsidRPr="00345818" w:rsidRDefault="00236F3A" w:rsidP="00236F3A">
      <w:pPr>
        <w:ind w:firstLine="288"/>
      </w:pPr>
      <w:r w:rsidRPr="00236F3A">
        <w:t>This study used three distinct datasets</w:t>
      </w:r>
      <w:r w:rsidR="00205082">
        <w:t xml:space="preserve">. </w:t>
      </w:r>
      <w:r w:rsidR="00B908CD">
        <w:t>For visual clarity,</w:t>
      </w:r>
      <w:r w:rsidRPr="00236F3A">
        <w:t xml:space="preserve"> </w:t>
      </w:r>
      <w:r>
        <w:fldChar w:fldCharType="begin"/>
      </w:r>
      <w:r>
        <w:instrText xml:space="preserve"> REF _Ref88212193 \h </w:instrText>
      </w:r>
      <w:r>
        <w:fldChar w:fldCharType="separate"/>
      </w:r>
      <w:r w:rsidR="00815F3F">
        <w:t xml:space="preserve">Figure </w:t>
      </w:r>
      <w:r w:rsidR="00815F3F">
        <w:rPr>
          <w:noProof/>
        </w:rPr>
        <w:t>7</w:t>
      </w:r>
      <w:r>
        <w:fldChar w:fldCharType="end"/>
      </w:r>
      <w:r w:rsidRPr="00345818">
        <w:t xml:space="preserve"> </w:t>
      </w:r>
      <w:r w:rsidRPr="00236F3A">
        <w:t>depicts the daily mean for each data set in 2019.</w:t>
      </w:r>
      <w:r>
        <w:t xml:space="preserve"> </w:t>
      </w:r>
      <w:r w:rsidRPr="00236F3A">
        <w:t>Two sets were obtained from an Independent Electrical System Operator in Ontario and were included because the data sets are publicly available, which aids in the reproducibility of this work.</w:t>
      </w:r>
      <w:r w:rsidR="00345818" w:rsidRPr="00345818">
        <w:t xml:space="preserve"> The first set </w:t>
      </w:r>
      <w:r w:rsidR="004C5E0B">
        <w:t>was</w:t>
      </w:r>
      <w:r w:rsidR="00345818" w:rsidRPr="00345818">
        <w:t xml:space="preserve"> from Ottawa </w:t>
      </w:r>
      <w:r w:rsidR="00345818">
        <w:fldChar w:fldCharType="begin" w:fldLock="1"/>
      </w:r>
      <w:r w:rsidR="00D40BDA">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[174]","plainTextFormattedCitation":"[174]","previouslyFormattedCitation":"[174]"},"properties":{"noteIndex":0},"schema":"https://github.com/citation-style-language/schema/raw/master/csl-citation.json"}</w:instrText>
      </w:r>
      <w:r w:rsidR="00345818">
        <w:fldChar w:fldCharType="separate"/>
      </w:r>
      <w:r w:rsidR="00D40BDA" w:rsidRPr="00D40BDA">
        <w:rPr>
          <w:noProof/>
        </w:rPr>
        <w:t>[174]</w:t>
      </w:r>
      <w:r w:rsidR="00345818">
        <w:fldChar w:fldCharType="end"/>
      </w:r>
      <w:r w:rsidR="00345818" w:rsidRPr="00345818">
        <w:t xml:space="preserve">, and the second </w:t>
      </w:r>
      <w:r w:rsidR="004C5E0B">
        <w:t>was</w:t>
      </w:r>
      <w:r w:rsidR="00345818" w:rsidRPr="00345818">
        <w:t xml:space="preserve"> from Toronto </w:t>
      </w:r>
      <w:r w:rsidR="00345818">
        <w:fldChar w:fldCharType="begin" w:fldLock="1"/>
      </w:r>
      <w:r w:rsidR="00D40BDA">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[174]","plainTextFormattedCitation":"[174]","previouslyFormattedCitation":"[174]"},"properties":{"noteIndex":0},"schema":"https://github.com/citation-style-language/schema/raw/master/csl-citation.json"}</w:instrText>
      </w:r>
      <w:r w:rsidR="00345818">
        <w:fldChar w:fldCharType="separate"/>
      </w:r>
      <w:r w:rsidR="00D40BDA" w:rsidRPr="00D40BDA">
        <w:rPr>
          <w:noProof/>
        </w:rPr>
        <w:t>[174]</w:t>
      </w:r>
      <w:r w:rsidR="00345818">
        <w:fldChar w:fldCharType="end"/>
      </w:r>
      <w:r w:rsidR="00345818" w:rsidRPr="00345818">
        <w:t>, and they both consist of hourly city-wide load aggregation measurements spanning ten years from 2010 to 2019.</w:t>
      </w:r>
    </w:p>
    <w:p w14:paraId="3D64EEE1" w14:textId="50236D10" w:rsidR="00732907" w:rsidRDefault="00345818" w:rsidP="007712F5">
      <w:pPr>
        <w:ind w:firstLine="288"/>
      </w:pPr>
      <w:r w:rsidRPr="00345818">
        <w:t>Saint John Energy, a municipally owned utility reseller, provide</w:t>
      </w:r>
      <w:r w:rsidR="00D71906">
        <w:t>d</w:t>
      </w:r>
      <w:r w:rsidRPr="00345818">
        <w:t xml:space="preserve"> the third set. This data set was included because the work is part of a larger Smart Grid Technologies project being carried out at UNB in collaboration with this utility reseller. Saint John Energy's data set is smaller than the others, spanning about 3.75 years from 2018 to October 20, 2021, but it </w:t>
      </w:r>
      <w:r w:rsidRPr="00345818">
        <w:lastRenderedPageBreak/>
        <w:t>otherwise corresponds to hourly measurements of Saint John's load aggregates. For all datasets, all load demand variables are expressed in megawatts (MW).</w:t>
      </w:r>
      <w:r w:rsidR="00B41FCE">
        <w:t xml:space="preserve"> </w:t>
      </w:r>
      <w:r w:rsidR="007712F5" w:rsidRPr="007712F5">
        <w:t>Temperature data from Environment Canada were used to supplement the time series data, which consisted of each city's hourly average temperature expressed in degrees Celsius</w:t>
      </w:r>
      <w:r w:rsidR="00732907" w:rsidRPr="00732907">
        <w:t xml:space="preserve"> </w:t>
      </w:r>
      <w:r w:rsidR="00732907">
        <w:fldChar w:fldCharType="begin" w:fldLock="1"/>
      </w:r>
      <w:r w:rsidR="00D40BDA">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[175]","plainTextFormattedCitation":"[175]","previouslyFormattedCitation":"[175]"},"properties":{"noteIndex":0},"schema":"https://github.com/citation-style-language/schema/raw/master/csl-citation.json"}</w:instrText>
      </w:r>
      <w:r w:rsidR="00732907">
        <w:fldChar w:fldCharType="separate"/>
      </w:r>
      <w:r w:rsidR="00D40BDA" w:rsidRPr="00D40BDA">
        <w:rPr>
          <w:noProof/>
        </w:rPr>
        <w:t>[175]</w:t>
      </w:r>
      <w:r w:rsidR="00732907">
        <w:fldChar w:fldCharType="end"/>
      </w:r>
      <w:r w:rsidR="007712F5">
        <w:t>.</w:t>
      </w:r>
    </w:p>
    <w:p w14:paraId="71D459E0" w14:textId="30B80202" w:rsidR="00225B54" w:rsidRDefault="008723CD" w:rsidP="008723CD">
      <w:pPr>
        <w:ind w:firstLine="288"/>
        <w:jc w:val="center"/>
      </w:pPr>
      <w:r w:rsidRPr="008723CD">
        <w:rPr>
          <w:noProof/>
        </w:rPr>
        <w:drawing>
          <wp:inline distT="0" distB="0" distL="0" distR="0" wp14:anchorId="47413FE7" wp14:editId="54471387">
            <wp:extent cx="5210175" cy="50006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rotWithShape="1">
                    <a:blip r:embed="rId67">
                      <a:extLst>
                        <a:ext uri="{28A0092B-C50C-407E-A947-70E740481C1C}">
                          <a14:useLocalDpi xmlns:a14="http://schemas.microsoft.com/office/drawing/2010/main" val="0"/>
                        </a:ext>
                      </a:extLst>
                    </a:blip>
                    <a:srcRect r="2147"/>
                    <a:stretch/>
                  </pic:blipFill>
                  <pic:spPr bwMode="auto">
                    <a:xfrm>
                      <a:off x="0" y="0"/>
                      <a:ext cx="5210175" cy="5000625"/>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0FB9F9BA" w:rsidR="00582E6B" w:rsidRDefault="00582E6B" w:rsidP="00582E6B">
      <w:pPr>
        <w:pStyle w:val="Caption"/>
        <w:jc w:val="center"/>
      </w:pPr>
      <w:bookmarkStart w:id="49" w:name="_Ref88212193"/>
      <w:bookmarkStart w:id="50" w:name="_Ref88212185"/>
      <w:bookmarkStart w:id="51" w:name="_Toc94773693"/>
      <w:r>
        <w:t xml:space="preserve">Figure </w:t>
      </w:r>
      <w:fldSimple w:instr=" SEQ Figure \* ARABIC ">
        <w:r w:rsidR="00815F3F">
          <w:rPr>
            <w:noProof/>
          </w:rPr>
          <w:t>7</w:t>
        </w:r>
      </w:fldSimple>
      <w:bookmarkEnd w:id="49"/>
      <w:r>
        <w:t xml:space="preserve"> </w:t>
      </w:r>
      <w:r w:rsidR="00DE66A1">
        <w:t>–</w:t>
      </w:r>
      <w:r>
        <w:t xml:space="preserve"> </w:t>
      </w:r>
      <w:bookmarkEnd w:id="50"/>
      <w:r w:rsidR="00DD255C" w:rsidRPr="00D43BC9">
        <w:t>2019 Average Daily Demand for Loads Across All Datasets</w:t>
      </w:r>
      <w:bookmarkEnd w:id="51"/>
    </w:p>
    <w:p w14:paraId="7F92DB0B" w14:textId="294E1B2E" w:rsidR="006A5E75" w:rsidRDefault="006A5E75" w:rsidP="006A5E75">
      <w:pPr>
        <w:ind w:firstLine="288"/>
      </w:pPr>
      <w:r w:rsidRPr="006A5E75">
        <w:t xml:space="preserve">A Hampel filter was used to find and replace outliers in the datasets for both the load and temperature variables; outliers were defined as test sample values that differed by more </w:t>
      </w:r>
      <w:r w:rsidRPr="006A5E75">
        <w:lastRenderedPageBreak/>
        <w:t>than three standard deviations from the median; a seven-sample window (length = 7 hours) was used, with the sample under test at the center</w:t>
      </w:r>
      <w:r>
        <w:t xml:space="preserve"> </w:t>
      </w:r>
      <w:r>
        <w:fldChar w:fldCharType="begin" w:fldLock="1"/>
      </w:r>
      <w:r w:rsidR="00D40BDA">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[176]","plainTextFormattedCitation":"[176]","previouslyFormattedCitation":"[176]"},"properties":{"noteIndex":0},"schema":"https://github.com/citation-style-language/schema/raw/master/csl-citation.json"}</w:instrText>
      </w:r>
      <w:r>
        <w:fldChar w:fldCharType="separate"/>
      </w:r>
      <w:r w:rsidR="00D40BDA" w:rsidRPr="00D40BDA">
        <w:rPr>
          <w:noProof/>
        </w:rPr>
        <w:t>[176]</w:t>
      </w:r>
      <w:r>
        <w:fldChar w:fldCharType="end"/>
      </w:r>
      <w:r w:rsidRPr="006A5E75">
        <w:t>.</w:t>
      </w:r>
    </w:p>
    <w:p w14:paraId="7579FC2D" w14:textId="50FD8401" w:rsidR="006C51DA" w:rsidRDefault="00BF7FCF" w:rsidP="006A5E75">
      <w:pPr>
        <w:ind w:firstLine="288"/>
      </w:pPr>
      <w:r w:rsidRPr="00BF7FCF">
        <w:t>The Min-Max method was used to normalize all data (load and temperature), which scales values between zero and one by using the time series' minimum and maximum values, as specified in the equation below</w:t>
      </w:r>
      <w:r w:rsidR="00732907" w:rsidRPr="00732907">
        <w:t>:</w:t>
      </w:r>
    </w:p>
    <w:p w14:paraId="249D2AD4" w14:textId="404B1137" w:rsidR="008D2386" w:rsidRDefault="00C574DA" w:rsidP="008D2386">
      <w:pPr>
        <w:pStyle w:val="MTDisplayEquation"/>
        <w:jc w:val="center"/>
      </w:pPr>
      <w:r w:rsidRPr="008D2386">
        <w:rPr>
          <w:noProof/>
          <w:position w:val="-24"/>
        </w:rPr>
        <w:object w:dxaOrig="5560" w:dyaOrig="620" w14:anchorId="264767C7">
          <v:shape id="_x0000_i1050" type="#_x0000_t75" alt="" style="width:278.25pt;height:30.75pt;mso-width-percent:0;mso-height-percent:0;mso-width-percent:0;mso-height-percent:0" o:ole="">
            <v:imagedata r:id="rId68" o:title=""/>
          </v:shape>
          <o:OLEObject Type="Embed" ProgID="Equation.DSMT4" ShapeID="_x0000_i1050" DrawAspect="Content" ObjectID="_1706475356" r:id="rId69"/>
        </w:object>
      </w:r>
      <w:r w:rsidR="008D2386">
        <w:tab/>
      </w:r>
      <w:r w:rsidR="008D2386">
        <w:fldChar w:fldCharType="begin"/>
      </w:r>
      <w:r w:rsidR="008D2386">
        <w:instrText xml:space="preserve"> MACROBUTTON MTPlaceRef \* MERGEFORMAT </w:instrText>
      </w:r>
      <w:r w:rsidR="008D2386">
        <w:fldChar w:fldCharType="begin"/>
      </w:r>
      <w:r w:rsidR="008D2386">
        <w:instrText xml:space="preserve"> SEQ MTEqn \h \* MERGEFORMAT </w:instrText>
      </w:r>
      <w:r w:rsidR="008D2386">
        <w:fldChar w:fldCharType="end"/>
      </w:r>
      <w:r w:rsidR="008D2386">
        <w:instrText>(</w:instrText>
      </w:r>
      <w:fldSimple w:instr=" SEQ MTEqn \c \* Arabic \* MERGEFORMAT ">
        <w:r w:rsidR="00815F3F">
          <w:rPr>
            <w:noProof/>
          </w:rPr>
          <w:instrText>4</w:instrText>
        </w:r>
      </w:fldSimple>
      <w:r w:rsidR="008D2386">
        <w:instrText>)</w:instrText>
      </w:r>
      <w:r w:rsidR="008D2386">
        <w:fldChar w:fldCharType="end"/>
      </w:r>
    </w:p>
    <w:p w14:paraId="19F244B4" w14:textId="1CE7B8F9" w:rsidR="00BF7FCF" w:rsidRDefault="00732907" w:rsidP="00BF7FCF">
      <w:pPr>
        <w:ind w:firstLine="288"/>
      </w:pPr>
      <w:r w:rsidRPr="00732907">
        <w:t xml:space="preserve">Before any performance metrics were calculated, the minimum and maximum values were saved </w:t>
      </w:r>
      <w:r w:rsidR="00F50563">
        <w:t>so they could be</w:t>
      </w:r>
      <w:r w:rsidR="00F50563" w:rsidRPr="00732907">
        <w:t xml:space="preserve"> </w:t>
      </w:r>
      <w:r w:rsidRPr="00732907">
        <w:t>used to de-normalize the final forecasts. This normalization technique has been used by numerous researchers in the field of load forecasting</w:t>
      </w:r>
      <w:r>
        <w:t xml:space="preserve"> </w:t>
      </w:r>
      <w:r w:rsidR="00BA6DFB">
        <w:fldChar w:fldCharType="begin" w:fldLock="1"/>
      </w:r>
      <w:r w:rsidR="00D40BDA">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Network","type":"article-journal"},"uris":["http://www.mendeley.com/documents/?uuid=da806e78-2307-4e50-b268-9c91223b38cf"]}],"mendeley":{"formattedCitation":"[25], [177]–[181]","plainTextFormattedCitation":"[25], [177]–[181]","previouslyFormattedCitation":"[25], [177]–[181]"},"properties":{"noteIndex":0},"schema":"https://github.com/citation-style-language/schema/raw/master/csl-citation.json"}</w:instrText>
      </w:r>
      <w:r w:rsidR="00BA6DFB">
        <w:fldChar w:fldCharType="separate"/>
      </w:r>
      <w:r w:rsidR="00D40BDA" w:rsidRPr="00D40BDA">
        <w:rPr>
          <w:noProof/>
        </w:rPr>
        <w:t>[25], [177]–[181]</w:t>
      </w:r>
      <w:r w:rsidR="00BA6DFB">
        <w:fldChar w:fldCharType="end"/>
      </w:r>
      <w:r w:rsidR="009E3A02">
        <w:t>.</w:t>
      </w:r>
      <w:r w:rsidR="00FE2E90">
        <w:t xml:space="preserve"> </w:t>
      </w:r>
    </w:p>
    <w:p w14:paraId="52A0870B" w14:textId="1FF5C0F0" w:rsidR="00D20E51" w:rsidRDefault="00FE2E90" w:rsidP="00BF7FCF">
      <w:pPr>
        <w:ind w:firstLine="288"/>
      </w:pPr>
      <w:r>
        <w:fldChar w:fldCharType="begin"/>
      </w:r>
      <w:r>
        <w:instrText xml:space="preserve"> REF _Ref91500787 \h </w:instrText>
      </w:r>
      <w:r>
        <w:fldChar w:fldCharType="separate"/>
      </w:r>
      <w:r w:rsidR="00815F3F">
        <w:t xml:space="preserve">Table </w:t>
      </w:r>
      <w:r w:rsidR="00815F3F">
        <w:rPr>
          <w:noProof/>
        </w:rPr>
        <w:t>2</w:t>
      </w:r>
      <w:r>
        <w:fldChar w:fldCharType="end"/>
      </w:r>
      <w:r w:rsidRPr="00FE2E90">
        <w:t xml:space="preserve"> shows how the data was divided into training and test sets</w:t>
      </w:r>
      <w:r w:rsidR="00B908CD">
        <w:t>.</w:t>
      </w:r>
      <w:r w:rsidR="00A31C20">
        <w:t xml:space="preserve"> As detailed in the sections that follow, depending on the needs of a forecaster, t</w:t>
      </w:r>
      <w:r w:rsidR="00B908CD">
        <w:t xml:space="preserve">raining data was used to </w:t>
      </w:r>
      <w:r w:rsidR="00A31C20">
        <w:t xml:space="preserve">either </w:t>
      </w:r>
      <w:r w:rsidR="00B908CD">
        <w:t xml:space="preserve">fit </w:t>
      </w:r>
      <w:r w:rsidR="00A31C20">
        <w:t>a</w:t>
      </w:r>
      <w:r w:rsidR="00B908CD">
        <w:t xml:space="preserve"> forecasting model, train </w:t>
      </w:r>
      <w:r w:rsidR="00A31C20">
        <w:t xml:space="preserve">a </w:t>
      </w:r>
      <w:r w:rsidR="00B908CD">
        <w:t xml:space="preserve">network in </w:t>
      </w:r>
      <w:r w:rsidR="00A31C20">
        <w:t>a</w:t>
      </w:r>
      <w:r w:rsidR="00B908CD">
        <w:t xml:space="preserve"> forecaster</w:t>
      </w:r>
      <w:r w:rsidR="00A31C20">
        <w:t>, or pad input exemplars</w:t>
      </w:r>
      <w:r w:rsidR="00B908CD">
        <w:t xml:space="preserve">.  For </w:t>
      </w:r>
      <w:r w:rsidR="00A31C20">
        <w:t>all</w:t>
      </w:r>
      <w:r w:rsidR="00B908CD">
        <w:t xml:space="preserve"> forecasters</w:t>
      </w:r>
      <w:r w:rsidR="00A31C20">
        <w:t>, evaluation was performed on the test data.</w:t>
      </w:r>
    </w:p>
    <w:tbl>
      <w:tblPr>
        <w:tblStyle w:val="TableGrid"/>
        <w:tblW w:w="0" w:type="auto"/>
        <w:jc w:val="center"/>
        <w:tblLook w:val="04A0" w:firstRow="1" w:lastRow="0" w:firstColumn="1" w:lastColumn="0" w:noHBand="0" w:noVBand="1"/>
      </w:tblPr>
      <w:tblGrid>
        <w:gridCol w:w="972"/>
        <w:gridCol w:w="1728"/>
        <w:gridCol w:w="1728"/>
        <w:gridCol w:w="2289"/>
      </w:tblGrid>
      <w:tr w:rsidR="00CC77C2" w:rsidRPr="00CD3387" w14:paraId="45F2C2FA" w14:textId="77777777" w:rsidTr="007C42D3">
        <w:trPr>
          <w:jc w:val="center"/>
        </w:trPr>
        <w:tc>
          <w:tcPr>
            <w:tcW w:w="0" w:type="auto"/>
          </w:tcPr>
          <w:p w14:paraId="26C200B2" w14:textId="77777777" w:rsidR="00CC77C2" w:rsidRPr="00CD3387" w:rsidRDefault="00CC77C2" w:rsidP="007C42D3">
            <w:pPr>
              <w:spacing w:line="240" w:lineRule="auto"/>
              <w:jc w:val="center"/>
              <w:rPr>
                <w:rFonts w:ascii="Times New Roman" w:hAnsi="Times New Roman"/>
                <w:sz w:val="20"/>
                <w:szCs w:val="20"/>
              </w:rPr>
            </w:pPr>
          </w:p>
        </w:tc>
        <w:tc>
          <w:tcPr>
            <w:tcW w:w="0" w:type="auto"/>
          </w:tcPr>
          <w:p w14:paraId="7BA1860D" w14:textId="49112E6C"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Toronto</w:t>
            </w:r>
          </w:p>
        </w:tc>
        <w:tc>
          <w:tcPr>
            <w:tcW w:w="0" w:type="auto"/>
          </w:tcPr>
          <w:p w14:paraId="7EA0954F" w14:textId="7AA464BA"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Ottawa</w:t>
            </w:r>
          </w:p>
        </w:tc>
        <w:tc>
          <w:tcPr>
            <w:tcW w:w="0" w:type="auto"/>
          </w:tcPr>
          <w:p w14:paraId="718CE9D0" w14:textId="78D35EEB"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Saint John</w:t>
            </w:r>
          </w:p>
        </w:tc>
      </w:tr>
      <w:tr w:rsidR="00CC77C2" w:rsidRPr="00CD3387" w14:paraId="16CFEB0B" w14:textId="77777777" w:rsidTr="007C42D3">
        <w:trPr>
          <w:jc w:val="center"/>
        </w:trPr>
        <w:tc>
          <w:tcPr>
            <w:tcW w:w="0" w:type="auto"/>
          </w:tcPr>
          <w:p w14:paraId="0D2ED8C0" w14:textId="2421BE8B"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Training</w:t>
            </w:r>
          </w:p>
        </w:tc>
        <w:tc>
          <w:tcPr>
            <w:tcW w:w="0" w:type="auto"/>
          </w:tcPr>
          <w:p w14:paraId="593DEEC0" w14:textId="7FDACB0A"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2010/01 – 2018/12</w:t>
            </w:r>
          </w:p>
        </w:tc>
        <w:tc>
          <w:tcPr>
            <w:tcW w:w="0" w:type="auto"/>
          </w:tcPr>
          <w:p w14:paraId="37FD3403" w14:textId="6B91B24E"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2010/01 – 2018/12</w:t>
            </w:r>
          </w:p>
        </w:tc>
        <w:tc>
          <w:tcPr>
            <w:tcW w:w="0" w:type="auto"/>
          </w:tcPr>
          <w:p w14:paraId="07C11F06" w14:textId="12044E40"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2018/01</w:t>
            </w:r>
            <w:r w:rsidR="00BD43D5" w:rsidRPr="00CD3387">
              <w:rPr>
                <w:rFonts w:ascii="Times New Roman" w:hAnsi="Times New Roman"/>
                <w:sz w:val="20"/>
                <w:szCs w:val="20"/>
              </w:rPr>
              <w:t>/01</w:t>
            </w:r>
            <w:r w:rsidRPr="00CD3387">
              <w:rPr>
                <w:rFonts w:ascii="Times New Roman" w:hAnsi="Times New Roman"/>
                <w:sz w:val="20"/>
                <w:szCs w:val="20"/>
              </w:rPr>
              <w:t xml:space="preserve"> – 2020/10/20</w:t>
            </w:r>
          </w:p>
        </w:tc>
      </w:tr>
      <w:tr w:rsidR="00CC77C2" w:rsidRPr="00CD3387" w14:paraId="10B8CA93" w14:textId="77777777" w:rsidTr="007C42D3">
        <w:trPr>
          <w:jc w:val="center"/>
        </w:trPr>
        <w:tc>
          <w:tcPr>
            <w:tcW w:w="0" w:type="auto"/>
          </w:tcPr>
          <w:p w14:paraId="4178D1DF" w14:textId="04F3DE69"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Testing</w:t>
            </w:r>
          </w:p>
        </w:tc>
        <w:tc>
          <w:tcPr>
            <w:tcW w:w="0" w:type="auto"/>
          </w:tcPr>
          <w:p w14:paraId="53183FC9" w14:textId="6598F683"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2019/01 – 2019/12</w:t>
            </w:r>
          </w:p>
        </w:tc>
        <w:tc>
          <w:tcPr>
            <w:tcW w:w="0" w:type="auto"/>
          </w:tcPr>
          <w:p w14:paraId="6453F1D0" w14:textId="4F724CC0"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2019/01 – 2019/12</w:t>
            </w:r>
          </w:p>
        </w:tc>
        <w:tc>
          <w:tcPr>
            <w:tcW w:w="0" w:type="auto"/>
          </w:tcPr>
          <w:p w14:paraId="037092B5" w14:textId="4A22E3FA" w:rsidR="00CC77C2" w:rsidRPr="00CD3387" w:rsidRDefault="00CC77C2" w:rsidP="007C42D3">
            <w:pPr>
              <w:keepNext/>
              <w:spacing w:line="240" w:lineRule="auto"/>
              <w:jc w:val="center"/>
              <w:rPr>
                <w:rFonts w:ascii="Times New Roman" w:hAnsi="Times New Roman"/>
                <w:sz w:val="20"/>
                <w:szCs w:val="20"/>
              </w:rPr>
            </w:pPr>
            <w:r w:rsidRPr="00CD3387">
              <w:rPr>
                <w:rFonts w:ascii="Times New Roman" w:hAnsi="Times New Roman"/>
                <w:sz w:val="20"/>
                <w:szCs w:val="20"/>
              </w:rPr>
              <w:t xml:space="preserve">2020/10/21 – 2021/10/ </w:t>
            </w:r>
            <w:r w:rsidR="00BD43D5" w:rsidRPr="00CD3387">
              <w:rPr>
                <w:rFonts w:ascii="Times New Roman" w:hAnsi="Times New Roman"/>
                <w:sz w:val="20"/>
                <w:szCs w:val="20"/>
              </w:rPr>
              <w:t>20</w:t>
            </w:r>
          </w:p>
        </w:tc>
      </w:tr>
    </w:tbl>
    <w:p w14:paraId="79AA449F" w14:textId="0F29C33E" w:rsidR="00D20E51" w:rsidRDefault="00CD3387" w:rsidP="00CD3387">
      <w:pPr>
        <w:pStyle w:val="Caption"/>
        <w:jc w:val="center"/>
      </w:pPr>
      <w:bookmarkStart w:id="52" w:name="_Ref91500787"/>
      <w:bookmarkStart w:id="53" w:name="_Toc94773669"/>
      <w:r>
        <w:t xml:space="preserve">Table </w:t>
      </w:r>
      <w:fldSimple w:instr=" SEQ Table \* ARABIC ">
        <w:r w:rsidR="00815F3F">
          <w:rPr>
            <w:noProof/>
          </w:rPr>
          <w:t>2</w:t>
        </w:r>
      </w:fldSimple>
      <w:bookmarkEnd w:id="52"/>
      <w:r w:rsidR="007C42D3">
        <w:t xml:space="preserve"> – </w:t>
      </w:r>
      <w:r w:rsidR="007C42D3" w:rsidRPr="007C42D3">
        <w:t>The Training and Testing Dataset Ranges Across All Datasets</w:t>
      </w:r>
      <w:bookmarkEnd w:id="53"/>
    </w:p>
    <w:p w14:paraId="0C429212" w14:textId="5435938C" w:rsidR="00054D25" w:rsidRDefault="00BC3B4F" w:rsidP="001077B2">
      <w:pPr>
        <w:pStyle w:val="Heading2"/>
      </w:pPr>
      <w:bookmarkStart w:id="54" w:name="_Toc94773608"/>
      <w:r>
        <w:t>3.</w:t>
      </w:r>
      <w:r w:rsidR="008F44DD">
        <w:t>2</w:t>
      </w:r>
      <w:r>
        <w:t xml:space="preserve"> </w:t>
      </w:r>
      <w:r w:rsidR="002A6B03" w:rsidRPr="002A6B03">
        <w:t xml:space="preserve">Implementation Specifications for </w:t>
      </w:r>
      <w:r w:rsidR="001A2C58">
        <w:t>Benchmark Forecasters</w:t>
      </w:r>
      <w:bookmarkEnd w:id="54"/>
    </w:p>
    <w:p w14:paraId="29835AC0" w14:textId="2319895B" w:rsidR="000315A2" w:rsidRDefault="00D23763" w:rsidP="00FC3D3B">
      <w:pPr>
        <w:ind w:firstLine="288"/>
      </w:pPr>
      <w:r>
        <w:t>MATLAB version R2021b was used to implement all forecasters</w:t>
      </w:r>
      <w:r w:rsidR="003660BE">
        <w:t>.</w:t>
      </w:r>
      <w:r w:rsidR="00DB31EF">
        <w:t xml:space="preserve"> </w:t>
      </w:r>
      <w:r w:rsidR="00DB31EF" w:rsidRPr="00DB31EF">
        <w:t xml:space="preserve">The forecasters generated </w:t>
      </w:r>
      <w:r w:rsidR="00C364B9">
        <w:t xml:space="preserve">hourly </w:t>
      </w:r>
      <w:r w:rsidR="00DB31EF" w:rsidRPr="00DB31EF">
        <w:t>forecasts day by day, based on actual historical data from previous days</w:t>
      </w:r>
      <w:r w:rsidR="00C364B9">
        <w:t>.</w:t>
      </w:r>
      <w:r w:rsidR="00FC3D3B">
        <w:t xml:space="preserve"> </w:t>
      </w:r>
      <w:r w:rsidR="00B87B73" w:rsidRPr="00B87B73">
        <w:t xml:space="preserve">The temperature variables used in this study were all actual temperature values for both previous and forecasted temperatures. When simulations are run in real time and the actual </w:t>
      </w:r>
      <w:r w:rsidR="00B87B73" w:rsidRPr="00B87B73">
        <w:lastRenderedPageBreak/>
        <w:t>temperature values for the predicted day are unavailable, forecasted temperature values can be used, but this was not the case in this study.</w:t>
      </w:r>
    </w:p>
    <w:p w14:paraId="53DCC811" w14:textId="475AC425" w:rsidR="009819B5" w:rsidRPr="009819B5" w:rsidRDefault="00096339" w:rsidP="009819B5">
      <w:pPr>
        <w:pStyle w:val="Heading3"/>
      </w:pPr>
      <w:bookmarkStart w:id="55" w:name="_Toc94773609"/>
      <w:r>
        <w:t>3.</w:t>
      </w:r>
      <w:r w:rsidR="001077B2">
        <w:t>2</w:t>
      </w:r>
      <w:r>
        <w:t>.1 The Seasonal Naïve Forecaster (SNF)</w:t>
      </w:r>
      <w:bookmarkEnd w:id="55"/>
    </w:p>
    <w:p w14:paraId="05EAF5C9" w14:textId="27EFE950" w:rsidR="00997CEA" w:rsidRDefault="00BC1549" w:rsidP="00997CEA">
      <w:pPr>
        <w:ind w:firstLine="288"/>
      </w:pPr>
      <w:r w:rsidRPr="00BC1549">
        <w:t>The seasonal naive forecaster was simple to implement; the forecasted value</w:t>
      </w:r>
      <w:r>
        <w:t xml:space="preserve"> </w:t>
      </w:r>
      <w:r w:rsidR="00C574DA" w:rsidRPr="00BC1549">
        <w:rPr>
          <w:noProof/>
          <w:position w:val="-12"/>
        </w:rPr>
        <w:object w:dxaOrig="260" w:dyaOrig="360" w14:anchorId="1B11FC2B">
          <v:shape id="_x0000_i1051" type="#_x0000_t75" alt="" style="width:13.5pt;height:18pt;mso-width-percent:0;mso-height-percent:0;mso-width-percent:0;mso-height-percent:0" o:ole="">
            <v:imagedata r:id="rId70" o:title=""/>
          </v:shape>
          <o:OLEObject Type="Embed" ProgID="Equation.DSMT4" ShapeID="_x0000_i1051" DrawAspect="Content" ObjectID="_1706475357" r:id="rId71"/>
        </w:object>
      </w:r>
      <w:r w:rsidRPr="00BC1549">
        <w:t xml:space="preserve"> was calculated using an actual load lag value </w:t>
      </w:r>
      <w:r w:rsidR="00C574DA" w:rsidRPr="00BC1549">
        <w:rPr>
          <w:noProof/>
          <w:position w:val="-12"/>
        </w:rPr>
        <w:object w:dxaOrig="380" w:dyaOrig="360" w14:anchorId="7BADF856">
          <v:shape id="_x0000_i1052" type="#_x0000_t75" alt="" style="width:18.75pt;height:18pt;mso-width-percent:0;mso-height-percent:0;mso-width-percent:0;mso-height-percent:0" o:ole="">
            <v:imagedata r:id="rId72" o:title=""/>
          </v:shape>
          <o:OLEObject Type="Embed" ProgID="Equation.DSMT4" ShapeID="_x0000_i1052" DrawAspect="Content" ObjectID="_1706475358" r:id="rId73"/>
        </w:object>
      </w:r>
      <w:r w:rsidRPr="00BC1549">
        <w:t xml:space="preserve"> for lag </w:t>
      </w:r>
      <w:r w:rsidR="00F0284A">
        <w:t>l</w:t>
      </w:r>
      <w:r w:rsidRPr="00BC1549">
        <w:t xml:space="preserve"> = 168 hours (1 week):</w:t>
      </w:r>
    </w:p>
    <w:p w14:paraId="39D66F9D" w14:textId="0DBAFEEA" w:rsidR="00A27CD4" w:rsidRDefault="00C574DA" w:rsidP="00A27CD4">
      <w:pPr>
        <w:pStyle w:val="MTDisplayEquation"/>
        <w:jc w:val="center"/>
      </w:pPr>
      <w:r w:rsidRPr="00A27CD4">
        <w:rPr>
          <w:noProof/>
          <w:position w:val="-14"/>
        </w:rPr>
        <w:object w:dxaOrig="1260" w:dyaOrig="380" w14:anchorId="71097C1A">
          <v:shape id="_x0000_i1053" type="#_x0000_t75" alt="" style="width:64.5pt;height:18.75pt;mso-width-percent:0;mso-height-percent:0;mso-width-percent:0;mso-height-percent:0" o:ole="">
            <v:imagedata r:id="rId74" o:title=""/>
          </v:shape>
          <o:OLEObject Type="Embed" ProgID="Equation.DSMT4" ShapeID="_x0000_i1053" DrawAspect="Content" ObjectID="_1706475359" r:id="rId75"/>
        </w:object>
      </w:r>
      <w:r w:rsidR="00A27CD4">
        <w:tab/>
      </w:r>
      <w:r w:rsidR="00A27CD4">
        <w:fldChar w:fldCharType="begin"/>
      </w:r>
      <w:r w:rsidR="00A27CD4">
        <w:instrText xml:space="preserve"> MACROBUTTON MTPlaceRef \* MERGEFORMAT </w:instrText>
      </w:r>
      <w:r w:rsidR="00A27CD4">
        <w:fldChar w:fldCharType="begin"/>
      </w:r>
      <w:r w:rsidR="00A27CD4">
        <w:instrText xml:space="preserve"> SEQ MTEqn \h \* MERGEFORMAT </w:instrText>
      </w:r>
      <w:r w:rsidR="00A27CD4">
        <w:fldChar w:fldCharType="end"/>
      </w:r>
      <w:r w:rsidR="00A27CD4">
        <w:instrText>(</w:instrText>
      </w:r>
      <w:fldSimple w:instr=" SEQ MTEqn \c \* Arabic \* MERGEFORMAT ">
        <w:r w:rsidR="00815F3F">
          <w:rPr>
            <w:noProof/>
          </w:rPr>
          <w:instrText>5</w:instrText>
        </w:r>
      </w:fldSimple>
      <w:r w:rsidR="00A27CD4">
        <w:instrText>)</w:instrText>
      </w:r>
      <w:r w:rsidR="00A27CD4">
        <w:fldChar w:fldCharType="end"/>
      </w:r>
    </w:p>
    <w:p w14:paraId="5708A005" w14:textId="60177B6B" w:rsidR="00B11384" w:rsidRDefault="000C2F62" w:rsidP="000C2F62">
      <w:pPr>
        <w:ind w:firstLine="288"/>
      </w:pPr>
      <w:r w:rsidRPr="000C2F62">
        <w:t>The lag value of 168 was chosen because the load forecasting datasets showed significant seasonality between weekly lag values, which was also true for all days of the week, including weekends.</w:t>
      </w:r>
      <w:r>
        <w:t xml:space="preserve"> </w:t>
      </w:r>
      <w:r w:rsidR="00BC1549" w:rsidRPr="00BC1549">
        <w:t xml:space="preserve">No </w:t>
      </w:r>
      <w:r w:rsidR="00C67E26">
        <w:t xml:space="preserve">model fitting or </w:t>
      </w:r>
      <w:r w:rsidR="00BC1549" w:rsidRPr="00BC1549">
        <w:t xml:space="preserve">training was required. </w:t>
      </w:r>
      <w:r w:rsidRPr="000C2F62">
        <w:t>This procedure was repeated for each hour in our test dataset to forecast a load value.</w:t>
      </w:r>
    </w:p>
    <w:p w14:paraId="546C26C6" w14:textId="10F00F23" w:rsidR="00523B38" w:rsidRDefault="00523B38" w:rsidP="001A3FAF">
      <w:pPr>
        <w:pStyle w:val="Heading3"/>
      </w:pPr>
      <w:bookmarkStart w:id="56" w:name="_Toc94773610"/>
      <w:r>
        <w:t>3.</w:t>
      </w:r>
      <w:r w:rsidR="006305CB">
        <w:t>2</w:t>
      </w:r>
      <w:r>
        <w:t>.2 The Multiple Linear Regression Forecaster (MLR)</w:t>
      </w:r>
      <w:bookmarkEnd w:id="56"/>
    </w:p>
    <w:p w14:paraId="7688CE2B" w14:textId="1F824B29" w:rsidR="005B5DCE" w:rsidRDefault="005B5DCE" w:rsidP="004E7647">
      <w:pPr>
        <w:ind w:firstLine="288"/>
      </w:pPr>
      <w:r w:rsidRPr="005B5DCE">
        <w:t xml:space="preserve">The MLR forecaster was </w:t>
      </w:r>
      <w:r w:rsidR="001012E1">
        <w:t>implemented</w:t>
      </w:r>
      <w:r w:rsidRPr="005B5DCE">
        <w:t xml:space="preserve"> with ten independent variables (inputs), which are listed in </w:t>
      </w:r>
      <w:r>
        <w:fldChar w:fldCharType="begin"/>
      </w:r>
      <w:r>
        <w:instrText xml:space="preserve"> REF _Ref90751753 \h </w:instrText>
      </w:r>
      <w:r>
        <w:fldChar w:fldCharType="separate"/>
      </w:r>
      <w:r w:rsidR="00815F3F">
        <w:t xml:space="preserve">Table </w:t>
      </w:r>
      <w:r w:rsidR="00815F3F">
        <w:rPr>
          <w:noProof/>
        </w:rPr>
        <w:t>3</w:t>
      </w:r>
      <w:r>
        <w:fldChar w:fldCharType="end"/>
      </w:r>
      <w:r w:rsidRPr="005B5DCE">
        <w:t>. As shown in Equation 6, the model estimated a total of 56 coefficients, which included a</w:t>
      </w:r>
      <w:r w:rsidR="00EF0368">
        <w:t xml:space="preserve"> constant</w:t>
      </w:r>
      <w:r w:rsidRPr="005B5DCE">
        <w:t>, a linear term for each independent variable, and products of distinct independent variable pairs (no squared terms)</w:t>
      </w:r>
      <w:r w:rsidR="00A10646">
        <w:t>:</w:t>
      </w:r>
    </w:p>
    <w:p w14:paraId="79F80B24" w14:textId="21A72C9B" w:rsidR="00A74DF2" w:rsidRDefault="00C574DA" w:rsidP="008D2935">
      <w:pPr>
        <w:pStyle w:val="MTDisplayEquation"/>
        <w:ind w:firstLine="0"/>
        <w:jc w:val="center"/>
      </w:pPr>
      <w:r w:rsidRPr="00A74DF2">
        <w:rPr>
          <w:noProof/>
          <w:position w:val="-12"/>
        </w:rPr>
        <w:object w:dxaOrig="8080" w:dyaOrig="360" w14:anchorId="26388A5D">
          <v:shape id="_x0000_i1054" type="#_x0000_t75" alt="" style="width:404.25pt;height:18pt;mso-width-percent:0;mso-height-percent:0;mso-width-percent:0;mso-height-percent:0" o:ole="">
            <v:imagedata r:id="rId76" o:title=""/>
          </v:shape>
          <o:OLEObject Type="Embed" ProgID="Equation.DSMT4" ShapeID="_x0000_i1054" DrawAspect="Content" ObjectID="_1706475360" r:id="rId77"/>
        </w:object>
      </w:r>
      <w:r w:rsidR="008D2935">
        <w:t xml:space="preserve">  </w:t>
      </w:r>
      <w:r w:rsidR="008D2935">
        <w:fldChar w:fldCharType="begin"/>
      </w:r>
      <w:r w:rsidR="008D2935">
        <w:instrText xml:space="preserve"> MACROBUTTON MTPlaceRef \* MERGEFORMAT </w:instrText>
      </w:r>
      <w:r w:rsidR="008D2935">
        <w:fldChar w:fldCharType="begin"/>
      </w:r>
      <w:r w:rsidR="008D2935">
        <w:instrText xml:space="preserve"> SEQ MTEqn \h \* MERGEFORMAT </w:instrText>
      </w:r>
      <w:r w:rsidR="008D2935">
        <w:fldChar w:fldCharType="end"/>
      </w:r>
      <w:r w:rsidR="008D2935">
        <w:instrText>(</w:instrText>
      </w:r>
      <w:fldSimple w:instr=" SEQ MTEqn \c \* Arabic \* MERGEFORMAT ">
        <w:r w:rsidR="00815F3F">
          <w:rPr>
            <w:noProof/>
          </w:rPr>
          <w:instrText>6</w:instrText>
        </w:r>
      </w:fldSimple>
      <w:r w:rsidR="008D2935">
        <w:instrText>)</w:instrText>
      </w:r>
      <w:r w:rsidR="008D2935">
        <w:fldChar w:fldCharType="end"/>
      </w:r>
    </w:p>
    <w:p w14:paraId="6FAB284A" w14:textId="430BAEF9" w:rsidR="00D46800" w:rsidRDefault="00A10646" w:rsidP="005B224C">
      <w:r>
        <w:t xml:space="preserve">Here </w:t>
      </w:r>
      <w:r w:rsidR="00C574DA" w:rsidRPr="006143C7">
        <w:rPr>
          <w:noProof/>
          <w:position w:val="-10"/>
        </w:rPr>
        <w:object w:dxaOrig="220" w:dyaOrig="320" w14:anchorId="6FB08ED8">
          <v:shape id="_x0000_i1055" type="#_x0000_t75" alt="" style="width:11.25pt;height:15.75pt;mso-width-percent:0;mso-height-percent:0;mso-width-percent:0;mso-height-percent:0" o:ole="">
            <v:imagedata r:id="rId21" o:title=""/>
          </v:shape>
          <o:OLEObject Type="Embed" ProgID="Equation.DSMT4" ShapeID="_x0000_i1055" DrawAspect="Content" ObjectID="_1706475361" r:id="rId78"/>
        </w:object>
      </w:r>
      <w:r w:rsidR="00B10539">
        <w:t xml:space="preserve"> is the predicted load, </w:t>
      </w:r>
      <w:r w:rsidR="00C574DA" w:rsidRPr="00B10539">
        <w:rPr>
          <w:noProof/>
          <w:position w:val="-6"/>
        </w:rPr>
        <w:object w:dxaOrig="200" w:dyaOrig="220" w14:anchorId="3A234B2F">
          <v:shape id="_x0000_i1056" type="#_x0000_t75" alt="" style="width:9.75pt;height:11.25pt;mso-width-percent:0;mso-height-percent:0;mso-width-percent:0;mso-height-percent:0" o:ole="">
            <v:imagedata r:id="rId79" o:title=""/>
          </v:shape>
          <o:OLEObject Type="Embed" ProgID="Equation.DSMT4" ShapeID="_x0000_i1056" DrawAspect="Content" ObjectID="_1706475362" r:id="rId80"/>
        </w:object>
      </w:r>
      <w:r w:rsidR="00B10539">
        <w:t xml:space="preserve">are the </w:t>
      </w:r>
      <w:r w:rsidR="00E5661C">
        <w:t xml:space="preserve">independent </w:t>
      </w:r>
      <w:r w:rsidR="00B10539">
        <w:t xml:space="preserve">variables, </w:t>
      </w:r>
      <w:r w:rsidR="00C574DA" w:rsidRPr="00A40178">
        <w:rPr>
          <w:noProof/>
          <w:position w:val="-10"/>
        </w:rPr>
        <w:object w:dxaOrig="240" w:dyaOrig="320" w14:anchorId="5EA0D824">
          <v:shape id="_x0000_i1057" type="#_x0000_t75" alt="" style="width:12.75pt;height:17.25pt;mso-width-percent:0;mso-height-percent:0;mso-width-percent:0;mso-height-percent:0" o:ole="">
            <v:imagedata r:id="rId27" o:title=""/>
          </v:shape>
          <o:OLEObject Type="Embed" ProgID="Equation.DSMT4" ShapeID="_x0000_i1057" DrawAspect="Content" ObjectID="_1706475363" r:id="rId81"/>
        </w:object>
      </w:r>
      <w:r w:rsidR="00B10539">
        <w:t xml:space="preserve"> are coefficients estimated by the model, and </w:t>
      </w:r>
      <w:r w:rsidR="00C574DA" w:rsidRPr="00A40178">
        <w:rPr>
          <w:noProof/>
          <w:position w:val="-6"/>
        </w:rPr>
        <w:object w:dxaOrig="180" w:dyaOrig="220" w14:anchorId="62AD8F18">
          <v:shape id="_x0000_i1058" type="#_x0000_t75" alt="" style="width:9pt;height:11.25pt;mso-width-percent:0;mso-height-percent:0;mso-width-percent:0;mso-height-percent:0" o:ole="">
            <v:imagedata r:id="rId29" o:title=""/>
          </v:shape>
          <o:OLEObject Type="Embed" ProgID="Equation.DSMT4" ShapeID="_x0000_i1058" DrawAspect="Content" ObjectID="_1706475364" r:id="rId82"/>
        </w:object>
      </w:r>
      <w:r w:rsidR="00B10539">
        <w:t>is an error term</w:t>
      </w:r>
      <w:r w:rsidR="003F4CE9">
        <w:t>.</w:t>
      </w:r>
      <w:r w:rsidR="005B224C">
        <w:t xml:space="preserve"> </w:t>
      </w:r>
      <w:r w:rsidR="00D46800" w:rsidRPr="00D46800">
        <w:t xml:space="preserve">The ordinary least squares algorithm </w:t>
      </w:r>
      <w:r w:rsidR="00D46800">
        <w:fldChar w:fldCharType="begin" w:fldLock="1"/>
      </w:r>
      <w:r w:rsidR="00D40BDA">
        <w:instrText>ADDIN CSL_CITATION {"citationItems":[{"id":"ITEM-1","itemData":{"URL":"https://www.mathworks.com/help/stats/fitlm.html","accessed":{"date-parts":[["2021","11","21"]]},"id":"ITEM-1","issued":{"date-parts":[["0"]]},"title":"Fit linear regression model - MATLAB fitlm","type":"webpage"},"uris":["http://www.mendeley.com/documents/?uuid=69d7a7ae-3f0c-32c5-81ca-dc605434cfd6"]}],"mendeley":{"formattedCitation":"[182]","plainTextFormattedCitation":"[182]","previouslyFormattedCitation":"[182]"},"properties":{"noteIndex":0},"schema":"https://github.com/citation-style-language/schema/raw/master/csl-citation.json"}</w:instrText>
      </w:r>
      <w:r w:rsidR="00D46800">
        <w:fldChar w:fldCharType="separate"/>
      </w:r>
      <w:r w:rsidR="00D40BDA" w:rsidRPr="00D40BDA">
        <w:rPr>
          <w:noProof/>
        </w:rPr>
        <w:t>[182]</w:t>
      </w:r>
      <w:r w:rsidR="00D46800">
        <w:fldChar w:fldCharType="end"/>
      </w:r>
      <w:r w:rsidR="00D46800" w:rsidRPr="00D46800">
        <w:t xml:space="preserve"> was used to fit the model to the training data. After the model </w:t>
      </w:r>
      <w:r>
        <w:t>was</w:t>
      </w:r>
      <w:r w:rsidR="00D46800" w:rsidRPr="00D46800">
        <w:t xml:space="preserve"> fully </w:t>
      </w:r>
      <w:r w:rsidR="00713BA3">
        <w:t>specified</w:t>
      </w:r>
      <w:r w:rsidR="00D46800" w:rsidRPr="00D46800">
        <w:t>, it was used to forecast a value for each hour in the test set.</w:t>
      </w:r>
    </w:p>
    <w:p w14:paraId="32445163" w14:textId="77777777" w:rsidR="00EB4103" w:rsidRDefault="00EB4103" w:rsidP="005B224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2"/>
        <w:gridCol w:w="2594"/>
      </w:tblGrid>
      <w:tr w:rsidR="005B224C" w:rsidRPr="00D55118" w14:paraId="1EB0930C" w14:textId="77777777" w:rsidTr="00BD07AB">
        <w:trPr>
          <w:trHeight w:val="300"/>
          <w:jc w:val="center"/>
        </w:trPr>
        <w:tc>
          <w:tcPr>
            <w:tcW w:w="0" w:type="auto"/>
            <w:shd w:val="clear" w:color="auto" w:fill="auto"/>
            <w:noWrap/>
            <w:vAlign w:val="bottom"/>
            <w:hideMark/>
          </w:tcPr>
          <w:p w14:paraId="10EFC2D3" w14:textId="77777777" w:rsidR="005B224C" w:rsidRPr="00486539" w:rsidRDefault="005B224C" w:rsidP="00BD07AB">
            <w:pPr>
              <w:spacing w:line="240" w:lineRule="auto"/>
              <w:jc w:val="center"/>
              <w:rPr>
                <w:b/>
                <w:bCs/>
                <w:color w:val="000000"/>
                <w:sz w:val="20"/>
                <w:szCs w:val="20"/>
                <w:lang w:eastAsia="en-CA"/>
              </w:rPr>
            </w:pPr>
            <w:r w:rsidRPr="00486539">
              <w:rPr>
                <w:b/>
                <w:bCs/>
                <w:color w:val="000000"/>
                <w:sz w:val="20"/>
                <w:szCs w:val="20"/>
                <w:lang w:eastAsia="en-CA"/>
              </w:rPr>
              <w:lastRenderedPageBreak/>
              <w:t>Variable Name</w:t>
            </w:r>
          </w:p>
        </w:tc>
        <w:tc>
          <w:tcPr>
            <w:tcW w:w="0" w:type="auto"/>
            <w:shd w:val="clear" w:color="auto" w:fill="auto"/>
            <w:noWrap/>
            <w:vAlign w:val="bottom"/>
            <w:hideMark/>
          </w:tcPr>
          <w:p w14:paraId="5911E5FA" w14:textId="77777777" w:rsidR="005B224C" w:rsidRPr="00486539" w:rsidRDefault="005B224C" w:rsidP="00BD07AB">
            <w:pPr>
              <w:spacing w:line="240" w:lineRule="auto"/>
              <w:jc w:val="center"/>
              <w:rPr>
                <w:b/>
                <w:bCs/>
                <w:color w:val="000000"/>
                <w:sz w:val="20"/>
                <w:szCs w:val="20"/>
                <w:lang w:eastAsia="en-CA"/>
              </w:rPr>
            </w:pPr>
            <w:r w:rsidRPr="00486539">
              <w:rPr>
                <w:b/>
                <w:bCs/>
                <w:color w:val="000000"/>
                <w:sz w:val="20"/>
                <w:szCs w:val="20"/>
                <w:lang w:eastAsia="en-CA"/>
              </w:rPr>
              <w:t>Variable Description</w:t>
            </w:r>
          </w:p>
        </w:tc>
      </w:tr>
      <w:tr w:rsidR="005B224C" w:rsidRPr="00D55118" w14:paraId="1C5F7B05" w14:textId="77777777" w:rsidTr="00BD07AB">
        <w:trPr>
          <w:trHeight w:val="330"/>
          <w:jc w:val="center"/>
        </w:trPr>
        <w:tc>
          <w:tcPr>
            <w:tcW w:w="0" w:type="auto"/>
            <w:shd w:val="clear" w:color="auto" w:fill="auto"/>
            <w:noWrap/>
            <w:vAlign w:val="bottom"/>
            <w:hideMark/>
          </w:tcPr>
          <w:p w14:paraId="7705E40F" w14:textId="77777777" w:rsidR="005B224C" w:rsidRPr="00486539" w:rsidRDefault="005B224C" w:rsidP="00BD07AB">
            <w:pPr>
              <w:spacing w:line="240" w:lineRule="auto"/>
              <w:jc w:val="center"/>
              <w:rPr>
                <w:color w:val="000000"/>
                <w:sz w:val="20"/>
                <w:szCs w:val="20"/>
                <w:lang w:eastAsia="en-CA"/>
              </w:rPr>
            </w:pPr>
            <w:r>
              <w:rPr>
                <w:color w:val="000000"/>
                <w:sz w:val="20"/>
                <w:szCs w:val="20"/>
                <w:lang w:eastAsia="en-CA"/>
              </w:rPr>
              <w:t xml:space="preserve">Actual </w:t>
            </w:r>
            <w:r w:rsidRPr="00486539">
              <w:rPr>
                <w:color w:val="000000"/>
                <w:sz w:val="20"/>
                <w:szCs w:val="20"/>
                <w:lang w:eastAsia="en-CA"/>
              </w:rPr>
              <w:t>Temperature (x</w:t>
            </w:r>
            <w:r w:rsidRPr="00486539">
              <w:rPr>
                <w:color w:val="000000"/>
                <w:sz w:val="20"/>
                <w:szCs w:val="20"/>
                <w:vertAlign w:val="subscript"/>
                <w:lang w:eastAsia="en-CA"/>
              </w:rPr>
              <w:t>1</w:t>
            </w:r>
            <w:r w:rsidRPr="00486539">
              <w:rPr>
                <w:color w:val="000000"/>
                <w:sz w:val="20"/>
                <w:szCs w:val="20"/>
                <w:lang w:eastAsia="en-CA"/>
              </w:rPr>
              <w:t>)</w:t>
            </w:r>
          </w:p>
        </w:tc>
        <w:tc>
          <w:tcPr>
            <w:tcW w:w="0" w:type="auto"/>
            <w:shd w:val="clear" w:color="auto" w:fill="auto"/>
            <w:noWrap/>
            <w:vAlign w:val="bottom"/>
            <w:hideMark/>
          </w:tcPr>
          <w:p w14:paraId="380B1633" w14:textId="77777777" w:rsidR="005B224C" w:rsidRPr="00486539" w:rsidRDefault="005B224C" w:rsidP="00BD07AB">
            <w:pPr>
              <w:spacing w:line="240" w:lineRule="auto"/>
              <w:jc w:val="center"/>
              <w:rPr>
                <w:color w:val="000000"/>
                <w:sz w:val="20"/>
                <w:szCs w:val="20"/>
                <w:lang w:eastAsia="en-CA"/>
              </w:rPr>
            </w:pPr>
          </w:p>
        </w:tc>
      </w:tr>
      <w:tr w:rsidR="005B224C" w:rsidRPr="00D55118" w14:paraId="2B5075CA" w14:textId="77777777" w:rsidTr="00BD07AB">
        <w:trPr>
          <w:trHeight w:val="330"/>
          <w:jc w:val="center"/>
        </w:trPr>
        <w:tc>
          <w:tcPr>
            <w:tcW w:w="0" w:type="auto"/>
            <w:shd w:val="clear" w:color="auto" w:fill="auto"/>
            <w:noWrap/>
            <w:vAlign w:val="bottom"/>
            <w:hideMark/>
          </w:tcPr>
          <w:p w14:paraId="15FF3627"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Hour of the Day (x</w:t>
            </w:r>
            <w:r w:rsidRPr="00486539">
              <w:rPr>
                <w:color w:val="000000"/>
                <w:sz w:val="20"/>
                <w:szCs w:val="20"/>
                <w:vertAlign w:val="subscript"/>
                <w:lang w:eastAsia="en-CA"/>
              </w:rPr>
              <w:t>2</w:t>
            </w:r>
            <w:r w:rsidRPr="00486539">
              <w:rPr>
                <w:color w:val="000000"/>
                <w:sz w:val="20"/>
                <w:szCs w:val="20"/>
                <w:lang w:eastAsia="en-CA"/>
              </w:rPr>
              <w:t>)</w:t>
            </w:r>
          </w:p>
        </w:tc>
        <w:tc>
          <w:tcPr>
            <w:tcW w:w="0" w:type="auto"/>
            <w:shd w:val="clear" w:color="auto" w:fill="auto"/>
            <w:noWrap/>
            <w:vAlign w:val="bottom"/>
            <w:hideMark/>
          </w:tcPr>
          <w:p w14:paraId="7ACD26A5"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1 … 24</w:t>
            </w:r>
          </w:p>
        </w:tc>
      </w:tr>
      <w:tr w:rsidR="005B224C" w:rsidRPr="00D55118" w14:paraId="401FDE6D" w14:textId="77777777" w:rsidTr="00BD07AB">
        <w:trPr>
          <w:trHeight w:val="330"/>
          <w:jc w:val="center"/>
        </w:trPr>
        <w:tc>
          <w:tcPr>
            <w:tcW w:w="0" w:type="auto"/>
            <w:shd w:val="clear" w:color="auto" w:fill="auto"/>
            <w:noWrap/>
            <w:vAlign w:val="bottom"/>
            <w:hideMark/>
          </w:tcPr>
          <w:p w14:paraId="48C384F3" w14:textId="77777777" w:rsidR="005B224C" w:rsidRPr="00486539" w:rsidRDefault="005B224C" w:rsidP="00BD07AB">
            <w:pPr>
              <w:spacing w:line="240" w:lineRule="auto"/>
              <w:jc w:val="center"/>
              <w:rPr>
                <w:color w:val="000000"/>
                <w:sz w:val="20"/>
                <w:szCs w:val="20"/>
                <w:lang w:eastAsia="en-CA"/>
              </w:rPr>
            </w:pPr>
            <w:r>
              <w:rPr>
                <w:color w:val="000000"/>
                <w:sz w:val="20"/>
                <w:szCs w:val="20"/>
                <w:lang w:eastAsia="en-CA"/>
              </w:rPr>
              <w:t>The m</w:t>
            </w:r>
            <w:r w:rsidRPr="00486539">
              <w:rPr>
                <w:color w:val="000000"/>
                <w:sz w:val="20"/>
                <w:szCs w:val="20"/>
                <w:lang w:eastAsia="en-CA"/>
              </w:rPr>
              <w:t>onth of the Year (x</w:t>
            </w:r>
            <w:r w:rsidRPr="00486539">
              <w:rPr>
                <w:color w:val="000000"/>
                <w:sz w:val="20"/>
                <w:szCs w:val="20"/>
                <w:vertAlign w:val="subscript"/>
                <w:lang w:eastAsia="en-CA"/>
              </w:rPr>
              <w:t>3</w:t>
            </w:r>
            <w:r w:rsidRPr="00486539">
              <w:rPr>
                <w:color w:val="000000"/>
                <w:sz w:val="20"/>
                <w:szCs w:val="20"/>
                <w:lang w:eastAsia="en-CA"/>
              </w:rPr>
              <w:t>)</w:t>
            </w:r>
          </w:p>
        </w:tc>
        <w:tc>
          <w:tcPr>
            <w:tcW w:w="0" w:type="auto"/>
            <w:shd w:val="clear" w:color="auto" w:fill="auto"/>
            <w:noWrap/>
            <w:vAlign w:val="bottom"/>
            <w:hideMark/>
          </w:tcPr>
          <w:p w14:paraId="0FD02B75"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1 … 12</w:t>
            </w:r>
          </w:p>
        </w:tc>
      </w:tr>
      <w:tr w:rsidR="005B224C" w:rsidRPr="00D55118" w14:paraId="527803D4" w14:textId="77777777" w:rsidTr="00BD07AB">
        <w:trPr>
          <w:trHeight w:val="330"/>
          <w:jc w:val="center"/>
        </w:trPr>
        <w:tc>
          <w:tcPr>
            <w:tcW w:w="0" w:type="auto"/>
            <w:shd w:val="clear" w:color="auto" w:fill="auto"/>
            <w:noWrap/>
            <w:vAlign w:val="bottom"/>
            <w:hideMark/>
          </w:tcPr>
          <w:p w14:paraId="21A4DAE9"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Day of the Week (x</w:t>
            </w:r>
            <w:r w:rsidRPr="00486539">
              <w:rPr>
                <w:color w:val="000000"/>
                <w:sz w:val="20"/>
                <w:szCs w:val="20"/>
                <w:vertAlign w:val="subscript"/>
                <w:lang w:eastAsia="en-CA"/>
              </w:rPr>
              <w:t>4</w:t>
            </w:r>
            <w:r w:rsidRPr="00486539">
              <w:rPr>
                <w:color w:val="000000"/>
                <w:sz w:val="20"/>
                <w:szCs w:val="20"/>
                <w:lang w:eastAsia="en-CA"/>
              </w:rPr>
              <w:t>)</w:t>
            </w:r>
          </w:p>
        </w:tc>
        <w:tc>
          <w:tcPr>
            <w:tcW w:w="0" w:type="auto"/>
            <w:shd w:val="clear" w:color="auto" w:fill="auto"/>
            <w:noWrap/>
            <w:vAlign w:val="bottom"/>
            <w:hideMark/>
          </w:tcPr>
          <w:p w14:paraId="4C6ED1EB"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Sunday is 1, …, Saturday is 7</w:t>
            </w:r>
          </w:p>
        </w:tc>
      </w:tr>
      <w:tr w:rsidR="005B224C" w:rsidRPr="00D55118" w14:paraId="36FCE1DD" w14:textId="77777777" w:rsidTr="00BD07AB">
        <w:trPr>
          <w:trHeight w:val="330"/>
          <w:jc w:val="center"/>
        </w:trPr>
        <w:tc>
          <w:tcPr>
            <w:tcW w:w="0" w:type="auto"/>
            <w:shd w:val="clear" w:color="auto" w:fill="auto"/>
            <w:noWrap/>
            <w:vAlign w:val="bottom"/>
            <w:hideMark/>
          </w:tcPr>
          <w:p w14:paraId="6137C596"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Weekend Indicator (x</w:t>
            </w:r>
            <w:r w:rsidRPr="00486539">
              <w:rPr>
                <w:color w:val="000000"/>
                <w:sz w:val="20"/>
                <w:szCs w:val="20"/>
                <w:vertAlign w:val="subscript"/>
                <w:lang w:eastAsia="en-CA"/>
              </w:rPr>
              <w:t>5</w:t>
            </w:r>
            <w:r w:rsidRPr="00486539">
              <w:rPr>
                <w:color w:val="000000"/>
                <w:sz w:val="20"/>
                <w:szCs w:val="20"/>
                <w:lang w:eastAsia="en-CA"/>
              </w:rPr>
              <w:t>)</w:t>
            </w:r>
          </w:p>
        </w:tc>
        <w:tc>
          <w:tcPr>
            <w:tcW w:w="0" w:type="auto"/>
            <w:shd w:val="clear" w:color="auto" w:fill="auto"/>
            <w:noWrap/>
            <w:vAlign w:val="bottom"/>
            <w:hideMark/>
          </w:tcPr>
          <w:p w14:paraId="33A40913"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0 or 1</w:t>
            </w:r>
          </w:p>
        </w:tc>
      </w:tr>
      <w:tr w:rsidR="005B224C" w:rsidRPr="00D55118" w14:paraId="6139071A" w14:textId="77777777" w:rsidTr="00BD07AB">
        <w:trPr>
          <w:trHeight w:val="330"/>
          <w:jc w:val="center"/>
        </w:trPr>
        <w:tc>
          <w:tcPr>
            <w:tcW w:w="0" w:type="auto"/>
            <w:shd w:val="clear" w:color="auto" w:fill="auto"/>
            <w:noWrap/>
            <w:vAlign w:val="bottom"/>
            <w:hideMark/>
          </w:tcPr>
          <w:p w14:paraId="1E71AB76"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Maximum Hourly Demand from the Previous Day (x</w:t>
            </w:r>
            <w:r w:rsidRPr="00486539">
              <w:rPr>
                <w:color w:val="000000"/>
                <w:sz w:val="20"/>
                <w:szCs w:val="20"/>
                <w:vertAlign w:val="subscript"/>
                <w:lang w:eastAsia="en-CA"/>
              </w:rPr>
              <w:t>6</w:t>
            </w:r>
            <w:r w:rsidRPr="00486539">
              <w:rPr>
                <w:color w:val="000000"/>
                <w:sz w:val="20"/>
                <w:szCs w:val="20"/>
                <w:lang w:eastAsia="en-CA"/>
              </w:rPr>
              <w:t>)</w:t>
            </w:r>
          </w:p>
        </w:tc>
        <w:tc>
          <w:tcPr>
            <w:tcW w:w="0" w:type="auto"/>
            <w:shd w:val="clear" w:color="auto" w:fill="auto"/>
            <w:noWrap/>
            <w:vAlign w:val="bottom"/>
            <w:hideMark/>
          </w:tcPr>
          <w:p w14:paraId="09CB8EFC"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Load Demand</w:t>
            </w:r>
          </w:p>
        </w:tc>
      </w:tr>
      <w:tr w:rsidR="005B224C" w:rsidRPr="00D55118" w14:paraId="4DDC6CB3" w14:textId="77777777" w:rsidTr="00BD07AB">
        <w:trPr>
          <w:trHeight w:val="330"/>
          <w:jc w:val="center"/>
        </w:trPr>
        <w:tc>
          <w:tcPr>
            <w:tcW w:w="0" w:type="auto"/>
            <w:shd w:val="clear" w:color="auto" w:fill="auto"/>
            <w:noWrap/>
            <w:vAlign w:val="bottom"/>
            <w:hideMark/>
          </w:tcPr>
          <w:p w14:paraId="63D25B11"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Minimum Hourly Demand from the Previous Day (x</w:t>
            </w:r>
            <w:r w:rsidRPr="00486539">
              <w:rPr>
                <w:color w:val="000000"/>
                <w:sz w:val="20"/>
                <w:szCs w:val="20"/>
                <w:vertAlign w:val="subscript"/>
                <w:lang w:eastAsia="en-CA"/>
              </w:rPr>
              <w:t>7</w:t>
            </w:r>
            <w:r w:rsidRPr="00486539">
              <w:rPr>
                <w:color w:val="000000"/>
                <w:sz w:val="20"/>
                <w:szCs w:val="20"/>
                <w:lang w:eastAsia="en-CA"/>
              </w:rPr>
              <w:t>)</w:t>
            </w:r>
          </w:p>
        </w:tc>
        <w:tc>
          <w:tcPr>
            <w:tcW w:w="0" w:type="auto"/>
            <w:shd w:val="clear" w:color="auto" w:fill="auto"/>
            <w:noWrap/>
            <w:vAlign w:val="bottom"/>
            <w:hideMark/>
          </w:tcPr>
          <w:p w14:paraId="17FC873A"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Load Demand</w:t>
            </w:r>
          </w:p>
        </w:tc>
      </w:tr>
      <w:tr w:rsidR="005B224C" w:rsidRPr="00D55118" w14:paraId="15B0E1A2" w14:textId="77777777" w:rsidTr="00BD07AB">
        <w:trPr>
          <w:trHeight w:val="330"/>
          <w:jc w:val="center"/>
        </w:trPr>
        <w:tc>
          <w:tcPr>
            <w:tcW w:w="0" w:type="auto"/>
            <w:shd w:val="clear" w:color="auto" w:fill="auto"/>
            <w:noWrap/>
            <w:vAlign w:val="bottom"/>
            <w:hideMark/>
          </w:tcPr>
          <w:p w14:paraId="1C42E473"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Average Hourly Demand from the Previous Day (x</w:t>
            </w:r>
            <w:r w:rsidRPr="00486539">
              <w:rPr>
                <w:color w:val="000000"/>
                <w:sz w:val="20"/>
                <w:szCs w:val="20"/>
                <w:vertAlign w:val="subscript"/>
                <w:lang w:eastAsia="en-CA"/>
              </w:rPr>
              <w:t>8</w:t>
            </w:r>
            <w:r w:rsidRPr="00486539">
              <w:rPr>
                <w:color w:val="000000"/>
                <w:sz w:val="20"/>
                <w:szCs w:val="20"/>
                <w:lang w:eastAsia="en-CA"/>
              </w:rPr>
              <w:t>)</w:t>
            </w:r>
          </w:p>
        </w:tc>
        <w:tc>
          <w:tcPr>
            <w:tcW w:w="0" w:type="auto"/>
            <w:shd w:val="clear" w:color="auto" w:fill="auto"/>
            <w:noWrap/>
            <w:vAlign w:val="bottom"/>
            <w:hideMark/>
          </w:tcPr>
          <w:p w14:paraId="4D42C5F3"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Average Load Demand</w:t>
            </w:r>
          </w:p>
        </w:tc>
      </w:tr>
      <w:tr w:rsidR="005B224C" w:rsidRPr="00D55118" w14:paraId="1FA3270D" w14:textId="77777777" w:rsidTr="00BD07AB">
        <w:trPr>
          <w:trHeight w:val="330"/>
          <w:jc w:val="center"/>
        </w:trPr>
        <w:tc>
          <w:tcPr>
            <w:tcW w:w="0" w:type="auto"/>
            <w:shd w:val="clear" w:color="auto" w:fill="auto"/>
            <w:noWrap/>
            <w:vAlign w:val="bottom"/>
            <w:hideMark/>
          </w:tcPr>
          <w:p w14:paraId="3DCCBBF9"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Load Demand Lag Value for Lag = 24 Hours (1 Day) (x</w:t>
            </w:r>
            <w:r w:rsidRPr="00486539">
              <w:rPr>
                <w:color w:val="000000"/>
                <w:sz w:val="20"/>
                <w:szCs w:val="20"/>
                <w:vertAlign w:val="subscript"/>
                <w:lang w:eastAsia="en-CA"/>
              </w:rPr>
              <w:t>9</w:t>
            </w:r>
            <w:r w:rsidRPr="00486539">
              <w:rPr>
                <w:color w:val="000000"/>
                <w:sz w:val="20"/>
                <w:szCs w:val="20"/>
                <w:lang w:eastAsia="en-CA"/>
              </w:rPr>
              <w:t>)</w:t>
            </w:r>
          </w:p>
        </w:tc>
        <w:tc>
          <w:tcPr>
            <w:tcW w:w="0" w:type="auto"/>
            <w:shd w:val="clear" w:color="auto" w:fill="auto"/>
            <w:noWrap/>
            <w:vAlign w:val="bottom"/>
            <w:hideMark/>
          </w:tcPr>
          <w:p w14:paraId="72541B2B"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Load Demand</w:t>
            </w:r>
          </w:p>
        </w:tc>
      </w:tr>
      <w:tr w:rsidR="005B224C" w:rsidRPr="00D55118" w14:paraId="50A5FBDC" w14:textId="77777777" w:rsidTr="00BD07AB">
        <w:trPr>
          <w:trHeight w:val="330"/>
          <w:jc w:val="center"/>
        </w:trPr>
        <w:tc>
          <w:tcPr>
            <w:tcW w:w="0" w:type="auto"/>
            <w:shd w:val="clear" w:color="auto" w:fill="auto"/>
            <w:noWrap/>
            <w:vAlign w:val="bottom"/>
            <w:hideMark/>
          </w:tcPr>
          <w:p w14:paraId="511DDCE3"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Load Demand Lag Value for Lag = 168 Hours (1 Week) (x</w:t>
            </w:r>
            <w:r w:rsidRPr="00486539">
              <w:rPr>
                <w:color w:val="000000"/>
                <w:sz w:val="20"/>
                <w:szCs w:val="20"/>
                <w:vertAlign w:val="subscript"/>
                <w:lang w:eastAsia="en-CA"/>
              </w:rPr>
              <w:t>10</w:t>
            </w:r>
            <w:r w:rsidRPr="00486539">
              <w:rPr>
                <w:color w:val="000000"/>
                <w:sz w:val="20"/>
                <w:szCs w:val="20"/>
                <w:lang w:eastAsia="en-CA"/>
              </w:rPr>
              <w:t>)</w:t>
            </w:r>
          </w:p>
        </w:tc>
        <w:tc>
          <w:tcPr>
            <w:tcW w:w="0" w:type="auto"/>
            <w:shd w:val="clear" w:color="auto" w:fill="auto"/>
            <w:noWrap/>
            <w:vAlign w:val="bottom"/>
            <w:hideMark/>
          </w:tcPr>
          <w:p w14:paraId="01AFCF07" w14:textId="77777777" w:rsidR="005B224C" w:rsidRPr="00486539" w:rsidRDefault="005B224C" w:rsidP="00BD07AB">
            <w:pPr>
              <w:keepNext/>
              <w:spacing w:line="240" w:lineRule="auto"/>
              <w:jc w:val="center"/>
              <w:rPr>
                <w:color w:val="000000"/>
                <w:sz w:val="20"/>
                <w:szCs w:val="20"/>
                <w:lang w:eastAsia="en-CA"/>
              </w:rPr>
            </w:pPr>
            <w:r w:rsidRPr="00486539">
              <w:rPr>
                <w:color w:val="000000"/>
                <w:sz w:val="20"/>
                <w:szCs w:val="20"/>
                <w:lang w:eastAsia="en-CA"/>
              </w:rPr>
              <w:t>Load Demand</w:t>
            </w:r>
          </w:p>
        </w:tc>
      </w:tr>
    </w:tbl>
    <w:p w14:paraId="3745EF07" w14:textId="41BADCA3" w:rsidR="005B224C" w:rsidRDefault="005B224C" w:rsidP="005B224C">
      <w:pPr>
        <w:pStyle w:val="Caption"/>
        <w:jc w:val="center"/>
      </w:pPr>
      <w:bookmarkStart w:id="57" w:name="_Ref90751753"/>
      <w:bookmarkStart w:id="58" w:name="_Toc94773670"/>
      <w:r>
        <w:t xml:space="preserve">Table </w:t>
      </w:r>
      <w:fldSimple w:instr=" SEQ Table \* ARABIC ">
        <w:r w:rsidR="00815F3F">
          <w:rPr>
            <w:noProof/>
          </w:rPr>
          <w:t>3</w:t>
        </w:r>
      </w:fldSimple>
      <w:bookmarkEnd w:id="57"/>
      <w:r>
        <w:t xml:space="preserve"> - </w:t>
      </w:r>
      <w:r w:rsidRPr="00D0365A">
        <w:t>The MLR Forecaster's Independent Variables</w:t>
      </w:r>
      <w:bookmarkEnd w:id="58"/>
    </w:p>
    <w:p w14:paraId="531756C0" w14:textId="2EABE2FB" w:rsidR="00096339" w:rsidRDefault="00F407B3" w:rsidP="0080228C">
      <w:pPr>
        <w:pStyle w:val="Heading3"/>
      </w:pPr>
      <w:bookmarkStart w:id="59" w:name="_Toc94773611"/>
      <w:r>
        <w:t>3.</w:t>
      </w:r>
      <w:r w:rsidR="00EE7D05">
        <w:t>2</w:t>
      </w:r>
      <w:r>
        <w:t>.</w:t>
      </w:r>
      <w:r w:rsidR="00EE7D05">
        <w:t>3</w:t>
      </w:r>
      <w:r w:rsidR="0080228C">
        <w:t xml:space="preserve"> The</w:t>
      </w:r>
      <w:r>
        <w:t xml:space="preserve"> </w:t>
      </w:r>
      <w:r w:rsidR="0080228C">
        <w:t>Seasonal Auto</w:t>
      </w:r>
      <w:r w:rsidR="002C32DE">
        <w:t>-</w:t>
      </w:r>
      <w:r w:rsidR="0080228C">
        <w:t xml:space="preserve">Regressive Integrated Moving Averages with Exogenous Regressors </w:t>
      </w:r>
      <w:r w:rsidR="00775968">
        <w:t>Forecaster (</w:t>
      </w:r>
      <w:r w:rsidR="0080228C">
        <w:t>S</w:t>
      </w:r>
      <w:r w:rsidR="00775968">
        <w:t>ARIMA</w:t>
      </w:r>
      <w:r w:rsidR="0080228C">
        <w:t>X</w:t>
      </w:r>
      <w:r w:rsidR="00775968">
        <w:t>)</w:t>
      </w:r>
      <w:bookmarkEnd w:id="59"/>
    </w:p>
    <w:p w14:paraId="27EDDD04" w14:textId="2F035040" w:rsidR="001F7134" w:rsidRDefault="00D80D40" w:rsidP="001F7134">
      <w:pPr>
        <w:ind w:firstLine="288"/>
      </w:pPr>
      <w:r w:rsidRPr="00D80D40">
        <w:t xml:space="preserve">The SARIMAX model was used in this study, which is a modified version of the ARIMA model that takes seasonality into account and includes </w:t>
      </w:r>
      <w:r w:rsidR="0094197A">
        <w:t xml:space="preserve">the actual </w:t>
      </w:r>
      <w:r w:rsidRPr="00D80D40">
        <w:t xml:space="preserve">temperature as an exogenous variable. The equation below mathematically represents the SARIMAX model; it is repeated here </w:t>
      </w:r>
      <w:r w:rsidR="00A10646">
        <w:t xml:space="preserve">from Chapter 2 </w:t>
      </w:r>
      <w:r w:rsidRPr="00D80D40">
        <w:t xml:space="preserve">for </w:t>
      </w:r>
      <w:r w:rsidR="00A10646" w:rsidRPr="00D80D40">
        <w:t>con</w:t>
      </w:r>
      <w:r w:rsidR="00A10646">
        <w:t>venience</w:t>
      </w:r>
      <w:r w:rsidRPr="00D80D40">
        <w:t>.</w:t>
      </w:r>
    </w:p>
    <w:p w14:paraId="0353B1EC" w14:textId="36830360" w:rsidR="006352B1" w:rsidRDefault="00C574DA" w:rsidP="000F49F7">
      <w:pPr>
        <w:ind w:firstLine="288"/>
        <w:jc w:val="center"/>
      </w:pPr>
      <w:r w:rsidRPr="000C6357">
        <w:rPr>
          <w:noProof/>
          <w:position w:val="-52"/>
        </w:rPr>
        <w:object w:dxaOrig="5780" w:dyaOrig="1160" w14:anchorId="1F0CF9B7">
          <v:shape id="_x0000_i1059" type="#_x0000_t75" alt="" style="width:284.25pt;height:58.5pt;mso-width-percent:0;mso-height-percent:0;mso-width-percent:0;mso-height-percent:0" o:ole="">
            <v:imagedata r:id="rId31" o:title=""/>
          </v:shape>
          <o:OLEObject Type="Embed" ProgID="Equation.DSMT4" ShapeID="_x0000_i1059" DrawAspect="Content" ObjectID="_1706475365" r:id="rId83"/>
        </w:object>
      </w:r>
      <w:r w:rsidR="000F49F7">
        <w:tab/>
      </w:r>
      <w:r w:rsidR="000F49F7">
        <w:tab/>
      </w:r>
      <w:r w:rsidR="000F49F7">
        <w:fldChar w:fldCharType="begin"/>
      </w:r>
      <w:r w:rsidR="000F49F7">
        <w:instrText xml:space="preserve"> MACROBUTTON MTPlaceRef \* MERGEFORMAT </w:instrText>
      </w:r>
      <w:r w:rsidR="000F49F7">
        <w:fldChar w:fldCharType="begin"/>
      </w:r>
      <w:r w:rsidR="000F49F7">
        <w:instrText xml:space="preserve"> SEQ MTEqn \h \* MERGEFORMAT </w:instrText>
      </w:r>
      <w:r w:rsidR="000F49F7">
        <w:fldChar w:fldCharType="end"/>
      </w:r>
      <w:r w:rsidR="000F49F7">
        <w:instrText>(</w:instrText>
      </w:r>
      <w:fldSimple w:instr=" SEQ MTEqn \c \* Arabic \* MERGEFORMAT ">
        <w:r w:rsidR="00815F3F">
          <w:rPr>
            <w:noProof/>
          </w:rPr>
          <w:instrText>7</w:instrText>
        </w:r>
      </w:fldSimple>
      <w:r w:rsidR="000F49F7">
        <w:instrText>)</w:instrText>
      </w:r>
      <w:r w:rsidR="000F49F7">
        <w:fldChar w:fldCharType="end"/>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
      <w:tr w:rsidR="00B54F1D" w:rsidRPr="006352B1" w14:paraId="1C1E2B41" w14:textId="77777777" w:rsidTr="00CE0305">
        <w:trPr>
          <w:trHeight w:val="345"/>
          <w:jc w:val="center"/>
        </w:trPr>
        <w:tc>
          <w:tcPr>
            <w:tcW w:w="0" w:type="auto"/>
            <w:shd w:val="clear" w:color="auto" w:fill="auto"/>
            <w:noWrap/>
            <w:vAlign w:val="bottom"/>
            <w:hideMark/>
          </w:tcPr>
          <w:p w14:paraId="7844BFBF" w14:textId="77777777" w:rsidR="00B54F1D" w:rsidRPr="008A7132" w:rsidRDefault="00B54F1D" w:rsidP="00CE0305">
            <w:pPr>
              <w:spacing w:line="240" w:lineRule="auto"/>
              <w:jc w:val="center"/>
              <w:rPr>
                <w:b/>
                <w:bCs/>
                <w:color w:val="000000"/>
                <w:sz w:val="20"/>
                <w:szCs w:val="20"/>
                <w:lang w:eastAsia="en-CA"/>
              </w:rPr>
            </w:pPr>
            <w:r w:rsidRPr="008A7132">
              <w:rPr>
                <w:b/>
                <w:bCs/>
                <w:color w:val="000000"/>
                <w:sz w:val="20"/>
                <w:szCs w:val="20"/>
                <w:lang w:eastAsia="en-CA"/>
              </w:rPr>
              <w:t>Dataset</w:t>
            </w:r>
          </w:p>
        </w:tc>
        <w:tc>
          <w:tcPr>
            <w:tcW w:w="0" w:type="auto"/>
            <w:shd w:val="clear" w:color="auto" w:fill="auto"/>
            <w:noWrap/>
            <w:vAlign w:val="bottom"/>
            <w:hideMark/>
          </w:tcPr>
          <w:p w14:paraId="007CF196" w14:textId="77777777" w:rsidR="00B54F1D" w:rsidRPr="008A7132" w:rsidRDefault="00B54F1D" w:rsidP="00CE0305">
            <w:pPr>
              <w:spacing w:line="240" w:lineRule="auto"/>
              <w:jc w:val="center"/>
              <w:rPr>
                <w:b/>
                <w:bCs/>
                <w:color w:val="000000"/>
                <w:sz w:val="20"/>
                <w:szCs w:val="20"/>
                <w:lang w:eastAsia="en-CA"/>
              </w:rPr>
            </w:pPr>
            <w:r w:rsidRPr="008A7132">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p>
        </w:tc>
        <w:tc>
          <w:tcPr>
            <w:tcW w:w="0" w:type="auto"/>
            <w:shd w:val="clear" w:color="auto" w:fill="auto"/>
            <w:noWrap/>
            <w:vAlign w:val="bottom"/>
            <w:hideMark/>
          </w:tcPr>
          <w:p w14:paraId="544CA9E2" w14:textId="77777777" w:rsidR="00B54F1D" w:rsidRPr="008A7132" w:rsidRDefault="00B54F1D" w:rsidP="00CE0305">
            <w:pPr>
              <w:spacing w:line="240" w:lineRule="auto"/>
              <w:jc w:val="center"/>
              <w:rPr>
                <w:b/>
                <w:bCs/>
                <w:color w:val="000000"/>
                <w:sz w:val="20"/>
                <w:szCs w:val="20"/>
                <w:lang w:eastAsia="en-CA"/>
              </w:rPr>
            </w:pPr>
            <w:r w:rsidRPr="008A7132">
              <w:rPr>
                <w:b/>
                <w:bCs/>
                <w:color w:val="000000"/>
                <w:sz w:val="20"/>
                <w:szCs w:val="20"/>
                <w:lang w:eastAsia="en-CA"/>
              </w:rPr>
              <w:t>Exact Lag Vectors - (p, d, q) x (P, D, Q)</w:t>
            </w:r>
          </w:p>
        </w:tc>
      </w:tr>
      <w:tr w:rsidR="00B54F1D" w:rsidRPr="006352B1" w14:paraId="4BCB84F4" w14:textId="77777777" w:rsidTr="00CE0305">
        <w:trPr>
          <w:trHeight w:val="375"/>
          <w:jc w:val="center"/>
        </w:trPr>
        <w:tc>
          <w:tcPr>
            <w:tcW w:w="0" w:type="auto"/>
            <w:shd w:val="clear" w:color="auto" w:fill="auto"/>
            <w:noWrap/>
            <w:vAlign w:val="bottom"/>
            <w:hideMark/>
          </w:tcPr>
          <w:p w14:paraId="4C6E2DFC" w14:textId="77777777" w:rsidR="00B54F1D" w:rsidRPr="008A7132" w:rsidRDefault="00B54F1D" w:rsidP="00CE0305">
            <w:pPr>
              <w:spacing w:line="240" w:lineRule="auto"/>
              <w:jc w:val="center"/>
              <w:rPr>
                <w:color w:val="000000"/>
                <w:sz w:val="20"/>
                <w:szCs w:val="20"/>
                <w:lang w:eastAsia="en-CA"/>
              </w:rPr>
            </w:pPr>
            <w:r w:rsidRPr="008A7132">
              <w:rPr>
                <w:color w:val="000000"/>
                <w:sz w:val="20"/>
                <w:szCs w:val="20"/>
                <w:lang w:eastAsia="en-CA"/>
              </w:rPr>
              <w:t>Toronto</w:t>
            </w:r>
          </w:p>
        </w:tc>
        <w:tc>
          <w:tcPr>
            <w:tcW w:w="0" w:type="auto"/>
            <w:shd w:val="clear" w:color="auto" w:fill="auto"/>
            <w:noWrap/>
            <w:vAlign w:val="bottom"/>
            <w:hideMark/>
          </w:tcPr>
          <w:p w14:paraId="39E7006D" w14:textId="77777777" w:rsidR="00B54F1D" w:rsidRPr="008A7132" w:rsidRDefault="00B54F1D" w:rsidP="00CE0305">
            <w:pPr>
              <w:spacing w:line="240" w:lineRule="auto"/>
              <w:jc w:val="center"/>
              <w:rPr>
                <w:color w:val="000000"/>
                <w:sz w:val="20"/>
                <w:szCs w:val="20"/>
                <w:lang w:eastAsia="en-CA"/>
              </w:rPr>
            </w:pPr>
            <w:r w:rsidRPr="008A7132">
              <w:rPr>
                <w:color w:val="000000"/>
                <w:sz w:val="20"/>
                <w:szCs w:val="20"/>
                <w:lang w:eastAsia="en-CA"/>
              </w:rPr>
              <w:t>(1, 1, 2) x (7, 1, 7)</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6E08344E" w14:textId="77777777" w:rsidR="00B54F1D" w:rsidRPr="008A7132" w:rsidRDefault="00B54F1D" w:rsidP="00CE0305">
            <w:pPr>
              <w:spacing w:line="240" w:lineRule="auto"/>
              <w:jc w:val="center"/>
              <w:rPr>
                <w:color w:val="000000"/>
                <w:sz w:val="20"/>
                <w:szCs w:val="20"/>
                <w:lang w:eastAsia="en-CA"/>
              </w:rPr>
            </w:pPr>
            <w:r w:rsidRPr="008A7132">
              <w:rPr>
                <w:color w:val="000000"/>
                <w:sz w:val="20"/>
                <w:szCs w:val="20"/>
                <w:lang w:eastAsia="en-CA"/>
              </w:rPr>
              <w:t>(1, 1, [1, 2]) x ([24, 48, 72, 168], 24, [24, 168])</w:t>
            </w:r>
          </w:p>
        </w:tc>
      </w:tr>
      <w:tr w:rsidR="00B54F1D" w:rsidRPr="006352B1" w14:paraId="51296CD0" w14:textId="77777777" w:rsidTr="00CE0305">
        <w:trPr>
          <w:trHeight w:val="375"/>
          <w:jc w:val="center"/>
        </w:trPr>
        <w:tc>
          <w:tcPr>
            <w:tcW w:w="0" w:type="auto"/>
            <w:shd w:val="clear" w:color="auto" w:fill="auto"/>
            <w:noWrap/>
            <w:vAlign w:val="bottom"/>
            <w:hideMark/>
          </w:tcPr>
          <w:p w14:paraId="59B85EC7" w14:textId="77777777" w:rsidR="00B54F1D" w:rsidRPr="008A7132" w:rsidRDefault="00B54F1D" w:rsidP="00CE0305">
            <w:pPr>
              <w:spacing w:line="240" w:lineRule="auto"/>
              <w:jc w:val="center"/>
              <w:rPr>
                <w:color w:val="000000"/>
                <w:sz w:val="20"/>
                <w:szCs w:val="20"/>
                <w:lang w:eastAsia="en-CA"/>
              </w:rPr>
            </w:pPr>
            <w:r w:rsidRPr="008A7132">
              <w:rPr>
                <w:color w:val="000000"/>
                <w:sz w:val="20"/>
                <w:szCs w:val="20"/>
                <w:lang w:eastAsia="en-CA"/>
              </w:rPr>
              <w:t>Ottawa</w:t>
            </w:r>
          </w:p>
        </w:tc>
        <w:tc>
          <w:tcPr>
            <w:tcW w:w="0" w:type="auto"/>
            <w:shd w:val="clear" w:color="auto" w:fill="auto"/>
            <w:noWrap/>
            <w:vAlign w:val="bottom"/>
            <w:hideMark/>
          </w:tcPr>
          <w:p w14:paraId="1118E5D7" w14:textId="77777777" w:rsidR="00B54F1D" w:rsidRPr="008A7132" w:rsidRDefault="00B54F1D" w:rsidP="00CE0305">
            <w:pPr>
              <w:spacing w:line="240" w:lineRule="auto"/>
              <w:jc w:val="center"/>
              <w:rPr>
                <w:color w:val="000000"/>
                <w:sz w:val="20"/>
                <w:szCs w:val="20"/>
                <w:lang w:eastAsia="en-CA"/>
              </w:rPr>
            </w:pPr>
            <w:r w:rsidRPr="008A7132">
              <w:rPr>
                <w:color w:val="000000"/>
                <w:sz w:val="20"/>
                <w:szCs w:val="20"/>
                <w:lang w:eastAsia="en-CA"/>
              </w:rPr>
              <w:t>(1, 1, 1) x (2, 1, 7)</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03363204" w14:textId="77777777" w:rsidR="00B54F1D" w:rsidRPr="008A7132" w:rsidRDefault="00B54F1D" w:rsidP="00CE0305">
            <w:pPr>
              <w:spacing w:line="240" w:lineRule="auto"/>
              <w:jc w:val="center"/>
              <w:rPr>
                <w:color w:val="000000"/>
                <w:sz w:val="20"/>
                <w:szCs w:val="20"/>
                <w:lang w:eastAsia="en-CA"/>
              </w:rPr>
            </w:pPr>
            <w:r w:rsidRPr="008A7132">
              <w:rPr>
                <w:color w:val="000000"/>
                <w:sz w:val="20"/>
                <w:szCs w:val="20"/>
                <w:lang w:eastAsia="en-CA"/>
              </w:rPr>
              <w:t>(1, 1, 1) x ([24, 48], 24, [24, 168])</w:t>
            </w:r>
          </w:p>
        </w:tc>
      </w:tr>
      <w:tr w:rsidR="00B54F1D" w:rsidRPr="006352B1" w14:paraId="7667929E" w14:textId="77777777" w:rsidTr="00CE0305">
        <w:trPr>
          <w:trHeight w:val="375"/>
          <w:jc w:val="center"/>
        </w:trPr>
        <w:tc>
          <w:tcPr>
            <w:tcW w:w="0" w:type="auto"/>
            <w:shd w:val="clear" w:color="auto" w:fill="auto"/>
            <w:noWrap/>
            <w:vAlign w:val="bottom"/>
            <w:hideMark/>
          </w:tcPr>
          <w:p w14:paraId="3D404B98" w14:textId="77777777" w:rsidR="00B54F1D" w:rsidRPr="008A7132" w:rsidRDefault="00B54F1D" w:rsidP="00CE0305">
            <w:pPr>
              <w:spacing w:line="240" w:lineRule="auto"/>
              <w:jc w:val="center"/>
              <w:rPr>
                <w:color w:val="000000"/>
                <w:sz w:val="20"/>
                <w:szCs w:val="20"/>
                <w:lang w:eastAsia="en-CA"/>
              </w:rPr>
            </w:pPr>
            <w:r w:rsidRPr="008A7132">
              <w:rPr>
                <w:color w:val="000000"/>
                <w:sz w:val="20"/>
                <w:szCs w:val="20"/>
                <w:lang w:eastAsia="en-CA"/>
              </w:rPr>
              <w:t>Saint John</w:t>
            </w:r>
          </w:p>
        </w:tc>
        <w:tc>
          <w:tcPr>
            <w:tcW w:w="0" w:type="auto"/>
            <w:shd w:val="clear" w:color="auto" w:fill="auto"/>
            <w:noWrap/>
            <w:vAlign w:val="bottom"/>
            <w:hideMark/>
          </w:tcPr>
          <w:p w14:paraId="66A0E381" w14:textId="77777777" w:rsidR="00B54F1D" w:rsidRPr="008A7132" w:rsidRDefault="00B54F1D" w:rsidP="00CE0305">
            <w:pPr>
              <w:spacing w:line="240" w:lineRule="auto"/>
              <w:jc w:val="center"/>
              <w:rPr>
                <w:color w:val="000000"/>
                <w:sz w:val="20"/>
                <w:szCs w:val="20"/>
                <w:lang w:eastAsia="en-CA"/>
              </w:rPr>
            </w:pPr>
            <w:r w:rsidRPr="008A7132">
              <w:rPr>
                <w:color w:val="000000"/>
                <w:sz w:val="20"/>
                <w:szCs w:val="20"/>
                <w:lang w:eastAsia="en-CA"/>
              </w:rPr>
              <w:t>(2, 1, 1) x (7, 1, 2)</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4544AB2C" w14:textId="77777777" w:rsidR="00B54F1D" w:rsidRPr="008A7132" w:rsidRDefault="00B54F1D" w:rsidP="00CE0305">
            <w:pPr>
              <w:keepNext/>
              <w:spacing w:line="240" w:lineRule="auto"/>
              <w:jc w:val="center"/>
              <w:rPr>
                <w:color w:val="000000"/>
                <w:sz w:val="20"/>
                <w:szCs w:val="20"/>
                <w:lang w:eastAsia="en-CA"/>
              </w:rPr>
            </w:pPr>
            <w:r w:rsidRPr="008A7132">
              <w:rPr>
                <w:color w:val="000000"/>
                <w:sz w:val="20"/>
                <w:szCs w:val="20"/>
                <w:lang w:eastAsia="en-CA"/>
              </w:rPr>
              <w:t>([1, 2], 1, 1) x ([24, 168], 24, [24, 48])</w:t>
            </w:r>
          </w:p>
        </w:tc>
      </w:tr>
    </w:tbl>
    <w:p w14:paraId="5F6D1ED5" w14:textId="669FA7EC" w:rsidR="00B54F1D" w:rsidRDefault="00B54F1D" w:rsidP="00B54F1D">
      <w:pPr>
        <w:pStyle w:val="Caption"/>
        <w:jc w:val="center"/>
      </w:pPr>
      <w:bookmarkStart w:id="60" w:name="_Ref91171277"/>
      <w:bookmarkStart w:id="61" w:name="_Toc94773671"/>
      <w:r>
        <w:t xml:space="preserve">Table </w:t>
      </w:r>
      <w:fldSimple w:instr=" SEQ Table \* ARABIC ">
        <w:r w:rsidR="00815F3F">
          <w:rPr>
            <w:noProof/>
          </w:rPr>
          <w:t>4</w:t>
        </w:r>
      </w:fldSimple>
      <w:bookmarkEnd w:id="60"/>
      <w:r>
        <w:t xml:space="preserve"> - </w:t>
      </w:r>
      <w:r w:rsidRPr="00AF02BC">
        <w:t xml:space="preserve">The </w:t>
      </w:r>
      <w:r>
        <w:t>S</w:t>
      </w:r>
      <w:r w:rsidRPr="00AF02BC">
        <w:t>ARIMA</w:t>
      </w:r>
      <w:r>
        <w:t>X</w:t>
      </w:r>
      <w:r w:rsidRPr="00AF02BC">
        <w:t xml:space="preserve"> hyperparameters that were used </w:t>
      </w:r>
      <w:r>
        <w:t xml:space="preserve">for each </w:t>
      </w:r>
      <w:r w:rsidRPr="00AF02BC">
        <w:t>dataset</w:t>
      </w:r>
      <w:bookmarkEnd w:id="61"/>
    </w:p>
    <w:p w14:paraId="1023D0E7" w14:textId="72CF247A" w:rsidR="0091186F" w:rsidRDefault="00BD32F4" w:rsidP="00B451DD">
      <w:pPr>
        <w:ind w:firstLine="288"/>
      </w:pPr>
      <w:r>
        <w:t>A</w:t>
      </w:r>
      <w:r w:rsidR="0091186F" w:rsidRPr="0091186F">
        <w:t xml:space="preserve"> trial-and-error approach guided by autocorrelation (AC) and partial autocorrelation (PAC) plots </w:t>
      </w:r>
      <w:r>
        <w:t xml:space="preserve">was used </w:t>
      </w:r>
      <w:r w:rsidR="0091186F" w:rsidRPr="0091186F">
        <w:t xml:space="preserve">to specify the SARIMAX forecaster's hyperparameters. </w:t>
      </w:r>
      <w:r w:rsidR="00B451DD">
        <w:fldChar w:fldCharType="begin"/>
      </w:r>
      <w:r w:rsidR="00B451DD">
        <w:instrText xml:space="preserve"> REF _Ref91171277 \h </w:instrText>
      </w:r>
      <w:r w:rsidR="00B451DD">
        <w:fldChar w:fldCharType="separate"/>
      </w:r>
      <w:r w:rsidR="00815F3F">
        <w:t xml:space="preserve">Table </w:t>
      </w:r>
      <w:r w:rsidR="00815F3F">
        <w:rPr>
          <w:noProof/>
        </w:rPr>
        <w:t>4</w:t>
      </w:r>
      <w:r w:rsidR="00B451DD">
        <w:fldChar w:fldCharType="end"/>
      </w:r>
      <w:r w:rsidR="00B451DD" w:rsidRPr="00B451DD">
        <w:t xml:space="preserve"> </w:t>
      </w:r>
      <w:r w:rsidR="00B451DD" w:rsidRPr="00B451DD">
        <w:lastRenderedPageBreak/>
        <w:t xml:space="preserve">summarizes the parameters for each dataset, and Appendix A contains the AC and PAC plots that were used to </w:t>
      </w:r>
      <w:r w:rsidR="00E5661C">
        <w:t xml:space="preserve">help </w:t>
      </w:r>
      <w:r w:rsidR="00B451DD" w:rsidRPr="00B451DD">
        <w:t>justify</w:t>
      </w:r>
      <w:r w:rsidR="00E5661C">
        <w:t xml:space="preserve"> </w:t>
      </w:r>
      <w:r w:rsidR="00B451DD" w:rsidRPr="00B451DD">
        <w:t>these decisions.</w:t>
      </w:r>
    </w:p>
    <w:p w14:paraId="0657FE28" w14:textId="59E7BC95" w:rsidR="005703B1" w:rsidRDefault="004861FB" w:rsidP="009D73AE">
      <w:pPr>
        <w:ind w:firstLine="288"/>
      </w:pPr>
      <w:r w:rsidRPr="004861FB">
        <w:t xml:space="preserve">For each forecasted day, a model was </w:t>
      </w:r>
      <w:r w:rsidR="00336B91" w:rsidRPr="004861FB">
        <w:t>fit</w:t>
      </w:r>
      <w:r w:rsidRPr="004861FB">
        <w:t xml:space="preserve"> using actual demand and </w:t>
      </w:r>
      <w:r w:rsidR="0094197A">
        <w:t xml:space="preserve">actual </w:t>
      </w:r>
      <w:r w:rsidRPr="004861FB">
        <w:t>temperature lag values from the 28 days preceding, yielding a unique model for each day</w:t>
      </w:r>
      <w:r w:rsidR="00C05C0B" w:rsidRPr="00C05C0B">
        <w:t>.</w:t>
      </w:r>
      <w:r w:rsidR="009D73AE">
        <w:t xml:space="preserve"> </w:t>
      </w:r>
      <w:r w:rsidR="0019295D">
        <w:t>F</w:t>
      </w:r>
      <w:r w:rsidR="009D73AE" w:rsidRPr="009D73AE">
        <w:t>itting was limited to 28 days</w:t>
      </w:r>
      <w:r w:rsidR="0019295D">
        <w:t xml:space="preserve"> t</w:t>
      </w:r>
      <w:r w:rsidR="0019295D" w:rsidRPr="009D73AE">
        <w:t>o avoid longer duration seasonality</w:t>
      </w:r>
      <w:r w:rsidR="00AC2947">
        <w:t>. F</w:t>
      </w:r>
      <w:r w:rsidR="009D73AE" w:rsidRPr="009D73AE">
        <w:t xml:space="preserve">or the first 28 days in </w:t>
      </w:r>
      <w:r w:rsidR="0019295D">
        <w:t>the</w:t>
      </w:r>
      <w:r w:rsidR="0019295D" w:rsidRPr="009D73AE">
        <w:t xml:space="preserve"> </w:t>
      </w:r>
      <w:r w:rsidR="009D73AE" w:rsidRPr="009D73AE">
        <w:t>test dataset, parts of the training dataset were used to</w:t>
      </w:r>
      <w:r w:rsidR="00F17F94">
        <w:t xml:space="preserve"> pad the data to </w:t>
      </w:r>
      <w:r w:rsidR="009D73AE" w:rsidRPr="009D73AE">
        <w:t>fit the model.</w:t>
      </w:r>
      <w:r w:rsidR="009D73AE">
        <w:t xml:space="preserve"> </w:t>
      </w:r>
    </w:p>
    <w:p w14:paraId="5BB8C771" w14:textId="0155C1D6" w:rsidR="00612C3D" w:rsidRDefault="00612C3D" w:rsidP="009D73AE">
      <w:pPr>
        <w:ind w:firstLine="288"/>
      </w:pPr>
      <w:r w:rsidRPr="00612C3D">
        <w:t>To fit the model, the expectation-maximization algorithm was used, assuming a student's t distribution (which improved performance over a Gaussian distribution, based on preliminary trials).</w:t>
      </w:r>
      <w:r w:rsidR="005703B1">
        <w:t xml:space="preserve"> </w:t>
      </w:r>
      <w:r w:rsidR="008D215D" w:rsidRPr="008D215D">
        <w:t xml:space="preserve">Once </w:t>
      </w:r>
      <w:r w:rsidR="00AC2947">
        <w:t>the</w:t>
      </w:r>
      <w:r w:rsidR="008D215D" w:rsidRPr="008D215D">
        <w:t xml:space="preserve"> model was fully specified, it was used to forecast hourly values</w:t>
      </w:r>
      <w:r w:rsidR="00336B91">
        <w:t xml:space="preserve"> </w:t>
      </w:r>
      <w:r w:rsidR="008D215D" w:rsidRPr="008D215D">
        <w:t xml:space="preserve">for the </w:t>
      </w:r>
      <w:r w:rsidR="00F17F94">
        <w:t>forecasted</w:t>
      </w:r>
      <w:r w:rsidR="00F17F94" w:rsidRPr="008D215D">
        <w:t xml:space="preserve"> </w:t>
      </w:r>
      <w:r w:rsidR="008D215D" w:rsidRPr="008D215D">
        <w:t xml:space="preserve">day, with the next day's 24-hour </w:t>
      </w:r>
      <w:r w:rsidR="0094197A">
        <w:t xml:space="preserve">actual </w:t>
      </w:r>
      <w:r w:rsidR="008D215D" w:rsidRPr="008D215D">
        <w:t>temperature acting as an exogenous variable.</w:t>
      </w:r>
      <w:r w:rsidR="008D215D">
        <w:t xml:space="preserve"> </w:t>
      </w:r>
      <w:r w:rsidR="00B22D89">
        <w:t>This process was repeated for each day in the test set to produce a forecast for each hour.</w:t>
      </w:r>
    </w:p>
    <w:p w14:paraId="30C35DB9" w14:textId="37B993FB" w:rsidR="00F75072" w:rsidRDefault="00F75072" w:rsidP="001A3FAF">
      <w:pPr>
        <w:pStyle w:val="Heading3"/>
      </w:pPr>
      <w:bookmarkStart w:id="62" w:name="_Toc94773612"/>
      <w:r>
        <w:t>3.</w:t>
      </w:r>
      <w:r w:rsidR="0088211B">
        <w:t>2</w:t>
      </w:r>
      <w:r w:rsidR="00A54585">
        <w:t>.4</w:t>
      </w:r>
      <w:r>
        <w:t xml:space="preserve"> The </w:t>
      </w:r>
      <w:r w:rsidR="005A698D" w:rsidRPr="00A665D9">
        <w:t>Artificial Neural Network Short Term Load Forecaster</w:t>
      </w:r>
      <w:r w:rsidR="005A698D">
        <w:t xml:space="preserve"> (</w:t>
      </w:r>
      <w:r>
        <w:t>ANNSTLF-G3</w:t>
      </w:r>
      <w:r w:rsidR="005A698D">
        <w:t>)</w:t>
      </w:r>
      <w:bookmarkEnd w:id="62"/>
    </w:p>
    <w:p w14:paraId="656ECC7D" w14:textId="3B6CABDF" w:rsidR="00C5768F" w:rsidRPr="00C5768F" w:rsidRDefault="00EB512B" w:rsidP="00EB512B">
      <w:pPr>
        <w:ind w:firstLine="288"/>
      </w:pPr>
      <w:r>
        <w:fldChar w:fldCharType="begin"/>
      </w:r>
      <w:r>
        <w:instrText xml:space="preserve"> REF _Ref90043953 \h </w:instrText>
      </w:r>
      <w:r>
        <w:fldChar w:fldCharType="separate"/>
      </w:r>
      <w:r w:rsidR="00815F3F">
        <w:t xml:space="preserve">Figure </w:t>
      </w:r>
      <w:r w:rsidR="00815F3F">
        <w:rPr>
          <w:noProof/>
        </w:rPr>
        <w:t>8</w:t>
      </w:r>
      <w:r>
        <w:fldChar w:fldCharType="end"/>
      </w:r>
      <w:r w:rsidRPr="00EB512B">
        <w:t xml:space="preserve"> depicts the architecture of the BLF and CLF components of the ANNSTLF-G3 implementation.</w:t>
      </w:r>
      <w:r>
        <w:t xml:space="preserve"> </w:t>
      </w:r>
      <w:r w:rsidR="00C5768F" w:rsidRPr="00C5768F">
        <w:t xml:space="preserve">Both ANNs were fully connected across all layers, with sixty neurons in the hidden layer. In both the hidden and output layers, the activation function was a hyperbolic tangent sigmoid transfer function. </w:t>
      </w:r>
      <w:r w:rsidR="00410A96">
        <w:t xml:space="preserve">Both networks were trained with </w:t>
      </w:r>
      <w:r w:rsidR="00B328FF">
        <w:t xml:space="preserve">resilient </w:t>
      </w:r>
      <w:r w:rsidR="00410A96">
        <w:t>backpropagation</w:t>
      </w:r>
      <w:r w:rsidR="002263EA">
        <w:t xml:space="preserve"> </w:t>
      </w:r>
      <w:r w:rsidR="002263EA">
        <w:fldChar w:fldCharType="begin" w:fldLock="1"/>
      </w:r>
      <w:r w:rsidR="00D40BDA">
        <w:instrText>ADDIN CSL_CITATION {"citationItems":[{"id":"ITEM-1","itemData":{"URL":"https://en.wikipedia.org/wiki/Rprop","accessed":{"date-parts":[["2021","12","31"]]},"id":"ITEM-1","issued":{"date-parts":[["0"]]},"title":"Resilient Back Propagation - Wikipedia","type":"webpage"},"uris":["http://www.mendeley.com/documents/?uuid=c4b1540d-b83f-3495-b1b5-9740dfcdeb38"]}],"mendeley":{"formattedCitation":"[183]","plainTextFormattedCitation":"[183]","previouslyFormattedCitation":"[183]"},"properties":{"noteIndex":0},"schema":"https://github.com/citation-style-language/schema/raw/master/csl-citation.json"}</w:instrText>
      </w:r>
      <w:r w:rsidR="002263EA">
        <w:fldChar w:fldCharType="separate"/>
      </w:r>
      <w:r w:rsidR="00D40BDA" w:rsidRPr="00D40BDA">
        <w:rPr>
          <w:noProof/>
        </w:rPr>
        <w:t>[183]</w:t>
      </w:r>
      <w:r w:rsidR="002263EA">
        <w:fldChar w:fldCharType="end"/>
      </w:r>
      <w:r w:rsidR="00410A96">
        <w:t xml:space="preserve">.  </w:t>
      </w:r>
      <w:r w:rsidR="00C5768F" w:rsidRPr="00C5768F">
        <w:t xml:space="preserve">To avoid overtraining, 80% of the training data was used to train the ANNs, while 20% was used for validation. </w:t>
      </w:r>
      <w:r w:rsidRPr="00EB512B">
        <w:t>The data was randomly divided for the training and validation sets.</w:t>
      </w:r>
    </w:p>
    <w:p w14:paraId="7F23E7D1" w14:textId="77777777" w:rsidR="000A1E8F" w:rsidRPr="00360090" w:rsidRDefault="000A1E8F" w:rsidP="000A1E8F">
      <w:pPr>
        <w:jc w:val="center"/>
      </w:pPr>
      <w:r>
        <w:rPr>
          <w:noProof/>
        </w:rPr>
        <w:lastRenderedPageBreak/>
        <w:drawing>
          <wp:inline distT="0" distB="0" distL="0" distR="0" wp14:anchorId="3C945DEB" wp14:editId="587543A6">
            <wp:extent cx="5486400" cy="10572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14:paraId="02F7FFFB" w14:textId="34BF4E7A" w:rsidR="000A1E8F" w:rsidRDefault="000A1E8F" w:rsidP="000A1E8F">
      <w:pPr>
        <w:pStyle w:val="Caption"/>
        <w:jc w:val="center"/>
      </w:pPr>
      <w:bookmarkStart w:id="63" w:name="_Ref90043953"/>
      <w:bookmarkStart w:id="64" w:name="_Toc94773694"/>
      <w:r>
        <w:t xml:space="preserve">Figure </w:t>
      </w:r>
      <w:fldSimple w:instr=" SEQ Figure \* ARABIC ">
        <w:r w:rsidR="00815F3F">
          <w:rPr>
            <w:noProof/>
          </w:rPr>
          <w:t>8</w:t>
        </w:r>
      </w:fldSimple>
      <w:bookmarkEnd w:id="63"/>
      <w:r>
        <w:t xml:space="preserve"> – </w:t>
      </w:r>
      <w:r w:rsidRPr="008914C4">
        <w:t>The Structure of the B</w:t>
      </w:r>
      <w:r>
        <w:t>LF</w:t>
      </w:r>
      <w:r w:rsidRPr="008914C4">
        <w:t xml:space="preserve"> and C</w:t>
      </w:r>
      <w:r>
        <w:t>LF</w:t>
      </w:r>
      <w:r w:rsidRPr="008914C4">
        <w:t xml:space="preserve"> Network</w:t>
      </w:r>
      <w:bookmarkEnd w:id="64"/>
    </w:p>
    <w:p w14:paraId="7357A2AE" w14:textId="47702EB9" w:rsidR="00C5768F" w:rsidRDefault="00196BCF" w:rsidP="00EC3AD9">
      <w:pPr>
        <w:ind w:firstLine="288"/>
      </w:pPr>
      <w:r w:rsidRPr="00196BCF">
        <w:t xml:space="preserve">Both the BLF and the CLF </w:t>
      </w:r>
      <w:r w:rsidR="00410A96">
        <w:t>were presented with</w:t>
      </w:r>
      <w:r w:rsidR="00410A96" w:rsidRPr="00196BCF">
        <w:t xml:space="preserve"> </w:t>
      </w:r>
      <w:r w:rsidRPr="00196BCF">
        <w:t>79 inputs, as shown in the figure above, where k+1 represents the day to be predicted and k represents the previous day.</w:t>
      </w:r>
      <w:r>
        <w:t xml:space="preserve"> </w:t>
      </w:r>
      <w:r w:rsidR="00C5768F" w:rsidRPr="00C5768F">
        <w:t xml:space="preserve">The BLF was trained to generate load demands for each hour of day k+1, </w:t>
      </w:r>
      <w:r w:rsidR="00937D2C">
        <w:t xml:space="preserve">yielding 24 outputs.  The </w:t>
      </w:r>
      <w:r w:rsidR="00C5768F" w:rsidRPr="00C5768F">
        <w:t xml:space="preserve">CLF </w:t>
      </w:r>
      <w:r w:rsidR="00937D2C">
        <w:t xml:space="preserve">also yielded 24 </w:t>
      </w:r>
      <w:r w:rsidR="00DD36F3">
        <w:t>outputs but</w:t>
      </w:r>
      <w:r w:rsidR="00937D2C">
        <w:t xml:space="preserve"> </w:t>
      </w:r>
      <w:r w:rsidR="00C5768F" w:rsidRPr="00C5768F">
        <w:t xml:space="preserve">was trained to generate hourly changes in load demand from day k to day k+1. </w:t>
      </w:r>
      <w:r w:rsidR="00937D2C">
        <w:t>As such, d</w:t>
      </w:r>
      <w:r w:rsidR="00937D2C" w:rsidRPr="00C5768F">
        <w:t xml:space="preserve">uring </w:t>
      </w:r>
      <w:r w:rsidR="00C5768F" w:rsidRPr="00C5768F">
        <w:t xml:space="preserve">training, the BLF </w:t>
      </w:r>
      <w:r w:rsidR="00292D72">
        <w:t xml:space="preserve">was </w:t>
      </w:r>
      <w:r w:rsidR="00410A96">
        <w:t>provided</w:t>
      </w:r>
      <w:r w:rsidR="00C5768F" w:rsidRPr="00C5768F">
        <w:t xml:space="preserve"> with actual load demand for day k+1</w:t>
      </w:r>
      <w:r w:rsidR="00410A96">
        <w:t xml:space="preserve"> targets</w:t>
      </w:r>
      <w:r w:rsidR="00C5768F" w:rsidRPr="00C5768F">
        <w:t>, whereas the CLF was presented with the difference in actual loads from day k+1 to day k.</w:t>
      </w:r>
    </w:p>
    <w:p w14:paraId="396FBE36" w14:textId="49EACE97" w:rsidR="00C5768F" w:rsidRDefault="00196BCF" w:rsidP="00946F39">
      <w:pPr>
        <w:ind w:firstLine="288"/>
      </w:pPr>
      <w:r w:rsidRPr="00196BCF">
        <w:t xml:space="preserve">Each ANN's output was fed into the RLS combiner, </w:t>
      </w:r>
      <w:r w:rsidR="00937D2C">
        <w:t>to provide a</w:t>
      </w:r>
      <w:r w:rsidRPr="00196BCF">
        <w:t xml:space="preserve"> fine-tuned hourly load prediction, but before presenting the CLF outputs, they </w:t>
      </w:r>
      <w:r w:rsidR="00937D2C">
        <w:t xml:space="preserve">were added </w:t>
      </w:r>
      <w:r w:rsidR="00477DC9">
        <w:t xml:space="preserve">to </w:t>
      </w:r>
      <w:r w:rsidR="00477DC9" w:rsidRPr="00196BCF">
        <w:t>actual</w:t>
      </w:r>
      <w:r w:rsidRPr="00196BCF">
        <w:t xml:space="preserve"> loads from day k to reflect a load prediction rather than a change in load.</w:t>
      </w:r>
      <w:r w:rsidR="00AC4F27" w:rsidRPr="00AC4F27">
        <w:t xml:space="preserve"> </w:t>
      </w:r>
      <w:r w:rsidR="009A49A3">
        <w:t>T</w:t>
      </w:r>
      <w:r w:rsidR="00AC4F27" w:rsidRPr="00AC4F27">
        <w:t xml:space="preserve">he RLS combiner was initially configured to combine the outputs of both ANNs equally (i.e., weights were set to 0.5), and after the predicted day had passed, the weights for each hour were updated using a least-squares algorithm based on how large the difference between predicted outputs and actual values </w:t>
      </w:r>
      <w:r w:rsidR="009A49A3">
        <w:t>was</w:t>
      </w:r>
      <w:r w:rsidR="00AC4F27" w:rsidRPr="00AC4F27">
        <w:t>.</w:t>
      </w:r>
      <w:r w:rsidR="00B22D89">
        <w:t xml:space="preserve">  This process was repeated for each day in the test set to produce a forecast for each hour.</w:t>
      </w:r>
    </w:p>
    <w:p w14:paraId="7FA51A99" w14:textId="719149C3" w:rsidR="002E0AEC" w:rsidRPr="0079016F" w:rsidRDefault="002E0AEC" w:rsidP="00E141F5">
      <w:pPr>
        <w:pStyle w:val="Heading2"/>
      </w:pPr>
      <w:bookmarkStart w:id="65" w:name="_Toc94773613"/>
      <w:r>
        <w:lastRenderedPageBreak/>
        <w:t>3.</w:t>
      </w:r>
      <w:r w:rsidR="00E141F5">
        <w:t>3</w:t>
      </w:r>
      <w:r>
        <w:t xml:space="preserve"> </w:t>
      </w:r>
      <w:r w:rsidR="001A3FAF" w:rsidRPr="002A6B03">
        <w:t>Implementation Specifications for</w:t>
      </w:r>
      <w:r w:rsidR="001A3FAF">
        <w:t xml:space="preserve"> t</w:t>
      </w:r>
      <w:r>
        <w:t>he Deep Learning Forecasters</w:t>
      </w:r>
      <w:bookmarkEnd w:id="65"/>
    </w:p>
    <w:p w14:paraId="1669F607" w14:textId="23599091" w:rsidR="00F15766" w:rsidRDefault="00D16944" w:rsidP="00F15766">
      <w:pPr>
        <w:pStyle w:val="Heading3"/>
      </w:pPr>
      <w:bookmarkStart w:id="66" w:name="_Toc94773614"/>
      <w:r>
        <w:t>3.</w:t>
      </w:r>
      <w:r w:rsidR="00D77BAA">
        <w:t>3</w:t>
      </w:r>
      <w:r w:rsidR="00B93EB2">
        <w:t>.1</w:t>
      </w:r>
      <w:r>
        <w:t xml:space="preserve"> </w:t>
      </w:r>
      <w:r w:rsidR="00F15766">
        <w:t>The Long Short Term Memory Forecaster (LSTM)</w:t>
      </w:r>
      <w:bookmarkEnd w:id="66"/>
    </w:p>
    <w:p w14:paraId="24C3809F" w14:textId="77777777" w:rsidR="001D5436" w:rsidRDefault="0005168C" w:rsidP="001D5436">
      <w:pPr>
        <w:ind w:firstLine="288"/>
      </w:pPr>
      <w:r w:rsidRPr="0005168C">
        <w:t>The ANNSTLF structure was modified by replacing the ANNs in the BLF and CLF with LSTM networks, but the architecture's inputs and structure remained the same.</w:t>
      </w:r>
      <w:r w:rsidR="001D1A75" w:rsidRPr="001D1A75">
        <w:t xml:space="preserve"> Both the BLF and CLF LSTM blocks had four layers: a sequence input layer with 79 inputs, an LSTM layer with 100 hidden units, a fully connected layer with 24 outputs, and a regression layer.</w:t>
      </w:r>
      <w:r w:rsidR="001D1A75">
        <w:t xml:space="preserve"> </w:t>
      </w:r>
      <w:r w:rsidR="009A49A3">
        <w:t>T</w:t>
      </w:r>
      <w:r w:rsidR="00BF3210" w:rsidRPr="00BF3210">
        <w:t>he number of hidden units was finally set to 100 after some trial and error.</w:t>
      </w:r>
      <w:r w:rsidR="001D5436">
        <w:t xml:space="preserve"> </w:t>
      </w:r>
    </w:p>
    <w:p w14:paraId="225F1920" w14:textId="63F9538D" w:rsidR="009A49A3" w:rsidRDefault="007F7983" w:rsidP="001D5436">
      <w:pPr>
        <w:ind w:firstLine="288"/>
      </w:pPr>
      <w:r w:rsidRPr="007F7983">
        <w:t>The entire training set was used to train both LSTM networks using the Adam optimization algorithm, which is assumed to optimize a mini-batch backpropagation through time</w:t>
      </w:r>
      <w:r>
        <w:t xml:space="preserve"> </w:t>
      </w:r>
      <w:r w:rsidR="005F44FD">
        <w:fldChar w:fldCharType="begin" w:fldLock="1"/>
      </w:r>
      <w:r w:rsidR="00D40BDA">
        <w:instrText>ADDIN CSL_CITATION {"citationItems":[{"id":"ITEM-1","itemData":{"abstract":"Progress in deep learning is slowed by the days or weeks it takes to train large models. The natural solution of using more hardware is limited by diminishing returns, and leads to inefficient use of additional resources. In this paper, we present a large batch, stochastic optimization algorithm that is both faster than widely used algorithms for fixed amounts of computation, and also scales up substantially better as more computational resources become available. Our algorithm implicitly computes the inverse Hessian of each mini-batch to produce descent directions; we do so without either an explicit approximation to the Hessian or Hessian-vector products. We demonstrate the effectiveness of our algorithm by successfully training large ImageNet models (Inception-V3, Resnet-50, Resnet-101 and Inception-Resnet-V2) with mini-batch sizes of up to 32000 with no loss in validation error relative to current baselines, and no increase in the total number of steps. At smaller mini-batch sizes, our optimizer improves the validation error in these models by 0.8-0.9%. Alternatively, we can trade off this accuracy to reduce the number of training steps needed by roughly 10-30%. Our work is practical and easily usable by others – only one hyperparameter (learning rate) needs tuning, and furthermore, the algorithm is as computationally cheap as the commonly used Adam optimizer.","author":[{"dropping-particle":"","family":"Krishnan","given":"Shankar","non-dropping-particle":"","parse-names":false,"suffix":""},{"dropping-particle":"","family":"Xiao","given":"Ying","non-dropping-particle":"","parse-names":false,"suffix":""},{"dropping-particle":"","family":"Saurous","given":"Rif A.","non-dropping-particle":"","parse-names":false,"suffix":""}],"container-title":"6th International Conference on Learning Representations, ICLR 2018 - Conference Track Proceedings","id":"ITEM-1","issued":{"date-parts":[["2018"]]},"title":"Neumann optimizer: A practical optimization algorithm for deep neural networks","type":"paper-conference"},"uris":["http://www.mendeley.com/documents/?uuid=05f2f374-d4f0-4fb1-bb99-7638376c0a9e"]},{"id":"ITEM-2","itemData":{"abstract":"Adam is one of the most influential adaptive stochastic algorithms for\ntraining deep neural networks, which has been pointed out to be divergent even\nin the simple convex setting via a few simple counterexamples. Many attempts,\nsuch as decreasing an adaptive learning rate, adopting a big batch size,\nincorporating a temporal decorrelation technique, seeking an analogous\nsurrogate, \\textit{etc.}, have been tried to promote Adam-type algorithms to\nconverge. In contrast with existing approaches, we introduce an alternative\neasy-to-check sufficient condition, which merely depends on the parameters of\nthe base learning rate and combinations of historical second-order moments, to\nguarantee the global convergence of generic Adam for solving large-scale\nnon-convex stochastic optimization. This observation coupled with this\nsufficient condition gives much deeper interpretations on the divergence of\nAdam. On the other hand, in practice, mini-Adam and distributed-Adam are widely\nused without theoretical guarantee, we further give an analysis on how will the\nbatch size or the number of nodes in the distributed system will affect the\nconvergence of Adam, which theoretically shows that mini-batch and distributed\nAdam can be linearly accelerated by using a larger mini-batch size or more\nnumber of nodes. At last, we apply the generic Adam and mini-batch Adam with a\nsufficient condition for solving the counterexample and training several\ndifferent neural networks on various real-world datasets. Experimental results\nare exactly in accord with our theoretical analysis.","author":[{"dropping-particle":"","family":"Chen","given":"Congliang","non-dropping-particle":"","parse-names":false,"suffix":""},{"dropping-particle":"","family":"Shen","given":"Li","non-dropping-particle":"","parse-names":false,"suffix":""},{"dropping-particle":"","family":"Zou","given":"Fangyu","non-dropping-particle":"","parse-names":false,"suffix":""},{"dropping-particle":"","family":"Wei Liu","given":"Facebook","non-dropping-particle":"","parse-names":false,"suffix":""}],"id":"ITEM-2","issued":{"date-parts":[["2021","1","14"]]},"title":"Towards Practical Adam: Non-Convexity, Convergence Theory, and Mini-Batch Acceleration","type":"article-journal"},"uris":["http://www.mendeley.com/documents/?uuid=a3ca738e-189c-3827-8efe-ec77015a27e9"]},{"id":"ITEM-3","itemData":{"author":[{"dropping-particle":"","family":"Yadan","given":"Omry","non-dropping-particle":"","parse-names":false,"suffix":""},{"dropping-particle":"","family":"Adams","given":"Keith","non-dropping-particle":"","parse-names":false,"suffix":""},{"dropping-particle":"","family":"Taigman","given":"Yaniv","non-dropping-particle":"","parse-names":false,"suffix":""},{"dropping-particle":"","family":"Ranzato","given":"Marc’Aurelio","non-dropping-particle":"","parse-names":false,"suffix":""}],"container-title":"2nd International Conference on Learning Representations, ICLR 2014 - Workshop Track Proceedings","id":"ITEM-3","issued":{"date-parts":[["2014"]]},"title":"Multi-GPU training of convnets","type":"paper-conference"},"uris":["http://www.mendeley.com/documents/?uuid=584b8088-badb-4f92-b7f0-a4a6f774355b"]}],"mendeley":{"formattedCitation":"[184]–[186]","plainTextFormattedCitation":"[184]–[186]","previouslyFormattedCitation":"[184]–[186]"},"properties":{"noteIndex":0},"schema":"https://github.com/citation-style-language/schema/raw/master/csl-citation.json"}</w:instrText>
      </w:r>
      <w:r w:rsidR="005F44FD">
        <w:fldChar w:fldCharType="separate"/>
      </w:r>
      <w:r w:rsidR="00D40BDA" w:rsidRPr="00D40BDA">
        <w:rPr>
          <w:noProof/>
        </w:rPr>
        <w:t>[184]–[186]</w:t>
      </w:r>
      <w:r w:rsidR="005F44FD">
        <w:fldChar w:fldCharType="end"/>
      </w:r>
      <w:r w:rsidR="005F44FD">
        <w:t>.</w:t>
      </w:r>
      <w:r w:rsidR="009A49A3" w:rsidRPr="004C02C1">
        <w:t xml:space="preserve"> The </w:t>
      </w:r>
      <w:r w:rsidR="005672AE">
        <w:t>A</w:t>
      </w:r>
      <w:r w:rsidR="005672AE" w:rsidRPr="004C02C1">
        <w:t xml:space="preserve">dam </w:t>
      </w:r>
      <w:r w:rsidR="009A49A3" w:rsidRPr="004C02C1">
        <w:t>training algorithm used the training options specified in</w:t>
      </w:r>
      <w:r w:rsidR="009A49A3">
        <w:t xml:space="preserve"> </w:t>
      </w:r>
      <w:r w:rsidR="009A49A3">
        <w:fldChar w:fldCharType="begin"/>
      </w:r>
      <w:r w:rsidR="009A49A3">
        <w:instrText xml:space="preserve"> REF _Ref92645146 \h </w:instrText>
      </w:r>
      <w:r w:rsidR="009A49A3">
        <w:fldChar w:fldCharType="separate"/>
      </w:r>
      <w:r w:rsidR="00815F3F">
        <w:t xml:space="preserve">Table </w:t>
      </w:r>
      <w:r w:rsidR="00815F3F">
        <w:rPr>
          <w:noProof/>
        </w:rPr>
        <w:t>5</w:t>
      </w:r>
      <w:r w:rsidR="009A49A3">
        <w:fldChar w:fldCharType="end"/>
      </w:r>
      <w:r w:rsidR="005672AE">
        <w:t xml:space="preserve"> (all unspecified options were set to default values in </w:t>
      </w:r>
      <w:r w:rsidR="009A49A3" w:rsidRPr="004C02C1">
        <w:t>MATLAB R2021b</w:t>
      </w:r>
      <w:r w:rsidR="005672AE">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0"/>
        <w:gridCol w:w="1255"/>
      </w:tblGrid>
      <w:tr w:rsidR="00880614" w:rsidRPr="00880614" w14:paraId="3D699C70" w14:textId="77777777" w:rsidTr="00880614">
        <w:trPr>
          <w:trHeight w:val="345"/>
          <w:jc w:val="center"/>
        </w:trPr>
        <w:tc>
          <w:tcPr>
            <w:tcW w:w="0" w:type="auto"/>
            <w:shd w:val="clear" w:color="auto" w:fill="auto"/>
            <w:noWrap/>
            <w:vAlign w:val="bottom"/>
            <w:hideMark/>
          </w:tcPr>
          <w:p w14:paraId="266AF916" w14:textId="77777777" w:rsidR="00880614" w:rsidRPr="00880614" w:rsidRDefault="00880614" w:rsidP="00880614">
            <w:pPr>
              <w:spacing w:line="240" w:lineRule="auto"/>
              <w:jc w:val="center"/>
              <w:rPr>
                <w:b/>
                <w:bCs/>
                <w:color w:val="000000"/>
                <w:sz w:val="20"/>
                <w:szCs w:val="20"/>
                <w:lang w:eastAsia="en-CA"/>
              </w:rPr>
            </w:pPr>
            <w:r w:rsidRPr="00880614">
              <w:rPr>
                <w:b/>
                <w:bCs/>
                <w:color w:val="000000"/>
                <w:sz w:val="20"/>
                <w:szCs w:val="20"/>
                <w:lang w:eastAsia="en-CA"/>
              </w:rPr>
              <w:t>Training Options</w:t>
            </w:r>
          </w:p>
        </w:tc>
        <w:tc>
          <w:tcPr>
            <w:tcW w:w="0" w:type="auto"/>
            <w:shd w:val="clear" w:color="auto" w:fill="auto"/>
            <w:noWrap/>
            <w:vAlign w:val="bottom"/>
            <w:hideMark/>
          </w:tcPr>
          <w:p w14:paraId="70E28733" w14:textId="77777777" w:rsidR="00880614" w:rsidRPr="00880614" w:rsidRDefault="00880614" w:rsidP="00880614">
            <w:pPr>
              <w:spacing w:line="240" w:lineRule="auto"/>
              <w:jc w:val="center"/>
              <w:rPr>
                <w:b/>
                <w:bCs/>
                <w:color w:val="000000"/>
                <w:sz w:val="20"/>
                <w:szCs w:val="20"/>
                <w:lang w:eastAsia="en-CA"/>
              </w:rPr>
            </w:pPr>
            <w:r w:rsidRPr="00880614">
              <w:rPr>
                <w:b/>
                <w:bCs/>
                <w:color w:val="000000"/>
                <w:sz w:val="20"/>
                <w:szCs w:val="20"/>
                <w:lang w:eastAsia="en-CA"/>
              </w:rPr>
              <w:t>LSTMs</w:t>
            </w:r>
          </w:p>
        </w:tc>
      </w:tr>
      <w:tr w:rsidR="00880614" w:rsidRPr="00880614" w14:paraId="5B894AFC" w14:textId="77777777" w:rsidTr="00880614">
        <w:trPr>
          <w:trHeight w:val="375"/>
          <w:jc w:val="center"/>
        </w:trPr>
        <w:tc>
          <w:tcPr>
            <w:tcW w:w="0" w:type="auto"/>
            <w:shd w:val="clear" w:color="auto" w:fill="auto"/>
            <w:noWrap/>
            <w:vAlign w:val="bottom"/>
            <w:hideMark/>
          </w:tcPr>
          <w:p w14:paraId="17A33BF2"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Initial Learning Rate</w:t>
            </w:r>
          </w:p>
        </w:tc>
        <w:tc>
          <w:tcPr>
            <w:tcW w:w="0" w:type="auto"/>
            <w:shd w:val="clear" w:color="auto" w:fill="auto"/>
            <w:noWrap/>
            <w:vAlign w:val="bottom"/>
            <w:hideMark/>
          </w:tcPr>
          <w:p w14:paraId="6C3F82C9"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0.005</w:t>
            </w:r>
          </w:p>
        </w:tc>
      </w:tr>
      <w:tr w:rsidR="00880614" w:rsidRPr="00880614" w14:paraId="1F2E6515" w14:textId="77777777" w:rsidTr="00880614">
        <w:trPr>
          <w:trHeight w:val="375"/>
          <w:jc w:val="center"/>
        </w:trPr>
        <w:tc>
          <w:tcPr>
            <w:tcW w:w="0" w:type="auto"/>
            <w:shd w:val="clear" w:color="auto" w:fill="auto"/>
            <w:noWrap/>
            <w:vAlign w:val="bottom"/>
            <w:hideMark/>
          </w:tcPr>
          <w:p w14:paraId="3D0E8A07"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First Moment Decay Rate (β</w:t>
            </w:r>
            <w:r w:rsidRPr="00880614">
              <w:rPr>
                <w:color w:val="000000"/>
                <w:sz w:val="20"/>
                <w:szCs w:val="20"/>
                <w:vertAlign w:val="subscript"/>
                <w:lang w:eastAsia="en-CA"/>
              </w:rPr>
              <w:t>1</w:t>
            </w:r>
            <w:r w:rsidRPr="00880614">
              <w:rPr>
                <w:color w:val="000000"/>
                <w:sz w:val="20"/>
                <w:szCs w:val="20"/>
                <w:lang w:eastAsia="en-CA"/>
              </w:rPr>
              <w:t>)</w:t>
            </w:r>
          </w:p>
        </w:tc>
        <w:tc>
          <w:tcPr>
            <w:tcW w:w="0" w:type="auto"/>
            <w:shd w:val="clear" w:color="auto" w:fill="auto"/>
            <w:noWrap/>
            <w:vAlign w:val="bottom"/>
            <w:hideMark/>
          </w:tcPr>
          <w:p w14:paraId="71D1F845"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0.9</w:t>
            </w:r>
          </w:p>
        </w:tc>
      </w:tr>
      <w:tr w:rsidR="00880614" w:rsidRPr="00880614" w14:paraId="589E1E43" w14:textId="77777777" w:rsidTr="00880614">
        <w:trPr>
          <w:trHeight w:val="375"/>
          <w:jc w:val="center"/>
        </w:trPr>
        <w:tc>
          <w:tcPr>
            <w:tcW w:w="0" w:type="auto"/>
            <w:shd w:val="clear" w:color="auto" w:fill="auto"/>
            <w:noWrap/>
            <w:vAlign w:val="bottom"/>
            <w:hideMark/>
          </w:tcPr>
          <w:p w14:paraId="51E88D67"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Second Moment Decay Rate (β</w:t>
            </w:r>
            <w:r w:rsidRPr="00880614">
              <w:rPr>
                <w:color w:val="000000"/>
                <w:sz w:val="20"/>
                <w:szCs w:val="20"/>
                <w:vertAlign w:val="subscript"/>
                <w:lang w:eastAsia="en-CA"/>
              </w:rPr>
              <w:t>2</w:t>
            </w:r>
            <w:r w:rsidRPr="00880614">
              <w:rPr>
                <w:color w:val="000000"/>
                <w:sz w:val="20"/>
                <w:szCs w:val="20"/>
                <w:lang w:eastAsia="en-CA"/>
              </w:rPr>
              <w:t>)</w:t>
            </w:r>
          </w:p>
        </w:tc>
        <w:tc>
          <w:tcPr>
            <w:tcW w:w="0" w:type="auto"/>
            <w:shd w:val="clear" w:color="auto" w:fill="auto"/>
            <w:noWrap/>
            <w:vAlign w:val="bottom"/>
            <w:hideMark/>
          </w:tcPr>
          <w:p w14:paraId="618579CA"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0.999</w:t>
            </w:r>
          </w:p>
        </w:tc>
      </w:tr>
      <w:tr w:rsidR="00880614" w:rsidRPr="00880614" w14:paraId="21FD23E3" w14:textId="77777777" w:rsidTr="00880614">
        <w:trPr>
          <w:trHeight w:val="375"/>
          <w:jc w:val="center"/>
        </w:trPr>
        <w:tc>
          <w:tcPr>
            <w:tcW w:w="0" w:type="auto"/>
            <w:shd w:val="clear" w:color="auto" w:fill="auto"/>
            <w:noWrap/>
            <w:vAlign w:val="bottom"/>
            <w:hideMark/>
          </w:tcPr>
          <w:p w14:paraId="44FBCF0D"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Mini Batch Size</w:t>
            </w:r>
          </w:p>
        </w:tc>
        <w:tc>
          <w:tcPr>
            <w:tcW w:w="0" w:type="auto"/>
            <w:shd w:val="clear" w:color="auto" w:fill="auto"/>
            <w:noWrap/>
            <w:vAlign w:val="bottom"/>
            <w:hideMark/>
          </w:tcPr>
          <w:p w14:paraId="0B42EFFB" w14:textId="77777777" w:rsidR="00880614" w:rsidRPr="00880614" w:rsidRDefault="00880614" w:rsidP="00880614">
            <w:pPr>
              <w:keepNext/>
              <w:spacing w:line="240" w:lineRule="auto"/>
              <w:jc w:val="center"/>
              <w:rPr>
                <w:color w:val="000000"/>
                <w:sz w:val="20"/>
                <w:szCs w:val="20"/>
                <w:lang w:eastAsia="en-CA"/>
              </w:rPr>
            </w:pPr>
            <w:r w:rsidRPr="00880614">
              <w:rPr>
                <w:color w:val="000000"/>
                <w:sz w:val="20"/>
                <w:szCs w:val="20"/>
                <w:lang w:eastAsia="en-CA"/>
              </w:rPr>
              <w:t>24</w:t>
            </w:r>
          </w:p>
        </w:tc>
      </w:tr>
      <w:tr w:rsidR="00880614" w:rsidRPr="00880614" w14:paraId="0BA05F47" w14:textId="77777777" w:rsidTr="00880614">
        <w:trPr>
          <w:trHeight w:val="375"/>
          <w:jc w:val="center"/>
        </w:trPr>
        <w:tc>
          <w:tcPr>
            <w:tcW w:w="0" w:type="auto"/>
            <w:shd w:val="clear" w:color="auto" w:fill="auto"/>
            <w:noWrap/>
            <w:vAlign w:val="bottom"/>
          </w:tcPr>
          <w:p w14:paraId="0E2865AF" w14:textId="01F46C4C" w:rsidR="00880614" w:rsidRPr="00880614" w:rsidRDefault="00880614" w:rsidP="00880614">
            <w:pPr>
              <w:spacing w:line="240" w:lineRule="auto"/>
              <w:jc w:val="center"/>
              <w:rPr>
                <w:color w:val="000000"/>
                <w:sz w:val="20"/>
                <w:szCs w:val="20"/>
                <w:lang w:eastAsia="en-CA"/>
              </w:rPr>
            </w:pPr>
            <w:r>
              <w:rPr>
                <w:color w:val="000000"/>
                <w:sz w:val="20"/>
                <w:szCs w:val="20"/>
                <w:lang w:eastAsia="en-CA"/>
              </w:rPr>
              <w:t>Shuffle</w:t>
            </w:r>
          </w:p>
        </w:tc>
        <w:tc>
          <w:tcPr>
            <w:tcW w:w="0" w:type="auto"/>
            <w:shd w:val="clear" w:color="auto" w:fill="auto"/>
            <w:noWrap/>
            <w:vAlign w:val="bottom"/>
          </w:tcPr>
          <w:p w14:paraId="3ED1A47F" w14:textId="6D7A16A5" w:rsidR="00880614" w:rsidRPr="00880614" w:rsidRDefault="00880614" w:rsidP="00880614">
            <w:pPr>
              <w:keepNext/>
              <w:spacing w:line="240" w:lineRule="auto"/>
              <w:jc w:val="center"/>
              <w:rPr>
                <w:color w:val="000000"/>
                <w:sz w:val="20"/>
                <w:szCs w:val="20"/>
                <w:lang w:eastAsia="en-CA"/>
              </w:rPr>
            </w:pPr>
            <w:r>
              <w:rPr>
                <w:color w:val="000000"/>
                <w:sz w:val="20"/>
                <w:szCs w:val="20"/>
                <w:lang w:eastAsia="en-CA"/>
              </w:rPr>
              <w:t>Every Epoch</w:t>
            </w:r>
          </w:p>
        </w:tc>
      </w:tr>
    </w:tbl>
    <w:p w14:paraId="3035CE36" w14:textId="3CB002E8" w:rsidR="00BF4F52" w:rsidRDefault="00880614" w:rsidP="00880614">
      <w:pPr>
        <w:pStyle w:val="Caption"/>
        <w:jc w:val="center"/>
      </w:pPr>
      <w:bookmarkStart w:id="67" w:name="_Ref92645146"/>
      <w:bookmarkStart w:id="68" w:name="_Toc94773672"/>
      <w:r>
        <w:t xml:space="preserve">Table </w:t>
      </w:r>
      <w:fldSimple w:instr=" SEQ Table \* ARABIC ">
        <w:r w:rsidR="00815F3F">
          <w:rPr>
            <w:noProof/>
          </w:rPr>
          <w:t>5</w:t>
        </w:r>
      </w:fldSimple>
      <w:bookmarkEnd w:id="67"/>
      <w:r>
        <w:t xml:space="preserve"> – </w:t>
      </w:r>
      <w:r w:rsidRPr="00880614">
        <w:t>LSTM Networks Training Options</w:t>
      </w:r>
      <w:bookmarkEnd w:id="68"/>
    </w:p>
    <w:p w14:paraId="6105A061" w14:textId="3C3DD14F" w:rsidR="00014B10" w:rsidRDefault="004863C7" w:rsidP="008B0E66">
      <w:pPr>
        <w:ind w:firstLine="288"/>
      </w:pPr>
      <w:r w:rsidRPr="004863C7">
        <w:t>Once trained, the LSTM networks produced 24 outputs representing 1-day ahead hourly forecasts, just like the standard ANNSTLF-G3. The final results of the two LSTM networks were then combined using the RLS combiner. This process was repeated for each day in the test set to generate a forecast for each hour.</w:t>
      </w:r>
    </w:p>
    <w:p w14:paraId="0BBC070A" w14:textId="4766BDCF" w:rsidR="006F08E8" w:rsidRPr="006F08E8" w:rsidRDefault="00143A19" w:rsidP="006F08E8">
      <w:pPr>
        <w:pStyle w:val="Heading3"/>
      </w:pPr>
      <w:bookmarkStart w:id="69" w:name="_Toc94773615"/>
      <w:r>
        <w:lastRenderedPageBreak/>
        <w:t>3.</w:t>
      </w:r>
      <w:r w:rsidR="008F086A">
        <w:t>3.2</w:t>
      </w:r>
      <w:r>
        <w:t xml:space="preserve"> </w:t>
      </w:r>
      <w:r w:rsidR="00AE21E5">
        <w:t>The Convolutional Neural Network Forecaster (CNN)</w:t>
      </w:r>
      <w:bookmarkEnd w:id="69"/>
    </w:p>
    <w:p w14:paraId="4EDF957C" w14:textId="62FE2E39" w:rsidR="00E955B3" w:rsidRDefault="00CF2E3A" w:rsidP="00401FDC">
      <w:pPr>
        <w:ind w:firstLine="288"/>
      </w:pPr>
      <w:r w:rsidRPr="00CF2E3A">
        <w:t xml:space="preserve"> CNN networks </w:t>
      </w:r>
      <w:r w:rsidR="00B22D89">
        <w:t xml:space="preserve">were implemented for </w:t>
      </w:r>
      <w:r w:rsidR="00B22D89" w:rsidRPr="00CF2E3A">
        <w:t>us</w:t>
      </w:r>
      <w:r w:rsidR="00B22D89">
        <w:t>e</w:t>
      </w:r>
      <w:r w:rsidR="00B22D89" w:rsidRPr="00CF2E3A">
        <w:t xml:space="preserve"> </w:t>
      </w:r>
      <w:r w:rsidR="00B22D89">
        <w:t>in the</w:t>
      </w:r>
      <w:r w:rsidR="00B22D89" w:rsidRPr="00CF2E3A">
        <w:t xml:space="preserve"> </w:t>
      </w:r>
      <w:r w:rsidRPr="00CF2E3A">
        <w:t xml:space="preserve">ANNSTLF architecture in a manner similar to that of LSTM networks. </w:t>
      </w:r>
      <w:r w:rsidR="002E4EEF" w:rsidRPr="002E4EEF">
        <w:t>Both BLF and CLF CNNs had the following layers: an input layer with 79 inputs; a convolutional layer with 15, 6x1 filters; a rectified linear unit activation layer (ReLU); a max-pooling layer with a 2x1 pool size; a fully connected layer with 24 outputs; and a regression output layer.</w:t>
      </w:r>
    </w:p>
    <w:p w14:paraId="07135747" w14:textId="10437259" w:rsidR="00FF616C" w:rsidRDefault="00C04277" w:rsidP="00C04277">
      <w:pPr>
        <w:ind w:firstLine="288"/>
      </w:pPr>
      <w:r w:rsidRPr="00C04277">
        <w:t xml:space="preserve">The CNN networks, like the LSTM networks, were trained with the entire training set using the Adam optimization algorithm with the training options specified in </w:t>
      </w:r>
      <w:r>
        <w:fldChar w:fldCharType="begin"/>
      </w:r>
      <w:r>
        <w:instrText xml:space="preserve"> REF _Ref92646283 \h </w:instrText>
      </w:r>
      <w:r>
        <w:fldChar w:fldCharType="separate"/>
      </w:r>
      <w:r w:rsidR="00815F3F">
        <w:t xml:space="preserve">Table </w:t>
      </w:r>
      <w:r w:rsidR="00815F3F">
        <w:rPr>
          <w:noProof/>
        </w:rPr>
        <w:t>6</w:t>
      </w:r>
      <w:r>
        <w:fldChar w:fldCharType="end"/>
      </w:r>
      <w:r w:rsidRPr="00C04277">
        <w:t xml:space="preserve"> (all unspecified options were set to default values in MATLAB R2021b):</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0"/>
        <w:gridCol w:w="1255"/>
      </w:tblGrid>
      <w:tr w:rsidR="000F027A" w:rsidRPr="00880614" w14:paraId="4196D854" w14:textId="77777777" w:rsidTr="008505B3">
        <w:trPr>
          <w:trHeight w:val="345"/>
          <w:jc w:val="center"/>
        </w:trPr>
        <w:tc>
          <w:tcPr>
            <w:tcW w:w="0" w:type="auto"/>
            <w:shd w:val="clear" w:color="auto" w:fill="auto"/>
            <w:noWrap/>
            <w:vAlign w:val="bottom"/>
            <w:hideMark/>
          </w:tcPr>
          <w:p w14:paraId="2DABB800" w14:textId="77777777" w:rsidR="000F027A" w:rsidRPr="00880614" w:rsidRDefault="000F027A" w:rsidP="008505B3">
            <w:pPr>
              <w:spacing w:line="240" w:lineRule="auto"/>
              <w:jc w:val="center"/>
              <w:rPr>
                <w:b/>
                <w:bCs/>
                <w:color w:val="000000"/>
                <w:sz w:val="20"/>
                <w:szCs w:val="20"/>
                <w:lang w:eastAsia="en-CA"/>
              </w:rPr>
            </w:pPr>
            <w:r w:rsidRPr="00880614">
              <w:rPr>
                <w:b/>
                <w:bCs/>
                <w:color w:val="000000"/>
                <w:sz w:val="20"/>
                <w:szCs w:val="20"/>
                <w:lang w:eastAsia="en-CA"/>
              </w:rPr>
              <w:t>Training Options</w:t>
            </w:r>
          </w:p>
        </w:tc>
        <w:tc>
          <w:tcPr>
            <w:tcW w:w="0" w:type="auto"/>
            <w:shd w:val="clear" w:color="auto" w:fill="auto"/>
            <w:noWrap/>
            <w:vAlign w:val="bottom"/>
            <w:hideMark/>
          </w:tcPr>
          <w:p w14:paraId="2FBEB0F1" w14:textId="39B98DD0" w:rsidR="000F027A" w:rsidRPr="00880614" w:rsidRDefault="00C30453" w:rsidP="008505B3">
            <w:pPr>
              <w:spacing w:line="240" w:lineRule="auto"/>
              <w:jc w:val="center"/>
              <w:rPr>
                <w:b/>
                <w:bCs/>
                <w:color w:val="000000"/>
                <w:sz w:val="20"/>
                <w:szCs w:val="20"/>
                <w:lang w:eastAsia="en-CA"/>
              </w:rPr>
            </w:pPr>
            <w:r>
              <w:rPr>
                <w:b/>
                <w:bCs/>
                <w:color w:val="000000"/>
                <w:sz w:val="20"/>
                <w:szCs w:val="20"/>
                <w:lang w:eastAsia="en-CA"/>
              </w:rPr>
              <w:t>CNNs</w:t>
            </w:r>
          </w:p>
        </w:tc>
      </w:tr>
      <w:tr w:rsidR="000F027A" w:rsidRPr="00880614" w14:paraId="5366E7CC" w14:textId="77777777" w:rsidTr="008505B3">
        <w:trPr>
          <w:trHeight w:val="375"/>
          <w:jc w:val="center"/>
        </w:trPr>
        <w:tc>
          <w:tcPr>
            <w:tcW w:w="0" w:type="auto"/>
            <w:shd w:val="clear" w:color="auto" w:fill="auto"/>
            <w:noWrap/>
            <w:vAlign w:val="bottom"/>
            <w:hideMark/>
          </w:tcPr>
          <w:p w14:paraId="52F5F2FE"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Initial Learning Rate</w:t>
            </w:r>
          </w:p>
        </w:tc>
        <w:tc>
          <w:tcPr>
            <w:tcW w:w="0" w:type="auto"/>
            <w:shd w:val="clear" w:color="auto" w:fill="auto"/>
            <w:noWrap/>
            <w:vAlign w:val="bottom"/>
            <w:hideMark/>
          </w:tcPr>
          <w:p w14:paraId="4077EA5E" w14:textId="33A5AD6C"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0.00</w:t>
            </w:r>
            <w:r>
              <w:rPr>
                <w:color w:val="000000"/>
                <w:sz w:val="20"/>
                <w:szCs w:val="20"/>
                <w:lang w:eastAsia="en-CA"/>
              </w:rPr>
              <w:t>1</w:t>
            </w:r>
          </w:p>
        </w:tc>
      </w:tr>
      <w:tr w:rsidR="000F027A" w:rsidRPr="00880614" w14:paraId="733A01F6" w14:textId="77777777" w:rsidTr="008505B3">
        <w:trPr>
          <w:trHeight w:val="375"/>
          <w:jc w:val="center"/>
        </w:trPr>
        <w:tc>
          <w:tcPr>
            <w:tcW w:w="0" w:type="auto"/>
            <w:shd w:val="clear" w:color="auto" w:fill="auto"/>
            <w:noWrap/>
            <w:vAlign w:val="bottom"/>
            <w:hideMark/>
          </w:tcPr>
          <w:p w14:paraId="2DD75A2C"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First Moment Decay Rate (β</w:t>
            </w:r>
            <w:r w:rsidRPr="00880614">
              <w:rPr>
                <w:color w:val="000000"/>
                <w:sz w:val="20"/>
                <w:szCs w:val="20"/>
                <w:vertAlign w:val="subscript"/>
                <w:lang w:eastAsia="en-CA"/>
              </w:rPr>
              <w:t>1</w:t>
            </w:r>
            <w:r w:rsidRPr="00880614">
              <w:rPr>
                <w:color w:val="000000"/>
                <w:sz w:val="20"/>
                <w:szCs w:val="20"/>
                <w:lang w:eastAsia="en-CA"/>
              </w:rPr>
              <w:t>)</w:t>
            </w:r>
          </w:p>
        </w:tc>
        <w:tc>
          <w:tcPr>
            <w:tcW w:w="0" w:type="auto"/>
            <w:shd w:val="clear" w:color="auto" w:fill="auto"/>
            <w:noWrap/>
            <w:vAlign w:val="bottom"/>
            <w:hideMark/>
          </w:tcPr>
          <w:p w14:paraId="39AB1464"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0.9</w:t>
            </w:r>
          </w:p>
        </w:tc>
      </w:tr>
      <w:tr w:rsidR="000F027A" w:rsidRPr="00880614" w14:paraId="66EC04D1" w14:textId="77777777" w:rsidTr="008505B3">
        <w:trPr>
          <w:trHeight w:val="375"/>
          <w:jc w:val="center"/>
        </w:trPr>
        <w:tc>
          <w:tcPr>
            <w:tcW w:w="0" w:type="auto"/>
            <w:shd w:val="clear" w:color="auto" w:fill="auto"/>
            <w:noWrap/>
            <w:vAlign w:val="bottom"/>
            <w:hideMark/>
          </w:tcPr>
          <w:p w14:paraId="136A3F11"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Second Moment Decay Rate (β</w:t>
            </w:r>
            <w:r w:rsidRPr="00880614">
              <w:rPr>
                <w:color w:val="000000"/>
                <w:sz w:val="20"/>
                <w:szCs w:val="20"/>
                <w:vertAlign w:val="subscript"/>
                <w:lang w:eastAsia="en-CA"/>
              </w:rPr>
              <w:t>2</w:t>
            </w:r>
            <w:r w:rsidRPr="00880614">
              <w:rPr>
                <w:color w:val="000000"/>
                <w:sz w:val="20"/>
                <w:szCs w:val="20"/>
                <w:lang w:eastAsia="en-CA"/>
              </w:rPr>
              <w:t>)</w:t>
            </w:r>
          </w:p>
        </w:tc>
        <w:tc>
          <w:tcPr>
            <w:tcW w:w="0" w:type="auto"/>
            <w:shd w:val="clear" w:color="auto" w:fill="auto"/>
            <w:noWrap/>
            <w:vAlign w:val="bottom"/>
            <w:hideMark/>
          </w:tcPr>
          <w:p w14:paraId="6E023D06"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0.999</w:t>
            </w:r>
          </w:p>
        </w:tc>
      </w:tr>
      <w:tr w:rsidR="000F027A" w:rsidRPr="00880614" w14:paraId="1618BFB5" w14:textId="77777777" w:rsidTr="008505B3">
        <w:trPr>
          <w:trHeight w:val="375"/>
          <w:jc w:val="center"/>
        </w:trPr>
        <w:tc>
          <w:tcPr>
            <w:tcW w:w="0" w:type="auto"/>
            <w:shd w:val="clear" w:color="auto" w:fill="auto"/>
            <w:noWrap/>
            <w:vAlign w:val="bottom"/>
            <w:hideMark/>
          </w:tcPr>
          <w:p w14:paraId="0781A6A9"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Mini Batch Size</w:t>
            </w:r>
          </w:p>
        </w:tc>
        <w:tc>
          <w:tcPr>
            <w:tcW w:w="0" w:type="auto"/>
            <w:shd w:val="clear" w:color="auto" w:fill="auto"/>
            <w:noWrap/>
            <w:vAlign w:val="bottom"/>
            <w:hideMark/>
          </w:tcPr>
          <w:p w14:paraId="13E367FB" w14:textId="0C3F5086" w:rsidR="000F027A" w:rsidRPr="00880614" w:rsidRDefault="000F027A" w:rsidP="008505B3">
            <w:pPr>
              <w:keepNext/>
              <w:spacing w:line="240" w:lineRule="auto"/>
              <w:jc w:val="center"/>
              <w:rPr>
                <w:color w:val="000000"/>
                <w:sz w:val="20"/>
                <w:szCs w:val="20"/>
                <w:lang w:eastAsia="en-CA"/>
              </w:rPr>
            </w:pPr>
            <w:r>
              <w:rPr>
                <w:color w:val="000000"/>
                <w:sz w:val="20"/>
                <w:szCs w:val="20"/>
                <w:lang w:eastAsia="en-CA"/>
              </w:rPr>
              <w:t>128</w:t>
            </w:r>
          </w:p>
        </w:tc>
      </w:tr>
      <w:tr w:rsidR="000F027A" w:rsidRPr="00880614" w14:paraId="61A8D8D9" w14:textId="77777777" w:rsidTr="008505B3">
        <w:trPr>
          <w:trHeight w:val="375"/>
          <w:jc w:val="center"/>
        </w:trPr>
        <w:tc>
          <w:tcPr>
            <w:tcW w:w="0" w:type="auto"/>
            <w:shd w:val="clear" w:color="auto" w:fill="auto"/>
            <w:noWrap/>
            <w:vAlign w:val="bottom"/>
          </w:tcPr>
          <w:p w14:paraId="4E7F4D15" w14:textId="77777777" w:rsidR="000F027A" w:rsidRPr="00880614" w:rsidRDefault="000F027A" w:rsidP="008505B3">
            <w:pPr>
              <w:spacing w:line="240" w:lineRule="auto"/>
              <w:jc w:val="center"/>
              <w:rPr>
                <w:color w:val="000000"/>
                <w:sz w:val="20"/>
                <w:szCs w:val="20"/>
                <w:lang w:eastAsia="en-CA"/>
              </w:rPr>
            </w:pPr>
            <w:r>
              <w:rPr>
                <w:color w:val="000000"/>
                <w:sz w:val="20"/>
                <w:szCs w:val="20"/>
                <w:lang w:eastAsia="en-CA"/>
              </w:rPr>
              <w:t>Shuffle</w:t>
            </w:r>
          </w:p>
        </w:tc>
        <w:tc>
          <w:tcPr>
            <w:tcW w:w="0" w:type="auto"/>
            <w:shd w:val="clear" w:color="auto" w:fill="auto"/>
            <w:noWrap/>
            <w:vAlign w:val="bottom"/>
          </w:tcPr>
          <w:p w14:paraId="04BCFFAA" w14:textId="77777777" w:rsidR="000F027A" w:rsidRPr="00880614" w:rsidRDefault="000F027A" w:rsidP="008505B3">
            <w:pPr>
              <w:keepNext/>
              <w:spacing w:line="240" w:lineRule="auto"/>
              <w:jc w:val="center"/>
              <w:rPr>
                <w:color w:val="000000"/>
                <w:sz w:val="20"/>
                <w:szCs w:val="20"/>
                <w:lang w:eastAsia="en-CA"/>
              </w:rPr>
            </w:pPr>
            <w:r>
              <w:rPr>
                <w:color w:val="000000"/>
                <w:sz w:val="20"/>
                <w:szCs w:val="20"/>
                <w:lang w:eastAsia="en-CA"/>
              </w:rPr>
              <w:t>Every Epoch</w:t>
            </w:r>
          </w:p>
        </w:tc>
      </w:tr>
    </w:tbl>
    <w:p w14:paraId="57C14CCA" w14:textId="59EA8771" w:rsidR="000F027A" w:rsidRDefault="000F027A" w:rsidP="000F027A">
      <w:pPr>
        <w:pStyle w:val="Caption"/>
        <w:jc w:val="center"/>
      </w:pPr>
      <w:bookmarkStart w:id="70" w:name="_Ref92646283"/>
      <w:bookmarkStart w:id="71" w:name="_Toc94773673"/>
      <w:r>
        <w:t xml:space="preserve">Table </w:t>
      </w:r>
      <w:fldSimple w:instr=" SEQ Table \* ARABIC ">
        <w:r w:rsidR="00815F3F">
          <w:rPr>
            <w:noProof/>
          </w:rPr>
          <w:t>6</w:t>
        </w:r>
      </w:fldSimple>
      <w:bookmarkEnd w:id="70"/>
      <w:r>
        <w:t xml:space="preserve"> – CNN</w:t>
      </w:r>
      <w:r w:rsidRPr="00880614">
        <w:t xml:space="preserve"> Networks Training Options</w:t>
      </w:r>
      <w:bookmarkEnd w:id="71"/>
    </w:p>
    <w:p w14:paraId="0E644294" w14:textId="16E3EC56" w:rsidR="00B62CC0" w:rsidRDefault="008B0E66" w:rsidP="00EB7FB0">
      <w:pPr>
        <w:ind w:firstLine="288"/>
      </w:pPr>
      <w:r w:rsidRPr="008B0E66">
        <w:t>After training, the CNN networks generated 24 outputs representing 1-day ahead hourly forecasts, just like the standard ANNSTLF-G3. The final results of the two CNN networks were then combined using the RLS combiner. This process was repeated for each day in the test set to generate a forecast for each hour.</w:t>
      </w:r>
    </w:p>
    <w:p w14:paraId="55FB1E9C" w14:textId="1DF4E156" w:rsidR="00961616" w:rsidRDefault="008F44DD" w:rsidP="00FF3287">
      <w:pPr>
        <w:pStyle w:val="Heading2"/>
      </w:pPr>
      <w:bookmarkStart w:id="72" w:name="_Toc94773616"/>
      <w:r>
        <w:t>3.</w:t>
      </w:r>
      <w:r w:rsidR="005C5901">
        <w:t>4</w:t>
      </w:r>
      <w:r>
        <w:t xml:space="preserve"> </w:t>
      </w:r>
      <w:r w:rsidR="006B04E4">
        <w:t xml:space="preserve">Performance </w:t>
      </w:r>
      <w:r>
        <w:t>Analysis</w:t>
      </w:r>
      <w:bookmarkEnd w:id="72"/>
    </w:p>
    <w:p w14:paraId="5977F1AF" w14:textId="03F33FA6" w:rsidR="0081661B" w:rsidRDefault="00986D51" w:rsidP="00514584">
      <w:pPr>
        <w:ind w:firstLine="288"/>
      </w:pPr>
      <w:r>
        <w:t>The</w:t>
      </w:r>
      <w:r w:rsidRPr="00A06A0C">
        <w:t xml:space="preserve"> </w:t>
      </w:r>
      <w:r w:rsidR="00A06A0C" w:rsidRPr="00A06A0C">
        <w:t xml:space="preserve">goal </w:t>
      </w:r>
      <w:r w:rsidR="0081661B">
        <w:t xml:space="preserve">of this study </w:t>
      </w:r>
      <w:r w:rsidR="00A06A0C" w:rsidRPr="00A06A0C">
        <w:t xml:space="preserve">was to forecast </w:t>
      </w:r>
      <w:r>
        <w:t xml:space="preserve">1-day ahead </w:t>
      </w:r>
      <w:r w:rsidR="00A06A0C" w:rsidRPr="00A06A0C">
        <w:t>load</w:t>
      </w:r>
      <w:r>
        <w:t>s</w:t>
      </w:r>
      <w:r w:rsidR="00A06A0C" w:rsidRPr="00A06A0C">
        <w:t xml:space="preserve"> and identify daily peaks.</w:t>
      </w:r>
      <w:r w:rsidR="00514584" w:rsidRPr="00514584">
        <w:t xml:space="preserve"> MAPE and RMSE </w:t>
      </w:r>
      <w:r>
        <w:t xml:space="preserve">were used </w:t>
      </w:r>
      <w:r w:rsidR="00514584" w:rsidRPr="00514584">
        <w:t>to evaluate forecaster performance in regular load forecasts</w:t>
      </w:r>
      <w:r w:rsidR="0081661B">
        <w:t>.</w:t>
      </w:r>
      <w:r w:rsidR="00514584" w:rsidRPr="00514584">
        <w:t xml:space="preserve"> </w:t>
      </w:r>
      <w:r w:rsidR="0081661B" w:rsidRPr="00DC2C08">
        <w:t xml:space="preserve">Because there are no values near zero in </w:t>
      </w:r>
      <w:r w:rsidR="0081661B">
        <w:t>the</w:t>
      </w:r>
      <w:r w:rsidR="0081661B" w:rsidRPr="00DC2C08">
        <w:t xml:space="preserve"> datasets, MAPE limitations do not apply, and the RMSE </w:t>
      </w:r>
      <w:r w:rsidR="0081661B" w:rsidRPr="00DC2C08">
        <w:lastRenderedPageBreak/>
        <w:t>allow</w:t>
      </w:r>
      <w:r w:rsidR="0081661B">
        <w:t>ed for</w:t>
      </w:r>
      <w:r w:rsidR="0081661B" w:rsidRPr="00DC2C08">
        <w:t xml:space="preserve"> detect</w:t>
      </w:r>
      <w:r w:rsidR="0081661B">
        <w:t>ion</w:t>
      </w:r>
      <w:r w:rsidR="0081661B" w:rsidRPr="00DC2C08">
        <w:t xml:space="preserve"> </w:t>
      </w:r>
      <w:r w:rsidR="0081661B">
        <w:t xml:space="preserve">of </w:t>
      </w:r>
      <w:r w:rsidR="0081661B" w:rsidRPr="00DC2C08">
        <w:t>significant forecast errors.</w:t>
      </w:r>
      <w:r w:rsidR="0081661B">
        <w:t xml:space="preserve"> For breadth, </w:t>
      </w:r>
      <w:r w:rsidR="0081661B" w:rsidRPr="006A0653">
        <w:t xml:space="preserve">Appendix B contains </w:t>
      </w:r>
      <w:r w:rsidR="0081661B">
        <w:t>information</w:t>
      </w:r>
      <w:r w:rsidR="0081661B" w:rsidRPr="006A0653">
        <w:t xml:space="preserve"> on the overall performance of all forecasters using all of the performance metrics mentioned in Chapter 2</w:t>
      </w:r>
      <w:r w:rsidR="0081661B">
        <w:t>.</w:t>
      </w:r>
    </w:p>
    <w:p w14:paraId="37E5C770" w14:textId="364B8D09" w:rsidR="00F811A5" w:rsidRDefault="00514584" w:rsidP="001746BC">
      <w:pPr>
        <w:ind w:firstLine="288"/>
      </w:pPr>
      <w:r w:rsidRPr="00514584">
        <w:t xml:space="preserve">MAPE, MAE, and MBE </w:t>
      </w:r>
      <w:r w:rsidR="00986D51">
        <w:t xml:space="preserve">were used </w:t>
      </w:r>
      <w:r w:rsidRPr="00514584">
        <w:t xml:space="preserve">to </w:t>
      </w:r>
      <w:r w:rsidR="00986D51">
        <w:t xml:space="preserve">evaluate </w:t>
      </w:r>
      <w:r w:rsidRPr="00514584">
        <w:t xml:space="preserve">forecaster </w:t>
      </w:r>
      <w:r w:rsidR="00986D51">
        <w:t>performance</w:t>
      </w:r>
      <w:r w:rsidR="00986D51" w:rsidRPr="00514584">
        <w:t xml:space="preserve"> </w:t>
      </w:r>
      <w:r w:rsidRPr="00514584">
        <w:t>in predicting and identifying daily peaks.</w:t>
      </w:r>
      <w:r w:rsidRPr="00237C02">
        <w:t xml:space="preserve"> </w:t>
      </w:r>
      <w:r w:rsidR="00237C02" w:rsidRPr="00237C02">
        <w:t>MAPE was used to quantify the accuracy of the forecasted peak magnitudes by calculating the difference between the forecast and actual peak values.</w:t>
      </w:r>
      <w:r w:rsidR="0064212F">
        <w:t xml:space="preserve"> </w:t>
      </w:r>
      <w:r w:rsidR="0064212F" w:rsidRPr="0064212F">
        <w:t xml:space="preserve">MBE and MAE were used to calculate the time difference between </w:t>
      </w:r>
      <w:r w:rsidR="0081661B">
        <w:t xml:space="preserve">occurrence of </w:t>
      </w:r>
      <w:r w:rsidR="0064212F" w:rsidRPr="0064212F">
        <w:t>actual and forecasted peak</w:t>
      </w:r>
      <w:r w:rsidR="0081661B">
        <w:t>s</w:t>
      </w:r>
      <w:r w:rsidR="0064212F" w:rsidRPr="0064212F">
        <w:t>.</w:t>
      </w:r>
      <w:r w:rsidR="0081661B">
        <w:t xml:space="preserve">  </w:t>
      </w:r>
      <w:r w:rsidR="00D24C55" w:rsidRPr="00D24C55">
        <w:t>MAE was used to determine the accuracy of the time difference</w:t>
      </w:r>
      <w:r w:rsidR="003073E7">
        <w:t>s</w:t>
      </w:r>
      <w:r w:rsidR="00D24C55" w:rsidRPr="00D24C55">
        <w:t>, whereas the MBE was used to determine the models' overall bias, or whether they over or under forecasted based on the forecasted time of occurrence.</w:t>
      </w:r>
      <w:r w:rsidR="00D24C55">
        <w:t xml:space="preserve"> </w:t>
      </w:r>
      <w:r w:rsidR="0081661B">
        <w:t xml:space="preserve">When reported, </w:t>
      </w:r>
      <w:r w:rsidR="00D24C55" w:rsidRPr="00D24C55">
        <w:t xml:space="preserve">MAE and MBE are denoted </w:t>
      </w:r>
      <w:r w:rsidR="0081661B">
        <w:t>in</w:t>
      </w:r>
      <w:r w:rsidR="0081661B" w:rsidRPr="00D24C55">
        <w:t xml:space="preserve"> </w:t>
      </w:r>
      <w:r w:rsidR="00D24C55" w:rsidRPr="00D24C55">
        <w:t>minutes.</w:t>
      </w:r>
    </w:p>
    <w:p w14:paraId="7C093204" w14:textId="05917637" w:rsidR="00A62136" w:rsidRDefault="00A62136" w:rsidP="00E13338">
      <w:pPr>
        <w:pStyle w:val="Heading3"/>
      </w:pPr>
      <w:bookmarkStart w:id="73" w:name="_Toc93429772"/>
      <w:bookmarkStart w:id="74" w:name="_Toc94773617"/>
      <w:r>
        <w:t xml:space="preserve">3.4.1 </w:t>
      </w:r>
      <w:bookmarkEnd w:id="73"/>
      <w:r w:rsidRPr="00A62136">
        <w:t>A Remark on Peak Detection Accuracy Metrics</w:t>
      </w:r>
      <w:bookmarkEnd w:id="74"/>
    </w:p>
    <w:p w14:paraId="3870C198" w14:textId="51DAF1D3" w:rsidR="00E033BD" w:rsidRPr="00E033BD" w:rsidRDefault="00E033BD" w:rsidP="00E033BD">
      <w:pPr>
        <w:ind w:firstLine="288"/>
      </w:pPr>
      <w:r w:rsidRPr="00E033BD">
        <w:t xml:space="preserve">It is important to note that daily peaks are influenced by a variety of random variables, making them difficult to predict. This is because random peaks can produce significantly higher peaks than regular peaks, and because we are calculating the daily maximum, we use the random peak rather than the regular peak. We only mentioned peaks because our datasets, which are hourly aggregated load demand, do not contain any spikes. As a result, the daily maximum represents the day's actual peak. </w:t>
      </w:r>
      <w:r>
        <w:fldChar w:fldCharType="begin"/>
      </w:r>
      <w:r>
        <w:instrText xml:space="preserve"> REF _Ref88493564 \h </w:instrText>
      </w:r>
      <w:r>
        <w:fldChar w:fldCharType="separate"/>
      </w:r>
      <w:r w:rsidR="00815F3F">
        <w:t xml:space="preserve">Figure </w:t>
      </w:r>
      <w:r w:rsidR="00815F3F">
        <w:rPr>
          <w:noProof/>
        </w:rPr>
        <w:t>9</w:t>
      </w:r>
      <w:r>
        <w:fldChar w:fldCharType="end"/>
      </w:r>
      <w:r w:rsidRPr="00E033BD">
        <w:t xml:space="preserve"> and the paragraph that follows provide concise summaries of the preceding statements.</w:t>
      </w:r>
    </w:p>
    <w:p w14:paraId="6ED4F704" w14:textId="77777777" w:rsidR="00A62136" w:rsidRDefault="00A62136" w:rsidP="00A62136">
      <w:pPr>
        <w:ind w:firstLine="288"/>
        <w:jc w:val="center"/>
      </w:pPr>
      <w:r w:rsidRPr="00562DD0">
        <w:rPr>
          <w:noProof/>
        </w:rPr>
        <w:lastRenderedPageBreak/>
        <w:drawing>
          <wp:inline distT="0" distB="0" distL="0" distR="0" wp14:anchorId="547370C1" wp14:editId="24614D5A">
            <wp:extent cx="3520742" cy="271462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5">
                      <a:extLst>
                        <a:ext uri="{28A0092B-C50C-407E-A947-70E740481C1C}">
                          <a14:useLocalDpi xmlns:a14="http://schemas.microsoft.com/office/drawing/2010/main" val="0"/>
                        </a:ext>
                      </a:extLst>
                    </a:blip>
                    <a:srcRect l="2504" t="5967" r="6082"/>
                    <a:stretch/>
                  </pic:blipFill>
                  <pic:spPr bwMode="auto">
                    <a:xfrm>
                      <a:off x="0" y="0"/>
                      <a:ext cx="3589293" cy="2767480"/>
                    </a:xfrm>
                    <a:prstGeom prst="rect">
                      <a:avLst/>
                    </a:prstGeom>
                    <a:noFill/>
                    <a:ln>
                      <a:noFill/>
                    </a:ln>
                    <a:extLst>
                      <a:ext uri="{53640926-AAD7-44D8-BBD7-CCE9431645EC}">
                        <a14:shadowObscured xmlns:a14="http://schemas.microsoft.com/office/drawing/2010/main"/>
                      </a:ext>
                    </a:extLst>
                  </pic:spPr>
                </pic:pic>
              </a:graphicData>
            </a:graphic>
          </wp:inline>
        </w:drawing>
      </w:r>
    </w:p>
    <w:p w14:paraId="7B153A81" w14:textId="4E56505F" w:rsidR="00A62136" w:rsidRDefault="00A62136" w:rsidP="00A62136">
      <w:pPr>
        <w:pStyle w:val="Caption"/>
        <w:jc w:val="center"/>
      </w:pPr>
      <w:bookmarkStart w:id="75" w:name="_Ref88493564"/>
      <w:bookmarkStart w:id="76" w:name="_Toc93429844"/>
      <w:bookmarkStart w:id="77" w:name="_Toc94773695"/>
      <w:r>
        <w:t xml:space="preserve">Figure </w:t>
      </w:r>
      <w:fldSimple w:instr=" SEQ Figure \* ARABIC ">
        <w:r w:rsidR="00815F3F">
          <w:rPr>
            <w:noProof/>
          </w:rPr>
          <w:t>9</w:t>
        </w:r>
      </w:fldSimple>
      <w:bookmarkEnd w:id="75"/>
      <w:r>
        <w:t xml:space="preserve"> - </w:t>
      </w:r>
      <w:r w:rsidRPr="005E08B9">
        <w:t xml:space="preserve">Load Demand on March 11, 2019, and CNN Forecast </w:t>
      </w:r>
      <w:r>
        <w:t>– Toronto Dataset</w:t>
      </w:r>
      <w:bookmarkEnd w:id="76"/>
      <w:bookmarkEnd w:id="77"/>
    </w:p>
    <w:p w14:paraId="7970B5CB" w14:textId="247EB412" w:rsidR="001154FF" w:rsidRPr="001154FF" w:rsidRDefault="001154FF" w:rsidP="001154FF">
      <w:pPr>
        <w:ind w:firstLine="288"/>
      </w:pPr>
      <w:r w:rsidRPr="001154FF">
        <w:t>Although the Toronto dataset typically peaks between 16:00 and 21:00 in the evenings, a random peak with a value of 6594 MW occurred at 10:00, which was greater than the second-highest peak with a value of 6590 MW at 18:00. Although it was only 4 MW more, because we used the daily maximum, we had to use the peak at 10:00. However, CNN predicted a peak at 18:00 with a value of 6603 MW. Nonetheless, because we will be comparing the predicted time to the one at 10:00, the random peak has an impact on our MAE and MBE accuracy metrics for the time difference.</w:t>
      </w:r>
      <w:r>
        <w:t xml:space="preserve"> </w:t>
      </w:r>
      <w:r w:rsidR="005403F3" w:rsidRPr="005403F3">
        <w:t>This is just one factor to consider when it comes to forecasters' ability to predict daily peaks.</w:t>
      </w:r>
      <w:r w:rsidR="00BE4335">
        <w:t xml:space="preserve"> </w:t>
      </w:r>
      <w:r w:rsidRPr="001154FF">
        <w:t>A significantly more accurate metric for comparing time differences could be used in future work.</w:t>
      </w:r>
    </w:p>
    <w:p w14:paraId="022BBD4E" w14:textId="083ABC3E" w:rsidR="00116916" w:rsidRDefault="00116916" w:rsidP="008223C2">
      <w:pPr>
        <w:pStyle w:val="Heading2"/>
      </w:pPr>
      <w:bookmarkStart w:id="78" w:name="_Toc94773618"/>
      <w:r>
        <w:t>3.</w:t>
      </w:r>
      <w:r w:rsidR="00DF586D">
        <w:t>5</w:t>
      </w:r>
      <w:r w:rsidR="008223C2" w:rsidRPr="008223C2">
        <w:t xml:space="preserve"> The Performance of </w:t>
      </w:r>
      <w:r w:rsidR="00A039C8">
        <w:t>Forecaster</w:t>
      </w:r>
      <w:r w:rsidR="008223C2" w:rsidRPr="008223C2">
        <w:t>s on the Toronto Dataset</w:t>
      </w:r>
      <w:bookmarkEnd w:id="78"/>
    </w:p>
    <w:p w14:paraId="13765B5E" w14:textId="305C4241" w:rsidR="006963BD" w:rsidRDefault="00AB39DE" w:rsidP="00DF72B3">
      <w:pPr>
        <w:ind w:firstLine="288"/>
      </w:pPr>
      <w:r>
        <w:fldChar w:fldCharType="begin"/>
      </w:r>
      <w:r>
        <w:instrText xml:space="preserve"> REF _Ref85285958 \h </w:instrText>
      </w:r>
      <w:r>
        <w:fldChar w:fldCharType="separate"/>
      </w:r>
      <w:r w:rsidR="00815F3F">
        <w:t xml:space="preserve">Table </w:t>
      </w:r>
      <w:r w:rsidR="00815F3F">
        <w:rPr>
          <w:noProof/>
        </w:rPr>
        <w:t>7</w:t>
      </w:r>
      <w:r>
        <w:fldChar w:fldCharType="end"/>
      </w:r>
      <w:r w:rsidRPr="00AB39DE">
        <w:t xml:space="preserve"> summarizes the key performance metrics across the test dataset, while </w:t>
      </w:r>
      <w:r>
        <w:fldChar w:fldCharType="begin"/>
      </w:r>
      <w:r>
        <w:instrText xml:space="preserve"> REF _Ref86081137 \h </w:instrText>
      </w:r>
      <w:r>
        <w:fldChar w:fldCharType="separate"/>
      </w:r>
      <w:r w:rsidR="00815F3F">
        <w:t xml:space="preserve">Figure </w:t>
      </w:r>
      <w:r w:rsidR="00815F3F">
        <w:rPr>
          <w:noProof/>
        </w:rPr>
        <w:t>10</w:t>
      </w:r>
      <w:r>
        <w:fldChar w:fldCharType="end"/>
      </w:r>
      <w:r>
        <w:t>a</w:t>
      </w:r>
      <w:r w:rsidRPr="00AB39DE">
        <w:t xml:space="preserve"> depicts the overall distribution of errors for each forecaster across the test dataset.</w:t>
      </w:r>
      <w:r>
        <w:t xml:space="preserve"> </w:t>
      </w:r>
      <w:r>
        <w:fldChar w:fldCharType="begin"/>
      </w:r>
      <w:r>
        <w:instrText xml:space="preserve"> REF _Ref85286062 \h </w:instrText>
      </w:r>
      <w:r>
        <w:fldChar w:fldCharType="separate"/>
      </w:r>
      <w:r w:rsidR="00815F3F">
        <w:t xml:space="preserve">Table </w:t>
      </w:r>
      <w:r w:rsidR="00815F3F">
        <w:rPr>
          <w:noProof/>
        </w:rPr>
        <w:t>8</w:t>
      </w:r>
      <w:r>
        <w:fldChar w:fldCharType="end"/>
      </w:r>
      <w:r>
        <w:t xml:space="preserve"> s</w:t>
      </w:r>
      <w:r w:rsidRPr="00AB39DE">
        <w:t xml:space="preserve">ummarizes the forecaster's performance in predicting daily peaks. </w:t>
      </w:r>
      <w:r w:rsidR="00DF72B3">
        <w:fldChar w:fldCharType="begin"/>
      </w:r>
      <w:r w:rsidR="00DF72B3">
        <w:instrText xml:space="preserve"> REF _Ref86081137 \h </w:instrText>
      </w:r>
      <w:r w:rsidR="00DF72B3">
        <w:fldChar w:fldCharType="separate"/>
      </w:r>
      <w:r w:rsidR="00815F3F">
        <w:t xml:space="preserve">Figure </w:t>
      </w:r>
      <w:r w:rsidR="00815F3F">
        <w:rPr>
          <w:noProof/>
        </w:rPr>
        <w:t>10</w:t>
      </w:r>
      <w:r w:rsidR="00DF72B3">
        <w:fldChar w:fldCharType="end"/>
      </w:r>
      <w:r w:rsidR="00DF72B3">
        <w:t>b</w:t>
      </w:r>
      <w:r w:rsidRPr="00AB39DE">
        <w:t xml:space="preserve"> </w:t>
      </w:r>
      <w:r w:rsidRPr="00AB39DE">
        <w:lastRenderedPageBreak/>
        <w:t>depicts a snapshot of actual and forecasted load demand for the period of July 17th to July 21st; this period was chosen</w:t>
      </w:r>
      <w:r w:rsidR="004614E5">
        <w:t xml:space="preserve"> for visualization</w:t>
      </w:r>
      <w:r w:rsidRPr="00AB39DE">
        <w:t xml:space="preserve"> because it coincided with the month in which all forecasters performed the worst overall.</w:t>
      </w:r>
    </w:p>
    <w:p w14:paraId="19DD3025" w14:textId="6F5D1DA7" w:rsidR="001950D8" w:rsidRPr="00A9660E" w:rsidRDefault="00781F5F" w:rsidP="001950D8">
      <w:pPr>
        <w:jc w:val="center"/>
        <w:rPr>
          <w:sz w:val="16"/>
          <w:szCs w:val="16"/>
        </w:rPr>
      </w:pPr>
      <w:r>
        <w:rPr>
          <w:noProof/>
        </w:rPr>
        <mc:AlternateContent>
          <mc:Choice Requires="wps">
            <w:drawing>
              <wp:anchor distT="0" distB="0" distL="114300" distR="114300" simplePos="0" relativeHeight="251667456" behindDoc="0" locked="0" layoutInCell="1" allowOverlap="1" wp14:anchorId="7DCFB1BC" wp14:editId="78EABEA5">
                <wp:simplePos x="0" y="0"/>
                <wp:positionH relativeFrom="column">
                  <wp:posOffset>0</wp:posOffset>
                </wp:positionH>
                <wp:positionV relativeFrom="paragraph">
                  <wp:posOffset>2053590</wp:posOffset>
                </wp:positionV>
                <wp:extent cx="375285" cy="238125"/>
                <wp:effectExtent l="0" t="0" r="0" b="0"/>
                <wp:wrapNone/>
                <wp:docPr id="1" name="Text Box 1"/>
                <wp:cNvGraphicFramePr/>
                <a:graphic xmlns:a="http://schemas.openxmlformats.org/drawingml/2006/main">
                  <a:graphicData uri="http://schemas.microsoft.com/office/word/2010/wordprocessingShape">
                    <wps:wsp>
                      <wps:cNvSpPr txBox="1"/>
                      <wps:spPr>
                        <a:xfrm>
                          <a:off x="0" y="0"/>
                          <a:ext cx="375285" cy="238125"/>
                        </a:xfrm>
                        <a:prstGeom prst="rect">
                          <a:avLst/>
                        </a:prstGeom>
                        <a:noFill/>
                        <a:ln w="6350">
                          <a:noFill/>
                        </a:ln>
                      </wps:spPr>
                      <wps:txbx>
                        <w:txbxContent>
                          <w:p w14:paraId="0CB0B06D" w14:textId="77777777" w:rsidR="0044702E" w:rsidRPr="00781F5F" w:rsidRDefault="0044702E" w:rsidP="0044702E">
                            <w:pPr>
                              <w:rPr>
                                <w:b/>
                                <w:bCs/>
                                <w:sz w:val="20"/>
                                <w:szCs w:val="20"/>
                              </w:rPr>
                            </w:pPr>
                            <w:r w:rsidRPr="00781F5F">
                              <w:rPr>
                                <w:b/>
                                <w:bCs/>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CFB1BC" id="_x0000_t202" coordsize="21600,21600" o:spt="202" path="m,l,21600r21600,l21600,xe">
                <v:stroke joinstyle="miter"/>
                <v:path gradientshapeok="t" o:connecttype="rect"/>
              </v:shapetype>
              <v:shape id="Text Box 1" o:spid="_x0000_s1026" type="#_x0000_t202" style="position:absolute;left:0;text-align:left;margin-left:0;margin-top:161.7pt;width:29.55pt;height:1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" filled="f" stroked="f" strokeweight=".5pt">
                <v:textbox>
                  <w:txbxContent>
                    <w:p w14:paraId="0CB0B06D" w14:textId="77777777" w:rsidR="0044702E" w:rsidRPr="00781F5F" w:rsidRDefault="0044702E" w:rsidP="0044702E">
                      <w:pPr>
                        <w:rPr>
                          <w:b/>
                          <w:bCs/>
                          <w:sz w:val="20"/>
                          <w:szCs w:val="20"/>
                        </w:rPr>
                      </w:pPr>
                      <w:r w:rsidRPr="00781F5F">
                        <w:rPr>
                          <w:b/>
                          <w:bCs/>
                          <w:sz w:val="20"/>
                          <w:szCs w:val="20"/>
                        </w:rPr>
                        <w:t>(a)</w:t>
                      </w:r>
                    </w:p>
                  </w:txbxContent>
                </v:textbox>
              </v:shape>
            </w:pict>
          </mc:Fallback>
        </mc:AlternateContent>
      </w:r>
      <w:r w:rsidR="0044702E">
        <w:rPr>
          <w:noProof/>
        </w:rPr>
        <mc:AlternateContent>
          <mc:Choice Requires="wps">
            <w:drawing>
              <wp:anchor distT="0" distB="0" distL="114300" distR="114300" simplePos="0" relativeHeight="251669504" behindDoc="0" locked="0" layoutInCell="1" allowOverlap="1" wp14:anchorId="37CA28A6" wp14:editId="03251ABB">
                <wp:simplePos x="0" y="0"/>
                <wp:positionH relativeFrom="column">
                  <wp:posOffset>2667000</wp:posOffset>
                </wp:positionH>
                <wp:positionV relativeFrom="paragraph">
                  <wp:posOffset>2053590</wp:posOffset>
                </wp:positionV>
                <wp:extent cx="352425" cy="23876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52425" cy="238760"/>
                        </a:xfrm>
                        <a:prstGeom prst="rect">
                          <a:avLst/>
                        </a:prstGeom>
                        <a:noFill/>
                        <a:ln w="6350">
                          <a:noFill/>
                        </a:ln>
                      </wps:spPr>
                      <wps:txbx>
                        <w:txbxContent>
                          <w:p w14:paraId="257D6FA0" w14:textId="00BC6033" w:rsidR="0044702E" w:rsidRPr="00781F5F" w:rsidRDefault="0044702E" w:rsidP="0044702E">
                            <w:pPr>
                              <w:rPr>
                                <w:b/>
                                <w:bCs/>
                                <w:sz w:val="20"/>
                                <w:szCs w:val="20"/>
                              </w:rPr>
                            </w:pPr>
                            <w:r w:rsidRPr="00781F5F">
                              <w:rPr>
                                <w:b/>
                                <w:bCs/>
                                <w:sz w:val="20"/>
                                <w:szCs w:val="2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A28A6" id="Text Box 15" o:spid="_x0000_s1027" type="#_x0000_t202" style="position:absolute;left:0;text-align:left;margin-left:210pt;margin-top:161.7pt;width:27.75pt;height:18.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" filled="f" stroked="f" strokeweight=".5pt">
                <v:textbox>
                  <w:txbxContent>
                    <w:p w14:paraId="257D6FA0" w14:textId="00BC6033" w:rsidR="0044702E" w:rsidRPr="00781F5F" w:rsidRDefault="0044702E" w:rsidP="0044702E">
                      <w:pPr>
                        <w:rPr>
                          <w:b/>
                          <w:bCs/>
                          <w:sz w:val="20"/>
                          <w:szCs w:val="20"/>
                        </w:rPr>
                      </w:pPr>
                      <w:r w:rsidRPr="00781F5F">
                        <w:rPr>
                          <w:b/>
                          <w:bCs/>
                          <w:sz w:val="20"/>
                          <w:szCs w:val="20"/>
                        </w:rPr>
                        <w:t>(b)</w:t>
                      </w:r>
                    </w:p>
                  </w:txbxContent>
                </v:textbox>
              </v:shape>
            </w:pict>
          </mc:Fallback>
        </mc:AlternateContent>
      </w:r>
      <w:r w:rsidR="001950D8">
        <w:rPr>
          <w:noProof/>
          <w:sz w:val="16"/>
          <w:szCs w:val="16"/>
        </w:rPr>
        <w:drawing>
          <wp:inline distT="0" distB="0" distL="0" distR="0" wp14:anchorId="10F700DB" wp14:editId="4563473C">
            <wp:extent cx="5476875" cy="2295525"/>
            <wp:effectExtent l="0" t="0" r="9525" b="9525"/>
            <wp:docPr id="25" name="Picture 2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ox and whisker char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14:paraId="558CADDE" w14:textId="6D1145AD" w:rsidR="001950D8" w:rsidRDefault="001950D8" w:rsidP="001950D8">
      <w:pPr>
        <w:pStyle w:val="Caption"/>
        <w:jc w:val="center"/>
      </w:pPr>
      <w:bookmarkStart w:id="79" w:name="_Ref86081137"/>
      <w:bookmarkStart w:id="80" w:name="_Toc94773696"/>
      <w:r>
        <w:t xml:space="preserve">Figure </w:t>
      </w:r>
      <w:fldSimple w:instr=" SEQ Figure \* ARABIC ">
        <w:r w:rsidR="00815F3F">
          <w:rPr>
            <w:noProof/>
          </w:rPr>
          <w:t>10</w:t>
        </w:r>
      </w:fldSimple>
      <w:bookmarkEnd w:id="79"/>
      <w:r>
        <w:rPr>
          <w:noProof/>
        </w:rPr>
        <w:t>:</w:t>
      </w:r>
      <w:r>
        <w:t xml:space="preserve"> </w:t>
      </w:r>
      <w:r w:rsidRPr="00AB39DE">
        <w:t>(a) Overall Error Distribution for All Forecasters; (b) Actual and Forecasted Load Demand for July 17th-21st - Toronto Dataset</w:t>
      </w:r>
      <w:bookmarkEnd w:id="8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ED1451" w:rsidRPr="00C15D07" w14:paraId="49A7E90B" w14:textId="77777777" w:rsidTr="00CE0305">
        <w:trPr>
          <w:trHeight w:val="315"/>
          <w:jc w:val="center"/>
        </w:trPr>
        <w:tc>
          <w:tcPr>
            <w:tcW w:w="0" w:type="auto"/>
            <w:shd w:val="clear" w:color="auto" w:fill="auto"/>
            <w:noWrap/>
            <w:vAlign w:val="bottom"/>
            <w:hideMark/>
          </w:tcPr>
          <w:p w14:paraId="69FB8572"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713B645E"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0E8650F4"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51DC5C35"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DCA469B"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4036A9F"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21E2616"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SNF</w:t>
            </w:r>
          </w:p>
        </w:tc>
      </w:tr>
      <w:tr w:rsidR="00ED1451" w:rsidRPr="00C15D07" w14:paraId="2EC24626" w14:textId="77777777" w:rsidTr="00CE0305">
        <w:trPr>
          <w:trHeight w:val="315"/>
          <w:jc w:val="center"/>
        </w:trPr>
        <w:tc>
          <w:tcPr>
            <w:tcW w:w="0" w:type="auto"/>
            <w:shd w:val="clear" w:color="auto" w:fill="auto"/>
            <w:noWrap/>
            <w:vAlign w:val="bottom"/>
            <w:hideMark/>
          </w:tcPr>
          <w:p w14:paraId="49A416AC"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706AFDC"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16954991"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7833ED74"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7B297AAA"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0153D1F5" w14:textId="77777777" w:rsidR="00ED1451" w:rsidRPr="00E92C47" w:rsidRDefault="00ED1451" w:rsidP="00CE0305">
            <w:pPr>
              <w:spacing w:line="240" w:lineRule="auto"/>
              <w:jc w:val="center"/>
              <w:rPr>
                <w:color w:val="000000"/>
                <w:sz w:val="20"/>
                <w:szCs w:val="20"/>
                <w:lang w:eastAsia="en-CA"/>
              </w:rPr>
            </w:pPr>
            <w:r w:rsidRPr="00E92C47">
              <w:rPr>
                <w:color w:val="000000"/>
                <w:sz w:val="20"/>
                <w:szCs w:val="20"/>
              </w:rPr>
              <w:t>4.00</w:t>
            </w:r>
          </w:p>
        </w:tc>
        <w:tc>
          <w:tcPr>
            <w:tcW w:w="0" w:type="auto"/>
            <w:shd w:val="clear" w:color="auto" w:fill="auto"/>
            <w:noWrap/>
            <w:vAlign w:val="bottom"/>
            <w:hideMark/>
          </w:tcPr>
          <w:p w14:paraId="07AA63C6"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6.09</w:t>
            </w:r>
          </w:p>
        </w:tc>
      </w:tr>
      <w:tr w:rsidR="00ED1451" w:rsidRPr="00C15D07" w14:paraId="30AD62DA" w14:textId="77777777" w:rsidTr="00CE0305">
        <w:trPr>
          <w:trHeight w:val="315"/>
          <w:jc w:val="center"/>
        </w:trPr>
        <w:tc>
          <w:tcPr>
            <w:tcW w:w="0" w:type="auto"/>
            <w:shd w:val="clear" w:color="auto" w:fill="auto"/>
            <w:noWrap/>
            <w:vAlign w:val="bottom"/>
            <w:hideMark/>
          </w:tcPr>
          <w:p w14:paraId="6E09ED04"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DD6A668"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7EBAADE2"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5AADA997"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534FF4AC"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3D6A5D20" w14:textId="77777777" w:rsidR="00ED1451" w:rsidRPr="00E92C47" w:rsidRDefault="00ED1451" w:rsidP="00CE0305">
            <w:pPr>
              <w:spacing w:line="240" w:lineRule="auto"/>
              <w:jc w:val="center"/>
              <w:rPr>
                <w:color w:val="000000"/>
                <w:sz w:val="20"/>
                <w:szCs w:val="20"/>
                <w:lang w:eastAsia="en-CA"/>
              </w:rPr>
            </w:pPr>
            <w:r w:rsidRPr="00E92C47">
              <w:rPr>
                <w:color w:val="000000"/>
                <w:sz w:val="20"/>
                <w:szCs w:val="20"/>
              </w:rPr>
              <w:t>321.58</w:t>
            </w:r>
          </w:p>
        </w:tc>
        <w:tc>
          <w:tcPr>
            <w:tcW w:w="0" w:type="auto"/>
            <w:shd w:val="clear" w:color="auto" w:fill="auto"/>
            <w:noWrap/>
            <w:vAlign w:val="bottom"/>
            <w:hideMark/>
          </w:tcPr>
          <w:p w14:paraId="34836B05"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488.07</w:t>
            </w:r>
          </w:p>
        </w:tc>
      </w:tr>
    </w:tbl>
    <w:p w14:paraId="06B61C57" w14:textId="38EB80BF" w:rsidR="00ED1451" w:rsidRDefault="00ED1451" w:rsidP="00ED1451">
      <w:pPr>
        <w:pStyle w:val="Caption"/>
        <w:jc w:val="center"/>
      </w:pPr>
      <w:bookmarkStart w:id="81" w:name="_Ref85285958"/>
      <w:bookmarkStart w:id="82" w:name="_Toc94773674"/>
      <w:r>
        <w:t xml:space="preserve">Table </w:t>
      </w:r>
      <w:fldSimple w:instr=" SEQ Table \* ARABIC ">
        <w:r w:rsidR="00815F3F">
          <w:rPr>
            <w:noProof/>
          </w:rPr>
          <w:t>7</w:t>
        </w:r>
      </w:fldSimple>
      <w:bookmarkEnd w:id="81"/>
      <w:r>
        <w:t xml:space="preserve"> - </w:t>
      </w:r>
      <w:r w:rsidRPr="00356293">
        <w:t xml:space="preserve">Overall MAPE and RMSE for Each </w:t>
      </w:r>
      <w:r>
        <w:t>Forecaster</w:t>
      </w:r>
      <w:r w:rsidRPr="00356293">
        <w:t xml:space="preserve"> </w:t>
      </w:r>
      <w:r w:rsidRPr="000A402A">
        <w:t>– Toronto Dataset</w:t>
      </w:r>
      <w:bookmarkEnd w:id="82"/>
    </w:p>
    <w:p w14:paraId="71F68870" w14:textId="2EF974FC" w:rsidR="001950D8" w:rsidRDefault="001950D8" w:rsidP="001950D8">
      <w:pPr>
        <w:ind w:firstLine="288"/>
      </w:pPr>
      <w:r w:rsidRPr="00DF4B1C">
        <w:t xml:space="preserve">The data in </w:t>
      </w:r>
      <w:r>
        <w:fldChar w:fldCharType="begin"/>
      </w:r>
      <w:r>
        <w:instrText xml:space="preserve"> REF _Ref85285958 \h </w:instrText>
      </w:r>
      <w:r>
        <w:fldChar w:fldCharType="separate"/>
      </w:r>
      <w:r w:rsidR="00815F3F">
        <w:t xml:space="preserve">Table </w:t>
      </w:r>
      <w:r w:rsidR="00815F3F">
        <w:rPr>
          <w:noProof/>
        </w:rPr>
        <w:t>7</w:t>
      </w:r>
      <w:r>
        <w:fldChar w:fldCharType="end"/>
      </w:r>
      <w:r w:rsidRPr="00DF4B1C">
        <w:t xml:space="preserve"> show how the forecasters fared overall across the Toronto test dataset.</w:t>
      </w:r>
      <w:r>
        <w:t xml:space="preserve"> </w:t>
      </w:r>
      <w:r w:rsidRPr="00264251">
        <w:t xml:space="preserve">The MAPE and RMSE values for the CNN were the lowest, followed by the ANN and LSTM. </w:t>
      </w:r>
      <w:r w:rsidRPr="00AD66DC">
        <w:t xml:space="preserve">Similarly, looking at the plot in </w:t>
      </w:r>
      <w:r>
        <w:fldChar w:fldCharType="begin"/>
      </w:r>
      <w:r>
        <w:instrText xml:space="preserve"> REF _Ref86081137 \h </w:instrText>
      </w:r>
      <w:r>
        <w:fldChar w:fldCharType="separate"/>
      </w:r>
      <w:r w:rsidR="00815F3F">
        <w:t xml:space="preserve">Figure </w:t>
      </w:r>
      <w:r w:rsidR="00815F3F">
        <w:rPr>
          <w:noProof/>
        </w:rPr>
        <w:t>10</w:t>
      </w:r>
      <w:r>
        <w:fldChar w:fldCharType="end"/>
      </w:r>
      <w:r>
        <w:t>a</w:t>
      </w:r>
      <w:r w:rsidRPr="00AD66DC">
        <w:t>, we can see that the CNN forecaster had the tightest error distribution of all forecasters.</w:t>
      </w:r>
      <w:r>
        <w:t xml:space="preserve"> </w:t>
      </w:r>
      <w:r w:rsidRPr="00264251">
        <w:t>The SNF forecaster produced the worst results, with the widest error distribution and the worst global metrics.</w:t>
      </w:r>
    </w:p>
    <w:p w14:paraId="5134F408" w14:textId="429617E8" w:rsidR="00CF64C8" w:rsidRDefault="00CF64C8" w:rsidP="00CF64C8">
      <w:pPr>
        <w:ind w:firstLine="288"/>
      </w:pPr>
      <w:r w:rsidRPr="00264251">
        <w:t xml:space="preserve">According to the MAPE values in </w:t>
      </w:r>
      <w:r>
        <w:fldChar w:fldCharType="begin"/>
      </w:r>
      <w:r>
        <w:instrText xml:space="preserve"> REF _Ref85286062 \h </w:instrText>
      </w:r>
      <w:r>
        <w:fldChar w:fldCharType="separate"/>
      </w:r>
      <w:r w:rsidR="00815F3F">
        <w:t xml:space="preserve">Table </w:t>
      </w:r>
      <w:r w:rsidR="00815F3F">
        <w:rPr>
          <w:noProof/>
        </w:rPr>
        <w:t>8</w:t>
      </w:r>
      <w:r>
        <w:fldChar w:fldCharType="end"/>
      </w:r>
      <w:r w:rsidRPr="00264251">
        <w:t xml:space="preserve">, the CNN was the most accurate at predicting the magnitude of daily peaks, followed by the ANN and LSTM. </w:t>
      </w:r>
      <w:r w:rsidRPr="005B448D">
        <w:t xml:space="preserve">According to the MAE values, the CNN predicted the time of occurrence of the daily peaks the most accurately, </w:t>
      </w:r>
      <w:r w:rsidRPr="005B448D">
        <w:lastRenderedPageBreak/>
        <w:t>followed by the LSTM.</w:t>
      </w:r>
      <w:r>
        <w:t xml:space="preserve"> </w:t>
      </w:r>
      <w:r w:rsidRPr="00264251">
        <w:t xml:space="preserve">According to the MBE values, the SNF and LSTM were the most </w:t>
      </w:r>
      <w:r>
        <w:t>accurate</w:t>
      </w:r>
      <w:r w:rsidRPr="00264251">
        <w:t xml:space="preserve"> in terms of bias.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9660E" w:rsidRPr="00C15D07" w14:paraId="1F9119FF" w14:textId="77777777" w:rsidTr="00685275">
        <w:trPr>
          <w:trHeight w:val="315"/>
          <w:jc w:val="center"/>
        </w:trPr>
        <w:tc>
          <w:tcPr>
            <w:tcW w:w="0" w:type="auto"/>
            <w:shd w:val="clear" w:color="auto" w:fill="auto"/>
            <w:noWrap/>
            <w:vAlign w:val="bottom"/>
            <w:hideMark/>
          </w:tcPr>
          <w:p w14:paraId="1D02AAA7"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A598CB5"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877AC89"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222C0C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A49CD22"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C4F787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FCCD19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SNF</w:t>
            </w:r>
          </w:p>
        </w:tc>
      </w:tr>
      <w:tr w:rsidR="00297C12" w:rsidRPr="00C15D07" w14:paraId="78ADA8DD" w14:textId="77777777" w:rsidTr="00685275">
        <w:trPr>
          <w:trHeight w:val="315"/>
          <w:jc w:val="center"/>
        </w:trPr>
        <w:tc>
          <w:tcPr>
            <w:tcW w:w="0" w:type="auto"/>
            <w:shd w:val="clear" w:color="auto" w:fill="auto"/>
            <w:noWrap/>
            <w:vAlign w:val="bottom"/>
            <w:hideMark/>
          </w:tcPr>
          <w:p w14:paraId="1C9F0F99"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1D2630C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2.36</w:t>
            </w:r>
          </w:p>
        </w:tc>
        <w:tc>
          <w:tcPr>
            <w:tcW w:w="0" w:type="auto"/>
            <w:shd w:val="clear" w:color="auto" w:fill="auto"/>
            <w:noWrap/>
            <w:vAlign w:val="bottom"/>
            <w:hideMark/>
          </w:tcPr>
          <w:p w14:paraId="5D29439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2.76</w:t>
            </w:r>
          </w:p>
        </w:tc>
        <w:tc>
          <w:tcPr>
            <w:tcW w:w="0" w:type="auto"/>
            <w:shd w:val="clear" w:color="auto" w:fill="auto"/>
            <w:noWrap/>
            <w:vAlign w:val="bottom"/>
            <w:hideMark/>
          </w:tcPr>
          <w:p w14:paraId="1312CBC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5320558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3.65</w:t>
            </w:r>
          </w:p>
        </w:tc>
        <w:tc>
          <w:tcPr>
            <w:tcW w:w="0" w:type="auto"/>
            <w:shd w:val="clear" w:color="auto" w:fill="auto"/>
            <w:noWrap/>
            <w:vAlign w:val="bottom"/>
          </w:tcPr>
          <w:p w14:paraId="1A7EEE46" w14:textId="568A5CA6" w:rsidR="00297C12" w:rsidRPr="00297C12" w:rsidRDefault="00297C12" w:rsidP="00297C12">
            <w:pPr>
              <w:spacing w:line="240" w:lineRule="auto"/>
              <w:jc w:val="center"/>
              <w:rPr>
                <w:color w:val="000000"/>
                <w:sz w:val="20"/>
                <w:szCs w:val="20"/>
                <w:lang w:eastAsia="en-CA"/>
              </w:rPr>
            </w:pPr>
            <w:r w:rsidRPr="00297C12">
              <w:rPr>
                <w:color w:val="000000"/>
                <w:sz w:val="20"/>
                <w:szCs w:val="20"/>
              </w:rPr>
              <w:t>4.41</w:t>
            </w:r>
          </w:p>
        </w:tc>
        <w:tc>
          <w:tcPr>
            <w:tcW w:w="0" w:type="auto"/>
            <w:shd w:val="clear" w:color="auto" w:fill="auto"/>
            <w:noWrap/>
            <w:vAlign w:val="bottom"/>
            <w:hideMark/>
          </w:tcPr>
          <w:p w14:paraId="1287A41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6.18</w:t>
            </w:r>
          </w:p>
        </w:tc>
      </w:tr>
      <w:tr w:rsidR="00297C12" w:rsidRPr="00C15D07" w14:paraId="6FE0FA0B" w14:textId="77777777" w:rsidTr="00685275">
        <w:trPr>
          <w:trHeight w:val="315"/>
          <w:jc w:val="center"/>
        </w:trPr>
        <w:tc>
          <w:tcPr>
            <w:tcW w:w="0" w:type="auto"/>
            <w:shd w:val="clear" w:color="auto" w:fill="auto"/>
            <w:noWrap/>
            <w:vAlign w:val="bottom"/>
            <w:hideMark/>
          </w:tcPr>
          <w:p w14:paraId="39342930"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211CD68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80</w:t>
            </w:r>
          </w:p>
        </w:tc>
        <w:tc>
          <w:tcPr>
            <w:tcW w:w="0" w:type="auto"/>
            <w:shd w:val="clear" w:color="auto" w:fill="auto"/>
            <w:noWrap/>
            <w:vAlign w:val="bottom"/>
            <w:hideMark/>
          </w:tcPr>
          <w:p w14:paraId="6A5DD1F3"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90</w:t>
            </w:r>
          </w:p>
        </w:tc>
        <w:tc>
          <w:tcPr>
            <w:tcW w:w="0" w:type="auto"/>
            <w:shd w:val="clear" w:color="auto" w:fill="auto"/>
            <w:noWrap/>
            <w:vAlign w:val="bottom"/>
            <w:hideMark/>
          </w:tcPr>
          <w:p w14:paraId="2C4C553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93</w:t>
            </w:r>
          </w:p>
        </w:tc>
        <w:tc>
          <w:tcPr>
            <w:tcW w:w="0" w:type="auto"/>
            <w:shd w:val="clear" w:color="auto" w:fill="auto"/>
            <w:noWrap/>
            <w:vAlign w:val="bottom"/>
            <w:hideMark/>
          </w:tcPr>
          <w:p w14:paraId="076E9F3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96</w:t>
            </w:r>
          </w:p>
        </w:tc>
        <w:tc>
          <w:tcPr>
            <w:tcW w:w="0" w:type="auto"/>
            <w:shd w:val="clear" w:color="auto" w:fill="auto"/>
            <w:noWrap/>
            <w:vAlign w:val="bottom"/>
          </w:tcPr>
          <w:p w14:paraId="39DFA2BB" w14:textId="15111EA7" w:rsidR="00297C12" w:rsidRPr="00297C12" w:rsidRDefault="00297C12" w:rsidP="00297C12">
            <w:pPr>
              <w:spacing w:line="240" w:lineRule="auto"/>
              <w:jc w:val="center"/>
              <w:rPr>
                <w:color w:val="000000"/>
                <w:sz w:val="20"/>
                <w:szCs w:val="20"/>
                <w:lang w:eastAsia="en-CA"/>
              </w:rPr>
            </w:pPr>
            <w:r w:rsidRPr="00297C12">
              <w:rPr>
                <w:color w:val="000000"/>
                <w:sz w:val="20"/>
                <w:szCs w:val="20"/>
              </w:rPr>
              <w:t>93</w:t>
            </w:r>
          </w:p>
        </w:tc>
        <w:tc>
          <w:tcPr>
            <w:tcW w:w="0" w:type="auto"/>
            <w:shd w:val="clear" w:color="auto" w:fill="auto"/>
            <w:noWrap/>
            <w:vAlign w:val="bottom"/>
            <w:hideMark/>
          </w:tcPr>
          <w:p w14:paraId="5372A2E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92</w:t>
            </w:r>
          </w:p>
        </w:tc>
      </w:tr>
      <w:tr w:rsidR="00297C12" w:rsidRPr="00C15D07" w14:paraId="3893FD5B" w14:textId="77777777" w:rsidTr="00685275">
        <w:trPr>
          <w:trHeight w:val="315"/>
          <w:jc w:val="center"/>
        </w:trPr>
        <w:tc>
          <w:tcPr>
            <w:tcW w:w="0" w:type="auto"/>
            <w:shd w:val="clear" w:color="auto" w:fill="auto"/>
            <w:noWrap/>
            <w:vAlign w:val="bottom"/>
            <w:hideMark/>
          </w:tcPr>
          <w:p w14:paraId="24E56EAF"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10D3FEA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2FDC0BCE"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w:t>
            </w:r>
          </w:p>
        </w:tc>
        <w:tc>
          <w:tcPr>
            <w:tcW w:w="0" w:type="auto"/>
            <w:shd w:val="clear" w:color="auto" w:fill="auto"/>
            <w:noWrap/>
            <w:vAlign w:val="bottom"/>
            <w:hideMark/>
          </w:tcPr>
          <w:p w14:paraId="27BDA2D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311D1D7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w:t>
            </w:r>
          </w:p>
        </w:tc>
        <w:tc>
          <w:tcPr>
            <w:tcW w:w="0" w:type="auto"/>
            <w:shd w:val="clear" w:color="auto" w:fill="auto"/>
            <w:noWrap/>
            <w:vAlign w:val="bottom"/>
          </w:tcPr>
          <w:p w14:paraId="45007F1A" w14:textId="4CD1B80C" w:rsidR="00297C12" w:rsidRPr="00297C12" w:rsidRDefault="00297C12" w:rsidP="00297C12">
            <w:pPr>
              <w:spacing w:line="240" w:lineRule="auto"/>
              <w:jc w:val="center"/>
              <w:rPr>
                <w:color w:val="000000"/>
                <w:sz w:val="20"/>
                <w:szCs w:val="20"/>
                <w:lang w:eastAsia="en-CA"/>
              </w:rPr>
            </w:pPr>
            <w:r w:rsidRPr="00297C12">
              <w:rPr>
                <w:color w:val="000000"/>
                <w:sz w:val="20"/>
                <w:szCs w:val="20"/>
              </w:rPr>
              <w:t>17</w:t>
            </w:r>
          </w:p>
        </w:tc>
        <w:tc>
          <w:tcPr>
            <w:tcW w:w="0" w:type="auto"/>
            <w:shd w:val="clear" w:color="auto" w:fill="auto"/>
            <w:noWrap/>
            <w:vAlign w:val="bottom"/>
            <w:hideMark/>
          </w:tcPr>
          <w:p w14:paraId="3F18E19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4512D7D3" w14:textId="57C7FE59" w:rsidR="00A9660E" w:rsidRPr="00955AB5" w:rsidRDefault="00A9660E" w:rsidP="00196415">
      <w:pPr>
        <w:pStyle w:val="Caption"/>
        <w:jc w:val="center"/>
        <w:rPr>
          <w:sz w:val="16"/>
          <w:szCs w:val="16"/>
        </w:rPr>
      </w:pPr>
      <w:bookmarkStart w:id="83" w:name="_Ref85286062"/>
      <w:bookmarkStart w:id="84" w:name="_Toc94773675"/>
      <w:r>
        <w:t xml:space="preserve">Table </w:t>
      </w:r>
      <w:fldSimple w:instr=" SEQ Table \* ARABIC ">
        <w:r w:rsidR="00815F3F">
          <w:rPr>
            <w:noProof/>
          </w:rPr>
          <w:t>8</w:t>
        </w:r>
      </w:fldSimple>
      <w:bookmarkEnd w:id="83"/>
      <w:r>
        <w:t xml:space="preserve"> - </w:t>
      </w:r>
      <w:r w:rsidRPr="0049763C">
        <w:t>Matrix Analysis of Peak Values and Time Difference – Toronto Dataset</w:t>
      </w:r>
      <w:bookmarkEnd w:id="84"/>
    </w:p>
    <w:p w14:paraId="51D94F64" w14:textId="2EBD2B61" w:rsidR="00B17561" w:rsidRDefault="00B17561" w:rsidP="00B17561">
      <w:pPr>
        <w:pStyle w:val="Heading2"/>
      </w:pPr>
      <w:bookmarkStart w:id="85" w:name="_Toc94773619"/>
      <w:r>
        <w:t>3.6</w:t>
      </w:r>
      <w:r w:rsidRPr="008223C2">
        <w:t xml:space="preserve"> The Performance of </w:t>
      </w:r>
      <w:r w:rsidR="0025420C">
        <w:t>Forecaster</w:t>
      </w:r>
      <w:r w:rsidRPr="008223C2">
        <w:t xml:space="preserve">s on the </w:t>
      </w:r>
      <w:r>
        <w:t>Ottawa</w:t>
      </w:r>
      <w:r w:rsidRPr="008223C2">
        <w:t xml:space="preserve"> Dataset</w:t>
      </w:r>
      <w:bookmarkEnd w:id="85"/>
    </w:p>
    <w:p w14:paraId="72C634F1" w14:textId="38D7DA45" w:rsidR="000F2742" w:rsidRDefault="00053566" w:rsidP="00053566">
      <w:pPr>
        <w:ind w:firstLine="288"/>
      </w:pPr>
      <w:r>
        <w:fldChar w:fldCharType="begin"/>
      </w:r>
      <w:r>
        <w:instrText xml:space="preserve"> REF _Ref85285966 \h </w:instrText>
      </w:r>
      <w:r>
        <w:fldChar w:fldCharType="separate"/>
      </w:r>
      <w:r w:rsidR="00815F3F">
        <w:t xml:space="preserve">Table </w:t>
      </w:r>
      <w:r w:rsidR="00815F3F">
        <w:rPr>
          <w:noProof/>
        </w:rPr>
        <w:t>9</w:t>
      </w:r>
      <w:r>
        <w:fldChar w:fldCharType="end"/>
      </w:r>
      <w:r>
        <w:t xml:space="preserve"> </w:t>
      </w:r>
      <w:r w:rsidRPr="00AB39DE">
        <w:t xml:space="preserve">summarizes the key performance metrics across the test dataset, while </w:t>
      </w:r>
      <w:r>
        <w:fldChar w:fldCharType="begin"/>
      </w:r>
      <w:r>
        <w:instrText xml:space="preserve"> REF _Ref86082372 \h </w:instrText>
      </w:r>
      <w:r>
        <w:fldChar w:fldCharType="separate"/>
      </w:r>
      <w:r w:rsidR="00815F3F">
        <w:t xml:space="preserve">Figure </w:t>
      </w:r>
      <w:r w:rsidR="00815F3F">
        <w:rPr>
          <w:noProof/>
        </w:rPr>
        <w:t>11</w:t>
      </w:r>
      <w:r>
        <w:fldChar w:fldCharType="end"/>
      </w:r>
      <w:r>
        <w:t>a</w:t>
      </w:r>
      <w:r w:rsidRPr="00AB39DE">
        <w:t xml:space="preserve"> depicts the overall distribution of errors for each forecaster across the test dataset.</w:t>
      </w:r>
      <w:r>
        <w:t xml:space="preserve"> </w:t>
      </w:r>
      <w:r>
        <w:fldChar w:fldCharType="begin"/>
      </w:r>
      <w:r>
        <w:instrText xml:space="preserve"> REF _Ref85286056 \h </w:instrText>
      </w:r>
      <w:r>
        <w:fldChar w:fldCharType="separate"/>
      </w:r>
      <w:r w:rsidR="00815F3F">
        <w:t xml:space="preserve">Table </w:t>
      </w:r>
      <w:r w:rsidR="00815F3F">
        <w:rPr>
          <w:noProof/>
        </w:rPr>
        <w:t>10</w:t>
      </w:r>
      <w:r>
        <w:fldChar w:fldCharType="end"/>
      </w:r>
      <w:r>
        <w:t xml:space="preserve"> s</w:t>
      </w:r>
      <w:r w:rsidRPr="00AB39DE">
        <w:t xml:space="preserve">ummarizes the forecaster's performance in predicting daily peaks. </w:t>
      </w:r>
      <w:r>
        <w:fldChar w:fldCharType="begin"/>
      </w:r>
      <w:r>
        <w:instrText xml:space="preserve"> REF _Ref86082372 \h </w:instrText>
      </w:r>
      <w:r>
        <w:fldChar w:fldCharType="separate"/>
      </w:r>
      <w:r w:rsidR="00815F3F">
        <w:t xml:space="preserve">Figure </w:t>
      </w:r>
      <w:r w:rsidR="00815F3F">
        <w:rPr>
          <w:noProof/>
        </w:rPr>
        <w:t>11</w:t>
      </w:r>
      <w:r>
        <w:fldChar w:fldCharType="end"/>
      </w:r>
      <w:r>
        <w:t>b</w:t>
      </w:r>
      <w:r w:rsidRPr="00AB39DE">
        <w:t xml:space="preserve"> depicts a snapshot of actual and forecasted load demand for the period of July 17th to July 21st; this period was chosen</w:t>
      </w:r>
      <w:r w:rsidR="00CC61BF">
        <w:t xml:space="preserve"> for visualization</w:t>
      </w:r>
      <w:r w:rsidRPr="00AB39DE">
        <w:t xml:space="preserve"> because it coincided with the month in which all forecasters performed the worst overall.</w:t>
      </w:r>
    </w:p>
    <w:p w14:paraId="57E74427" w14:textId="18EE10CF" w:rsidR="00957E3C" w:rsidRDefault="0044702E" w:rsidP="00E62306">
      <w:pPr>
        <w:jc w:val="center"/>
      </w:pPr>
      <w:r>
        <w:rPr>
          <w:noProof/>
        </w:rPr>
        <mc:AlternateContent>
          <mc:Choice Requires="wps">
            <w:drawing>
              <wp:anchor distT="0" distB="0" distL="114300" distR="114300" simplePos="0" relativeHeight="251673600" behindDoc="0" locked="0" layoutInCell="1" allowOverlap="1" wp14:anchorId="1D3615F0" wp14:editId="5E70EA84">
                <wp:simplePos x="0" y="0"/>
                <wp:positionH relativeFrom="column">
                  <wp:posOffset>2657475</wp:posOffset>
                </wp:positionH>
                <wp:positionV relativeFrom="paragraph">
                  <wp:posOffset>2017395</wp:posOffset>
                </wp:positionV>
                <wp:extent cx="466725" cy="286676"/>
                <wp:effectExtent l="0" t="0" r="0" b="0"/>
                <wp:wrapNone/>
                <wp:docPr id="26" name="Text Box 26"/>
                <wp:cNvGraphicFramePr/>
                <a:graphic xmlns:a="http://schemas.openxmlformats.org/drawingml/2006/main">
                  <a:graphicData uri="http://schemas.microsoft.com/office/word/2010/wordprocessingShape">
                    <wps:wsp>
                      <wps:cNvSpPr txBox="1"/>
                      <wps:spPr>
                        <a:xfrm>
                          <a:off x="0" y="0"/>
                          <a:ext cx="466725" cy="286676"/>
                        </a:xfrm>
                        <a:prstGeom prst="rect">
                          <a:avLst/>
                        </a:prstGeom>
                        <a:noFill/>
                        <a:ln w="6350">
                          <a:noFill/>
                        </a:ln>
                      </wps:spPr>
                      <wps:txbx>
                        <w:txbxContent>
                          <w:p w14:paraId="713B8857" w14:textId="3EF5E548" w:rsidR="0044702E" w:rsidRPr="00781F5F" w:rsidRDefault="0044702E" w:rsidP="0044702E">
                            <w:pPr>
                              <w:rPr>
                                <w:b/>
                                <w:bCs/>
                                <w:sz w:val="20"/>
                                <w:szCs w:val="20"/>
                              </w:rPr>
                            </w:pPr>
                            <w:r w:rsidRPr="00781F5F">
                              <w:rPr>
                                <w:b/>
                                <w:bCs/>
                                <w:sz w:val="20"/>
                                <w:szCs w:val="2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615F0" id="Text Box 26" o:spid="_x0000_s1028" type="#_x0000_t202" style="position:absolute;left:0;text-align:left;margin-left:209.25pt;margin-top:158.85pt;width:36.75pt;height:22.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" filled="f" stroked="f" strokeweight=".5pt">
                <v:textbox>
                  <w:txbxContent>
                    <w:p w14:paraId="713B8857" w14:textId="3EF5E548" w:rsidR="0044702E" w:rsidRPr="00781F5F" w:rsidRDefault="0044702E" w:rsidP="0044702E">
                      <w:pPr>
                        <w:rPr>
                          <w:b/>
                          <w:bCs/>
                          <w:sz w:val="20"/>
                          <w:szCs w:val="20"/>
                        </w:rPr>
                      </w:pPr>
                      <w:r w:rsidRPr="00781F5F">
                        <w:rPr>
                          <w:b/>
                          <w:bCs/>
                          <w:sz w:val="20"/>
                          <w:szCs w:val="20"/>
                        </w:rPr>
                        <w:t>(b)</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50EA0D10" wp14:editId="6063D6FD">
                <wp:simplePos x="0" y="0"/>
                <wp:positionH relativeFrom="column">
                  <wp:posOffset>0</wp:posOffset>
                </wp:positionH>
                <wp:positionV relativeFrom="paragraph">
                  <wp:posOffset>2016760</wp:posOffset>
                </wp:positionV>
                <wp:extent cx="375645" cy="286676"/>
                <wp:effectExtent l="0" t="0" r="0" b="635"/>
                <wp:wrapNone/>
                <wp:docPr id="24" name="Text Box 24"/>
                <wp:cNvGraphicFramePr/>
                <a:graphic xmlns:a="http://schemas.openxmlformats.org/drawingml/2006/main">
                  <a:graphicData uri="http://schemas.microsoft.com/office/word/2010/wordprocessingShape">
                    <wps:wsp>
                      <wps:cNvSpPr txBox="1"/>
                      <wps:spPr>
                        <a:xfrm>
                          <a:off x="0" y="0"/>
                          <a:ext cx="375645" cy="286676"/>
                        </a:xfrm>
                        <a:prstGeom prst="rect">
                          <a:avLst/>
                        </a:prstGeom>
                        <a:noFill/>
                        <a:ln w="6350">
                          <a:noFill/>
                        </a:ln>
                      </wps:spPr>
                      <wps:txbx>
                        <w:txbxContent>
                          <w:p w14:paraId="724BC978" w14:textId="77777777" w:rsidR="0044702E" w:rsidRPr="00781F5F" w:rsidRDefault="0044702E" w:rsidP="0044702E">
                            <w:pPr>
                              <w:rPr>
                                <w:b/>
                                <w:bCs/>
                                <w:sz w:val="20"/>
                                <w:szCs w:val="20"/>
                              </w:rPr>
                            </w:pPr>
                            <w:r w:rsidRPr="00781F5F">
                              <w:rPr>
                                <w:b/>
                                <w:bCs/>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A0D10" id="Text Box 24" o:spid="_x0000_s1029" type="#_x0000_t202" style="position:absolute;left:0;text-align:left;margin-left:0;margin-top:158.8pt;width:29.6pt;height:22.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" filled="f" stroked="f" strokeweight=".5pt">
                <v:textbox>
                  <w:txbxContent>
                    <w:p w14:paraId="724BC978" w14:textId="77777777" w:rsidR="0044702E" w:rsidRPr="00781F5F" w:rsidRDefault="0044702E" w:rsidP="0044702E">
                      <w:pPr>
                        <w:rPr>
                          <w:b/>
                          <w:bCs/>
                          <w:sz w:val="20"/>
                          <w:szCs w:val="20"/>
                        </w:rPr>
                      </w:pPr>
                      <w:r w:rsidRPr="00781F5F">
                        <w:rPr>
                          <w:b/>
                          <w:bCs/>
                          <w:sz w:val="20"/>
                          <w:szCs w:val="20"/>
                        </w:rPr>
                        <w:t>(a)</w:t>
                      </w:r>
                    </w:p>
                  </w:txbxContent>
                </v:textbox>
              </v:shape>
            </w:pict>
          </mc:Fallback>
        </mc:AlternateContent>
      </w:r>
      <w:r w:rsidR="002A6AC0">
        <w:rPr>
          <w:noProof/>
        </w:rPr>
        <w:drawing>
          <wp:inline distT="0" distB="0" distL="0" distR="0" wp14:anchorId="4F068C46" wp14:editId="7D9625A8">
            <wp:extent cx="5476875" cy="2305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6875" cy="2305050"/>
                    </a:xfrm>
                    <a:prstGeom prst="rect">
                      <a:avLst/>
                    </a:prstGeom>
                    <a:noFill/>
                    <a:ln>
                      <a:noFill/>
                    </a:ln>
                  </pic:spPr>
                </pic:pic>
              </a:graphicData>
            </a:graphic>
          </wp:inline>
        </w:drawing>
      </w:r>
    </w:p>
    <w:p w14:paraId="13404207" w14:textId="28288C8B" w:rsidR="00672D34" w:rsidRDefault="00957E3C" w:rsidP="004076A4">
      <w:pPr>
        <w:pStyle w:val="Caption"/>
        <w:jc w:val="center"/>
      </w:pPr>
      <w:bookmarkStart w:id="86" w:name="_Ref86082372"/>
      <w:bookmarkStart w:id="87" w:name="_Toc94773697"/>
      <w:r>
        <w:t xml:space="preserve">Figure </w:t>
      </w:r>
      <w:fldSimple w:instr=" SEQ Figure \* ARABIC ">
        <w:r w:rsidR="00815F3F">
          <w:rPr>
            <w:noProof/>
          </w:rPr>
          <w:t>11</w:t>
        </w:r>
      </w:fldSimple>
      <w:bookmarkEnd w:id="86"/>
      <w:r w:rsidR="003E7425">
        <w:rPr>
          <w:noProof/>
        </w:rPr>
        <w:t>:</w:t>
      </w:r>
      <w:r w:rsidR="003E7425">
        <w:t xml:space="preserve"> </w:t>
      </w:r>
      <w:r w:rsidR="003E7425" w:rsidRPr="00AB39DE">
        <w:t xml:space="preserve">(a) Overall Error Distribution for All Forecasters; (b) Actual and Forecasted Load Demand for July 17th-21st - </w:t>
      </w:r>
      <w:r w:rsidR="003E7425">
        <w:t>Ottawa</w:t>
      </w:r>
      <w:r w:rsidR="003E7425" w:rsidRPr="00AB39DE">
        <w:t xml:space="preserve"> Dataset</w:t>
      </w:r>
      <w:bookmarkEnd w:id="87"/>
    </w:p>
    <w:p w14:paraId="2F016766" w14:textId="0F0A4B0E" w:rsidR="007262FA" w:rsidRPr="007262FA" w:rsidRDefault="007262FA" w:rsidP="007262F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CF64C8" w:rsidRPr="00C15D07" w14:paraId="1AFF73B1" w14:textId="77777777" w:rsidTr="00CE0305">
        <w:trPr>
          <w:trHeight w:val="315"/>
          <w:jc w:val="center"/>
        </w:trPr>
        <w:tc>
          <w:tcPr>
            <w:tcW w:w="0" w:type="auto"/>
            <w:shd w:val="clear" w:color="auto" w:fill="auto"/>
            <w:noWrap/>
            <w:vAlign w:val="bottom"/>
            <w:hideMark/>
          </w:tcPr>
          <w:p w14:paraId="17A2E0C6"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lastRenderedPageBreak/>
              <w:t>Metrics</w:t>
            </w:r>
          </w:p>
        </w:tc>
        <w:tc>
          <w:tcPr>
            <w:tcW w:w="0" w:type="auto"/>
            <w:shd w:val="clear" w:color="auto" w:fill="auto"/>
            <w:noWrap/>
            <w:vAlign w:val="bottom"/>
            <w:hideMark/>
          </w:tcPr>
          <w:p w14:paraId="5E95BCA2"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1726F3D"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E224F94"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553A121"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45949F5"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7076DCBF"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t>SNF</w:t>
            </w:r>
          </w:p>
        </w:tc>
      </w:tr>
      <w:tr w:rsidR="00CF64C8" w:rsidRPr="00C15D07" w14:paraId="7B459CF4" w14:textId="77777777" w:rsidTr="00CE0305">
        <w:trPr>
          <w:trHeight w:val="315"/>
          <w:jc w:val="center"/>
        </w:trPr>
        <w:tc>
          <w:tcPr>
            <w:tcW w:w="0" w:type="auto"/>
            <w:shd w:val="clear" w:color="auto" w:fill="auto"/>
            <w:noWrap/>
            <w:vAlign w:val="bottom"/>
            <w:hideMark/>
          </w:tcPr>
          <w:p w14:paraId="5505FAC8"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6172AE4F"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0795FCDF"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2012A745"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06A7B4A6"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6AC9E8B8" w14:textId="77777777" w:rsidR="00CF64C8" w:rsidRPr="00C73C66" w:rsidRDefault="00CF64C8" w:rsidP="00CE0305">
            <w:pPr>
              <w:spacing w:line="240" w:lineRule="auto"/>
              <w:jc w:val="center"/>
              <w:rPr>
                <w:color w:val="000000"/>
                <w:sz w:val="20"/>
                <w:szCs w:val="20"/>
                <w:lang w:eastAsia="en-CA"/>
              </w:rPr>
            </w:pPr>
            <w:r w:rsidRPr="00C73C66">
              <w:rPr>
                <w:color w:val="000000"/>
                <w:sz w:val="20"/>
                <w:szCs w:val="20"/>
              </w:rPr>
              <w:t>4.98</w:t>
            </w:r>
          </w:p>
        </w:tc>
        <w:tc>
          <w:tcPr>
            <w:tcW w:w="0" w:type="auto"/>
            <w:shd w:val="clear" w:color="auto" w:fill="auto"/>
            <w:noWrap/>
            <w:vAlign w:val="bottom"/>
            <w:hideMark/>
          </w:tcPr>
          <w:p w14:paraId="5EF1BF52"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7.33</w:t>
            </w:r>
          </w:p>
        </w:tc>
      </w:tr>
      <w:tr w:rsidR="00CF64C8" w:rsidRPr="00C15D07" w14:paraId="4778C76E" w14:textId="77777777" w:rsidTr="00CE0305">
        <w:trPr>
          <w:trHeight w:val="315"/>
          <w:jc w:val="center"/>
        </w:trPr>
        <w:tc>
          <w:tcPr>
            <w:tcW w:w="0" w:type="auto"/>
            <w:shd w:val="clear" w:color="auto" w:fill="auto"/>
            <w:noWrap/>
            <w:vAlign w:val="bottom"/>
            <w:hideMark/>
          </w:tcPr>
          <w:p w14:paraId="38A3399F"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68E661B3"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693F012B"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311CB31A"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350FB62D"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36CCABFF" w14:textId="77777777" w:rsidR="00CF64C8" w:rsidRPr="00C73C66" w:rsidRDefault="00CF64C8" w:rsidP="00CE0305">
            <w:pPr>
              <w:spacing w:line="240" w:lineRule="auto"/>
              <w:jc w:val="center"/>
              <w:rPr>
                <w:color w:val="000000"/>
                <w:sz w:val="20"/>
                <w:szCs w:val="20"/>
                <w:lang w:eastAsia="en-CA"/>
              </w:rPr>
            </w:pPr>
            <w:r w:rsidRPr="00C73C66">
              <w:rPr>
                <w:color w:val="000000"/>
                <w:sz w:val="20"/>
                <w:szCs w:val="20"/>
              </w:rPr>
              <w:t>68.58</w:t>
            </w:r>
          </w:p>
        </w:tc>
        <w:tc>
          <w:tcPr>
            <w:tcW w:w="0" w:type="auto"/>
            <w:shd w:val="clear" w:color="auto" w:fill="auto"/>
            <w:noWrap/>
            <w:vAlign w:val="bottom"/>
            <w:hideMark/>
          </w:tcPr>
          <w:p w14:paraId="64EF32B2"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102.83</w:t>
            </w:r>
          </w:p>
        </w:tc>
      </w:tr>
    </w:tbl>
    <w:p w14:paraId="7F87AEF5" w14:textId="012CE453" w:rsidR="00CF64C8" w:rsidRDefault="00CF64C8" w:rsidP="00CF64C8">
      <w:pPr>
        <w:pStyle w:val="Caption"/>
        <w:jc w:val="center"/>
      </w:pPr>
      <w:bookmarkStart w:id="88" w:name="_Ref85285966"/>
      <w:bookmarkStart w:id="89" w:name="_Ref86082422"/>
      <w:bookmarkStart w:id="90" w:name="_Toc94773676"/>
      <w:r>
        <w:t xml:space="preserve">Table </w:t>
      </w:r>
      <w:fldSimple w:instr=" SEQ Table \* ARABIC ">
        <w:r w:rsidR="00815F3F">
          <w:rPr>
            <w:noProof/>
          </w:rPr>
          <w:t>9</w:t>
        </w:r>
      </w:fldSimple>
      <w:bookmarkEnd w:id="88"/>
      <w:r>
        <w:t xml:space="preserve"> - </w:t>
      </w:r>
      <w:r w:rsidRPr="00F41E11">
        <w:t xml:space="preserve">Overall MAPE and RMSE for Each </w:t>
      </w:r>
      <w:r>
        <w:t>Forecaster</w:t>
      </w:r>
      <w:r w:rsidRPr="00F41E11">
        <w:t xml:space="preserve"> </w:t>
      </w:r>
      <w:r w:rsidRPr="000A402A">
        <w:t xml:space="preserve">– </w:t>
      </w:r>
      <w:r>
        <w:t>Ottawa</w:t>
      </w:r>
      <w:r w:rsidRPr="000A402A">
        <w:t xml:space="preserve"> Dataset</w:t>
      </w:r>
      <w:bookmarkEnd w:id="89"/>
      <w:bookmarkEnd w:id="90"/>
    </w:p>
    <w:p w14:paraId="30A70C53" w14:textId="2F4517B8" w:rsidR="00F4072A" w:rsidRPr="00F4072A" w:rsidRDefault="00611BBC" w:rsidP="00611BBC">
      <w:pPr>
        <w:ind w:firstLine="288"/>
      </w:pPr>
      <w:r>
        <w:t xml:space="preserve">The overall performance of the Ottawa dataset is comparable to that of the Toronto dataset, as shown in </w:t>
      </w:r>
      <w:fldSimple w:instr=" REF _Ref85285966 ">
        <w:r w:rsidR="00815F3F">
          <w:t xml:space="preserve">Table </w:t>
        </w:r>
        <w:r w:rsidR="00815F3F">
          <w:rPr>
            <w:noProof/>
          </w:rPr>
          <w:t>9</w:t>
        </w:r>
      </w:fldSimple>
      <w:r>
        <w:t xml:space="preserve">. The MAPE and RMSE values of the CNN are the lowest, followed by the ANN and LSTM. </w:t>
      </w:r>
      <w:r w:rsidRPr="00D31AEB">
        <w:t>The CNN ha</w:t>
      </w:r>
      <w:r>
        <w:t>d</w:t>
      </w:r>
      <w:r w:rsidRPr="00D31AEB">
        <w:t xml:space="preserve"> the narrowest error distribution in </w:t>
      </w:r>
      <w:r>
        <w:fldChar w:fldCharType="begin"/>
      </w:r>
      <w:r>
        <w:instrText xml:space="preserve"> REF _Ref86082372 \h </w:instrText>
      </w:r>
      <w:r>
        <w:fldChar w:fldCharType="separate"/>
      </w:r>
      <w:r w:rsidR="00815F3F">
        <w:t xml:space="preserve">Figure </w:t>
      </w:r>
      <w:r w:rsidR="00815F3F">
        <w:rPr>
          <w:noProof/>
        </w:rPr>
        <w:t>11</w:t>
      </w:r>
      <w:r>
        <w:fldChar w:fldCharType="end"/>
      </w:r>
      <w:r w:rsidRPr="00D31AEB">
        <w:t>a, while the SNF ha</w:t>
      </w:r>
      <w:r>
        <w:t>d</w:t>
      </w:r>
      <w:r w:rsidRPr="00D31AEB">
        <w:t xml:space="preserve"> the worst overall performance metrics and the widest error distribution.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8A4BDA" w:rsidRPr="00C15D07" w14:paraId="0CD0BF5A" w14:textId="77777777" w:rsidTr="00AA7D01">
        <w:trPr>
          <w:trHeight w:val="315"/>
          <w:jc w:val="center"/>
        </w:trPr>
        <w:tc>
          <w:tcPr>
            <w:tcW w:w="0" w:type="auto"/>
            <w:shd w:val="clear" w:color="auto" w:fill="auto"/>
            <w:noWrap/>
            <w:vAlign w:val="bottom"/>
            <w:hideMark/>
          </w:tcPr>
          <w:p w14:paraId="78CB7B2E"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3141858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9AC6296"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254EE67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EEC3221"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64C0018" w14:textId="3A387525" w:rsidR="008A4BDA" w:rsidRPr="00C15D07" w:rsidRDefault="00AA21AF" w:rsidP="00AA7D01">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AC65F8"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SNF</w:t>
            </w:r>
          </w:p>
        </w:tc>
      </w:tr>
      <w:tr w:rsidR="00297C12" w:rsidRPr="00C15D07" w14:paraId="287DFCA2" w14:textId="77777777" w:rsidTr="00AA21AF">
        <w:trPr>
          <w:trHeight w:val="315"/>
          <w:jc w:val="center"/>
        </w:trPr>
        <w:tc>
          <w:tcPr>
            <w:tcW w:w="0" w:type="auto"/>
            <w:shd w:val="clear" w:color="auto" w:fill="auto"/>
            <w:noWrap/>
            <w:vAlign w:val="bottom"/>
            <w:hideMark/>
          </w:tcPr>
          <w:p w14:paraId="3F499485"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04D38E55"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2.38</w:t>
            </w:r>
          </w:p>
        </w:tc>
        <w:tc>
          <w:tcPr>
            <w:tcW w:w="0" w:type="auto"/>
            <w:shd w:val="clear" w:color="auto" w:fill="auto"/>
            <w:noWrap/>
            <w:vAlign w:val="bottom"/>
            <w:hideMark/>
          </w:tcPr>
          <w:p w14:paraId="43080874"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3.10</w:t>
            </w:r>
          </w:p>
        </w:tc>
        <w:tc>
          <w:tcPr>
            <w:tcW w:w="0" w:type="auto"/>
            <w:shd w:val="clear" w:color="auto" w:fill="auto"/>
            <w:noWrap/>
            <w:vAlign w:val="bottom"/>
            <w:hideMark/>
          </w:tcPr>
          <w:p w14:paraId="26391F1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2.78</w:t>
            </w:r>
          </w:p>
        </w:tc>
        <w:tc>
          <w:tcPr>
            <w:tcW w:w="0" w:type="auto"/>
            <w:shd w:val="clear" w:color="auto" w:fill="auto"/>
            <w:noWrap/>
            <w:vAlign w:val="bottom"/>
            <w:hideMark/>
          </w:tcPr>
          <w:p w14:paraId="786B4E4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4.21</w:t>
            </w:r>
          </w:p>
        </w:tc>
        <w:tc>
          <w:tcPr>
            <w:tcW w:w="0" w:type="auto"/>
            <w:shd w:val="clear" w:color="auto" w:fill="auto"/>
            <w:noWrap/>
            <w:vAlign w:val="bottom"/>
          </w:tcPr>
          <w:p w14:paraId="47A6390E" w14:textId="5EF9A60A" w:rsidR="00297C12" w:rsidRPr="00297C12" w:rsidRDefault="00297C12" w:rsidP="00297C12">
            <w:pPr>
              <w:spacing w:line="240" w:lineRule="auto"/>
              <w:jc w:val="center"/>
              <w:rPr>
                <w:color w:val="000000"/>
                <w:sz w:val="20"/>
                <w:szCs w:val="20"/>
                <w:lang w:eastAsia="en-CA"/>
              </w:rPr>
            </w:pPr>
            <w:r w:rsidRPr="00297C12">
              <w:rPr>
                <w:color w:val="000000"/>
                <w:sz w:val="20"/>
                <w:szCs w:val="20"/>
              </w:rPr>
              <w:t>4.77</w:t>
            </w:r>
          </w:p>
        </w:tc>
        <w:tc>
          <w:tcPr>
            <w:tcW w:w="0" w:type="auto"/>
            <w:shd w:val="clear" w:color="auto" w:fill="auto"/>
            <w:noWrap/>
            <w:vAlign w:val="bottom"/>
            <w:hideMark/>
          </w:tcPr>
          <w:p w14:paraId="4EE7AA5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6.98</w:t>
            </w:r>
          </w:p>
        </w:tc>
      </w:tr>
      <w:tr w:rsidR="00297C12" w:rsidRPr="00C15D07" w14:paraId="2A589A9D" w14:textId="77777777" w:rsidTr="00AA21AF">
        <w:trPr>
          <w:trHeight w:val="315"/>
          <w:jc w:val="center"/>
        </w:trPr>
        <w:tc>
          <w:tcPr>
            <w:tcW w:w="0" w:type="auto"/>
            <w:shd w:val="clear" w:color="auto" w:fill="auto"/>
            <w:noWrap/>
            <w:vAlign w:val="bottom"/>
            <w:hideMark/>
          </w:tcPr>
          <w:p w14:paraId="04519B76"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49C5B1B8"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52</w:t>
            </w:r>
          </w:p>
        </w:tc>
        <w:tc>
          <w:tcPr>
            <w:tcW w:w="0" w:type="auto"/>
            <w:shd w:val="clear" w:color="auto" w:fill="auto"/>
            <w:noWrap/>
            <w:vAlign w:val="bottom"/>
            <w:hideMark/>
          </w:tcPr>
          <w:p w14:paraId="403FADFF"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w:t>
            </w:r>
          </w:p>
        </w:tc>
        <w:tc>
          <w:tcPr>
            <w:tcW w:w="0" w:type="auto"/>
            <w:shd w:val="clear" w:color="auto" w:fill="auto"/>
            <w:noWrap/>
            <w:vAlign w:val="bottom"/>
            <w:hideMark/>
          </w:tcPr>
          <w:p w14:paraId="6602D46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64</w:t>
            </w:r>
          </w:p>
        </w:tc>
        <w:tc>
          <w:tcPr>
            <w:tcW w:w="0" w:type="auto"/>
            <w:shd w:val="clear" w:color="auto" w:fill="auto"/>
            <w:noWrap/>
            <w:vAlign w:val="bottom"/>
            <w:hideMark/>
          </w:tcPr>
          <w:p w14:paraId="159C035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70</w:t>
            </w:r>
          </w:p>
        </w:tc>
        <w:tc>
          <w:tcPr>
            <w:tcW w:w="0" w:type="auto"/>
            <w:shd w:val="clear" w:color="auto" w:fill="auto"/>
            <w:noWrap/>
            <w:vAlign w:val="bottom"/>
          </w:tcPr>
          <w:p w14:paraId="1D38B464" w14:textId="2A63C8BA" w:rsidR="00297C12" w:rsidRPr="00297C12" w:rsidRDefault="00297C12" w:rsidP="00297C12">
            <w:pPr>
              <w:spacing w:line="240" w:lineRule="auto"/>
              <w:jc w:val="center"/>
              <w:rPr>
                <w:color w:val="000000"/>
                <w:sz w:val="20"/>
                <w:szCs w:val="20"/>
                <w:lang w:eastAsia="en-CA"/>
              </w:rPr>
            </w:pPr>
            <w:r w:rsidRPr="00297C12">
              <w:rPr>
                <w:color w:val="000000"/>
                <w:sz w:val="20"/>
                <w:szCs w:val="20"/>
              </w:rPr>
              <w:t>61</w:t>
            </w:r>
          </w:p>
        </w:tc>
        <w:tc>
          <w:tcPr>
            <w:tcW w:w="0" w:type="auto"/>
            <w:shd w:val="clear" w:color="auto" w:fill="auto"/>
            <w:noWrap/>
            <w:vAlign w:val="bottom"/>
            <w:hideMark/>
          </w:tcPr>
          <w:p w14:paraId="236D120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79</w:t>
            </w:r>
          </w:p>
        </w:tc>
      </w:tr>
      <w:tr w:rsidR="00297C12" w:rsidRPr="00C15D07" w14:paraId="5BF76E1F" w14:textId="77777777" w:rsidTr="00AA21AF">
        <w:trPr>
          <w:trHeight w:val="315"/>
          <w:jc w:val="center"/>
        </w:trPr>
        <w:tc>
          <w:tcPr>
            <w:tcW w:w="0" w:type="auto"/>
            <w:shd w:val="clear" w:color="auto" w:fill="auto"/>
            <w:noWrap/>
            <w:vAlign w:val="bottom"/>
            <w:hideMark/>
          </w:tcPr>
          <w:p w14:paraId="2430423E"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A6A09C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01052B0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3E504CF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16</w:t>
            </w:r>
          </w:p>
        </w:tc>
        <w:tc>
          <w:tcPr>
            <w:tcW w:w="0" w:type="auto"/>
            <w:shd w:val="clear" w:color="auto" w:fill="auto"/>
            <w:noWrap/>
            <w:vAlign w:val="bottom"/>
            <w:hideMark/>
          </w:tcPr>
          <w:p w14:paraId="29A553A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35</w:t>
            </w:r>
          </w:p>
        </w:tc>
        <w:tc>
          <w:tcPr>
            <w:tcW w:w="0" w:type="auto"/>
            <w:shd w:val="clear" w:color="auto" w:fill="auto"/>
            <w:noWrap/>
            <w:vAlign w:val="bottom"/>
          </w:tcPr>
          <w:p w14:paraId="4687349D" w14:textId="51185B44" w:rsidR="00297C12" w:rsidRPr="00297C12" w:rsidRDefault="00297C12" w:rsidP="00297C12">
            <w:pPr>
              <w:spacing w:line="240" w:lineRule="auto"/>
              <w:jc w:val="center"/>
              <w:rPr>
                <w:color w:val="000000"/>
                <w:sz w:val="20"/>
                <w:szCs w:val="20"/>
                <w:lang w:eastAsia="en-CA"/>
              </w:rPr>
            </w:pPr>
            <w:r w:rsidRPr="00297C12">
              <w:rPr>
                <w:color w:val="000000"/>
                <w:sz w:val="20"/>
                <w:szCs w:val="20"/>
              </w:rPr>
              <w:t>39</w:t>
            </w:r>
          </w:p>
        </w:tc>
        <w:tc>
          <w:tcPr>
            <w:tcW w:w="0" w:type="auto"/>
            <w:shd w:val="clear" w:color="auto" w:fill="auto"/>
            <w:noWrap/>
            <w:vAlign w:val="bottom"/>
            <w:hideMark/>
          </w:tcPr>
          <w:p w14:paraId="4BFA4A0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3E488B34" w14:textId="15E143C6" w:rsidR="008A4BDA" w:rsidRDefault="008A4BDA" w:rsidP="008A4BDA">
      <w:pPr>
        <w:pStyle w:val="Caption"/>
        <w:jc w:val="center"/>
      </w:pPr>
      <w:bookmarkStart w:id="91" w:name="_Ref85286056"/>
      <w:bookmarkStart w:id="92" w:name="_Toc94773677"/>
      <w:r>
        <w:t xml:space="preserve">Table </w:t>
      </w:r>
      <w:fldSimple w:instr=" SEQ Table \* ARABIC ">
        <w:r w:rsidR="00815F3F">
          <w:rPr>
            <w:noProof/>
          </w:rPr>
          <w:t>10</w:t>
        </w:r>
      </w:fldSimple>
      <w:bookmarkEnd w:id="91"/>
      <w:r>
        <w:t xml:space="preserve"> - </w:t>
      </w:r>
      <w:r w:rsidRPr="0049763C">
        <w:t xml:space="preserve">Matrix Analysis of Peak Values and Time Difference </w:t>
      </w:r>
      <w:r w:rsidRPr="008305F8">
        <w:t xml:space="preserve">– </w:t>
      </w:r>
      <w:r>
        <w:t>Ottawa</w:t>
      </w:r>
      <w:r w:rsidRPr="008305F8">
        <w:t xml:space="preserve"> Dataset</w:t>
      </w:r>
      <w:bookmarkEnd w:id="92"/>
    </w:p>
    <w:p w14:paraId="088F93A7" w14:textId="19E8A298" w:rsidR="00264251" w:rsidRPr="00264251" w:rsidRDefault="00264251" w:rsidP="00A409DD">
      <w:pPr>
        <w:ind w:firstLine="288"/>
      </w:pPr>
      <w:r>
        <w:t xml:space="preserve">The CNN was also the most accurate at predicting the magnitude of daily peaks, according to MAPE values in </w:t>
      </w:r>
      <w:r>
        <w:fldChar w:fldCharType="begin"/>
      </w:r>
      <w:r>
        <w:instrText xml:space="preserve"> REF _Ref85286056 \h </w:instrText>
      </w:r>
      <w:r>
        <w:fldChar w:fldCharType="separate"/>
      </w:r>
      <w:r w:rsidR="00815F3F">
        <w:t xml:space="preserve">Table </w:t>
      </w:r>
      <w:r w:rsidR="00815F3F">
        <w:rPr>
          <w:noProof/>
        </w:rPr>
        <w:t>10</w:t>
      </w:r>
      <w:r>
        <w:fldChar w:fldCharType="end"/>
      </w:r>
      <w:r>
        <w:t xml:space="preserve">, followed by the ANN and LSTM. </w:t>
      </w:r>
      <w:r w:rsidR="00A409DD" w:rsidRPr="00A409DD">
        <w:t>According to the MAE values, the CNN was the most accurate at predicting when the daily peaks occurred.</w:t>
      </w:r>
      <w:r w:rsidR="00A409DD">
        <w:t xml:space="preserve"> </w:t>
      </w:r>
      <w:r>
        <w:t xml:space="preserve">The SNF and CNN were the most </w:t>
      </w:r>
      <w:r w:rsidR="00BA515C">
        <w:t xml:space="preserve">accurate </w:t>
      </w:r>
      <w:r>
        <w:t>in terms of bias, according to the MBE values.</w:t>
      </w:r>
    </w:p>
    <w:p w14:paraId="748698B6" w14:textId="7F5D7613" w:rsidR="002456BD" w:rsidRDefault="002456BD" w:rsidP="002456BD">
      <w:pPr>
        <w:pStyle w:val="Heading2"/>
      </w:pPr>
      <w:bookmarkStart w:id="93" w:name="_Toc94773620"/>
      <w:r>
        <w:t>3.7</w:t>
      </w:r>
      <w:r w:rsidRPr="008223C2">
        <w:t xml:space="preserve"> The Performance of </w:t>
      </w:r>
      <w:r w:rsidR="0025420C">
        <w:t>Forecaster</w:t>
      </w:r>
      <w:r w:rsidRPr="008223C2">
        <w:t xml:space="preserve">s on the </w:t>
      </w:r>
      <w:r>
        <w:t>Saint John</w:t>
      </w:r>
      <w:r w:rsidRPr="008223C2">
        <w:t xml:space="preserve"> Dataset</w:t>
      </w:r>
      <w:bookmarkEnd w:id="93"/>
    </w:p>
    <w:p w14:paraId="0057B584" w14:textId="22890EB7" w:rsidR="00B71A73" w:rsidRDefault="0046356F" w:rsidP="00FB40A1">
      <w:pPr>
        <w:ind w:firstLine="288"/>
      </w:pPr>
      <w:fldSimple w:instr=" REF _Ref86082938 ">
        <w:r w:rsidR="00815F3F">
          <w:t xml:space="preserve">Table </w:t>
        </w:r>
        <w:r w:rsidR="00815F3F">
          <w:rPr>
            <w:noProof/>
          </w:rPr>
          <w:t>11</w:t>
        </w:r>
      </w:fldSimple>
      <w:r w:rsidR="005C152D" w:rsidRPr="007517A5">
        <w:t xml:space="preserve"> </w:t>
      </w:r>
      <w:r w:rsidR="005C152D" w:rsidRPr="00AB39DE">
        <w:t xml:space="preserve">summarizes the key performance metrics across the test dataset, while </w:t>
      </w:r>
      <w:r w:rsidR="00242CBC">
        <w:fldChar w:fldCharType="begin"/>
      </w:r>
      <w:r w:rsidR="00242CBC">
        <w:instrText xml:space="preserve"> REF _Ref86082912 </w:instrText>
      </w:r>
      <w:r w:rsidR="00242CBC">
        <w:fldChar w:fldCharType="separate"/>
      </w:r>
      <w:r w:rsidR="00815F3F">
        <w:t xml:space="preserve">Figure </w:t>
      </w:r>
      <w:r w:rsidR="00815F3F">
        <w:rPr>
          <w:noProof/>
        </w:rPr>
        <w:t>12</w:t>
      </w:r>
      <w:r w:rsidR="00242CBC">
        <w:rPr>
          <w:noProof/>
        </w:rPr>
        <w:fldChar w:fldCharType="end"/>
      </w:r>
      <w:r w:rsidR="005C152D">
        <w:t>a</w:t>
      </w:r>
      <w:r w:rsidR="005C152D" w:rsidRPr="00AB39DE">
        <w:t xml:space="preserve"> depicts the overall distribution of errors for each forecaster across the test dataset.</w:t>
      </w:r>
      <w:r w:rsidR="005C152D">
        <w:t xml:space="preserve"> </w:t>
      </w:r>
      <w:r w:rsidR="005475C0">
        <w:fldChar w:fldCharType="begin"/>
      </w:r>
      <w:r w:rsidR="005475C0">
        <w:instrText xml:space="preserve"> REF _Ref86082945 \h </w:instrText>
      </w:r>
      <w:r w:rsidR="005475C0">
        <w:fldChar w:fldCharType="separate"/>
      </w:r>
      <w:r w:rsidR="00815F3F">
        <w:t xml:space="preserve">Table </w:t>
      </w:r>
      <w:r w:rsidR="00815F3F">
        <w:rPr>
          <w:noProof/>
        </w:rPr>
        <w:t>12</w:t>
      </w:r>
      <w:r w:rsidR="005475C0">
        <w:fldChar w:fldCharType="end"/>
      </w:r>
      <w:r w:rsidR="005475C0">
        <w:t xml:space="preserve"> </w:t>
      </w:r>
      <w:r w:rsidR="005C152D">
        <w:t>s</w:t>
      </w:r>
      <w:r w:rsidR="005C152D" w:rsidRPr="00AB39DE">
        <w:t xml:space="preserve">ummarizes the forecaster's performance in predicting daily peaks. </w:t>
      </w:r>
      <w:r w:rsidR="00242CBC">
        <w:fldChar w:fldCharType="begin"/>
      </w:r>
      <w:r w:rsidR="00242CBC">
        <w:instrText xml:space="preserve"> REF _Ref86082912 </w:instrText>
      </w:r>
      <w:r w:rsidR="00242CBC">
        <w:fldChar w:fldCharType="separate"/>
      </w:r>
      <w:r w:rsidR="00815F3F">
        <w:t xml:space="preserve">Figure </w:t>
      </w:r>
      <w:r w:rsidR="00815F3F">
        <w:rPr>
          <w:noProof/>
        </w:rPr>
        <w:t>12</w:t>
      </w:r>
      <w:r w:rsidR="00242CBC">
        <w:rPr>
          <w:noProof/>
        </w:rPr>
        <w:fldChar w:fldCharType="end"/>
      </w:r>
      <w:r w:rsidR="005C152D">
        <w:t>b</w:t>
      </w:r>
      <w:r w:rsidR="005C152D" w:rsidRPr="00AB39DE">
        <w:t xml:space="preserve"> depicts a snapshot of actual and forecasted load demand for the period of </w:t>
      </w:r>
      <w:r w:rsidR="005C152D" w:rsidRPr="002E5C50">
        <w:t>December 17t</w:t>
      </w:r>
      <w:r w:rsidR="005C152D">
        <w:t>h</w:t>
      </w:r>
      <w:r w:rsidR="005C152D" w:rsidRPr="002E5C50">
        <w:t xml:space="preserve"> </w:t>
      </w:r>
      <w:r w:rsidR="005C152D" w:rsidRPr="002E5C50">
        <w:lastRenderedPageBreak/>
        <w:t>to December 21st</w:t>
      </w:r>
      <w:r w:rsidR="005C152D" w:rsidRPr="00AB39DE">
        <w:t xml:space="preserve">; this period was chosen </w:t>
      </w:r>
      <w:r w:rsidR="00FB40A1">
        <w:t xml:space="preserve">for visualization </w:t>
      </w:r>
      <w:r w:rsidR="005C152D" w:rsidRPr="00AB39DE">
        <w:t>because it coincided with the month in which all forecasters performed the worst overall.</w:t>
      </w:r>
    </w:p>
    <w:p w14:paraId="19550741" w14:textId="626F1B8E" w:rsidR="0094137D" w:rsidRDefault="00781F5F" w:rsidP="0094137D">
      <w:pPr>
        <w:keepNext/>
        <w:jc w:val="center"/>
      </w:pPr>
      <w:r>
        <w:rPr>
          <w:noProof/>
        </w:rPr>
        <mc:AlternateContent>
          <mc:Choice Requires="wps">
            <w:drawing>
              <wp:anchor distT="0" distB="0" distL="114300" distR="114300" simplePos="0" relativeHeight="251675648" behindDoc="0" locked="0" layoutInCell="1" allowOverlap="1" wp14:anchorId="60EB3B4D" wp14:editId="519C25CA">
                <wp:simplePos x="0" y="0"/>
                <wp:positionH relativeFrom="column">
                  <wp:posOffset>-47625</wp:posOffset>
                </wp:positionH>
                <wp:positionV relativeFrom="paragraph">
                  <wp:posOffset>2070100</wp:posOffset>
                </wp:positionV>
                <wp:extent cx="375645" cy="286676"/>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75645" cy="286676"/>
                        </a:xfrm>
                        <a:prstGeom prst="rect">
                          <a:avLst/>
                        </a:prstGeom>
                        <a:noFill/>
                        <a:ln w="6350">
                          <a:noFill/>
                        </a:ln>
                      </wps:spPr>
                      <wps:txbx>
                        <w:txbxContent>
                          <w:p w14:paraId="2CE1BD32" w14:textId="77777777" w:rsidR="0044702E" w:rsidRPr="00781F5F" w:rsidRDefault="0044702E" w:rsidP="0044702E">
                            <w:pPr>
                              <w:rPr>
                                <w:b/>
                                <w:bCs/>
                                <w:sz w:val="20"/>
                                <w:szCs w:val="20"/>
                              </w:rPr>
                            </w:pPr>
                            <w:r w:rsidRPr="00781F5F">
                              <w:rPr>
                                <w:b/>
                                <w:bCs/>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B3B4D" id="Text Box 29" o:spid="_x0000_s1030" type="#_x0000_t202" style="position:absolute;left:0;text-align:left;margin-left:-3.75pt;margin-top:163pt;width:29.6pt;height:22.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" filled="f" stroked="f" strokeweight=".5pt">
                <v:textbox>
                  <w:txbxContent>
                    <w:p w14:paraId="2CE1BD32" w14:textId="77777777" w:rsidR="0044702E" w:rsidRPr="00781F5F" w:rsidRDefault="0044702E" w:rsidP="0044702E">
                      <w:pPr>
                        <w:rPr>
                          <w:b/>
                          <w:bCs/>
                          <w:sz w:val="20"/>
                          <w:szCs w:val="20"/>
                        </w:rPr>
                      </w:pPr>
                      <w:r w:rsidRPr="00781F5F">
                        <w:rPr>
                          <w:b/>
                          <w:bCs/>
                          <w:sz w:val="20"/>
                          <w:szCs w:val="20"/>
                        </w:rPr>
                        <w:t>(a)</w:t>
                      </w:r>
                    </w:p>
                  </w:txbxContent>
                </v:textbox>
              </v:shape>
            </w:pict>
          </mc:Fallback>
        </mc:AlternateContent>
      </w:r>
      <w:r w:rsidR="0044702E">
        <w:rPr>
          <w:noProof/>
        </w:rPr>
        <mc:AlternateContent>
          <mc:Choice Requires="wps">
            <w:drawing>
              <wp:anchor distT="0" distB="0" distL="114300" distR="114300" simplePos="0" relativeHeight="251677696" behindDoc="0" locked="0" layoutInCell="1" allowOverlap="1" wp14:anchorId="3CF5897D" wp14:editId="69CDA074">
                <wp:simplePos x="0" y="0"/>
                <wp:positionH relativeFrom="column">
                  <wp:posOffset>2638425</wp:posOffset>
                </wp:positionH>
                <wp:positionV relativeFrom="paragraph">
                  <wp:posOffset>2089785</wp:posOffset>
                </wp:positionV>
                <wp:extent cx="381000" cy="286676"/>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81000" cy="286676"/>
                        </a:xfrm>
                        <a:prstGeom prst="rect">
                          <a:avLst/>
                        </a:prstGeom>
                        <a:noFill/>
                        <a:ln w="6350">
                          <a:noFill/>
                        </a:ln>
                      </wps:spPr>
                      <wps:txbx>
                        <w:txbxContent>
                          <w:p w14:paraId="2D6886C1" w14:textId="6BCE32CF" w:rsidR="0044702E" w:rsidRPr="00781F5F" w:rsidRDefault="0044702E" w:rsidP="0044702E">
                            <w:pPr>
                              <w:rPr>
                                <w:b/>
                                <w:bCs/>
                                <w:sz w:val="20"/>
                                <w:szCs w:val="20"/>
                              </w:rPr>
                            </w:pPr>
                            <w:r w:rsidRPr="00781F5F">
                              <w:rPr>
                                <w:b/>
                                <w:bCs/>
                                <w:sz w:val="20"/>
                                <w:szCs w:val="2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5897D" id="Text Box 30" o:spid="_x0000_s1031" type="#_x0000_t202" style="position:absolute;left:0;text-align:left;margin-left:207.75pt;margin-top:164.55pt;width:30pt;height:22.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" filled="f" stroked="f" strokeweight=".5pt">
                <v:textbox>
                  <w:txbxContent>
                    <w:p w14:paraId="2D6886C1" w14:textId="6BCE32CF" w:rsidR="0044702E" w:rsidRPr="00781F5F" w:rsidRDefault="0044702E" w:rsidP="0044702E">
                      <w:pPr>
                        <w:rPr>
                          <w:b/>
                          <w:bCs/>
                          <w:sz w:val="20"/>
                          <w:szCs w:val="20"/>
                        </w:rPr>
                      </w:pPr>
                      <w:r w:rsidRPr="00781F5F">
                        <w:rPr>
                          <w:b/>
                          <w:bCs/>
                          <w:sz w:val="20"/>
                          <w:szCs w:val="20"/>
                        </w:rPr>
                        <w:t>(b)</w:t>
                      </w:r>
                    </w:p>
                  </w:txbxContent>
                </v:textbox>
              </v:shape>
            </w:pict>
          </mc:Fallback>
        </mc:AlternateContent>
      </w:r>
      <w:r w:rsidR="0094137D">
        <w:rPr>
          <w:noProof/>
        </w:rPr>
        <w:drawing>
          <wp:inline distT="0" distB="0" distL="0" distR="0" wp14:anchorId="2BF038C0" wp14:editId="39BDEA67">
            <wp:extent cx="5486400" cy="2324100"/>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2324100"/>
                    </a:xfrm>
                    <a:prstGeom prst="rect">
                      <a:avLst/>
                    </a:prstGeom>
                    <a:noFill/>
                    <a:ln>
                      <a:noFill/>
                    </a:ln>
                  </pic:spPr>
                </pic:pic>
              </a:graphicData>
            </a:graphic>
          </wp:inline>
        </w:drawing>
      </w:r>
    </w:p>
    <w:p w14:paraId="50E91846" w14:textId="6307B7F5" w:rsidR="0094137D" w:rsidRDefault="0094137D" w:rsidP="0094137D">
      <w:pPr>
        <w:pStyle w:val="Caption"/>
        <w:jc w:val="center"/>
      </w:pPr>
      <w:bookmarkStart w:id="94" w:name="_Ref86082912"/>
      <w:bookmarkStart w:id="95" w:name="_Toc94773698"/>
      <w:r>
        <w:t xml:space="preserve">Figure </w:t>
      </w:r>
      <w:fldSimple w:instr=" SEQ Figure \* ARABIC ">
        <w:r w:rsidR="00815F3F">
          <w:rPr>
            <w:noProof/>
          </w:rPr>
          <w:t>12</w:t>
        </w:r>
      </w:fldSimple>
      <w:bookmarkEnd w:id="94"/>
      <w:r>
        <w:rPr>
          <w:noProof/>
        </w:rPr>
        <w:t>:</w:t>
      </w:r>
      <w:r>
        <w:t xml:space="preserve"> </w:t>
      </w:r>
      <w:r w:rsidRPr="00AB39DE">
        <w:t xml:space="preserve">(a) Overall Error Distribution for All Forecasters; (b) Actual and Forecasted Load Demand for </w:t>
      </w:r>
      <w:r>
        <w:t>December</w:t>
      </w:r>
      <w:r w:rsidRPr="00AB39DE">
        <w:t xml:space="preserve"> 17th-21st </w:t>
      </w:r>
      <w:r>
        <w:t>–</w:t>
      </w:r>
      <w:r w:rsidRPr="00AB39DE">
        <w:t xml:space="preserve"> </w:t>
      </w:r>
      <w:r>
        <w:t>Saint John</w:t>
      </w:r>
      <w:r w:rsidRPr="00AB39DE">
        <w:t xml:space="preserve"> Dataset</w:t>
      </w:r>
      <w:bookmarkEnd w:id="9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E068BB" w:rsidRPr="00C15D07" w14:paraId="54EF7958" w14:textId="77777777" w:rsidTr="00E068BB">
        <w:trPr>
          <w:trHeight w:val="315"/>
          <w:jc w:val="center"/>
        </w:trPr>
        <w:tc>
          <w:tcPr>
            <w:tcW w:w="0" w:type="auto"/>
            <w:shd w:val="clear" w:color="auto" w:fill="auto"/>
            <w:noWrap/>
            <w:vAlign w:val="bottom"/>
            <w:hideMark/>
          </w:tcPr>
          <w:p w14:paraId="7D37907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AECB79"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7C0C67C"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98B619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32C59FE"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7852137" w14:textId="0BD35003" w:rsidR="006A7B8E" w:rsidRPr="00C15D07" w:rsidRDefault="00A76D14" w:rsidP="006A7B8E">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95820CF"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SNF</w:t>
            </w:r>
          </w:p>
        </w:tc>
      </w:tr>
      <w:tr w:rsidR="00C73C66" w:rsidRPr="00C15D07" w14:paraId="03A2275D" w14:textId="77777777" w:rsidTr="00A76D14">
        <w:trPr>
          <w:trHeight w:val="315"/>
          <w:jc w:val="center"/>
        </w:trPr>
        <w:tc>
          <w:tcPr>
            <w:tcW w:w="0" w:type="auto"/>
            <w:shd w:val="clear" w:color="auto" w:fill="auto"/>
            <w:noWrap/>
            <w:vAlign w:val="bottom"/>
            <w:hideMark/>
          </w:tcPr>
          <w:p w14:paraId="020EFE23"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14383E0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4CB0B76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27832D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484284A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3AE880EB" w14:textId="3CDF91D7" w:rsidR="00C73C66" w:rsidRPr="00C73C66" w:rsidRDefault="00C73C66" w:rsidP="00C73C66">
            <w:pPr>
              <w:spacing w:line="240" w:lineRule="auto"/>
              <w:jc w:val="center"/>
              <w:rPr>
                <w:color w:val="000000"/>
                <w:sz w:val="20"/>
                <w:szCs w:val="20"/>
                <w:lang w:eastAsia="en-CA"/>
              </w:rPr>
            </w:pPr>
            <w:r w:rsidRPr="00C73C66">
              <w:rPr>
                <w:color w:val="000000"/>
                <w:sz w:val="20"/>
                <w:szCs w:val="20"/>
              </w:rPr>
              <w:t>5.33</w:t>
            </w:r>
          </w:p>
        </w:tc>
        <w:tc>
          <w:tcPr>
            <w:tcW w:w="0" w:type="auto"/>
            <w:shd w:val="clear" w:color="auto" w:fill="auto"/>
            <w:noWrap/>
            <w:vAlign w:val="bottom"/>
            <w:hideMark/>
          </w:tcPr>
          <w:p w14:paraId="04A6875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9.39</w:t>
            </w:r>
          </w:p>
        </w:tc>
      </w:tr>
      <w:tr w:rsidR="00C73C66" w:rsidRPr="00C15D07" w14:paraId="0827DD4B" w14:textId="77777777" w:rsidTr="00A76D14">
        <w:trPr>
          <w:trHeight w:val="315"/>
          <w:jc w:val="center"/>
        </w:trPr>
        <w:tc>
          <w:tcPr>
            <w:tcW w:w="0" w:type="auto"/>
            <w:shd w:val="clear" w:color="auto" w:fill="auto"/>
            <w:noWrap/>
            <w:vAlign w:val="bottom"/>
            <w:hideMark/>
          </w:tcPr>
          <w:p w14:paraId="7ECCD4B4"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308E6E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578E891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22D8C5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786E0221"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2F5496FD" w14:textId="67EAA8EA" w:rsidR="00C73C66" w:rsidRPr="00C73C66" w:rsidRDefault="00C73C66" w:rsidP="00C73C66">
            <w:pPr>
              <w:spacing w:line="240" w:lineRule="auto"/>
              <w:jc w:val="center"/>
              <w:rPr>
                <w:color w:val="000000"/>
                <w:sz w:val="20"/>
                <w:szCs w:val="20"/>
                <w:lang w:eastAsia="en-CA"/>
              </w:rPr>
            </w:pPr>
            <w:r w:rsidRPr="00C73C66">
              <w:rPr>
                <w:color w:val="000000"/>
                <w:sz w:val="20"/>
                <w:szCs w:val="20"/>
              </w:rPr>
              <w:t>10.82</w:t>
            </w:r>
          </w:p>
        </w:tc>
        <w:tc>
          <w:tcPr>
            <w:tcW w:w="0" w:type="auto"/>
            <w:shd w:val="clear" w:color="auto" w:fill="auto"/>
            <w:noWrap/>
            <w:vAlign w:val="bottom"/>
            <w:hideMark/>
          </w:tcPr>
          <w:p w14:paraId="5B312A12"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16.90</w:t>
            </w:r>
          </w:p>
        </w:tc>
      </w:tr>
    </w:tbl>
    <w:p w14:paraId="63235CCB" w14:textId="3666F216" w:rsidR="00AC372F" w:rsidRDefault="00AC372F" w:rsidP="00AC372F">
      <w:pPr>
        <w:pStyle w:val="Caption"/>
        <w:jc w:val="center"/>
      </w:pPr>
      <w:bookmarkStart w:id="96" w:name="_Ref86082938"/>
      <w:bookmarkStart w:id="97" w:name="_Ref86082933"/>
      <w:bookmarkStart w:id="98" w:name="_Toc94773678"/>
      <w:r>
        <w:t xml:space="preserve">Table </w:t>
      </w:r>
      <w:fldSimple w:instr=" SEQ Table \* ARABIC ">
        <w:r w:rsidR="00815F3F">
          <w:rPr>
            <w:noProof/>
          </w:rPr>
          <w:t>11</w:t>
        </w:r>
      </w:fldSimple>
      <w:bookmarkEnd w:id="96"/>
      <w:r>
        <w:t xml:space="preserve"> - </w:t>
      </w:r>
      <w:r w:rsidRPr="00F41E11">
        <w:t xml:space="preserve">Overall MAPE and RMSE for Each </w:t>
      </w:r>
      <w:r w:rsidR="0025420C">
        <w:t>Forecaster</w:t>
      </w:r>
      <w:r w:rsidRPr="00F41E11">
        <w:t xml:space="preserve"> </w:t>
      </w:r>
      <w:r w:rsidRPr="000A402A">
        <w:t xml:space="preserve">– </w:t>
      </w:r>
      <w:r>
        <w:t>Saint John</w:t>
      </w:r>
      <w:r w:rsidRPr="000A402A">
        <w:t xml:space="preserve"> Dataset</w:t>
      </w:r>
      <w:bookmarkEnd w:id="97"/>
      <w:bookmarkEnd w:id="98"/>
    </w:p>
    <w:p w14:paraId="30279F85" w14:textId="009DF813" w:rsidR="005475C0" w:rsidRPr="005475C0" w:rsidRDefault="005475C0" w:rsidP="005475C0">
      <w:pPr>
        <w:ind w:firstLine="288"/>
      </w:pPr>
      <w:r>
        <w:t xml:space="preserve">The CNN performs best according to the MAPE and RMSE, followed by the ANN and LSTM. </w:t>
      </w:r>
      <w:r w:rsidRPr="0048064B">
        <w:t>The SNF forecaster had the worst overall performance and the widest error distribution.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EE41AB" w:rsidRPr="00C15D07" w14:paraId="2E9FB075" w14:textId="77777777" w:rsidTr="008505B3">
        <w:trPr>
          <w:trHeight w:val="315"/>
          <w:jc w:val="center"/>
        </w:trPr>
        <w:tc>
          <w:tcPr>
            <w:tcW w:w="0" w:type="auto"/>
            <w:shd w:val="clear" w:color="auto" w:fill="auto"/>
            <w:noWrap/>
            <w:vAlign w:val="bottom"/>
            <w:hideMark/>
          </w:tcPr>
          <w:p w14:paraId="4163A593"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6D3D251"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7384611"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34E4CF72"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8F71703"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4A3ABCAF"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A65634F"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SNF</w:t>
            </w:r>
          </w:p>
        </w:tc>
      </w:tr>
      <w:tr w:rsidR="00EE41AB" w:rsidRPr="00C15D07" w14:paraId="3DF86428" w14:textId="77777777" w:rsidTr="008505B3">
        <w:trPr>
          <w:trHeight w:val="315"/>
          <w:jc w:val="center"/>
        </w:trPr>
        <w:tc>
          <w:tcPr>
            <w:tcW w:w="0" w:type="auto"/>
            <w:shd w:val="clear" w:color="auto" w:fill="auto"/>
            <w:noWrap/>
            <w:vAlign w:val="bottom"/>
            <w:hideMark/>
          </w:tcPr>
          <w:p w14:paraId="3F413B6A"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44913337"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3.71</w:t>
            </w:r>
          </w:p>
        </w:tc>
        <w:tc>
          <w:tcPr>
            <w:tcW w:w="0" w:type="auto"/>
            <w:shd w:val="clear" w:color="auto" w:fill="auto"/>
            <w:noWrap/>
            <w:vAlign w:val="bottom"/>
            <w:hideMark/>
          </w:tcPr>
          <w:p w14:paraId="1166996E"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4.07</w:t>
            </w:r>
          </w:p>
        </w:tc>
        <w:tc>
          <w:tcPr>
            <w:tcW w:w="0" w:type="auto"/>
            <w:shd w:val="clear" w:color="auto" w:fill="auto"/>
            <w:noWrap/>
            <w:vAlign w:val="bottom"/>
            <w:hideMark/>
          </w:tcPr>
          <w:p w14:paraId="2818B946"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3.90</w:t>
            </w:r>
          </w:p>
        </w:tc>
        <w:tc>
          <w:tcPr>
            <w:tcW w:w="0" w:type="auto"/>
            <w:shd w:val="clear" w:color="auto" w:fill="auto"/>
            <w:noWrap/>
            <w:vAlign w:val="bottom"/>
            <w:hideMark/>
          </w:tcPr>
          <w:p w14:paraId="578881A1"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5.42</w:t>
            </w:r>
          </w:p>
        </w:tc>
        <w:tc>
          <w:tcPr>
            <w:tcW w:w="0" w:type="auto"/>
            <w:shd w:val="clear" w:color="auto" w:fill="auto"/>
            <w:noWrap/>
            <w:vAlign w:val="bottom"/>
          </w:tcPr>
          <w:p w14:paraId="2AE1D71B" w14:textId="77777777" w:rsidR="00EE41AB" w:rsidRPr="001C4457" w:rsidRDefault="00EE41AB" w:rsidP="008505B3">
            <w:pPr>
              <w:spacing w:line="240" w:lineRule="auto"/>
              <w:jc w:val="center"/>
              <w:rPr>
                <w:color w:val="000000"/>
                <w:sz w:val="20"/>
                <w:szCs w:val="20"/>
                <w:lang w:eastAsia="en-CA"/>
              </w:rPr>
            </w:pPr>
            <w:r w:rsidRPr="001C4457">
              <w:rPr>
                <w:color w:val="000000"/>
                <w:sz w:val="20"/>
                <w:szCs w:val="20"/>
              </w:rPr>
              <w:t>5.28</w:t>
            </w:r>
          </w:p>
        </w:tc>
        <w:tc>
          <w:tcPr>
            <w:tcW w:w="0" w:type="auto"/>
            <w:shd w:val="clear" w:color="auto" w:fill="auto"/>
            <w:noWrap/>
            <w:vAlign w:val="bottom"/>
            <w:hideMark/>
          </w:tcPr>
          <w:p w14:paraId="3505E394"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8.34</w:t>
            </w:r>
          </w:p>
        </w:tc>
      </w:tr>
      <w:tr w:rsidR="00EE41AB" w:rsidRPr="00C15D07" w14:paraId="42EF4D45" w14:textId="77777777" w:rsidTr="008505B3">
        <w:trPr>
          <w:trHeight w:val="315"/>
          <w:jc w:val="center"/>
        </w:trPr>
        <w:tc>
          <w:tcPr>
            <w:tcW w:w="0" w:type="auto"/>
            <w:shd w:val="clear" w:color="auto" w:fill="auto"/>
            <w:noWrap/>
            <w:vAlign w:val="bottom"/>
            <w:hideMark/>
          </w:tcPr>
          <w:p w14:paraId="7D271FA1"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60F5602B"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160</w:t>
            </w:r>
          </w:p>
        </w:tc>
        <w:tc>
          <w:tcPr>
            <w:tcW w:w="0" w:type="auto"/>
            <w:shd w:val="clear" w:color="auto" w:fill="auto"/>
            <w:noWrap/>
            <w:vAlign w:val="bottom"/>
            <w:hideMark/>
          </w:tcPr>
          <w:p w14:paraId="4077350D"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180</w:t>
            </w:r>
          </w:p>
        </w:tc>
        <w:tc>
          <w:tcPr>
            <w:tcW w:w="0" w:type="auto"/>
            <w:shd w:val="clear" w:color="auto" w:fill="auto"/>
            <w:noWrap/>
            <w:vAlign w:val="bottom"/>
            <w:hideMark/>
          </w:tcPr>
          <w:p w14:paraId="383B0EFC"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175</w:t>
            </w:r>
          </w:p>
        </w:tc>
        <w:tc>
          <w:tcPr>
            <w:tcW w:w="0" w:type="auto"/>
            <w:shd w:val="clear" w:color="auto" w:fill="auto"/>
            <w:noWrap/>
            <w:vAlign w:val="bottom"/>
            <w:hideMark/>
          </w:tcPr>
          <w:p w14:paraId="4CBABC87"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191</w:t>
            </w:r>
          </w:p>
        </w:tc>
        <w:tc>
          <w:tcPr>
            <w:tcW w:w="0" w:type="auto"/>
            <w:shd w:val="clear" w:color="auto" w:fill="auto"/>
            <w:noWrap/>
            <w:vAlign w:val="bottom"/>
          </w:tcPr>
          <w:p w14:paraId="32DF5EDC" w14:textId="77777777" w:rsidR="00EE41AB" w:rsidRPr="001C4457" w:rsidRDefault="00EE41AB" w:rsidP="008505B3">
            <w:pPr>
              <w:spacing w:line="240" w:lineRule="auto"/>
              <w:jc w:val="center"/>
              <w:rPr>
                <w:color w:val="000000"/>
                <w:sz w:val="20"/>
                <w:szCs w:val="20"/>
                <w:lang w:eastAsia="en-CA"/>
              </w:rPr>
            </w:pPr>
            <w:r w:rsidRPr="001C4457">
              <w:rPr>
                <w:color w:val="000000"/>
                <w:sz w:val="20"/>
                <w:szCs w:val="20"/>
              </w:rPr>
              <w:t>185</w:t>
            </w:r>
          </w:p>
        </w:tc>
        <w:tc>
          <w:tcPr>
            <w:tcW w:w="0" w:type="auto"/>
            <w:shd w:val="clear" w:color="auto" w:fill="auto"/>
            <w:noWrap/>
            <w:vAlign w:val="bottom"/>
            <w:hideMark/>
          </w:tcPr>
          <w:p w14:paraId="3E46F344"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209</w:t>
            </w:r>
          </w:p>
        </w:tc>
      </w:tr>
      <w:tr w:rsidR="00EE41AB" w:rsidRPr="00C15D07" w14:paraId="34FE2A5E" w14:textId="77777777" w:rsidTr="008505B3">
        <w:trPr>
          <w:trHeight w:val="315"/>
          <w:jc w:val="center"/>
        </w:trPr>
        <w:tc>
          <w:tcPr>
            <w:tcW w:w="0" w:type="auto"/>
            <w:shd w:val="clear" w:color="auto" w:fill="auto"/>
            <w:noWrap/>
            <w:vAlign w:val="bottom"/>
            <w:hideMark/>
          </w:tcPr>
          <w:p w14:paraId="71743A89"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12F69E3F"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1A218FC3"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4</w:t>
            </w:r>
          </w:p>
        </w:tc>
        <w:tc>
          <w:tcPr>
            <w:tcW w:w="0" w:type="auto"/>
            <w:shd w:val="clear" w:color="auto" w:fill="auto"/>
            <w:noWrap/>
            <w:vAlign w:val="bottom"/>
            <w:hideMark/>
          </w:tcPr>
          <w:p w14:paraId="1494DA26"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2D81A106"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-14</w:t>
            </w:r>
          </w:p>
        </w:tc>
        <w:tc>
          <w:tcPr>
            <w:tcW w:w="0" w:type="auto"/>
            <w:shd w:val="clear" w:color="auto" w:fill="auto"/>
            <w:noWrap/>
            <w:vAlign w:val="bottom"/>
          </w:tcPr>
          <w:p w14:paraId="610B2604" w14:textId="77777777" w:rsidR="00EE41AB" w:rsidRPr="001C4457" w:rsidRDefault="00EE41AB" w:rsidP="008505B3">
            <w:pPr>
              <w:spacing w:line="240" w:lineRule="auto"/>
              <w:jc w:val="center"/>
              <w:rPr>
                <w:color w:val="000000"/>
                <w:sz w:val="20"/>
                <w:szCs w:val="20"/>
                <w:lang w:eastAsia="en-CA"/>
              </w:rPr>
            </w:pPr>
            <w:r w:rsidRPr="001C4457">
              <w:rPr>
                <w:color w:val="000000"/>
                <w:sz w:val="20"/>
                <w:szCs w:val="20"/>
              </w:rPr>
              <w:t>-19</w:t>
            </w:r>
          </w:p>
        </w:tc>
        <w:tc>
          <w:tcPr>
            <w:tcW w:w="0" w:type="auto"/>
            <w:shd w:val="clear" w:color="auto" w:fill="auto"/>
            <w:noWrap/>
            <w:vAlign w:val="bottom"/>
            <w:hideMark/>
          </w:tcPr>
          <w:p w14:paraId="03BE4232"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-2</w:t>
            </w:r>
          </w:p>
        </w:tc>
      </w:tr>
    </w:tbl>
    <w:p w14:paraId="3F33CD9C" w14:textId="66E7CADC" w:rsidR="00EE41AB" w:rsidRPr="00EE41AB" w:rsidRDefault="00EE41AB" w:rsidP="00EE41AB">
      <w:pPr>
        <w:pStyle w:val="Caption"/>
        <w:jc w:val="center"/>
      </w:pPr>
      <w:bookmarkStart w:id="99" w:name="_Ref86082945"/>
      <w:bookmarkStart w:id="100" w:name="_Ref93230176"/>
      <w:bookmarkStart w:id="101" w:name="_Toc94773679"/>
      <w:r>
        <w:t xml:space="preserve">Table </w:t>
      </w:r>
      <w:fldSimple w:instr=" SEQ Table \* ARABIC ">
        <w:r w:rsidR="00815F3F">
          <w:rPr>
            <w:noProof/>
          </w:rPr>
          <w:t>12</w:t>
        </w:r>
      </w:fldSimple>
      <w:bookmarkEnd w:id="99"/>
      <w:r>
        <w:t xml:space="preserve"> - </w:t>
      </w:r>
      <w:r w:rsidRPr="0049763C">
        <w:t xml:space="preserve">Matrix Analysis of Peak Values and Time Difference </w:t>
      </w:r>
      <w:r w:rsidRPr="008305F8">
        <w:t xml:space="preserve">– </w:t>
      </w:r>
      <w:r>
        <w:t>Saint John</w:t>
      </w:r>
      <w:r w:rsidRPr="008305F8">
        <w:t xml:space="preserve"> Dataset</w:t>
      </w:r>
      <w:bookmarkEnd w:id="100"/>
      <w:bookmarkEnd w:id="101"/>
    </w:p>
    <w:p w14:paraId="30712233" w14:textId="1DBCAB65" w:rsidR="00300F8D" w:rsidRPr="00300F8D" w:rsidRDefault="00300F8D" w:rsidP="00A40262">
      <w:pPr>
        <w:ind w:firstLine="288"/>
      </w:pPr>
      <w:r>
        <w:t xml:space="preserve">According to the MAPE values in </w:t>
      </w:r>
      <w:r>
        <w:fldChar w:fldCharType="begin"/>
      </w:r>
      <w:r>
        <w:instrText xml:space="preserve"> REF _Ref86082945 \h </w:instrText>
      </w:r>
      <w:r>
        <w:fldChar w:fldCharType="separate"/>
      </w:r>
      <w:r w:rsidR="00815F3F">
        <w:t xml:space="preserve">Table </w:t>
      </w:r>
      <w:r w:rsidR="00815F3F">
        <w:rPr>
          <w:noProof/>
        </w:rPr>
        <w:t>12</w:t>
      </w:r>
      <w:r>
        <w:fldChar w:fldCharType="end"/>
      </w:r>
      <w:r>
        <w:t xml:space="preserve">, the CNN was the most accurate at predicting the magnitude of daily peaks, followed by the ANN and LSTM. </w:t>
      </w:r>
      <w:r w:rsidR="004E32F3" w:rsidRPr="004E32F3">
        <w:t xml:space="preserve">The MAE </w:t>
      </w:r>
      <w:r w:rsidR="004E32F3" w:rsidRPr="004E32F3">
        <w:lastRenderedPageBreak/>
        <w:t>values show that the CNN, ANN, and LSTM forecasters were the most accurate at predicting when the daily peaks occurred when compared to other forecasters.</w:t>
      </w:r>
      <w:r w:rsidR="004E32F3">
        <w:t xml:space="preserve"> </w:t>
      </w:r>
      <w:r w:rsidR="004E32F3" w:rsidRPr="004E32F3">
        <w:t>According to the MBE values, the SNF and LSTM forecasters were the most accurate in terms of bias.</w:t>
      </w:r>
    </w:p>
    <w:p w14:paraId="090BBF07" w14:textId="464BAD97" w:rsidR="002745F8" w:rsidRDefault="00144873" w:rsidP="00144873">
      <w:pPr>
        <w:pStyle w:val="Heading2"/>
      </w:pPr>
      <w:bookmarkStart w:id="102" w:name="_Toc94773621"/>
      <w:r>
        <w:t>3.</w:t>
      </w:r>
      <w:r w:rsidR="007C73B1">
        <w:t>8</w:t>
      </w:r>
      <w:r>
        <w:t xml:space="preserve"> </w:t>
      </w:r>
      <w:r w:rsidR="004157AA">
        <w:t>Conclusion</w:t>
      </w:r>
      <w:bookmarkEnd w:id="102"/>
    </w:p>
    <w:p w14:paraId="46DBE57D" w14:textId="77777777" w:rsidR="00451E2F" w:rsidRDefault="006152D0" w:rsidP="000E41B9">
      <w:pPr>
        <w:ind w:firstLine="288"/>
      </w:pPr>
      <w:r w:rsidRPr="006152D0">
        <w:t xml:space="preserve">Based on the overall accuracy, we can conclude that the CNN performed the best overall, followed by the ANN and the </w:t>
      </w:r>
      <w:r w:rsidR="00F22591">
        <w:t>LSTM</w:t>
      </w:r>
      <w:r w:rsidRPr="006152D0">
        <w:t>. The CNN appears to have the tightest distribution of errors across all test datasets in the error distribution plots. The SNF forecaster had the worst overall performance with the widest error distribution, which is good because the fact that the SNF forecaster performs the worst of all forecasters implies that all other forecasters contributed in some way to the forecasts.</w:t>
      </w:r>
    </w:p>
    <w:p w14:paraId="47C4DFEB" w14:textId="77777777" w:rsidR="00555213" w:rsidRDefault="00E35A23" w:rsidP="00C71041">
      <w:pPr>
        <w:ind w:firstLine="288"/>
      </w:pPr>
      <w:r w:rsidRPr="00E35A23">
        <w:t xml:space="preserve">In terms of predicting the magnitude of daily peaks, the CNN had the lowest MAPE values across all test datasets; the CNN was followed by the ANN and the LSTM. </w:t>
      </w:r>
      <w:r w:rsidR="00555213" w:rsidRPr="00555213">
        <w:t>The MAE values show that the CNN forecaster predicted the time of occurrence of the daily peaks the best; the LSTM and ANN forecasters trail the CNN in the Toronto and Saint John datasets; however, the SARIMAX forecaster outperforms the LSTM and ANN in the Ottawa dataset.</w:t>
      </w:r>
    </w:p>
    <w:p w14:paraId="63D35FFE" w14:textId="71F85B6C" w:rsidR="00606255" w:rsidRDefault="00752B0C" w:rsidP="00C71041">
      <w:pPr>
        <w:ind w:firstLine="288"/>
        <w:rPr>
          <w:rFonts w:cs="Arial"/>
          <w:b/>
          <w:bCs/>
          <w:kern w:val="32"/>
          <w:sz w:val="28"/>
          <w:szCs w:val="32"/>
        </w:rPr>
      </w:pPr>
      <w:r w:rsidRPr="00752B0C">
        <w:t>The results in this chapter show that CNN, LSTM, and ANN forecasters had the best overall performance and have a lot of potential in the field of load forecasting</w:t>
      </w:r>
      <w:r w:rsidR="003F4DA4" w:rsidRPr="003F4DA4">
        <w:t xml:space="preserve">. </w:t>
      </w:r>
      <w:r w:rsidR="005739B0" w:rsidRPr="005739B0">
        <w:t>However, Chapter 4 will go into great</w:t>
      </w:r>
      <w:r w:rsidR="00420AD2">
        <w:t>er</w:t>
      </w:r>
      <w:r w:rsidR="005739B0" w:rsidRPr="005739B0">
        <w:t xml:space="preserve"> detail about evaluating the performance of these forecasters on an hourly, daily, monthly, and seasonal basis.</w:t>
      </w:r>
      <w:r w:rsidR="00606255">
        <w:br w:type="page"/>
      </w:r>
    </w:p>
    <w:p w14:paraId="292CDA16" w14:textId="7440B293" w:rsidR="00334C58" w:rsidRPr="00334C58" w:rsidRDefault="00825107" w:rsidP="00FF4CC9">
      <w:pPr>
        <w:pStyle w:val="Heading1"/>
        <w:ind w:left="720"/>
      </w:pPr>
      <w:bookmarkStart w:id="103" w:name="_Toc94773622"/>
      <w:r>
        <w:lastRenderedPageBreak/>
        <w:t>4</w:t>
      </w:r>
      <w:r w:rsidR="002337EA">
        <w:t xml:space="preserve"> </w:t>
      </w:r>
      <w:r w:rsidR="00C77C33" w:rsidRPr="003151B5">
        <w:t xml:space="preserve">Comprehensive Evaluation of </w:t>
      </w:r>
      <w:r w:rsidR="00172510">
        <w:t>the</w:t>
      </w:r>
      <w:r w:rsidR="00C77C33" w:rsidRPr="003151B5">
        <w:t xml:space="preserve"> Forecasters' Performance</w:t>
      </w:r>
      <w:bookmarkEnd w:id="103"/>
    </w:p>
    <w:p w14:paraId="38B1DE47" w14:textId="77777777" w:rsidR="00CA0A3B" w:rsidRDefault="00CA0A3B" w:rsidP="000C220C">
      <w:pPr>
        <w:ind w:firstLine="288"/>
      </w:pPr>
      <w:r w:rsidRPr="00CA0A3B">
        <w:t>Chapter 3 evaluated the overall performance of all forecasters in predicting regular load and daily peaks across all test datasets. This section will look at the performance of all forecasters across all test datasets on hourly, daily, monthly, and seasonal time periods. Following the above analysis, we included a brief discussion of our overall findings for each dataset. To keep the scope of this thesis manageable, only the boxplots of our top forecasters for each section were included here; additional box plots for the remaining forecasters can be found in Appendix B.</w:t>
      </w:r>
    </w:p>
    <w:p w14:paraId="439A33D7" w14:textId="223E9393" w:rsidR="0077523D" w:rsidRDefault="001B3808" w:rsidP="000C220C">
      <w:pPr>
        <w:ind w:firstLine="288"/>
      </w:pPr>
      <w:r w:rsidRPr="001B3808">
        <w:t>The forecasters' performance during the four seasons of the year (winter, summer, autumn, and spring) was examined; the winter months are December, January, and February. March, April, and May are spring months; June, July, and August are summer months; and September, October, and November are autumn/fall months.</w:t>
      </w:r>
      <w:r w:rsidR="009819B1" w:rsidRPr="009819B1">
        <w:t xml:space="preserve"> It is also worth noting that the hours (00:00...23:00) are labeled as (1:00...24:00) in the hourly performance sections, with 1:00 denoting the first hour and 24:00 denoting the last hour of the day.</w:t>
      </w:r>
      <w:r w:rsidR="009419A7">
        <w:t xml:space="preserve"> </w:t>
      </w:r>
    </w:p>
    <w:p w14:paraId="14C9E3A5" w14:textId="1E0C636C" w:rsidR="000F72A8" w:rsidRDefault="000F72A8" w:rsidP="00293FF8">
      <w:pPr>
        <w:pStyle w:val="Heading2"/>
      </w:pPr>
      <w:bookmarkStart w:id="104" w:name="_Toc94773623"/>
      <w:r w:rsidRPr="000F72A8">
        <w:t>4.</w:t>
      </w:r>
      <w:r w:rsidR="003C0F76">
        <w:t>1</w:t>
      </w:r>
      <w:r w:rsidRPr="000F72A8">
        <w:t xml:space="preserve"> </w:t>
      </w:r>
      <w:r w:rsidR="0019725E">
        <w:t>T</w:t>
      </w:r>
      <w:r w:rsidR="00EC6B8C" w:rsidRPr="00EC6B8C">
        <w:t>he Toronto Dataset</w:t>
      </w:r>
      <w:bookmarkEnd w:id="104"/>
    </w:p>
    <w:p w14:paraId="4EB498D2" w14:textId="3004B2B6" w:rsidR="008B4862" w:rsidRDefault="00E43665" w:rsidP="007B6D32">
      <w:pPr>
        <w:ind w:firstLine="288"/>
      </w:pPr>
      <w:r w:rsidRPr="00E43665">
        <w:t xml:space="preserve">The Toronto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105" w:name="_Toc94773624"/>
      <w:r>
        <w:lastRenderedPageBreak/>
        <w:t>4.</w:t>
      </w:r>
      <w:r w:rsidR="00C04AA4">
        <w:t>1.1</w:t>
      </w:r>
      <w:r>
        <w:t xml:space="preserve"> </w:t>
      </w:r>
      <w:r w:rsidR="0078706B" w:rsidRPr="0078706B">
        <w:t>The Hourly Performance</w:t>
      </w:r>
      <w:bookmarkEnd w:id="105"/>
    </w:p>
    <w:p w14:paraId="2CF9AB99" w14:textId="57B56AC8" w:rsidR="00C2770E" w:rsidRDefault="00053CB8" w:rsidP="001E7F93">
      <w:pPr>
        <w:ind w:firstLine="288"/>
      </w:pPr>
      <w:r>
        <w:fldChar w:fldCharType="begin"/>
      </w:r>
      <w:r>
        <w:instrText xml:space="preserve"> REF _Ref86154272 \h </w:instrText>
      </w:r>
      <w:r>
        <w:fldChar w:fldCharType="separate"/>
      </w:r>
      <w:r w:rsidR="00815F3F">
        <w:t xml:space="preserve">Figure </w:t>
      </w:r>
      <w:r w:rsidR="00815F3F">
        <w:rPr>
          <w:noProof/>
        </w:rPr>
        <w:t>13</w:t>
      </w:r>
      <w:r>
        <w:fldChar w:fldCharType="end"/>
      </w:r>
      <w:r w:rsidR="008E3496">
        <w:t>a</w:t>
      </w:r>
      <w:r w:rsidRPr="00053CB8">
        <w:t xml:space="preserve"> illustrates the MAPE values for each forecaster when aggregated as hourly averages. </w:t>
      </w:r>
      <w:r w:rsidR="003569BC" w:rsidRPr="003569BC">
        <w:t>The following plots are boxplots of the hourly error distributions for CNN, LSTM, and ANN forecasters on an hourly basis.</w:t>
      </w:r>
    </w:p>
    <w:p w14:paraId="63BA68E3" w14:textId="581BC0C9" w:rsidR="00495746" w:rsidRDefault="00BB5D5A" w:rsidP="00495746">
      <w:r>
        <w:rPr>
          <w:noProof/>
        </w:rPr>
        <mc:AlternateContent>
          <mc:Choice Requires="wps">
            <w:drawing>
              <wp:anchor distT="0" distB="0" distL="114300" distR="114300" simplePos="0" relativeHeight="251685888" behindDoc="0" locked="0" layoutInCell="1" allowOverlap="1" wp14:anchorId="19C1B89A" wp14:editId="771EAF80">
                <wp:simplePos x="0" y="0"/>
                <wp:positionH relativeFrom="column">
                  <wp:posOffset>2695575</wp:posOffset>
                </wp:positionH>
                <wp:positionV relativeFrom="paragraph">
                  <wp:posOffset>4295775</wp:posOffset>
                </wp:positionV>
                <wp:extent cx="361950" cy="286676"/>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2E47089D" w14:textId="499E8DFE" w:rsidR="00BB5D5A" w:rsidRPr="00781F5F" w:rsidRDefault="00BB5D5A" w:rsidP="00BB5D5A">
                            <w:pPr>
                              <w:rPr>
                                <w:b/>
                                <w:bCs/>
                                <w:sz w:val="20"/>
                                <w:szCs w:val="20"/>
                              </w:rPr>
                            </w:pPr>
                            <w:r w:rsidRPr="00781F5F">
                              <w:rPr>
                                <w:b/>
                                <w:bCs/>
                                <w:sz w:val="20"/>
                                <w:szCs w:val="20"/>
                              </w:rPr>
                              <w:t>(</w:t>
                            </w:r>
                            <w:r>
                              <w:rPr>
                                <w:b/>
                                <w:bCs/>
                                <w:sz w:val="20"/>
                                <w:szCs w:val="20"/>
                              </w:rPr>
                              <w:t>d</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1B89A" id="Text Box 227" o:spid="_x0000_s1032" type="#_x0000_t202" style="position:absolute;left:0;text-align:left;margin-left:212.25pt;margin-top:338.25pt;width:28.5pt;height:22.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" filled="f" stroked="f" strokeweight=".5pt">
                <v:textbox>
                  <w:txbxContent>
                    <w:p w14:paraId="2E47089D" w14:textId="499E8DFE" w:rsidR="00BB5D5A" w:rsidRPr="00781F5F" w:rsidRDefault="00BB5D5A" w:rsidP="00BB5D5A">
                      <w:pPr>
                        <w:rPr>
                          <w:b/>
                          <w:bCs/>
                          <w:sz w:val="20"/>
                          <w:szCs w:val="20"/>
                        </w:rPr>
                      </w:pPr>
                      <w:r w:rsidRPr="00781F5F">
                        <w:rPr>
                          <w:b/>
                          <w:bCs/>
                          <w:sz w:val="20"/>
                          <w:szCs w:val="20"/>
                        </w:rPr>
                        <w:t>(</w:t>
                      </w:r>
                      <w:r>
                        <w:rPr>
                          <w:b/>
                          <w:bCs/>
                          <w:sz w:val="20"/>
                          <w:szCs w:val="20"/>
                        </w:rPr>
                        <w:t>d</w:t>
                      </w:r>
                      <w:r w:rsidRPr="00781F5F">
                        <w:rPr>
                          <w:b/>
                          <w:bCs/>
                          <w:sz w:val="20"/>
                          <w:szCs w:val="20"/>
                        </w:rPr>
                        <w:t>)</w:t>
                      </w:r>
                    </w:p>
                  </w:txbxContent>
                </v:textbox>
              </v:shape>
            </w:pict>
          </mc:Fallback>
        </mc:AlternateContent>
      </w:r>
      <w:r w:rsidR="00781F5F">
        <w:rPr>
          <w:noProof/>
        </w:rPr>
        <mc:AlternateContent>
          <mc:Choice Requires="wps">
            <w:drawing>
              <wp:anchor distT="0" distB="0" distL="114300" distR="114300" simplePos="0" relativeHeight="251683840" behindDoc="0" locked="0" layoutInCell="1" allowOverlap="1" wp14:anchorId="49CAE4BD" wp14:editId="3B559751">
                <wp:simplePos x="0" y="0"/>
                <wp:positionH relativeFrom="column">
                  <wp:posOffset>-47625</wp:posOffset>
                </wp:positionH>
                <wp:positionV relativeFrom="paragraph">
                  <wp:posOffset>4293235</wp:posOffset>
                </wp:positionV>
                <wp:extent cx="361950" cy="286676"/>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27998B24" w14:textId="0501B9F1" w:rsidR="00781F5F" w:rsidRPr="00781F5F" w:rsidRDefault="00781F5F" w:rsidP="00781F5F">
                            <w:pPr>
                              <w:rPr>
                                <w:b/>
                                <w:bCs/>
                                <w:sz w:val="20"/>
                                <w:szCs w:val="20"/>
                              </w:rPr>
                            </w:pPr>
                            <w:r w:rsidRPr="00781F5F">
                              <w:rPr>
                                <w:b/>
                                <w:bCs/>
                                <w:sz w:val="20"/>
                                <w:szCs w:val="20"/>
                              </w:rPr>
                              <w:t>(</w:t>
                            </w:r>
                            <w:r w:rsidR="00BB5D5A">
                              <w:rPr>
                                <w:b/>
                                <w:bCs/>
                                <w:sz w:val="20"/>
                                <w:szCs w:val="20"/>
                              </w:rPr>
                              <w:t>c</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AE4BD" id="Text Box 226" o:spid="_x0000_s1033" type="#_x0000_t202" style="position:absolute;left:0;text-align:left;margin-left:-3.75pt;margin-top:338.05pt;width:28.5pt;height:22.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" filled="f" stroked="f" strokeweight=".5pt">
                <v:textbox>
                  <w:txbxContent>
                    <w:p w14:paraId="27998B24" w14:textId="0501B9F1" w:rsidR="00781F5F" w:rsidRPr="00781F5F" w:rsidRDefault="00781F5F" w:rsidP="00781F5F">
                      <w:pPr>
                        <w:rPr>
                          <w:b/>
                          <w:bCs/>
                          <w:sz w:val="20"/>
                          <w:szCs w:val="20"/>
                        </w:rPr>
                      </w:pPr>
                      <w:r w:rsidRPr="00781F5F">
                        <w:rPr>
                          <w:b/>
                          <w:bCs/>
                          <w:sz w:val="20"/>
                          <w:szCs w:val="20"/>
                        </w:rPr>
                        <w:t>(</w:t>
                      </w:r>
                      <w:r w:rsidR="00BB5D5A">
                        <w:rPr>
                          <w:b/>
                          <w:bCs/>
                          <w:sz w:val="20"/>
                          <w:szCs w:val="20"/>
                        </w:rPr>
                        <w:t>c</w:t>
                      </w:r>
                      <w:r w:rsidRPr="00781F5F">
                        <w:rPr>
                          <w:b/>
                          <w:bCs/>
                          <w:sz w:val="20"/>
                          <w:szCs w:val="20"/>
                        </w:rPr>
                        <w:t>)</w:t>
                      </w:r>
                    </w:p>
                  </w:txbxContent>
                </v:textbox>
              </v:shape>
            </w:pict>
          </mc:Fallback>
        </mc:AlternateContent>
      </w:r>
      <w:r w:rsidR="00781F5F">
        <w:rPr>
          <w:noProof/>
        </w:rPr>
        <mc:AlternateContent>
          <mc:Choice Requires="wps">
            <w:drawing>
              <wp:anchor distT="0" distB="0" distL="114300" distR="114300" simplePos="0" relativeHeight="251681792" behindDoc="0" locked="0" layoutInCell="1" allowOverlap="1" wp14:anchorId="3840416B" wp14:editId="6104E652">
                <wp:simplePos x="0" y="0"/>
                <wp:positionH relativeFrom="column">
                  <wp:posOffset>2609850</wp:posOffset>
                </wp:positionH>
                <wp:positionV relativeFrom="paragraph">
                  <wp:posOffset>2084070</wp:posOffset>
                </wp:positionV>
                <wp:extent cx="361950" cy="286676"/>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002FEE7D" w14:textId="140DD46E" w:rsidR="00781F5F" w:rsidRPr="00781F5F" w:rsidRDefault="00781F5F" w:rsidP="00781F5F">
                            <w:pPr>
                              <w:rPr>
                                <w:b/>
                                <w:bCs/>
                                <w:sz w:val="20"/>
                                <w:szCs w:val="20"/>
                              </w:rPr>
                            </w:pPr>
                            <w:r w:rsidRPr="00781F5F">
                              <w:rPr>
                                <w:b/>
                                <w:bCs/>
                                <w:sz w:val="20"/>
                                <w:szCs w:val="20"/>
                              </w:rPr>
                              <w:t>(</w:t>
                            </w:r>
                            <w:r>
                              <w:rPr>
                                <w:b/>
                                <w:bCs/>
                                <w:sz w:val="20"/>
                                <w:szCs w:val="20"/>
                              </w:rPr>
                              <w:t>b</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0416B" id="Text Box 225" o:spid="_x0000_s1034" type="#_x0000_t202" style="position:absolute;left:0;text-align:left;margin-left:205.5pt;margin-top:164.1pt;width:28.5pt;height:22.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" filled="f" stroked="f" strokeweight=".5pt">
                <v:textbox>
                  <w:txbxContent>
                    <w:p w14:paraId="002FEE7D" w14:textId="140DD46E" w:rsidR="00781F5F" w:rsidRPr="00781F5F" w:rsidRDefault="00781F5F" w:rsidP="00781F5F">
                      <w:pPr>
                        <w:rPr>
                          <w:b/>
                          <w:bCs/>
                          <w:sz w:val="20"/>
                          <w:szCs w:val="20"/>
                        </w:rPr>
                      </w:pPr>
                      <w:r w:rsidRPr="00781F5F">
                        <w:rPr>
                          <w:b/>
                          <w:bCs/>
                          <w:sz w:val="20"/>
                          <w:szCs w:val="20"/>
                        </w:rPr>
                        <w:t>(</w:t>
                      </w:r>
                      <w:r>
                        <w:rPr>
                          <w:b/>
                          <w:bCs/>
                          <w:sz w:val="20"/>
                          <w:szCs w:val="20"/>
                        </w:rPr>
                        <w:t>b</w:t>
                      </w:r>
                      <w:r w:rsidRPr="00781F5F">
                        <w:rPr>
                          <w:b/>
                          <w:bCs/>
                          <w:sz w:val="20"/>
                          <w:szCs w:val="20"/>
                        </w:rPr>
                        <w:t>)</w:t>
                      </w:r>
                    </w:p>
                  </w:txbxContent>
                </v:textbox>
              </v:shape>
            </w:pict>
          </mc:Fallback>
        </mc:AlternateContent>
      </w:r>
      <w:r w:rsidR="00781F5F">
        <w:rPr>
          <w:noProof/>
        </w:rPr>
        <mc:AlternateContent>
          <mc:Choice Requires="wps">
            <w:drawing>
              <wp:anchor distT="0" distB="0" distL="114300" distR="114300" simplePos="0" relativeHeight="251679744" behindDoc="0" locked="0" layoutInCell="1" allowOverlap="1" wp14:anchorId="28E9A2FB" wp14:editId="20A3E8ED">
                <wp:simplePos x="0" y="0"/>
                <wp:positionH relativeFrom="column">
                  <wp:posOffset>-47625</wp:posOffset>
                </wp:positionH>
                <wp:positionV relativeFrom="paragraph">
                  <wp:posOffset>2084070</wp:posOffset>
                </wp:positionV>
                <wp:extent cx="361950" cy="286676"/>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4DFB09C9" w14:textId="77777777" w:rsidR="00781F5F" w:rsidRPr="00781F5F" w:rsidRDefault="00781F5F" w:rsidP="00781F5F">
                            <w:pPr>
                              <w:rPr>
                                <w:b/>
                                <w:bCs/>
                                <w:sz w:val="20"/>
                                <w:szCs w:val="20"/>
                              </w:rPr>
                            </w:pPr>
                            <w:r w:rsidRPr="00781F5F">
                              <w:rPr>
                                <w:b/>
                                <w:bCs/>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9A2FB" id="Text Box 224" o:spid="_x0000_s1035" type="#_x0000_t202" style="position:absolute;left:0;text-align:left;margin-left:-3.75pt;margin-top:164.1pt;width:28.5pt;height:22.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" filled="f" stroked="f" strokeweight=".5pt">
                <v:textbox>
                  <w:txbxContent>
                    <w:p w14:paraId="4DFB09C9" w14:textId="77777777" w:rsidR="00781F5F" w:rsidRPr="00781F5F" w:rsidRDefault="00781F5F" w:rsidP="00781F5F">
                      <w:pPr>
                        <w:rPr>
                          <w:b/>
                          <w:bCs/>
                          <w:sz w:val="20"/>
                          <w:szCs w:val="20"/>
                        </w:rPr>
                      </w:pPr>
                      <w:r w:rsidRPr="00781F5F">
                        <w:rPr>
                          <w:b/>
                          <w:bCs/>
                          <w:sz w:val="20"/>
                          <w:szCs w:val="20"/>
                        </w:rPr>
                        <w:t>(a)</w:t>
                      </w:r>
                    </w:p>
                  </w:txbxContent>
                </v:textbox>
              </v:shape>
            </w:pict>
          </mc:Fallback>
        </mc:AlternateContent>
      </w:r>
      <w:r w:rsidR="00495746">
        <w:rPr>
          <w:noProof/>
        </w:rPr>
        <w:drawing>
          <wp:inline distT="0" distB="0" distL="0" distR="0" wp14:anchorId="39413F03" wp14:editId="2CA14017">
            <wp:extent cx="5476875" cy="45815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6875" cy="4581525"/>
                    </a:xfrm>
                    <a:prstGeom prst="rect">
                      <a:avLst/>
                    </a:prstGeom>
                    <a:noFill/>
                    <a:ln>
                      <a:noFill/>
                    </a:ln>
                  </pic:spPr>
                </pic:pic>
              </a:graphicData>
            </a:graphic>
          </wp:inline>
        </w:drawing>
      </w:r>
    </w:p>
    <w:p w14:paraId="58127505" w14:textId="15C97AA9" w:rsidR="00F54CCB" w:rsidRDefault="00AE391D" w:rsidP="00D31286">
      <w:pPr>
        <w:pStyle w:val="Caption"/>
        <w:jc w:val="center"/>
      </w:pPr>
      <w:bookmarkStart w:id="106" w:name="_Ref86154272"/>
      <w:bookmarkStart w:id="107" w:name="_Toc94773699"/>
      <w:r>
        <w:t xml:space="preserve">Figure </w:t>
      </w:r>
      <w:fldSimple w:instr=" SEQ Figure \* ARABIC ">
        <w:r w:rsidR="00815F3F">
          <w:rPr>
            <w:noProof/>
          </w:rPr>
          <w:t>13</w:t>
        </w:r>
      </w:fldSimple>
      <w:bookmarkEnd w:id="106"/>
      <w:r w:rsidR="00F97038" w:rsidRPr="00F97038">
        <w:rPr>
          <w:noProof/>
        </w:rPr>
        <w:t>: (a) Hourly MAPE for All Forecasters, (b-d) Hourly Error Distributions for CNN, LSTM, and ANN Forecasters – Toronto Dataset</w:t>
      </w:r>
      <w:bookmarkEnd w:id="107"/>
    </w:p>
    <w:p w14:paraId="120450EC" w14:textId="048E09D4" w:rsidR="003063F8" w:rsidRDefault="003063F8" w:rsidP="003063F8">
      <w:pPr>
        <w:pStyle w:val="Heading4"/>
      </w:pPr>
      <w:r>
        <w:t xml:space="preserve">4.1.1.1 </w:t>
      </w:r>
      <w:r w:rsidR="009D7DDB" w:rsidRPr="009D7DDB">
        <w:t>A Snippet on Hourly Performance</w:t>
      </w:r>
    </w:p>
    <w:p w14:paraId="057FB709" w14:textId="0776C776" w:rsidR="00CF0D25" w:rsidRDefault="00CF0D25" w:rsidP="00CF0D25">
      <w:pPr>
        <w:ind w:firstLine="288"/>
      </w:pPr>
      <w:r>
        <w:t xml:space="preserve">When the average MAPE values in </w:t>
      </w:r>
      <w:r>
        <w:fldChar w:fldCharType="begin"/>
      </w:r>
      <w:r>
        <w:instrText xml:space="preserve"> REF _Ref86154272 \h </w:instrText>
      </w:r>
      <w:r>
        <w:fldChar w:fldCharType="separate"/>
      </w:r>
      <w:r w:rsidR="00815F3F">
        <w:t xml:space="preserve">Figure </w:t>
      </w:r>
      <w:r w:rsidR="00815F3F">
        <w:rPr>
          <w:noProof/>
        </w:rPr>
        <w:t>13</w:t>
      </w:r>
      <w:r>
        <w:fldChar w:fldCharType="end"/>
      </w:r>
      <w:r w:rsidR="00C25AB1">
        <w:t>a</w:t>
      </w:r>
      <w:r>
        <w:t xml:space="preserve"> are compared to the box plots, we see a similar pattern of errors, with a wider distribution of errors in situations with higher MAPE </w:t>
      </w:r>
      <w:r>
        <w:lastRenderedPageBreak/>
        <w:t>values and vice versa. For each hour of the day, the CNN had the tightest error distribution and the lowest MAPE values. It was followed by the ANN and the LSTM forecasters.</w:t>
      </w:r>
      <w:r w:rsidR="005D42AE">
        <w:t xml:space="preserve"> </w:t>
      </w:r>
      <w:r w:rsidR="00270441" w:rsidRPr="00270441">
        <w:t>Around 15:00, all three forecasters CNN, ANN, and LSTM made their worst predictions; quieter times, such as around 1:00, were predicted much more accurately than busier times.</w:t>
      </w:r>
    </w:p>
    <w:p w14:paraId="15BDB575" w14:textId="2E729A59" w:rsidR="00C6621C" w:rsidRDefault="005E7A42" w:rsidP="00CF0D25">
      <w:pPr>
        <w:ind w:firstLine="288"/>
      </w:pPr>
      <w:r w:rsidRPr="005E7A42">
        <w:t>CNN had the best predictions across almost all hours of the day, with ANN and LSTM coming in second and third place, respectively. The SNF performed the worst overall, with the worst predictions occurring between 13:00 and 17:00, which is unsurprising given that it was based on previous week's values and that these are popular times for electricity usage in the Toronto dataset.</w:t>
      </w:r>
      <w:r w:rsidR="00C6621C">
        <w:t xml:space="preserve"> </w:t>
      </w:r>
    </w:p>
    <w:p w14:paraId="20DCADE1" w14:textId="6355CFCA" w:rsidR="007E35A4" w:rsidRPr="007E35A4" w:rsidRDefault="00C2019E" w:rsidP="00710C56">
      <w:pPr>
        <w:pStyle w:val="Heading3"/>
      </w:pPr>
      <w:bookmarkStart w:id="108" w:name="_Toc94773625"/>
      <w:r>
        <w:t>4.</w:t>
      </w:r>
      <w:r w:rsidR="00501A6D">
        <w:t>1.2</w:t>
      </w:r>
      <w:r>
        <w:t xml:space="preserve"> </w:t>
      </w:r>
      <w:r w:rsidR="0078706B" w:rsidRPr="0078706B">
        <w:t xml:space="preserve">The </w:t>
      </w:r>
      <w:r w:rsidR="0078706B">
        <w:t>Daily</w:t>
      </w:r>
      <w:r w:rsidR="0078706B" w:rsidRPr="0078706B">
        <w:t xml:space="preserve"> Performance</w:t>
      </w:r>
      <w:bookmarkEnd w:id="108"/>
    </w:p>
    <w:p w14:paraId="6DD0802A" w14:textId="49556460" w:rsidR="001A02D8" w:rsidRDefault="00E21F51" w:rsidP="001A02D8">
      <w:pPr>
        <w:ind w:firstLine="288"/>
      </w:pPr>
      <w:r w:rsidRPr="00E21F51">
        <w:t xml:space="preserve"> </w:t>
      </w:r>
      <w:r>
        <w:fldChar w:fldCharType="begin"/>
      </w:r>
      <w:r>
        <w:instrText xml:space="preserve"> REF _Ref86157486 \h </w:instrText>
      </w:r>
      <w:r>
        <w:fldChar w:fldCharType="separate"/>
      </w:r>
      <w:r w:rsidR="00815F3F">
        <w:t xml:space="preserve">Figure </w:t>
      </w:r>
      <w:r w:rsidR="00815F3F">
        <w:rPr>
          <w:noProof/>
        </w:rPr>
        <w:t>14</w:t>
      </w:r>
      <w:r>
        <w:fldChar w:fldCharType="end"/>
      </w:r>
      <w:r w:rsidR="00DB16DD">
        <w:t>a</w:t>
      </w:r>
      <w:r w:rsidRPr="00E21F51">
        <w:t xml:space="preserve"> shows the MAPE values for each </w:t>
      </w:r>
      <w:r w:rsidR="0025420C">
        <w:t>forecaster</w:t>
      </w:r>
      <w:r w:rsidRPr="00E21F51">
        <w:t xml:space="preserve"> aggregated as daily averages for each day of the week. </w:t>
      </w:r>
      <w:r w:rsidR="00CF2E60" w:rsidRPr="003569BC">
        <w:t xml:space="preserve">The following plots are boxplots of the </w:t>
      </w:r>
      <w:r w:rsidR="00BE65FC">
        <w:t>daily</w:t>
      </w:r>
      <w:r w:rsidR="00CF2E60" w:rsidRPr="003569BC">
        <w:t xml:space="preserve"> error distributions for CNN, LSTM, and ANN forecasters on a</w:t>
      </w:r>
      <w:r w:rsidR="00CF2E60">
        <w:t xml:space="preserve"> daily </w:t>
      </w:r>
      <w:r w:rsidR="00CF2E60" w:rsidRPr="003569BC">
        <w:t>basis</w:t>
      </w:r>
      <w:r w:rsidR="001A02D8" w:rsidRPr="00053CB8">
        <w:t>.</w:t>
      </w:r>
    </w:p>
    <w:p w14:paraId="382E56B9" w14:textId="72F2BF48" w:rsidR="009E62B2" w:rsidRDefault="009E62B2" w:rsidP="009E62B2">
      <w:pPr>
        <w:pStyle w:val="Heading4"/>
      </w:pPr>
      <w:r>
        <w:t xml:space="preserve">4.1.2.1 </w:t>
      </w:r>
      <w:r w:rsidRPr="009D7DDB">
        <w:t xml:space="preserve">A Snippet on </w:t>
      </w:r>
      <w:r>
        <w:t>Daily</w:t>
      </w:r>
      <w:r w:rsidRPr="009D7DDB">
        <w:t xml:space="preserve"> Performance</w:t>
      </w:r>
    </w:p>
    <w:p w14:paraId="2D448C01" w14:textId="4AA10CB3" w:rsidR="007D071E" w:rsidRDefault="0085471B" w:rsidP="000529F4">
      <w:pPr>
        <w:ind w:firstLine="288"/>
      </w:pPr>
      <w:r w:rsidRPr="0085471B">
        <w:t xml:space="preserve">When we compare the MAPE values in </w:t>
      </w:r>
      <w:r>
        <w:fldChar w:fldCharType="begin"/>
      </w:r>
      <w:r>
        <w:instrText xml:space="preserve"> REF _Ref86157486 \h </w:instrText>
      </w:r>
      <w:r>
        <w:fldChar w:fldCharType="separate"/>
      </w:r>
      <w:r w:rsidR="00815F3F">
        <w:t xml:space="preserve">Figure </w:t>
      </w:r>
      <w:r w:rsidR="00815F3F">
        <w:rPr>
          <w:noProof/>
        </w:rPr>
        <w:t>14</w:t>
      </w:r>
      <w:r>
        <w:fldChar w:fldCharType="end"/>
      </w:r>
      <w:r w:rsidR="004A725B">
        <w:t>a</w:t>
      </w:r>
      <w:r w:rsidRPr="0085471B">
        <w:t xml:space="preserve"> to the boxplots of the error distribution. </w:t>
      </w:r>
      <w:r w:rsidR="000529F4" w:rsidRPr="000529F4">
        <w:t xml:space="preserve">As we can see, Monday was the worst day for almost all forecasters to predict, </w:t>
      </w:r>
      <w:r w:rsidR="0047160A">
        <w:t>but</w:t>
      </w:r>
      <w:r w:rsidR="000529F4" w:rsidRPr="000529F4">
        <w:t xml:space="preserve"> Sunday was the worst day for </w:t>
      </w:r>
      <w:r w:rsidR="00250C8F">
        <w:t xml:space="preserve">the </w:t>
      </w:r>
      <w:r w:rsidR="000529F4" w:rsidRPr="000529F4">
        <w:t>SARIMAX</w:t>
      </w:r>
      <w:r w:rsidR="00250C8F">
        <w:t xml:space="preserve"> forecaster</w:t>
      </w:r>
      <w:r w:rsidR="000529F4" w:rsidRPr="000529F4">
        <w:t xml:space="preserve">. Every other forecaster's second worst day was Sunday, </w:t>
      </w:r>
      <w:r w:rsidR="000A0822">
        <w:t>but</w:t>
      </w:r>
      <w:r w:rsidR="000529F4" w:rsidRPr="000529F4">
        <w:t xml:space="preserve"> SARIMAX's second worst day was Saturday.</w:t>
      </w:r>
      <w:r w:rsidR="000529F4" w:rsidRPr="000529F4" w:rsidDel="004A725B">
        <w:t xml:space="preserve"> </w:t>
      </w:r>
      <w:r w:rsidRPr="0085471B">
        <w:t xml:space="preserve">Tuesdays through Fridays were the most predictable days for </w:t>
      </w:r>
      <w:r w:rsidR="006F0015">
        <w:t xml:space="preserve">the </w:t>
      </w:r>
      <w:r w:rsidRPr="0085471B">
        <w:t>forecasters. CNN's MAPE values were the lowest on all seven days of the week, and all of its boxplots were the narrowest. The ANN is ranked second, with the LSTM edging it out in Monday's predictions. The LSTM forecaster is ranked third. Overall, the SNF performed the worst.</w:t>
      </w:r>
    </w:p>
    <w:p w14:paraId="0B3E184E" w14:textId="5811D667" w:rsidR="009E62B2" w:rsidRDefault="003242CF" w:rsidP="007D071E">
      <w:r>
        <w:rPr>
          <w:noProof/>
        </w:rPr>
        <w:lastRenderedPageBreak/>
        <mc:AlternateContent>
          <mc:Choice Requires="wps">
            <w:drawing>
              <wp:anchor distT="0" distB="0" distL="114300" distR="114300" simplePos="0" relativeHeight="251694080" behindDoc="0" locked="0" layoutInCell="1" allowOverlap="1" wp14:anchorId="3F5B1FFC" wp14:editId="7B167BBB">
                <wp:simplePos x="0" y="0"/>
                <wp:positionH relativeFrom="column">
                  <wp:posOffset>2714625</wp:posOffset>
                </wp:positionH>
                <wp:positionV relativeFrom="paragraph">
                  <wp:posOffset>4171950</wp:posOffset>
                </wp:positionV>
                <wp:extent cx="361950" cy="286676"/>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2C1135D0" w14:textId="112D9EA8" w:rsidR="003242CF" w:rsidRPr="00781F5F" w:rsidRDefault="003242CF" w:rsidP="003242CF">
                            <w:pPr>
                              <w:rPr>
                                <w:b/>
                                <w:bCs/>
                                <w:sz w:val="20"/>
                                <w:szCs w:val="20"/>
                              </w:rPr>
                            </w:pPr>
                            <w:r w:rsidRPr="00781F5F">
                              <w:rPr>
                                <w:b/>
                                <w:bCs/>
                                <w:sz w:val="20"/>
                                <w:szCs w:val="20"/>
                              </w:rPr>
                              <w:t>(</w:t>
                            </w:r>
                            <w:r>
                              <w:rPr>
                                <w:b/>
                                <w:bCs/>
                                <w:sz w:val="20"/>
                                <w:szCs w:val="20"/>
                              </w:rPr>
                              <w:t>d</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B1FFC" id="Text Box 231" o:spid="_x0000_s1036" type="#_x0000_t202" style="position:absolute;left:0;text-align:left;margin-left:213.75pt;margin-top:328.5pt;width:28.5pt;height:22.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" filled="f" stroked="f" strokeweight=".5pt">
                <v:textbox>
                  <w:txbxContent>
                    <w:p w14:paraId="2C1135D0" w14:textId="112D9EA8" w:rsidR="003242CF" w:rsidRPr="00781F5F" w:rsidRDefault="003242CF" w:rsidP="003242CF">
                      <w:pPr>
                        <w:rPr>
                          <w:b/>
                          <w:bCs/>
                          <w:sz w:val="20"/>
                          <w:szCs w:val="20"/>
                        </w:rPr>
                      </w:pPr>
                      <w:r w:rsidRPr="00781F5F">
                        <w:rPr>
                          <w:b/>
                          <w:bCs/>
                          <w:sz w:val="20"/>
                          <w:szCs w:val="20"/>
                        </w:rPr>
                        <w:t>(</w:t>
                      </w:r>
                      <w:r>
                        <w:rPr>
                          <w:b/>
                          <w:bCs/>
                          <w:sz w:val="20"/>
                          <w:szCs w:val="20"/>
                        </w:rPr>
                        <w:t>d</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4B202BAB" wp14:editId="0001E97B">
                <wp:simplePos x="0" y="0"/>
                <wp:positionH relativeFrom="column">
                  <wp:posOffset>-57150</wp:posOffset>
                </wp:positionH>
                <wp:positionV relativeFrom="paragraph">
                  <wp:posOffset>4161790</wp:posOffset>
                </wp:positionV>
                <wp:extent cx="361950" cy="286676"/>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7EDF6197" w14:textId="535B5670" w:rsidR="003242CF" w:rsidRPr="00781F5F" w:rsidRDefault="003242CF" w:rsidP="003242CF">
                            <w:pPr>
                              <w:rPr>
                                <w:b/>
                                <w:bCs/>
                                <w:sz w:val="20"/>
                                <w:szCs w:val="20"/>
                              </w:rPr>
                            </w:pPr>
                            <w:r w:rsidRPr="00781F5F">
                              <w:rPr>
                                <w:b/>
                                <w:bCs/>
                                <w:sz w:val="20"/>
                                <w:szCs w:val="20"/>
                              </w:rPr>
                              <w:t>(</w:t>
                            </w:r>
                            <w:r>
                              <w:rPr>
                                <w:b/>
                                <w:bCs/>
                                <w:sz w:val="20"/>
                                <w:szCs w:val="20"/>
                              </w:rPr>
                              <w:t>c</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02BAB" id="Text Box 230" o:spid="_x0000_s1037" type="#_x0000_t202" style="position:absolute;left:0;text-align:left;margin-left:-4.5pt;margin-top:327.7pt;width:28.5pt;height:22.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" filled="f" stroked="f" strokeweight=".5pt">
                <v:textbox>
                  <w:txbxContent>
                    <w:p w14:paraId="7EDF6197" w14:textId="535B5670" w:rsidR="003242CF" w:rsidRPr="00781F5F" w:rsidRDefault="003242CF" w:rsidP="003242CF">
                      <w:pPr>
                        <w:rPr>
                          <w:b/>
                          <w:bCs/>
                          <w:sz w:val="20"/>
                          <w:szCs w:val="20"/>
                        </w:rPr>
                      </w:pPr>
                      <w:r w:rsidRPr="00781F5F">
                        <w:rPr>
                          <w:b/>
                          <w:bCs/>
                          <w:sz w:val="20"/>
                          <w:szCs w:val="20"/>
                        </w:rPr>
                        <w:t>(</w:t>
                      </w:r>
                      <w:r>
                        <w:rPr>
                          <w:b/>
                          <w:bCs/>
                          <w:sz w:val="20"/>
                          <w:szCs w:val="20"/>
                        </w:rPr>
                        <w:t>c</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0B92E3FD" wp14:editId="3B5A87D4">
                <wp:simplePos x="0" y="0"/>
                <wp:positionH relativeFrom="column">
                  <wp:posOffset>2657475</wp:posOffset>
                </wp:positionH>
                <wp:positionV relativeFrom="paragraph">
                  <wp:posOffset>2009775</wp:posOffset>
                </wp:positionV>
                <wp:extent cx="361950" cy="286676"/>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76C216D0" w14:textId="447332C3" w:rsidR="003242CF" w:rsidRPr="00781F5F" w:rsidRDefault="003242CF" w:rsidP="003242CF">
                            <w:pPr>
                              <w:rPr>
                                <w:b/>
                                <w:bCs/>
                                <w:sz w:val="20"/>
                                <w:szCs w:val="20"/>
                              </w:rPr>
                            </w:pPr>
                            <w:r w:rsidRPr="00781F5F">
                              <w:rPr>
                                <w:b/>
                                <w:bCs/>
                                <w:sz w:val="20"/>
                                <w:szCs w:val="20"/>
                              </w:rPr>
                              <w:t>(</w:t>
                            </w:r>
                            <w:r>
                              <w:rPr>
                                <w:b/>
                                <w:bCs/>
                                <w:sz w:val="20"/>
                                <w:szCs w:val="20"/>
                              </w:rPr>
                              <w:t>b</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E3FD" id="Text Box 229" o:spid="_x0000_s1038" type="#_x0000_t202" style="position:absolute;left:0;text-align:left;margin-left:209.25pt;margin-top:158.25pt;width:28.5pt;height:22.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" filled="f" stroked="f" strokeweight=".5pt">
                <v:textbox>
                  <w:txbxContent>
                    <w:p w14:paraId="76C216D0" w14:textId="447332C3" w:rsidR="003242CF" w:rsidRPr="00781F5F" w:rsidRDefault="003242CF" w:rsidP="003242CF">
                      <w:pPr>
                        <w:rPr>
                          <w:b/>
                          <w:bCs/>
                          <w:sz w:val="20"/>
                          <w:szCs w:val="20"/>
                        </w:rPr>
                      </w:pPr>
                      <w:r w:rsidRPr="00781F5F">
                        <w:rPr>
                          <w:b/>
                          <w:bCs/>
                          <w:sz w:val="20"/>
                          <w:szCs w:val="20"/>
                        </w:rPr>
                        <w:t>(</w:t>
                      </w:r>
                      <w:r>
                        <w:rPr>
                          <w:b/>
                          <w:bCs/>
                          <w:sz w:val="20"/>
                          <w:szCs w:val="20"/>
                        </w:rPr>
                        <w:t>b</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54F3C387" wp14:editId="07824335">
                <wp:simplePos x="0" y="0"/>
                <wp:positionH relativeFrom="column">
                  <wp:posOffset>-57150</wp:posOffset>
                </wp:positionH>
                <wp:positionV relativeFrom="paragraph">
                  <wp:posOffset>2006600</wp:posOffset>
                </wp:positionV>
                <wp:extent cx="361950" cy="286676"/>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0AA6839B" w14:textId="77777777" w:rsidR="003242CF" w:rsidRPr="00781F5F" w:rsidRDefault="003242CF" w:rsidP="003242CF">
                            <w:pPr>
                              <w:rPr>
                                <w:b/>
                                <w:bCs/>
                                <w:sz w:val="20"/>
                                <w:szCs w:val="20"/>
                              </w:rPr>
                            </w:pPr>
                            <w:r w:rsidRPr="00781F5F">
                              <w:rPr>
                                <w:b/>
                                <w:bCs/>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3C387" id="Text Box 228" o:spid="_x0000_s1039" type="#_x0000_t202" style="position:absolute;left:0;text-align:left;margin-left:-4.5pt;margin-top:158pt;width:28.5pt;height:22.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" filled="f" stroked="f" strokeweight=".5pt">
                <v:textbox>
                  <w:txbxContent>
                    <w:p w14:paraId="0AA6839B" w14:textId="77777777" w:rsidR="003242CF" w:rsidRPr="00781F5F" w:rsidRDefault="003242CF" w:rsidP="003242CF">
                      <w:pPr>
                        <w:rPr>
                          <w:b/>
                          <w:bCs/>
                          <w:sz w:val="20"/>
                          <w:szCs w:val="20"/>
                        </w:rPr>
                      </w:pPr>
                      <w:r w:rsidRPr="00781F5F">
                        <w:rPr>
                          <w:b/>
                          <w:bCs/>
                          <w:sz w:val="20"/>
                          <w:szCs w:val="20"/>
                        </w:rPr>
                        <w:t>(a)</w:t>
                      </w:r>
                    </w:p>
                  </w:txbxContent>
                </v:textbox>
              </v:shape>
            </w:pict>
          </mc:Fallback>
        </mc:AlternateContent>
      </w:r>
      <w:r w:rsidR="007D071E">
        <w:rPr>
          <w:noProof/>
        </w:rPr>
        <w:drawing>
          <wp:inline distT="0" distB="0" distL="0" distR="0" wp14:anchorId="60EC24E0" wp14:editId="4A6ED917">
            <wp:extent cx="5486400" cy="4438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4438650"/>
                    </a:xfrm>
                    <a:prstGeom prst="rect">
                      <a:avLst/>
                    </a:prstGeom>
                    <a:noFill/>
                    <a:ln>
                      <a:noFill/>
                    </a:ln>
                  </pic:spPr>
                </pic:pic>
              </a:graphicData>
            </a:graphic>
          </wp:inline>
        </w:drawing>
      </w:r>
    </w:p>
    <w:p w14:paraId="40B720A4" w14:textId="55C9031D" w:rsidR="003E1CC6" w:rsidRDefault="00AA4CFF" w:rsidP="009E62B2">
      <w:pPr>
        <w:pStyle w:val="Caption"/>
        <w:jc w:val="center"/>
      </w:pPr>
      <w:bookmarkStart w:id="109" w:name="_Ref86157486"/>
      <w:bookmarkStart w:id="110" w:name="_Toc94773700"/>
      <w:r>
        <w:t xml:space="preserve">Figure </w:t>
      </w:r>
      <w:fldSimple w:instr=" SEQ Figure \* ARABIC ">
        <w:r w:rsidR="00815F3F">
          <w:rPr>
            <w:noProof/>
          </w:rPr>
          <w:t>14</w:t>
        </w:r>
      </w:fldSimple>
      <w:bookmarkEnd w:id="109"/>
      <w:r w:rsidR="00DB16DD" w:rsidRPr="00F97038">
        <w:rPr>
          <w:noProof/>
        </w:rPr>
        <w:t xml:space="preserve">: (a) </w:t>
      </w:r>
      <w:r w:rsidR="00DB16DD">
        <w:rPr>
          <w:noProof/>
        </w:rPr>
        <w:t>Daily</w:t>
      </w:r>
      <w:r w:rsidR="00DB16DD" w:rsidRPr="00F97038">
        <w:rPr>
          <w:noProof/>
        </w:rPr>
        <w:t xml:space="preserve"> MAPE for All Forecasters, (b-d) </w:t>
      </w:r>
      <w:r w:rsidR="00DB16DD">
        <w:rPr>
          <w:noProof/>
        </w:rPr>
        <w:t>Daily</w:t>
      </w:r>
      <w:r w:rsidR="00DB16DD" w:rsidRPr="00F97038">
        <w:rPr>
          <w:noProof/>
        </w:rPr>
        <w:t xml:space="preserve"> Error Distributions for CNN, LSTM, and ANN Forecasters – Toronto Dataset</w:t>
      </w:r>
      <w:bookmarkEnd w:id="110"/>
    </w:p>
    <w:p w14:paraId="232FD56A" w14:textId="555603FE"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44885758" w14:textId="331670C4" w:rsidR="00702C42" w:rsidRDefault="00A04923" w:rsidP="00B72175">
      <w:pPr>
        <w:ind w:firstLine="288"/>
      </w:pPr>
      <w:r w:rsidRPr="00A04923">
        <w:t xml:space="preserve">The MAPE values for each </w:t>
      </w:r>
      <w:r w:rsidR="0025420C">
        <w:t>forecaster</w:t>
      </w:r>
      <w:r w:rsidRPr="00A04923">
        <w:t xml:space="preserve"> are aggregated in </w:t>
      </w:r>
      <w:r w:rsidR="00A1554A">
        <w:fldChar w:fldCharType="begin"/>
      </w:r>
      <w:r w:rsidR="00A1554A">
        <w:instrText xml:space="preserve"> REF _Ref86160504 \h </w:instrText>
      </w:r>
      <w:r w:rsidR="00A1554A">
        <w:fldChar w:fldCharType="separate"/>
      </w:r>
      <w:r w:rsidR="00815F3F">
        <w:t xml:space="preserve">Figure </w:t>
      </w:r>
      <w:r w:rsidR="00815F3F">
        <w:rPr>
          <w:noProof/>
        </w:rPr>
        <w:t>15</w:t>
      </w:r>
      <w:r w:rsidR="00A1554A">
        <w:fldChar w:fldCharType="end"/>
      </w:r>
      <w:r w:rsidR="00E12DC2">
        <w:t>a</w:t>
      </w:r>
      <w:r w:rsidRPr="00A04923">
        <w:t xml:space="preserve"> as monthly averages for each month of the year 2019. </w:t>
      </w:r>
      <w:r w:rsidR="00BE65FC" w:rsidRPr="003569BC">
        <w:t xml:space="preserve">The following plots are boxplots of the </w:t>
      </w:r>
      <w:r w:rsidR="008C46D9">
        <w:t>monthly</w:t>
      </w:r>
      <w:r w:rsidR="00BE65FC" w:rsidRPr="003569BC">
        <w:t xml:space="preserve"> error distributions for CNN, LSTM, and ANN forecasters on a</w:t>
      </w:r>
      <w:r w:rsidR="00BE65FC">
        <w:t xml:space="preserve"> mo</w:t>
      </w:r>
      <w:r w:rsidR="008C46D9">
        <w:t>nthly</w:t>
      </w:r>
      <w:r w:rsidR="00BE65FC">
        <w:t xml:space="preserve"> </w:t>
      </w:r>
      <w:r w:rsidR="00BE65FC" w:rsidRPr="003569BC">
        <w:t>basis</w:t>
      </w:r>
      <w:r w:rsidR="00504D9E" w:rsidRPr="00053CB8">
        <w:t>.</w:t>
      </w:r>
    </w:p>
    <w:p w14:paraId="7379A42D" w14:textId="7F797D51" w:rsidR="008F50AB" w:rsidRDefault="008F50AB" w:rsidP="008F50AB">
      <w:pPr>
        <w:pStyle w:val="Heading4"/>
      </w:pPr>
      <w:r>
        <w:t xml:space="preserve">4.1.3.1 </w:t>
      </w:r>
      <w:r w:rsidRPr="009D7DDB">
        <w:t xml:space="preserve">A Snippet on </w:t>
      </w:r>
      <w:r>
        <w:t>Monthly</w:t>
      </w:r>
      <w:r w:rsidRPr="009D7DDB">
        <w:t xml:space="preserve"> Performance</w:t>
      </w:r>
    </w:p>
    <w:p w14:paraId="07609FAE" w14:textId="2DE0002F" w:rsidR="008F50AB" w:rsidRDefault="0086758A" w:rsidP="00557B9F">
      <w:pPr>
        <w:ind w:firstLine="288"/>
      </w:pPr>
      <w:r w:rsidRPr="0086758A">
        <w:t xml:space="preserve">Except for SARIMAX, which had the worst predictions in September, all forecasters had their worst predictions in July, </w:t>
      </w:r>
      <w:r w:rsidR="000C4C64">
        <w:t>but</w:t>
      </w:r>
      <w:r w:rsidRPr="0086758A">
        <w:t xml:space="preserve"> the other forecasters also found September difficult </w:t>
      </w:r>
      <w:r w:rsidRPr="0086758A">
        <w:lastRenderedPageBreak/>
        <w:t>to predict.</w:t>
      </w:r>
      <w:r w:rsidR="00063434">
        <w:t xml:space="preserve"> </w:t>
      </w:r>
      <w:r w:rsidR="00063434" w:rsidRPr="00063434">
        <w:t>August was the month in which all forecasters made their second-worst predictions.</w:t>
      </w:r>
      <w:r w:rsidR="00557B9F">
        <w:t xml:space="preserve"> </w:t>
      </w:r>
      <w:r w:rsidR="008F50AB" w:rsidRPr="00EC3BFE">
        <w:t xml:space="preserve">Forecasters found February, March, and November to be relatively simple to predict. Over ten months, the CNN had the lowest MAPE values and was only outperformed by the ANN in March and June. The ANN is ranked second because it was only surpassed by the LSTM in January, while the LSTM is ranked third. </w:t>
      </w:r>
      <w:r w:rsidR="00557B9F" w:rsidRPr="00557B9F">
        <w:t>The SNF had the worst overall performance across all months.</w:t>
      </w:r>
    </w:p>
    <w:p w14:paraId="2D08B61F" w14:textId="0CDDEAEB" w:rsidR="00142014" w:rsidRDefault="003242CF" w:rsidP="008B5C62">
      <w:r>
        <w:rPr>
          <w:noProof/>
        </w:rPr>
        <mc:AlternateContent>
          <mc:Choice Requires="wps">
            <w:drawing>
              <wp:anchor distT="0" distB="0" distL="114300" distR="114300" simplePos="0" relativeHeight="251702272" behindDoc="0" locked="0" layoutInCell="1" allowOverlap="1" wp14:anchorId="3889E14F" wp14:editId="7E875038">
                <wp:simplePos x="0" y="0"/>
                <wp:positionH relativeFrom="column">
                  <wp:posOffset>2686050</wp:posOffset>
                </wp:positionH>
                <wp:positionV relativeFrom="paragraph">
                  <wp:posOffset>4335780</wp:posOffset>
                </wp:positionV>
                <wp:extent cx="361950" cy="286676"/>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11863831" w14:textId="0E7CE00E" w:rsidR="003242CF" w:rsidRPr="00781F5F" w:rsidRDefault="003242CF" w:rsidP="003242CF">
                            <w:pPr>
                              <w:rPr>
                                <w:b/>
                                <w:bCs/>
                                <w:sz w:val="20"/>
                                <w:szCs w:val="20"/>
                              </w:rPr>
                            </w:pPr>
                            <w:r w:rsidRPr="00781F5F">
                              <w:rPr>
                                <w:b/>
                                <w:bCs/>
                                <w:sz w:val="20"/>
                                <w:szCs w:val="20"/>
                              </w:rPr>
                              <w:t>(</w:t>
                            </w:r>
                            <w:r>
                              <w:rPr>
                                <w:b/>
                                <w:bCs/>
                                <w:sz w:val="20"/>
                                <w:szCs w:val="20"/>
                              </w:rPr>
                              <w:t>d</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9E14F" id="Text Box 235" o:spid="_x0000_s1040" type="#_x0000_t202" style="position:absolute;left:0;text-align:left;margin-left:211.5pt;margin-top:341.4pt;width:28.5pt;height:22.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" filled="f" stroked="f" strokeweight=".5pt">
                <v:textbox>
                  <w:txbxContent>
                    <w:p w14:paraId="11863831" w14:textId="0E7CE00E" w:rsidR="003242CF" w:rsidRPr="00781F5F" w:rsidRDefault="003242CF" w:rsidP="003242CF">
                      <w:pPr>
                        <w:rPr>
                          <w:b/>
                          <w:bCs/>
                          <w:sz w:val="20"/>
                          <w:szCs w:val="20"/>
                        </w:rPr>
                      </w:pPr>
                      <w:r w:rsidRPr="00781F5F">
                        <w:rPr>
                          <w:b/>
                          <w:bCs/>
                          <w:sz w:val="20"/>
                          <w:szCs w:val="20"/>
                        </w:rPr>
                        <w:t>(</w:t>
                      </w:r>
                      <w:r>
                        <w:rPr>
                          <w:b/>
                          <w:bCs/>
                          <w:sz w:val="20"/>
                          <w:szCs w:val="20"/>
                        </w:rPr>
                        <w:t>d</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3AB8F6EF" wp14:editId="24ACE878">
                <wp:simplePos x="0" y="0"/>
                <wp:positionH relativeFrom="column">
                  <wp:posOffset>0</wp:posOffset>
                </wp:positionH>
                <wp:positionV relativeFrom="paragraph">
                  <wp:posOffset>4335145</wp:posOffset>
                </wp:positionV>
                <wp:extent cx="361950" cy="286676"/>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02DBE5F8" w14:textId="11BA16DD" w:rsidR="003242CF" w:rsidRPr="00781F5F" w:rsidRDefault="003242CF" w:rsidP="003242CF">
                            <w:pPr>
                              <w:rPr>
                                <w:b/>
                                <w:bCs/>
                                <w:sz w:val="20"/>
                                <w:szCs w:val="20"/>
                              </w:rPr>
                            </w:pPr>
                            <w:r w:rsidRPr="00781F5F">
                              <w:rPr>
                                <w:b/>
                                <w:bCs/>
                                <w:sz w:val="20"/>
                                <w:szCs w:val="20"/>
                              </w:rPr>
                              <w:t>(</w:t>
                            </w:r>
                            <w:r>
                              <w:rPr>
                                <w:b/>
                                <w:bCs/>
                                <w:sz w:val="20"/>
                                <w:szCs w:val="20"/>
                              </w:rPr>
                              <w:t>c</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8F6EF" id="Text Box 234" o:spid="_x0000_s1041" type="#_x0000_t202" style="position:absolute;left:0;text-align:left;margin-left:0;margin-top:341.35pt;width:28.5pt;height:22.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" filled="f" stroked="f" strokeweight=".5pt">
                <v:textbox>
                  <w:txbxContent>
                    <w:p w14:paraId="02DBE5F8" w14:textId="11BA16DD" w:rsidR="003242CF" w:rsidRPr="00781F5F" w:rsidRDefault="003242CF" w:rsidP="003242CF">
                      <w:pPr>
                        <w:rPr>
                          <w:b/>
                          <w:bCs/>
                          <w:sz w:val="20"/>
                          <w:szCs w:val="20"/>
                        </w:rPr>
                      </w:pPr>
                      <w:r w:rsidRPr="00781F5F">
                        <w:rPr>
                          <w:b/>
                          <w:bCs/>
                          <w:sz w:val="20"/>
                          <w:szCs w:val="20"/>
                        </w:rPr>
                        <w:t>(</w:t>
                      </w:r>
                      <w:r>
                        <w:rPr>
                          <w:b/>
                          <w:bCs/>
                          <w:sz w:val="20"/>
                          <w:szCs w:val="20"/>
                        </w:rPr>
                        <w:t>c</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585554D4" wp14:editId="3685AC1C">
                <wp:simplePos x="0" y="0"/>
                <wp:positionH relativeFrom="column">
                  <wp:posOffset>2686050</wp:posOffset>
                </wp:positionH>
                <wp:positionV relativeFrom="paragraph">
                  <wp:posOffset>2049780</wp:posOffset>
                </wp:positionV>
                <wp:extent cx="361950" cy="286676"/>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04D6F0BF" w14:textId="4C161FD4" w:rsidR="003242CF" w:rsidRPr="00781F5F" w:rsidRDefault="003242CF" w:rsidP="003242CF">
                            <w:pPr>
                              <w:rPr>
                                <w:b/>
                                <w:bCs/>
                                <w:sz w:val="20"/>
                                <w:szCs w:val="20"/>
                              </w:rPr>
                            </w:pPr>
                            <w:r w:rsidRPr="00781F5F">
                              <w:rPr>
                                <w:b/>
                                <w:bCs/>
                                <w:sz w:val="20"/>
                                <w:szCs w:val="20"/>
                              </w:rPr>
                              <w:t>(</w:t>
                            </w:r>
                            <w:r>
                              <w:rPr>
                                <w:b/>
                                <w:bCs/>
                                <w:sz w:val="20"/>
                                <w:szCs w:val="20"/>
                              </w:rPr>
                              <w:t>b</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554D4" id="Text Box 233" o:spid="_x0000_s1042" type="#_x0000_t202" style="position:absolute;left:0;text-align:left;margin-left:211.5pt;margin-top:161.4pt;width:28.5pt;height:22.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" filled="f" stroked="f" strokeweight=".5pt">
                <v:textbox>
                  <w:txbxContent>
                    <w:p w14:paraId="04D6F0BF" w14:textId="4C161FD4" w:rsidR="003242CF" w:rsidRPr="00781F5F" w:rsidRDefault="003242CF" w:rsidP="003242CF">
                      <w:pPr>
                        <w:rPr>
                          <w:b/>
                          <w:bCs/>
                          <w:sz w:val="20"/>
                          <w:szCs w:val="20"/>
                        </w:rPr>
                      </w:pPr>
                      <w:r w:rsidRPr="00781F5F">
                        <w:rPr>
                          <w:b/>
                          <w:bCs/>
                          <w:sz w:val="20"/>
                          <w:szCs w:val="20"/>
                        </w:rPr>
                        <w:t>(</w:t>
                      </w:r>
                      <w:r>
                        <w:rPr>
                          <w:b/>
                          <w:bCs/>
                          <w:sz w:val="20"/>
                          <w:szCs w:val="20"/>
                        </w:rPr>
                        <w:t>b</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0FA68953" wp14:editId="5BEBEC59">
                <wp:simplePos x="0" y="0"/>
                <wp:positionH relativeFrom="column">
                  <wp:posOffset>0</wp:posOffset>
                </wp:positionH>
                <wp:positionV relativeFrom="paragraph">
                  <wp:posOffset>2049780</wp:posOffset>
                </wp:positionV>
                <wp:extent cx="361950" cy="286676"/>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1E2C4B61" w14:textId="77777777" w:rsidR="003242CF" w:rsidRPr="00781F5F" w:rsidRDefault="003242CF" w:rsidP="003242CF">
                            <w:pPr>
                              <w:rPr>
                                <w:b/>
                                <w:bCs/>
                                <w:sz w:val="20"/>
                                <w:szCs w:val="20"/>
                              </w:rPr>
                            </w:pPr>
                            <w:r w:rsidRPr="00781F5F">
                              <w:rPr>
                                <w:b/>
                                <w:bCs/>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68953" id="Text Box 232" o:spid="_x0000_s1043" type="#_x0000_t202" style="position:absolute;left:0;text-align:left;margin-left:0;margin-top:161.4pt;width:28.5pt;height:22.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" filled="f" stroked="f" strokeweight=".5pt">
                <v:textbox>
                  <w:txbxContent>
                    <w:p w14:paraId="1E2C4B61" w14:textId="77777777" w:rsidR="003242CF" w:rsidRPr="00781F5F" w:rsidRDefault="003242CF" w:rsidP="003242CF">
                      <w:pPr>
                        <w:rPr>
                          <w:b/>
                          <w:bCs/>
                          <w:sz w:val="20"/>
                          <w:szCs w:val="20"/>
                        </w:rPr>
                      </w:pPr>
                      <w:r w:rsidRPr="00781F5F">
                        <w:rPr>
                          <w:b/>
                          <w:bCs/>
                          <w:sz w:val="20"/>
                          <w:szCs w:val="20"/>
                        </w:rPr>
                        <w:t>(a)</w:t>
                      </w:r>
                    </w:p>
                  </w:txbxContent>
                </v:textbox>
              </v:shape>
            </w:pict>
          </mc:Fallback>
        </mc:AlternateContent>
      </w:r>
      <w:r w:rsidR="008B5C62">
        <w:rPr>
          <w:noProof/>
        </w:rPr>
        <w:drawing>
          <wp:inline distT="0" distB="0" distL="0" distR="0" wp14:anchorId="27C982E1" wp14:editId="1CE6F7FD">
            <wp:extent cx="5476875" cy="46196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6875" cy="4619625"/>
                    </a:xfrm>
                    <a:prstGeom prst="rect">
                      <a:avLst/>
                    </a:prstGeom>
                    <a:noFill/>
                    <a:ln>
                      <a:noFill/>
                    </a:ln>
                  </pic:spPr>
                </pic:pic>
              </a:graphicData>
            </a:graphic>
          </wp:inline>
        </w:drawing>
      </w:r>
    </w:p>
    <w:p w14:paraId="35F90092" w14:textId="64F4733A" w:rsidR="00EC799F" w:rsidRDefault="00142014" w:rsidP="00850E80">
      <w:pPr>
        <w:pStyle w:val="Caption"/>
        <w:jc w:val="center"/>
      </w:pPr>
      <w:bookmarkStart w:id="111" w:name="_Ref86160504"/>
      <w:bookmarkStart w:id="112" w:name="_Toc94773701"/>
      <w:r>
        <w:t xml:space="preserve">Figure </w:t>
      </w:r>
      <w:fldSimple w:instr=" SEQ Figure \* ARABIC ">
        <w:r w:rsidR="00815F3F">
          <w:rPr>
            <w:noProof/>
          </w:rPr>
          <w:t>15</w:t>
        </w:r>
      </w:fldSimple>
      <w:bookmarkEnd w:id="111"/>
      <w:r w:rsidR="008B5C62" w:rsidRPr="00F97038">
        <w:rPr>
          <w:noProof/>
        </w:rPr>
        <w:t xml:space="preserve">: (a) </w:t>
      </w:r>
      <w:r w:rsidR="008B5C62">
        <w:rPr>
          <w:noProof/>
        </w:rPr>
        <w:t>Monthly</w:t>
      </w:r>
      <w:r w:rsidR="008B5C62" w:rsidRPr="00F97038">
        <w:rPr>
          <w:noProof/>
        </w:rPr>
        <w:t xml:space="preserve"> MAPE for All Forecasters, (b-d) </w:t>
      </w:r>
      <w:r w:rsidR="008B5C62">
        <w:rPr>
          <w:noProof/>
        </w:rPr>
        <w:t>Monthly</w:t>
      </w:r>
      <w:r w:rsidR="008B5C62" w:rsidRPr="00F97038">
        <w:rPr>
          <w:noProof/>
        </w:rPr>
        <w:t xml:space="preserve"> Error Distributions for CNN, LSTM, and ANN Forecasters – Toronto Dataset</w:t>
      </w:r>
      <w:bookmarkEnd w:id="112"/>
    </w:p>
    <w:p w14:paraId="7E235959" w14:textId="66669BB1" w:rsidR="00EE1033" w:rsidRDefault="00EE1033" w:rsidP="002B69C3">
      <w:pPr>
        <w:pStyle w:val="Heading3"/>
      </w:pPr>
      <w:bookmarkStart w:id="113" w:name="_Toc94773626"/>
      <w:r>
        <w:lastRenderedPageBreak/>
        <w:t>4.</w:t>
      </w:r>
      <w:r w:rsidR="001A469E">
        <w:t>1.4</w:t>
      </w:r>
      <w:r>
        <w:t xml:space="preserve"> </w:t>
      </w:r>
      <w:r w:rsidR="002B69C3" w:rsidRPr="002B69C3">
        <w:t>Performance During the Seasons</w:t>
      </w:r>
      <w:bookmarkEnd w:id="113"/>
    </w:p>
    <w:p w14:paraId="3B39D3A1" w14:textId="23C4501D" w:rsidR="00F95623" w:rsidRDefault="005E757E" w:rsidP="00486D11">
      <w:pPr>
        <w:ind w:firstLine="288"/>
      </w:pPr>
      <w:r w:rsidRPr="005E757E">
        <w:t xml:space="preserve">The table below summarizes the MAPE and RMSE values obtained in the Toronto test dataset for the average of various seasons. </w:t>
      </w:r>
      <w:r w:rsidR="00346846" w:rsidRPr="00346846">
        <w:t>Summer was the season that forecasters had the most trouble predicting.</w:t>
      </w:r>
      <w:r w:rsidR="00346846">
        <w:t xml:space="preserve"> </w:t>
      </w:r>
      <w:r w:rsidRPr="005E757E">
        <w:t xml:space="preserve">CNN had the lowest MAPE and RMSE values across all four seasons. The ANN is ranked second, having only been surpassed in the winter by the LSTM, which is ranked third. </w:t>
      </w:r>
      <w:r w:rsidR="00486D11" w:rsidRPr="00486D11">
        <w:t>Autumn was the season with the lowest metric values for the CNN and ANN, while spring was the season with the lowest metric values for the LSTM. Across all seasons, the SNF had the worst overall performance.</w:t>
      </w:r>
    </w:p>
    <w:tbl>
      <w:tblPr>
        <w:tblW w:w="71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796"/>
        <w:gridCol w:w="897"/>
        <w:gridCol w:w="876"/>
        <w:gridCol w:w="876"/>
        <w:gridCol w:w="1172"/>
        <w:gridCol w:w="876"/>
      </w:tblGrid>
      <w:tr w:rsidR="0029650D" w:rsidRPr="00C15D07" w14:paraId="41A7BF46" w14:textId="77777777" w:rsidTr="00510CF2">
        <w:trPr>
          <w:trHeight w:val="315"/>
          <w:jc w:val="center"/>
        </w:trPr>
        <w:tc>
          <w:tcPr>
            <w:tcW w:w="7108" w:type="dxa"/>
            <w:gridSpan w:val="7"/>
            <w:shd w:val="clear" w:color="auto" w:fill="auto"/>
            <w:noWrap/>
            <w:vAlign w:val="bottom"/>
            <w:hideMark/>
          </w:tcPr>
          <w:p w14:paraId="7BF6AF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Winter</w:t>
            </w:r>
          </w:p>
        </w:tc>
      </w:tr>
      <w:tr w:rsidR="0029650D" w:rsidRPr="00C15D07" w14:paraId="321203CF" w14:textId="77777777" w:rsidTr="00510CF2">
        <w:trPr>
          <w:trHeight w:val="315"/>
          <w:jc w:val="center"/>
        </w:trPr>
        <w:tc>
          <w:tcPr>
            <w:tcW w:w="1615" w:type="dxa"/>
            <w:shd w:val="clear" w:color="auto" w:fill="auto"/>
            <w:noWrap/>
            <w:vAlign w:val="bottom"/>
            <w:hideMark/>
          </w:tcPr>
          <w:p w14:paraId="5B61CA0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18F5F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04529B1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7014918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601FCF8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3F68F550" w14:textId="3BB85C39" w:rsidR="0029650D" w:rsidRPr="00C15D07" w:rsidRDefault="00E22894" w:rsidP="0029650D">
            <w:pPr>
              <w:spacing w:line="240" w:lineRule="auto"/>
              <w:jc w:val="center"/>
              <w:rPr>
                <w:b/>
                <w:bCs/>
                <w:color w:val="000000"/>
                <w:sz w:val="20"/>
                <w:szCs w:val="20"/>
                <w:lang w:eastAsia="en-CA"/>
              </w:rPr>
            </w:pPr>
            <w:r w:rsidRPr="00C15D07">
              <w:rPr>
                <w:b/>
                <w:bCs/>
                <w:color w:val="000000"/>
                <w:sz w:val="20"/>
                <w:szCs w:val="20"/>
                <w:lang w:eastAsia="en-CA"/>
              </w:rPr>
              <w:t>SARIMAX</w:t>
            </w:r>
          </w:p>
        </w:tc>
        <w:tc>
          <w:tcPr>
            <w:tcW w:w="876" w:type="dxa"/>
            <w:shd w:val="clear" w:color="auto" w:fill="auto"/>
            <w:noWrap/>
            <w:vAlign w:val="bottom"/>
            <w:hideMark/>
          </w:tcPr>
          <w:p w14:paraId="3897C94B"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13A02A6A" w14:textId="77777777" w:rsidTr="00510CF2">
        <w:trPr>
          <w:trHeight w:val="315"/>
          <w:jc w:val="center"/>
        </w:trPr>
        <w:tc>
          <w:tcPr>
            <w:tcW w:w="1615" w:type="dxa"/>
            <w:shd w:val="clear" w:color="auto" w:fill="auto"/>
            <w:noWrap/>
            <w:vAlign w:val="bottom"/>
            <w:hideMark/>
          </w:tcPr>
          <w:p w14:paraId="7828F390"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5614D3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w:t>
            </w:r>
          </w:p>
        </w:tc>
        <w:tc>
          <w:tcPr>
            <w:tcW w:w="897" w:type="dxa"/>
            <w:shd w:val="clear" w:color="auto" w:fill="auto"/>
            <w:noWrap/>
            <w:vAlign w:val="bottom"/>
            <w:hideMark/>
          </w:tcPr>
          <w:p w14:paraId="78057668"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2.25</w:t>
            </w:r>
          </w:p>
        </w:tc>
        <w:tc>
          <w:tcPr>
            <w:tcW w:w="876" w:type="dxa"/>
            <w:shd w:val="clear" w:color="auto" w:fill="auto"/>
            <w:noWrap/>
            <w:vAlign w:val="bottom"/>
            <w:hideMark/>
          </w:tcPr>
          <w:p w14:paraId="049C62F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2.26</w:t>
            </w:r>
          </w:p>
        </w:tc>
        <w:tc>
          <w:tcPr>
            <w:tcW w:w="876" w:type="dxa"/>
            <w:shd w:val="clear" w:color="auto" w:fill="auto"/>
            <w:noWrap/>
            <w:vAlign w:val="bottom"/>
            <w:hideMark/>
          </w:tcPr>
          <w:p w14:paraId="7E8DD9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3.43</w:t>
            </w:r>
          </w:p>
        </w:tc>
        <w:tc>
          <w:tcPr>
            <w:tcW w:w="1172" w:type="dxa"/>
            <w:shd w:val="clear" w:color="auto" w:fill="auto"/>
            <w:noWrap/>
            <w:vAlign w:val="bottom"/>
          </w:tcPr>
          <w:p w14:paraId="22E0C48E" w14:textId="5C0B91BE" w:rsidR="00510CF2" w:rsidRPr="00510CF2" w:rsidRDefault="00510CF2" w:rsidP="00510CF2">
            <w:pPr>
              <w:spacing w:line="240" w:lineRule="auto"/>
              <w:jc w:val="center"/>
              <w:rPr>
                <w:color w:val="000000"/>
                <w:sz w:val="20"/>
                <w:szCs w:val="20"/>
                <w:lang w:eastAsia="en-CA"/>
              </w:rPr>
            </w:pPr>
            <w:r w:rsidRPr="00510CF2">
              <w:rPr>
                <w:color w:val="000000"/>
                <w:sz w:val="20"/>
                <w:szCs w:val="20"/>
              </w:rPr>
              <w:t>3.37</w:t>
            </w:r>
          </w:p>
        </w:tc>
        <w:tc>
          <w:tcPr>
            <w:tcW w:w="876" w:type="dxa"/>
            <w:shd w:val="clear" w:color="auto" w:fill="auto"/>
            <w:noWrap/>
            <w:vAlign w:val="bottom"/>
            <w:hideMark/>
          </w:tcPr>
          <w:p w14:paraId="23E141A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6.55</w:t>
            </w:r>
          </w:p>
        </w:tc>
      </w:tr>
      <w:tr w:rsidR="00510CF2" w:rsidRPr="00C15D07" w14:paraId="78842BAB" w14:textId="77777777" w:rsidTr="00510CF2">
        <w:trPr>
          <w:trHeight w:val="315"/>
          <w:jc w:val="center"/>
        </w:trPr>
        <w:tc>
          <w:tcPr>
            <w:tcW w:w="1615" w:type="dxa"/>
            <w:shd w:val="clear" w:color="auto" w:fill="auto"/>
            <w:noWrap/>
            <w:vAlign w:val="bottom"/>
            <w:hideMark/>
          </w:tcPr>
          <w:p w14:paraId="0287E553"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27559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172.22</w:t>
            </w:r>
          </w:p>
        </w:tc>
        <w:tc>
          <w:tcPr>
            <w:tcW w:w="897" w:type="dxa"/>
            <w:shd w:val="clear" w:color="auto" w:fill="auto"/>
            <w:noWrap/>
            <w:vAlign w:val="bottom"/>
            <w:hideMark/>
          </w:tcPr>
          <w:p w14:paraId="5AEBCE4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192.89</w:t>
            </w:r>
          </w:p>
        </w:tc>
        <w:tc>
          <w:tcPr>
            <w:tcW w:w="876" w:type="dxa"/>
            <w:shd w:val="clear" w:color="auto" w:fill="auto"/>
            <w:noWrap/>
            <w:vAlign w:val="bottom"/>
            <w:hideMark/>
          </w:tcPr>
          <w:p w14:paraId="23552E9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206.20</w:t>
            </w:r>
          </w:p>
        </w:tc>
        <w:tc>
          <w:tcPr>
            <w:tcW w:w="876" w:type="dxa"/>
            <w:shd w:val="clear" w:color="auto" w:fill="auto"/>
            <w:noWrap/>
            <w:vAlign w:val="bottom"/>
            <w:hideMark/>
          </w:tcPr>
          <w:p w14:paraId="15EA3F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270.47</w:t>
            </w:r>
          </w:p>
        </w:tc>
        <w:tc>
          <w:tcPr>
            <w:tcW w:w="1172" w:type="dxa"/>
            <w:shd w:val="clear" w:color="auto" w:fill="auto"/>
            <w:noWrap/>
            <w:vAlign w:val="bottom"/>
          </w:tcPr>
          <w:p w14:paraId="568F7B15" w14:textId="42E30316" w:rsidR="00510CF2" w:rsidRPr="00510CF2" w:rsidRDefault="00510CF2" w:rsidP="00510CF2">
            <w:pPr>
              <w:spacing w:line="240" w:lineRule="auto"/>
              <w:jc w:val="center"/>
              <w:rPr>
                <w:color w:val="000000"/>
                <w:sz w:val="20"/>
                <w:szCs w:val="20"/>
                <w:lang w:eastAsia="en-CA"/>
              </w:rPr>
            </w:pPr>
            <w:r w:rsidRPr="00510CF2">
              <w:rPr>
                <w:color w:val="000000"/>
                <w:sz w:val="20"/>
                <w:szCs w:val="20"/>
              </w:rPr>
              <w:t>283.12</w:t>
            </w:r>
          </w:p>
        </w:tc>
        <w:tc>
          <w:tcPr>
            <w:tcW w:w="876" w:type="dxa"/>
            <w:shd w:val="clear" w:color="auto" w:fill="auto"/>
            <w:noWrap/>
            <w:vAlign w:val="bottom"/>
            <w:hideMark/>
          </w:tcPr>
          <w:p w14:paraId="5971A99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508.21</w:t>
            </w:r>
          </w:p>
        </w:tc>
      </w:tr>
      <w:tr w:rsidR="0029650D" w:rsidRPr="00C15D07" w14:paraId="7C3B06C3" w14:textId="77777777" w:rsidTr="00510CF2">
        <w:trPr>
          <w:trHeight w:val="315"/>
          <w:jc w:val="center"/>
        </w:trPr>
        <w:tc>
          <w:tcPr>
            <w:tcW w:w="7108" w:type="dxa"/>
            <w:gridSpan w:val="7"/>
            <w:shd w:val="clear" w:color="auto" w:fill="auto"/>
            <w:noWrap/>
            <w:vAlign w:val="bottom"/>
            <w:hideMark/>
          </w:tcPr>
          <w:p w14:paraId="018C3E34"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Spring</w:t>
            </w:r>
          </w:p>
        </w:tc>
      </w:tr>
      <w:tr w:rsidR="0029650D" w:rsidRPr="00C15D07" w14:paraId="21BD75F2" w14:textId="77777777" w:rsidTr="00510CF2">
        <w:trPr>
          <w:trHeight w:val="315"/>
          <w:jc w:val="center"/>
        </w:trPr>
        <w:tc>
          <w:tcPr>
            <w:tcW w:w="1615" w:type="dxa"/>
            <w:shd w:val="clear" w:color="auto" w:fill="auto"/>
            <w:noWrap/>
            <w:vAlign w:val="bottom"/>
            <w:hideMark/>
          </w:tcPr>
          <w:p w14:paraId="7F7F57AE"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353A8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B7C74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007E3049"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040F0E2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509EB965" w14:textId="432EEABD"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743B4B1C"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6DC830A5" w14:textId="77777777" w:rsidTr="00510CF2">
        <w:trPr>
          <w:trHeight w:val="315"/>
          <w:jc w:val="center"/>
        </w:trPr>
        <w:tc>
          <w:tcPr>
            <w:tcW w:w="1615" w:type="dxa"/>
            <w:shd w:val="clear" w:color="auto" w:fill="auto"/>
            <w:noWrap/>
            <w:vAlign w:val="bottom"/>
            <w:hideMark/>
          </w:tcPr>
          <w:p w14:paraId="7C6299A8"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6DADAC9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1.99</w:t>
            </w:r>
          </w:p>
        </w:tc>
        <w:tc>
          <w:tcPr>
            <w:tcW w:w="897" w:type="dxa"/>
            <w:shd w:val="clear" w:color="auto" w:fill="auto"/>
            <w:noWrap/>
            <w:vAlign w:val="bottom"/>
            <w:hideMark/>
          </w:tcPr>
          <w:p w14:paraId="3AC28EF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2.22</w:t>
            </w:r>
          </w:p>
        </w:tc>
        <w:tc>
          <w:tcPr>
            <w:tcW w:w="876" w:type="dxa"/>
            <w:shd w:val="clear" w:color="auto" w:fill="auto"/>
            <w:noWrap/>
            <w:vAlign w:val="bottom"/>
            <w:hideMark/>
          </w:tcPr>
          <w:p w14:paraId="54F48F6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2.16</w:t>
            </w:r>
          </w:p>
        </w:tc>
        <w:tc>
          <w:tcPr>
            <w:tcW w:w="876" w:type="dxa"/>
            <w:shd w:val="clear" w:color="auto" w:fill="auto"/>
            <w:noWrap/>
            <w:vAlign w:val="bottom"/>
            <w:hideMark/>
          </w:tcPr>
          <w:p w14:paraId="452E0FD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3.35</w:t>
            </w:r>
          </w:p>
        </w:tc>
        <w:tc>
          <w:tcPr>
            <w:tcW w:w="1172" w:type="dxa"/>
            <w:shd w:val="clear" w:color="auto" w:fill="auto"/>
            <w:noWrap/>
            <w:vAlign w:val="bottom"/>
          </w:tcPr>
          <w:p w14:paraId="1321EE57" w14:textId="1323A806" w:rsidR="00510CF2" w:rsidRPr="00510CF2" w:rsidRDefault="00510CF2" w:rsidP="00510CF2">
            <w:pPr>
              <w:spacing w:line="240" w:lineRule="auto"/>
              <w:jc w:val="center"/>
              <w:rPr>
                <w:color w:val="000000"/>
                <w:sz w:val="20"/>
                <w:szCs w:val="20"/>
                <w:lang w:eastAsia="en-CA"/>
              </w:rPr>
            </w:pPr>
            <w:r w:rsidRPr="00510CF2">
              <w:rPr>
                <w:color w:val="000000"/>
                <w:sz w:val="20"/>
                <w:szCs w:val="20"/>
              </w:rPr>
              <w:t>3.62</w:t>
            </w:r>
          </w:p>
        </w:tc>
        <w:tc>
          <w:tcPr>
            <w:tcW w:w="876" w:type="dxa"/>
            <w:shd w:val="clear" w:color="auto" w:fill="auto"/>
            <w:noWrap/>
            <w:vAlign w:val="bottom"/>
            <w:hideMark/>
          </w:tcPr>
          <w:p w14:paraId="17C14D8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4.42</w:t>
            </w:r>
          </w:p>
        </w:tc>
      </w:tr>
      <w:tr w:rsidR="00510CF2" w:rsidRPr="00C15D07" w14:paraId="14B111EF" w14:textId="77777777" w:rsidTr="00510CF2">
        <w:trPr>
          <w:trHeight w:val="315"/>
          <w:jc w:val="center"/>
        </w:trPr>
        <w:tc>
          <w:tcPr>
            <w:tcW w:w="1615" w:type="dxa"/>
            <w:shd w:val="clear" w:color="auto" w:fill="auto"/>
            <w:noWrap/>
            <w:vAlign w:val="bottom"/>
            <w:hideMark/>
          </w:tcPr>
          <w:p w14:paraId="33FF2CC4"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5F653ABC"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160.14</w:t>
            </w:r>
          </w:p>
        </w:tc>
        <w:tc>
          <w:tcPr>
            <w:tcW w:w="897" w:type="dxa"/>
            <w:shd w:val="clear" w:color="auto" w:fill="auto"/>
            <w:noWrap/>
            <w:vAlign w:val="bottom"/>
            <w:hideMark/>
          </w:tcPr>
          <w:p w14:paraId="498B2ED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174.98</w:t>
            </w:r>
          </w:p>
        </w:tc>
        <w:tc>
          <w:tcPr>
            <w:tcW w:w="876" w:type="dxa"/>
            <w:shd w:val="clear" w:color="auto" w:fill="auto"/>
            <w:noWrap/>
            <w:vAlign w:val="bottom"/>
            <w:hideMark/>
          </w:tcPr>
          <w:p w14:paraId="7B90C1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170.82</w:t>
            </w:r>
          </w:p>
        </w:tc>
        <w:tc>
          <w:tcPr>
            <w:tcW w:w="876" w:type="dxa"/>
            <w:shd w:val="clear" w:color="auto" w:fill="auto"/>
            <w:noWrap/>
            <w:vAlign w:val="bottom"/>
            <w:hideMark/>
          </w:tcPr>
          <w:p w14:paraId="7B50AC3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236.15</w:t>
            </w:r>
          </w:p>
        </w:tc>
        <w:tc>
          <w:tcPr>
            <w:tcW w:w="1172" w:type="dxa"/>
            <w:shd w:val="clear" w:color="auto" w:fill="auto"/>
            <w:noWrap/>
            <w:vAlign w:val="bottom"/>
          </w:tcPr>
          <w:p w14:paraId="60EBF9B8" w14:textId="59F1B270" w:rsidR="00510CF2" w:rsidRPr="00510CF2" w:rsidRDefault="00510CF2" w:rsidP="00510CF2">
            <w:pPr>
              <w:spacing w:line="240" w:lineRule="auto"/>
              <w:jc w:val="center"/>
              <w:rPr>
                <w:color w:val="000000"/>
                <w:sz w:val="20"/>
                <w:szCs w:val="20"/>
                <w:lang w:eastAsia="en-CA"/>
              </w:rPr>
            </w:pPr>
            <w:r w:rsidRPr="00510CF2">
              <w:rPr>
                <w:color w:val="000000"/>
                <w:sz w:val="20"/>
                <w:szCs w:val="20"/>
              </w:rPr>
              <w:t>266.77</w:t>
            </w:r>
          </w:p>
        </w:tc>
        <w:tc>
          <w:tcPr>
            <w:tcW w:w="876" w:type="dxa"/>
            <w:shd w:val="clear" w:color="auto" w:fill="auto"/>
            <w:noWrap/>
            <w:vAlign w:val="bottom"/>
            <w:hideMark/>
          </w:tcPr>
          <w:p w14:paraId="57D801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338.62</w:t>
            </w:r>
          </w:p>
        </w:tc>
      </w:tr>
      <w:tr w:rsidR="0029650D" w:rsidRPr="00C15D07" w14:paraId="5625F12E" w14:textId="77777777" w:rsidTr="00510CF2">
        <w:trPr>
          <w:trHeight w:val="315"/>
          <w:jc w:val="center"/>
        </w:trPr>
        <w:tc>
          <w:tcPr>
            <w:tcW w:w="7108" w:type="dxa"/>
            <w:gridSpan w:val="7"/>
            <w:shd w:val="clear" w:color="auto" w:fill="auto"/>
            <w:noWrap/>
            <w:vAlign w:val="bottom"/>
            <w:hideMark/>
          </w:tcPr>
          <w:p w14:paraId="6809AC5A"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Summer</w:t>
            </w:r>
          </w:p>
        </w:tc>
      </w:tr>
      <w:tr w:rsidR="0029650D" w:rsidRPr="00C15D07" w14:paraId="3A89A7A4" w14:textId="77777777" w:rsidTr="00510CF2">
        <w:trPr>
          <w:trHeight w:val="315"/>
          <w:jc w:val="center"/>
        </w:trPr>
        <w:tc>
          <w:tcPr>
            <w:tcW w:w="1615" w:type="dxa"/>
            <w:shd w:val="clear" w:color="auto" w:fill="auto"/>
            <w:noWrap/>
            <w:vAlign w:val="bottom"/>
            <w:hideMark/>
          </w:tcPr>
          <w:p w14:paraId="08A24E8D"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5AC2C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93C833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3182657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727B5E9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01E7E6CD" w14:textId="10C6F88F"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388DFF5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002889F4" w14:textId="77777777" w:rsidTr="00510CF2">
        <w:trPr>
          <w:trHeight w:val="315"/>
          <w:jc w:val="center"/>
        </w:trPr>
        <w:tc>
          <w:tcPr>
            <w:tcW w:w="1615" w:type="dxa"/>
            <w:shd w:val="clear" w:color="auto" w:fill="auto"/>
            <w:noWrap/>
            <w:vAlign w:val="bottom"/>
            <w:hideMark/>
          </w:tcPr>
          <w:p w14:paraId="4DF112CC"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346AFC3E"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2.82</w:t>
            </w:r>
          </w:p>
        </w:tc>
        <w:tc>
          <w:tcPr>
            <w:tcW w:w="897" w:type="dxa"/>
            <w:shd w:val="clear" w:color="auto" w:fill="auto"/>
            <w:noWrap/>
            <w:vAlign w:val="bottom"/>
            <w:hideMark/>
          </w:tcPr>
          <w:p w14:paraId="075BB21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3.26</w:t>
            </w:r>
          </w:p>
        </w:tc>
        <w:tc>
          <w:tcPr>
            <w:tcW w:w="876" w:type="dxa"/>
            <w:shd w:val="clear" w:color="auto" w:fill="auto"/>
            <w:noWrap/>
            <w:vAlign w:val="bottom"/>
            <w:hideMark/>
          </w:tcPr>
          <w:p w14:paraId="63CBCE7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w:t>
            </w:r>
          </w:p>
        </w:tc>
        <w:tc>
          <w:tcPr>
            <w:tcW w:w="876" w:type="dxa"/>
            <w:shd w:val="clear" w:color="auto" w:fill="auto"/>
            <w:noWrap/>
            <w:vAlign w:val="bottom"/>
            <w:hideMark/>
          </w:tcPr>
          <w:p w14:paraId="1CBD326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4.60</w:t>
            </w:r>
          </w:p>
        </w:tc>
        <w:tc>
          <w:tcPr>
            <w:tcW w:w="1172" w:type="dxa"/>
            <w:shd w:val="clear" w:color="auto" w:fill="auto"/>
            <w:noWrap/>
            <w:vAlign w:val="bottom"/>
          </w:tcPr>
          <w:p w14:paraId="21428A15" w14:textId="161BA889" w:rsidR="00510CF2" w:rsidRPr="00510CF2" w:rsidRDefault="00510CF2" w:rsidP="00510CF2">
            <w:pPr>
              <w:spacing w:line="240" w:lineRule="auto"/>
              <w:jc w:val="center"/>
              <w:rPr>
                <w:color w:val="000000"/>
                <w:sz w:val="20"/>
                <w:szCs w:val="20"/>
                <w:lang w:eastAsia="en-CA"/>
              </w:rPr>
            </w:pPr>
            <w:r w:rsidRPr="00510CF2">
              <w:rPr>
                <w:color w:val="000000"/>
                <w:sz w:val="20"/>
                <w:szCs w:val="20"/>
              </w:rPr>
              <w:t>4.64</w:t>
            </w:r>
          </w:p>
        </w:tc>
        <w:tc>
          <w:tcPr>
            <w:tcW w:w="876" w:type="dxa"/>
            <w:shd w:val="clear" w:color="auto" w:fill="auto"/>
            <w:noWrap/>
            <w:vAlign w:val="bottom"/>
            <w:hideMark/>
          </w:tcPr>
          <w:p w14:paraId="10B80F1D"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7.87</w:t>
            </w:r>
          </w:p>
        </w:tc>
      </w:tr>
      <w:tr w:rsidR="00510CF2" w:rsidRPr="00C15D07" w14:paraId="6B8D50FF" w14:textId="77777777" w:rsidTr="00510CF2">
        <w:trPr>
          <w:trHeight w:val="315"/>
          <w:jc w:val="center"/>
        </w:trPr>
        <w:tc>
          <w:tcPr>
            <w:tcW w:w="1615" w:type="dxa"/>
            <w:shd w:val="clear" w:color="auto" w:fill="auto"/>
            <w:noWrap/>
            <w:vAlign w:val="bottom"/>
            <w:hideMark/>
          </w:tcPr>
          <w:p w14:paraId="2E4114E2"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11CAE14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254.72</w:t>
            </w:r>
          </w:p>
        </w:tc>
        <w:tc>
          <w:tcPr>
            <w:tcW w:w="897" w:type="dxa"/>
            <w:shd w:val="clear" w:color="auto" w:fill="auto"/>
            <w:noWrap/>
            <w:vAlign w:val="bottom"/>
            <w:hideMark/>
          </w:tcPr>
          <w:p w14:paraId="2F30DAA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293.83</w:t>
            </w:r>
          </w:p>
        </w:tc>
        <w:tc>
          <w:tcPr>
            <w:tcW w:w="876" w:type="dxa"/>
            <w:shd w:val="clear" w:color="auto" w:fill="auto"/>
            <w:noWrap/>
            <w:vAlign w:val="bottom"/>
            <w:hideMark/>
          </w:tcPr>
          <w:p w14:paraId="0040F03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267.77</w:t>
            </w:r>
          </w:p>
        </w:tc>
        <w:tc>
          <w:tcPr>
            <w:tcW w:w="876" w:type="dxa"/>
            <w:shd w:val="clear" w:color="auto" w:fill="auto"/>
            <w:noWrap/>
            <w:vAlign w:val="bottom"/>
            <w:hideMark/>
          </w:tcPr>
          <w:p w14:paraId="564B5221"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371.81</w:t>
            </w:r>
          </w:p>
        </w:tc>
        <w:tc>
          <w:tcPr>
            <w:tcW w:w="1172" w:type="dxa"/>
            <w:shd w:val="clear" w:color="auto" w:fill="auto"/>
            <w:noWrap/>
            <w:vAlign w:val="bottom"/>
          </w:tcPr>
          <w:p w14:paraId="229A9D06" w14:textId="3E1D524E" w:rsidR="00510CF2" w:rsidRPr="00510CF2" w:rsidRDefault="00510CF2" w:rsidP="00510CF2">
            <w:pPr>
              <w:spacing w:line="240" w:lineRule="auto"/>
              <w:jc w:val="center"/>
              <w:rPr>
                <w:color w:val="000000"/>
                <w:sz w:val="20"/>
                <w:szCs w:val="20"/>
                <w:lang w:eastAsia="en-CA"/>
              </w:rPr>
            </w:pPr>
            <w:r w:rsidRPr="00510CF2">
              <w:rPr>
                <w:color w:val="000000"/>
                <w:sz w:val="20"/>
                <w:szCs w:val="20"/>
              </w:rPr>
              <w:t>384.33</w:t>
            </w:r>
          </w:p>
        </w:tc>
        <w:tc>
          <w:tcPr>
            <w:tcW w:w="876" w:type="dxa"/>
            <w:shd w:val="clear" w:color="auto" w:fill="auto"/>
            <w:noWrap/>
            <w:vAlign w:val="bottom"/>
            <w:hideMark/>
          </w:tcPr>
          <w:p w14:paraId="2086B9A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629.32</w:t>
            </w:r>
          </w:p>
        </w:tc>
      </w:tr>
      <w:tr w:rsidR="0029650D" w:rsidRPr="00C15D07" w14:paraId="0CDDD722" w14:textId="77777777" w:rsidTr="00510CF2">
        <w:trPr>
          <w:trHeight w:val="315"/>
          <w:jc w:val="center"/>
        </w:trPr>
        <w:tc>
          <w:tcPr>
            <w:tcW w:w="7108" w:type="dxa"/>
            <w:gridSpan w:val="7"/>
            <w:shd w:val="clear" w:color="auto" w:fill="auto"/>
            <w:noWrap/>
            <w:vAlign w:val="bottom"/>
            <w:hideMark/>
          </w:tcPr>
          <w:p w14:paraId="27694737"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Autumn / Fall</w:t>
            </w:r>
          </w:p>
        </w:tc>
      </w:tr>
      <w:tr w:rsidR="0029650D" w:rsidRPr="00C15D07" w14:paraId="2D5D9209" w14:textId="77777777" w:rsidTr="00510CF2">
        <w:trPr>
          <w:trHeight w:val="315"/>
          <w:jc w:val="center"/>
        </w:trPr>
        <w:tc>
          <w:tcPr>
            <w:tcW w:w="1615" w:type="dxa"/>
            <w:shd w:val="clear" w:color="auto" w:fill="auto"/>
            <w:noWrap/>
            <w:vAlign w:val="bottom"/>
            <w:hideMark/>
          </w:tcPr>
          <w:p w14:paraId="3592F823"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624626D0"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384BDA12"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50F9BC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17C4640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643DB6A8" w14:textId="22F8C268"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2E9536A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598D4D24" w14:textId="77777777" w:rsidTr="00510CF2">
        <w:trPr>
          <w:trHeight w:val="315"/>
          <w:jc w:val="center"/>
        </w:trPr>
        <w:tc>
          <w:tcPr>
            <w:tcW w:w="1615" w:type="dxa"/>
            <w:shd w:val="clear" w:color="auto" w:fill="auto"/>
            <w:noWrap/>
            <w:vAlign w:val="bottom"/>
            <w:hideMark/>
          </w:tcPr>
          <w:p w14:paraId="79B82B0C"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29586C0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1.89</w:t>
            </w:r>
          </w:p>
        </w:tc>
        <w:tc>
          <w:tcPr>
            <w:tcW w:w="897" w:type="dxa"/>
            <w:shd w:val="clear" w:color="auto" w:fill="auto"/>
            <w:noWrap/>
            <w:vAlign w:val="bottom"/>
            <w:hideMark/>
          </w:tcPr>
          <w:p w14:paraId="4034844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2.40</w:t>
            </w:r>
          </w:p>
        </w:tc>
        <w:tc>
          <w:tcPr>
            <w:tcW w:w="876" w:type="dxa"/>
            <w:shd w:val="clear" w:color="auto" w:fill="auto"/>
            <w:noWrap/>
            <w:vAlign w:val="bottom"/>
            <w:hideMark/>
          </w:tcPr>
          <w:p w14:paraId="39C3AC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2.14</w:t>
            </w:r>
          </w:p>
        </w:tc>
        <w:tc>
          <w:tcPr>
            <w:tcW w:w="876" w:type="dxa"/>
            <w:shd w:val="clear" w:color="auto" w:fill="auto"/>
            <w:noWrap/>
            <w:vAlign w:val="bottom"/>
            <w:hideMark/>
          </w:tcPr>
          <w:p w14:paraId="22B0208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3.55</w:t>
            </w:r>
          </w:p>
        </w:tc>
        <w:tc>
          <w:tcPr>
            <w:tcW w:w="1172" w:type="dxa"/>
            <w:shd w:val="clear" w:color="auto" w:fill="auto"/>
            <w:noWrap/>
            <w:vAlign w:val="bottom"/>
          </w:tcPr>
          <w:p w14:paraId="59DC6BAD" w14:textId="2195C925" w:rsidR="00510CF2" w:rsidRPr="00510CF2" w:rsidRDefault="00510CF2" w:rsidP="00510CF2">
            <w:pPr>
              <w:spacing w:line="240" w:lineRule="auto"/>
              <w:jc w:val="center"/>
              <w:rPr>
                <w:color w:val="000000"/>
                <w:sz w:val="20"/>
                <w:szCs w:val="20"/>
                <w:lang w:eastAsia="en-CA"/>
              </w:rPr>
            </w:pPr>
            <w:r w:rsidRPr="00510CF2">
              <w:rPr>
                <w:color w:val="000000"/>
                <w:sz w:val="20"/>
                <w:szCs w:val="20"/>
              </w:rPr>
              <w:t>4.38</w:t>
            </w:r>
          </w:p>
        </w:tc>
        <w:tc>
          <w:tcPr>
            <w:tcW w:w="876" w:type="dxa"/>
            <w:shd w:val="clear" w:color="auto" w:fill="auto"/>
            <w:noWrap/>
            <w:vAlign w:val="bottom"/>
            <w:hideMark/>
          </w:tcPr>
          <w:p w14:paraId="781BB21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5.56</w:t>
            </w:r>
          </w:p>
        </w:tc>
      </w:tr>
      <w:tr w:rsidR="00510CF2" w:rsidRPr="00C15D07" w14:paraId="11155E26" w14:textId="77777777" w:rsidTr="00510CF2">
        <w:trPr>
          <w:trHeight w:val="315"/>
          <w:jc w:val="center"/>
        </w:trPr>
        <w:tc>
          <w:tcPr>
            <w:tcW w:w="1615" w:type="dxa"/>
            <w:shd w:val="clear" w:color="auto" w:fill="auto"/>
            <w:noWrap/>
            <w:vAlign w:val="bottom"/>
            <w:hideMark/>
          </w:tcPr>
          <w:p w14:paraId="1CD53DEA"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BB4F9B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153.31</w:t>
            </w:r>
          </w:p>
        </w:tc>
        <w:tc>
          <w:tcPr>
            <w:tcW w:w="897" w:type="dxa"/>
            <w:shd w:val="clear" w:color="auto" w:fill="auto"/>
            <w:noWrap/>
            <w:vAlign w:val="bottom"/>
            <w:hideMark/>
          </w:tcPr>
          <w:p w14:paraId="28DC0AA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195.48</w:t>
            </w:r>
          </w:p>
        </w:tc>
        <w:tc>
          <w:tcPr>
            <w:tcW w:w="876" w:type="dxa"/>
            <w:shd w:val="clear" w:color="auto" w:fill="auto"/>
            <w:noWrap/>
            <w:vAlign w:val="bottom"/>
            <w:hideMark/>
          </w:tcPr>
          <w:p w14:paraId="1C90FB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166.36</w:t>
            </w:r>
          </w:p>
        </w:tc>
        <w:tc>
          <w:tcPr>
            <w:tcW w:w="876" w:type="dxa"/>
            <w:shd w:val="clear" w:color="auto" w:fill="auto"/>
            <w:noWrap/>
            <w:vAlign w:val="bottom"/>
            <w:hideMark/>
          </w:tcPr>
          <w:p w14:paraId="0109D01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272.44</w:t>
            </w:r>
          </w:p>
        </w:tc>
        <w:tc>
          <w:tcPr>
            <w:tcW w:w="1172" w:type="dxa"/>
            <w:shd w:val="clear" w:color="auto" w:fill="auto"/>
            <w:noWrap/>
            <w:vAlign w:val="bottom"/>
          </w:tcPr>
          <w:p w14:paraId="70803613" w14:textId="0A524F63" w:rsidR="00510CF2" w:rsidRPr="00510CF2" w:rsidRDefault="00510CF2" w:rsidP="00510CF2">
            <w:pPr>
              <w:spacing w:line="240" w:lineRule="auto"/>
              <w:jc w:val="center"/>
              <w:rPr>
                <w:color w:val="000000"/>
                <w:sz w:val="20"/>
                <w:szCs w:val="20"/>
                <w:lang w:eastAsia="en-CA"/>
              </w:rPr>
            </w:pPr>
            <w:r w:rsidRPr="00510CF2">
              <w:rPr>
                <w:color w:val="000000"/>
                <w:sz w:val="20"/>
                <w:szCs w:val="20"/>
              </w:rPr>
              <w:t>337.96</w:t>
            </w:r>
          </w:p>
        </w:tc>
        <w:tc>
          <w:tcPr>
            <w:tcW w:w="876" w:type="dxa"/>
            <w:shd w:val="clear" w:color="auto" w:fill="auto"/>
            <w:noWrap/>
            <w:vAlign w:val="bottom"/>
            <w:hideMark/>
          </w:tcPr>
          <w:p w14:paraId="01A77A8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430.89</w:t>
            </w:r>
          </w:p>
        </w:tc>
      </w:tr>
    </w:tbl>
    <w:p w14:paraId="5B0BAD8A" w14:textId="415D9097" w:rsidR="009E723C" w:rsidRDefault="00466A36" w:rsidP="00466A36">
      <w:pPr>
        <w:pStyle w:val="Caption"/>
        <w:jc w:val="center"/>
      </w:pPr>
      <w:bookmarkStart w:id="114" w:name="_Toc94773680"/>
      <w:r>
        <w:t xml:space="preserve">Table </w:t>
      </w:r>
      <w:fldSimple w:instr=" SEQ Table \* ARABIC ">
        <w:r w:rsidR="00815F3F">
          <w:rPr>
            <w:noProof/>
          </w:rPr>
          <w:t>13</w:t>
        </w:r>
      </w:fldSimple>
      <w:r>
        <w:t xml:space="preserve"> </w:t>
      </w:r>
      <w:r w:rsidR="00704BB5">
        <w:t>-</w:t>
      </w:r>
      <w:r>
        <w:t xml:space="preserve"> </w:t>
      </w:r>
      <w:r w:rsidR="00040840" w:rsidRPr="00040840">
        <w:t>Seasonal MAPE and RMSE for the Toronto Dataset</w:t>
      </w:r>
      <w:bookmarkEnd w:id="114"/>
    </w:p>
    <w:p w14:paraId="10CD31F3" w14:textId="128766B9" w:rsidR="004070B9" w:rsidRDefault="004070B9" w:rsidP="00473FA9">
      <w:pPr>
        <w:pStyle w:val="Heading3"/>
      </w:pPr>
      <w:bookmarkStart w:id="115" w:name="_Toc94773627"/>
      <w:r>
        <w:t>4.1.</w:t>
      </w:r>
      <w:r w:rsidR="00FF0B8D">
        <w:t>5</w:t>
      </w:r>
      <w:r>
        <w:t xml:space="preserve"> </w:t>
      </w:r>
      <w:r w:rsidR="00A50162" w:rsidRPr="00A50162">
        <w:t>Comprehensive Analysis Discussion</w:t>
      </w:r>
      <w:bookmarkEnd w:id="115"/>
    </w:p>
    <w:p w14:paraId="6F62CF1E" w14:textId="41F78618" w:rsidR="00A02DB8" w:rsidRPr="00C94D93" w:rsidRDefault="000F521A" w:rsidP="00A02DB8">
      <w:pPr>
        <w:ind w:firstLine="288"/>
        <w:rPr>
          <w:sz w:val="16"/>
          <w:szCs w:val="16"/>
        </w:rPr>
      </w:pPr>
      <w:r w:rsidRPr="000F521A">
        <w:t xml:space="preserve">In the Toronto dataset, the summer months of June </w:t>
      </w:r>
      <w:r w:rsidR="002C30CF">
        <w:t>through</w:t>
      </w:r>
      <w:r w:rsidRPr="000F521A">
        <w:t xml:space="preserve"> August saw the highest demand for electricity; these were also the months during which forecasters had the most difficulty forecasting, as illustrated in the seasonal and monthly </w:t>
      </w:r>
      <w:r w:rsidR="001E630A">
        <w:t>time periods</w:t>
      </w:r>
      <w:r w:rsidRPr="000F521A">
        <w:t xml:space="preserve"> section. July </w:t>
      </w:r>
      <w:r w:rsidRPr="000F521A">
        <w:lastRenderedPageBreak/>
        <w:t xml:space="preserve">was the month with the highest demand and the highest error rates among </w:t>
      </w:r>
      <w:r w:rsidR="00936CCC">
        <w:t>most</w:t>
      </w:r>
      <w:r w:rsidRPr="000F521A">
        <w:t xml:space="preserve"> forecasters. This can be attributed to two factors: first, the increased demand can be attributed to the fact that the summer air in Toronto is typically hot throughout the day, including evenings, necessitating the use of air conditioning by almost everyone. Furthermore, Toronto is a popular tourist destination, and everyone wants to visit during the summer when the weather is nicer. August had the second highest </w:t>
      </w:r>
      <w:r w:rsidR="00F06764" w:rsidRPr="000F521A">
        <w:t>number</w:t>
      </w:r>
      <w:r w:rsidRPr="000F521A">
        <w:t xml:space="preserve"> of errors after July, for the same reasons.</w:t>
      </w:r>
    </w:p>
    <w:p w14:paraId="2E822A4C" w14:textId="6B84E904" w:rsidR="002B48B4" w:rsidRDefault="002B48B4" w:rsidP="002B48B4">
      <w:pPr>
        <w:ind w:firstLine="288"/>
        <w:jc w:val="center"/>
      </w:pPr>
      <w:r w:rsidRPr="002B48B4">
        <w:rPr>
          <w:noProof/>
        </w:rPr>
        <w:drawing>
          <wp:inline distT="0" distB="0" distL="0" distR="0" wp14:anchorId="35F68E0E" wp14:editId="5D1B60C7">
            <wp:extent cx="2981325" cy="237424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92">
                      <a:extLst>
                        <a:ext uri="{28A0092B-C50C-407E-A947-70E740481C1C}">
                          <a14:useLocalDpi xmlns:a14="http://schemas.microsoft.com/office/drawing/2010/main" val="0"/>
                        </a:ext>
                      </a:extLst>
                    </a:blip>
                    <a:srcRect l="2862" t="5728" r="8408"/>
                    <a:stretch/>
                  </pic:blipFill>
                  <pic:spPr bwMode="auto">
                    <a:xfrm>
                      <a:off x="0" y="0"/>
                      <a:ext cx="2987222" cy="2378937"/>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343B002D" w:rsidR="00A63A98" w:rsidRDefault="00A63A98" w:rsidP="00A63A98">
      <w:pPr>
        <w:pStyle w:val="Caption"/>
        <w:jc w:val="center"/>
      </w:pPr>
      <w:bookmarkStart w:id="116" w:name="_Ref85632969"/>
      <w:bookmarkStart w:id="117" w:name="_Toc94773702"/>
      <w:r>
        <w:t xml:space="preserve">Figure </w:t>
      </w:r>
      <w:fldSimple w:instr=" SEQ Figure \* ARABIC ">
        <w:r w:rsidR="00815F3F">
          <w:rPr>
            <w:noProof/>
          </w:rPr>
          <w:t>16</w:t>
        </w:r>
      </w:fldSimple>
      <w:bookmarkEnd w:id="116"/>
      <w:r>
        <w:t xml:space="preserve"> </w:t>
      </w:r>
      <w:r w:rsidR="00763158">
        <w:t>-</w:t>
      </w:r>
      <w:r>
        <w:t xml:space="preserve"> </w:t>
      </w:r>
      <w:r w:rsidR="00ED0E78" w:rsidRPr="00ED0E78">
        <w:t>Scatter Plot of Load Demand versus Temperature</w:t>
      </w:r>
      <w:r w:rsidR="00ED0E78">
        <w:t xml:space="preserve"> </w:t>
      </w:r>
      <w:r>
        <w:t>– Toronto Dataset</w:t>
      </w:r>
      <w:bookmarkEnd w:id="117"/>
    </w:p>
    <w:p w14:paraId="277E262F" w14:textId="5F3078C3" w:rsidR="00485243" w:rsidRDefault="00485243" w:rsidP="00A02DB8">
      <w:pPr>
        <w:ind w:firstLine="288"/>
      </w:pPr>
      <w:r w:rsidRPr="00485243">
        <w:t xml:space="preserve">The scatter plot, as shown in </w:t>
      </w:r>
      <w:r>
        <w:fldChar w:fldCharType="begin"/>
      </w:r>
      <w:r>
        <w:instrText xml:space="preserve"> REF _Ref85632969 \h </w:instrText>
      </w:r>
      <w:r>
        <w:fldChar w:fldCharType="separate"/>
      </w:r>
      <w:r w:rsidR="00815F3F">
        <w:t xml:space="preserve">Figure </w:t>
      </w:r>
      <w:r w:rsidR="00815F3F">
        <w:rPr>
          <w:noProof/>
        </w:rPr>
        <w:t>16</w:t>
      </w:r>
      <w:r>
        <w:fldChar w:fldCharType="end"/>
      </w:r>
      <w:r w:rsidRPr="00485243">
        <w:t xml:space="preserve">, shows a strong correlation between demand and temperature. The highest demand occurs during the summer when the temperature is higher. When the temperature drops, especially in the winter, the second-highest demand occurs. </w:t>
      </w:r>
      <w:r w:rsidR="00412B5A" w:rsidRPr="00412B5A">
        <w:t>Furthermore, because demand is most stable in the spring and autumn, forecasters found these seasons to be easier to forecast.</w:t>
      </w:r>
      <w:r w:rsidR="00412B5A">
        <w:t xml:space="preserve"> </w:t>
      </w:r>
      <w:r w:rsidRPr="00485243">
        <w:t>The overall accuracy of the SNF suggests that load demand is relatively stable in the spring and autumn.</w:t>
      </w:r>
    </w:p>
    <w:p w14:paraId="365FB6E7" w14:textId="3243DC4E" w:rsidR="003D7533" w:rsidRDefault="00956ED9" w:rsidP="003D7533">
      <w:pPr>
        <w:ind w:firstLine="288"/>
      </w:pPr>
      <w:r w:rsidRPr="00956ED9">
        <w:lastRenderedPageBreak/>
        <w:t>Peak demand in Toronto occurs between 16:00 and 21:00, as we discovered while working on the dataset.</w:t>
      </w:r>
      <w:r w:rsidRPr="00956ED9" w:rsidDel="00956ED9">
        <w:t xml:space="preserve"> </w:t>
      </w:r>
      <w:r w:rsidR="00485243">
        <w:t xml:space="preserve">The majority of forecasters found it easier to forecast quieter times, such as around midnight in the </w:t>
      </w:r>
      <w:r w:rsidR="00F22C8A">
        <w:t xml:space="preserve">early </w:t>
      </w:r>
      <w:r w:rsidR="00485243">
        <w:t xml:space="preserve">mornings, than busy times, such as late mornings and afternoons, when everyone is awake and demand for electricity is high. </w:t>
      </w:r>
    </w:p>
    <w:p w14:paraId="0F21E9E0" w14:textId="42AFA8B0" w:rsidR="000D77C8" w:rsidRDefault="00CF0899" w:rsidP="00516A80">
      <w:pPr>
        <w:ind w:firstLine="288"/>
      </w:pPr>
      <w:r w:rsidRPr="00CF0899">
        <w:t>We saw a lot of fluctuation in demand on Mondays, and because almost all of our forecasters used the previous day's demand as a predictor, Mondays and Sundays were the most difficult to predict for the majority of forecasters.</w:t>
      </w:r>
      <w:r>
        <w:t xml:space="preserve"> </w:t>
      </w:r>
      <w:r w:rsidR="000D77C8" w:rsidRPr="000D77C8">
        <w:t xml:space="preserve">Forecasters were more accurate from Tuesday to Friday, during the middle of the week; </w:t>
      </w:r>
      <w:r>
        <w:t>because</w:t>
      </w:r>
      <w:r w:rsidR="000D77C8" w:rsidRPr="000D77C8">
        <w:t xml:space="preserve"> these days </w:t>
      </w:r>
      <w:r w:rsidR="009667CE">
        <w:t>were</w:t>
      </w:r>
      <w:r w:rsidR="000D77C8" w:rsidRPr="000D77C8">
        <w:t xml:space="preserve"> more stable and have a high degree of similarity.</w:t>
      </w:r>
    </w:p>
    <w:p w14:paraId="2093CCFF" w14:textId="77777777" w:rsidR="00B96214" w:rsidRDefault="00B96214" w:rsidP="00485243">
      <w:pPr>
        <w:ind w:firstLine="288"/>
      </w:pPr>
      <w:r w:rsidRPr="00B96214">
        <w:t>The CNN forecaster performed the best across all time periods and seasons, with the ANN and LSTM finishing second and third, respectively. The SNF is ranked last because it has consistently performed poorly across all time periods and seasons.</w:t>
      </w:r>
    </w:p>
    <w:p w14:paraId="450B9C5C" w14:textId="154F303B" w:rsidR="00687E78" w:rsidRDefault="00687E78" w:rsidP="0055729B">
      <w:pPr>
        <w:pStyle w:val="Heading2"/>
      </w:pPr>
      <w:bookmarkStart w:id="118" w:name="_Toc94773628"/>
      <w:r>
        <w:t>4.2 The Ottawa Dataset</w:t>
      </w:r>
      <w:bookmarkEnd w:id="118"/>
    </w:p>
    <w:p w14:paraId="0F659A41" w14:textId="4C4708A8" w:rsidR="00F55E16" w:rsidRDefault="00F55E16" w:rsidP="00F55E16">
      <w:pPr>
        <w:ind w:firstLine="288"/>
      </w:pPr>
      <w:r w:rsidRPr="00E43665">
        <w:t xml:space="preserve">The </w:t>
      </w:r>
      <w:r>
        <w:t>Ottawa</w:t>
      </w:r>
      <w:r w:rsidRPr="00E43665">
        <w:t xml:space="preserve">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5B6D5116" w14:textId="762B4537" w:rsidR="00DC3FBB" w:rsidRDefault="00DC3FBB" w:rsidP="00DF504D">
      <w:pPr>
        <w:pStyle w:val="Heading3"/>
      </w:pPr>
      <w:bookmarkStart w:id="119" w:name="_Toc94773629"/>
      <w:r>
        <w:t>4.2.1 The Hourly Performance</w:t>
      </w:r>
      <w:bookmarkEnd w:id="119"/>
    </w:p>
    <w:p w14:paraId="4B8B0B09" w14:textId="742078DF" w:rsidR="00F23842" w:rsidRDefault="00F23842" w:rsidP="00F23842">
      <w:pPr>
        <w:ind w:firstLine="288"/>
      </w:pPr>
      <w:r>
        <w:fldChar w:fldCharType="begin"/>
      </w:r>
      <w:r>
        <w:instrText xml:space="preserve"> REF _Ref86167026 \h </w:instrText>
      </w:r>
      <w:r>
        <w:fldChar w:fldCharType="separate"/>
      </w:r>
      <w:r w:rsidR="00815F3F">
        <w:t xml:space="preserve">Figure </w:t>
      </w:r>
      <w:r w:rsidR="00815F3F">
        <w:rPr>
          <w:noProof/>
        </w:rPr>
        <w:t>17</w:t>
      </w:r>
      <w:r>
        <w:fldChar w:fldCharType="end"/>
      </w:r>
      <w:r w:rsidR="00AC2B8D">
        <w:t>a</w:t>
      </w:r>
      <w:r w:rsidRPr="00053CB8">
        <w:t xml:space="preserve"> illustrates the MAPE values for each forecaster when aggregated as hourly averages. </w:t>
      </w:r>
      <w:r w:rsidR="007519F4" w:rsidRPr="003569BC">
        <w:t>The following plots are boxplots of the hourly error distributions for CNN, LSTM, and ANN forecasters on an hourly basis.</w:t>
      </w:r>
    </w:p>
    <w:p w14:paraId="3E997A9C" w14:textId="09810563" w:rsidR="000E7939" w:rsidRDefault="003242CF" w:rsidP="00665F8D">
      <w:r>
        <w:rPr>
          <w:noProof/>
        </w:rPr>
        <w:lastRenderedPageBreak/>
        <mc:AlternateContent>
          <mc:Choice Requires="wps">
            <w:drawing>
              <wp:anchor distT="0" distB="0" distL="114300" distR="114300" simplePos="0" relativeHeight="251710464" behindDoc="0" locked="0" layoutInCell="1" allowOverlap="1" wp14:anchorId="35B84B4E" wp14:editId="21BE6A7C">
                <wp:simplePos x="0" y="0"/>
                <wp:positionH relativeFrom="column">
                  <wp:posOffset>2752725</wp:posOffset>
                </wp:positionH>
                <wp:positionV relativeFrom="paragraph">
                  <wp:posOffset>4505325</wp:posOffset>
                </wp:positionV>
                <wp:extent cx="361950" cy="286676"/>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3C89D4BD" w14:textId="457B0220" w:rsidR="003242CF" w:rsidRPr="00781F5F" w:rsidRDefault="003242CF" w:rsidP="003242CF">
                            <w:pPr>
                              <w:rPr>
                                <w:b/>
                                <w:bCs/>
                                <w:sz w:val="20"/>
                                <w:szCs w:val="20"/>
                              </w:rPr>
                            </w:pPr>
                            <w:r w:rsidRPr="00781F5F">
                              <w:rPr>
                                <w:b/>
                                <w:bCs/>
                                <w:sz w:val="20"/>
                                <w:szCs w:val="20"/>
                              </w:rPr>
                              <w:t>(</w:t>
                            </w:r>
                            <w:r>
                              <w:rPr>
                                <w:b/>
                                <w:bCs/>
                                <w:sz w:val="20"/>
                                <w:szCs w:val="20"/>
                              </w:rPr>
                              <w:t>d</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84B4E" id="Text Box 239" o:spid="_x0000_s1044" type="#_x0000_t202" style="position:absolute;left:0;text-align:left;margin-left:216.75pt;margin-top:354.75pt;width:28.5pt;height:22.5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" filled="f" stroked="f" strokeweight=".5pt">
                <v:textbox>
                  <w:txbxContent>
                    <w:p w14:paraId="3C89D4BD" w14:textId="457B0220" w:rsidR="003242CF" w:rsidRPr="00781F5F" w:rsidRDefault="003242CF" w:rsidP="003242CF">
                      <w:pPr>
                        <w:rPr>
                          <w:b/>
                          <w:bCs/>
                          <w:sz w:val="20"/>
                          <w:szCs w:val="20"/>
                        </w:rPr>
                      </w:pPr>
                      <w:r w:rsidRPr="00781F5F">
                        <w:rPr>
                          <w:b/>
                          <w:bCs/>
                          <w:sz w:val="20"/>
                          <w:szCs w:val="20"/>
                        </w:rPr>
                        <w:t>(</w:t>
                      </w:r>
                      <w:r>
                        <w:rPr>
                          <w:b/>
                          <w:bCs/>
                          <w:sz w:val="20"/>
                          <w:szCs w:val="20"/>
                        </w:rPr>
                        <w:t>d</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1AFE8C73" wp14:editId="5198720B">
                <wp:simplePos x="0" y="0"/>
                <wp:positionH relativeFrom="column">
                  <wp:posOffset>0</wp:posOffset>
                </wp:positionH>
                <wp:positionV relativeFrom="paragraph">
                  <wp:posOffset>4504690</wp:posOffset>
                </wp:positionV>
                <wp:extent cx="361950" cy="286676"/>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1B8D6484" w14:textId="443FE4B8" w:rsidR="003242CF" w:rsidRPr="00781F5F" w:rsidRDefault="003242CF" w:rsidP="003242CF">
                            <w:pPr>
                              <w:rPr>
                                <w:b/>
                                <w:bCs/>
                                <w:sz w:val="20"/>
                                <w:szCs w:val="20"/>
                              </w:rPr>
                            </w:pPr>
                            <w:r w:rsidRPr="00781F5F">
                              <w:rPr>
                                <w:b/>
                                <w:bCs/>
                                <w:sz w:val="20"/>
                                <w:szCs w:val="20"/>
                              </w:rPr>
                              <w:t>(</w:t>
                            </w:r>
                            <w:r>
                              <w:rPr>
                                <w:b/>
                                <w:bCs/>
                                <w:sz w:val="20"/>
                                <w:szCs w:val="20"/>
                              </w:rPr>
                              <w:t>c</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E8C73" id="Text Box 238" o:spid="_x0000_s1045" type="#_x0000_t202" style="position:absolute;left:0;text-align:left;margin-left:0;margin-top:354.7pt;width:28.5pt;height:22.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" filled="f" stroked="f" strokeweight=".5pt">
                <v:textbox>
                  <w:txbxContent>
                    <w:p w14:paraId="1B8D6484" w14:textId="443FE4B8" w:rsidR="003242CF" w:rsidRPr="00781F5F" w:rsidRDefault="003242CF" w:rsidP="003242CF">
                      <w:pPr>
                        <w:rPr>
                          <w:b/>
                          <w:bCs/>
                          <w:sz w:val="20"/>
                          <w:szCs w:val="20"/>
                        </w:rPr>
                      </w:pPr>
                      <w:r w:rsidRPr="00781F5F">
                        <w:rPr>
                          <w:b/>
                          <w:bCs/>
                          <w:sz w:val="20"/>
                          <w:szCs w:val="20"/>
                        </w:rPr>
                        <w:t>(</w:t>
                      </w:r>
                      <w:r>
                        <w:rPr>
                          <w:b/>
                          <w:bCs/>
                          <w:sz w:val="20"/>
                          <w:szCs w:val="20"/>
                        </w:rPr>
                        <w:t>c</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685102E5" wp14:editId="6B43FCF5">
                <wp:simplePos x="0" y="0"/>
                <wp:positionH relativeFrom="column">
                  <wp:posOffset>2600325</wp:posOffset>
                </wp:positionH>
                <wp:positionV relativeFrom="paragraph">
                  <wp:posOffset>2181225</wp:posOffset>
                </wp:positionV>
                <wp:extent cx="361950" cy="286676"/>
                <wp:effectExtent l="0" t="0" r="0" b="0"/>
                <wp:wrapNone/>
                <wp:docPr id="237" name="Text Box 237"/>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33C2C3AC" w14:textId="45F850D6" w:rsidR="003242CF" w:rsidRPr="00781F5F" w:rsidRDefault="003242CF" w:rsidP="003242CF">
                            <w:pPr>
                              <w:rPr>
                                <w:b/>
                                <w:bCs/>
                                <w:sz w:val="20"/>
                                <w:szCs w:val="20"/>
                              </w:rPr>
                            </w:pPr>
                            <w:r w:rsidRPr="00781F5F">
                              <w:rPr>
                                <w:b/>
                                <w:bCs/>
                                <w:sz w:val="20"/>
                                <w:szCs w:val="20"/>
                              </w:rPr>
                              <w:t>(</w:t>
                            </w:r>
                            <w:r>
                              <w:rPr>
                                <w:b/>
                                <w:bCs/>
                                <w:sz w:val="20"/>
                                <w:szCs w:val="20"/>
                              </w:rPr>
                              <w:t>b</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102E5" id="Text Box 237" o:spid="_x0000_s1046" type="#_x0000_t202" style="position:absolute;left:0;text-align:left;margin-left:204.75pt;margin-top:171.75pt;width:28.5pt;height:22.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" filled="f" stroked="f" strokeweight=".5pt">
                <v:textbox>
                  <w:txbxContent>
                    <w:p w14:paraId="33C2C3AC" w14:textId="45F850D6" w:rsidR="003242CF" w:rsidRPr="00781F5F" w:rsidRDefault="003242CF" w:rsidP="003242CF">
                      <w:pPr>
                        <w:rPr>
                          <w:b/>
                          <w:bCs/>
                          <w:sz w:val="20"/>
                          <w:szCs w:val="20"/>
                        </w:rPr>
                      </w:pPr>
                      <w:r w:rsidRPr="00781F5F">
                        <w:rPr>
                          <w:b/>
                          <w:bCs/>
                          <w:sz w:val="20"/>
                          <w:szCs w:val="20"/>
                        </w:rPr>
                        <w:t>(</w:t>
                      </w:r>
                      <w:r>
                        <w:rPr>
                          <w:b/>
                          <w:bCs/>
                          <w:sz w:val="20"/>
                          <w:szCs w:val="20"/>
                        </w:rPr>
                        <w:t>b</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1F21F602" wp14:editId="582D88D5">
                <wp:simplePos x="0" y="0"/>
                <wp:positionH relativeFrom="column">
                  <wp:posOffset>0</wp:posOffset>
                </wp:positionH>
                <wp:positionV relativeFrom="paragraph">
                  <wp:posOffset>2181225</wp:posOffset>
                </wp:positionV>
                <wp:extent cx="361950" cy="286676"/>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67AC3CAB" w14:textId="77777777" w:rsidR="003242CF" w:rsidRPr="00781F5F" w:rsidRDefault="003242CF" w:rsidP="003242CF">
                            <w:pPr>
                              <w:rPr>
                                <w:b/>
                                <w:bCs/>
                                <w:sz w:val="20"/>
                                <w:szCs w:val="20"/>
                              </w:rPr>
                            </w:pPr>
                            <w:r w:rsidRPr="00781F5F">
                              <w:rPr>
                                <w:b/>
                                <w:bCs/>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1F602" id="Text Box 236" o:spid="_x0000_s1047" type="#_x0000_t202" style="position:absolute;left:0;text-align:left;margin-left:0;margin-top:171.75pt;width:28.5pt;height:22.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" filled="f" stroked="f" strokeweight=".5pt">
                <v:textbox>
                  <w:txbxContent>
                    <w:p w14:paraId="67AC3CAB" w14:textId="77777777" w:rsidR="003242CF" w:rsidRPr="00781F5F" w:rsidRDefault="003242CF" w:rsidP="003242CF">
                      <w:pPr>
                        <w:rPr>
                          <w:b/>
                          <w:bCs/>
                          <w:sz w:val="20"/>
                          <w:szCs w:val="20"/>
                        </w:rPr>
                      </w:pPr>
                      <w:r w:rsidRPr="00781F5F">
                        <w:rPr>
                          <w:b/>
                          <w:bCs/>
                          <w:sz w:val="20"/>
                          <w:szCs w:val="20"/>
                        </w:rPr>
                        <w:t>(a)</w:t>
                      </w:r>
                    </w:p>
                  </w:txbxContent>
                </v:textbox>
              </v:shape>
            </w:pict>
          </mc:Fallback>
        </mc:AlternateContent>
      </w:r>
      <w:r w:rsidR="006E4606">
        <w:rPr>
          <w:noProof/>
        </w:rPr>
        <w:drawing>
          <wp:inline distT="0" distB="0" distL="0" distR="0" wp14:anchorId="0719F86A" wp14:editId="5FA71318">
            <wp:extent cx="5486400" cy="4791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4791075"/>
                    </a:xfrm>
                    <a:prstGeom prst="rect">
                      <a:avLst/>
                    </a:prstGeom>
                    <a:noFill/>
                    <a:ln>
                      <a:noFill/>
                    </a:ln>
                  </pic:spPr>
                </pic:pic>
              </a:graphicData>
            </a:graphic>
          </wp:inline>
        </w:drawing>
      </w:r>
    </w:p>
    <w:p w14:paraId="3900C40B" w14:textId="3F8574DA" w:rsidR="00771949" w:rsidRDefault="000E7939" w:rsidP="00CA59C6">
      <w:pPr>
        <w:pStyle w:val="Caption"/>
        <w:jc w:val="center"/>
        <w:rPr>
          <w:noProof/>
        </w:rPr>
      </w:pPr>
      <w:bookmarkStart w:id="120" w:name="_Ref86167026"/>
      <w:bookmarkStart w:id="121" w:name="_Toc94773703"/>
      <w:r>
        <w:t xml:space="preserve">Figure </w:t>
      </w:r>
      <w:fldSimple w:instr=" SEQ Figure \* ARABIC ">
        <w:r w:rsidR="00815F3F">
          <w:rPr>
            <w:noProof/>
          </w:rPr>
          <w:t>17</w:t>
        </w:r>
      </w:fldSimple>
      <w:bookmarkEnd w:id="120"/>
      <w:r w:rsidR="00857AD0" w:rsidRPr="00F97038">
        <w:rPr>
          <w:noProof/>
        </w:rPr>
        <w:t xml:space="preserve">: (a) Hourly MAPE for All Forecasters, (b-d) Hourly Error Distributions for CNN, LSTM, and ANN Forecasters – </w:t>
      </w:r>
      <w:r w:rsidR="00857AD0">
        <w:rPr>
          <w:noProof/>
        </w:rPr>
        <w:t>Ottawa</w:t>
      </w:r>
      <w:r w:rsidR="00857AD0" w:rsidRPr="00F97038">
        <w:rPr>
          <w:noProof/>
        </w:rPr>
        <w:t xml:space="preserve"> Dataset</w:t>
      </w:r>
      <w:bookmarkEnd w:id="121"/>
    </w:p>
    <w:p w14:paraId="40551A9C" w14:textId="3E45185E" w:rsidR="002456F0" w:rsidRDefault="002456F0" w:rsidP="002456F0">
      <w:pPr>
        <w:pStyle w:val="Heading4"/>
      </w:pPr>
      <w:r>
        <w:t xml:space="preserve">4.2.1.1 </w:t>
      </w:r>
      <w:r w:rsidRPr="009D7DDB">
        <w:t>A Snippet on Hourly Performance</w:t>
      </w:r>
    </w:p>
    <w:p w14:paraId="7BC49F11" w14:textId="38CC706B" w:rsidR="00070F14" w:rsidRPr="00070F14" w:rsidRDefault="00070F14" w:rsidP="00070F14">
      <w:pPr>
        <w:ind w:firstLine="288"/>
      </w:pPr>
      <w:r w:rsidRPr="00070F14">
        <w:t xml:space="preserve">When we compare the average MAPE values in </w:t>
      </w:r>
      <w:r>
        <w:fldChar w:fldCharType="begin"/>
      </w:r>
      <w:r>
        <w:instrText xml:space="preserve"> REF _Ref86167026 \h </w:instrText>
      </w:r>
      <w:r>
        <w:fldChar w:fldCharType="separate"/>
      </w:r>
      <w:r w:rsidR="00815F3F">
        <w:t xml:space="preserve">Figure </w:t>
      </w:r>
      <w:r w:rsidR="00815F3F">
        <w:rPr>
          <w:noProof/>
        </w:rPr>
        <w:t>17</w:t>
      </w:r>
      <w:r>
        <w:fldChar w:fldCharType="end"/>
      </w:r>
      <w:r w:rsidR="00DA485D">
        <w:t>a</w:t>
      </w:r>
      <w:r w:rsidRPr="00070F14">
        <w:t xml:space="preserve"> to the box plots, we see a similar pattern of errors, with a wider distribution of errors in cases where the MAPE value is higher, and vice versa. While the CNN had the tightest error distribution and lowest MAPE values for nearly every hour of the day, the SARIMAX outperformed it at 01:00. </w:t>
      </w:r>
      <w:r w:rsidR="00B76C6A" w:rsidRPr="00B76C6A">
        <w:t xml:space="preserve">The ANN comes in second, with the LSTM outperforming it only during the 4:00 hour; </w:t>
      </w:r>
      <w:r w:rsidR="00B76C6A" w:rsidRPr="00B76C6A">
        <w:lastRenderedPageBreak/>
        <w:t>the SARIMAX also outperforms the ANN between 01:00 and 04:00 hours.</w:t>
      </w:r>
      <w:r w:rsidR="00B76C6A">
        <w:t xml:space="preserve"> </w:t>
      </w:r>
      <w:r w:rsidRPr="00070F14">
        <w:t xml:space="preserve">The LSTM comes in third place. CNN, LSTM, and ANN all made their worst predictions around 14:00. They were more accurate at predicting quieter times, such as around </w:t>
      </w:r>
      <w:r w:rsidR="00622F0D">
        <w:t>midnight</w:t>
      </w:r>
      <w:r w:rsidRPr="00070F14">
        <w:t xml:space="preserve">, than they were at busier times. </w:t>
      </w:r>
      <w:r w:rsidR="00DA485D" w:rsidRPr="00DA485D">
        <w:t xml:space="preserve">The SNF performs poorly overall, outperforming the SARIMAX only at 7:00, which is also when the SARIMAX </w:t>
      </w:r>
      <w:r w:rsidR="003E67D5">
        <w:t>made</w:t>
      </w:r>
      <w:r w:rsidR="00DA485D" w:rsidRPr="00DA485D">
        <w:t xml:space="preserve"> its worst predictions.</w:t>
      </w:r>
    </w:p>
    <w:p w14:paraId="07909E05" w14:textId="4F794BB9" w:rsidR="0002035C" w:rsidRDefault="0002035C" w:rsidP="00282B58">
      <w:pPr>
        <w:pStyle w:val="Heading3"/>
      </w:pPr>
      <w:bookmarkStart w:id="122" w:name="_Toc94773630"/>
      <w:r>
        <w:t>4.2.</w:t>
      </w:r>
      <w:r w:rsidR="006E4C2F">
        <w:t xml:space="preserve">2 </w:t>
      </w:r>
      <w:r>
        <w:t>The Daily Performance</w:t>
      </w:r>
      <w:bookmarkEnd w:id="122"/>
    </w:p>
    <w:p w14:paraId="2E8A96B7" w14:textId="4DAE71D5" w:rsidR="00FE4816" w:rsidRDefault="00C671ED" w:rsidP="006D6965">
      <w:pPr>
        <w:ind w:firstLine="288"/>
      </w:pPr>
      <w:r>
        <w:fldChar w:fldCharType="begin"/>
      </w:r>
      <w:r>
        <w:instrText xml:space="preserve"> REF _Ref86170999 \h </w:instrText>
      </w:r>
      <w:r>
        <w:fldChar w:fldCharType="separate"/>
      </w:r>
      <w:r w:rsidR="00815F3F">
        <w:t xml:space="preserve">Figure </w:t>
      </w:r>
      <w:r w:rsidR="00815F3F">
        <w:rPr>
          <w:noProof/>
        </w:rPr>
        <w:t>18</w:t>
      </w:r>
      <w:r>
        <w:fldChar w:fldCharType="end"/>
      </w:r>
      <w:r w:rsidR="00AA707C">
        <w:t>a</w:t>
      </w:r>
      <w:r w:rsidRPr="00E21F51">
        <w:t xml:space="preserve"> shows the MAPE values for each </w:t>
      </w:r>
      <w:r>
        <w:t>forecaster</w:t>
      </w:r>
      <w:r w:rsidRPr="00E21F51">
        <w:t xml:space="preserve"> aggregated as daily averages for each day of the week. </w:t>
      </w:r>
      <w:r w:rsidR="00C93423" w:rsidRPr="003569BC">
        <w:t xml:space="preserve">The following plots are boxplots of the </w:t>
      </w:r>
      <w:r w:rsidR="00C93423">
        <w:t>daily</w:t>
      </w:r>
      <w:r w:rsidR="00C93423" w:rsidRPr="003569BC">
        <w:t xml:space="preserve"> error distributions for CNN, LSTM, and ANN forecasters on a</w:t>
      </w:r>
      <w:r w:rsidR="00C93423">
        <w:t xml:space="preserve"> daily </w:t>
      </w:r>
      <w:r w:rsidR="00C93423" w:rsidRPr="003569BC">
        <w:t>basis.</w:t>
      </w:r>
    </w:p>
    <w:p w14:paraId="443A070D" w14:textId="75FB10E2" w:rsidR="00B76527" w:rsidRDefault="00B76527" w:rsidP="00B76527">
      <w:pPr>
        <w:pStyle w:val="Heading4"/>
      </w:pPr>
      <w:r>
        <w:t xml:space="preserve">4.2.2.1 </w:t>
      </w:r>
      <w:r w:rsidRPr="009D7DDB">
        <w:t xml:space="preserve">A Snippet on </w:t>
      </w:r>
      <w:r>
        <w:t>Daily</w:t>
      </w:r>
      <w:r w:rsidRPr="009D7DDB">
        <w:t xml:space="preserve"> Performance</w:t>
      </w:r>
    </w:p>
    <w:p w14:paraId="57B03F3D" w14:textId="15E3B577" w:rsidR="000D146B" w:rsidRDefault="00492E8E" w:rsidP="000A5C08">
      <w:pPr>
        <w:ind w:firstLine="288"/>
      </w:pPr>
      <w:r w:rsidRPr="00492E8E">
        <w:t xml:space="preserve">When the MAPE values in </w:t>
      </w:r>
      <w:r>
        <w:fldChar w:fldCharType="begin"/>
      </w:r>
      <w:r>
        <w:instrText xml:space="preserve"> REF _Ref86170999 \h </w:instrText>
      </w:r>
      <w:r>
        <w:fldChar w:fldCharType="separate"/>
      </w:r>
      <w:r w:rsidR="00815F3F">
        <w:t xml:space="preserve">Figure </w:t>
      </w:r>
      <w:r w:rsidR="00815F3F">
        <w:rPr>
          <w:noProof/>
        </w:rPr>
        <w:t>18</w:t>
      </w:r>
      <w:r>
        <w:fldChar w:fldCharType="end"/>
      </w:r>
      <w:r w:rsidRPr="00492E8E">
        <w:t>a are compared to the error distribution boxplots, we can see that Saturdays and Mondays are the most difficult days to forecast for almost all forecasters, with the exception of the SARIMAX, which has its most difficult predictions on Saturday.</w:t>
      </w:r>
      <w:r w:rsidR="00070F14" w:rsidRPr="00070F14">
        <w:t xml:space="preserve"> </w:t>
      </w:r>
      <w:r w:rsidR="00E9325C" w:rsidRPr="00E9325C">
        <w:t>The most predictable days were Tuesdays through Fridays</w:t>
      </w:r>
      <w:r w:rsidR="00070F14" w:rsidRPr="00070F14">
        <w:t>.</w:t>
      </w:r>
      <w:r w:rsidR="000A5C08">
        <w:t xml:space="preserve"> </w:t>
      </w:r>
      <w:r w:rsidR="000A5C08" w:rsidRPr="000A5C08">
        <w:t>Among all forecasters, the CNN had the lowest MAPE values and the narrowest boxplots. The ANN comes in second, and the LSTM comes in third. The SNF performed the worst overall.</w:t>
      </w:r>
    </w:p>
    <w:p w14:paraId="4B513DF1" w14:textId="4F930D56" w:rsidR="001676DC" w:rsidRDefault="001676DC" w:rsidP="00070F14">
      <w:pPr>
        <w:ind w:firstLine="288"/>
      </w:pPr>
    </w:p>
    <w:p w14:paraId="4B8FD2F2" w14:textId="6C2AC95C" w:rsidR="001676DC" w:rsidRDefault="001676DC" w:rsidP="00070F14">
      <w:pPr>
        <w:ind w:firstLine="288"/>
      </w:pPr>
    </w:p>
    <w:p w14:paraId="32229648" w14:textId="75B999C9" w:rsidR="00470E05" w:rsidRDefault="00975B76" w:rsidP="008A7132">
      <w:pPr>
        <w:ind w:firstLine="288"/>
      </w:pPr>
      <w:r>
        <w:rPr>
          <w:noProof/>
        </w:rPr>
        <w:lastRenderedPageBreak/>
        <mc:AlternateContent>
          <mc:Choice Requires="wps">
            <w:drawing>
              <wp:anchor distT="0" distB="0" distL="114300" distR="114300" simplePos="0" relativeHeight="251718656" behindDoc="0" locked="0" layoutInCell="1" allowOverlap="1" wp14:anchorId="6C4DA47C" wp14:editId="6B41A8C1">
                <wp:simplePos x="0" y="0"/>
                <wp:positionH relativeFrom="column">
                  <wp:posOffset>2876550</wp:posOffset>
                </wp:positionH>
                <wp:positionV relativeFrom="paragraph">
                  <wp:posOffset>4457700</wp:posOffset>
                </wp:positionV>
                <wp:extent cx="361950" cy="286676"/>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338B6E33" w14:textId="3A4F74D5" w:rsidR="00975B76" w:rsidRPr="00781F5F" w:rsidRDefault="00975B76" w:rsidP="00975B76">
                            <w:pPr>
                              <w:rPr>
                                <w:b/>
                                <w:bCs/>
                                <w:sz w:val="20"/>
                                <w:szCs w:val="20"/>
                              </w:rPr>
                            </w:pPr>
                            <w:r w:rsidRPr="00781F5F">
                              <w:rPr>
                                <w:b/>
                                <w:bCs/>
                                <w:sz w:val="20"/>
                                <w:szCs w:val="20"/>
                              </w:rPr>
                              <w:t>(</w:t>
                            </w:r>
                            <w:r>
                              <w:rPr>
                                <w:b/>
                                <w:bCs/>
                                <w:sz w:val="20"/>
                                <w:szCs w:val="20"/>
                              </w:rPr>
                              <w:t>d</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DA47C" id="Text Box 247" o:spid="_x0000_s1048" type="#_x0000_t202" style="position:absolute;left:0;text-align:left;margin-left:226.5pt;margin-top:351pt;width:28.5pt;height:22.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" filled="f" stroked="f" strokeweight=".5pt">
                <v:textbox>
                  <w:txbxContent>
                    <w:p w14:paraId="338B6E33" w14:textId="3A4F74D5" w:rsidR="00975B76" w:rsidRPr="00781F5F" w:rsidRDefault="00975B76" w:rsidP="00975B76">
                      <w:pPr>
                        <w:rPr>
                          <w:b/>
                          <w:bCs/>
                          <w:sz w:val="20"/>
                          <w:szCs w:val="20"/>
                        </w:rPr>
                      </w:pPr>
                      <w:r w:rsidRPr="00781F5F">
                        <w:rPr>
                          <w:b/>
                          <w:bCs/>
                          <w:sz w:val="20"/>
                          <w:szCs w:val="20"/>
                        </w:rPr>
                        <w:t>(</w:t>
                      </w:r>
                      <w:r>
                        <w:rPr>
                          <w:b/>
                          <w:bCs/>
                          <w:sz w:val="20"/>
                          <w:szCs w:val="20"/>
                        </w:rPr>
                        <w:t>d</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7D139944" wp14:editId="72C56F0B">
                <wp:simplePos x="0" y="0"/>
                <wp:positionH relativeFrom="column">
                  <wp:posOffset>180975</wp:posOffset>
                </wp:positionH>
                <wp:positionV relativeFrom="paragraph">
                  <wp:posOffset>4438015</wp:posOffset>
                </wp:positionV>
                <wp:extent cx="361950" cy="286676"/>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6DC41239" w14:textId="4A054DAD" w:rsidR="00975B76" w:rsidRPr="00781F5F" w:rsidRDefault="00975B76" w:rsidP="00975B76">
                            <w:pPr>
                              <w:rPr>
                                <w:b/>
                                <w:bCs/>
                                <w:sz w:val="20"/>
                                <w:szCs w:val="20"/>
                              </w:rPr>
                            </w:pPr>
                            <w:r w:rsidRPr="00781F5F">
                              <w:rPr>
                                <w:b/>
                                <w:bCs/>
                                <w:sz w:val="20"/>
                                <w:szCs w:val="20"/>
                              </w:rPr>
                              <w:t>(</w:t>
                            </w:r>
                            <w:r>
                              <w:rPr>
                                <w:b/>
                                <w:bCs/>
                                <w:sz w:val="20"/>
                                <w:szCs w:val="20"/>
                              </w:rPr>
                              <w:t>c</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39944" id="Text Box 246" o:spid="_x0000_s1049" type="#_x0000_t202" style="position:absolute;left:0;text-align:left;margin-left:14.25pt;margin-top:349.45pt;width:28.5pt;height:22.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" filled="f" stroked="f" strokeweight=".5pt">
                <v:textbox>
                  <w:txbxContent>
                    <w:p w14:paraId="6DC41239" w14:textId="4A054DAD" w:rsidR="00975B76" w:rsidRPr="00781F5F" w:rsidRDefault="00975B76" w:rsidP="00975B76">
                      <w:pPr>
                        <w:rPr>
                          <w:b/>
                          <w:bCs/>
                          <w:sz w:val="20"/>
                          <w:szCs w:val="20"/>
                        </w:rPr>
                      </w:pPr>
                      <w:r w:rsidRPr="00781F5F">
                        <w:rPr>
                          <w:b/>
                          <w:bCs/>
                          <w:sz w:val="20"/>
                          <w:szCs w:val="20"/>
                        </w:rPr>
                        <w:t>(</w:t>
                      </w:r>
                      <w:r>
                        <w:rPr>
                          <w:b/>
                          <w:bCs/>
                          <w:sz w:val="20"/>
                          <w:szCs w:val="20"/>
                        </w:rPr>
                        <w:t>c</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2C2BFD43" wp14:editId="0F23593E">
                <wp:simplePos x="0" y="0"/>
                <wp:positionH relativeFrom="column">
                  <wp:posOffset>2933700</wp:posOffset>
                </wp:positionH>
                <wp:positionV relativeFrom="paragraph">
                  <wp:posOffset>2124075</wp:posOffset>
                </wp:positionV>
                <wp:extent cx="361950" cy="286676"/>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33738A46" w14:textId="18F1B024" w:rsidR="00975B76" w:rsidRPr="00781F5F" w:rsidRDefault="00975B76" w:rsidP="00975B76">
                            <w:pPr>
                              <w:rPr>
                                <w:b/>
                                <w:bCs/>
                                <w:sz w:val="20"/>
                                <w:szCs w:val="20"/>
                              </w:rPr>
                            </w:pPr>
                            <w:r w:rsidRPr="00781F5F">
                              <w:rPr>
                                <w:b/>
                                <w:bCs/>
                                <w:sz w:val="20"/>
                                <w:szCs w:val="20"/>
                              </w:rPr>
                              <w:t>(</w:t>
                            </w:r>
                            <w:r>
                              <w:rPr>
                                <w:b/>
                                <w:bCs/>
                                <w:sz w:val="20"/>
                                <w:szCs w:val="20"/>
                              </w:rPr>
                              <w:t>b</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BFD43" id="Text Box 241" o:spid="_x0000_s1050" type="#_x0000_t202" style="position:absolute;left:0;text-align:left;margin-left:231pt;margin-top:167.25pt;width:28.5pt;height:22.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" filled="f" stroked="f" strokeweight=".5pt">
                <v:textbox>
                  <w:txbxContent>
                    <w:p w14:paraId="33738A46" w14:textId="18F1B024" w:rsidR="00975B76" w:rsidRPr="00781F5F" w:rsidRDefault="00975B76" w:rsidP="00975B76">
                      <w:pPr>
                        <w:rPr>
                          <w:b/>
                          <w:bCs/>
                          <w:sz w:val="20"/>
                          <w:szCs w:val="20"/>
                        </w:rPr>
                      </w:pPr>
                      <w:r w:rsidRPr="00781F5F">
                        <w:rPr>
                          <w:b/>
                          <w:bCs/>
                          <w:sz w:val="20"/>
                          <w:szCs w:val="20"/>
                        </w:rPr>
                        <w:t>(</w:t>
                      </w:r>
                      <w:r>
                        <w:rPr>
                          <w:b/>
                          <w:bCs/>
                          <w:sz w:val="20"/>
                          <w:szCs w:val="20"/>
                        </w:rPr>
                        <w:t>b</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B4F30F4" wp14:editId="49756DEE">
                <wp:simplePos x="0" y="0"/>
                <wp:positionH relativeFrom="column">
                  <wp:posOffset>180975</wp:posOffset>
                </wp:positionH>
                <wp:positionV relativeFrom="paragraph">
                  <wp:posOffset>2133600</wp:posOffset>
                </wp:positionV>
                <wp:extent cx="361950" cy="286676"/>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0654EE2D" w14:textId="77777777" w:rsidR="00975B76" w:rsidRPr="00781F5F" w:rsidRDefault="00975B76" w:rsidP="00975B76">
                            <w:pPr>
                              <w:rPr>
                                <w:b/>
                                <w:bCs/>
                                <w:sz w:val="20"/>
                                <w:szCs w:val="20"/>
                              </w:rPr>
                            </w:pPr>
                            <w:r w:rsidRPr="00781F5F">
                              <w:rPr>
                                <w:b/>
                                <w:bCs/>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F30F4" id="Text Box 240" o:spid="_x0000_s1051" type="#_x0000_t202" style="position:absolute;left:0;text-align:left;margin-left:14.25pt;margin-top:168pt;width:28.5pt;height:22.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" filled="f" stroked="f" strokeweight=".5pt">
                <v:textbox>
                  <w:txbxContent>
                    <w:p w14:paraId="0654EE2D" w14:textId="77777777" w:rsidR="00975B76" w:rsidRPr="00781F5F" w:rsidRDefault="00975B76" w:rsidP="00975B76">
                      <w:pPr>
                        <w:rPr>
                          <w:b/>
                          <w:bCs/>
                          <w:sz w:val="20"/>
                          <w:szCs w:val="20"/>
                        </w:rPr>
                      </w:pPr>
                      <w:r w:rsidRPr="00781F5F">
                        <w:rPr>
                          <w:b/>
                          <w:bCs/>
                          <w:sz w:val="20"/>
                          <w:szCs w:val="20"/>
                        </w:rPr>
                        <w:t>(a)</w:t>
                      </w:r>
                    </w:p>
                  </w:txbxContent>
                </v:textbox>
              </v:shape>
            </w:pict>
          </mc:Fallback>
        </mc:AlternateContent>
      </w:r>
      <w:r w:rsidR="001676DC">
        <w:rPr>
          <w:noProof/>
        </w:rPr>
        <w:drawing>
          <wp:inline distT="0" distB="0" distL="0" distR="0" wp14:anchorId="3D743845" wp14:editId="02114A26">
            <wp:extent cx="5486400" cy="4724400"/>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4724400"/>
                    </a:xfrm>
                    <a:prstGeom prst="rect">
                      <a:avLst/>
                    </a:prstGeom>
                    <a:noFill/>
                    <a:ln>
                      <a:noFill/>
                    </a:ln>
                  </pic:spPr>
                </pic:pic>
              </a:graphicData>
            </a:graphic>
          </wp:inline>
        </w:drawing>
      </w:r>
    </w:p>
    <w:p w14:paraId="24F9D791" w14:textId="0DD802B0" w:rsidR="002A5020" w:rsidRDefault="00470E05" w:rsidP="008138E3">
      <w:pPr>
        <w:pStyle w:val="Caption"/>
        <w:jc w:val="center"/>
      </w:pPr>
      <w:bookmarkStart w:id="123" w:name="_Ref86170999"/>
      <w:bookmarkStart w:id="124" w:name="_Toc94773704"/>
      <w:r>
        <w:t xml:space="preserve">Figure </w:t>
      </w:r>
      <w:fldSimple w:instr=" SEQ Figure \* ARABIC ">
        <w:r w:rsidR="00815F3F">
          <w:rPr>
            <w:noProof/>
          </w:rPr>
          <w:t>18</w:t>
        </w:r>
      </w:fldSimple>
      <w:bookmarkEnd w:id="123"/>
      <w:r w:rsidR="003A7020" w:rsidRPr="00F97038">
        <w:rPr>
          <w:noProof/>
        </w:rPr>
        <w:t xml:space="preserve">: (a) </w:t>
      </w:r>
      <w:r w:rsidR="003A7020">
        <w:rPr>
          <w:noProof/>
        </w:rPr>
        <w:t>Daily</w:t>
      </w:r>
      <w:r w:rsidR="003A7020" w:rsidRPr="00F97038">
        <w:rPr>
          <w:noProof/>
        </w:rPr>
        <w:t xml:space="preserve"> MAPE for All Forecasters, (b-d) </w:t>
      </w:r>
      <w:r w:rsidR="003A7020">
        <w:rPr>
          <w:noProof/>
        </w:rPr>
        <w:t>Daily</w:t>
      </w:r>
      <w:r w:rsidR="003A7020" w:rsidRPr="00F97038">
        <w:rPr>
          <w:noProof/>
        </w:rPr>
        <w:t xml:space="preserve"> Error Distributions for CNN, LSTM, and ANN Forecasters – </w:t>
      </w:r>
      <w:r w:rsidR="003A7020">
        <w:rPr>
          <w:noProof/>
        </w:rPr>
        <w:t>Ottawa</w:t>
      </w:r>
      <w:r w:rsidR="003A7020" w:rsidRPr="00F97038">
        <w:rPr>
          <w:noProof/>
        </w:rPr>
        <w:t xml:space="preserve"> Dataset</w:t>
      </w:r>
      <w:bookmarkEnd w:id="124"/>
    </w:p>
    <w:p w14:paraId="6A37244B" w14:textId="774A708D" w:rsidR="0055487E" w:rsidRDefault="0055487E" w:rsidP="00386608">
      <w:pPr>
        <w:pStyle w:val="Heading3"/>
      </w:pPr>
      <w:bookmarkStart w:id="125" w:name="_Toc94773631"/>
      <w:r>
        <w:t>4.2.</w:t>
      </w:r>
      <w:r w:rsidR="00386608">
        <w:t>3</w:t>
      </w:r>
      <w:r w:rsidR="00812B52">
        <w:t xml:space="preserve"> The Monthly Performance</w:t>
      </w:r>
      <w:bookmarkEnd w:id="125"/>
    </w:p>
    <w:p w14:paraId="6575E388" w14:textId="1FA45488" w:rsidR="00FE13F1" w:rsidRDefault="00A93BA5" w:rsidP="00FE13F1">
      <w:pPr>
        <w:ind w:firstLine="288"/>
      </w:pPr>
      <w:r w:rsidRPr="00A04923">
        <w:t xml:space="preserve">The MAPE values for each </w:t>
      </w:r>
      <w:r>
        <w:t>forecaster</w:t>
      </w:r>
      <w:r w:rsidRPr="00A04923">
        <w:t xml:space="preserve"> are aggregated in </w:t>
      </w:r>
      <w:r>
        <w:fldChar w:fldCharType="begin"/>
      </w:r>
      <w:r>
        <w:instrText xml:space="preserve"> REF _Ref86172087 \h </w:instrText>
      </w:r>
      <w:r>
        <w:fldChar w:fldCharType="separate"/>
      </w:r>
      <w:r w:rsidR="00815F3F">
        <w:t xml:space="preserve">Figure </w:t>
      </w:r>
      <w:r w:rsidR="00815F3F">
        <w:rPr>
          <w:noProof/>
        </w:rPr>
        <w:t>19</w:t>
      </w:r>
      <w:r>
        <w:fldChar w:fldCharType="end"/>
      </w:r>
      <w:r w:rsidR="00E87050">
        <w:t>a</w:t>
      </w:r>
      <w:r w:rsidRPr="00A04923">
        <w:t xml:space="preserve"> as monthly averages for each month of the year 2019. </w:t>
      </w:r>
      <w:r w:rsidR="00536677" w:rsidRPr="003569BC">
        <w:t xml:space="preserve">The following plots are boxplots of the </w:t>
      </w:r>
      <w:r w:rsidR="00536677">
        <w:t>monthly</w:t>
      </w:r>
      <w:r w:rsidR="00536677" w:rsidRPr="003569BC">
        <w:t xml:space="preserve"> error distributions for CNN, LSTM, and ANN forecasters on </w:t>
      </w:r>
      <w:r w:rsidR="00061B09" w:rsidRPr="003569BC">
        <w:t>a</w:t>
      </w:r>
      <w:r w:rsidR="00536677" w:rsidRPr="003569BC">
        <w:t xml:space="preserve"> </w:t>
      </w:r>
      <w:r w:rsidR="00536677">
        <w:t>monthly</w:t>
      </w:r>
      <w:r w:rsidR="00536677" w:rsidRPr="003569BC">
        <w:t xml:space="preserve"> basis.</w:t>
      </w:r>
    </w:p>
    <w:p w14:paraId="423BC414" w14:textId="76669D1B" w:rsidR="009F2107" w:rsidRDefault="00975B76" w:rsidP="008A7132">
      <w:r>
        <w:rPr>
          <w:noProof/>
        </w:rPr>
        <w:lastRenderedPageBreak/>
        <mc:AlternateContent>
          <mc:Choice Requires="wps">
            <w:drawing>
              <wp:anchor distT="0" distB="0" distL="114300" distR="114300" simplePos="0" relativeHeight="251726848" behindDoc="0" locked="0" layoutInCell="1" allowOverlap="1" wp14:anchorId="59A60C65" wp14:editId="4F880403">
                <wp:simplePos x="0" y="0"/>
                <wp:positionH relativeFrom="column">
                  <wp:posOffset>2695575</wp:posOffset>
                </wp:positionH>
                <wp:positionV relativeFrom="paragraph">
                  <wp:posOffset>4381500</wp:posOffset>
                </wp:positionV>
                <wp:extent cx="361950" cy="286676"/>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25A716D6" w14:textId="41F7F187" w:rsidR="00975B76" w:rsidRPr="00781F5F" w:rsidRDefault="00975B76" w:rsidP="00975B76">
                            <w:pPr>
                              <w:rPr>
                                <w:b/>
                                <w:bCs/>
                                <w:sz w:val="20"/>
                                <w:szCs w:val="20"/>
                              </w:rPr>
                            </w:pPr>
                            <w:r w:rsidRPr="00781F5F">
                              <w:rPr>
                                <w:b/>
                                <w:bCs/>
                                <w:sz w:val="20"/>
                                <w:szCs w:val="20"/>
                              </w:rPr>
                              <w:t>(</w:t>
                            </w:r>
                            <w:r>
                              <w:rPr>
                                <w:b/>
                                <w:bCs/>
                                <w:sz w:val="20"/>
                                <w:szCs w:val="20"/>
                              </w:rPr>
                              <w:t>d</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60C65" id="Text Box 251" o:spid="_x0000_s1052" type="#_x0000_t202" style="position:absolute;left:0;text-align:left;margin-left:212.25pt;margin-top:345pt;width:28.5pt;height:22.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" filled="f" stroked="f" strokeweight=".5pt">
                <v:textbox>
                  <w:txbxContent>
                    <w:p w14:paraId="25A716D6" w14:textId="41F7F187" w:rsidR="00975B76" w:rsidRPr="00781F5F" w:rsidRDefault="00975B76" w:rsidP="00975B76">
                      <w:pPr>
                        <w:rPr>
                          <w:b/>
                          <w:bCs/>
                          <w:sz w:val="20"/>
                          <w:szCs w:val="20"/>
                        </w:rPr>
                      </w:pPr>
                      <w:r w:rsidRPr="00781F5F">
                        <w:rPr>
                          <w:b/>
                          <w:bCs/>
                          <w:sz w:val="20"/>
                          <w:szCs w:val="20"/>
                        </w:rPr>
                        <w:t>(</w:t>
                      </w:r>
                      <w:r>
                        <w:rPr>
                          <w:b/>
                          <w:bCs/>
                          <w:sz w:val="20"/>
                          <w:szCs w:val="20"/>
                        </w:rPr>
                        <w:t>d</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777BF224" wp14:editId="162314B3">
                <wp:simplePos x="0" y="0"/>
                <wp:positionH relativeFrom="column">
                  <wp:posOffset>0</wp:posOffset>
                </wp:positionH>
                <wp:positionV relativeFrom="paragraph">
                  <wp:posOffset>4380865</wp:posOffset>
                </wp:positionV>
                <wp:extent cx="361950" cy="286676"/>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208916F7" w14:textId="0D0CE1BE" w:rsidR="00975B76" w:rsidRPr="00781F5F" w:rsidRDefault="00975B76" w:rsidP="00975B76">
                            <w:pPr>
                              <w:rPr>
                                <w:b/>
                                <w:bCs/>
                                <w:sz w:val="20"/>
                                <w:szCs w:val="20"/>
                              </w:rPr>
                            </w:pPr>
                            <w:r w:rsidRPr="00781F5F">
                              <w:rPr>
                                <w:b/>
                                <w:bCs/>
                                <w:sz w:val="20"/>
                                <w:szCs w:val="20"/>
                              </w:rPr>
                              <w:t>(</w:t>
                            </w:r>
                            <w:r>
                              <w:rPr>
                                <w:b/>
                                <w:bCs/>
                                <w:sz w:val="20"/>
                                <w:szCs w:val="20"/>
                              </w:rPr>
                              <w:t>c</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BF224" id="Text Box 250" o:spid="_x0000_s1053" type="#_x0000_t202" style="position:absolute;left:0;text-align:left;margin-left:0;margin-top:344.95pt;width:28.5pt;height:22.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" filled="f" stroked="f" strokeweight=".5pt">
                <v:textbox>
                  <w:txbxContent>
                    <w:p w14:paraId="208916F7" w14:textId="0D0CE1BE" w:rsidR="00975B76" w:rsidRPr="00781F5F" w:rsidRDefault="00975B76" w:rsidP="00975B76">
                      <w:pPr>
                        <w:rPr>
                          <w:b/>
                          <w:bCs/>
                          <w:sz w:val="20"/>
                          <w:szCs w:val="20"/>
                        </w:rPr>
                      </w:pPr>
                      <w:r w:rsidRPr="00781F5F">
                        <w:rPr>
                          <w:b/>
                          <w:bCs/>
                          <w:sz w:val="20"/>
                          <w:szCs w:val="20"/>
                        </w:rPr>
                        <w:t>(</w:t>
                      </w:r>
                      <w:r>
                        <w:rPr>
                          <w:b/>
                          <w:bCs/>
                          <w:sz w:val="20"/>
                          <w:szCs w:val="20"/>
                        </w:rPr>
                        <w:t>c</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6B0D8E2D" wp14:editId="6B0DCFD8">
                <wp:simplePos x="0" y="0"/>
                <wp:positionH relativeFrom="column">
                  <wp:posOffset>2695575</wp:posOffset>
                </wp:positionH>
                <wp:positionV relativeFrom="paragraph">
                  <wp:posOffset>2076450</wp:posOffset>
                </wp:positionV>
                <wp:extent cx="361950" cy="286676"/>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217D6B23" w14:textId="5B15B729" w:rsidR="00975B76" w:rsidRPr="00781F5F" w:rsidRDefault="00975B76" w:rsidP="00975B76">
                            <w:pPr>
                              <w:rPr>
                                <w:b/>
                                <w:bCs/>
                                <w:sz w:val="20"/>
                                <w:szCs w:val="20"/>
                              </w:rPr>
                            </w:pPr>
                            <w:r w:rsidRPr="00781F5F">
                              <w:rPr>
                                <w:b/>
                                <w:bCs/>
                                <w:sz w:val="20"/>
                                <w:szCs w:val="20"/>
                              </w:rPr>
                              <w:t>(</w:t>
                            </w:r>
                            <w:r>
                              <w:rPr>
                                <w:b/>
                                <w:bCs/>
                                <w:sz w:val="20"/>
                                <w:szCs w:val="20"/>
                              </w:rPr>
                              <w:t>b</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D8E2D" id="Text Box 249" o:spid="_x0000_s1054" type="#_x0000_t202" style="position:absolute;left:0;text-align:left;margin-left:212.25pt;margin-top:163.5pt;width:28.5pt;height:22.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" filled="f" stroked="f" strokeweight=".5pt">
                <v:textbox>
                  <w:txbxContent>
                    <w:p w14:paraId="217D6B23" w14:textId="5B15B729" w:rsidR="00975B76" w:rsidRPr="00781F5F" w:rsidRDefault="00975B76" w:rsidP="00975B76">
                      <w:pPr>
                        <w:rPr>
                          <w:b/>
                          <w:bCs/>
                          <w:sz w:val="20"/>
                          <w:szCs w:val="20"/>
                        </w:rPr>
                      </w:pPr>
                      <w:r w:rsidRPr="00781F5F">
                        <w:rPr>
                          <w:b/>
                          <w:bCs/>
                          <w:sz w:val="20"/>
                          <w:szCs w:val="20"/>
                        </w:rPr>
                        <w:t>(</w:t>
                      </w:r>
                      <w:r>
                        <w:rPr>
                          <w:b/>
                          <w:bCs/>
                          <w:sz w:val="20"/>
                          <w:szCs w:val="20"/>
                        </w:rPr>
                        <w:t>b</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6BDD3FE7" wp14:editId="6C28D582">
                <wp:simplePos x="0" y="0"/>
                <wp:positionH relativeFrom="column">
                  <wp:posOffset>0</wp:posOffset>
                </wp:positionH>
                <wp:positionV relativeFrom="paragraph">
                  <wp:posOffset>2076450</wp:posOffset>
                </wp:positionV>
                <wp:extent cx="361950" cy="286676"/>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1541D3DE" w14:textId="77777777" w:rsidR="00975B76" w:rsidRPr="00781F5F" w:rsidRDefault="00975B76" w:rsidP="00975B76">
                            <w:pPr>
                              <w:rPr>
                                <w:b/>
                                <w:bCs/>
                                <w:sz w:val="20"/>
                                <w:szCs w:val="20"/>
                              </w:rPr>
                            </w:pPr>
                            <w:r w:rsidRPr="00781F5F">
                              <w:rPr>
                                <w:b/>
                                <w:bCs/>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D3FE7" id="Text Box 248" o:spid="_x0000_s1055" type="#_x0000_t202" style="position:absolute;left:0;text-align:left;margin-left:0;margin-top:163.5pt;width:28.5pt;height:22.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" filled="f" stroked="f" strokeweight=".5pt">
                <v:textbox>
                  <w:txbxContent>
                    <w:p w14:paraId="1541D3DE" w14:textId="77777777" w:rsidR="00975B76" w:rsidRPr="00781F5F" w:rsidRDefault="00975B76" w:rsidP="00975B76">
                      <w:pPr>
                        <w:rPr>
                          <w:b/>
                          <w:bCs/>
                          <w:sz w:val="20"/>
                          <w:szCs w:val="20"/>
                        </w:rPr>
                      </w:pPr>
                      <w:r w:rsidRPr="00781F5F">
                        <w:rPr>
                          <w:b/>
                          <w:bCs/>
                          <w:sz w:val="20"/>
                          <w:szCs w:val="20"/>
                        </w:rPr>
                        <w:t>(a)</w:t>
                      </w:r>
                    </w:p>
                  </w:txbxContent>
                </v:textbox>
              </v:shape>
            </w:pict>
          </mc:Fallback>
        </mc:AlternateContent>
      </w:r>
      <w:r w:rsidR="005A163A">
        <w:rPr>
          <w:noProof/>
        </w:rPr>
        <w:drawing>
          <wp:inline distT="0" distB="0" distL="0" distR="0" wp14:anchorId="70E95876" wp14:editId="1159063A">
            <wp:extent cx="5486400" cy="46577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4657725"/>
                    </a:xfrm>
                    <a:prstGeom prst="rect">
                      <a:avLst/>
                    </a:prstGeom>
                    <a:noFill/>
                    <a:ln>
                      <a:noFill/>
                    </a:ln>
                  </pic:spPr>
                </pic:pic>
              </a:graphicData>
            </a:graphic>
          </wp:inline>
        </w:drawing>
      </w:r>
    </w:p>
    <w:p w14:paraId="74E57E80" w14:textId="0D089B58" w:rsidR="006D5A46" w:rsidRDefault="009F2107" w:rsidP="006D0051">
      <w:pPr>
        <w:pStyle w:val="Caption"/>
        <w:jc w:val="center"/>
      </w:pPr>
      <w:bookmarkStart w:id="126" w:name="_Ref86172087"/>
      <w:bookmarkStart w:id="127" w:name="_Toc94773705"/>
      <w:r>
        <w:t xml:space="preserve">Figure </w:t>
      </w:r>
      <w:fldSimple w:instr=" SEQ Figure \* ARABIC ">
        <w:r w:rsidR="00815F3F">
          <w:rPr>
            <w:noProof/>
          </w:rPr>
          <w:t>19</w:t>
        </w:r>
      </w:fldSimple>
      <w:bookmarkEnd w:id="126"/>
      <w:r w:rsidR="005A163A" w:rsidRPr="00F97038">
        <w:rPr>
          <w:noProof/>
        </w:rPr>
        <w:t xml:space="preserve">: (a) </w:t>
      </w:r>
      <w:r w:rsidR="005A163A">
        <w:rPr>
          <w:noProof/>
        </w:rPr>
        <w:t>Monthly</w:t>
      </w:r>
      <w:r w:rsidR="005A163A" w:rsidRPr="00F97038">
        <w:rPr>
          <w:noProof/>
        </w:rPr>
        <w:t xml:space="preserve"> MAPE for All Forecasters, (b-d) </w:t>
      </w:r>
      <w:r w:rsidR="005A163A">
        <w:rPr>
          <w:noProof/>
        </w:rPr>
        <w:t>Monthly</w:t>
      </w:r>
      <w:r w:rsidR="005A163A" w:rsidRPr="00F97038">
        <w:rPr>
          <w:noProof/>
        </w:rPr>
        <w:t xml:space="preserve"> Error Distributions for CNN, LSTM, and ANN Forecasters – </w:t>
      </w:r>
      <w:r w:rsidR="005A163A">
        <w:rPr>
          <w:noProof/>
        </w:rPr>
        <w:t>Ottawa</w:t>
      </w:r>
      <w:r w:rsidR="005A163A" w:rsidRPr="00F97038">
        <w:rPr>
          <w:noProof/>
        </w:rPr>
        <w:t xml:space="preserve"> Dataset</w:t>
      </w:r>
      <w:bookmarkEnd w:id="127"/>
    </w:p>
    <w:p w14:paraId="431FC25F" w14:textId="2C363794" w:rsidR="00B214DB" w:rsidRDefault="00B214DB" w:rsidP="00B214DB">
      <w:pPr>
        <w:pStyle w:val="Heading4"/>
      </w:pPr>
      <w:r>
        <w:t xml:space="preserve">4.2.3.1 </w:t>
      </w:r>
      <w:r w:rsidRPr="009D7DDB">
        <w:t xml:space="preserve">A Snippet on </w:t>
      </w:r>
      <w:r>
        <w:t>Monthly</w:t>
      </w:r>
      <w:r w:rsidRPr="009D7DDB">
        <w:t xml:space="preserve"> Performance</w:t>
      </w:r>
    </w:p>
    <w:p w14:paraId="7EAE0DB2" w14:textId="573BADFB" w:rsidR="00206802" w:rsidRPr="00206802" w:rsidRDefault="00416FD9" w:rsidP="00416FD9">
      <w:pPr>
        <w:ind w:firstLine="288"/>
      </w:pPr>
      <w:r w:rsidRPr="00416FD9">
        <w:t xml:space="preserve">When the MAPE values in </w:t>
      </w:r>
      <w:r>
        <w:fldChar w:fldCharType="begin"/>
      </w:r>
      <w:r>
        <w:instrText xml:space="preserve"> REF _Ref86172087 \h </w:instrText>
      </w:r>
      <w:r>
        <w:fldChar w:fldCharType="separate"/>
      </w:r>
      <w:r w:rsidR="00815F3F">
        <w:t xml:space="preserve">Figure </w:t>
      </w:r>
      <w:r w:rsidR="00815F3F">
        <w:rPr>
          <w:noProof/>
        </w:rPr>
        <w:t>19</w:t>
      </w:r>
      <w:r>
        <w:fldChar w:fldCharType="end"/>
      </w:r>
      <w:r>
        <w:t>a</w:t>
      </w:r>
      <w:r w:rsidRPr="00416FD9">
        <w:t xml:space="preserve"> are compared to the box plots, it is clear that, with the exception of CNN, July was the most difficult month to forecast.</w:t>
      </w:r>
      <w:r>
        <w:t xml:space="preserve"> </w:t>
      </w:r>
      <w:r w:rsidRPr="00416FD9">
        <w:t>CNN determined that July is a relatively easier month to predict, with the worst predictions coming in April and May.</w:t>
      </w:r>
      <w:r>
        <w:t xml:space="preserve"> </w:t>
      </w:r>
      <w:r w:rsidR="00206802" w:rsidRPr="00206802">
        <w:t>Across almost all months, the CNN ha</w:t>
      </w:r>
      <w:r>
        <w:t>d</w:t>
      </w:r>
      <w:r w:rsidR="00206802" w:rsidRPr="00206802">
        <w:t xml:space="preserve"> the lowest MAPE values and the narrowest error distribution; it is only surpassed in January by the ANN. The ANN is ranked second, having been </w:t>
      </w:r>
      <w:r w:rsidR="00CC0375">
        <w:t>surpassed</w:t>
      </w:r>
      <w:r w:rsidR="00206802" w:rsidRPr="00206802">
        <w:t xml:space="preserve"> by the LSTM in May. The LSTM is ranked third. </w:t>
      </w:r>
      <w:r w:rsidR="00206802" w:rsidRPr="00206802">
        <w:lastRenderedPageBreak/>
        <w:t xml:space="preserve">Most forecasters considered January to March and October to November to be relatively </w:t>
      </w:r>
      <w:r w:rsidR="00C851B7">
        <w:t>easier</w:t>
      </w:r>
      <w:r w:rsidR="00206802" w:rsidRPr="00206802">
        <w:t xml:space="preserve"> forecasting periods. Overall, the SNF performed poorly, outperforming the SARIMAX only in May and October.</w:t>
      </w:r>
    </w:p>
    <w:p w14:paraId="778D9153" w14:textId="3C709137" w:rsidR="00C47B30" w:rsidRDefault="00C47B30" w:rsidP="00C47B30">
      <w:pPr>
        <w:pStyle w:val="Heading3"/>
      </w:pPr>
      <w:bookmarkStart w:id="128" w:name="_Toc94773632"/>
      <w:r>
        <w:t xml:space="preserve">4.2.4 </w:t>
      </w:r>
      <w:r w:rsidRPr="002B69C3">
        <w:t>Performance During the Seasons</w:t>
      </w:r>
      <w:bookmarkEnd w:id="128"/>
    </w:p>
    <w:p w14:paraId="76747677" w14:textId="486CBCAC" w:rsidR="00BD3251" w:rsidRDefault="00765FC5" w:rsidP="00206802">
      <w:pPr>
        <w:ind w:firstLine="288"/>
      </w:pPr>
      <w:r w:rsidRPr="00765FC5">
        <w:t>The</w:t>
      </w:r>
      <w:r w:rsidR="00206802" w:rsidRPr="00206802">
        <w:t xml:space="preserve"> table below summarizes the MAPE and RMSE values obtained </w:t>
      </w:r>
      <w:r w:rsidR="00EC35A9">
        <w:t xml:space="preserve">from </w:t>
      </w:r>
      <w:r w:rsidR="00206802" w:rsidRPr="00206802">
        <w:t xml:space="preserve">the Ottawa test dataset </w:t>
      </w:r>
      <w:r w:rsidR="00207FA1">
        <w:t>for the average across all four</w:t>
      </w:r>
      <w:r w:rsidR="00206802" w:rsidRPr="00206802">
        <w:t xml:space="preserve"> seasons.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BD1F27" w:rsidRPr="00C15D07" w14:paraId="487FE604" w14:textId="77777777" w:rsidTr="00BD1F27">
        <w:trPr>
          <w:trHeight w:val="315"/>
          <w:jc w:val="center"/>
        </w:trPr>
        <w:tc>
          <w:tcPr>
            <w:tcW w:w="0" w:type="auto"/>
            <w:gridSpan w:val="7"/>
            <w:shd w:val="clear" w:color="auto" w:fill="auto"/>
            <w:noWrap/>
            <w:vAlign w:val="bottom"/>
            <w:hideMark/>
          </w:tcPr>
          <w:p w14:paraId="0E3CAB2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Winter</w:t>
            </w:r>
          </w:p>
        </w:tc>
      </w:tr>
      <w:tr w:rsidR="00BD1F27" w:rsidRPr="00C15D07" w14:paraId="54370724" w14:textId="77777777" w:rsidTr="00BD1F27">
        <w:trPr>
          <w:trHeight w:val="315"/>
          <w:jc w:val="center"/>
        </w:trPr>
        <w:tc>
          <w:tcPr>
            <w:tcW w:w="0" w:type="auto"/>
            <w:shd w:val="clear" w:color="auto" w:fill="auto"/>
            <w:noWrap/>
            <w:vAlign w:val="bottom"/>
            <w:hideMark/>
          </w:tcPr>
          <w:p w14:paraId="6DA80D47"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3125739"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1A91E6A"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000BA3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16F5F8C0"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554ACDF" w14:textId="3C79103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78E00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BD1F27" w:rsidRPr="00C15D07" w14:paraId="688CCE57" w14:textId="77777777" w:rsidTr="0003681F">
        <w:trPr>
          <w:trHeight w:val="315"/>
          <w:jc w:val="center"/>
        </w:trPr>
        <w:tc>
          <w:tcPr>
            <w:tcW w:w="0" w:type="auto"/>
            <w:shd w:val="clear" w:color="auto" w:fill="auto"/>
            <w:noWrap/>
            <w:vAlign w:val="bottom"/>
            <w:hideMark/>
          </w:tcPr>
          <w:p w14:paraId="5E19DC6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12A0E1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2.55</w:t>
            </w:r>
          </w:p>
        </w:tc>
        <w:tc>
          <w:tcPr>
            <w:tcW w:w="0" w:type="auto"/>
            <w:shd w:val="clear" w:color="auto" w:fill="auto"/>
            <w:noWrap/>
            <w:vAlign w:val="bottom"/>
            <w:hideMark/>
          </w:tcPr>
          <w:p w14:paraId="656BC06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hideMark/>
          </w:tcPr>
          <w:p w14:paraId="71C0274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73AF80B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4.30</w:t>
            </w:r>
          </w:p>
        </w:tc>
        <w:tc>
          <w:tcPr>
            <w:tcW w:w="0" w:type="auto"/>
            <w:shd w:val="clear" w:color="auto" w:fill="auto"/>
            <w:noWrap/>
            <w:vAlign w:val="bottom"/>
          </w:tcPr>
          <w:p w14:paraId="2EE9059B" w14:textId="0B8BC93E" w:rsidR="00BD1F27" w:rsidRPr="00264E38" w:rsidRDefault="00264E38" w:rsidP="00264E38">
            <w:pPr>
              <w:spacing w:line="240" w:lineRule="auto"/>
              <w:jc w:val="center"/>
              <w:rPr>
                <w:color w:val="000000"/>
                <w:sz w:val="20"/>
                <w:szCs w:val="20"/>
                <w:lang w:eastAsia="en-CA"/>
              </w:rPr>
            </w:pPr>
            <w:r w:rsidRPr="00264E38">
              <w:rPr>
                <w:color w:val="000000"/>
                <w:sz w:val="20"/>
                <w:szCs w:val="20"/>
              </w:rPr>
              <w:t>3.99</w:t>
            </w:r>
          </w:p>
        </w:tc>
        <w:tc>
          <w:tcPr>
            <w:tcW w:w="0" w:type="auto"/>
            <w:shd w:val="clear" w:color="auto" w:fill="auto"/>
            <w:noWrap/>
            <w:vAlign w:val="bottom"/>
            <w:hideMark/>
          </w:tcPr>
          <w:p w14:paraId="3C88D62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7.73</w:t>
            </w:r>
          </w:p>
        </w:tc>
      </w:tr>
      <w:tr w:rsidR="00BD1F27" w:rsidRPr="00C15D07" w14:paraId="2C6F0926" w14:textId="77777777" w:rsidTr="0003681F">
        <w:trPr>
          <w:trHeight w:val="315"/>
          <w:jc w:val="center"/>
        </w:trPr>
        <w:tc>
          <w:tcPr>
            <w:tcW w:w="0" w:type="auto"/>
            <w:shd w:val="clear" w:color="auto" w:fill="auto"/>
            <w:noWrap/>
            <w:vAlign w:val="bottom"/>
            <w:hideMark/>
          </w:tcPr>
          <w:p w14:paraId="7CD4CB93"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A92BCCB"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39.68</w:t>
            </w:r>
          </w:p>
        </w:tc>
        <w:tc>
          <w:tcPr>
            <w:tcW w:w="0" w:type="auto"/>
            <w:shd w:val="clear" w:color="auto" w:fill="auto"/>
            <w:noWrap/>
            <w:vAlign w:val="bottom"/>
            <w:hideMark/>
          </w:tcPr>
          <w:p w14:paraId="3A616AEC"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43.83</w:t>
            </w:r>
          </w:p>
        </w:tc>
        <w:tc>
          <w:tcPr>
            <w:tcW w:w="0" w:type="auto"/>
            <w:shd w:val="clear" w:color="auto" w:fill="auto"/>
            <w:noWrap/>
            <w:vAlign w:val="bottom"/>
            <w:hideMark/>
          </w:tcPr>
          <w:p w14:paraId="464FBBE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43.37</w:t>
            </w:r>
          </w:p>
        </w:tc>
        <w:tc>
          <w:tcPr>
            <w:tcW w:w="0" w:type="auto"/>
            <w:shd w:val="clear" w:color="auto" w:fill="auto"/>
            <w:noWrap/>
            <w:vAlign w:val="bottom"/>
            <w:hideMark/>
          </w:tcPr>
          <w:p w14:paraId="7BE82A10"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63.71</w:t>
            </w:r>
          </w:p>
        </w:tc>
        <w:tc>
          <w:tcPr>
            <w:tcW w:w="0" w:type="auto"/>
            <w:shd w:val="clear" w:color="auto" w:fill="auto"/>
            <w:noWrap/>
            <w:vAlign w:val="bottom"/>
          </w:tcPr>
          <w:p w14:paraId="14A29AE8" w14:textId="34441594" w:rsidR="00BD1F27" w:rsidRPr="00264E38" w:rsidRDefault="00264E38" w:rsidP="00264E38">
            <w:pPr>
              <w:spacing w:line="240" w:lineRule="auto"/>
              <w:jc w:val="center"/>
              <w:rPr>
                <w:color w:val="000000"/>
                <w:sz w:val="20"/>
                <w:szCs w:val="20"/>
                <w:lang w:eastAsia="en-CA"/>
              </w:rPr>
            </w:pPr>
            <w:r w:rsidRPr="00264E38">
              <w:rPr>
                <w:color w:val="000000"/>
                <w:sz w:val="20"/>
                <w:szCs w:val="20"/>
              </w:rPr>
              <w:t>62.66</w:t>
            </w:r>
          </w:p>
        </w:tc>
        <w:tc>
          <w:tcPr>
            <w:tcW w:w="0" w:type="auto"/>
            <w:shd w:val="clear" w:color="auto" w:fill="auto"/>
            <w:noWrap/>
            <w:vAlign w:val="bottom"/>
            <w:hideMark/>
          </w:tcPr>
          <w:p w14:paraId="3D1D69C2"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111.73</w:t>
            </w:r>
          </w:p>
        </w:tc>
      </w:tr>
      <w:tr w:rsidR="00BD1F27" w:rsidRPr="00C15D07" w14:paraId="4545DC64" w14:textId="77777777" w:rsidTr="00BD1F27">
        <w:trPr>
          <w:trHeight w:val="315"/>
          <w:jc w:val="center"/>
        </w:trPr>
        <w:tc>
          <w:tcPr>
            <w:tcW w:w="0" w:type="auto"/>
            <w:gridSpan w:val="7"/>
            <w:shd w:val="clear" w:color="auto" w:fill="auto"/>
            <w:noWrap/>
            <w:vAlign w:val="bottom"/>
            <w:hideMark/>
          </w:tcPr>
          <w:p w14:paraId="3ABED0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Spring</w:t>
            </w:r>
          </w:p>
        </w:tc>
      </w:tr>
      <w:tr w:rsidR="00BD1F27" w:rsidRPr="00C15D07" w14:paraId="01E22223" w14:textId="77777777" w:rsidTr="00BD1F27">
        <w:trPr>
          <w:trHeight w:val="315"/>
          <w:jc w:val="center"/>
        </w:trPr>
        <w:tc>
          <w:tcPr>
            <w:tcW w:w="0" w:type="auto"/>
            <w:shd w:val="clear" w:color="auto" w:fill="auto"/>
            <w:noWrap/>
            <w:vAlign w:val="bottom"/>
            <w:hideMark/>
          </w:tcPr>
          <w:p w14:paraId="2424B41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F1D559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369FC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3FCB851"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37F76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B1C2868" w14:textId="67C56D9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5246D18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6A592014" w14:textId="77777777" w:rsidTr="0003681F">
        <w:trPr>
          <w:trHeight w:val="315"/>
          <w:jc w:val="center"/>
        </w:trPr>
        <w:tc>
          <w:tcPr>
            <w:tcW w:w="0" w:type="auto"/>
            <w:shd w:val="clear" w:color="auto" w:fill="auto"/>
            <w:noWrap/>
            <w:vAlign w:val="bottom"/>
            <w:hideMark/>
          </w:tcPr>
          <w:p w14:paraId="5B443B41"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63A222B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3.13</w:t>
            </w:r>
          </w:p>
        </w:tc>
        <w:tc>
          <w:tcPr>
            <w:tcW w:w="0" w:type="auto"/>
            <w:shd w:val="clear" w:color="auto" w:fill="auto"/>
            <w:noWrap/>
            <w:vAlign w:val="bottom"/>
            <w:hideMark/>
          </w:tcPr>
          <w:p w14:paraId="5E1A28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3.60</w:t>
            </w:r>
          </w:p>
        </w:tc>
        <w:tc>
          <w:tcPr>
            <w:tcW w:w="0" w:type="auto"/>
            <w:shd w:val="clear" w:color="auto" w:fill="auto"/>
            <w:noWrap/>
            <w:vAlign w:val="bottom"/>
            <w:hideMark/>
          </w:tcPr>
          <w:p w14:paraId="2C7FAB0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3.43</w:t>
            </w:r>
          </w:p>
        </w:tc>
        <w:tc>
          <w:tcPr>
            <w:tcW w:w="0" w:type="auto"/>
            <w:shd w:val="clear" w:color="auto" w:fill="auto"/>
            <w:noWrap/>
            <w:vAlign w:val="bottom"/>
            <w:hideMark/>
          </w:tcPr>
          <w:p w14:paraId="38D114B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w:t>
            </w:r>
          </w:p>
        </w:tc>
        <w:tc>
          <w:tcPr>
            <w:tcW w:w="0" w:type="auto"/>
            <w:shd w:val="clear" w:color="auto" w:fill="auto"/>
            <w:noWrap/>
            <w:vAlign w:val="bottom"/>
          </w:tcPr>
          <w:p w14:paraId="481597C3" w14:textId="083BA982" w:rsidR="00264E38" w:rsidRPr="00264E38" w:rsidRDefault="00264E38" w:rsidP="00264E38">
            <w:pPr>
              <w:spacing w:line="240" w:lineRule="auto"/>
              <w:jc w:val="center"/>
              <w:rPr>
                <w:color w:val="000000"/>
                <w:sz w:val="20"/>
                <w:szCs w:val="20"/>
                <w:lang w:eastAsia="en-CA"/>
              </w:rPr>
            </w:pPr>
            <w:r w:rsidRPr="00264E38">
              <w:rPr>
                <w:color w:val="000000"/>
                <w:sz w:val="20"/>
                <w:szCs w:val="20"/>
              </w:rPr>
              <w:t>4.65</w:t>
            </w:r>
          </w:p>
        </w:tc>
        <w:tc>
          <w:tcPr>
            <w:tcW w:w="0" w:type="auto"/>
            <w:shd w:val="clear" w:color="auto" w:fill="auto"/>
            <w:noWrap/>
            <w:vAlign w:val="bottom"/>
            <w:hideMark/>
          </w:tcPr>
          <w:p w14:paraId="7F6BEC6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5.83</w:t>
            </w:r>
          </w:p>
        </w:tc>
      </w:tr>
      <w:tr w:rsidR="00264E38" w:rsidRPr="00C15D07" w14:paraId="254EF30D" w14:textId="77777777" w:rsidTr="0003681F">
        <w:trPr>
          <w:trHeight w:val="315"/>
          <w:jc w:val="center"/>
        </w:trPr>
        <w:tc>
          <w:tcPr>
            <w:tcW w:w="0" w:type="auto"/>
            <w:shd w:val="clear" w:color="auto" w:fill="auto"/>
            <w:noWrap/>
            <w:vAlign w:val="bottom"/>
            <w:hideMark/>
          </w:tcPr>
          <w:p w14:paraId="7830986C"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B545C6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40.02</w:t>
            </w:r>
          </w:p>
        </w:tc>
        <w:tc>
          <w:tcPr>
            <w:tcW w:w="0" w:type="auto"/>
            <w:shd w:val="clear" w:color="auto" w:fill="auto"/>
            <w:noWrap/>
            <w:vAlign w:val="bottom"/>
            <w:hideMark/>
          </w:tcPr>
          <w:p w14:paraId="6E6A785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46.08</w:t>
            </w:r>
          </w:p>
        </w:tc>
        <w:tc>
          <w:tcPr>
            <w:tcW w:w="0" w:type="auto"/>
            <w:shd w:val="clear" w:color="auto" w:fill="auto"/>
            <w:noWrap/>
            <w:vAlign w:val="bottom"/>
            <w:hideMark/>
          </w:tcPr>
          <w:p w14:paraId="0598A5F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43.29</w:t>
            </w:r>
          </w:p>
        </w:tc>
        <w:tc>
          <w:tcPr>
            <w:tcW w:w="0" w:type="auto"/>
            <w:shd w:val="clear" w:color="auto" w:fill="auto"/>
            <w:noWrap/>
            <w:vAlign w:val="bottom"/>
            <w:hideMark/>
          </w:tcPr>
          <w:p w14:paraId="4C2392E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55.12</w:t>
            </w:r>
          </w:p>
        </w:tc>
        <w:tc>
          <w:tcPr>
            <w:tcW w:w="0" w:type="auto"/>
            <w:shd w:val="clear" w:color="auto" w:fill="auto"/>
            <w:noWrap/>
            <w:vAlign w:val="bottom"/>
          </w:tcPr>
          <w:p w14:paraId="0BC86FA8" w14:textId="73E28EFB" w:rsidR="00264E38" w:rsidRPr="00264E38" w:rsidRDefault="00264E38" w:rsidP="00264E38">
            <w:pPr>
              <w:spacing w:line="240" w:lineRule="auto"/>
              <w:jc w:val="center"/>
              <w:rPr>
                <w:color w:val="000000"/>
                <w:sz w:val="20"/>
                <w:szCs w:val="20"/>
                <w:lang w:eastAsia="en-CA"/>
              </w:rPr>
            </w:pPr>
            <w:r w:rsidRPr="00264E38">
              <w:rPr>
                <w:color w:val="000000"/>
                <w:sz w:val="20"/>
                <w:szCs w:val="20"/>
              </w:rPr>
              <w:t>59.98</w:t>
            </w:r>
          </w:p>
        </w:tc>
        <w:tc>
          <w:tcPr>
            <w:tcW w:w="0" w:type="auto"/>
            <w:shd w:val="clear" w:color="auto" w:fill="auto"/>
            <w:noWrap/>
            <w:vAlign w:val="bottom"/>
            <w:hideMark/>
          </w:tcPr>
          <w:p w14:paraId="2370468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76.45</w:t>
            </w:r>
          </w:p>
        </w:tc>
      </w:tr>
      <w:tr w:rsidR="0003681F" w:rsidRPr="00C15D07" w14:paraId="017960A5" w14:textId="77777777" w:rsidTr="00BD1F27">
        <w:trPr>
          <w:trHeight w:val="315"/>
          <w:jc w:val="center"/>
        </w:trPr>
        <w:tc>
          <w:tcPr>
            <w:tcW w:w="0" w:type="auto"/>
            <w:gridSpan w:val="7"/>
            <w:shd w:val="clear" w:color="auto" w:fill="auto"/>
            <w:noWrap/>
            <w:vAlign w:val="bottom"/>
            <w:hideMark/>
          </w:tcPr>
          <w:p w14:paraId="60CF082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Summer</w:t>
            </w:r>
          </w:p>
        </w:tc>
      </w:tr>
      <w:tr w:rsidR="0003681F" w:rsidRPr="00C15D07" w14:paraId="7F562EB2" w14:textId="77777777" w:rsidTr="00BD1F27">
        <w:trPr>
          <w:trHeight w:val="315"/>
          <w:jc w:val="center"/>
        </w:trPr>
        <w:tc>
          <w:tcPr>
            <w:tcW w:w="0" w:type="auto"/>
            <w:shd w:val="clear" w:color="auto" w:fill="auto"/>
            <w:noWrap/>
            <w:vAlign w:val="bottom"/>
            <w:hideMark/>
          </w:tcPr>
          <w:p w14:paraId="287D598F"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BE17E97"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4C262A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705053C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4ABA7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8534204" w14:textId="734225E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D187BE8"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41D5FB01" w14:textId="77777777" w:rsidTr="0003681F">
        <w:trPr>
          <w:trHeight w:val="315"/>
          <w:jc w:val="center"/>
        </w:trPr>
        <w:tc>
          <w:tcPr>
            <w:tcW w:w="0" w:type="auto"/>
            <w:shd w:val="clear" w:color="auto" w:fill="auto"/>
            <w:noWrap/>
            <w:vAlign w:val="bottom"/>
            <w:hideMark/>
          </w:tcPr>
          <w:p w14:paraId="284A6471"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8FC0D9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08A2C2E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4.12</w:t>
            </w:r>
          </w:p>
        </w:tc>
        <w:tc>
          <w:tcPr>
            <w:tcW w:w="0" w:type="auto"/>
            <w:shd w:val="clear" w:color="auto" w:fill="auto"/>
            <w:noWrap/>
            <w:vAlign w:val="bottom"/>
            <w:hideMark/>
          </w:tcPr>
          <w:p w14:paraId="671B2E3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18C802B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6.17</w:t>
            </w:r>
          </w:p>
        </w:tc>
        <w:tc>
          <w:tcPr>
            <w:tcW w:w="0" w:type="auto"/>
            <w:shd w:val="clear" w:color="auto" w:fill="auto"/>
            <w:noWrap/>
            <w:vAlign w:val="bottom"/>
          </w:tcPr>
          <w:p w14:paraId="4C1C0190" w14:textId="4D2A46F7" w:rsidR="00264E38" w:rsidRPr="00264E38" w:rsidRDefault="00264E38" w:rsidP="00264E38">
            <w:pPr>
              <w:spacing w:line="240" w:lineRule="auto"/>
              <w:jc w:val="center"/>
              <w:rPr>
                <w:color w:val="000000"/>
                <w:sz w:val="20"/>
                <w:szCs w:val="20"/>
                <w:lang w:eastAsia="en-CA"/>
              </w:rPr>
            </w:pPr>
            <w:r w:rsidRPr="00264E38">
              <w:rPr>
                <w:color w:val="000000"/>
                <w:sz w:val="20"/>
                <w:szCs w:val="20"/>
              </w:rPr>
              <w:t>6.46</w:t>
            </w:r>
          </w:p>
        </w:tc>
        <w:tc>
          <w:tcPr>
            <w:tcW w:w="0" w:type="auto"/>
            <w:shd w:val="clear" w:color="auto" w:fill="auto"/>
            <w:noWrap/>
            <w:vAlign w:val="bottom"/>
            <w:hideMark/>
          </w:tcPr>
          <w:p w14:paraId="6974D3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9.57</w:t>
            </w:r>
          </w:p>
        </w:tc>
      </w:tr>
      <w:tr w:rsidR="00264E38" w:rsidRPr="00C15D07" w14:paraId="4C029DE2" w14:textId="77777777" w:rsidTr="0003681F">
        <w:trPr>
          <w:trHeight w:val="315"/>
          <w:jc w:val="center"/>
        </w:trPr>
        <w:tc>
          <w:tcPr>
            <w:tcW w:w="0" w:type="auto"/>
            <w:shd w:val="clear" w:color="auto" w:fill="auto"/>
            <w:noWrap/>
            <w:vAlign w:val="bottom"/>
            <w:hideMark/>
          </w:tcPr>
          <w:p w14:paraId="490B1BCC"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A3631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37.62</w:t>
            </w:r>
          </w:p>
        </w:tc>
        <w:tc>
          <w:tcPr>
            <w:tcW w:w="0" w:type="auto"/>
            <w:shd w:val="clear" w:color="auto" w:fill="auto"/>
            <w:noWrap/>
            <w:vAlign w:val="bottom"/>
            <w:hideMark/>
          </w:tcPr>
          <w:p w14:paraId="1C04DF0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56.78</w:t>
            </w:r>
          </w:p>
        </w:tc>
        <w:tc>
          <w:tcPr>
            <w:tcW w:w="0" w:type="auto"/>
            <w:shd w:val="clear" w:color="auto" w:fill="auto"/>
            <w:noWrap/>
            <w:vAlign w:val="bottom"/>
            <w:hideMark/>
          </w:tcPr>
          <w:p w14:paraId="01ECA31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43.97</w:t>
            </w:r>
          </w:p>
        </w:tc>
        <w:tc>
          <w:tcPr>
            <w:tcW w:w="0" w:type="auto"/>
            <w:shd w:val="clear" w:color="auto" w:fill="auto"/>
            <w:noWrap/>
            <w:vAlign w:val="bottom"/>
            <w:hideMark/>
          </w:tcPr>
          <w:p w14:paraId="6E39DF94"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86.15</w:t>
            </w:r>
          </w:p>
        </w:tc>
        <w:tc>
          <w:tcPr>
            <w:tcW w:w="0" w:type="auto"/>
            <w:shd w:val="clear" w:color="auto" w:fill="auto"/>
            <w:noWrap/>
            <w:vAlign w:val="bottom"/>
          </w:tcPr>
          <w:p w14:paraId="3D432761" w14:textId="69F14ECA" w:rsidR="00264E38" w:rsidRPr="00264E38" w:rsidRDefault="00264E38" w:rsidP="00264E38">
            <w:pPr>
              <w:spacing w:line="240" w:lineRule="auto"/>
              <w:jc w:val="center"/>
              <w:rPr>
                <w:color w:val="000000"/>
                <w:sz w:val="20"/>
                <w:szCs w:val="20"/>
                <w:lang w:eastAsia="en-CA"/>
              </w:rPr>
            </w:pPr>
            <w:r w:rsidRPr="00264E38">
              <w:rPr>
                <w:color w:val="000000"/>
                <w:sz w:val="20"/>
                <w:szCs w:val="20"/>
              </w:rPr>
              <w:t>87.49</w:t>
            </w:r>
          </w:p>
        </w:tc>
        <w:tc>
          <w:tcPr>
            <w:tcW w:w="0" w:type="auto"/>
            <w:shd w:val="clear" w:color="auto" w:fill="auto"/>
            <w:noWrap/>
            <w:vAlign w:val="bottom"/>
            <w:hideMark/>
          </w:tcPr>
          <w:p w14:paraId="544A9352"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131.76</w:t>
            </w:r>
          </w:p>
        </w:tc>
      </w:tr>
      <w:tr w:rsidR="0003681F" w:rsidRPr="00C15D07" w14:paraId="2BFB9030" w14:textId="77777777" w:rsidTr="00BD1F27">
        <w:trPr>
          <w:trHeight w:val="315"/>
          <w:jc w:val="center"/>
        </w:trPr>
        <w:tc>
          <w:tcPr>
            <w:tcW w:w="0" w:type="auto"/>
            <w:gridSpan w:val="7"/>
            <w:shd w:val="clear" w:color="auto" w:fill="auto"/>
            <w:noWrap/>
            <w:vAlign w:val="bottom"/>
            <w:hideMark/>
          </w:tcPr>
          <w:p w14:paraId="1B6FD2E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03681F" w:rsidRPr="00C15D07" w14:paraId="34695473" w14:textId="77777777" w:rsidTr="00BD1F27">
        <w:trPr>
          <w:trHeight w:val="315"/>
          <w:jc w:val="center"/>
        </w:trPr>
        <w:tc>
          <w:tcPr>
            <w:tcW w:w="0" w:type="auto"/>
            <w:shd w:val="clear" w:color="auto" w:fill="auto"/>
            <w:noWrap/>
            <w:vAlign w:val="bottom"/>
            <w:hideMark/>
          </w:tcPr>
          <w:p w14:paraId="6CD73C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84678F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29BB302"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A2F49AB"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329D4D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6D77DB9" w14:textId="17860DB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13FEE37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63B0B8FF" w14:textId="77777777" w:rsidTr="0003681F">
        <w:trPr>
          <w:trHeight w:val="315"/>
          <w:jc w:val="center"/>
        </w:trPr>
        <w:tc>
          <w:tcPr>
            <w:tcW w:w="0" w:type="auto"/>
            <w:shd w:val="clear" w:color="auto" w:fill="auto"/>
            <w:noWrap/>
            <w:vAlign w:val="bottom"/>
            <w:hideMark/>
          </w:tcPr>
          <w:p w14:paraId="47D9A228"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032EC55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3454F77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3AA662C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2.91</w:t>
            </w:r>
          </w:p>
        </w:tc>
        <w:tc>
          <w:tcPr>
            <w:tcW w:w="0" w:type="auto"/>
            <w:shd w:val="clear" w:color="auto" w:fill="auto"/>
            <w:noWrap/>
            <w:vAlign w:val="bottom"/>
            <w:hideMark/>
          </w:tcPr>
          <w:p w14:paraId="1C2949C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4.26</w:t>
            </w:r>
          </w:p>
        </w:tc>
        <w:tc>
          <w:tcPr>
            <w:tcW w:w="0" w:type="auto"/>
            <w:shd w:val="clear" w:color="auto" w:fill="auto"/>
            <w:noWrap/>
            <w:vAlign w:val="bottom"/>
          </w:tcPr>
          <w:p w14:paraId="76FF77E8" w14:textId="07182275" w:rsidR="00264E38" w:rsidRPr="00264E38" w:rsidRDefault="00264E38" w:rsidP="00264E38">
            <w:pPr>
              <w:spacing w:line="240" w:lineRule="auto"/>
              <w:jc w:val="center"/>
              <w:rPr>
                <w:color w:val="000000"/>
                <w:sz w:val="20"/>
                <w:szCs w:val="20"/>
                <w:lang w:eastAsia="en-CA"/>
              </w:rPr>
            </w:pPr>
            <w:r w:rsidRPr="00264E38">
              <w:rPr>
                <w:color w:val="000000"/>
                <w:sz w:val="20"/>
                <w:szCs w:val="20"/>
              </w:rPr>
              <w:t>4.80</w:t>
            </w:r>
          </w:p>
        </w:tc>
        <w:tc>
          <w:tcPr>
            <w:tcW w:w="0" w:type="auto"/>
            <w:shd w:val="clear" w:color="auto" w:fill="auto"/>
            <w:noWrap/>
            <w:vAlign w:val="bottom"/>
            <w:hideMark/>
          </w:tcPr>
          <w:p w14:paraId="41A7F6B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6.22</w:t>
            </w:r>
          </w:p>
        </w:tc>
      </w:tr>
      <w:tr w:rsidR="00264E38" w:rsidRPr="00C15D07" w14:paraId="7D73EC10" w14:textId="77777777" w:rsidTr="0003681F">
        <w:trPr>
          <w:trHeight w:val="315"/>
          <w:jc w:val="center"/>
        </w:trPr>
        <w:tc>
          <w:tcPr>
            <w:tcW w:w="0" w:type="auto"/>
            <w:shd w:val="clear" w:color="auto" w:fill="auto"/>
            <w:noWrap/>
            <w:vAlign w:val="bottom"/>
            <w:hideMark/>
          </w:tcPr>
          <w:p w14:paraId="0DB60BC5"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BEE451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30.42</w:t>
            </w:r>
          </w:p>
        </w:tc>
        <w:tc>
          <w:tcPr>
            <w:tcW w:w="0" w:type="auto"/>
            <w:shd w:val="clear" w:color="auto" w:fill="auto"/>
            <w:noWrap/>
            <w:vAlign w:val="bottom"/>
            <w:hideMark/>
          </w:tcPr>
          <w:p w14:paraId="1EDCF9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38.51</w:t>
            </w:r>
          </w:p>
        </w:tc>
        <w:tc>
          <w:tcPr>
            <w:tcW w:w="0" w:type="auto"/>
            <w:shd w:val="clear" w:color="auto" w:fill="auto"/>
            <w:noWrap/>
            <w:vAlign w:val="bottom"/>
            <w:hideMark/>
          </w:tcPr>
          <w:p w14:paraId="1E4FA57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35.85</w:t>
            </w:r>
          </w:p>
        </w:tc>
        <w:tc>
          <w:tcPr>
            <w:tcW w:w="0" w:type="auto"/>
            <w:shd w:val="clear" w:color="auto" w:fill="auto"/>
            <w:noWrap/>
            <w:vAlign w:val="bottom"/>
            <w:hideMark/>
          </w:tcPr>
          <w:p w14:paraId="708C6F1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52.51</w:t>
            </w:r>
          </w:p>
        </w:tc>
        <w:tc>
          <w:tcPr>
            <w:tcW w:w="0" w:type="auto"/>
            <w:shd w:val="clear" w:color="auto" w:fill="auto"/>
            <w:noWrap/>
            <w:vAlign w:val="bottom"/>
          </w:tcPr>
          <w:p w14:paraId="568EDEE2" w14:textId="43EE9322" w:rsidR="00264E38" w:rsidRPr="00264E38" w:rsidRDefault="00264E38" w:rsidP="00264E38">
            <w:pPr>
              <w:spacing w:line="240" w:lineRule="auto"/>
              <w:jc w:val="center"/>
              <w:rPr>
                <w:color w:val="000000"/>
                <w:sz w:val="20"/>
                <w:szCs w:val="20"/>
                <w:lang w:eastAsia="en-CA"/>
              </w:rPr>
            </w:pPr>
            <w:r w:rsidRPr="00264E38">
              <w:rPr>
                <w:color w:val="000000"/>
                <w:sz w:val="20"/>
                <w:szCs w:val="20"/>
              </w:rPr>
              <w:t>60.04</w:t>
            </w:r>
          </w:p>
        </w:tc>
        <w:tc>
          <w:tcPr>
            <w:tcW w:w="0" w:type="auto"/>
            <w:shd w:val="clear" w:color="auto" w:fill="auto"/>
            <w:noWrap/>
            <w:vAlign w:val="bottom"/>
            <w:hideMark/>
          </w:tcPr>
          <w:p w14:paraId="420964FC"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81.81</w:t>
            </w:r>
          </w:p>
        </w:tc>
      </w:tr>
    </w:tbl>
    <w:p w14:paraId="420072FC" w14:textId="36D84E5F" w:rsidR="008471CD" w:rsidRDefault="008471CD" w:rsidP="008471CD">
      <w:pPr>
        <w:pStyle w:val="Caption"/>
        <w:jc w:val="center"/>
      </w:pPr>
      <w:bookmarkStart w:id="129" w:name="_Toc94773681"/>
      <w:r>
        <w:t xml:space="preserve">Table </w:t>
      </w:r>
      <w:fldSimple w:instr=" SEQ Table \* ARABIC ">
        <w:r w:rsidR="00815F3F">
          <w:rPr>
            <w:noProof/>
          </w:rPr>
          <w:t>14</w:t>
        </w:r>
      </w:fldSimple>
      <w:r>
        <w:t xml:space="preserve"> - </w:t>
      </w:r>
      <w:r w:rsidR="005A1C88" w:rsidRPr="00040840">
        <w:t xml:space="preserve">Seasonal MAPE and RMSE for the </w:t>
      </w:r>
      <w:r w:rsidR="005A1C88">
        <w:t>Ottawa</w:t>
      </w:r>
      <w:r w:rsidR="005A1C88" w:rsidRPr="00040840">
        <w:t xml:space="preserve"> Dataset</w:t>
      </w:r>
      <w:bookmarkEnd w:id="129"/>
    </w:p>
    <w:p w14:paraId="19C29836" w14:textId="2BF6F021" w:rsidR="006B6409" w:rsidRPr="006B6409" w:rsidRDefault="006B6409" w:rsidP="006B6409">
      <w:pPr>
        <w:ind w:firstLine="288"/>
      </w:pPr>
      <w:r w:rsidRPr="00206802">
        <w:t xml:space="preserve">CNN and ANN made their most dire predictions in the spring. All other forecasters, including the LSTM, </w:t>
      </w:r>
      <w:r w:rsidR="000656B8">
        <w:t>had their worst predictions in the summer</w:t>
      </w:r>
      <w:r w:rsidRPr="00206802">
        <w:t>. The LSTM and ANN had the easiest time forecasting the winter months. CNN and MLR ma</w:t>
      </w:r>
      <w:r>
        <w:t>de</w:t>
      </w:r>
      <w:r w:rsidRPr="00206802">
        <w:t xml:space="preserve"> their best predictions in the autumn. To facilitate interpretation, all previous observations were made with MAPE values rather than RMSE values. However, CNN had the lowest MAPE and RMSE values </w:t>
      </w:r>
      <w:r w:rsidRPr="00206802">
        <w:lastRenderedPageBreak/>
        <w:t>across all four seasons. The ANN comes in second, with the LSTM coming in third. The SNF had the worst overall performance metric</w:t>
      </w:r>
      <w:r w:rsidR="00B7770A">
        <w:t xml:space="preserve"> values</w:t>
      </w:r>
      <w:r w:rsidRPr="00206802">
        <w:t xml:space="preserve"> across all seasons.</w:t>
      </w:r>
    </w:p>
    <w:p w14:paraId="5D63D9DB" w14:textId="700A8524" w:rsidR="00FC32C5" w:rsidRDefault="00FC32C5" w:rsidP="00FC32C5">
      <w:pPr>
        <w:pStyle w:val="Heading3"/>
      </w:pPr>
      <w:bookmarkStart w:id="130" w:name="_Toc94773633"/>
      <w:r>
        <w:t xml:space="preserve">4.2.5 </w:t>
      </w:r>
      <w:r w:rsidRPr="00A50162">
        <w:t>Comprehensive Analysis Discussion</w:t>
      </w:r>
      <w:bookmarkEnd w:id="130"/>
    </w:p>
    <w:p w14:paraId="2A272B5E" w14:textId="1276B6B1" w:rsidR="00197524" w:rsidRDefault="00495452" w:rsidP="00474544">
      <w:pPr>
        <w:ind w:firstLine="288"/>
      </w:pPr>
      <w:r w:rsidRPr="00495452">
        <w:t>The Ottawa dataset is similar to the Toronto dataset, but there are a few key differences.</w:t>
      </w:r>
      <w:r>
        <w:t xml:space="preserve"> </w:t>
      </w:r>
      <w:r w:rsidR="00197524" w:rsidRPr="00197524">
        <w:t>The months with the highest average demand were January, February, July, and December. Except for CNN, July proved to be the most difficult month to forecast. CNN ranked July as the third most difficult month, trailing only April and May. Spring was the most difficult season to forecast for the ANN and CNN, with summer coming in second.</w:t>
      </w:r>
      <w:r w:rsidR="007A269A">
        <w:t xml:space="preserve"> </w:t>
      </w:r>
      <w:r w:rsidR="000C787D" w:rsidRPr="000C787D">
        <w:t>Most forecasters, including the LSTM, found summer to be the most difficult season to forecast. Winter was the most predictable season for the LSTM and the ANN.</w:t>
      </w:r>
    </w:p>
    <w:p w14:paraId="6BB66037" w14:textId="77777777" w:rsidR="00CB62E4" w:rsidRDefault="00CB62E4" w:rsidP="00CB62E4">
      <w:pPr>
        <w:ind w:firstLine="288"/>
        <w:jc w:val="center"/>
      </w:pPr>
      <w:r w:rsidRPr="00634CD3">
        <w:rPr>
          <w:noProof/>
        </w:rPr>
        <w:drawing>
          <wp:inline distT="0" distB="0" distL="0" distR="0" wp14:anchorId="6E30B857" wp14:editId="1D799D44">
            <wp:extent cx="3124200" cy="24645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96">
                      <a:extLst>
                        <a:ext uri="{28A0092B-C50C-407E-A947-70E740481C1C}">
                          <a14:useLocalDpi xmlns:a14="http://schemas.microsoft.com/office/drawing/2010/main" val="0"/>
                        </a:ext>
                      </a:extLst>
                    </a:blip>
                    <a:srcRect l="2505" t="5489" r="7692"/>
                    <a:stretch/>
                  </pic:blipFill>
                  <pic:spPr bwMode="auto">
                    <a:xfrm>
                      <a:off x="0" y="0"/>
                      <a:ext cx="3125379" cy="2465438"/>
                    </a:xfrm>
                    <a:prstGeom prst="rect">
                      <a:avLst/>
                    </a:prstGeom>
                    <a:noFill/>
                    <a:ln>
                      <a:noFill/>
                    </a:ln>
                    <a:extLst>
                      <a:ext uri="{53640926-AAD7-44D8-BBD7-CCE9431645EC}">
                        <a14:shadowObscured xmlns:a14="http://schemas.microsoft.com/office/drawing/2010/main"/>
                      </a:ext>
                    </a:extLst>
                  </pic:spPr>
                </pic:pic>
              </a:graphicData>
            </a:graphic>
          </wp:inline>
        </w:drawing>
      </w:r>
    </w:p>
    <w:p w14:paraId="21FFC1B1" w14:textId="7CE53756" w:rsidR="00CB62E4" w:rsidRDefault="00CB62E4" w:rsidP="00CB62E4">
      <w:pPr>
        <w:pStyle w:val="Caption"/>
        <w:jc w:val="center"/>
      </w:pPr>
      <w:bookmarkStart w:id="131" w:name="_Ref89988103"/>
      <w:bookmarkStart w:id="132" w:name="_Toc94773706"/>
      <w:r>
        <w:t xml:space="preserve">Figure </w:t>
      </w:r>
      <w:fldSimple w:instr=" SEQ Figure \* ARABIC ">
        <w:r w:rsidR="00815F3F">
          <w:rPr>
            <w:noProof/>
          </w:rPr>
          <w:t>20</w:t>
        </w:r>
      </w:fldSimple>
      <w:bookmarkEnd w:id="131"/>
      <w:r>
        <w:t xml:space="preserve"> - </w:t>
      </w:r>
      <w:r w:rsidRPr="001C274B">
        <w:t>Scatter Plot of Load Demand versus Temperature</w:t>
      </w:r>
      <w:r>
        <w:t xml:space="preserve"> – Ottawa Dataset</w:t>
      </w:r>
      <w:bookmarkEnd w:id="132"/>
    </w:p>
    <w:p w14:paraId="03038B99" w14:textId="2FEAE24F" w:rsidR="00197524" w:rsidRDefault="00197524" w:rsidP="00197524">
      <w:pPr>
        <w:ind w:firstLine="288"/>
      </w:pPr>
      <w:r>
        <w:fldChar w:fldCharType="begin"/>
      </w:r>
      <w:r>
        <w:instrText xml:space="preserve"> REF _Ref89988103 \h </w:instrText>
      </w:r>
      <w:r>
        <w:fldChar w:fldCharType="separate"/>
      </w:r>
      <w:r w:rsidR="00815F3F">
        <w:t xml:space="preserve">Figure </w:t>
      </w:r>
      <w:r w:rsidR="00815F3F">
        <w:rPr>
          <w:noProof/>
        </w:rPr>
        <w:t>20</w:t>
      </w:r>
      <w:r>
        <w:fldChar w:fldCharType="end"/>
      </w:r>
      <w:r>
        <w:t xml:space="preserve"> </w:t>
      </w:r>
      <w:r w:rsidRPr="00197524">
        <w:t xml:space="preserve">shows a scatter plot for the Ottawa dataset, which is similar to the scatter plot for the Toronto dataset. They appear to be identical, but the Ottawa scatterplot has nearly the same level of demand in the winter and summer, when temperatures are cold and hot, </w:t>
      </w:r>
      <w:r w:rsidRPr="00197524">
        <w:lastRenderedPageBreak/>
        <w:t xml:space="preserve">respectively. In the Toronto dataset, demand </w:t>
      </w:r>
      <w:r w:rsidR="003B71C3">
        <w:t>was</w:t>
      </w:r>
      <w:r w:rsidRPr="00197524">
        <w:t xml:space="preserve"> significantly higher in the summer months than it </w:t>
      </w:r>
      <w:r w:rsidR="0082486C">
        <w:t>was</w:t>
      </w:r>
      <w:r w:rsidRPr="00197524">
        <w:t xml:space="preserve"> in the winter months.</w:t>
      </w:r>
    </w:p>
    <w:p w14:paraId="69BF8771" w14:textId="77777777" w:rsidR="001D2E63" w:rsidRDefault="001D2E63" w:rsidP="00C15899">
      <w:pPr>
        <w:ind w:firstLine="288"/>
      </w:pPr>
      <w:r w:rsidRPr="001D2E63">
        <w:t>The average peak demand for the Ottawa dataset occurs between 16:00 and 21:00, as we discovered while working on the dataset. All forecasters, with the exception of SARIMAX, made their worst predictions between 11:00 and 16:00, when the majority of people are awake and using electricity or working.</w:t>
      </w:r>
    </w:p>
    <w:p w14:paraId="4DFBC64A" w14:textId="44E0984D" w:rsidR="00197524" w:rsidRDefault="00285872" w:rsidP="00C15899">
      <w:pPr>
        <w:ind w:firstLine="288"/>
      </w:pPr>
      <w:r w:rsidRPr="00285872">
        <w:t>Mondays and Saturdays were the most difficult days to forecast, possibly because Monday is the first working day of the week and Saturday is the first day of the weekend. This is similar to what we saw in the Toronto section because almost all of our forecasters use</w:t>
      </w:r>
      <w:r w:rsidR="00271824">
        <w:t>d</w:t>
      </w:r>
      <w:r w:rsidRPr="00285872">
        <w:t xml:space="preserve"> the previous day's demand as a predictor, and Monday demand differs from Sunday demand, as does Saturday demand from Friday demand.</w:t>
      </w:r>
      <w:r>
        <w:t xml:space="preserve"> </w:t>
      </w:r>
      <w:r w:rsidR="00DF68FD" w:rsidRPr="00DF68FD">
        <w:t>Forecasters</w:t>
      </w:r>
      <w:r w:rsidR="00406ED5">
        <w:t xml:space="preserve"> also</w:t>
      </w:r>
      <w:r w:rsidR="00DF68FD" w:rsidRPr="00DF68FD">
        <w:t xml:space="preserve"> had a difficult time predicting Sundays, but Mondays and Saturdays were the most difficult.</w:t>
      </w:r>
      <w:r w:rsidR="00DF68FD">
        <w:t xml:space="preserve"> </w:t>
      </w:r>
      <w:r w:rsidR="004C75E1">
        <w:t>Among</w:t>
      </w:r>
      <w:r w:rsidR="00DF68FD" w:rsidRPr="00DF68FD">
        <w:t xml:space="preserve"> all forecasters, the middle of the week, specifically Tuesdays through Fridays, </w:t>
      </w:r>
      <w:r w:rsidR="00E5425B">
        <w:t>were</w:t>
      </w:r>
      <w:r w:rsidR="00DF68FD" w:rsidRPr="00DF68FD">
        <w:t xml:space="preserve"> the easiest </w:t>
      </w:r>
      <w:r w:rsidR="00E5425B">
        <w:t xml:space="preserve">days </w:t>
      </w:r>
      <w:r w:rsidR="00DF68FD" w:rsidRPr="00DF68FD">
        <w:t>to predict.</w:t>
      </w:r>
    </w:p>
    <w:p w14:paraId="3301FA96" w14:textId="485757D5" w:rsidR="00474544" w:rsidRDefault="004618A7" w:rsidP="00197524">
      <w:pPr>
        <w:ind w:firstLine="288"/>
      </w:pPr>
      <w:r w:rsidRPr="004618A7">
        <w:t>The CNN forecaster performed the best across all time periods and seasons, with the ANN and LSTM forecasters coming in second and third place, respectively. The SNF is ranked last due to its poor performance across all periods and seasons; it only outperformed the SARIMAX in a few cases.</w:t>
      </w:r>
    </w:p>
    <w:p w14:paraId="605C82A2" w14:textId="59F793C4" w:rsidR="0095403F" w:rsidRDefault="0095403F" w:rsidP="0082408F">
      <w:pPr>
        <w:pStyle w:val="Heading2"/>
      </w:pPr>
      <w:bookmarkStart w:id="133" w:name="_Toc94773634"/>
      <w:r>
        <w:t>4.</w:t>
      </w:r>
      <w:r w:rsidR="0082408F">
        <w:t>3</w:t>
      </w:r>
      <w:r>
        <w:t xml:space="preserve"> The Saint John Dataset</w:t>
      </w:r>
      <w:bookmarkEnd w:id="133"/>
    </w:p>
    <w:p w14:paraId="5CEF8323" w14:textId="1CFEBD8F"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 xml:space="preserve">s were trained </w:t>
      </w:r>
      <w:r w:rsidRPr="009D2E90">
        <w:lastRenderedPageBreak/>
        <w:t>between January</w:t>
      </w:r>
      <w:r w:rsidR="000D5587">
        <w:t xml:space="preserve"> 1</w:t>
      </w:r>
      <w:r w:rsidR="000D5587" w:rsidRPr="000D5587">
        <w:rPr>
          <w:vertAlign w:val="superscript"/>
        </w:rPr>
        <w:t>st</w:t>
      </w:r>
      <w:r w:rsidR="000D5587">
        <w:t xml:space="preserve">, </w:t>
      </w:r>
      <w:r w:rsidRPr="009D2E90">
        <w:t xml:space="preserve">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2147A495" w:rsidR="0082408F" w:rsidRDefault="0082408F" w:rsidP="0082408F">
      <w:pPr>
        <w:pStyle w:val="Heading3"/>
      </w:pPr>
      <w:bookmarkStart w:id="134" w:name="_Toc94773635"/>
      <w:r>
        <w:t>4.3.1 The Hourly Performance</w:t>
      </w:r>
      <w:bookmarkEnd w:id="134"/>
    </w:p>
    <w:p w14:paraId="261F8437" w14:textId="712535DD" w:rsidR="00A16CD9" w:rsidRDefault="00E542CC" w:rsidP="00A16CD9">
      <w:pPr>
        <w:ind w:firstLine="288"/>
      </w:pPr>
      <w:r>
        <w:fldChar w:fldCharType="begin"/>
      </w:r>
      <w:r>
        <w:instrText xml:space="preserve"> REF _Ref86233929 \h </w:instrText>
      </w:r>
      <w:r>
        <w:fldChar w:fldCharType="separate"/>
      </w:r>
      <w:r w:rsidR="00815F3F">
        <w:t xml:space="preserve">Figure </w:t>
      </w:r>
      <w:r w:rsidR="00815F3F">
        <w:rPr>
          <w:noProof/>
        </w:rPr>
        <w:t>21</w:t>
      </w:r>
      <w:r>
        <w:fldChar w:fldCharType="end"/>
      </w:r>
      <w:r w:rsidR="006416B9">
        <w:t>a</w:t>
      </w:r>
      <w:r w:rsidRPr="00053CB8">
        <w:t xml:space="preserve"> illustrates the MAPE values for each forecaster when aggregated as hourly averages. </w:t>
      </w:r>
      <w:r w:rsidR="00061B09" w:rsidRPr="003569BC">
        <w:t>The following plots are boxplots of the hourly error distributions for CNN, LSTM, and ANN forecasters on an hourly basis.</w:t>
      </w:r>
    </w:p>
    <w:p w14:paraId="7362583D" w14:textId="7ED78489" w:rsidR="00ED000C" w:rsidRDefault="00975B76" w:rsidP="00A22540">
      <w:r>
        <w:rPr>
          <w:noProof/>
        </w:rPr>
        <mc:AlternateContent>
          <mc:Choice Requires="wps">
            <w:drawing>
              <wp:anchor distT="0" distB="0" distL="114300" distR="114300" simplePos="0" relativeHeight="251735040" behindDoc="0" locked="0" layoutInCell="1" allowOverlap="1" wp14:anchorId="2D048437" wp14:editId="5D7BD482">
                <wp:simplePos x="0" y="0"/>
                <wp:positionH relativeFrom="column">
                  <wp:posOffset>2714625</wp:posOffset>
                </wp:positionH>
                <wp:positionV relativeFrom="paragraph">
                  <wp:posOffset>4478020</wp:posOffset>
                </wp:positionV>
                <wp:extent cx="361950" cy="286676"/>
                <wp:effectExtent l="0" t="0" r="0" b="0"/>
                <wp:wrapNone/>
                <wp:docPr id="255" name="Text Box 255"/>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2B0936BF" w14:textId="3FAE1869" w:rsidR="00975B76" w:rsidRPr="00781F5F" w:rsidRDefault="00975B76" w:rsidP="00975B76">
                            <w:pPr>
                              <w:rPr>
                                <w:b/>
                                <w:bCs/>
                                <w:sz w:val="20"/>
                                <w:szCs w:val="20"/>
                              </w:rPr>
                            </w:pPr>
                            <w:r w:rsidRPr="00781F5F">
                              <w:rPr>
                                <w:b/>
                                <w:bCs/>
                                <w:sz w:val="20"/>
                                <w:szCs w:val="20"/>
                              </w:rPr>
                              <w:t>(</w:t>
                            </w:r>
                            <w:r>
                              <w:rPr>
                                <w:b/>
                                <w:bCs/>
                                <w:sz w:val="20"/>
                                <w:szCs w:val="20"/>
                              </w:rPr>
                              <w:t>d</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48437" id="Text Box 255" o:spid="_x0000_s1056" type="#_x0000_t202" style="position:absolute;left:0;text-align:left;margin-left:213.75pt;margin-top:352.6pt;width:28.5pt;height:22.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" filled="f" stroked="f" strokeweight=".5pt">
                <v:textbox>
                  <w:txbxContent>
                    <w:p w14:paraId="2B0936BF" w14:textId="3FAE1869" w:rsidR="00975B76" w:rsidRPr="00781F5F" w:rsidRDefault="00975B76" w:rsidP="00975B76">
                      <w:pPr>
                        <w:rPr>
                          <w:b/>
                          <w:bCs/>
                          <w:sz w:val="20"/>
                          <w:szCs w:val="20"/>
                        </w:rPr>
                      </w:pPr>
                      <w:r w:rsidRPr="00781F5F">
                        <w:rPr>
                          <w:b/>
                          <w:bCs/>
                          <w:sz w:val="20"/>
                          <w:szCs w:val="20"/>
                        </w:rPr>
                        <w:t>(</w:t>
                      </w:r>
                      <w:r>
                        <w:rPr>
                          <w:b/>
                          <w:bCs/>
                          <w:sz w:val="20"/>
                          <w:szCs w:val="20"/>
                        </w:rPr>
                        <w:t>d</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538E5BAA" wp14:editId="24998FC8">
                <wp:simplePos x="0" y="0"/>
                <wp:positionH relativeFrom="column">
                  <wp:posOffset>0</wp:posOffset>
                </wp:positionH>
                <wp:positionV relativeFrom="paragraph">
                  <wp:posOffset>4468495</wp:posOffset>
                </wp:positionV>
                <wp:extent cx="361950" cy="286676"/>
                <wp:effectExtent l="0" t="0" r="0" b="0"/>
                <wp:wrapNone/>
                <wp:docPr id="254" name="Text Box 254"/>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3EE93D86" w14:textId="1FB0F9D0" w:rsidR="00975B76" w:rsidRPr="00781F5F" w:rsidRDefault="00975B76" w:rsidP="00975B76">
                            <w:pPr>
                              <w:rPr>
                                <w:b/>
                                <w:bCs/>
                                <w:sz w:val="20"/>
                                <w:szCs w:val="20"/>
                              </w:rPr>
                            </w:pPr>
                            <w:r w:rsidRPr="00781F5F">
                              <w:rPr>
                                <w:b/>
                                <w:bCs/>
                                <w:sz w:val="20"/>
                                <w:szCs w:val="20"/>
                              </w:rPr>
                              <w:t>(</w:t>
                            </w:r>
                            <w:r>
                              <w:rPr>
                                <w:b/>
                                <w:bCs/>
                                <w:sz w:val="20"/>
                                <w:szCs w:val="20"/>
                              </w:rPr>
                              <w:t>c</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E5BAA" id="Text Box 254" o:spid="_x0000_s1057" type="#_x0000_t202" style="position:absolute;left:0;text-align:left;margin-left:0;margin-top:351.85pt;width:28.5pt;height:22.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" filled="f" stroked="f" strokeweight=".5pt">
                <v:textbox>
                  <w:txbxContent>
                    <w:p w14:paraId="3EE93D86" w14:textId="1FB0F9D0" w:rsidR="00975B76" w:rsidRPr="00781F5F" w:rsidRDefault="00975B76" w:rsidP="00975B76">
                      <w:pPr>
                        <w:rPr>
                          <w:b/>
                          <w:bCs/>
                          <w:sz w:val="20"/>
                          <w:szCs w:val="20"/>
                        </w:rPr>
                      </w:pPr>
                      <w:r w:rsidRPr="00781F5F">
                        <w:rPr>
                          <w:b/>
                          <w:bCs/>
                          <w:sz w:val="20"/>
                          <w:szCs w:val="20"/>
                        </w:rPr>
                        <w:t>(</w:t>
                      </w:r>
                      <w:r>
                        <w:rPr>
                          <w:b/>
                          <w:bCs/>
                          <w:sz w:val="20"/>
                          <w:szCs w:val="20"/>
                        </w:rPr>
                        <w:t>c</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30C3550F" wp14:editId="27896A05">
                <wp:simplePos x="0" y="0"/>
                <wp:positionH relativeFrom="column">
                  <wp:posOffset>2714625</wp:posOffset>
                </wp:positionH>
                <wp:positionV relativeFrom="paragraph">
                  <wp:posOffset>2135505</wp:posOffset>
                </wp:positionV>
                <wp:extent cx="361950" cy="286676"/>
                <wp:effectExtent l="0" t="0" r="0" b="0"/>
                <wp:wrapNone/>
                <wp:docPr id="253" name="Text Box 253"/>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566EFEBE" w14:textId="02DF93AA" w:rsidR="00975B76" w:rsidRPr="00781F5F" w:rsidRDefault="00975B76" w:rsidP="00975B76">
                            <w:pPr>
                              <w:rPr>
                                <w:b/>
                                <w:bCs/>
                                <w:sz w:val="20"/>
                                <w:szCs w:val="20"/>
                              </w:rPr>
                            </w:pPr>
                            <w:r w:rsidRPr="00781F5F">
                              <w:rPr>
                                <w:b/>
                                <w:bCs/>
                                <w:sz w:val="20"/>
                                <w:szCs w:val="20"/>
                              </w:rPr>
                              <w:t>(</w:t>
                            </w:r>
                            <w:r>
                              <w:rPr>
                                <w:b/>
                                <w:bCs/>
                                <w:sz w:val="20"/>
                                <w:szCs w:val="20"/>
                              </w:rPr>
                              <w:t>b</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3550F" id="Text Box 253" o:spid="_x0000_s1058" type="#_x0000_t202" style="position:absolute;left:0;text-align:left;margin-left:213.75pt;margin-top:168.15pt;width:28.5pt;height:22.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" filled="f" stroked="f" strokeweight=".5pt">
                <v:textbox>
                  <w:txbxContent>
                    <w:p w14:paraId="566EFEBE" w14:textId="02DF93AA" w:rsidR="00975B76" w:rsidRPr="00781F5F" w:rsidRDefault="00975B76" w:rsidP="00975B76">
                      <w:pPr>
                        <w:rPr>
                          <w:b/>
                          <w:bCs/>
                          <w:sz w:val="20"/>
                          <w:szCs w:val="20"/>
                        </w:rPr>
                      </w:pPr>
                      <w:r w:rsidRPr="00781F5F">
                        <w:rPr>
                          <w:b/>
                          <w:bCs/>
                          <w:sz w:val="20"/>
                          <w:szCs w:val="20"/>
                        </w:rPr>
                        <w:t>(</w:t>
                      </w:r>
                      <w:r>
                        <w:rPr>
                          <w:b/>
                          <w:bCs/>
                          <w:sz w:val="20"/>
                          <w:szCs w:val="20"/>
                        </w:rPr>
                        <w:t>b</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7138C7AB" wp14:editId="07941B97">
                <wp:simplePos x="0" y="0"/>
                <wp:positionH relativeFrom="column">
                  <wp:posOffset>0</wp:posOffset>
                </wp:positionH>
                <wp:positionV relativeFrom="paragraph">
                  <wp:posOffset>2135505</wp:posOffset>
                </wp:positionV>
                <wp:extent cx="361950" cy="286676"/>
                <wp:effectExtent l="0" t="0" r="0" b="0"/>
                <wp:wrapNone/>
                <wp:docPr id="252" name="Text Box 252"/>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5FF9A8C6" w14:textId="77777777" w:rsidR="00975B76" w:rsidRPr="00781F5F" w:rsidRDefault="00975B76" w:rsidP="00975B76">
                            <w:pPr>
                              <w:rPr>
                                <w:b/>
                                <w:bCs/>
                                <w:sz w:val="20"/>
                                <w:szCs w:val="20"/>
                              </w:rPr>
                            </w:pPr>
                            <w:r w:rsidRPr="00781F5F">
                              <w:rPr>
                                <w:b/>
                                <w:bCs/>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8C7AB" id="Text Box 252" o:spid="_x0000_s1059" type="#_x0000_t202" style="position:absolute;left:0;text-align:left;margin-left:0;margin-top:168.15pt;width:28.5pt;height:22.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" filled="f" stroked="f" strokeweight=".5pt">
                <v:textbox>
                  <w:txbxContent>
                    <w:p w14:paraId="5FF9A8C6" w14:textId="77777777" w:rsidR="00975B76" w:rsidRPr="00781F5F" w:rsidRDefault="00975B76" w:rsidP="00975B76">
                      <w:pPr>
                        <w:rPr>
                          <w:b/>
                          <w:bCs/>
                          <w:sz w:val="20"/>
                          <w:szCs w:val="20"/>
                        </w:rPr>
                      </w:pPr>
                      <w:r w:rsidRPr="00781F5F">
                        <w:rPr>
                          <w:b/>
                          <w:bCs/>
                          <w:sz w:val="20"/>
                          <w:szCs w:val="20"/>
                        </w:rPr>
                        <w:t>(a)</w:t>
                      </w:r>
                    </w:p>
                  </w:txbxContent>
                </v:textbox>
              </v:shape>
            </w:pict>
          </mc:Fallback>
        </mc:AlternateContent>
      </w:r>
      <w:r w:rsidR="00A16CD9">
        <w:rPr>
          <w:noProof/>
        </w:rPr>
        <w:drawing>
          <wp:inline distT="0" distB="0" distL="0" distR="0" wp14:anchorId="354392F8" wp14:editId="74FFBE68">
            <wp:extent cx="5476875" cy="47625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76875" cy="4762500"/>
                    </a:xfrm>
                    <a:prstGeom prst="rect">
                      <a:avLst/>
                    </a:prstGeom>
                    <a:noFill/>
                    <a:ln>
                      <a:noFill/>
                    </a:ln>
                  </pic:spPr>
                </pic:pic>
              </a:graphicData>
            </a:graphic>
          </wp:inline>
        </w:drawing>
      </w:r>
    </w:p>
    <w:p w14:paraId="363EAE59" w14:textId="6CC41FD5" w:rsidR="00855331" w:rsidRDefault="00ED000C" w:rsidP="00BB11E9">
      <w:pPr>
        <w:pStyle w:val="Caption"/>
        <w:jc w:val="center"/>
        <w:rPr>
          <w:noProof/>
        </w:rPr>
      </w:pPr>
      <w:bookmarkStart w:id="135" w:name="_Ref86233929"/>
      <w:bookmarkStart w:id="136" w:name="_Toc94773707"/>
      <w:r>
        <w:t xml:space="preserve">Figure </w:t>
      </w:r>
      <w:fldSimple w:instr=" SEQ Figure \* ARABIC ">
        <w:r w:rsidR="00815F3F">
          <w:rPr>
            <w:noProof/>
          </w:rPr>
          <w:t>21</w:t>
        </w:r>
      </w:fldSimple>
      <w:bookmarkEnd w:id="135"/>
      <w:r w:rsidR="00A22540" w:rsidRPr="00F97038">
        <w:rPr>
          <w:noProof/>
        </w:rPr>
        <w:t xml:space="preserve">: (a) Hourly MAPE for All Forecasters, (b-d) Hourly Error Distributions for CNN, LSTM, and ANN Forecasters – </w:t>
      </w:r>
      <w:r w:rsidR="00A22540">
        <w:rPr>
          <w:noProof/>
        </w:rPr>
        <w:t>Saint John</w:t>
      </w:r>
      <w:r w:rsidR="00A22540" w:rsidRPr="00F97038">
        <w:rPr>
          <w:noProof/>
        </w:rPr>
        <w:t xml:space="preserve"> Dataset</w:t>
      </w:r>
      <w:bookmarkEnd w:id="136"/>
    </w:p>
    <w:p w14:paraId="120C1A6E" w14:textId="32E3F297" w:rsidR="000811A4" w:rsidRDefault="00A3061F" w:rsidP="00937A20">
      <w:pPr>
        <w:pStyle w:val="Heading4"/>
      </w:pPr>
      <w:r>
        <w:lastRenderedPageBreak/>
        <w:t xml:space="preserve">4.3.1.1 </w:t>
      </w:r>
      <w:r w:rsidRPr="009D7DDB">
        <w:t>A Snippet on Hourly Performance</w:t>
      </w:r>
    </w:p>
    <w:p w14:paraId="6DDE6032" w14:textId="5EE03D4B" w:rsidR="0068001A" w:rsidRPr="0068001A" w:rsidRDefault="006416B9" w:rsidP="0068001A">
      <w:pPr>
        <w:ind w:firstLine="288"/>
      </w:pPr>
      <w:r w:rsidRPr="006416B9">
        <w:t>The average peak demand in Saint John occurs between 10:00 and 13:00, with a second peak around 19:00, as we discovered while working on the datasets.</w:t>
      </w:r>
      <w:r>
        <w:t xml:space="preserve"> </w:t>
      </w:r>
      <w:r w:rsidR="0068001A" w:rsidRPr="0068001A">
        <w:t xml:space="preserve">When we compare the average MAPE values in </w:t>
      </w:r>
      <w:r w:rsidR="0068001A">
        <w:fldChar w:fldCharType="begin"/>
      </w:r>
      <w:r w:rsidR="0068001A">
        <w:instrText xml:space="preserve"> REF _Ref86233929 \h </w:instrText>
      </w:r>
      <w:r w:rsidR="0068001A">
        <w:fldChar w:fldCharType="separate"/>
      </w:r>
      <w:r w:rsidR="00815F3F">
        <w:t xml:space="preserve">Figure </w:t>
      </w:r>
      <w:r w:rsidR="00815F3F">
        <w:rPr>
          <w:noProof/>
        </w:rPr>
        <w:t>21</w:t>
      </w:r>
      <w:r w:rsidR="0068001A">
        <w:fldChar w:fldCharType="end"/>
      </w:r>
      <w:r>
        <w:t>a</w:t>
      </w:r>
      <w:r w:rsidR="0068001A" w:rsidRPr="0068001A">
        <w:t xml:space="preserve"> to the box plots, we see a similar pattern of errors, with a wider distribution of errors in cases where the MAPE value is higher, and vice versa. </w:t>
      </w:r>
      <w:r w:rsidR="00671B6D" w:rsidRPr="00671B6D">
        <w:t>With the exception of the SNF and SARIMAX, all forecasters had their worst predictions around 9:00; the SNF's worst predictions were around 6:00, and the SARIMAX's worst predictions were around 24:00.</w:t>
      </w:r>
    </w:p>
    <w:p w14:paraId="5E4E2995" w14:textId="2120536A" w:rsidR="0068001A" w:rsidRDefault="0068001A" w:rsidP="007E36CA">
      <w:pPr>
        <w:ind w:firstLine="288"/>
      </w:pPr>
      <w:r w:rsidRPr="0068001A">
        <w:t xml:space="preserve">The SARIMAX forecaster made the most accurate predictions between 1:00 and 6:00; however, as demand increased throughout the day, the SARIMAX forecaster lost out to CNN. CNN performed best between </w:t>
      </w:r>
      <w:r w:rsidR="00F819FA">
        <w:t>7</w:t>
      </w:r>
      <w:r w:rsidRPr="0068001A">
        <w:t xml:space="preserve">:00 and 24:00, as well as during the day's peak hours. As a result, CNN had the best overall performance and the tightest error distribution. The ANN is ranked second, with the SARIMAX outperforming it between </w:t>
      </w:r>
      <w:r w:rsidR="002B5594">
        <w:t>1</w:t>
      </w:r>
      <w:r w:rsidRPr="0068001A">
        <w:t>:00 and 7:00 and the LSTM outperforming it between 19:00 and 22:00. The LSTM is ranked third. The SNF performed the worst overall.</w:t>
      </w:r>
    </w:p>
    <w:p w14:paraId="7EC6E36B" w14:textId="6272712A" w:rsidR="00176334" w:rsidRDefault="00176334" w:rsidP="00176334">
      <w:pPr>
        <w:pStyle w:val="Heading3"/>
      </w:pPr>
      <w:bookmarkStart w:id="137" w:name="_Toc94773636"/>
      <w:r>
        <w:t>4.3.2 The Daily Performance</w:t>
      </w:r>
      <w:bookmarkEnd w:id="137"/>
    </w:p>
    <w:p w14:paraId="5B6C3A56" w14:textId="2B27057F" w:rsidR="009501CD" w:rsidRDefault="009501CD" w:rsidP="00E11833">
      <w:pPr>
        <w:ind w:firstLine="288"/>
      </w:pPr>
      <w:r>
        <w:fldChar w:fldCharType="begin"/>
      </w:r>
      <w:r>
        <w:instrText xml:space="preserve"> REF _Ref86237580 \h </w:instrText>
      </w:r>
      <w:r>
        <w:fldChar w:fldCharType="separate"/>
      </w:r>
      <w:r w:rsidR="00815F3F">
        <w:t xml:space="preserve">Figure </w:t>
      </w:r>
      <w:r w:rsidR="00815F3F">
        <w:rPr>
          <w:noProof/>
        </w:rPr>
        <w:t>22</w:t>
      </w:r>
      <w:r>
        <w:fldChar w:fldCharType="end"/>
      </w:r>
      <w:r w:rsidR="00327E1E">
        <w:t>a</w:t>
      </w:r>
      <w:r w:rsidRPr="00E21F51">
        <w:t xml:space="preserve"> shows the MAPE values for each </w:t>
      </w:r>
      <w:r>
        <w:t>forecaster</w:t>
      </w:r>
      <w:r w:rsidRPr="00E21F51">
        <w:t xml:space="preserve"> aggregated as daily averages for each day of the week. </w:t>
      </w:r>
      <w:r w:rsidR="00E11833" w:rsidRPr="003569BC">
        <w:t xml:space="preserve">The following plots are boxplots of the </w:t>
      </w:r>
      <w:r w:rsidR="00E11833">
        <w:t>daily</w:t>
      </w:r>
      <w:r w:rsidR="00E11833" w:rsidRPr="003569BC">
        <w:t xml:space="preserve"> error distributions for CNN, LSTM, and ANN forecasters on </w:t>
      </w:r>
      <w:r w:rsidR="00392687" w:rsidRPr="003569BC">
        <w:t>a</w:t>
      </w:r>
      <w:r w:rsidR="00E11833" w:rsidRPr="003569BC">
        <w:t xml:space="preserve"> </w:t>
      </w:r>
      <w:r w:rsidR="00E11833">
        <w:t>daily</w:t>
      </w:r>
      <w:r w:rsidR="00E11833" w:rsidRPr="003569BC">
        <w:t xml:space="preserve"> basis.</w:t>
      </w:r>
    </w:p>
    <w:p w14:paraId="6E76A0F6" w14:textId="40ED74D8" w:rsidR="00D44E47" w:rsidRDefault="00D44E47" w:rsidP="00D44E47">
      <w:pPr>
        <w:pStyle w:val="Heading4"/>
      </w:pPr>
      <w:r>
        <w:t xml:space="preserve">4.3.2.1 </w:t>
      </w:r>
      <w:r w:rsidRPr="009D7DDB">
        <w:t xml:space="preserve">A Snippet on </w:t>
      </w:r>
      <w:r>
        <w:t>Daily</w:t>
      </w:r>
      <w:r w:rsidRPr="009D7DDB">
        <w:t xml:space="preserve"> Performance</w:t>
      </w:r>
    </w:p>
    <w:p w14:paraId="70A85E54" w14:textId="070819A9" w:rsidR="005F0AB5" w:rsidRDefault="005F0AB5" w:rsidP="005F0AB5">
      <w:pPr>
        <w:ind w:firstLine="288"/>
      </w:pPr>
      <w:r w:rsidRPr="005F0AB5">
        <w:t xml:space="preserve">When we compare the MAPE values in </w:t>
      </w:r>
      <w:r>
        <w:fldChar w:fldCharType="begin"/>
      </w:r>
      <w:r>
        <w:instrText xml:space="preserve"> REF _Ref86237580 \h </w:instrText>
      </w:r>
      <w:r>
        <w:fldChar w:fldCharType="separate"/>
      </w:r>
      <w:r w:rsidR="00815F3F">
        <w:t xml:space="preserve">Figure </w:t>
      </w:r>
      <w:r w:rsidR="00815F3F">
        <w:rPr>
          <w:noProof/>
        </w:rPr>
        <w:t>22</w:t>
      </w:r>
      <w:r>
        <w:fldChar w:fldCharType="end"/>
      </w:r>
      <w:r w:rsidR="00327E1E">
        <w:t>a</w:t>
      </w:r>
      <w:r w:rsidRPr="005F0AB5">
        <w:t xml:space="preserve"> to the error distribution boxplots, we can see that the forecasters had the most difficulty predicting Mondays and Saturdays. </w:t>
      </w:r>
      <w:r w:rsidRPr="005F0AB5">
        <w:lastRenderedPageBreak/>
        <w:t>The most predictable days were Wednesdays and Thursdays.</w:t>
      </w:r>
      <w:r w:rsidR="00095788" w:rsidRPr="00095788">
        <w:t xml:space="preserve"> </w:t>
      </w:r>
      <w:r w:rsidR="00F84187">
        <w:t xml:space="preserve">The </w:t>
      </w:r>
      <w:r w:rsidR="00095788" w:rsidRPr="00095788">
        <w:t xml:space="preserve">CNN provided the best </w:t>
      </w:r>
      <w:r w:rsidR="00F84187">
        <w:t>predictions</w:t>
      </w:r>
      <w:r w:rsidR="00095788" w:rsidRPr="00095788">
        <w:t xml:space="preserve"> on all seven days of the week.</w:t>
      </w:r>
      <w:r w:rsidRPr="005F0AB5">
        <w:t xml:space="preserve"> The ANN is second, with the LSTM outperforming it only on Fridays, and the LSTM is third, with the SARIMAX outperforming it only on Thursdays. The SNF performed the worst overall.</w:t>
      </w:r>
    </w:p>
    <w:p w14:paraId="0C6150C1" w14:textId="5FDA5488" w:rsidR="00F05615" w:rsidRDefault="00975B76" w:rsidP="008A7132">
      <w:pPr>
        <w:jc w:val="center"/>
      </w:pPr>
      <w:r>
        <w:rPr>
          <w:noProof/>
        </w:rPr>
        <mc:AlternateContent>
          <mc:Choice Requires="wps">
            <w:drawing>
              <wp:anchor distT="0" distB="0" distL="114300" distR="114300" simplePos="0" relativeHeight="251743232" behindDoc="0" locked="0" layoutInCell="1" allowOverlap="1" wp14:anchorId="55E9C4CA" wp14:editId="38DF4C2D">
                <wp:simplePos x="0" y="0"/>
                <wp:positionH relativeFrom="column">
                  <wp:posOffset>2714625</wp:posOffset>
                </wp:positionH>
                <wp:positionV relativeFrom="paragraph">
                  <wp:posOffset>4455160</wp:posOffset>
                </wp:positionV>
                <wp:extent cx="361950" cy="286676"/>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40E7C92C" w14:textId="0C9350C1" w:rsidR="00975B76" w:rsidRPr="00781F5F" w:rsidRDefault="00975B76" w:rsidP="00975B76">
                            <w:pPr>
                              <w:rPr>
                                <w:b/>
                                <w:bCs/>
                                <w:sz w:val="20"/>
                                <w:szCs w:val="20"/>
                              </w:rPr>
                            </w:pPr>
                            <w:r w:rsidRPr="00781F5F">
                              <w:rPr>
                                <w:b/>
                                <w:bCs/>
                                <w:sz w:val="20"/>
                                <w:szCs w:val="20"/>
                              </w:rPr>
                              <w:t>(</w:t>
                            </w:r>
                            <w:r>
                              <w:rPr>
                                <w:b/>
                                <w:bCs/>
                                <w:sz w:val="20"/>
                                <w:szCs w:val="20"/>
                              </w:rPr>
                              <w:t>d</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9C4CA" id="Text Box 41" o:spid="_x0000_s1060" type="#_x0000_t202" style="position:absolute;left:0;text-align:left;margin-left:213.75pt;margin-top:350.8pt;width:28.5pt;height:22.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" filled="f" stroked="f" strokeweight=".5pt">
                <v:textbox>
                  <w:txbxContent>
                    <w:p w14:paraId="40E7C92C" w14:textId="0C9350C1" w:rsidR="00975B76" w:rsidRPr="00781F5F" w:rsidRDefault="00975B76" w:rsidP="00975B76">
                      <w:pPr>
                        <w:rPr>
                          <w:b/>
                          <w:bCs/>
                          <w:sz w:val="20"/>
                          <w:szCs w:val="20"/>
                        </w:rPr>
                      </w:pPr>
                      <w:r w:rsidRPr="00781F5F">
                        <w:rPr>
                          <w:b/>
                          <w:bCs/>
                          <w:sz w:val="20"/>
                          <w:szCs w:val="20"/>
                        </w:rPr>
                        <w:t>(</w:t>
                      </w:r>
                      <w:r>
                        <w:rPr>
                          <w:b/>
                          <w:bCs/>
                          <w:sz w:val="20"/>
                          <w:szCs w:val="20"/>
                        </w:rPr>
                        <w:t>d</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1F554280" wp14:editId="570D3FDC">
                <wp:simplePos x="0" y="0"/>
                <wp:positionH relativeFrom="column">
                  <wp:posOffset>0</wp:posOffset>
                </wp:positionH>
                <wp:positionV relativeFrom="paragraph">
                  <wp:posOffset>4445635</wp:posOffset>
                </wp:positionV>
                <wp:extent cx="361950" cy="286676"/>
                <wp:effectExtent l="0" t="0" r="0" b="0"/>
                <wp:wrapNone/>
                <wp:docPr id="40" name="Text Box 40"/>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706BD7B8" w14:textId="731D22B9" w:rsidR="00975B76" w:rsidRPr="00781F5F" w:rsidRDefault="00975B76" w:rsidP="00975B76">
                            <w:pPr>
                              <w:rPr>
                                <w:b/>
                                <w:bCs/>
                                <w:sz w:val="20"/>
                                <w:szCs w:val="20"/>
                              </w:rPr>
                            </w:pPr>
                            <w:r w:rsidRPr="00781F5F">
                              <w:rPr>
                                <w:b/>
                                <w:bCs/>
                                <w:sz w:val="20"/>
                                <w:szCs w:val="20"/>
                              </w:rPr>
                              <w:t>(</w:t>
                            </w:r>
                            <w:r>
                              <w:rPr>
                                <w:b/>
                                <w:bCs/>
                                <w:sz w:val="20"/>
                                <w:szCs w:val="20"/>
                              </w:rPr>
                              <w:t>c</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54280" id="Text Box 40" o:spid="_x0000_s1061" type="#_x0000_t202" style="position:absolute;left:0;text-align:left;margin-left:0;margin-top:350.05pt;width:28.5pt;height:2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" filled="f" stroked="f" strokeweight=".5pt">
                <v:textbox>
                  <w:txbxContent>
                    <w:p w14:paraId="706BD7B8" w14:textId="731D22B9" w:rsidR="00975B76" w:rsidRPr="00781F5F" w:rsidRDefault="00975B76" w:rsidP="00975B76">
                      <w:pPr>
                        <w:rPr>
                          <w:b/>
                          <w:bCs/>
                          <w:sz w:val="20"/>
                          <w:szCs w:val="20"/>
                        </w:rPr>
                      </w:pPr>
                      <w:r w:rsidRPr="00781F5F">
                        <w:rPr>
                          <w:b/>
                          <w:bCs/>
                          <w:sz w:val="20"/>
                          <w:szCs w:val="20"/>
                        </w:rPr>
                        <w:t>(</w:t>
                      </w:r>
                      <w:r>
                        <w:rPr>
                          <w:b/>
                          <w:bCs/>
                          <w:sz w:val="20"/>
                          <w:szCs w:val="20"/>
                        </w:rPr>
                        <w:t>c</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03B29BBD" wp14:editId="4894DE7A">
                <wp:simplePos x="0" y="0"/>
                <wp:positionH relativeFrom="column">
                  <wp:posOffset>2714625</wp:posOffset>
                </wp:positionH>
                <wp:positionV relativeFrom="paragraph">
                  <wp:posOffset>2112645</wp:posOffset>
                </wp:positionV>
                <wp:extent cx="361950" cy="286676"/>
                <wp:effectExtent l="0" t="0" r="0" b="0"/>
                <wp:wrapNone/>
                <wp:docPr id="39" name="Text Box 39"/>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75B593BC" w14:textId="1D67255A" w:rsidR="00975B76" w:rsidRPr="00781F5F" w:rsidRDefault="00975B76" w:rsidP="00975B76">
                            <w:pPr>
                              <w:rPr>
                                <w:b/>
                                <w:bCs/>
                                <w:sz w:val="20"/>
                                <w:szCs w:val="20"/>
                              </w:rPr>
                            </w:pPr>
                            <w:r w:rsidRPr="00781F5F">
                              <w:rPr>
                                <w:b/>
                                <w:bCs/>
                                <w:sz w:val="20"/>
                                <w:szCs w:val="20"/>
                              </w:rPr>
                              <w:t>(</w:t>
                            </w:r>
                            <w:r>
                              <w:rPr>
                                <w:b/>
                                <w:bCs/>
                                <w:sz w:val="20"/>
                                <w:szCs w:val="20"/>
                              </w:rPr>
                              <w:t>b</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29BBD" id="Text Box 39" o:spid="_x0000_s1062" type="#_x0000_t202" style="position:absolute;left:0;text-align:left;margin-left:213.75pt;margin-top:166.35pt;width:28.5pt;height:2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" filled="f" stroked="f" strokeweight=".5pt">
                <v:textbox>
                  <w:txbxContent>
                    <w:p w14:paraId="75B593BC" w14:textId="1D67255A" w:rsidR="00975B76" w:rsidRPr="00781F5F" w:rsidRDefault="00975B76" w:rsidP="00975B76">
                      <w:pPr>
                        <w:rPr>
                          <w:b/>
                          <w:bCs/>
                          <w:sz w:val="20"/>
                          <w:szCs w:val="20"/>
                        </w:rPr>
                      </w:pPr>
                      <w:r w:rsidRPr="00781F5F">
                        <w:rPr>
                          <w:b/>
                          <w:bCs/>
                          <w:sz w:val="20"/>
                          <w:szCs w:val="20"/>
                        </w:rPr>
                        <w:t>(</w:t>
                      </w:r>
                      <w:r>
                        <w:rPr>
                          <w:b/>
                          <w:bCs/>
                          <w:sz w:val="20"/>
                          <w:szCs w:val="20"/>
                        </w:rPr>
                        <w:t>b</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16C7F8F9" wp14:editId="449B21C6">
                <wp:simplePos x="0" y="0"/>
                <wp:positionH relativeFrom="column">
                  <wp:posOffset>0</wp:posOffset>
                </wp:positionH>
                <wp:positionV relativeFrom="paragraph">
                  <wp:posOffset>2112645</wp:posOffset>
                </wp:positionV>
                <wp:extent cx="361950" cy="286676"/>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14EB3F00" w14:textId="77777777" w:rsidR="00975B76" w:rsidRPr="00781F5F" w:rsidRDefault="00975B76" w:rsidP="00975B76">
                            <w:pPr>
                              <w:rPr>
                                <w:b/>
                                <w:bCs/>
                                <w:sz w:val="20"/>
                                <w:szCs w:val="20"/>
                              </w:rPr>
                            </w:pPr>
                            <w:r w:rsidRPr="00781F5F">
                              <w:rPr>
                                <w:b/>
                                <w:bCs/>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7F8F9" id="Text Box 38" o:spid="_x0000_s1063" type="#_x0000_t202" style="position:absolute;left:0;text-align:left;margin-left:0;margin-top:166.35pt;width:28.5pt;height:22.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" filled="f" stroked="f" strokeweight=".5pt">
                <v:textbox>
                  <w:txbxContent>
                    <w:p w14:paraId="14EB3F00" w14:textId="77777777" w:rsidR="00975B76" w:rsidRPr="00781F5F" w:rsidRDefault="00975B76" w:rsidP="00975B76">
                      <w:pPr>
                        <w:rPr>
                          <w:b/>
                          <w:bCs/>
                          <w:sz w:val="20"/>
                          <w:szCs w:val="20"/>
                        </w:rPr>
                      </w:pPr>
                      <w:r w:rsidRPr="00781F5F">
                        <w:rPr>
                          <w:b/>
                          <w:bCs/>
                          <w:sz w:val="20"/>
                          <w:szCs w:val="20"/>
                        </w:rPr>
                        <w:t>(a)</w:t>
                      </w:r>
                    </w:p>
                  </w:txbxContent>
                </v:textbox>
              </v:shape>
            </w:pict>
          </mc:Fallback>
        </mc:AlternateContent>
      </w:r>
      <w:r w:rsidR="0082488A">
        <w:rPr>
          <w:noProof/>
        </w:rPr>
        <w:drawing>
          <wp:inline distT="0" distB="0" distL="0" distR="0" wp14:anchorId="04786698" wp14:editId="47B4B0A8">
            <wp:extent cx="5476875" cy="47434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76875" cy="4743450"/>
                    </a:xfrm>
                    <a:prstGeom prst="rect">
                      <a:avLst/>
                    </a:prstGeom>
                    <a:noFill/>
                    <a:ln>
                      <a:noFill/>
                    </a:ln>
                  </pic:spPr>
                </pic:pic>
              </a:graphicData>
            </a:graphic>
          </wp:inline>
        </w:drawing>
      </w:r>
    </w:p>
    <w:p w14:paraId="5087897C" w14:textId="4388563E" w:rsidR="00447A6E" w:rsidRDefault="00F05615" w:rsidP="00F05615">
      <w:pPr>
        <w:pStyle w:val="Caption"/>
        <w:jc w:val="center"/>
      </w:pPr>
      <w:bookmarkStart w:id="138" w:name="_Ref86237580"/>
      <w:bookmarkStart w:id="139" w:name="_Toc94773708"/>
      <w:r>
        <w:t xml:space="preserve">Figure </w:t>
      </w:r>
      <w:fldSimple w:instr=" SEQ Figure \* ARABIC ">
        <w:r w:rsidR="00815F3F">
          <w:rPr>
            <w:noProof/>
          </w:rPr>
          <w:t>22</w:t>
        </w:r>
      </w:fldSimple>
      <w:bookmarkEnd w:id="138"/>
      <w:r w:rsidR="00A30DF4" w:rsidRPr="00F97038">
        <w:rPr>
          <w:noProof/>
        </w:rPr>
        <w:t xml:space="preserve">: (a) </w:t>
      </w:r>
      <w:r w:rsidR="00A30DF4">
        <w:rPr>
          <w:noProof/>
        </w:rPr>
        <w:t>Daily</w:t>
      </w:r>
      <w:r w:rsidR="00A30DF4" w:rsidRPr="00F97038">
        <w:rPr>
          <w:noProof/>
        </w:rPr>
        <w:t xml:space="preserve"> MAPE for All Forecasters, (b-d) </w:t>
      </w:r>
      <w:r w:rsidR="00A30DF4">
        <w:rPr>
          <w:noProof/>
        </w:rPr>
        <w:t>Daily</w:t>
      </w:r>
      <w:r w:rsidR="00A30DF4" w:rsidRPr="00F97038">
        <w:rPr>
          <w:noProof/>
        </w:rPr>
        <w:t xml:space="preserve"> Error Distributions for CNN, LSTM, and ANN Forecasters – </w:t>
      </w:r>
      <w:r w:rsidR="00A30DF4">
        <w:rPr>
          <w:noProof/>
        </w:rPr>
        <w:t>Saint John</w:t>
      </w:r>
      <w:r w:rsidR="00A30DF4" w:rsidRPr="00F97038">
        <w:rPr>
          <w:noProof/>
        </w:rPr>
        <w:t xml:space="preserve"> Dataset</w:t>
      </w:r>
      <w:bookmarkEnd w:id="139"/>
    </w:p>
    <w:p w14:paraId="542CE18D" w14:textId="690304D8" w:rsidR="00EE7AB9" w:rsidRDefault="00EE7AB9" w:rsidP="00EE7AB9">
      <w:pPr>
        <w:pStyle w:val="Heading3"/>
      </w:pPr>
      <w:bookmarkStart w:id="140" w:name="_Toc94773637"/>
      <w:r>
        <w:lastRenderedPageBreak/>
        <w:t>4.</w:t>
      </w:r>
      <w:r w:rsidR="00AF1BCD">
        <w:t>3</w:t>
      </w:r>
      <w:r>
        <w:t>.3 The Monthly Performance</w:t>
      </w:r>
      <w:bookmarkEnd w:id="140"/>
    </w:p>
    <w:p w14:paraId="33DDAF88" w14:textId="48F56B8E" w:rsidR="001C7569" w:rsidRPr="001C7569" w:rsidRDefault="001C7569" w:rsidP="001C7569">
      <w:pPr>
        <w:ind w:firstLine="288"/>
      </w:pPr>
      <w:r>
        <w:fldChar w:fldCharType="begin"/>
      </w:r>
      <w:r>
        <w:instrText xml:space="preserve"> REF _Ref86238423 \h </w:instrText>
      </w:r>
      <w:r>
        <w:fldChar w:fldCharType="separate"/>
      </w:r>
      <w:r w:rsidR="00815F3F">
        <w:t xml:space="preserve">Figure </w:t>
      </w:r>
      <w:r w:rsidR="00815F3F">
        <w:rPr>
          <w:noProof/>
        </w:rPr>
        <w:t>23</w:t>
      </w:r>
      <w:r>
        <w:fldChar w:fldCharType="end"/>
      </w:r>
      <w:r>
        <w:t xml:space="preserve"> </w:t>
      </w:r>
      <w:r w:rsidRPr="001C7569">
        <w:t xml:space="preserve">shows the MAPE values for each forecaster as monthly averages for each month of the year. </w:t>
      </w:r>
      <w:r>
        <w:fldChar w:fldCharType="begin"/>
      </w:r>
      <w:r>
        <w:instrText xml:space="preserve"> REF _Ref90036482 \h </w:instrText>
      </w:r>
      <w:r>
        <w:fldChar w:fldCharType="separate"/>
      </w:r>
      <w:r w:rsidR="00815F3F">
        <w:t xml:space="preserve">Figure </w:t>
      </w:r>
      <w:r w:rsidR="00815F3F">
        <w:rPr>
          <w:noProof/>
        </w:rPr>
        <w:t>24</w:t>
      </w:r>
      <w:r>
        <w:fldChar w:fldCharType="end"/>
      </w:r>
      <w:r>
        <w:t xml:space="preserve"> </w:t>
      </w:r>
      <w:r w:rsidRPr="001C7569">
        <w:t>depicts monthly boxplots of error distributions for CNN, LSTM, ANN, and SARIMAX forecasters.</w:t>
      </w:r>
    </w:p>
    <w:p w14:paraId="56D281A0" w14:textId="11124D9C" w:rsidR="0015084A" w:rsidRDefault="00077D43" w:rsidP="00077D43">
      <w:pPr>
        <w:ind w:firstLine="288"/>
        <w:jc w:val="center"/>
      </w:pPr>
      <w:r w:rsidRPr="00077D43">
        <w:rPr>
          <w:noProof/>
        </w:rPr>
        <w:drawing>
          <wp:inline distT="0" distB="0" distL="0" distR="0" wp14:anchorId="0D45FCE4" wp14:editId="59E087EC">
            <wp:extent cx="3819525" cy="3272763"/>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99">
                      <a:extLst>
                        <a:ext uri="{28A0092B-C50C-407E-A947-70E740481C1C}">
                          <a14:useLocalDpi xmlns:a14="http://schemas.microsoft.com/office/drawing/2010/main" val="0"/>
                        </a:ext>
                      </a:extLst>
                    </a:blip>
                    <a:srcRect l="5546" r="6977"/>
                    <a:stretch/>
                  </pic:blipFill>
                  <pic:spPr bwMode="auto">
                    <a:xfrm>
                      <a:off x="0" y="0"/>
                      <a:ext cx="3823120" cy="3275844"/>
                    </a:xfrm>
                    <a:prstGeom prst="rect">
                      <a:avLst/>
                    </a:prstGeom>
                    <a:noFill/>
                    <a:ln>
                      <a:noFill/>
                    </a:ln>
                    <a:extLst>
                      <a:ext uri="{53640926-AAD7-44D8-BBD7-CCE9431645EC}">
                        <a14:shadowObscured xmlns:a14="http://schemas.microsoft.com/office/drawing/2010/main"/>
                      </a:ext>
                    </a:extLst>
                  </pic:spPr>
                </pic:pic>
              </a:graphicData>
            </a:graphic>
          </wp:inline>
        </w:drawing>
      </w:r>
    </w:p>
    <w:p w14:paraId="64C3AD37" w14:textId="161C9933" w:rsidR="0015084A" w:rsidRDefault="0015084A" w:rsidP="0015084A">
      <w:pPr>
        <w:pStyle w:val="Caption"/>
        <w:jc w:val="center"/>
      </w:pPr>
      <w:bookmarkStart w:id="141" w:name="_Ref86238423"/>
      <w:bookmarkStart w:id="142" w:name="_Toc94773709"/>
      <w:r>
        <w:t xml:space="preserve">Figure </w:t>
      </w:r>
      <w:fldSimple w:instr=" SEQ Figure \* ARABIC ">
        <w:r w:rsidR="00815F3F">
          <w:rPr>
            <w:noProof/>
          </w:rPr>
          <w:t>23</w:t>
        </w:r>
      </w:fldSimple>
      <w:bookmarkEnd w:id="141"/>
      <w:r>
        <w:t xml:space="preserve"> - </w:t>
      </w:r>
      <w:r w:rsidR="00D3437E" w:rsidRPr="00D8190B">
        <w:t xml:space="preserve">Monthly MAPE for Each </w:t>
      </w:r>
      <w:r w:rsidR="00D3437E">
        <w:t>Forecaster</w:t>
      </w:r>
      <w:r w:rsidR="00D3437E" w:rsidRPr="00D8190B">
        <w:t xml:space="preserve"> </w:t>
      </w:r>
      <w:r w:rsidR="00D3437E">
        <w:t>– Saint John Dataset</w:t>
      </w:r>
      <w:bookmarkEnd w:id="142"/>
    </w:p>
    <w:p w14:paraId="148AD9AB" w14:textId="2C580000" w:rsidR="000E5632" w:rsidRDefault="000E5632" w:rsidP="000E5632">
      <w:pPr>
        <w:pStyle w:val="Heading4"/>
      </w:pPr>
      <w:r>
        <w:t xml:space="preserve">4.3.3.1 </w:t>
      </w:r>
      <w:r w:rsidRPr="009D7DDB">
        <w:t xml:space="preserve">A Snippet on </w:t>
      </w:r>
      <w:r>
        <w:t>Monthly</w:t>
      </w:r>
      <w:r w:rsidRPr="009D7DDB">
        <w:t xml:space="preserve"> Performance</w:t>
      </w:r>
    </w:p>
    <w:p w14:paraId="66A0E7AB" w14:textId="272CB36D" w:rsidR="004840A1" w:rsidRDefault="004840A1" w:rsidP="004840A1">
      <w:pPr>
        <w:ind w:firstLine="288"/>
      </w:pPr>
      <w:r>
        <w:t xml:space="preserve">The city of Saint John experiences its highest demand during the winter months. </w:t>
      </w:r>
      <w:r w:rsidR="00C03566">
        <w:t xml:space="preserve">With the exception of the </w:t>
      </w:r>
      <w:r>
        <w:t xml:space="preserve">SARIMAX and SNF, the majority of </w:t>
      </w:r>
      <w:r w:rsidR="007F16AD">
        <w:t>the forecasters</w:t>
      </w:r>
      <w:r>
        <w:t xml:space="preserve"> made their worst predictions in December. </w:t>
      </w:r>
      <w:r w:rsidR="00392687" w:rsidRPr="00392687">
        <w:t>The SARIMAX forecaster produced the most accurate forecasts in January, November, and December, while CNN's predictions for the rest of the year were the most accurate.</w:t>
      </w:r>
    </w:p>
    <w:p w14:paraId="5302EE48" w14:textId="009B6F6B" w:rsidR="004840A1" w:rsidRDefault="004840A1" w:rsidP="004840A1">
      <w:pPr>
        <w:ind w:firstLine="288"/>
      </w:pPr>
      <w:r>
        <w:lastRenderedPageBreak/>
        <w:t>Because the ANN and LSTM are inextricably linked, determining which produces more accurate predictions is difficult. In January, February, April, September, October, and December, the ANN outperformed the LSTM. In March, May, June, July, August, and November, the LSTM outperformed the ANN. Furthermore, in June, the MLR and SNF outperformed the ANN. In April, the SARIMAX outperforms the MLR. The most error-prone months for the SNF were January to May and October to December.</w:t>
      </w:r>
    </w:p>
    <w:p w14:paraId="0B76169C" w14:textId="53602950" w:rsidR="00E516CF" w:rsidRDefault="00975B76" w:rsidP="008A7132">
      <w:r>
        <w:rPr>
          <w:noProof/>
        </w:rPr>
        <mc:AlternateContent>
          <mc:Choice Requires="wps">
            <w:drawing>
              <wp:anchor distT="0" distB="0" distL="114300" distR="114300" simplePos="0" relativeHeight="251751424" behindDoc="0" locked="0" layoutInCell="1" allowOverlap="1" wp14:anchorId="2B1DD707" wp14:editId="2D838031">
                <wp:simplePos x="0" y="0"/>
                <wp:positionH relativeFrom="column">
                  <wp:posOffset>2724150</wp:posOffset>
                </wp:positionH>
                <wp:positionV relativeFrom="paragraph">
                  <wp:posOffset>4468495</wp:posOffset>
                </wp:positionV>
                <wp:extent cx="361950" cy="286676"/>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273D5342" w14:textId="3E1FA4B0" w:rsidR="00975B76" w:rsidRPr="00781F5F" w:rsidRDefault="00975B76" w:rsidP="00975B76">
                            <w:pPr>
                              <w:rPr>
                                <w:b/>
                                <w:bCs/>
                                <w:sz w:val="20"/>
                                <w:szCs w:val="20"/>
                              </w:rPr>
                            </w:pPr>
                            <w:r w:rsidRPr="00781F5F">
                              <w:rPr>
                                <w:b/>
                                <w:bCs/>
                                <w:sz w:val="20"/>
                                <w:szCs w:val="20"/>
                              </w:rPr>
                              <w:t>(</w:t>
                            </w:r>
                            <w:r>
                              <w:rPr>
                                <w:b/>
                                <w:bCs/>
                                <w:sz w:val="20"/>
                                <w:szCs w:val="20"/>
                              </w:rPr>
                              <w:t>d</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DD707" id="Text Box 46" o:spid="_x0000_s1064" type="#_x0000_t202" style="position:absolute;left:0;text-align:left;margin-left:214.5pt;margin-top:351.85pt;width:28.5pt;height:22.5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" filled="f" stroked="f" strokeweight=".5pt">
                <v:textbox>
                  <w:txbxContent>
                    <w:p w14:paraId="273D5342" w14:textId="3E1FA4B0" w:rsidR="00975B76" w:rsidRPr="00781F5F" w:rsidRDefault="00975B76" w:rsidP="00975B76">
                      <w:pPr>
                        <w:rPr>
                          <w:b/>
                          <w:bCs/>
                          <w:sz w:val="20"/>
                          <w:szCs w:val="20"/>
                        </w:rPr>
                      </w:pPr>
                      <w:r w:rsidRPr="00781F5F">
                        <w:rPr>
                          <w:b/>
                          <w:bCs/>
                          <w:sz w:val="20"/>
                          <w:szCs w:val="20"/>
                        </w:rPr>
                        <w:t>(</w:t>
                      </w:r>
                      <w:r>
                        <w:rPr>
                          <w:b/>
                          <w:bCs/>
                          <w:sz w:val="20"/>
                          <w:szCs w:val="20"/>
                        </w:rPr>
                        <w:t>d</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008C0183" wp14:editId="76C6E77F">
                <wp:simplePos x="0" y="0"/>
                <wp:positionH relativeFrom="column">
                  <wp:posOffset>0</wp:posOffset>
                </wp:positionH>
                <wp:positionV relativeFrom="paragraph">
                  <wp:posOffset>4468495</wp:posOffset>
                </wp:positionV>
                <wp:extent cx="361950" cy="286676"/>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092BF3A8" w14:textId="2A610541" w:rsidR="00975B76" w:rsidRPr="00781F5F" w:rsidRDefault="00975B76" w:rsidP="00975B76">
                            <w:pPr>
                              <w:rPr>
                                <w:b/>
                                <w:bCs/>
                                <w:sz w:val="20"/>
                                <w:szCs w:val="20"/>
                              </w:rPr>
                            </w:pPr>
                            <w:r w:rsidRPr="00781F5F">
                              <w:rPr>
                                <w:b/>
                                <w:bCs/>
                                <w:sz w:val="20"/>
                                <w:szCs w:val="20"/>
                              </w:rPr>
                              <w:t>(</w:t>
                            </w:r>
                            <w:r>
                              <w:rPr>
                                <w:b/>
                                <w:bCs/>
                                <w:sz w:val="20"/>
                                <w:szCs w:val="20"/>
                              </w:rPr>
                              <w:t>c</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C0183" id="Text Box 45" o:spid="_x0000_s1065" type="#_x0000_t202" style="position:absolute;left:0;text-align:left;margin-left:0;margin-top:351.85pt;width:28.5pt;height:22.5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" filled="f" stroked="f" strokeweight=".5pt">
                <v:textbox>
                  <w:txbxContent>
                    <w:p w14:paraId="092BF3A8" w14:textId="2A610541" w:rsidR="00975B76" w:rsidRPr="00781F5F" w:rsidRDefault="00975B76" w:rsidP="00975B76">
                      <w:pPr>
                        <w:rPr>
                          <w:b/>
                          <w:bCs/>
                          <w:sz w:val="20"/>
                          <w:szCs w:val="20"/>
                        </w:rPr>
                      </w:pPr>
                      <w:r w:rsidRPr="00781F5F">
                        <w:rPr>
                          <w:b/>
                          <w:bCs/>
                          <w:sz w:val="20"/>
                          <w:szCs w:val="20"/>
                        </w:rPr>
                        <w:t>(</w:t>
                      </w:r>
                      <w:r>
                        <w:rPr>
                          <w:b/>
                          <w:bCs/>
                          <w:sz w:val="20"/>
                          <w:szCs w:val="20"/>
                        </w:rPr>
                        <w:t>c</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285FBC3B" wp14:editId="53649435">
                <wp:simplePos x="0" y="0"/>
                <wp:positionH relativeFrom="column">
                  <wp:posOffset>2724150</wp:posOffset>
                </wp:positionH>
                <wp:positionV relativeFrom="paragraph">
                  <wp:posOffset>2078355</wp:posOffset>
                </wp:positionV>
                <wp:extent cx="361950" cy="286676"/>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6A609C50" w14:textId="30890B8B" w:rsidR="00975B76" w:rsidRPr="00781F5F" w:rsidRDefault="00975B76" w:rsidP="00975B76">
                            <w:pPr>
                              <w:rPr>
                                <w:b/>
                                <w:bCs/>
                                <w:sz w:val="20"/>
                                <w:szCs w:val="20"/>
                              </w:rPr>
                            </w:pPr>
                            <w:r w:rsidRPr="00781F5F">
                              <w:rPr>
                                <w:b/>
                                <w:bCs/>
                                <w:sz w:val="20"/>
                                <w:szCs w:val="20"/>
                              </w:rPr>
                              <w:t>(</w:t>
                            </w:r>
                            <w:r>
                              <w:rPr>
                                <w:b/>
                                <w:bCs/>
                                <w:sz w:val="20"/>
                                <w:szCs w:val="20"/>
                              </w:rPr>
                              <w:t>b</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FBC3B" id="Text Box 44" o:spid="_x0000_s1066" type="#_x0000_t202" style="position:absolute;left:0;text-align:left;margin-left:214.5pt;margin-top:163.65pt;width:28.5pt;height:22.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" filled="f" stroked="f" strokeweight=".5pt">
                <v:textbox>
                  <w:txbxContent>
                    <w:p w14:paraId="6A609C50" w14:textId="30890B8B" w:rsidR="00975B76" w:rsidRPr="00781F5F" w:rsidRDefault="00975B76" w:rsidP="00975B76">
                      <w:pPr>
                        <w:rPr>
                          <w:b/>
                          <w:bCs/>
                          <w:sz w:val="20"/>
                          <w:szCs w:val="20"/>
                        </w:rPr>
                      </w:pPr>
                      <w:r w:rsidRPr="00781F5F">
                        <w:rPr>
                          <w:b/>
                          <w:bCs/>
                          <w:sz w:val="20"/>
                          <w:szCs w:val="20"/>
                        </w:rPr>
                        <w:t>(</w:t>
                      </w:r>
                      <w:r>
                        <w:rPr>
                          <w:b/>
                          <w:bCs/>
                          <w:sz w:val="20"/>
                          <w:szCs w:val="20"/>
                        </w:rPr>
                        <w:t>b</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59D15DA4" wp14:editId="3161E5DF">
                <wp:simplePos x="0" y="0"/>
                <wp:positionH relativeFrom="column">
                  <wp:posOffset>0</wp:posOffset>
                </wp:positionH>
                <wp:positionV relativeFrom="paragraph">
                  <wp:posOffset>2078355</wp:posOffset>
                </wp:positionV>
                <wp:extent cx="361950" cy="286676"/>
                <wp:effectExtent l="0" t="0" r="0" b="0"/>
                <wp:wrapNone/>
                <wp:docPr id="43" name="Text Box 43"/>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0A8DC5C5" w14:textId="77777777" w:rsidR="00975B76" w:rsidRPr="00781F5F" w:rsidRDefault="00975B76" w:rsidP="00975B76">
                            <w:pPr>
                              <w:rPr>
                                <w:b/>
                                <w:bCs/>
                                <w:sz w:val="20"/>
                                <w:szCs w:val="20"/>
                              </w:rPr>
                            </w:pPr>
                            <w:r w:rsidRPr="00781F5F">
                              <w:rPr>
                                <w:b/>
                                <w:bCs/>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15DA4" id="Text Box 43" o:spid="_x0000_s1067" type="#_x0000_t202" style="position:absolute;left:0;text-align:left;margin-left:0;margin-top:163.65pt;width:28.5pt;height:22.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" filled="f" stroked="f" strokeweight=".5pt">
                <v:textbox>
                  <w:txbxContent>
                    <w:p w14:paraId="0A8DC5C5" w14:textId="77777777" w:rsidR="00975B76" w:rsidRPr="00781F5F" w:rsidRDefault="00975B76" w:rsidP="00975B76">
                      <w:pPr>
                        <w:rPr>
                          <w:b/>
                          <w:bCs/>
                          <w:sz w:val="20"/>
                          <w:szCs w:val="20"/>
                        </w:rPr>
                      </w:pPr>
                      <w:r w:rsidRPr="00781F5F">
                        <w:rPr>
                          <w:b/>
                          <w:bCs/>
                          <w:sz w:val="20"/>
                          <w:szCs w:val="20"/>
                        </w:rPr>
                        <w:t>(a)</w:t>
                      </w:r>
                    </w:p>
                  </w:txbxContent>
                </v:textbox>
              </v:shape>
            </w:pict>
          </mc:Fallback>
        </mc:AlternateContent>
      </w:r>
      <w:r w:rsidR="000304B0">
        <w:rPr>
          <w:noProof/>
        </w:rPr>
        <w:drawing>
          <wp:inline distT="0" distB="0" distL="0" distR="0" wp14:anchorId="448FFD32" wp14:editId="3775510A">
            <wp:extent cx="5486400" cy="47529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4752975"/>
                    </a:xfrm>
                    <a:prstGeom prst="rect">
                      <a:avLst/>
                    </a:prstGeom>
                    <a:noFill/>
                    <a:ln>
                      <a:noFill/>
                    </a:ln>
                  </pic:spPr>
                </pic:pic>
              </a:graphicData>
            </a:graphic>
          </wp:inline>
        </w:drawing>
      </w:r>
    </w:p>
    <w:p w14:paraId="5B2A18B9" w14:textId="21B1ED81" w:rsidR="00611460" w:rsidRDefault="00E516CF" w:rsidP="000E5632">
      <w:pPr>
        <w:pStyle w:val="Caption"/>
        <w:jc w:val="center"/>
      </w:pPr>
      <w:bookmarkStart w:id="143" w:name="_Ref90036482"/>
      <w:bookmarkStart w:id="144" w:name="_Toc94773710"/>
      <w:r>
        <w:t xml:space="preserve">Figure </w:t>
      </w:r>
      <w:fldSimple w:instr=" SEQ Figure \* ARABIC ">
        <w:r w:rsidR="00815F3F">
          <w:rPr>
            <w:noProof/>
          </w:rPr>
          <w:t>24</w:t>
        </w:r>
      </w:fldSimple>
      <w:bookmarkEnd w:id="143"/>
      <w:r w:rsidR="000304B0">
        <w:t xml:space="preserve"> - </w:t>
      </w:r>
      <w:r w:rsidRPr="009A03DA">
        <w:t>Monthly Error Distribution for CNN</w:t>
      </w:r>
      <w:r>
        <w:t>, LSTM, ANN, and SARIMAX</w:t>
      </w:r>
      <w:r w:rsidRPr="009A03DA">
        <w:t xml:space="preserve"> </w:t>
      </w:r>
      <w:r>
        <w:t>Forecasters – Saint John Dataset</w:t>
      </w:r>
      <w:bookmarkEnd w:id="144"/>
    </w:p>
    <w:p w14:paraId="0FB47306" w14:textId="7E86468C" w:rsidR="00EB3DCF" w:rsidRPr="00EB3DCF" w:rsidRDefault="00EB3DCF" w:rsidP="008A7132">
      <w:pPr>
        <w:ind w:firstLine="288"/>
      </w:pPr>
      <w:r>
        <w:lastRenderedPageBreak/>
        <w:t>Each forecaster has a similar performance to the others, with one outperforming the others one month and the others the next. As a result, ranking them from first to third is difficult, because forecasters like SARIMAX performed better during the winter months but less well</w:t>
      </w:r>
      <w:r w:rsidR="00FB65BE">
        <w:t xml:space="preserve"> during</w:t>
      </w:r>
      <w:r>
        <w:t xml:space="preserve"> the rest of the year. </w:t>
      </w:r>
      <w:r w:rsidR="00C574EC" w:rsidRPr="00C574EC">
        <w:t>CNN had the most accurate predictions for the remaining nine months of the year, but it cannot be declared the winner because SARIMAX's best months coincided with the months with the highest demand.</w:t>
      </w:r>
      <w:r>
        <w:t xml:space="preserve"> The SNF outperformed some forecasters during </w:t>
      </w:r>
      <w:r w:rsidR="00896239">
        <w:t>warmer</w:t>
      </w:r>
      <w:r>
        <w:t xml:space="preserve"> months but struggled during cold</w:t>
      </w:r>
      <w:r w:rsidR="00896239">
        <w:t>er</w:t>
      </w:r>
      <w:r>
        <w:t xml:space="preserve"> months.</w:t>
      </w:r>
    </w:p>
    <w:p w14:paraId="10FF31B1" w14:textId="0D49754B" w:rsidR="00A80A0E" w:rsidRDefault="00A80A0E" w:rsidP="00A80A0E">
      <w:pPr>
        <w:pStyle w:val="Heading3"/>
      </w:pPr>
      <w:bookmarkStart w:id="145" w:name="_Toc94773638"/>
      <w:r>
        <w:t xml:space="preserve">4.3.4 </w:t>
      </w:r>
      <w:r w:rsidRPr="002B69C3">
        <w:t>Performance During the Seasons</w:t>
      </w:r>
      <w:bookmarkEnd w:id="145"/>
    </w:p>
    <w:p w14:paraId="51DE4E63" w14:textId="527896DA" w:rsidR="00DB6FCF" w:rsidRDefault="004B36D8" w:rsidP="009F5E69">
      <w:pPr>
        <w:ind w:firstLine="288"/>
      </w:pPr>
      <w:r w:rsidRPr="004B36D8">
        <w:t xml:space="preserve">The table below summarizes the MAPE and RMSE values obtained for the average of the Saint John test dataset across all seasons.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666"/>
      </w:tblGrid>
      <w:tr w:rsidR="004E3B9B" w:rsidRPr="00C15D07" w14:paraId="2AA4444C" w14:textId="77777777" w:rsidTr="004E3B9B">
        <w:trPr>
          <w:trHeight w:val="315"/>
          <w:jc w:val="center"/>
        </w:trPr>
        <w:tc>
          <w:tcPr>
            <w:tcW w:w="0" w:type="auto"/>
            <w:gridSpan w:val="7"/>
            <w:shd w:val="clear" w:color="auto" w:fill="auto"/>
            <w:noWrap/>
            <w:vAlign w:val="bottom"/>
            <w:hideMark/>
          </w:tcPr>
          <w:p w14:paraId="48F99A61"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Winter</w:t>
            </w:r>
          </w:p>
        </w:tc>
      </w:tr>
      <w:tr w:rsidR="00036781" w:rsidRPr="00C15D07" w14:paraId="0302F257" w14:textId="77777777" w:rsidTr="004E3B9B">
        <w:trPr>
          <w:trHeight w:val="315"/>
          <w:jc w:val="center"/>
        </w:trPr>
        <w:tc>
          <w:tcPr>
            <w:tcW w:w="0" w:type="auto"/>
            <w:shd w:val="clear" w:color="auto" w:fill="auto"/>
            <w:noWrap/>
            <w:vAlign w:val="bottom"/>
            <w:hideMark/>
          </w:tcPr>
          <w:p w14:paraId="7ADCDA5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5B24249"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2A5A0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71E0C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66C468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17F211B2" w14:textId="4F3D013C"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C9D8BA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47DBE206" w14:textId="77777777" w:rsidTr="00BE7ADC">
        <w:trPr>
          <w:trHeight w:val="315"/>
          <w:jc w:val="center"/>
        </w:trPr>
        <w:tc>
          <w:tcPr>
            <w:tcW w:w="0" w:type="auto"/>
            <w:shd w:val="clear" w:color="auto" w:fill="auto"/>
            <w:noWrap/>
            <w:vAlign w:val="bottom"/>
            <w:hideMark/>
          </w:tcPr>
          <w:p w14:paraId="2317AC54"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E3AD940"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6.67</w:t>
            </w:r>
          </w:p>
        </w:tc>
        <w:tc>
          <w:tcPr>
            <w:tcW w:w="0" w:type="auto"/>
            <w:shd w:val="clear" w:color="auto" w:fill="auto"/>
            <w:noWrap/>
            <w:vAlign w:val="bottom"/>
            <w:hideMark/>
          </w:tcPr>
          <w:p w14:paraId="12AD48B7"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7.79</w:t>
            </w:r>
          </w:p>
        </w:tc>
        <w:tc>
          <w:tcPr>
            <w:tcW w:w="0" w:type="auto"/>
            <w:shd w:val="clear" w:color="auto" w:fill="auto"/>
            <w:noWrap/>
            <w:vAlign w:val="bottom"/>
            <w:hideMark/>
          </w:tcPr>
          <w:p w14:paraId="1CCB4D8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6.64</w:t>
            </w:r>
          </w:p>
        </w:tc>
        <w:tc>
          <w:tcPr>
            <w:tcW w:w="0" w:type="auto"/>
            <w:shd w:val="clear" w:color="auto" w:fill="auto"/>
            <w:noWrap/>
            <w:vAlign w:val="bottom"/>
            <w:hideMark/>
          </w:tcPr>
          <w:p w14:paraId="3E690A1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9.41</w:t>
            </w:r>
          </w:p>
        </w:tc>
        <w:tc>
          <w:tcPr>
            <w:tcW w:w="0" w:type="auto"/>
            <w:shd w:val="clear" w:color="auto" w:fill="auto"/>
            <w:noWrap/>
            <w:vAlign w:val="bottom"/>
          </w:tcPr>
          <w:p w14:paraId="5EB58925" w14:textId="7301666A" w:rsidR="002629CC" w:rsidRPr="002629CC" w:rsidRDefault="002629CC" w:rsidP="002629CC">
            <w:pPr>
              <w:spacing w:line="240" w:lineRule="auto"/>
              <w:jc w:val="center"/>
              <w:rPr>
                <w:color w:val="000000"/>
                <w:sz w:val="20"/>
                <w:szCs w:val="20"/>
                <w:lang w:eastAsia="en-CA"/>
              </w:rPr>
            </w:pPr>
            <w:r w:rsidRPr="002629CC">
              <w:rPr>
                <w:color w:val="000000"/>
                <w:sz w:val="20"/>
                <w:szCs w:val="20"/>
              </w:rPr>
              <w:t>6.89</w:t>
            </w:r>
          </w:p>
        </w:tc>
        <w:tc>
          <w:tcPr>
            <w:tcW w:w="0" w:type="auto"/>
            <w:shd w:val="clear" w:color="auto" w:fill="auto"/>
            <w:noWrap/>
            <w:vAlign w:val="bottom"/>
            <w:hideMark/>
          </w:tcPr>
          <w:p w14:paraId="755B3A6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12.70</w:t>
            </w:r>
          </w:p>
        </w:tc>
      </w:tr>
      <w:tr w:rsidR="002629CC" w:rsidRPr="00C15D07" w14:paraId="147D20F9" w14:textId="77777777" w:rsidTr="00BE7ADC">
        <w:trPr>
          <w:trHeight w:val="315"/>
          <w:jc w:val="center"/>
        </w:trPr>
        <w:tc>
          <w:tcPr>
            <w:tcW w:w="0" w:type="auto"/>
            <w:shd w:val="clear" w:color="auto" w:fill="auto"/>
            <w:noWrap/>
            <w:vAlign w:val="bottom"/>
            <w:hideMark/>
          </w:tcPr>
          <w:p w14:paraId="597AD5F9"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586F8A7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13.33</w:t>
            </w:r>
          </w:p>
        </w:tc>
        <w:tc>
          <w:tcPr>
            <w:tcW w:w="0" w:type="auto"/>
            <w:shd w:val="clear" w:color="auto" w:fill="auto"/>
            <w:noWrap/>
            <w:vAlign w:val="bottom"/>
            <w:hideMark/>
          </w:tcPr>
          <w:p w14:paraId="4A2015B4"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14.95</w:t>
            </w:r>
          </w:p>
        </w:tc>
        <w:tc>
          <w:tcPr>
            <w:tcW w:w="0" w:type="auto"/>
            <w:shd w:val="clear" w:color="auto" w:fill="auto"/>
            <w:noWrap/>
            <w:vAlign w:val="bottom"/>
            <w:hideMark/>
          </w:tcPr>
          <w:p w14:paraId="4BED7AB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13.34</w:t>
            </w:r>
          </w:p>
        </w:tc>
        <w:tc>
          <w:tcPr>
            <w:tcW w:w="0" w:type="auto"/>
            <w:shd w:val="clear" w:color="auto" w:fill="auto"/>
            <w:noWrap/>
            <w:vAlign w:val="bottom"/>
            <w:hideMark/>
          </w:tcPr>
          <w:p w14:paraId="708AE1D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17.57</w:t>
            </w:r>
          </w:p>
        </w:tc>
        <w:tc>
          <w:tcPr>
            <w:tcW w:w="0" w:type="auto"/>
            <w:shd w:val="clear" w:color="auto" w:fill="auto"/>
            <w:noWrap/>
            <w:vAlign w:val="bottom"/>
          </w:tcPr>
          <w:p w14:paraId="1B075AB0" w14:textId="17C2D6F0" w:rsidR="002629CC" w:rsidRPr="002629CC" w:rsidRDefault="002629CC" w:rsidP="002629CC">
            <w:pPr>
              <w:spacing w:line="240" w:lineRule="auto"/>
              <w:jc w:val="center"/>
              <w:rPr>
                <w:color w:val="000000"/>
                <w:sz w:val="20"/>
                <w:szCs w:val="20"/>
                <w:lang w:eastAsia="en-CA"/>
              </w:rPr>
            </w:pPr>
            <w:r w:rsidRPr="002629CC">
              <w:rPr>
                <w:color w:val="000000"/>
                <w:sz w:val="20"/>
                <w:szCs w:val="20"/>
              </w:rPr>
              <w:t>15.55</w:t>
            </w:r>
          </w:p>
        </w:tc>
        <w:tc>
          <w:tcPr>
            <w:tcW w:w="0" w:type="auto"/>
            <w:shd w:val="clear" w:color="auto" w:fill="auto"/>
            <w:noWrap/>
            <w:vAlign w:val="bottom"/>
            <w:hideMark/>
          </w:tcPr>
          <w:p w14:paraId="042EDA6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23.08</w:t>
            </w:r>
          </w:p>
        </w:tc>
      </w:tr>
      <w:tr w:rsidR="004E3B9B" w:rsidRPr="00C15D07" w14:paraId="3F279F72" w14:textId="77777777" w:rsidTr="004E3B9B">
        <w:trPr>
          <w:trHeight w:val="315"/>
          <w:jc w:val="center"/>
        </w:trPr>
        <w:tc>
          <w:tcPr>
            <w:tcW w:w="0" w:type="auto"/>
            <w:gridSpan w:val="7"/>
            <w:shd w:val="clear" w:color="auto" w:fill="auto"/>
            <w:noWrap/>
            <w:vAlign w:val="bottom"/>
            <w:hideMark/>
          </w:tcPr>
          <w:p w14:paraId="1F66A0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Spring</w:t>
            </w:r>
          </w:p>
        </w:tc>
      </w:tr>
      <w:tr w:rsidR="00036781" w:rsidRPr="00C15D07" w14:paraId="49651DF5" w14:textId="77777777" w:rsidTr="004E3B9B">
        <w:trPr>
          <w:trHeight w:val="315"/>
          <w:jc w:val="center"/>
        </w:trPr>
        <w:tc>
          <w:tcPr>
            <w:tcW w:w="0" w:type="auto"/>
            <w:shd w:val="clear" w:color="auto" w:fill="auto"/>
            <w:noWrap/>
            <w:vAlign w:val="bottom"/>
            <w:hideMark/>
          </w:tcPr>
          <w:p w14:paraId="6E1CAF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D87BDF0"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B8E9A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8DCF74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008874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239EEF4" w14:textId="30B7F658"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390E9C5"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663062E3" w14:textId="77777777" w:rsidTr="00BE7ADC">
        <w:trPr>
          <w:trHeight w:val="315"/>
          <w:jc w:val="center"/>
        </w:trPr>
        <w:tc>
          <w:tcPr>
            <w:tcW w:w="0" w:type="auto"/>
            <w:shd w:val="clear" w:color="auto" w:fill="auto"/>
            <w:noWrap/>
            <w:vAlign w:val="bottom"/>
            <w:hideMark/>
          </w:tcPr>
          <w:p w14:paraId="473B0F5A"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FC8D73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2.79</w:t>
            </w:r>
          </w:p>
        </w:tc>
        <w:tc>
          <w:tcPr>
            <w:tcW w:w="0" w:type="auto"/>
            <w:shd w:val="clear" w:color="auto" w:fill="auto"/>
            <w:noWrap/>
            <w:vAlign w:val="bottom"/>
            <w:hideMark/>
          </w:tcPr>
          <w:p w14:paraId="16F666C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3.24</w:t>
            </w:r>
          </w:p>
        </w:tc>
        <w:tc>
          <w:tcPr>
            <w:tcW w:w="0" w:type="auto"/>
            <w:shd w:val="clear" w:color="auto" w:fill="auto"/>
            <w:noWrap/>
            <w:vAlign w:val="bottom"/>
            <w:hideMark/>
          </w:tcPr>
          <w:p w14:paraId="05D1A06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56048862"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6.54</w:t>
            </w:r>
          </w:p>
        </w:tc>
        <w:tc>
          <w:tcPr>
            <w:tcW w:w="0" w:type="auto"/>
            <w:shd w:val="clear" w:color="auto" w:fill="auto"/>
            <w:noWrap/>
            <w:vAlign w:val="bottom"/>
          </w:tcPr>
          <w:p w14:paraId="06F0EB13" w14:textId="2C76A388" w:rsidR="002629CC" w:rsidRPr="002629CC" w:rsidRDefault="002629CC" w:rsidP="002629CC">
            <w:pPr>
              <w:spacing w:line="240" w:lineRule="auto"/>
              <w:jc w:val="center"/>
              <w:rPr>
                <w:color w:val="000000"/>
                <w:sz w:val="20"/>
                <w:szCs w:val="20"/>
                <w:lang w:eastAsia="en-CA"/>
              </w:rPr>
            </w:pPr>
            <w:r w:rsidRPr="002629CC">
              <w:rPr>
                <w:color w:val="000000"/>
                <w:sz w:val="20"/>
                <w:szCs w:val="20"/>
              </w:rPr>
              <w:t>6.70</w:t>
            </w:r>
          </w:p>
        </w:tc>
        <w:tc>
          <w:tcPr>
            <w:tcW w:w="0" w:type="auto"/>
            <w:shd w:val="clear" w:color="auto" w:fill="auto"/>
            <w:noWrap/>
            <w:vAlign w:val="bottom"/>
            <w:hideMark/>
          </w:tcPr>
          <w:p w14:paraId="6376F8B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13.75</w:t>
            </w:r>
          </w:p>
        </w:tc>
      </w:tr>
      <w:tr w:rsidR="002629CC" w:rsidRPr="00C15D07" w14:paraId="08B007AA" w14:textId="77777777" w:rsidTr="00BE7ADC">
        <w:trPr>
          <w:trHeight w:val="315"/>
          <w:jc w:val="center"/>
        </w:trPr>
        <w:tc>
          <w:tcPr>
            <w:tcW w:w="0" w:type="auto"/>
            <w:shd w:val="clear" w:color="auto" w:fill="auto"/>
            <w:noWrap/>
            <w:vAlign w:val="bottom"/>
            <w:hideMark/>
          </w:tcPr>
          <w:p w14:paraId="694E9992"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76660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4.41</w:t>
            </w:r>
          </w:p>
        </w:tc>
        <w:tc>
          <w:tcPr>
            <w:tcW w:w="0" w:type="auto"/>
            <w:shd w:val="clear" w:color="auto" w:fill="auto"/>
            <w:noWrap/>
            <w:vAlign w:val="bottom"/>
            <w:hideMark/>
          </w:tcPr>
          <w:p w14:paraId="7D943F9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4.99</w:t>
            </w:r>
          </w:p>
        </w:tc>
        <w:tc>
          <w:tcPr>
            <w:tcW w:w="0" w:type="auto"/>
            <w:shd w:val="clear" w:color="auto" w:fill="auto"/>
            <w:noWrap/>
            <w:vAlign w:val="bottom"/>
            <w:hideMark/>
          </w:tcPr>
          <w:p w14:paraId="3B579F2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4.81</w:t>
            </w:r>
          </w:p>
        </w:tc>
        <w:tc>
          <w:tcPr>
            <w:tcW w:w="0" w:type="auto"/>
            <w:shd w:val="clear" w:color="auto" w:fill="auto"/>
            <w:noWrap/>
            <w:vAlign w:val="bottom"/>
            <w:hideMark/>
          </w:tcPr>
          <w:p w14:paraId="2B81703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9.24</w:t>
            </w:r>
          </w:p>
        </w:tc>
        <w:tc>
          <w:tcPr>
            <w:tcW w:w="0" w:type="auto"/>
            <w:shd w:val="clear" w:color="auto" w:fill="auto"/>
            <w:noWrap/>
            <w:vAlign w:val="bottom"/>
          </w:tcPr>
          <w:p w14:paraId="1FBAA7AD" w14:textId="5E6C753E" w:rsidR="002629CC" w:rsidRPr="002629CC" w:rsidRDefault="002629CC" w:rsidP="002629CC">
            <w:pPr>
              <w:spacing w:line="240" w:lineRule="auto"/>
              <w:jc w:val="center"/>
              <w:rPr>
                <w:color w:val="000000"/>
                <w:sz w:val="20"/>
                <w:szCs w:val="20"/>
                <w:lang w:eastAsia="en-CA"/>
              </w:rPr>
            </w:pPr>
            <w:r w:rsidRPr="002629CC">
              <w:rPr>
                <w:color w:val="000000"/>
                <w:sz w:val="20"/>
                <w:szCs w:val="20"/>
              </w:rPr>
              <w:t>12.27</w:t>
            </w:r>
          </w:p>
        </w:tc>
        <w:tc>
          <w:tcPr>
            <w:tcW w:w="0" w:type="auto"/>
            <w:shd w:val="clear" w:color="auto" w:fill="auto"/>
            <w:noWrap/>
            <w:vAlign w:val="bottom"/>
            <w:hideMark/>
          </w:tcPr>
          <w:p w14:paraId="56BF6C7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20.41</w:t>
            </w:r>
          </w:p>
        </w:tc>
      </w:tr>
      <w:tr w:rsidR="004E3B9B" w:rsidRPr="00C15D07" w14:paraId="25EE05D9" w14:textId="77777777" w:rsidTr="004E3B9B">
        <w:trPr>
          <w:trHeight w:val="315"/>
          <w:jc w:val="center"/>
        </w:trPr>
        <w:tc>
          <w:tcPr>
            <w:tcW w:w="0" w:type="auto"/>
            <w:gridSpan w:val="7"/>
            <w:shd w:val="clear" w:color="auto" w:fill="auto"/>
            <w:noWrap/>
            <w:vAlign w:val="bottom"/>
            <w:hideMark/>
          </w:tcPr>
          <w:p w14:paraId="6422CB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Summer</w:t>
            </w:r>
          </w:p>
        </w:tc>
      </w:tr>
      <w:tr w:rsidR="00036781" w:rsidRPr="00C15D07" w14:paraId="15E66CF4" w14:textId="77777777" w:rsidTr="004E3B9B">
        <w:trPr>
          <w:trHeight w:val="315"/>
          <w:jc w:val="center"/>
        </w:trPr>
        <w:tc>
          <w:tcPr>
            <w:tcW w:w="0" w:type="auto"/>
            <w:shd w:val="clear" w:color="auto" w:fill="auto"/>
            <w:noWrap/>
            <w:vAlign w:val="bottom"/>
            <w:hideMark/>
          </w:tcPr>
          <w:p w14:paraId="37630B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DBF29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9A7979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D70884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129CE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BD5D83A" w14:textId="338B0E09"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5D4F5CC"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70A9A173" w14:textId="77777777" w:rsidTr="00BE7ADC">
        <w:trPr>
          <w:trHeight w:val="315"/>
          <w:jc w:val="center"/>
        </w:trPr>
        <w:tc>
          <w:tcPr>
            <w:tcW w:w="0" w:type="auto"/>
            <w:shd w:val="clear" w:color="auto" w:fill="auto"/>
            <w:noWrap/>
            <w:vAlign w:val="bottom"/>
            <w:hideMark/>
          </w:tcPr>
          <w:p w14:paraId="43EE77F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E7C7EA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2.09</w:t>
            </w:r>
          </w:p>
        </w:tc>
        <w:tc>
          <w:tcPr>
            <w:tcW w:w="0" w:type="auto"/>
            <w:shd w:val="clear" w:color="auto" w:fill="auto"/>
            <w:noWrap/>
            <w:vAlign w:val="bottom"/>
            <w:hideMark/>
          </w:tcPr>
          <w:p w14:paraId="7914345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2.47</w:t>
            </w:r>
          </w:p>
        </w:tc>
        <w:tc>
          <w:tcPr>
            <w:tcW w:w="0" w:type="auto"/>
            <w:shd w:val="clear" w:color="auto" w:fill="auto"/>
            <w:noWrap/>
            <w:vAlign w:val="bottom"/>
            <w:hideMark/>
          </w:tcPr>
          <w:p w14:paraId="1729061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2.84</w:t>
            </w:r>
          </w:p>
        </w:tc>
        <w:tc>
          <w:tcPr>
            <w:tcW w:w="0" w:type="auto"/>
            <w:shd w:val="clear" w:color="auto" w:fill="auto"/>
            <w:noWrap/>
            <w:vAlign w:val="bottom"/>
            <w:hideMark/>
          </w:tcPr>
          <w:p w14:paraId="1BDB460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tcPr>
          <w:p w14:paraId="461AFBD9" w14:textId="373C4413" w:rsidR="002629CC" w:rsidRPr="002629CC" w:rsidRDefault="002629CC" w:rsidP="002629CC">
            <w:pPr>
              <w:spacing w:line="240" w:lineRule="auto"/>
              <w:jc w:val="center"/>
              <w:rPr>
                <w:color w:val="000000"/>
                <w:sz w:val="20"/>
                <w:szCs w:val="20"/>
                <w:lang w:eastAsia="en-CA"/>
              </w:rPr>
            </w:pPr>
            <w:r w:rsidRPr="002629CC">
              <w:rPr>
                <w:color w:val="000000"/>
                <w:sz w:val="20"/>
                <w:szCs w:val="20"/>
              </w:rPr>
              <w:t>2.98</w:t>
            </w:r>
          </w:p>
        </w:tc>
        <w:tc>
          <w:tcPr>
            <w:tcW w:w="0" w:type="auto"/>
            <w:shd w:val="clear" w:color="auto" w:fill="auto"/>
            <w:noWrap/>
            <w:vAlign w:val="bottom"/>
            <w:hideMark/>
          </w:tcPr>
          <w:p w14:paraId="143C843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3.20</w:t>
            </w:r>
          </w:p>
        </w:tc>
      </w:tr>
      <w:tr w:rsidR="002629CC" w:rsidRPr="00C15D07" w14:paraId="7F640E1D" w14:textId="77777777" w:rsidTr="00BE7ADC">
        <w:trPr>
          <w:trHeight w:val="315"/>
          <w:jc w:val="center"/>
        </w:trPr>
        <w:tc>
          <w:tcPr>
            <w:tcW w:w="0" w:type="auto"/>
            <w:shd w:val="clear" w:color="auto" w:fill="auto"/>
            <w:noWrap/>
            <w:vAlign w:val="bottom"/>
            <w:hideMark/>
          </w:tcPr>
          <w:p w14:paraId="36A3A6B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3F3EE67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2.20</w:t>
            </w:r>
          </w:p>
        </w:tc>
        <w:tc>
          <w:tcPr>
            <w:tcW w:w="0" w:type="auto"/>
            <w:shd w:val="clear" w:color="auto" w:fill="auto"/>
            <w:noWrap/>
            <w:vAlign w:val="bottom"/>
            <w:hideMark/>
          </w:tcPr>
          <w:p w14:paraId="6B1D0B7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2.65</w:t>
            </w:r>
          </w:p>
        </w:tc>
        <w:tc>
          <w:tcPr>
            <w:tcW w:w="0" w:type="auto"/>
            <w:shd w:val="clear" w:color="auto" w:fill="auto"/>
            <w:noWrap/>
            <w:vAlign w:val="bottom"/>
            <w:hideMark/>
          </w:tcPr>
          <w:p w14:paraId="544EE8E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2.75</w:t>
            </w:r>
          </w:p>
        </w:tc>
        <w:tc>
          <w:tcPr>
            <w:tcW w:w="0" w:type="auto"/>
            <w:shd w:val="clear" w:color="auto" w:fill="auto"/>
            <w:noWrap/>
            <w:vAlign w:val="bottom"/>
            <w:hideMark/>
          </w:tcPr>
          <w:p w14:paraId="724A5AD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2.97</w:t>
            </w:r>
          </w:p>
        </w:tc>
        <w:tc>
          <w:tcPr>
            <w:tcW w:w="0" w:type="auto"/>
            <w:shd w:val="clear" w:color="auto" w:fill="auto"/>
            <w:noWrap/>
            <w:vAlign w:val="bottom"/>
          </w:tcPr>
          <w:p w14:paraId="298C7B72" w14:textId="1E0C7030" w:rsidR="002629CC" w:rsidRPr="002629CC" w:rsidRDefault="002629CC" w:rsidP="002629CC">
            <w:pPr>
              <w:spacing w:line="240" w:lineRule="auto"/>
              <w:jc w:val="center"/>
              <w:rPr>
                <w:color w:val="000000"/>
                <w:sz w:val="20"/>
                <w:szCs w:val="20"/>
                <w:lang w:eastAsia="en-CA"/>
              </w:rPr>
            </w:pPr>
            <w:r w:rsidRPr="002629CC">
              <w:rPr>
                <w:color w:val="000000"/>
                <w:sz w:val="20"/>
                <w:szCs w:val="20"/>
              </w:rPr>
              <w:t>3.03</w:t>
            </w:r>
          </w:p>
        </w:tc>
        <w:tc>
          <w:tcPr>
            <w:tcW w:w="0" w:type="auto"/>
            <w:shd w:val="clear" w:color="auto" w:fill="auto"/>
            <w:noWrap/>
            <w:vAlign w:val="bottom"/>
            <w:hideMark/>
          </w:tcPr>
          <w:p w14:paraId="0D688FD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3.36</w:t>
            </w:r>
          </w:p>
        </w:tc>
      </w:tr>
      <w:tr w:rsidR="00BE7ADC" w:rsidRPr="00C15D07" w14:paraId="5731F403" w14:textId="77777777" w:rsidTr="004E3B9B">
        <w:trPr>
          <w:trHeight w:val="315"/>
          <w:jc w:val="center"/>
        </w:trPr>
        <w:tc>
          <w:tcPr>
            <w:tcW w:w="0" w:type="auto"/>
            <w:gridSpan w:val="7"/>
            <w:shd w:val="clear" w:color="auto" w:fill="auto"/>
            <w:noWrap/>
            <w:vAlign w:val="bottom"/>
            <w:hideMark/>
          </w:tcPr>
          <w:p w14:paraId="3C7E5FE7"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BE7ADC" w:rsidRPr="00C15D07" w14:paraId="0C8F9ABE" w14:textId="77777777" w:rsidTr="004E3B9B">
        <w:trPr>
          <w:trHeight w:val="315"/>
          <w:jc w:val="center"/>
        </w:trPr>
        <w:tc>
          <w:tcPr>
            <w:tcW w:w="0" w:type="auto"/>
            <w:shd w:val="clear" w:color="auto" w:fill="auto"/>
            <w:noWrap/>
            <w:vAlign w:val="bottom"/>
            <w:hideMark/>
          </w:tcPr>
          <w:p w14:paraId="326B01CA"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E306F09"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207F24"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0BA5DE0"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8B00D08"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4F0974A" w14:textId="121D27BB"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7CE8DDBD"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160E5156" w14:textId="77777777" w:rsidTr="00BE7ADC">
        <w:trPr>
          <w:trHeight w:val="315"/>
          <w:jc w:val="center"/>
        </w:trPr>
        <w:tc>
          <w:tcPr>
            <w:tcW w:w="0" w:type="auto"/>
            <w:shd w:val="clear" w:color="auto" w:fill="auto"/>
            <w:noWrap/>
            <w:vAlign w:val="bottom"/>
            <w:hideMark/>
          </w:tcPr>
          <w:p w14:paraId="7C3020E5"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D6AE20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4.09</w:t>
            </w:r>
          </w:p>
        </w:tc>
        <w:tc>
          <w:tcPr>
            <w:tcW w:w="0" w:type="auto"/>
            <w:shd w:val="clear" w:color="auto" w:fill="auto"/>
            <w:noWrap/>
            <w:vAlign w:val="bottom"/>
            <w:hideMark/>
          </w:tcPr>
          <w:p w14:paraId="686E3C0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4.76</w:t>
            </w:r>
          </w:p>
        </w:tc>
        <w:tc>
          <w:tcPr>
            <w:tcW w:w="0" w:type="auto"/>
            <w:shd w:val="clear" w:color="auto" w:fill="auto"/>
            <w:noWrap/>
            <w:vAlign w:val="bottom"/>
            <w:hideMark/>
          </w:tcPr>
          <w:p w14:paraId="68019A54"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4.68</w:t>
            </w:r>
          </w:p>
        </w:tc>
        <w:tc>
          <w:tcPr>
            <w:tcW w:w="0" w:type="auto"/>
            <w:shd w:val="clear" w:color="auto" w:fill="auto"/>
            <w:noWrap/>
            <w:vAlign w:val="bottom"/>
            <w:hideMark/>
          </w:tcPr>
          <w:p w14:paraId="208A74C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5.62</w:t>
            </w:r>
          </w:p>
        </w:tc>
        <w:tc>
          <w:tcPr>
            <w:tcW w:w="0" w:type="auto"/>
            <w:shd w:val="clear" w:color="auto" w:fill="auto"/>
            <w:noWrap/>
            <w:vAlign w:val="bottom"/>
          </w:tcPr>
          <w:p w14:paraId="7AAF2EEA" w14:textId="54DCC5C6" w:rsidR="002629CC" w:rsidRPr="002629CC" w:rsidRDefault="002629CC" w:rsidP="002629CC">
            <w:pPr>
              <w:spacing w:line="240" w:lineRule="auto"/>
              <w:jc w:val="center"/>
              <w:rPr>
                <w:color w:val="000000"/>
                <w:sz w:val="20"/>
                <w:szCs w:val="20"/>
                <w:lang w:eastAsia="en-CA"/>
              </w:rPr>
            </w:pPr>
            <w:r w:rsidRPr="002629CC">
              <w:rPr>
                <w:color w:val="000000"/>
                <w:sz w:val="20"/>
                <w:szCs w:val="20"/>
              </w:rPr>
              <w:t>4.78</w:t>
            </w:r>
          </w:p>
        </w:tc>
        <w:tc>
          <w:tcPr>
            <w:tcW w:w="0" w:type="auto"/>
            <w:shd w:val="clear" w:color="auto" w:fill="auto"/>
            <w:noWrap/>
            <w:vAlign w:val="bottom"/>
            <w:hideMark/>
          </w:tcPr>
          <w:p w14:paraId="2DA7B66D"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7.95</w:t>
            </w:r>
          </w:p>
        </w:tc>
      </w:tr>
      <w:tr w:rsidR="002629CC" w:rsidRPr="00C15D07" w14:paraId="4D2EA559" w14:textId="77777777" w:rsidTr="00BE7ADC">
        <w:trPr>
          <w:trHeight w:val="315"/>
          <w:jc w:val="center"/>
        </w:trPr>
        <w:tc>
          <w:tcPr>
            <w:tcW w:w="0" w:type="auto"/>
            <w:shd w:val="clear" w:color="auto" w:fill="auto"/>
            <w:noWrap/>
            <w:vAlign w:val="bottom"/>
            <w:hideMark/>
          </w:tcPr>
          <w:p w14:paraId="3E530CA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3188C2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7.74</w:t>
            </w:r>
          </w:p>
        </w:tc>
        <w:tc>
          <w:tcPr>
            <w:tcW w:w="0" w:type="auto"/>
            <w:shd w:val="clear" w:color="auto" w:fill="auto"/>
            <w:noWrap/>
            <w:vAlign w:val="bottom"/>
            <w:hideMark/>
          </w:tcPr>
          <w:p w14:paraId="2FC4895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8.23</w:t>
            </w:r>
          </w:p>
        </w:tc>
        <w:tc>
          <w:tcPr>
            <w:tcW w:w="0" w:type="auto"/>
            <w:shd w:val="clear" w:color="auto" w:fill="auto"/>
            <w:noWrap/>
            <w:vAlign w:val="bottom"/>
            <w:hideMark/>
          </w:tcPr>
          <w:p w14:paraId="21D5565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105D7CD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9.48</w:t>
            </w:r>
          </w:p>
        </w:tc>
        <w:tc>
          <w:tcPr>
            <w:tcW w:w="0" w:type="auto"/>
            <w:shd w:val="clear" w:color="auto" w:fill="auto"/>
            <w:noWrap/>
            <w:vAlign w:val="bottom"/>
          </w:tcPr>
          <w:p w14:paraId="6D8AA036" w14:textId="349C2AB3" w:rsidR="002629CC" w:rsidRPr="002629CC" w:rsidRDefault="002629CC" w:rsidP="002629CC">
            <w:pPr>
              <w:spacing w:line="240" w:lineRule="auto"/>
              <w:jc w:val="center"/>
              <w:rPr>
                <w:color w:val="000000"/>
                <w:sz w:val="20"/>
                <w:szCs w:val="20"/>
                <w:lang w:eastAsia="en-CA"/>
              </w:rPr>
            </w:pPr>
            <w:r w:rsidRPr="002629CC">
              <w:rPr>
                <w:color w:val="000000"/>
                <w:sz w:val="20"/>
                <w:szCs w:val="20"/>
              </w:rPr>
              <w:t>8.29</w:t>
            </w:r>
          </w:p>
        </w:tc>
        <w:tc>
          <w:tcPr>
            <w:tcW w:w="0" w:type="auto"/>
            <w:shd w:val="clear" w:color="auto" w:fill="auto"/>
            <w:noWrap/>
            <w:vAlign w:val="bottom"/>
            <w:hideMark/>
          </w:tcPr>
          <w:p w14:paraId="7A3137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13.66</w:t>
            </w:r>
          </w:p>
        </w:tc>
      </w:tr>
    </w:tbl>
    <w:p w14:paraId="012D6AD5" w14:textId="573894AD" w:rsidR="00044156" w:rsidRDefault="009F2857" w:rsidP="009F2857">
      <w:pPr>
        <w:pStyle w:val="Caption"/>
        <w:jc w:val="center"/>
      </w:pPr>
      <w:bookmarkStart w:id="146" w:name="_Toc94773682"/>
      <w:r>
        <w:t xml:space="preserve">Table </w:t>
      </w:r>
      <w:fldSimple w:instr=" SEQ Table \* ARABIC ">
        <w:r w:rsidR="00815F3F">
          <w:rPr>
            <w:noProof/>
          </w:rPr>
          <w:t>15</w:t>
        </w:r>
      </w:fldSimple>
      <w:r>
        <w:t xml:space="preserve"> - </w:t>
      </w:r>
      <w:r w:rsidRPr="00040840">
        <w:t xml:space="preserve">Seasonal MAPE and RMSE for the </w:t>
      </w:r>
      <w:r>
        <w:t>Saint John</w:t>
      </w:r>
      <w:r w:rsidRPr="00040840">
        <w:t xml:space="preserve"> Dataset</w:t>
      </w:r>
      <w:bookmarkEnd w:id="146"/>
    </w:p>
    <w:p w14:paraId="711CBB45" w14:textId="76494152" w:rsidR="000744AD" w:rsidRPr="000744AD" w:rsidRDefault="000744AD" w:rsidP="000744AD">
      <w:pPr>
        <w:ind w:firstLine="288"/>
      </w:pPr>
      <w:r w:rsidRPr="004B36D8">
        <w:t xml:space="preserve">Except for SNF, all forecasters had their worst predictions in the winter; SNF had its worst predictions in the spring. Summer was the most predictable season for forecasters </w:t>
      </w:r>
      <w:r w:rsidRPr="004B36D8">
        <w:lastRenderedPageBreak/>
        <w:t>because demand was more stable. CNN performed the best overall across all four seasons, while SNF performed the worst.</w:t>
      </w:r>
    </w:p>
    <w:p w14:paraId="5C5F63B5" w14:textId="72B74785" w:rsidR="00B71FA2" w:rsidRDefault="00B71FA2" w:rsidP="00B71FA2">
      <w:pPr>
        <w:pStyle w:val="Heading3"/>
      </w:pPr>
      <w:bookmarkStart w:id="147" w:name="_Toc94773639"/>
      <w:r>
        <w:t xml:space="preserve">4.3.5 </w:t>
      </w:r>
      <w:r w:rsidRPr="00A50162">
        <w:t>Comprehensive Analysis Discussion</w:t>
      </w:r>
      <w:bookmarkEnd w:id="147"/>
    </w:p>
    <w:p w14:paraId="7C3FC116" w14:textId="460FBC6F" w:rsidR="00312B16" w:rsidRPr="00312B16" w:rsidRDefault="00312B16" w:rsidP="00312B16">
      <w:pPr>
        <w:ind w:firstLine="288"/>
      </w:pPr>
      <w:r w:rsidRPr="00312B16">
        <w:t>The Saint John test dataset differs significantly from the test datasets in Toronto and Ottawa. The Saint John dataset has the highest load demand during the winter months when temperatures are at their lowest, as shown in the scatter plot below, while demand is relatively lower during the remaining months of the year. Summer months ha</w:t>
      </w:r>
      <w:r>
        <w:t>d</w:t>
      </w:r>
      <w:r w:rsidRPr="00312B16">
        <w:t xml:space="preserve"> the lowest demand for this dataset. As a result, most forecasters found the winter months to be the most difficult to predict, while the summer months were the easiest.</w:t>
      </w:r>
    </w:p>
    <w:p w14:paraId="6BB5455E" w14:textId="77777777" w:rsidR="00DB6FCF" w:rsidRDefault="00DB6FCF" w:rsidP="00DB6FCF">
      <w:pPr>
        <w:keepNext/>
        <w:jc w:val="center"/>
      </w:pPr>
      <w:r w:rsidRPr="003B794E">
        <w:rPr>
          <w:noProof/>
        </w:rPr>
        <w:drawing>
          <wp:inline distT="0" distB="0" distL="0" distR="0" wp14:anchorId="55B0C519" wp14:editId="46BC0C18">
            <wp:extent cx="3122603" cy="24955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1">
                      <a:extLst>
                        <a:ext uri="{28A0092B-C50C-407E-A947-70E740481C1C}">
                          <a14:useLocalDpi xmlns:a14="http://schemas.microsoft.com/office/drawing/2010/main" val="0"/>
                        </a:ext>
                      </a:extLst>
                    </a:blip>
                    <a:srcRect l="3757" t="5967" r="8050"/>
                    <a:stretch/>
                  </pic:blipFill>
                  <pic:spPr bwMode="auto">
                    <a:xfrm>
                      <a:off x="0" y="0"/>
                      <a:ext cx="3134020" cy="2504674"/>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488A1145" w:rsidR="00DB6FCF" w:rsidRDefault="00DB6FCF" w:rsidP="00DB6FCF">
      <w:pPr>
        <w:pStyle w:val="Caption"/>
        <w:jc w:val="center"/>
      </w:pPr>
      <w:bookmarkStart w:id="148" w:name="_Toc94773711"/>
      <w:r>
        <w:t xml:space="preserve">Figure </w:t>
      </w:r>
      <w:fldSimple w:instr=" SEQ Figure \* ARABIC ">
        <w:r w:rsidR="00815F3F">
          <w:rPr>
            <w:noProof/>
          </w:rPr>
          <w:t>25</w:t>
        </w:r>
      </w:fldSimple>
      <w:r>
        <w:t xml:space="preserve"> - </w:t>
      </w:r>
      <w:r w:rsidRPr="001C274B">
        <w:t>Scatter Plot of Load Demand versus Temperature</w:t>
      </w:r>
      <w:r>
        <w:t xml:space="preserve"> – Saint John Dataset</w:t>
      </w:r>
      <w:bookmarkEnd w:id="148"/>
    </w:p>
    <w:p w14:paraId="66248B2D" w14:textId="39DCD032" w:rsidR="003E2279" w:rsidRDefault="00FB243E" w:rsidP="006B66D4">
      <w:pPr>
        <w:ind w:firstLine="288"/>
      </w:pPr>
      <w:r w:rsidRPr="00FB243E">
        <w:t>The SARIMAX forecaster was the most accurate in some of the winter months with the highest demand, such as January, November, and December, but it was not very accurate in the remaining months of the year, whereas the CNN forecaster was the most accurate.</w:t>
      </w:r>
      <w:r>
        <w:t xml:space="preserve"> </w:t>
      </w:r>
      <w:r w:rsidR="00386A70" w:rsidRPr="00386A70">
        <w:t xml:space="preserve">This means that the SARIMAX forecasts can be used as a primary reference point for these </w:t>
      </w:r>
      <w:r w:rsidR="00386A70" w:rsidRPr="00386A70">
        <w:lastRenderedPageBreak/>
        <w:t>specific months, while the CNN forecasts can be used for the rest of the year</w:t>
      </w:r>
      <w:r w:rsidR="006C653E">
        <w:t>.</w:t>
      </w:r>
      <w:r w:rsidR="00386A70" w:rsidRPr="00386A70">
        <w:t xml:space="preserve"> </w:t>
      </w:r>
      <w:r w:rsidR="00AC38D0" w:rsidRPr="00AC38D0">
        <w:t>A more in-depth investigation into why the SARIMAX performance was accurate during the winter months could have been conducted, but this is beyond the scope of this thesis, which was to assess the performance of deep learning techniques to see if they have potential in the area of load forecasting.</w:t>
      </w:r>
      <w:r w:rsidR="00386A70">
        <w:t xml:space="preserve"> </w:t>
      </w:r>
      <w:r w:rsidR="003E2279" w:rsidRPr="003E2279">
        <w:t>One possible explanation for the SARIMAX forecaster's performance is that the Saint John test dataset is highly affected by weather conditions, particularly during the winter, and the only exogenous variable that the SARIMAX forecaster uses are temperature lag values from the previous 28 days as well as the 24-hour temperatures values for the day we are predicting.</w:t>
      </w:r>
    </w:p>
    <w:p w14:paraId="38CEBF04" w14:textId="2D746A73" w:rsidR="00CE587B" w:rsidRDefault="006A4BC9" w:rsidP="00CE587B">
      <w:pPr>
        <w:ind w:firstLine="288"/>
      </w:pPr>
      <w:r w:rsidRPr="006A4BC9">
        <w:t>Mondays and Saturdays were the most difficult days to forecast for the same reasons as the Ottawa and Toronto datasets, primarily because nearly all of our forecasters use the previous day's demand as a predictor.</w:t>
      </w:r>
      <w:r w:rsidR="00CE587B">
        <w:t xml:space="preserve"> </w:t>
      </w:r>
      <w:r w:rsidRPr="006A4BC9">
        <w:t>Wednesdays and Thursdays were the most predictable days for all forecasters.</w:t>
      </w:r>
      <w:r w:rsidRPr="006A4BC9" w:rsidDel="006A4BC9">
        <w:t xml:space="preserve"> </w:t>
      </w:r>
      <w:r w:rsidR="00CE587B">
        <w:t>The CNN performed the best overall across all days of the week, followed by the ANN and LSTM.</w:t>
      </w:r>
    </w:p>
    <w:p w14:paraId="5B997ADB" w14:textId="549D1875" w:rsidR="00CE587B" w:rsidRDefault="00491C6B" w:rsidP="00CE587B">
      <w:pPr>
        <w:ind w:firstLine="288"/>
      </w:pPr>
      <w:r w:rsidRPr="00491C6B">
        <w:t>The peak period for demand in Saint John is between 10:00 and 13:00, as we discovered while working on the dataset.</w:t>
      </w:r>
      <w:r w:rsidR="006A4BC9" w:rsidRPr="006A4BC9" w:rsidDel="006A4BC9">
        <w:t xml:space="preserve"> </w:t>
      </w:r>
      <w:r w:rsidR="00CE587B">
        <w:t xml:space="preserve">The majority of forecasters struggled to forecast around 9:00. </w:t>
      </w:r>
      <w:r w:rsidR="006A1384" w:rsidRPr="006A1384">
        <w:t>The SARIMAX forecaster was the most accurate between 1:00 and 6:00, but CNN was the most accurate throughout the rest of the day, including the peak hours.</w:t>
      </w:r>
    </w:p>
    <w:p w14:paraId="22D4D125" w14:textId="2096BD8F" w:rsidR="00324DC9" w:rsidRPr="001B6C67" w:rsidRDefault="00D456D7" w:rsidP="00CE587B">
      <w:pPr>
        <w:ind w:firstLine="288"/>
      </w:pPr>
      <w:r w:rsidRPr="00D456D7">
        <w:t xml:space="preserve">While CNN performed best overall on an hourly, daily, monthly, and seasonal basis, SARIMAX's accuracy during the majority of the winter months should not be overlooked. </w:t>
      </w:r>
      <w:r w:rsidR="00A827BB">
        <w:t>Furthermore, t</w:t>
      </w:r>
      <w:r w:rsidRPr="00D456D7">
        <w:t xml:space="preserve">he SNF </w:t>
      </w:r>
      <w:r w:rsidR="006A3A29">
        <w:t xml:space="preserve">also </w:t>
      </w:r>
      <w:r w:rsidRPr="00D456D7">
        <w:t>outperformed a few forecasters from June to September, when demand was low and generally stable.</w:t>
      </w:r>
      <w:r w:rsidR="00324DC9">
        <w:br w:type="page"/>
      </w:r>
    </w:p>
    <w:p w14:paraId="07E221F4" w14:textId="4EA151F5" w:rsidR="00534E1B" w:rsidRPr="00534E1B" w:rsidRDefault="00825107" w:rsidP="00BC1414">
      <w:pPr>
        <w:pStyle w:val="Heading1"/>
      </w:pPr>
      <w:bookmarkStart w:id="149" w:name="_Toc94773640"/>
      <w:r>
        <w:lastRenderedPageBreak/>
        <w:t>5</w:t>
      </w:r>
      <w:r w:rsidR="00087018">
        <w:t xml:space="preserve"> </w:t>
      </w:r>
      <w:r w:rsidR="003029FE">
        <w:t>Conclusion</w:t>
      </w:r>
      <w:bookmarkEnd w:id="149"/>
    </w:p>
    <w:p w14:paraId="5A0C29B8" w14:textId="232E4B83" w:rsidR="00CB5ADF" w:rsidRPr="00CB5ADF" w:rsidRDefault="00C27A39" w:rsidP="003E666E">
      <w:pPr>
        <w:ind w:firstLine="288"/>
      </w:pPr>
      <w:r w:rsidRPr="00C27A39">
        <w:t>This thesis's purpose and objectives, as stated in Chapter 1 of this thesis, have been fully met</w:t>
      </w:r>
      <w:r w:rsidR="00725113" w:rsidRPr="00725113">
        <w:t xml:space="preserve">. </w:t>
      </w:r>
      <w:r w:rsidR="00B010E2" w:rsidRPr="00B010E2">
        <w:t>We identified and implemented benchmarks as well as deep learning forecasters, and the deep learning forecasters' performance in predicting regular load and daily peaks was compared across three distinct datasets</w:t>
      </w:r>
      <w:r w:rsidR="00725113" w:rsidRPr="00725113">
        <w:t>.</w:t>
      </w:r>
      <w:r w:rsidR="00725113">
        <w:t xml:space="preserve"> </w:t>
      </w:r>
      <w:r w:rsidR="00725113" w:rsidRPr="00725113">
        <w:t>A more in-depth analysis was then carried out to assess the forecasters' performance at various times of the day, days of the week, months of the year, and seasons.</w:t>
      </w:r>
      <w:r w:rsidR="00725113">
        <w:t xml:space="preserve"> </w:t>
      </w:r>
      <w:r w:rsidRPr="00C27A39">
        <w:t>The subsections that follow provide a summary of this study, contributions, and potential future research directions.</w:t>
      </w:r>
    </w:p>
    <w:p w14:paraId="7C452520" w14:textId="68944091" w:rsidR="00A96202" w:rsidRDefault="00A96202" w:rsidP="00A96202">
      <w:pPr>
        <w:pStyle w:val="Heading2"/>
      </w:pPr>
      <w:bookmarkStart w:id="150" w:name="_Toc94773641"/>
      <w:r>
        <w:t xml:space="preserve">5.1 </w:t>
      </w:r>
      <w:r w:rsidR="0010026B">
        <w:t>Summary</w:t>
      </w:r>
      <w:bookmarkEnd w:id="150"/>
    </w:p>
    <w:p w14:paraId="3B8CBF5D" w14:textId="77777777" w:rsidR="00EB6793" w:rsidRDefault="000E44CE" w:rsidP="00EB6793">
      <w:pPr>
        <w:ind w:firstLine="288"/>
      </w:pPr>
      <w:r w:rsidRPr="000E44CE">
        <w:t>Using three different datasets, we compared four benchmark forecasters to two deep learning techniques, CNN and LSTM, with the goal of determining overall performance in forecasting regular load and daily peaks. In terms of overall accuracy, CNN, LSTM, and ANN were the most accurate forecasters. The performance of all forecasters was then examined on an hourly, daily, monthly, and seasonal basis across all</w:t>
      </w:r>
      <w:r>
        <w:t xml:space="preserve"> test</w:t>
      </w:r>
      <w:r w:rsidRPr="000E44CE">
        <w:t xml:space="preserve"> datasets.</w:t>
      </w:r>
    </w:p>
    <w:p w14:paraId="1562D5A8" w14:textId="034FE5EF" w:rsidR="00752FBF" w:rsidRDefault="003A74AB" w:rsidP="000670C1">
      <w:pPr>
        <w:ind w:firstLine="288"/>
      </w:pPr>
      <w:r w:rsidRPr="003A74AB">
        <w:t xml:space="preserve">CNN, ANN, and LSTM were the top forecasters across all </w:t>
      </w:r>
      <w:r w:rsidR="000670C1">
        <w:t xml:space="preserve">time </w:t>
      </w:r>
      <w:r w:rsidRPr="003A74AB">
        <w:t>periods and seasons in the Toronto and Ottawa datasets; however, in the Saint John dataset, the SARIMAX forecaster outperformed them in January, November, and December, but the SARIMAX forecaster was not as accurate for the rest of the year.</w:t>
      </w:r>
      <w:r>
        <w:t xml:space="preserve"> </w:t>
      </w:r>
      <w:r w:rsidR="00F83875" w:rsidRPr="00F83875">
        <w:t>This is to be expected given that forecasters perform differently across datasets and time periods; each dataset is unique based on the area from which it was obtained, such as the type of customers in the area (residential, commercial, industrial), and the weather conditions of the area, which can affect the heating and cooling requirements of the area.</w:t>
      </w:r>
      <w:r w:rsidR="00F83875">
        <w:t xml:space="preserve"> </w:t>
      </w:r>
      <w:r w:rsidR="00752FBF" w:rsidRPr="00752FBF">
        <w:t xml:space="preserve">The SNF had the worst overall </w:t>
      </w:r>
      <w:r w:rsidR="00752FBF" w:rsidRPr="00752FBF">
        <w:lastRenderedPageBreak/>
        <w:t>performance across all periods and seasons, which is to be expected given that load demand is generally not stable week to week, as we discovered when working with the various datasets.</w:t>
      </w:r>
    </w:p>
    <w:p w14:paraId="10D53664" w14:textId="5232E792" w:rsidR="00EB6793" w:rsidRDefault="00EB6793" w:rsidP="00EB6793">
      <w:pPr>
        <w:ind w:firstLine="288"/>
      </w:pPr>
      <w:r w:rsidRPr="00EB6793">
        <w:t>Mondays, Saturdays, and Sundays were difficult to predict for all forecasters, but the middle of the week was easier to predict because demand was more stable. The months with the highest demand, such as July in the Toronto and Ottawa datasets and December in the Saint John dataset, were the most difficult for forecasters to predict, while most months with lower or relatively stable demand were easier. The</w:t>
      </w:r>
      <w:r w:rsidR="00155553">
        <w:t xml:space="preserve"> forecasters</w:t>
      </w:r>
      <w:r w:rsidRPr="00EB6793">
        <w:t xml:space="preserve"> were also able to predict quieter times, such as around midnight and early mornings, much more accurately than busier times.</w:t>
      </w:r>
    </w:p>
    <w:p w14:paraId="02D1E099" w14:textId="3D45E9DD" w:rsidR="00AD1E7E" w:rsidRPr="00AD1E7E" w:rsidRDefault="00155553" w:rsidP="00155553">
      <w:pPr>
        <w:ind w:firstLine="288"/>
      </w:pPr>
      <w:r w:rsidRPr="00155553">
        <w:t>Overall, CNN and LSTM ranked first and third among all forecasters in predicting the test datasets over all time periods. The ANN is ranked second, but most LSTM and ANN predictions were quite similar, and the LSTM outperformed the ANN in several cases. Based on our overall analysis and comparison across datasets, we can conclude that deep learning techniques such as CNN and LSTM have a lot of potential in the field of load forecasting and can assist researchers, utilities, and power system operators in improving their load forecasting performance.</w:t>
      </w:r>
    </w:p>
    <w:p w14:paraId="7F5DE71E" w14:textId="7EA43E0A" w:rsidR="005459BB" w:rsidRDefault="00825107" w:rsidP="00C03390">
      <w:pPr>
        <w:pStyle w:val="Heading2"/>
      </w:pPr>
      <w:bookmarkStart w:id="151" w:name="_Toc94773642"/>
      <w:r>
        <w:t>5</w:t>
      </w:r>
      <w:r w:rsidR="002401EE">
        <w:t>.</w:t>
      </w:r>
      <w:r w:rsidR="00A96202">
        <w:t>2</w:t>
      </w:r>
      <w:r w:rsidR="002401EE">
        <w:t xml:space="preserve"> Contributions</w:t>
      </w:r>
      <w:bookmarkEnd w:id="151"/>
    </w:p>
    <w:p w14:paraId="559D85A1" w14:textId="1B4228D6" w:rsidR="00547B80" w:rsidRDefault="00A4145E" w:rsidP="000650BA">
      <w:pPr>
        <w:ind w:firstLine="288"/>
      </w:pPr>
      <w:r w:rsidRPr="00A4145E">
        <w:t>Deep learning techniques were considered due to their exceptional performance when applied to a wide range of problems; we assessed the CNN and LSTM for their added value by comparing their performance to that of some conventional forecasters.</w:t>
      </w:r>
      <w:r>
        <w:t xml:space="preserve"> </w:t>
      </w:r>
      <w:r w:rsidRPr="00A4145E">
        <w:t xml:space="preserve">This research contributes to the maturation of the ongoing debate about the use of deep learning </w:t>
      </w:r>
      <w:r w:rsidRPr="00A4145E">
        <w:lastRenderedPageBreak/>
        <w:t>techniques in load forecasting.</w:t>
      </w:r>
      <w:r w:rsidR="00681D03" w:rsidRPr="00681D03">
        <w:t xml:space="preserve"> </w:t>
      </w:r>
      <w:r w:rsidR="00BD6F2D" w:rsidRPr="00BD6F2D">
        <w:t xml:space="preserve">We implemented forecasters that have been shown in the </w:t>
      </w:r>
      <w:r w:rsidR="00A811F2">
        <w:t xml:space="preserve">recent </w:t>
      </w:r>
      <w:r w:rsidR="00BD6F2D" w:rsidRPr="00BD6F2D">
        <w:t>literature to be more adaptable to external factors such as annual increases in electricity demand or temperature shifts; we also implemented forecasters that can recognize complex data relationships without explicit user specifications</w:t>
      </w:r>
      <w:r w:rsidR="00BD6F2D">
        <w:t xml:space="preserve"> </w:t>
      </w:r>
      <w:r w:rsidR="00BD6F2D">
        <w:fldChar w:fldCharType="begin" w:fldLock="1"/>
      </w:r>
      <w:r w:rsidR="00B602AF">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Hisyam","non-dropping-particle":"","parse-names":false,"suffix":""}],"container-title":"Energy","id":"ITEM-3","issued":{"date-parts":[["2019"]]},"title":"Short-term load forecasting by using a combined method of convolutional neural networks and fuzzy time series","type":"article-journal"},"uris":["http://www.mendeley.com/documents/?uuid=291d1144-0386-4fa9-98c8-a5cef64d5760"]},{"id":"ITEM-4","itemData":{"DOI":"10.1109/ISIE.2017.8001465","ISBN":"9781509014125","abstract":"Smartgrids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Electronics","id":"ITEM-4","issued":{"date-parts":[["2017"]]},"title":"Deep neural networks for energy load forecasting","type":"paper-conference"},"uris":["http://www.mendeley.com/documents/?uuid=d2b4f58a-e173-4874-a917-8321b05ccde1"]}],"mendeley":{"formattedCitation":"[2], [46], [107], [132]","plainTextFormattedCitation":"[2], [46], [107], [132]","previouslyFormattedCitation":"[2], [46], [107], [132]"},"properties":{"noteIndex":0},"schema":"https://github.com/citation-style-language/schema/raw/master/csl-citation.json"}</w:instrText>
      </w:r>
      <w:r w:rsidR="00BD6F2D">
        <w:fldChar w:fldCharType="separate"/>
      </w:r>
      <w:r w:rsidR="000315A2" w:rsidRPr="000315A2">
        <w:rPr>
          <w:noProof/>
        </w:rPr>
        <w:t>[2], [46], [107], [132]</w:t>
      </w:r>
      <w:r w:rsidR="00BD6F2D">
        <w:fldChar w:fldCharType="end"/>
      </w:r>
      <w:r w:rsidR="00681D03" w:rsidRPr="00681D03">
        <w:t xml:space="preserve">. </w:t>
      </w:r>
      <w:r w:rsidR="005D4DCE" w:rsidRPr="005D4DCE">
        <w:t>We evaluated the performance of all forecasters on three datasets, and because two of them are publicly available, this work is reproducible and will serve as a valuable benchmark for future research both within and outside of our smart-grid team.</w:t>
      </w:r>
    </w:p>
    <w:p w14:paraId="7FC76A35" w14:textId="2D88AEF7" w:rsidR="00085058" w:rsidRDefault="00085058" w:rsidP="00085058">
      <w:pPr>
        <w:pStyle w:val="Heading2"/>
      </w:pPr>
      <w:bookmarkStart w:id="152" w:name="_Toc94773643"/>
      <w:r>
        <w:t>5.</w:t>
      </w:r>
      <w:r w:rsidR="00A96202">
        <w:t>3</w:t>
      </w:r>
      <w:r>
        <w:t xml:space="preserve"> </w:t>
      </w:r>
      <w:r w:rsidR="00B06C82">
        <w:t>Future Work</w:t>
      </w:r>
      <w:bookmarkEnd w:id="152"/>
    </w:p>
    <w:p w14:paraId="3BD12D08" w14:textId="7F5F8ABA" w:rsidR="00DA4601" w:rsidRDefault="008A52B7" w:rsidP="00FF2A32">
      <w:pPr>
        <w:ind w:firstLine="288"/>
      </w:pPr>
      <w:r w:rsidRPr="008A52B7">
        <w:t>Several future research directions include increasing forecaster accuracy, incorporating more exogenous variables, developing more complex forecasters that are hybrids or improved models of the ones used in this work, forecasting the width of daily peaks, implementing more deep learning forecasters, developing separate models to forecast different days and months (e.g., summer, winter), and incorporating a holiday indicator as an input that specifies which days are holidays. Several of the points raised above will be discussed briefly.</w:t>
      </w:r>
    </w:p>
    <w:p w14:paraId="662CB758" w14:textId="42B8A8B4" w:rsidR="00982286" w:rsidRDefault="005F74F9" w:rsidP="00982286">
      <w:pPr>
        <w:ind w:firstLine="288"/>
      </w:pPr>
      <w:r w:rsidRPr="005F74F9">
        <w:t>In terms of forecaster accuracy, we recommend the following: by incorporating additional exogenous variables, such as those used by the MLR, the ANN, CNN, LSTM, and SARIMAX forecasters' accuracy can be improved.</w:t>
      </w:r>
      <w:r>
        <w:t xml:space="preserve"> </w:t>
      </w:r>
      <w:r w:rsidR="006C72CD" w:rsidRPr="006C72CD">
        <w:t>These variables include the hour of the day, the month, the weekend or holiday indicator, the previous day's maximum, minimum, and average demand, and the hourly lag from the previous week.</w:t>
      </w:r>
      <w:r w:rsidR="00AA6DB9">
        <w:t xml:space="preserve"> </w:t>
      </w:r>
      <w:r w:rsidR="00AA6DB9" w:rsidRPr="00AA6DB9">
        <w:t xml:space="preserve">Incorporating more lag values, such as those from the previous week, rather than just those from the previous day, can improve the performance of most forecasters in predicting Mondays, </w:t>
      </w:r>
      <w:r w:rsidR="00AA6DB9" w:rsidRPr="00AA6DB9">
        <w:lastRenderedPageBreak/>
        <w:t>Saturdays, and Sundays</w:t>
      </w:r>
      <w:r w:rsidR="00B9702C" w:rsidRPr="00B9702C">
        <w:t xml:space="preserve">. </w:t>
      </w:r>
      <w:r w:rsidR="00982286">
        <w:t>Furthermore</w:t>
      </w:r>
      <w:r w:rsidR="00982286" w:rsidRPr="0057524A">
        <w:t>, depending on the analyst's objectives, weather variables such as humidity, dewpoint, and wind direction/speed can be used in addition to temperature.</w:t>
      </w:r>
    </w:p>
    <w:p w14:paraId="412CD28A" w14:textId="79739AE3" w:rsidR="00982286" w:rsidRDefault="002D7A75" w:rsidP="00982286">
      <w:pPr>
        <w:ind w:firstLine="288"/>
      </w:pPr>
      <w:r w:rsidRPr="002D7A75">
        <w:t>Rather than using the ANNSTLF architecture, another approach for the CNN and LSTM that may improve their load forecasting performance is to implement them as temporal versions, which simply means feeding their models with the entire training datasets rather than the 79 inputs that were used.</w:t>
      </w:r>
      <w:r>
        <w:t xml:space="preserve"> </w:t>
      </w:r>
      <w:bookmarkStart w:id="153" w:name="_Hlk93429494"/>
      <w:r w:rsidR="00982286" w:rsidRPr="00982286">
        <w:t>Additionally, hybrid models incorporating CNNs, and LSTMs may be an option, as some researchers have discovered that combining these two</w:t>
      </w:r>
      <w:r w:rsidR="00720999">
        <w:t xml:space="preserve"> models</w:t>
      </w:r>
      <w:r w:rsidR="00982286" w:rsidRPr="00982286">
        <w:t xml:space="preserve"> improves performance, as discussed in the deep learning </w:t>
      </w:r>
      <w:r w:rsidR="007640FB">
        <w:t xml:space="preserve">literature </w:t>
      </w:r>
      <w:r w:rsidR="00982286" w:rsidRPr="00982286">
        <w:t xml:space="preserve">section. </w:t>
      </w:r>
      <w:bookmarkEnd w:id="153"/>
      <w:r w:rsidR="00982286" w:rsidRPr="00982286">
        <w:t>Tao Hong et al.</w:t>
      </w:r>
      <w:r w:rsidR="00982286">
        <w:t xml:space="preserve"> </w:t>
      </w:r>
      <w:r w:rsidR="00982286">
        <w:fldChar w:fldCharType="begin" w:fldLock="1"/>
      </w:r>
      <w:r w:rsidR="00982286">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982286">
        <w:fldChar w:fldCharType="separate"/>
      </w:r>
      <w:r w:rsidR="00982286" w:rsidRPr="009706EE">
        <w:rPr>
          <w:noProof/>
        </w:rPr>
        <w:t>[1]</w:t>
      </w:r>
      <w:r w:rsidR="00982286">
        <w:fldChar w:fldCharType="end"/>
      </w:r>
      <w:r w:rsidR="00982286" w:rsidRPr="00982286">
        <w:t xml:space="preserve"> also stated in their review paper that the majority of the best load forecasting </w:t>
      </w:r>
      <w:r w:rsidR="00982286">
        <w:t>models</w:t>
      </w:r>
      <w:r w:rsidR="00982286" w:rsidRPr="00982286">
        <w:t xml:space="preserve"> had been discovered to be hybrid models.</w:t>
      </w:r>
    </w:p>
    <w:p w14:paraId="6DCC5662" w14:textId="04AB4F43" w:rsidR="006C72CD" w:rsidRDefault="003017FA" w:rsidP="00EF7A04">
      <w:pPr>
        <w:ind w:firstLine="288"/>
      </w:pPr>
      <w:r w:rsidRPr="003017FA">
        <w:t>When it comes to daily peaks, utilities benefit from knowing when they will occur and how long they will last. As a result, another approach for future work is determining the width of demand peaks.</w:t>
      </w:r>
      <w:r>
        <w:t xml:space="preserve"> </w:t>
      </w:r>
      <w:r w:rsidR="006C72CD" w:rsidRPr="006C72CD">
        <w:t xml:space="preserve">Furthermore, some researchers have observed improved performance when separate models are </w:t>
      </w:r>
      <w:r w:rsidR="00DE7900">
        <w:t>implemented</w:t>
      </w:r>
      <w:r w:rsidR="006C72CD" w:rsidRPr="006C72CD">
        <w:t xml:space="preserve"> to forecast specific days, such as weekdays and weekends, or specific months, such as winter and summer</w:t>
      </w:r>
      <w:r w:rsidR="006C72CD">
        <w:t xml:space="preserve"> </w:t>
      </w:r>
      <w:r w:rsidR="006C72CD">
        <w:fldChar w:fldCharType="begin" w:fldLock="1"/>
      </w:r>
      <w:r w:rsidR="00451E33">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approach","type":"article-journal"},"uris":["http://www.mendeley.com/documents/?uuid=a524ef33-0b2f-4770-9624-8d21490db803"]}],"mendeley":{"formattedCitation":"[48], [187]","plainTextFormattedCitation":"[48], [187]","previouslyFormattedCitation":"[48], [187]"},"properties":{"noteIndex":0},"schema":"https://github.com/citation-style-language/schema/raw/master/csl-citation.json"}</w:instrText>
      </w:r>
      <w:r w:rsidR="006C72CD">
        <w:fldChar w:fldCharType="separate"/>
      </w:r>
      <w:r w:rsidR="0093150B" w:rsidRPr="0093150B">
        <w:rPr>
          <w:noProof/>
        </w:rPr>
        <w:t>[48], [187]</w:t>
      </w:r>
      <w:r w:rsidR="006C72CD">
        <w:fldChar w:fldCharType="end"/>
      </w:r>
      <w:r w:rsidR="006C72CD" w:rsidRPr="006C72CD">
        <w:t>.</w:t>
      </w:r>
      <w:r w:rsidR="00AE72CD" w:rsidRPr="00AE72CD">
        <w:t xml:space="preserve"> </w:t>
      </w:r>
      <w:r w:rsidR="007E0D81" w:rsidRPr="007E0D81">
        <w:t>Implementing unique models to forecast the summer months can improve load forecasting performance in the Toronto and Ottawa datasets, and unique models to forecast the winter months can improve load forecasting performance in the Saint John dataset.</w:t>
      </w:r>
    </w:p>
    <w:p w14:paraId="515FD0A8" w14:textId="372676D8" w:rsidR="004E0AE9" w:rsidRPr="00EF7A04" w:rsidRDefault="006C72CD" w:rsidP="006C72CD">
      <w:pPr>
        <w:ind w:firstLine="288"/>
      </w:pPr>
      <w:r w:rsidRPr="006C72CD">
        <w:t xml:space="preserve">As a result of the preceding paragraphs, we can see that there are numerous possibilities and that more research is required. </w:t>
      </w:r>
      <w:r w:rsidR="0071350E" w:rsidRPr="0071350E">
        <w:t>These are intriguing paths that could be taken, and they can help utilities and power system operators in the future plan for and ensure a stable supply of electricity for everyone.</w:t>
      </w:r>
      <w:r w:rsidR="004E0AE9">
        <w:br w:type="page"/>
      </w:r>
    </w:p>
    <w:p w14:paraId="6DF4293E" w14:textId="294E6AF4" w:rsidR="00287359" w:rsidRDefault="00C262DB" w:rsidP="00B955C0">
      <w:pPr>
        <w:pStyle w:val="Bibliography"/>
      </w:pPr>
      <w:bookmarkStart w:id="154" w:name="_Toc94773644"/>
      <w:r>
        <w:lastRenderedPageBreak/>
        <w:t>Bibliography</w:t>
      </w:r>
      <w:bookmarkEnd w:id="154"/>
    </w:p>
    <w:p w14:paraId="5749F93B" w14:textId="7C312379" w:rsidR="00451E33" w:rsidRPr="00451E33" w:rsidRDefault="00287359" w:rsidP="00451E33">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451E33" w:rsidRPr="00451E33">
        <w:rPr>
          <w:noProof/>
        </w:rPr>
        <w:t>[1]</w:t>
      </w:r>
      <w:r w:rsidR="00451E33" w:rsidRPr="00451E33">
        <w:rPr>
          <w:noProof/>
        </w:rPr>
        <w:tab/>
        <w:t xml:space="preserve">T. Hong and S. Fan, “Probabilistic electric load forecasting: A tutorial review,” </w:t>
      </w:r>
      <w:r w:rsidR="00451E33" w:rsidRPr="00451E33">
        <w:rPr>
          <w:i/>
          <w:iCs/>
          <w:noProof/>
        </w:rPr>
        <w:t>Int. J. Forecast.</w:t>
      </w:r>
      <w:r w:rsidR="00451E33" w:rsidRPr="00451E33">
        <w:rPr>
          <w:noProof/>
        </w:rPr>
        <w:t>, vol. 32, no. 3, pp. 914–938, 2016, doi: 10.1016/j.ijforecast.2015.11.011.</w:t>
      </w:r>
    </w:p>
    <w:p w14:paraId="4BEB3D5A" w14:textId="77777777" w:rsidR="00451E33" w:rsidRPr="00451E33" w:rsidRDefault="00451E33" w:rsidP="00451E33">
      <w:pPr>
        <w:widowControl w:val="0"/>
        <w:autoSpaceDE w:val="0"/>
        <w:autoSpaceDN w:val="0"/>
        <w:adjustRightInd w:val="0"/>
        <w:ind w:left="640" w:hanging="640"/>
        <w:rPr>
          <w:noProof/>
        </w:rPr>
      </w:pPr>
      <w:r w:rsidRPr="00451E33">
        <w:rPr>
          <w:noProof/>
        </w:rPr>
        <w:t>[2]</w:t>
      </w:r>
      <w:r w:rsidRPr="00451E33">
        <w:rPr>
          <w:noProof/>
        </w:rPr>
        <w:tab/>
        <w:t>K. Amarasinghe, D. L. Marino, and M. Manic, “Deep neural networks for energy load forecasting,” 2017, doi: 10.1109/ISIE.2017.8001465.</w:t>
      </w:r>
    </w:p>
    <w:p w14:paraId="1A9D7546" w14:textId="77777777" w:rsidR="00451E33" w:rsidRPr="00451E33" w:rsidRDefault="00451E33" w:rsidP="00451E33">
      <w:pPr>
        <w:widowControl w:val="0"/>
        <w:autoSpaceDE w:val="0"/>
        <w:autoSpaceDN w:val="0"/>
        <w:adjustRightInd w:val="0"/>
        <w:ind w:left="640" w:hanging="640"/>
        <w:rPr>
          <w:noProof/>
        </w:rPr>
      </w:pPr>
      <w:r w:rsidRPr="00451E33">
        <w:rPr>
          <w:noProof/>
        </w:rPr>
        <w:t>[3]</w:t>
      </w:r>
      <w:r w:rsidRPr="00451E33">
        <w:rPr>
          <w:noProof/>
        </w:rPr>
        <w:tab/>
        <w:t xml:space="preserve">C. Kuster, Y. Rezgui, and M. Mourshed, “Electrical load forecasting models: A critical systematic review,” </w:t>
      </w:r>
      <w:r w:rsidRPr="00451E33">
        <w:rPr>
          <w:i/>
          <w:iCs/>
          <w:noProof/>
        </w:rPr>
        <w:t>Sustainable Cities and Society</w:t>
      </w:r>
      <w:r w:rsidRPr="00451E33">
        <w:rPr>
          <w:noProof/>
        </w:rPr>
        <w:t>. 2017, doi: 10.1016/j.scs.2017.08.009.</w:t>
      </w:r>
    </w:p>
    <w:p w14:paraId="25A8AE29" w14:textId="77777777" w:rsidR="00451E33" w:rsidRPr="00451E33" w:rsidRDefault="00451E33" w:rsidP="00451E33">
      <w:pPr>
        <w:widowControl w:val="0"/>
        <w:autoSpaceDE w:val="0"/>
        <w:autoSpaceDN w:val="0"/>
        <w:adjustRightInd w:val="0"/>
        <w:ind w:left="640" w:hanging="640"/>
        <w:rPr>
          <w:noProof/>
        </w:rPr>
      </w:pPr>
      <w:r w:rsidRPr="00451E33">
        <w:rPr>
          <w:noProof/>
        </w:rPr>
        <w:t>[4]</w:t>
      </w:r>
      <w:r w:rsidRPr="00451E33">
        <w:rPr>
          <w:noProof/>
        </w:rPr>
        <w:tab/>
        <w:t>W. He, “Load Forecasting via Deep Neural Networks,” 2017, doi: 10.1016/j.procs.2017.11.374.</w:t>
      </w:r>
    </w:p>
    <w:p w14:paraId="532E296B" w14:textId="77777777" w:rsidR="00451E33" w:rsidRPr="00451E33" w:rsidRDefault="00451E33" w:rsidP="00451E33">
      <w:pPr>
        <w:widowControl w:val="0"/>
        <w:autoSpaceDE w:val="0"/>
        <w:autoSpaceDN w:val="0"/>
        <w:adjustRightInd w:val="0"/>
        <w:ind w:left="640" w:hanging="640"/>
        <w:rPr>
          <w:noProof/>
        </w:rPr>
      </w:pPr>
      <w:r w:rsidRPr="00451E33">
        <w:rPr>
          <w:noProof/>
        </w:rPr>
        <w:t>[5]</w:t>
      </w:r>
      <w:r w:rsidRPr="00451E33">
        <w:rPr>
          <w:noProof/>
        </w:rPr>
        <w:tab/>
        <w:t>J. Zheng, C. Xu, Z. Zhang, and X. Li, “Electric load forecasting in smart grids using Long-Short-Term-Memory based Recurrent Neural Network,” 2017, doi: 10.1109/CISS.2017.7926112.</w:t>
      </w:r>
    </w:p>
    <w:p w14:paraId="2CF7D580" w14:textId="77777777" w:rsidR="00451E33" w:rsidRPr="00451E33" w:rsidRDefault="00451E33" w:rsidP="00451E33">
      <w:pPr>
        <w:widowControl w:val="0"/>
        <w:autoSpaceDE w:val="0"/>
        <w:autoSpaceDN w:val="0"/>
        <w:adjustRightInd w:val="0"/>
        <w:ind w:left="640" w:hanging="640"/>
        <w:rPr>
          <w:noProof/>
        </w:rPr>
      </w:pPr>
      <w:r w:rsidRPr="00451E33">
        <w:rPr>
          <w:noProof/>
        </w:rPr>
        <w:t>[6]</w:t>
      </w:r>
      <w:r w:rsidRPr="00451E33">
        <w:rPr>
          <w:noProof/>
        </w:rPr>
        <w:tab/>
        <w:t xml:space="preserve">D. L. Marino, K. Amarasinghe, and M. Manic, “Building energy load forecasting using Deep Neural Networks,” </w:t>
      </w:r>
      <w:r w:rsidRPr="00451E33">
        <w:rPr>
          <w:i/>
          <w:iCs/>
          <w:noProof/>
        </w:rPr>
        <w:t>IECON Proc. (Industrial Electron. Conf.</w:t>
      </w:r>
      <w:r w:rsidRPr="00451E33">
        <w:rPr>
          <w:noProof/>
        </w:rPr>
        <w:t>, pp. 7046–7051, 2016, doi: 10.1109/IECON.2016.7793413.</w:t>
      </w:r>
    </w:p>
    <w:p w14:paraId="3AC64AFE" w14:textId="77777777" w:rsidR="00451E33" w:rsidRPr="00451E33" w:rsidRDefault="00451E33" w:rsidP="00451E33">
      <w:pPr>
        <w:widowControl w:val="0"/>
        <w:autoSpaceDE w:val="0"/>
        <w:autoSpaceDN w:val="0"/>
        <w:adjustRightInd w:val="0"/>
        <w:ind w:left="640" w:hanging="640"/>
        <w:rPr>
          <w:noProof/>
        </w:rPr>
      </w:pPr>
      <w:r w:rsidRPr="00451E33">
        <w:rPr>
          <w:noProof/>
        </w:rPr>
        <w:t>[7]</w:t>
      </w:r>
      <w:r w:rsidRPr="00451E33">
        <w:rPr>
          <w:noProof/>
        </w:rPr>
        <w:tab/>
        <w:t xml:space="preserve">A. Almalaq and G. Edwards, “A review of deep learning methods applied on load forecasting,” </w:t>
      </w:r>
      <w:r w:rsidRPr="00451E33">
        <w:rPr>
          <w:i/>
          <w:iCs/>
          <w:noProof/>
        </w:rPr>
        <w:t>Proc. - 16th IEEE Int. Conf. Mach. Learn. Appl. ICMLA 2017</w:t>
      </w:r>
      <w:r w:rsidRPr="00451E33">
        <w:rPr>
          <w:noProof/>
        </w:rPr>
        <w:t>, vol. 2017-Decem, pp. 511–516, 2017, doi: 10.1109/ICMLA.2017.0-110.</w:t>
      </w:r>
    </w:p>
    <w:p w14:paraId="6437D4A7" w14:textId="77777777" w:rsidR="00451E33" w:rsidRPr="00451E33" w:rsidRDefault="00451E33" w:rsidP="00451E33">
      <w:pPr>
        <w:widowControl w:val="0"/>
        <w:autoSpaceDE w:val="0"/>
        <w:autoSpaceDN w:val="0"/>
        <w:adjustRightInd w:val="0"/>
        <w:ind w:left="640" w:hanging="640"/>
        <w:rPr>
          <w:noProof/>
        </w:rPr>
      </w:pPr>
      <w:r w:rsidRPr="00451E33">
        <w:rPr>
          <w:noProof/>
        </w:rPr>
        <w:t>[8]</w:t>
      </w:r>
      <w:r w:rsidRPr="00451E33">
        <w:rPr>
          <w:noProof/>
        </w:rPr>
        <w:tab/>
        <w:t xml:space="preserve">W. Kong, Z. Y. Dong, Y. Jia, D. J. Hill, Y. Xu, and Y. Zhang, “Short-Term Residential Load Forecasting Based on LSTM Recurrent Neural Network,” </w:t>
      </w:r>
      <w:r w:rsidRPr="00451E33">
        <w:rPr>
          <w:i/>
          <w:iCs/>
          <w:noProof/>
        </w:rPr>
        <w:t>IEEE Trans. Smart Grid</w:t>
      </w:r>
      <w:r w:rsidRPr="00451E33">
        <w:rPr>
          <w:noProof/>
        </w:rPr>
        <w:t xml:space="preserve">, vol. 10, no. 1, pp. 841–851, 2019, doi: </w:t>
      </w:r>
      <w:r w:rsidRPr="00451E33">
        <w:rPr>
          <w:noProof/>
        </w:rPr>
        <w:lastRenderedPageBreak/>
        <w:t>10.1109/TSG.2017.2753802.</w:t>
      </w:r>
    </w:p>
    <w:p w14:paraId="4CE5F777" w14:textId="77777777" w:rsidR="00451E33" w:rsidRPr="00451E33" w:rsidRDefault="00451E33" w:rsidP="00451E33">
      <w:pPr>
        <w:widowControl w:val="0"/>
        <w:autoSpaceDE w:val="0"/>
        <w:autoSpaceDN w:val="0"/>
        <w:adjustRightInd w:val="0"/>
        <w:ind w:left="640" w:hanging="640"/>
        <w:rPr>
          <w:noProof/>
        </w:rPr>
      </w:pPr>
      <w:r w:rsidRPr="00451E33">
        <w:rPr>
          <w:noProof/>
        </w:rPr>
        <w:t>[9]</w:t>
      </w:r>
      <w:r w:rsidRPr="00451E33">
        <w:rPr>
          <w:noProof/>
        </w:rPr>
        <w:tab/>
        <w:t xml:space="preserve">S. Saurabh, H. Shoeb, A. B. Mohammad, S. Singh, S. Hussain, and M. A. Bazaz, “Short term load forecasting using artificial neural network,” in </w:t>
      </w:r>
      <w:r w:rsidRPr="00451E33">
        <w:rPr>
          <w:i/>
          <w:iCs/>
          <w:noProof/>
        </w:rPr>
        <w:t>2017 4th International Conference on Image Information Processing, ICIIP 2017</w:t>
      </w:r>
      <w:r w:rsidRPr="00451E33">
        <w:rPr>
          <w:noProof/>
        </w:rPr>
        <w:t>, 2018, pp. 159–163, doi: 10.1109/ICIIP.2017.8313703.</w:t>
      </w:r>
    </w:p>
    <w:p w14:paraId="2D53602E" w14:textId="77777777" w:rsidR="00451E33" w:rsidRPr="00451E33" w:rsidRDefault="00451E33" w:rsidP="00451E33">
      <w:pPr>
        <w:widowControl w:val="0"/>
        <w:autoSpaceDE w:val="0"/>
        <w:autoSpaceDN w:val="0"/>
        <w:adjustRightInd w:val="0"/>
        <w:ind w:left="640" w:hanging="640"/>
        <w:rPr>
          <w:noProof/>
        </w:rPr>
      </w:pPr>
      <w:r w:rsidRPr="00451E33">
        <w:rPr>
          <w:noProof/>
        </w:rPr>
        <w:t>[10]</w:t>
      </w:r>
      <w:r w:rsidRPr="00451E33">
        <w:rPr>
          <w:noProof/>
        </w:rPr>
        <w:tab/>
        <w:t xml:space="preserve">J. Zhang, Y. M. Wei, D. Li, Z. Tan, and J. Zhou, “Short term electricity load forecasting using a hybrid model,” </w:t>
      </w:r>
      <w:r w:rsidRPr="00451E33">
        <w:rPr>
          <w:i/>
          <w:iCs/>
          <w:noProof/>
        </w:rPr>
        <w:t>Energy</w:t>
      </w:r>
      <w:r w:rsidRPr="00451E33">
        <w:rPr>
          <w:noProof/>
        </w:rPr>
        <w:t>, 2018, doi: 10.1016/j.energy.2018.06.012.</w:t>
      </w:r>
    </w:p>
    <w:p w14:paraId="729D9747" w14:textId="77777777" w:rsidR="00451E33" w:rsidRPr="00451E33" w:rsidRDefault="00451E33" w:rsidP="00451E33">
      <w:pPr>
        <w:widowControl w:val="0"/>
        <w:autoSpaceDE w:val="0"/>
        <w:autoSpaceDN w:val="0"/>
        <w:adjustRightInd w:val="0"/>
        <w:ind w:left="640" w:hanging="640"/>
        <w:rPr>
          <w:noProof/>
        </w:rPr>
      </w:pPr>
      <w:r w:rsidRPr="00451E33">
        <w:rPr>
          <w:noProof/>
        </w:rPr>
        <w:t>[11]</w:t>
      </w:r>
      <w:r w:rsidRPr="00451E33">
        <w:rPr>
          <w:noProof/>
        </w:rPr>
        <w:tab/>
        <w:t xml:space="preserve">A. Rahman, V. Srikumar, and A. D. Smith, “Predicting electricity consumption for commercial and residential buildings using deep recurrent neural networks,” </w:t>
      </w:r>
      <w:r w:rsidRPr="00451E33">
        <w:rPr>
          <w:i/>
          <w:iCs/>
          <w:noProof/>
        </w:rPr>
        <w:t>Appl. Energy</w:t>
      </w:r>
      <w:r w:rsidRPr="00451E33">
        <w:rPr>
          <w:noProof/>
        </w:rPr>
        <w:t>, 2018, doi: 10.1016/j.apenergy.2017.12.051.</w:t>
      </w:r>
    </w:p>
    <w:p w14:paraId="22C18571" w14:textId="77777777" w:rsidR="00451E33" w:rsidRPr="00451E33" w:rsidRDefault="00451E33" w:rsidP="00451E33">
      <w:pPr>
        <w:widowControl w:val="0"/>
        <w:autoSpaceDE w:val="0"/>
        <w:autoSpaceDN w:val="0"/>
        <w:adjustRightInd w:val="0"/>
        <w:ind w:left="640" w:hanging="640"/>
        <w:rPr>
          <w:noProof/>
        </w:rPr>
      </w:pPr>
      <w:r w:rsidRPr="00451E33">
        <w:rPr>
          <w:noProof/>
        </w:rPr>
        <w:t>[12]</w:t>
      </w:r>
      <w:r w:rsidRPr="00451E33">
        <w:rPr>
          <w:noProof/>
        </w:rPr>
        <w:tab/>
        <w:t xml:space="preserve">B. Yildiz, J. I. Bilbao, and A. B. Sproul, “A review and analysis of regression and machine learning models on commercial building electricity load forecasting,” </w:t>
      </w:r>
      <w:r w:rsidRPr="00451E33">
        <w:rPr>
          <w:i/>
          <w:iCs/>
          <w:noProof/>
        </w:rPr>
        <w:t>Renewable and Sustainable Energy Reviews</w:t>
      </w:r>
      <w:r w:rsidRPr="00451E33">
        <w:rPr>
          <w:noProof/>
        </w:rPr>
        <w:t>. 2017, doi: 10.1016/j.rser.2017.02.023.</w:t>
      </w:r>
    </w:p>
    <w:p w14:paraId="75290342" w14:textId="77777777" w:rsidR="00451E33" w:rsidRPr="00451E33" w:rsidRDefault="00451E33" w:rsidP="00451E33">
      <w:pPr>
        <w:widowControl w:val="0"/>
        <w:autoSpaceDE w:val="0"/>
        <w:autoSpaceDN w:val="0"/>
        <w:adjustRightInd w:val="0"/>
        <w:ind w:left="640" w:hanging="640"/>
        <w:rPr>
          <w:noProof/>
        </w:rPr>
      </w:pPr>
      <w:r w:rsidRPr="00451E33">
        <w:rPr>
          <w:noProof/>
        </w:rPr>
        <w:t>[13]</w:t>
      </w:r>
      <w:r w:rsidRPr="00451E33">
        <w:rPr>
          <w:noProof/>
        </w:rPr>
        <w:tab/>
        <w:t>A. Baliyan, K. Gaurav, and S. Kumar Mishra, “A review of short term load forecasting using artificial neural network models,” 2015, doi: 10.1016/j.procs.2015.04.160.</w:t>
      </w:r>
    </w:p>
    <w:p w14:paraId="416EF88E" w14:textId="77777777" w:rsidR="00451E33" w:rsidRPr="00451E33" w:rsidRDefault="00451E33" w:rsidP="00451E33">
      <w:pPr>
        <w:widowControl w:val="0"/>
        <w:autoSpaceDE w:val="0"/>
        <w:autoSpaceDN w:val="0"/>
        <w:adjustRightInd w:val="0"/>
        <w:ind w:left="640" w:hanging="640"/>
        <w:rPr>
          <w:noProof/>
        </w:rPr>
      </w:pPr>
      <w:r w:rsidRPr="00451E33">
        <w:rPr>
          <w:noProof/>
        </w:rPr>
        <w:t>[14]</w:t>
      </w:r>
      <w:r w:rsidRPr="00451E33">
        <w:rPr>
          <w:noProof/>
        </w:rPr>
        <w:tab/>
        <w:t xml:space="preserve">I. K. Nti, M. Teimeh, O. Nyarko-Boateng, and A. F. Adekoya, “Electricity load forecasting: a systematic review,” </w:t>
      </w:r>
      <w:r w:rsidRPr="00451E33">
        <w:rPr>
          <w:i/>
          <w:iCs/>
          <w:noProof/>
        </w:rPr>
        <w:t>J. Electr. Syst. Inf. Technol.</w:t>
      </w:r>
      <w:r w:rsidRPr="00451E33">
        <w:rPr>
          <w:noProof/>
        </w:rPr>
        <w:t>, 2020, doi: 10.1186/s43067-020-00021-8.</w:t>
      </w:r>
    </w:p>
    <w:p w14:paraId="594249E8" w14:textId="77777777" w:rsidR="00451E33" w:rsidRPr="00451E33" w:rsidRDefault="00451E33" w:rsidP="00451E33">
      <w:pPr>
        <w:widowControl w:val="0"/>
        <w:autoSpaceDE w:val="0"/>
        <w:autoSpaceDN w:val="0"/>
        <w:adjustRightInd w:val="0"/>
        <w:ind w:left="640" w:hanging="640"/>
        <w:rPr>
          <w:noProof/>
        </w:rPr>
      </w:pPr>
      <w:r w:rsidRPr="00451E33">
        <w:rPr>
          <w:noProof/>
        </w:rPr>
        <w:t>[15]</w:t>
      </w:r>
      <w:r w:rsidRPr="00451E33">
        <w:rPr>
          <w:noProof/>
        </w:rPr>
        <w:tab/>
        <w:t>E. Ela and B. Kirby, “ERCOT Event on February 26, 2008: Lessons Learned,” 2008, Accessed: Sep. 17, 2021. [Online]. Available: http://www.osti.gov/bridge.</w:t>
      </w:r>
    </w:p>
    <w:p w14:paraId="5F1A3FD1" w14:textId="77777777" w:rsidR="00451E33" w:rsidRPr="00451E33" w:rsidRDefault="00451E33" w:rsidP="00451E33">
      <w:pPr>
        <w:widowControl w:val="0"/>
        <w:autoSpaceDE w:val="0"/>
        <w:autoSpaceDN w:val="0"/>
        <w:adjustRightInd w:val="0"/>
        <w:ind w:left="640" w:hanging="640"/>
        <w:rPr>
          <w:noProof/>
        </w:rPr>
      </w:pPr>
      <w:r w:rsidRPr="00451E33">
        <w:rPr>
          <w:noProof/>
        </w:rPr>
        <w:t>[16]</w:t>
      </w:r>
      <w:r w:rsidRPr="00451E33">
        <w:rPr>
          <w:noProof/>
        </w:rPr>
        <w:tab/>
        <w:t xml:space="preserve">“Freak Blackouts Plunge Korea into Darkness - The Chosun Ilbo (English Edition): </w:t>
      </w:r>
      <w:r w:rsidRPr="00451E33">
        <w:rPr>
          <w:noProof/>
        </w:rPr>
        <w:lastRenderedPageBreak/>
        <w:t>Daily News from Korea - national/politics &gt; national,” 2011. http://english.chosun.com/site/data/html_dir/2011/09/16/2011091600558.html (accessed Sep. 17, 2021).</w:t>
      </w:r>
    </w:p>
    <w:p w14:paraId="0D0F1C68" w14:textId="77777777" w:rsidR="00451E33" w:rsidRPr="00451E33" w:rsidRDefault="00451E33" w:rsidP="00451E33">
      <w:pPr>
        <w:widowControl w:val="0"/>
        <w:autoSpaceDE w:val="0"/>
        <w:autoSpaceDN w:val="0"/>
        <w:adjustRightInd w:val="0"/>
        <w:ind w:left="640" w:hanging="640"/>
        <w:rPr>
          <w:noProof/>
        </w:rPr>
      </w:pPr>
      <w:r w:rsidRPr="00451E33">
        <w:rPr>
          <w:noProof/>
        </w:rPr>
        <w:t>[17]</w:t>
      </w:r>
      <w:r w:rsidRPr="00451E33">
        <w:rPr>
          <w:noProof/>
        </w:rPr>
        <w:tab/>
        <w:t>S. Khan, N. Javaid, A. Chand, A. B. M. Khan, F. Rashid, and I. U. Afridi, “Electricity Load Forecasting for Each Day of Week Using Deep CNN,” 2019, doi: 10.1007/978-3-030-15035-8_107.</w:t>
      </w:r>
    </w:p>
    <w:p w14:paraId="17C16F57" w14:textId="77777777" w:rsidR="00451E33" w:rsidRPr="00451E33" w:rsidRDefault="00451E33" w:rsidP="00451E33">
      <w:pPr>
        <w:widowControl w:val="0"/>
        <w:autoSpaceDE w:val="0"/>
        <w:autoSpaceDN w:val="0"/>
        <w:adjustRightInd w:val="0"/>
        <w:ind w:left="640" w:hanging="640"/>
        <w:rPr>
          <w:noProof/>
        </w:rPr>
      </w:pPr>
      <w:r w:rsidRPr="00451E33">
        <w:rPr>
          <w:noProof/>
        </w:rPr>
        <w:t>[18]</w:t>
      </w:r>
      <w:r w:rsidRPr="00451E33">
        <w:rPr>
          <w:noProof/>
        </w:rPr>
        <w:tab/>
        <w:t>M. Baccouche, F. Mamalet, and C. Wolf, “</w:t>
      </w:r>
      <w:r w:rsidRPr="00451E33">
        <w:rPr>
          <w:rFonts w:ascii="MS Mincho" w:eastAsia="MS Mincho" w:hAnsi="MS Mincho" w:cs="MS Mincho" w:hint="eastAsia"/>
          <w:noProof/>
        </w:rPr>
        <w:t>（</w:t>
      </w:r>
      <w:r w:rsidRPr="00451E33">
        <w:rPr>
          <w:noProof/>
        </w:rPr>
        <w:t xml:space="preserve">RGB)Sequential deep learning for human action recognition,” </w:t>
      </w:r>
      <w:r w:rsidRPr="00451E33">
        <w:rPr>
          <w:i/>
          <w:iCs/>
          <w:noProof/>
        </w:rPr>
        <w:t>Int. Work. Hum. Behav. Underst.</w:t>
      </w:r>
      <w:r w:rsidRPr="00451E33">
        <w:rPr>
          <w:noProof/>
        </w:rPr>
        <w:t>, 2011.</w:t>
      </w:r>
    </w:p>
    <w:p w14:paraId="72D920DD" w14:textId="77777777" w:rsidR="00451E33" w:rsidRPr="00451E33" w:rsidRDefault="00451E33" w:rsidP="00451E33">
      <w:pPr>
        <w:widowControl w:val="0"/>
        <w:autoSpaceDE w:val="0"/>
        <w:autoSpaceDN w:val="0"/>
        <w:adjustRightInd w:val="0"/>
        <w:ind w:left="640" w:hanging="640"/>
        <w:rPr>
          <w:noProof/>
        </w:rPr>
      </w:pPr>
      <w:r w:rsidRPr="00451E33">
        <w:rPr>
          <w:noProof/>
        </w:rPr>
        <w:t>[19]</w:t>
      </w:r>
      <w:r w:rsidRPr="00451E33">
        <w:rPr>
          <w:noProof/>
        </w:rPr>
        <w:tab/>
        <w:t xml:space="preserve">D. Yu, L. Deng, I. Jang, P. Kudumakis, M. Sandler, and K. Kang, “Deep learning and its applications to signal and information processing,” </w:t>
      </w:r>
      <w:r w:rsidRPr="00451E33">
        <w:rPr>
          <w:i/>
          <w:iCs/>
          <w:noProof/>
        </w:rPr>
        <w:t>IEEE Signal Process. Mag.</w:t>
      </w:r>
      <w:r w:rsidRPr="00451E33">
        <w:rPr>
          <w:noProof/>
        </w:rPr>
        <w:t>, 2011, doi: 10.1109/MSP.2010.939038.</w:t>
      </w:r>
    </w:p>
    <w:p w14:paraId="0ECEAA56" w14:textId="77777777" w:rsidR="00451E33" w:rsidRPr="00451E33" w:rsidRDefault="00451E33" w:rsidP="00451E33">
      <w:pPr>
        <w:widowControl w:val="0"/>
        <w:autoSpaceDE w:val="0"/>
        <w:autoSpaceDN w:val="0"/>
        <w:adjustRightInd w:val="0"/>
        <w:ind w:left="640" w:hanging="640"/>
        <w:rPr>
          <w:noProof/>
        </w:rPr>
      </w:pPr>
      <w:r w:rsidRPr="00451E33">
        <w:rPr>
          <w:noProof/>
        </w:rPr>
        <w:t>[20]</w:t>
      </w:r>
      <w:r w:rsidRPr="00451E33">
        <w:rPr>
          <w:noProof/>
        </w:rPr>
        <w:tab/>
        <w:t>M. Vos, C. Bender-Saebelkampf, and S. Albayrak, “Residential Short-Term Load Forecasting Using Convolutional Neural Networks,” 2018, doi: 10.1109/SmartGridComm.2018.8587494.</w:t>
      </w:r>
    </w:p>
    <w:p w14:paraId="29695606" w14:textId="77777777" w:rsidR="00451E33" w:rsidRPr="00451E33" w:rsidRDefault="00451E33" w:rsidP="00451E33">
      <w:pPr>
        <w:widowControl w:val="0"/>
        <w:autoSpaceDE w:val="0"/>
        <w:autoSpaceDN w:val="0"/>
        <w:adjustRightInd w:val="0"/>
        <w:ind w:left="640" w:hanging="640"/>
        <w:rPr>
          <w:noProof/>
        </w:rPr>
      </w:pPr>
      <w:r w:rsidRPr="00451E33">
        <w:rPr>
          <w:noProof/>
        </w:rPr>
        <w:t>[21]</w:t>
      </w:r>
      <w:r w:rsidRPr="00451E33">
        <w:rPr>
          <w:noProof/>
        </w:rPr>
        <w:tab/>
        <w:t xml:space="preserve">H. S. Hippert, C. E. Pedreira, and R. C. Souza, “Neural networks for short-term load forecasting: A review and evaluation,” </w:t>
      </w:r>
      <w:r w:rsidRPr="00451E33">
        <w:rPr>
          <w:i/>
          <w:iCs/>
          <w:noProof/>
        </w:rPr>
        <w:t>IEEE Trans. Power Syst.</w:t>
      </w:r>
      <w:r w:rsidRPr="00451E33">
        <w:rPr>
          <w:noProof/>
        </w:rPr>
        <w:t>, 2001, doi: 10.1109/59.910780.</w:t>
      </w:r>
    </w:p>
    <w:p w14:paraId="4915E12C" w14:textId="77777777" w:rsidR="00451E33" w:rsidRPr="00451E33" w:rsidRDefault="00451E33" w:rsidP="00451E33">
      <w:pPr>
        <w:widowControl w:val="0"/>
        <w:autoSpaceDE w:val="0"/>
        <w:autoSpaceDN w:val="0"/>
        <w:adjustRightInd w:val="0"/>
        <w:ind w:left="640" w:hanging="640"/>
        <w:rPr>
          <w:noProof/>
        </w:rPr>
      </w:pPr>
      <w:r w:rsidRPr="00451E33">
        <w:rPr>
          <w:noProof/>
        </w:rPr>
        <w:t>[22]</w:t>
      </w:r>
      <w:r w:rsidRPr="00451E33">
        <w:rPr>
          <w:noProof/>
        </w:rPr>
        <w:tab/>
        <w:t xml:space="preserve">R. Houimli, M. Zmami, and O. Ben-Salha, “Short-term electric load forecasting in Tunisia using artificial neural networks,” </w:t>
      </w:r>
      <w:r w:rsidRPr="00451E33">
        <w:rPr>
          <w:i/>
          <w:iCs/>
          <w:noProof/>
        </w:rPr>
        <w:t>Energy Syst.</w:t>
      </w:r>
      <w:r w:rsidRPr="00451E33">
        <w:rPr>
          <w:noProof/>
        </w:rPr>
        <w:t>, 2020, doi: 10.1007/s12667-019-00324-4.</w:t>
      </w:r>
    </w:p>
    <w:p w14:paraId="676C2947" w14:textId="77777777" w:rsidR="00451E33" w:rsidRPr="00451E33" w:rsidRDefault="00451E33" w:rsidP="00451E33">
      <w:pPr>
        <w:widowControl w:val="0"/>
        <w:autoSpaceDE w:val="0"/>
        <w:autoSpaceDN w:val="0"/>
        <w:adjustRightInd w:val="0"/>
        <w:ind w:left="640" w:hanging="640"/>
        <w:rPr>
          <w:noProof/>
        </w:rPr>
      </w:pPr>
      <w:r w:rsidRPr="00451E33">
        <w:rPr>
          <w:noProof/>
        </w:rPr>
        <w:t>[23]</w:t>
      </w:r>
      <w:r w:rsidRPr="00451E33">
        <w:rPr>
          <w:noProof/>
        </w:rPr>
        <w:tab/>
        <w:t xml:space="preserve">D. C. Park, R. J. Marks, L. E. Atlas, and M. J. Damborg, “Electric load forecasting using an artificial neural network - Power Systems, IEEE Transactions on,” </w:t>
      </w:r>
      <w:r w:rsidRPr="00451E33">
        <w:rPr>
          <w:i/>
          <w:iCs/>
          <w:noProof/>
        </w:rPr>
        <w:t>IEEE Transadions Power Syst.</w:t>
      </w:r>
      <w:r w:rsidRPr="00451E33">
        <w:rPr>
          <w:noProof/>
        </w:rPr>
        <w:t>, 1991.</w:t>
      </w:r>
    </w:p>
    <w:p w14:paraId="3B786FE5" w14:textId="77777777" w:rsidR="00451E33" w:rsidRPr="00451E33" w:rsidRDefault="00451E33" w:rsidP="00451E33">
      <w:pPr>
        <w:widowControl w:val="0"/>
        <w:autoSpaceDE w:val="0"/>
        <w:autoSpaceDN w:val="0"/>
        <w:adjustRightInd w:val="0"/>
        <w:ind w:left="640" w:hanging="640"/>
        <w:rPr>
          <w:noProof/>
        </w:rPr>
      </w:pPr>
      <w:r w:rsidRPr="00451E33">
        <w:rPr>
          <w:noProof/>
        </w:rPr>
        <w:lastRenderedPageBreak/>
        <w:t>[24]</w:t>
      </w:r>
      <w:r w:rsidRPr="00451E33">
        <w:rPr>
          <w:noProof/>
        </w:rPr>
        <w:tab/>
        <w:t xml:space="preserve">A. G. Bakirtzis, V. Petridis, S. J. Klartzis, M. C. Alexiadis, and A. H. Maissis, “A neural network short term load forecasting model for the greek power system,” </w:t>
      </w:r>
      <w:r w:rsidRPr="00451E33">
        <w:rPr>
          <w:i/>
          <w:iCs/>
          <w:noProof/>
        </w:rPr>
        <w:t>IEEE Trans. Power Syst.</w:t>
      </w:r>
      <w:r w:rsidRPr="00451E33">
        <w:rPr>
          <w:noProof/>
        </w:rPr>
        <w:t>, 1996, doi: 10.1109/59.496166.</w:t>
      </w:r>
    </w:p>
    <w:p w14:paraId="16697BA3" w14:textId="77777777" w:rsidR="00451E33" w:rsidRPr="00451E33" w:rsidRDefault="00451E33" w:rsidP="00451E33">
      <w:pPr>
        <w:widowControl w:val="0"/>
        <w:autoSpaceDE w:val="0"/>
        <w:autoSpaceDN w:val="0"/>
        <w:adjustRightInd w:val="0"/>
        <w:ind w:left="640" w:hanging="640"/>
        <w:rPr>
          <w:noProof/>
        </w:rPr>
      </w:pPr>
      <w:r w:rsidRPr="00451E33">
        <w:rPr>
          <w:noProof/>
        </w:rPr>
        <w:t>[25]</w:t>
      </w:r>
      <w:r w:rsidRPr="00451E33">
        <w:rPr>
          <w:noProof/>
        </w:rPr>
        <w:tab/>
        <w:t>L. C. P. Velasco, C. R. Villezas, P. N. C. Palahang, and J. A. A. Dagaang, “Next day electric load forecasting using Artificial Neural Networks,” 2016, doi: 10.1109/HNICEM.2015.7393166.</w:t>
      </w:r>
    </w:p>
    <w:p w14:paraId="67B8CEB7" w14:textId="77777777" w:rsidR="00451E33" w:rsidRPr="00451E33" w:rsidRDefault="00451E33" w:rsidP="00451E33">
      <w:pPr>
        <w:widowControl w:val="0"/>
        <w:autoSpaceDE w:val="0"/>
        <w:autoSpaceDN w:val="0"/>
        <w:adjustRightInd w:val="0"/>
        <w:ind w:left="640" w:hanging="640"/>
        <w:rPr>
          <w:noProof/>
        </w:rPr>
      </w:pPr>
      <w:r w:rsidRPr="00451E33">
        <w:rPr>
          <w:noProof/>
        </w:rPr>
        <w:t>[26]</w:t>
      </w:r>
      <w:r w:rsidRPr="00451E33">
        <w:rPr>
          <w:noProof/>
        </w:rPr>
        <w:tab/>
        <w:t xml:space="preserve">H. Hahn, S. Meyer-Nieberg, and S. Pickl, “Electric load forecasting methods: Tools for decision making,” </w:t>
      </w:r>
      <w:r w:rsidRPr="00451E33">
        <w:rPr>
          <w:i/>
          <w:iCs/>
          <w:noProof/>
        </w:rPr>
        <w:t>Eur. J. Oper. Res.</w:t>
      </w:r>
      <w:r w:rsidRPr="00451E33">
        <w:rPr>
          <w:noProof/>
        </w:rPr>
        <w:t>, 2009, doi: 10.1016/j.ejor.2009.01.062.</w:t>
      </w:r>
    </w:p>
    <w:p w14:paraId="37DF2CA8" w14:textId="77777777" w:rsidR="00451E33" w:rsidRPr="00451E33" w:rsidRDefault="00451E33" w:rsidP="00451E33">
      <w:pPr>
        <w:widowControl w:val="0"/>
        <w:autoSpaceDE w:val="0"/>
        <w:autoSpaceDN w:val="0"/>
        <w:adjustRightInd w:val="0"/>
        <w:ind w:left="640" w:hanging="640"/>
        <w:rPr>
          <w:noProof/>
        </w:rPr>
      </w:pPr>
      <w:r w:rsidRPr="00451E33">
        <w:rPr>
          <w:noProof/>
        </w:rPr>
        <w:t>[27]</w:t>
      </w:r>
      <w:r w:rsidRPr="00451E33">
        <w:rPr>
          <w:noProof/>
        </w:rPr>
        <w:tab/>
        <w:t xml:space="preserve">G. Gross and F. D. Galiana, “SHORT-TERM LOAD FORECASTING.,” </w:t>
      </w:r>
      <w:r w:rsidRPr="00451E33">
        <w:rPr>
          <w:i/>
          <w:iCs/>
          <w:noProof/>
        </w:rPr>
        <w:t>Proc. IEEE</w:t>
      </w:r>
      <w:r w:rsidRPr="00451E33">
        <w:rPr>
          <w:noProof/>
        </w:rPr>
        <w:t>, 1987, doi: 10.1109/PROC.1987.13927.</w:t>
      </w:r>
    </w:p>
    <w:p w14:paraId="07C0EB46" w14:textId="77777777" w:rsidR="00451E33" w:rsidRPr="00451E33" w:rsidRDefault="00451E33" w:rsidP="00451E33">
      <w:pPr>
        <w:widowControl w:val="0"/>
        <w:autoSpaceDE w:val="0"/>
        <w:autoSpaceDN w:val="0"/>
        <w:adjustRightInd w:val="0"/>
        <w:ind w:left="640" w:hanging="640"/>
        <w:rPr>
          <w:noProof/>
        </w:rPr>
      </w:pPr>
      <w:r w:rsidRPr="00451E33">
        <w:rPr>
          <w:noProof/>
        </w:rPr>
        <w:t>[28]</w:t>
      </w:r>
      <w:r w:rsidRPr="00451E33">
        <w:rPr>
          <w:noProof/>
        </w:rPr>
        <w:tab/>
        <w:t>E. J. Wicksteed, “Short term electric load forecasting for British Columbia, Canada: an exploration of the use of numerical weather prediction data as a predictor in an artificial neural network,” University of British Columbia, 2021.</w:t>
      </w:r>
    </w:p>
    <w:p w14:paraId="0F0E7F6D" w14:textId="77777777" w:rsidR="00451E33" w:rsidRPr="00451E33" w:rsidRDefault="00451E33" w:rsidP="00451E33">
      <w:pPr>
        <w:widowControl w:val="0"/>
        <w:autoSpaceDE w:val="0"/>
        <w:autoSpaceDN w:val="0"/>
        <w:adjustRightInd w:val="0"/>
        <w:ind w:left="640" w:hanging="640"/>
        <w:rPr>
          <w:noProof/>
        </w:rPr>
      </w:pPr>
      <w:r w:rsidRPr="00451E33">
        <w:rPr>
          <w:noProof/>
        </w:rPr>
        <w:t>[29]</w:t>
      </w:r>
      <w:r w:rsidRPr="00451E33">
        <w:rPr>
          <w:noProof/>
        </w:rPr>
        <w:tab/>
        <w:t>A. Muñoz, E. F. Sánchez-Úbeda, A. Cruz, and J. Marín, “Short-term Forecasting in Power Systems: A Guided Tour,” 2010.</w:t>
      </w:r>
    </w:p>
    <w:p w14:paraId="3A3B2568" w14:textId="77777777" w:rsidR="00451E33" w:rsidRPr="00451E33" w:rsidRDefault="00451E33" w:rsidP="00451E33">
      <w:pPr>
        <w:widowControl w:val="0"/>
        <w:autoSpaceDE w:val="0"/>
        <w:autoSpaceDN w:val="0"/>
        <w:adjustRightInd w:val="0"/>
        <w:ind w:left="640" w:hanging="640"/>
        <w:rPr>
          <w:noProof/>
        </w:rPr>
      </w:pPr>
      <w:r w:rsidRPr="00451E33">
        <w:rPr>
          <w:noProof/>
        </w:rPr>
        <w:t>[30]</w:t>
      </w:r>
      <w:r w:rsidRPr="00451E33">
        <w:rPr>
          <w:noProof/>
        </w:rPr>
        <w:tab/>
        <w:t>D. Srinivasan and M. A. Lee, “Survey of hybrid fuzzy neural approaches to electric load forecasting,” 1995, doi: 10.1109/icsmc.1995.538416.</w:t>
      </w:r>
    </w:p>
    <w:p w14:paraId="0A16D216" w14:textId="77777777" w:rsidR="00451E33" w:rsidRPr="00451E33" w:rsidRDefault="00451E33" w:rsidP="00451E33">
      <w:pPr>
        <w:widowControl w:val="0"/>
        <w:autoSpaceDE w:val="0"/>
        <w:autoSpaceDN w:val="0"/>
        <w:adjustRightInd w:val="0"/>
        <w:ind w:left="640" w:hanging="640"/>
        <w:rPr>
          <w:noProof/>
        </w:rPr>
      </w:pPr>
      <w:r w:rsidRPr="00451E33">
        <w:rPr>
          <w:noProof/>
        </w:rPr>
        <w:t>[31]</w:t>
      </w:r>
      <w:r w:rsidRPr="00451E33">
        <w:rPr>
          <w:noProof/>
        </w:rPr>
        <w:tab/>
        <w:t xml:space="preserve">C. N. Lu, H. T. Wu, and S. Vemuri, “Neural Network Based Short Term Load Forecasting,” </w:t>
      </w:r>
      <w:r w:rsidRPr="00451E33">
        <w:rPr>
          <w:i/>
          <w:iCs/>
          <w:noProof/>
        </w:rPr>
        <w:t>IEEE Trans. Power Syst.</w:t>
      </w:r>
      <w:r w:rsidRPr="00451E33">
        <w:rPr>
          <w:noProof/>
        </w:rPr>
        <w:t>, 1993, doi: 10.1109/59.221223.</w:t>
      </w:r>
    </w:p>
    <w:p w14:paraId="28865E86" w14:textId="77777777" w:rsidR="00451E33" w:rsidRPr="00451E33" w:rsidRDefault="00451E33" w:rsidP="00451E33">
      <w:pPr>
        <w:widowControl w:val="0"/>
        <w:autoSpaceDE w:val="0"/>
        <w:autoSpaceDN w:val="0"/>
        <w:adjustRightInd w:val="0"/>
        <w:ind w:left="640" w:hanging="640"/>
        <w:rPr>
          <w:noProof/>
        </w:rPr>
      </w:pPr>
      <w:r w:rsidRPr="00451E33">
        <w:rPr>
          <w:noProof/>
        </w:rPr>
        <w:t>[32]</w:t>
      </w:r>
      <w:r w:rsidRPr="00451E33">
        <w:rPr>
          <w:noProof/>
        </w:rPr>
        <w:tab/>
        <w:t xml:space="preserve">T. Hong, “Short Term Electric Load Forecasting dissertation,” </w:t>
      </w:r>
      <w:r w:rsidRPr="00451E33">
        <w:rPr>
          <w:i/>
          <w:iCs/>
          <w:noProof/>
        </w:rPr>
        <w:t>3442639</w:t>
      </w:r>
      <w:r w:rsidRPr="00451E33">
        <w:rPr>
          <w:noProof/>
        </w:rPr>
        <w:t>, 2010.</w:t>
      </w:r>
    </w:p>
    <w:p w14:paraId="45E50DED" w14:textId="77777777" w:rsidR="00451E33" w:rsidRPr="00451E33" w:rsidRDefault="00451E33" w:rsidP="00451E33">
      <w:pPr>
        <w:widowControl w:val="0"/>
        <w:autoSpaceDE w:val="0"/>
        <w:autoSpaceDN w:val="0"/>
        <w:adjustRightInd w:val="0"/>
        <w:ind w:left="640" w:hanging="640"/>
        <w:rPr>
          <w:noProof/>
        </w:rPr>
      </w:pPr>
      <w:r w:rsidRPr="00451E33">
        <w:rPr>
          <w:noProof/>
        </w:rPr>
        <w:t>[33]</w:t>
      </w:r>
      <w:r w:rsidRPr="00451E33">
        <w:rPr>
          <w:noProof/>
        </w:rPr>
        <w:tab/>
        <w:t>J. Foster, “Electric load forecasting with increased embedded renewable generation,” Queen’s University, 2020.</w:t>
      </w:r>
    </w:p>
    <w:p w14:paraId="7F540F5E" w14:textId="77777777" w:rsidR="00451E33" w:rsidRPr="00451E33" w:rsidRDefault="00451E33" w:rsidP="00451E33">
      <w:pPr>
        <w:widowControl w:val="0"/>
        <w:autoSpaceDE w:val="0"/>
        <w:autoSpaceDN w:val="0"/>
        <w:adjustRightInd w:val="0"/>
        <w:ind w:left="640" w:hanging="640"/>
        <w:rPr>
          <w:noProof/>
        </w:rPr>
      </w:pPr>
      <w:r w:rsidRPr="00451E33">
        <w:rPr>
          <w:noProof/>
        </w:rPr>
        <w:t>[34]</w:t>
      </w:r>
      <w:r w:rsidRPr="00451E33">
        <w:rPr>
          <w:noProof/>
        </w:rPr>
        <w:tab/>
        <w:t xml:space="preserve">T. Hong and M. Shahidehpour, “Load Forecasting Case Study,” </w:t>
      </w:r>
      <w:r w:rsidRPr="00451E33">
        <w:rPr>
          <w:i/>
          <w:iCs/>
          <w:noProof/>
        </w:rPr>
        <w:t>U.S. Dep. Energy</w:t>
      </w:r>
      <w:r w:rsidRPr="00451E33">
        <w:rPr>
          <w:noProof/>
        </w:rPr>
        <w:t xml:space="preserve">, </w:t>
      </w:r>
      <w:r w:rsidRPr="00451E33">
        <w:rPr>
          <w:noProof/>
        </w:rPr>
        <w:lastRenderedPageBreak/>
        <w:t>2015.</w:t>
      </w:r>
    </w:p>
    <w:p w14:paraId="56DE73EC" w14:textId="77777777" w:rsidR="00451E33" w:rsidRPr="00451E33" w:rsidRDefault="00451E33" w:rsidP="00451E33">
      <w:pPr>
        <w:widowControl w:val="0"/>
        <w:autoSpaceDE w:val="0"/>
        <w:autoSpaceDN w:val="0"/>
        <w:adjustRightInd w:val="0"/>
        <w:ind w:left="640" w:hanging="640"/>
        <w:rPr>
          <w:noProof/>
        </w:rPr>
      </w:pPr>
      <w:r w:rsidRPr="00451E33">
        <w:rPr>
          <w:noProof/>
        </w:rPr>
        <w:t>[35]</w:t>
      </w:r>
      <w:r w:rsidRPr="00451E33">
        <w:rPr>
          <w:noProof/>
        </w:rPr>
        <w:tab/>
        <w:t>E. Taylor, “Short-term Electrical Load Forecasting for an Institutional/Industrial Power System Using an Artificial Neural Network,” The University of Tennessee, Knoxville, 2013.</w:t>
      </w:r>
    </w:p>
    <w:p w14:paraId="2F11F86E" w14:textId="77777777" w:rsidR="00451E33" w:rsidRPr="00451E33" w:rsidRDefault="00451E33" w:rsidP="00451E33">
      <w:pPr>
        <w:widowControl w:val="0"/>
        <w:autoSpaceDE w:val="0"/>
        <w:autoSpaceDN w:val="0"/>
        <w:adjustRightInd w:val="0"/>
        <w:ind w:left="640" w:hanging="640"/>
        <w:rPr>
          <w:noProof/>
        </w:rPr>
      </w:pPr>
      <w:r w:rsidRPr="00451E33">
        <w:rPr>
          <w:noProof/>
        </w:rPr>
        <w:t>[36]</w:t>
      </w:r>
      <w:r w:rsidRPr="00451E33">
        <w:rPr>
          <w:noProof/>
        </w:rPr>
        <w:tab/>
        <w:t xml:space="preserve">J. W. Taylor and R. Buizza, “Neural network load forecasting with weather ensemble predictions,” </w:t>
      </w:r>
      <w:r w:rsidRPr="00451E33">
        <w:rPr>
          <w:i/>
          <w:iCs/>
          <w:noProof/>
        </w:rPr>
        <w:t>IEEE Trans. Power Syst.</w:t>
      </w:r>
      <w:r w:rsidRPr="00451E33">
        <w:rPr>
          <w:noProof/>
        </w:rPr>
        <w:t>, 2002, doi: 10.1109/TPWRS.2002.800906.</w:t>
      </w:r>
    </w:p>
    <w:p w14:paraId="5F7469AD" w14:textId="77777777" w:rsidR="00451E33" w:rsidRPr="00451E33" w:rsidRDefault="00451E33" w:rsidP="00451E33">
      <w:pPr>
        <w:widowControl w:val="0"/>
        <w:autoSpaceDE w:val="0"/>
        <w:autoSpaceDN w:val="0"/>
        <w:adjustRightInd w:val="0"/>
        <w:ind w:left="640" w:hanging="640"/>
        <w:rPr>
          <w:noProof/>
        </w:rPr>
      </w:pPr>
      <w:r w:rsidRPr="00451E33">
        <w:rPr>
          <w:noProof/>
        </w:rPr>
        <w:t>[37]</w:t>
      </w:r>
      <w:r w:rsidRPr="00451E33">
        <w:rPr>
          <w:noProof/>
        </w:rPr>
        <w:tab/>
        <w:t xml:space="preserve">A. Khotanzad, R. Afkhami-Rohani, and R. Af, “ANNSTLF - Artificial neural network short-term load forecaster - generation three,” </w:t>
      </w:r>
      <w:r w:rsidRPr="00451E33">
        <w:rPr>
          <w:i/>
          <w:iCs/>
          <w:noProof/>
        </w:rPr>
        <w:t>IEEE Trans. Power Syst.</w:t>
      </w:r>
      <w:r w:rsidRPr="00451E33">
        <w:rPr>
          <w:noProof/>
        </w:rPr>
        <w:t>, vol. 13, no. 4, pp. 1413–1422, 1998, doi: 10.1109/59.736285.</w:t>
      </w:r>
    </w:p>
    <w:p w14:paraId="10070A43" w14:textId="77777777" w:rsidR="00451E33" w:rsidRPr="00451E33" w:rsidRDefault="00451E33" w:rsidP="00451E33">
      <w:pPr>
        <w:widowControl w:val="0"/>
        <w:autoSpaceDE w:val="0"/>
        <w:autoSpaceDN w:val="0"/>
        <w:adjustRightInd w:val="0"/>
        <w:ind w:left="640" w:hanging="640"/>
        <w:rPr>
          <w:noProof/>
        </w:rPr>
      </w:pPr>
      <w:r w:rsidRPr="00451E33">
        <w:rPr>
          <w:noProof/>
        </w:rPr>
        <w:t>[38]</w:t>
      </w:r>
      <w:r w:rsidRPr="00451E33">
        <w:rPr>
          <w:noProof/>
        </w:rPr>
        <w:tab/>
        <w:t xml:space="preserve">M. Sobhani, A. Campbell, S. Sangamwar, C. Li, and T. Hong, “Combining weather stations for electric load forecasting,” </w:t>
      </w:r>
      <w:r w:rsidRPr="00451E33">
        <w:rPr>
          <w:i/>
          <w:iCs/>
          <w:noProof/>
        </w:rPr>
        <w:t>Energies</w:t>
      </w:r>
      <w:r w:rsidRPr="00451E33">
        <w:rPr>
          <w:noProof/>
        </w:rPr>
        <w:t>, 2019, doi: 10.3390/en12081510.</w:t>
      </w:r>
    </w:p>
    <w:p w14:paraId="79215BD7" w14:textId="77777777" w:rsidR="00451E33" w:rsidRPr="00451E33" w:rsidRDefault="00451E33" w:rsidP="00451E33">
      <w:pPr>
        <w:widowControl w:val="0"/>
        <w:autoSpaceDE w:val="0"/>
        <w:autoSpaceDN w:val="0"/>
        <w:adjustRightInd w:val="0"/>
        <w:ind w:left="640" w:hanging="640"/>
        <w:rPr>
          <w:noProof/>
        </w:rPr>
      </w:pPr>
      <w:r w:rsidRPr="00451E33">
        <w:rPr>
          <w:noProof/>
        </w:rPr>
        <w:t>[39]</w:t>
      </w:r>
      <w:r w:rsidRPr="00451E33">
        <w:rPr>
          <w:noProof/>
        </w:rPr>
        <w:tab/>
        <w:t xml:space="preserve">T. Hong, P. Wang, and L. White, “Weather station selection for electric load forecasting,” </w:t>
      </w:r>
      <w:r w:rsidRPr="00451E33">
        <w:rPr>
          <w:i/>
          <w:iCs/>
          <w:noProof/>
        </w:rPr>
        <w:t>Int. J. Forecast.</w:t>
      </w:r>
      <w:r w:rsidRPr="00451E33">
        <w:rPr>
          <w:noProof/>
        </w:rPr>
        <w:t>, 2015, doi: 10.1016/j.ijforecast.2014.07.001.</w:t>
      </w:r>
    </w:p>
    <w:p w14:paraId="0FCD4D75" w14:textId="77777777" w:rsidR="00451E33" w:rsidRPr="00451E33" w:rsidRDefault="00451E33" w:rsidP="00451E33">
      <w:pPr>
        <w:widowControl w:val="0"/>
        <w:autoSpaceDE w:val="0"/>
        <w:autoSpaceDN w:val="0"/>
        <w:adjustRightInd w:val="0"/>
        <w:ind w:left="640" w:hanging="640"/>
        <w:rPr>
          <w:noProof/>
        </w:rPr>
      </w:pPr>
      <w:r w:rsidRPr="00451E33">
        <w:rPr>
          <w:noProof/>
        </w:rPr>
        <w:t>[40]</w:t>
      </w:r>
      <w:r w:rsidRPr="00451E33">
        <w:rPr>
          <w:noProof/>
        </w:rPr>
        <w:tab/>
        <w:t xml:space="preserve">S. N. Fallah, M. Ganjkhani, S. Shamshirband, and K. wing Chau, “Computational intelligence on short-term load forecasting: A methodological overview,” </w:t>
      </w:r>
      <w:r w:rsidRPr="00451E33">
        <w:rPr>
          <w:i/>
          <w:iCs/>
          <w:noProof/>
        </w:rPr>
        <w:t>Energies</w:t>
      </w:r>
      <w:r w:rsidRPr="00451E33">
        <w:rPr>
          <w:noProof/>
        </w:rPr>
        <w:t>. 2019, doi: 10.3390/en12030393.</w:t>
      </w:r>
    </w:p>
    <w:p w14:paraId="522128D7" w14:textId="77777777" w:rsidR="00451E33" w:rsidRPr="00451E33" w:rsidRDefault="00451E33" w:rsidP="00451E33">
      <w:pPr>
        <w:widowControl w:val="0"/>
        <w:autoSpaceDE w:val="0"/>
        <w:autoSpaceDN w:val="0"/>
        <w:adjustRightInd w:val="0"/>
        <w:ind w:left="640" w:hanging="640"/>
        <w:rPr>
          <w:noProof/>
        </w:rPr>
      </w:pPr>
      <w:r w:rsidRPr="00451E33">
        <w:rPr>
          <w:noProof/>
        </w:rPr>
        <w:t>[41]</w:t>
      </w:r>
      <w:r w:rsidRPr="00451E33">
        <w:rPr>
          <w:noProof/>
        </w:rPr>
        <w:tab/>
        <w:t xml:space="preserve">S. Moreno-Carbonell, E. F. Sánchez-Úbeda, and A. Muñoz, “Rethinking weather station selection for electric load forecasting using genetic algorithms,” </w:t>
      </w:r>
      <w:r w:rsidRPr="00451E33">
        <w:rPr>
          <w:i/>
          <w:iCs/>
          <w:noProof/>
        </w:rPr>
        <w:t>Int. J. Forecast.</w:t>
      </w:r>
      <w:r w:rsidRPr="00451E33">
        <w:rPr>
          <w:noProof/>
        </w:rPr>
        <w:t>, 2020, doi: 10.1016/j.ijforecast.2019.08.008.</w:t>
      </w:r>
    </w:p>
    <w:p w14:paraId="5D28A7CE" w14:textId="77777777" w:rsidR="00451E33" w:rsidRPr="00451E33" w:rsidRDefault="00451E33" w:rsidP="00451E33">
      <w:pPr>
        <w:widowControl w:val="0"/>
        <w:autoSpaceDE w:val="0"/>
        <w:autoSpaceDN w:val="0"/>
        <w:adjustRightInd w:val="0"/>
        <w:ind w:left="640" w:hanging="640"/>
        <w:rPr>
          <w:noProof/>
        </w:rPr>
      </w:pPr>
      <w:r w:rsidRPr="00451E33">
        <w:rPr>
          <w:noProof/>
        </w:rPr>
        <w:t>[42]</w:t>
      </w:r>
      <w:r w:rsidRPr="00451E33">
        <w:rPr>
          <w:noProof/>
        </w:rPr>
        <w:tab/>
        <w:t>S. Fan, K. Methaprayoon, and W. J. Lee, “Multi-area load forecasting for system with large geographical area,” 2008, doi: 10.1109/ICPS.2008.4606287.</w:t>
      </w:r>
    </w:p>
    <w:p w14:paraId="7BBA72A8" w14:textId="77777777" w:rsidR="00451E33" w:rsidRPr="00451E33" w:rsidRDefault="00451E33" w:rsidP="00451E33">
      <w:pPr>
        <w:widowControl w:val="0"/>
        <w:autoSpaceDE w:val="0"/>
        <w:autoSpaceDN w:val="0"/>
        <w:adjustRightInd w:val="0"/>
        <w:ind w:left="640" w:hanging="640"/>
        <w:rPr>
          <w:noProof/>
        </w:rPr>
      </w:pPr>
      <w:r w:rsidRPr="00451E33">
        <w:rPr>
          <w:noProof/>
        </w:rPr>
        <w:t>[43]</w:t>
      </w:r>
      <w:r w:rsidRPr="00451E33">
        <w:rPr>
          <w:noProof/>
        </w:rPr>
        <w:tab/>
        <w:t xml:space="preserve">M. JANICKI, “Methods of weather variables introduction into short-term electric </w:t>
      </w:r>
      <w:r w:rsidRPr="00451E33">
        <w:rPr>
          <w:noProof/>
        </w:rPr>
        <w:lastRenderedPageBreak/>
        <w:t xml:space="preserve">load forecasting models - a review,” </w:t>
      </w:r>
      <w:r w:rsidRPr="00451E33">
        <w:rPr>
          <w:i/>
          <w:iCs/>
          <w:noProof/>
        </w:rPr>
        <w:t>PRZEGLĄD ELEKTROTECHNICZNY</w:t>
      </w:r>
      <w:r w:rsidRPr="00451E33">
        <w:rPr>
          <w:noProof/>
        </w:rPr>
        <w:t>, 2017, doi: 10.15199/48.2017.04.18.</w:t>
      </w:r>
    </w:p>
    <w:p w14:paraId="3ACD9BA8" w14:textId="77777777" w:rsidR="00451E33" w:rsidRPr="00451E33" w:rsidRDefault="00451E33" w:rsidP="00451E33">
      <w:pPr>
        <w:widowControl w:val="0"/>
        <w:autoSpaceDE w:val="0"/>
        <w:autoSpaceDN w:val="0"/>
        <w:adjustRightInd w:val="0"/>
        <w:ind w:left="640" w:hanging="640"/>
        <w:rPr>
          <w:noProof/>
        </w:rPr>
      </w:pPr>
      <w:r w:rsidRPr="00451E33">
        <w:rPr>
          <w:noProof/>
        </w:rPr>
        <w:t>[44]</w:t>
      </w:r>
      <w:r w:rsidRPr="00451E33">
        <w:rPr>
          <w:noProof/>
        </w:rPr>
        <w:tab/>
        <w:t>L. Friedrich and A. Afshari, “Short-term Forecasting of the Abu Dhabi Electricity Load Using Multiple Weather Variables,” 2015, doi: 10.1016/j.egypro.2015.07.616.</w:t>
      </w:r>
    </w:p>
    <w:p w14:paraId="7CD942FC" w14:textId="77777777" w:rsidR="00451E33" w:rsidRPr="00451E33" w:rsidRDefault="00451E33" w:rsidP="00451E33">
      <w:pPr>
        <w:widowControl w:val="0"/>
        <w:autoSpaceDE w:val="0"/>
        <w:autoSpaceDN w:val="0"/>
        <w:adjustRightInd w:val="0"/>
        <w:ind w:left="640" w:hanging="640"/>
        <w:rPr>
          <w:noProof/>
        </w:rPr>
      </w:pPr>
      <w:r w:rsidRPr="00451E33">
        <w:rPr>
          <w:noProof/>
        </w:rPr>
        <w:t>[45]</w:t>
      </w:r>
      <w:r w:rsidRPr="00451E33">
        <w:rPr>
          <w:noProof/>
        </w:rPr>
        <w:tab/>
        <w:t>E. L. Taylor, “Short-term Electrical Load Forecasting for an Institutional/ Industrial Power System Using an Artificial Neural Network,” University of Tennessee, 2013.</w:t>
      </w:r>
    </w:p>
    <w:p w14:paraId="35EBBE46" w14:textId="77777777" w:rsidR="00451E33" w:rsidRPr="00451E33" w:rsidRDefault="00451E33" w:rsidP="00451E33">
      <w:pPr>
        <w:widowControl w:val="0"/>
        <w:autoSpaceDE w:val="0"/>
        <w:autoSpaceDN w:val="0"/>
        <w:adjustRightInd w:val="0"/>
        <w:ind w:left="640" w:hanging="640"/>
        <w:rPr>
          <w:noProof/>
        </w:rPr>
      </w:pPr>
      <w:r w:rsidRPr="00451E33">
        <w:rPr>
          <w:noProof/>
        </w:rPr>
        <w:t>[46]</w:t>
      </w:r>
      <w:r w:rsidRPr="00451E33">
        <w:rPr>
          <w:noProof/>
        </w:rPr>
        <w:tab/>
        <w:t xml:space="preserve">Z. Deng, B. Wang, Y. Xu, T. Xu, C. Liu, and Z. Zhu, “Multi-scale convolutional neural network with time-cognition for multi-step short-Term load forecasting,” </w:t>
      </w:r>
      <w:r w:rsidRPr="00451E33">
        <w:rPr>
          <w:i/>
          <w:iCs/>
          <w:noProof/>
        </w:rPr>
        <w:t>IEEE Access</w:t>
      </w:r>
      <w:r w:rsidRPr="00451E33">
        <w:rPr>
          <w:noProof/>
        </w:rPr>
        <w:t>, vol. 7, pp. 88058–88071, 2019, doi: 10.1109/ACCESS.2019.2926137.</w:t>
      </w:r>
    </w:p>
    <w:p w14:paraId="2FEF5FAB" w14:textId="77777777" w:rsidR="00451E33" w:rsidRPr="00451E33" w:rsidRDefault="00451E33" w:rsidP="00451E33">
      <w:pPr>
        <w:widowControl w:val="0"/>
        <w:autoSpaceDE w:val="0"/>
        <w:autoSpaceDN w:val="0"/>
        <w:adjustRightInd w:val="0"/>
        <w:ind w:left="640" w:hanging="640"/>
        <w:rPr>
          <w:noProof/>
        </w:rPr>
      </w:pPr>
      <w:r w:rsidRPr="00451E33">
        <w:rPr>
          <w:noProof/>
        </w:rPr>
        <w:t>[47]</w:t>
      </w:r>
      <w:r w:rsidRPr="00451E33">
        <w:rPr>
          <w:noProof/>
        </w:rPr>
        <w:tab/>
        <w:t xml:space="preserve">T. Hong, J. Wilson, and J. Xie, “Long term probabilistic load forecasting and normalization with hourly information,” </w:t>
      </w:r>
      <w:r w:rsidRPr="00451E33">
        <w:rPr>
          <w:i/>
          <w:iCs/>
          <w:noProof/>
        </w:rPr>
        <w:t>IEEE Trans. Smart Grid</w:t>
      </w:r>
      <w:r w:rsidRPr="00451E33">
        <w:rPr>
          <w:noProof/>
        </w:rPr>
        <w:t>, vol. 5, no. 1, pp. 456–462, 2014, doi: 10.1109/TSG.2013.2274373.</w:t>
      </w:r>
    </w:p>
    <w:p w14:paraId="0D35ED9A" w14:textId="77777777" w:rsidR="00451E33" w:rsidRPr="00451E33" w:rsidRDefault="00451E33" w:rsidP="00451E33">
      <w:pPr>
        <w:widowControl w:val="0"/>
        <w:autoSpaceDE w:val="0"/>
        <w:autoSpaceDN w:val="0"/>
        <w:adjustRightInd w:val="0"/>
        <w:ind w:left="640" w:hanging="640"/>
        <w:rPr>
          <w:noProof/>
        </w:rPr>
      </w:pPr>
      <w:r w:rsidRPr="00451E33">
        <w:rPr>
          <w:noProof/>
        </w:rPr>
        <w:t>[48]</w:t>
      </w:r>
      <w:r w:rsidRPr="00451E33">
        <w:rPr>
          <w:noProof/>
        </w:rPr>
        <w:tab/>
        <w:t xml:space="preserve">P. Mandal, T. Senjyu, N. Urasaki, and T. Funabashi, “A neural network based several-hour-ahead electric load forecasting using similar days approach,” </w:t>
      </w:r>
      <w:r w:rsidRPr="00451E33">
        <w:rPr>
          <w:i/>
          <w:iCs/>
          <w:noProof/>
        </w:rPr>
        <w:t>Int. J. Electr. Power Energy Syst.</w:t>
      </w:r>
      <w:r w:rsidRPr="00451E33">
        <w:rPr>
          <w:noProof/>
        </w:rPr>
        <w:t>, 2006, doi: 10.1016/j.ijepes.2005.12.007.</w:t>
      </w:r>
    </w:p>
    <w:p w14:paraId="68E8F58C" w14:textId="77777777" w:rsidR="00451E33" w:rsidRPr="00451E33" w:rsidRDefault="00451E33" w:rsidP="00451E33">
      <w:pPr>
        <w:widowControl w:val="0"/>
        <w:autoSpaceDE w:val="0"/>
        <w:autoSpaceDN w:val="0"/>
        <w:adjustRightInd w:val="0"/>
        <w:ind w:left="640" w:hanging="640"/>
        <w:rPr>
          <w:noProof/>
        </w:rPr>
      </w:pPr>
      <w:r w:rsidRPr="00451E33">
        <w:rPr>
          <w:noProof/>
        </w:rPr>
        <w:t>[49]</w:t>
      </w:r>
      <w:r w:rsidRPr="00451E33">
        <w:rPr>
          <w:noProof/>
        </w:rPr>
        <w:tab/>
        <w:t xml:space="preserve">J. Luo, T. Hong, and M. Yue, “Real-time anomaly detection for very short-term load forecasting,” </w:t>
      </w:r>
      <w:r w:rsidRPr="00451E33">
        <w:rPr>
          <w:i/>
          <w:iCs/>
          <w:noProof/>
        </w:rPr>
        <w:t>J. Mod. Power Syst. Clean Energy</w:t>
      </w:r>
      <w:r w:rsidRPr="00451E33">
        <w:rPr>
          <w:noProof/>
        </w:rPr>
        <w:t>, 2018, doi: 10.1007/s40565-017-0351-7.</w:t>
      </w:r>
    </w:p>
    <w:p w14:paraId="4C20FC70" w14:textId="77777777" w:rsidR="00451E33" w:rsidRPr="00451E33" w:rsidRDefault="00451E33" w:rsidP="00451E33">
      <w:pPr>
        <w:widowControl w:val="0"/>
        <w:autoSpaceDE w:val="0"/>
        <w:autoSpaceDN w:val="0"/>
        <w:adjustRightInd w:val="0"/>
        <w:ind w:left="640" w:hanging="640"/>
        <w:rPr>
          <w:noProof/>
        </w:rPr>
      </w:pPr>
      <w:r w:rsidRPr="00451E33">
        <w:rPr>
          <w:noProof/>
        </w:rPr>
        <w:t>[50]</w:t>
      </w:r>
      <w:r w:rsidRPr="00451E33">
        <w:rPr>
          <w:noProof/>
        </w:rPr>
        <w:tab/>
        <w:t xml:space="preserve">K. Liu, “Comparison of very short-term load forecasting techniques,” </w:t>
      </w:r>
      <w:r w:rsidRPr="00451E33">
        <w:rPr>
          <w:i/>
          <w:iCs/>
          <w:noProof/>
        </w:rPr>
        <w:t>IEEE Trans. Power Syst.</w:t>
      </w:r>
      <w:r w:rsidRPr="00451E33">
        <w:rPr>
          <w:noProof/>
        </w:rPr>
        <w:t>, 1996, doi: 10.1109/59.496169.</w:t>
      </w:r>
    </w:p>
    <w:p w14:paraId="288122D7" w14:textId="77777777" w:rsidR="00451E33" w:rsidRPr="00451E33" w:rsidRDefault="00451E33" w:rsidP="00451E33">
      <w:pPr>
        <w:widowControl w:val="0"/>
        <w:autoSpaceDE w:val="0"/>
        <w:autoSpaceDN w:val="0"/>
        <w:adjustRightInd w:val="0"/>
        <w:ind w:left="640" w:hanging="640"/>
        <w:rPr>
          <w:noProof/>
        </w:rPr>
      </w:pPr>
      <w:r w:rsidRPr="00451E33">
        <w:rPr>
          <w:noProof/>
        </w:rPr>
        <w:t>[51]</w:t>
      </w:r>
      <w:r w:rsidRPr="00451E33">
        <w:rPr>
          <w:noProof/>
        </w:rPr>
        <w:tab/>
        <w:t xml:space="preserve">W. Charyloniuk and M. S. Chen, “Very short-term load forecasting using artificial neural networks,” </w:t>
      </w:r>
      <w:r w:rsidRPr="00451E33">
        <w:rPr>
          <w:i/>
          <w:iCs/>
          <w:noProof/>
        </w:rPr>
        <w:t>IEEE Trans. Power Syst.</w:t>
      </w:r>
      <w:r w:rsidRPr="00451E33">
        <w:rPr>
          <w:noProof/>
        </w:rPr>
        <w:t>, 2000, doi: 10.1109/59.852131.</w:t>
      </w:r>
    </w:p>
    <w:p w14:paraId="7D2256E3" w14:textId="77777777" w:rsidR="00451E33" w:rsidRPr="00451E33" w:rsidRDefault="00451E33" w:rsidP="00451E33">
      <w:pPr>
        <w:widowControl w:val="0"/>
        <w:autoSpaceDE w:val="0"/>
        <w:autoSpaceDN w:val="0"/>
        <w:adjustRightInd w:val="0"/>
        <w:ind w:left="640" w:hanging="640"/>
        <w:rPr>
          <w:noProof/>
        </w:rPr>
      </w:pPr>
      <w:r w:rsidRPr="00451E33">
        <w:rPr>
          <w:noProof/>
        </w:rPr>
        <w:t>[52]</w:t>
      </w:r>
      <w:r w:rsidRPr="00451E33">
        <w:rPr>
          <w:noProof/>
        </w:rPr>
        <w:tab/>
        <w:t xml:space="preserve">J. W. Taylor, “An evaluation of methods for very short-term load forecasting using </w:t>
      </w:r>
      <w:r w:rsidRPr="00451E33">
        <w:rPr>
          <w:noProof/>
        </w:rPr>
        <w:lastRenderedPageBreak/>
        <w:t xml:space="preserve">minute-by-minute British data,” </w:t>
      </w:r>
      <w:r w:rsidRPr="00451E33">
        <w:rPr>
          <w:i/>
          <w:iCs/>
          <w:noProof/>
        </w:rPr>
        <w:t>Int. J. Forecast.</w:t>
      </w:r>
      <w:r w:rsidRPr="00451E33">
        <w:rPr>
          <w:noProof/>
        </w:rPr>
        <w:t>, 2008, doi: 10.1016/j.ijforecast.2008.07.007.</w:t>
      </w:r>
    </w:p>
    <w:p w14:paraId="296C38EE" w14:textId="77777777" w:rsidR="00451E33" w:rsidRPr="00451E33" w:rsidRDefault="00451E33" w:rsidP="00451E33">
      <w:pPr>
        <w:widowControl w:val="0"/>
        <w:autoSpaceDE w:val="0"/>
        <w:autoSpaceDN w:val="0"/>
        <w:adjustRightInd w:val="0"/>
        <w:ind w:left="640" w:hanging="640"/>
        <w:rPr>
          <w:noProof/>
        </w:rPr>
      </w:pPr>
      <w:r w:rsidRPr="00451E33">
        <w:rPr>
          <w:noProof/>
        </w:rPr>
        <w:t>[53]</w:t>
      </w:r>
      <w:r w:rsidRPr="00451E33">
        <w:rPr>
          <w:noProof/>
        </w:rPr>
        <w:tab/>
        <w:t xml:space="preserve">E. Kyriakides and M. Polycarpou, “Short term electric load forecasting: A tutorial,” </w:t>
      </w:r>
      <w:r w:rsidRPr="00451E33">
        <w:rPr>
          <w:i/>
          <w:iCs/>
          <w:noProof/>
        </w:rPr>
        <w:t>Stud. Comput. Intell.</w:t>
      </w:r>
      <w:r w:rsidRPr="00451E33">
        <w:rPr>
          <w:noProof/>
        </w:rPr>
        <w:t>, 2006, doi: 10.1007/978-3-540-36122-0_16.</w:t>
      </w:r>
    </w:p>
    <w:p w14:paraId="37D0BCAE" w14:textId="77777777" w:rsidR="00451E33" w:rsidRPr="00451E33" w:rsidRDefault="00451E33" w:rsidP="00451E33">
      <w:pPr>
        <w:widowControl w:val="0"/>
        <w:autoSpaceDE w:val="0"/>
        <w:autoSpaceDN w:val="0"/>
        <w:adjustRightInd w:val="0"/>
        <w:ind w:left="640" w:hanging="640"/>
        <w:rPr>
          <w:noProof/>
        </w:rPr>
      </w:pPr>
      <w:r w:rsidRPr="00451E33">
        <w:rPr>
          <w:noProof/>
        </w:rPr>
        <w:t>[54]</w:t>
      </w:r>
      <w:r w:rsidRPr="00451E33">
        <w:rPr>
          <w:noProof/>
        </w:rPr>
        <w:tab/>
        <w:t xml:space="preserve">Ö. Ö. Bozkurt, G. Biricik, and Z. C. Taysi, “Artificial neural network and SARIMA based models for power load forecasting in Turkish electricity market Ö,” </w:t>
      </w:r>
      <w:r w:rsidRPr="00451E33">
        <w:rPr>
          <w:i/>
          <w:iCs/>
          <w:noProof/>
        </w:rPr>
        <w:t>PLoS One</w:t>
      </w:r>
      <w:r w:rsidRPr="00451E33">
        <w:rPr>
          <w:noProof/>
        </w:rPr>
        <w:t>, 2017, doi: 10.1371/journal.pone.0175915.</w:t>
      </w:r>
    </w:p>
    <w:p w14:paraId="5DE33E38" w14:textId="77777777" w:rsidR="00451E33" w:rsidRPr="00451E33" w:rsidRDefault="00451E33" w:rsidP="00451E33">
      <w:pPr>
        <w:widowControl w:val="0"/>
        <w:autoSpaceDE w:val="0"/>
        <w:autoSpaceDN w:val="0"/>
        <w:adjustRightInd w:val="0"/>
        <w:ind w:left="640" w:hanging="640"/>
        <w:rPr>
          <w:noProof/>
        </w:rPr>
      </w:pPr>
      <w:r w:rsidRPr="00451E33">
        <w:rPr>
          <w:noProof/>
        </w:rPr>
        <w:t>[55]</w:t>
      </w:r>
      <w:r w:rsidRPr="00451E33">
        <w:rPr>
          <w:noProof/>
        </w:rPr>
        <w:tab/>
        <w:t>S. Dwijayanti, “Short Term Load Forecasting Using a Neural Network Based Time Series Approach,” Oklahoma State University, 2013.</w:t>
      </w:r>
    </w:p>
    <w:p w14:paraId="71D6D078" w14:textId="77777777" w:rsidR="00451E33" w:rsidRPr="00451E33" w:rsidRDefault="00451E33" w:rsidP="00451E33">
      <w:pPr>
        <w:widowControl w:val="0"/>
        <w:autoSpaceDE w:val="0"/>
        <w:autoSpaceDN w:val="0"/>
        <w:adjustRightInd w:val="0"/>
        <w:ind w:left="640" w:hanging="640"/>
        <w:rPr>
          <w:noProof/>
        </w:rPr>
      </w:pPr>
      <w:r w:rsidRPr="00451E33">
        <w:rPr>
          <w:noProof/>
        </w:rPr>
        <w:t>[56]</w:t>
      </w:r>
      <w:r w:rsidRPr="00451E33">
        <w:rPr>
          <w:noProof/>
        </w:rPr>
        <w:tab/>
        <w:t xml:space="preserve">G. J. Tsekouras, N. D. Hatziargyriou, and E. N. Dialynas, “An optimized adaptive neural network for annual midterm energy forecasting,” </w:t>
      </w:r>
      <w:r w:rsidRPr="00451E33">
        <w:rPr>
          <w:i/>
          <w:iCs/>
          <w:noProof/>
        </w:rPr>
        <w:t>IEEE Trans. Power Syst.</w:t>
      </w:r>
      <w:r w:rsidRPr="00451E33">
        <w:rPr>
          <w:noProof/>
        </w:rPr>
        <w:t>, 2006, doi: 10.1109/TPWRS.2005.860926.</w:t>
      </w:r>
    </w:p>
    <w:p w14:paraId="59087B89" w14:textId="77777777" w:rsidR="00451E33" w:rsidRPr="00451E33" w:rsidRDefault="00451E33" w:rsidP="00451E33">
      <w:pPr>
        <w:widowControl w:val="0"/>
        <w:autoSpaceDE w:val="0"/>
        <w:autoSpaceDN w:val="0"/>
        <w:adjustRightInd w:val="0"/>
        <w:ind w:left="640" w:hanging="640"/>
        <w:rPr>
          <w:noProof/>
        </w:rPr>
      </w:pPr>
      <w:r w:rsidRPr="00451E33">
        <w:rPr>
          <w:noProof/>
        </w:rPr>
        <w:t>[57]</w:t>
      </w:r>
      <w:r w:rsidRPr="00451E33">
        <w:rPr>
          <w:noProof/>
        </w:rPr>
        <w:tab/>
        <w:t xml:space="preserve">E. Doveh, P. Feigin, D. Greig, and L. Hyams, “Experience with FNN models for medium term power demand predictions,” </w:t>
      </w:r>
      <w:r w:rsidRPr="00451E33">
        <w:rPr>
          <w:i/>
          <w:iCs/>
          <w:noProof/>
        </w:rPr>
        <w:t>IEEE Trans. Power Syst.</w:t>
      </w:r>
      <w:r w:rsidRPr="00451E33">
        <w:rPr>
          <w:noProof/>
        </w:rPr>
        <w:t>, 1999, doi: 10.1109/59.761878.</w:t>
      </w:r>
    </w:p>
    <w:p w14:paraId="35781EFF" w14:textId="77777777" w:rsidR="00451E33" w:rsidRPr="00451E33" w:rsidRDefault="00451E33" w:rsidP="00451E33">
      <w:pPr>
        <w:widowControl w:val="0"/>
        <w:autoSpaceDE w:val="0"/>
        <w:autoSpaceDN w:val="0"/>
        <w:adjustRightInd w:val="0"/>
        <w:ind w:left="640" w:hanging="640"/>
        <w:rPr>
          <w:noProof/>
        </w:rPr>
      </w:pPr>
      <w:r w:rsidRPr="00451E33">
        <w:rPr>
          <w:noProof/>
        </w:rPr>
        <w:t>[58]</w:t>
      </w:r>
      <w:r w:rsidRPr="00451E33">
        <w:rPr>
          <w:noProof/>
        </w:rPr>
        <w:tab/>
        <w:t xml:space="preserve">J. Reneses, E. Centeno, and J. Barquín, “Coordination between medium-term generation planning and short-term operation in electricity markets,” </w:t>
      </w:r>
      <w:r w:rsidRPr="00451E33">
        <w:rPr>
          <w:i/>
          <w:iCs/>
          <w:noProof/>
        </w:rPr>
        <w:t>IEEE Trans. Power Syst.</w:t>
      </w:r>
      <w:r w:rsidRPr="00451E33">
        <w:rPr>
          <w:noProof/>
        </w:rPr>
        <w:t>, 2006, doi: 10.1109/TPWRS.2005.857851.</w:t>
      </w:r>
    </w:p>
    <w:p w14:paraId="5C49E983" w14:textId="77777777" w:rsidR="00451E33" w:rsidRPr="00451E33" w:rsidRDefault="00451E33" w:rsidP="00451E33">
      <w:pPr>
        <w:widowControl w:val="0"/>
        <w:autoSpaceDE w:val="0"/>
        <w:autoSpaceDN w:val="0"/>
        <w:adjustRightInd w:val="0"/>
        <w:ind w:left="640" w:hanging="640"/>
        <w:rPr>
          <w:noProof/>
        </w:rPr>
      </w:pPr>
      <w:r w:rsidRPr="00451E33">
        <w:rPr>
          <w:noProof/>
        </w:rPr>
        <w:t>[59]</w:t>
      </w:r>
      <w:r w:rsidRPr="00451E33">
        <w:rPr>
          <w:noProof/>
        </w:rPr>
        <w:tab/>
        <w:t xml:space="preserve">M. S. Kandil, S. M. El-Debeiky, and N. E. Hasanien, “Long-term load forecasting for fast developing utility using a knowledge-based expert system,” </w:t>
      </w:r>
      <w:r w:rsidRPr="00451E33">
        <w:rPr>
          <w:i/>
          <w:iCs/>
          <w:noProof/>
        </w:rPr>
        <w:t>IEEE Trans. Power Syst.</w:t>
      </w:r>
      <w:r w:rsidRPr="00451E33">
        <w:rPr>
          <w:noProof/>
        </w:rPr>
        <w:t>, 2002, doi: 10.1109/TPWRS.2002.1007923.</w:t>
      </w:r>
    </w:p>
    <w:p w14:paraId="1A902E5E" w14:textId="77777777" w:rsidR="00451E33" w:rsidRPr="00451E33" w:rsidRDefault="00451E33" w:rsidP="00451E33">
      <w:pPr>
        <w:widowControl w:val="0"/>
        <w:autoSpaceDE w:val="0"/>
        <w:autoSpaceDN w:val="0"/>
        <w:adjustRightInd w:val="0"/>
        <w:ind w:left="640" w:hanging="640"/>
        <w:rPr>
          <w:noProof/>
        </w:rPr>
      </w:pPr>
      <w:r w:rsidRPr="00451E33">
        <w:rPr>
          <w:noProof/>
        </w:rPr>
        <w:t>[60]</w:t>
      </w:r>
      <w:r w:rsidRPr="00451E33">
        <w:rPr>
          <w:noProof/>
        </w:rPr>
        <w:tab/>
        <w:t>T. Hong, P. Wang, and H. L. Willis, “A naïve multiple linear regression benchmark for short term load forecasting,” 2011, doi: 10.1109/PES.2011.6038881.</w:t>
      </w:r>
    </w:p>
    <w:p w14:paraId="284F9594" w14:textId="77777777" w:rsidR="00451E33" w:rsidRPr="00451E33" w:rsidRDefault="00451E33" w:rsidP="00451E33">
      <w:pPr>
        <w:widowControl w:val="0"/>
        <w:autoSpaceDE w:val="0"/>
        <w:autoSpaceDN w:val="0"/>
        <w:adjustRightInd w:val="0"/>
        <w:ind w:left="640" w:hanging="640"/>
        <w:rPr>
          <w:noProof/>
        </w:rPr>
      </w:pPr>
      <w:r w:rsidRPr="00451E33">
        <w:rPr>
          <w:noProof/>
        </w:rPr>
        <w:lastRenderedPageBreak/>
        <w:t>[61]</w:t>
      </w:r>
      <w:r w:rsidRPr="00451E33">
        <w:rPr>
          <w:noProof/>
        </w:rPr>
        <w:tab/>
        <w:t xml:space="preserve">K. Methaprayoon, W. J. Lee, S. Rasmiddatta, J. R. Liao, and R. J. Ross, “Multistage artificial neural network short-term load forecasting engine with front-end weather forecast,” </w:t>
      </w:r>
      <w:r w:rsidRPr="00451E33">
        <w:rPr>
          <w:i/>
          <w:iCs/>
          <w:noProof/>
        </w:rPr>
        <w:t>IEEE Trans. Ind. Appl.</w:t>
      </w:r>
      <w:r w:rsidRPr="00451E33">
        <w:rPr>
          <w:noProof/>
        </w:rPr>
        <w:t>, 2007, doi: 10.1109/TIA.2007.908190.</w:t>
      </w:r>
    </w:p>
    <w:p w14:paraId="102A28E8" w14:textId="77777777" w:rsidR="00451E33" w:rsidRPr="00451E33" w:rsidRDefault="00451E33" w:rsidP="00451E33">
      <w:pPr>
        <w:widowControl w:val="0"/>
        <w:autoSpaceDE w:val="0"/>
        <w:autoSpaceDN w:val="0"/>
        <w:adjustRightInd w:val="0"/>
        <w:ind w:left="640" w:hanging="640"/>
        <w:rPr>
          <w:noProof/>
        </w:rPr>
      </w:pPr>
      <w:r w:rsidRPr="00451E33">
        <w:rPr>
          <w:noProof/>
        </w:rPr>
        <w:t>[62]</w:t>
      </w:r>
      <w:r w:rsidRPr="00451E33">
        <w:rPr>
          <w:noProof/>
        </w:rPr>
        <w:tab/>
        <w:t>A. K. Singh, Ibraheem, S. Khatoon, M. Muazzam, and D. K. Chaturvedi, “Load forecasting techniques and methodologies: A review,” 2012, doi: 10.1109/ICPCES.2012.6508132.</w:t>
      </w:r>
    </w:p>
    <w:p w14:paraId="3C701377" w14:textId="77777777" w:rsidR="00451E33" w:rsidRPr="00451E33" w:rsidRDefault="00451E33" w:rsidP="00451E33">
      <w:pPr>
        <w:widowControl w:val="0"/>
        <w:autoSpaceDE w:val="0"/>
        <w:autoSpaceDN w:val="0"/>
        <w:adjustRightInd w:val="0"/>
        <w:ind w:left="640" w:hanging="640"/>
        <w:rPr>
          <w:noProof/>
        </w:rPr>
      </w:pPr>
      <w:r w:rsidRPr="00451E33">
        <w:rPr>
          <w:noProof/>
        </w:rPr>
        <w:t>[63]</w:t>
      </w:r>
      <w:r w:rsidRPr="00451E33">
        <w:rPr>
          <w:noProof/>
        </w:rPr>
        <w:tab/>
        <w:t>S. Kumar, S. Mishra, and S. Gupta, “Short term load forecasting using ANN and multiple linear regression,” 2016, doi: 10.1109/CICT.2016.44.</w:t>
      </w:r>
    </w:p>
    <w:p w14:paraId="32A78523" w14:textId="77777777" w:rsidR="00451E33" w:rsidRPr="00451E33" w:rsidRDefault="00451E33" w:rsidP="00451E33">
      <w:pPr>
        <w:widowControl w:val="0"/>
        <w:autoSpaceDE w:val="0"/>
        <w:autoSpaceDN w:val="0"/>
        <w:adjustRightInd w:val="0"/>
        <w:ind w:left="640" w:hanging="640"/>
        <w:rPr>
          <w:noProof/>
        </w:rPr>
      </w:pPr>
      <w:r w:rsidRPr="00451E33">
        <w:rPr>
          <w:noProof/>
        </w:rPr>
        <w:t>[64]</w:t>
      </w:r>
      <w:r w:rsidRPr="00451E33">
        <w:rPr>
          <w:noProof/>
        </w:rPr>
        <w:tab/>
        <w:t xml:space="preserve">A. Y. Saber and A. K. M. R. Alam, “Short term load forecasting using multiple linear regression for big data,” </w:t>
      </w:r>
      <w:r w:rsidRPr="00451E33">
        <w:rPr>
          <w:i/>
          <w:iCs/>
          <w:noProof/>
        </w:rPr>
        <w:t>2017 IEEE Symp. Ser. Comput. Intell. SSCI 2017 - Proc.</w:t>
      </w:r>
      <w:r w:rsidRPr="00451E33">
        <w:rPr>
          <w:noProof/>
        </w:rPr>
        <w:t>, vol. 2018-Janua, pp. 1–6, 2018, doi: 10.1109/SSCI.2017.8285261.</w:t>
      </w:r>
    </w:p>
    <w:p w14:paraId="5FAB5F70" w14:textId="77777777" w:rsidR="00451E33" w:rsidRPr="00451E33" w:rsidRDefault="00451E33" w:rsidP="00451E33">
      <w:pPr>
        <w:widowControl w:val="0"/>
        <w:autoSpaceDE w:val="0"/>
        <w:autoSpaceDN w:val="0"/>
        <w:adjustRightInd w:val="0"/>
        <w:ind w:left="640" w:hanging="640"/>
        <w:rPr>
          <w:noProof/>
        </w:rPr>
      </w:pPr>
      <w:r w:rsidRPr="00451E33">
        <w:rPr>
          <w:noProof/>
        </w:rPr>
        <w:t>[65]</w:t>
      </w:r>
      <w:r w:rsidRPr="00451E33">
        <w:rPr>
          <w:noProof/>
        </w:rPr>
        <w:tab/>
        <w:t>L. Tang, Y. Yi, and Y. Peng, “An ensemble deep learning model for short-term load forecasting based on ARIMA and LSTM,” 2019, doi: 10.1109/SmartGridComm.2019.8909756.</w:t>
      </w:r>
    </w:p>
    <w:p w14:paraId="4C792FB7" w14:textId="77777777" w:rsidR="00451E33" w:rsidRPr="00451E33" w:rsidRDefault="00451E33" w:rsidP="00451E33">
      <w:pPr>
        <w:widowControl w:val="0"/>
        <w:autoSpaceDE w:val="0"/>
        <w:autoSpaceDN w:val="0"/>
        <w:adjustRightInd w:val="0"/>
        <w:ind w:left="640" w:hanging="640"/>
        <w:rPr>
          <w:noProof/>
        </w:rPr>
      </w:pPr>
      <w:r w:rsidRPr="00451E33">
        <w:rPr>
          <w:noProof/>
        </w:rPr>
        <w:t>[66]</w:t>
      </w:r>
      <w:r w:rsidRPr="00451E33">
        <w:rPr>
          <w:noProof/>
        </w:rPr>
        <w:tab/>
        <w:t xml:space="preserve">B. Nepal, M. Yamaha, A. Yokoe, and T. Yamaji, “Electricity load forecasting using clustering and ARIMA model for energy management in buildings,” </w:t>
      </w:r>
      <w:r w:rsidRPr="00451E33">
        <w:rPr>
          <w:i/>
          <w:iCs/>
          <w:noProof/>
        </w:rPr>
        <w:t>Japan Archit. Rev.</w:t>
      </w:r>
      <w:r w:rsidRPr="00451E33">
        <w:rPr>
          <w:noProof/>
        </w:rPr>
        <w:t>, 2020, doi: 10.1002/2475-8876.12135.</w:t>
      </w:r>
    </w:p>
    <w:p w14:paraId="60286C20" w14:textId="77777777" w:rsidR="00451E33" w:rsidRPr="00451E33" w:rsidRDefault="00451E33" w:rsidP="00451E33">
      <w:pPr>
        <w:widowControl w:val="0"/>
        <w:autoSpaceDE w:val="0"/>
        <w:autoSpaceDN w:val="0"/>
        <w:adjustRightInd w:val="0"/>
        <w:ind w:left="640" w:hanging="640"/>
        <w:rPr>
          <w:noProof/>
        </w:rPr>
      </w:pPr>
      <w:r w:rsidRPr="00451E33">
        <w:rPr>
          <w:noProof/>
        </w:rPr>
        <w:t>[67]</w:t>
      </w:r>
      <w:r w:rsidRPr="00451E33">
        <w:rPr>
          <w:noProof/>
        </w:rPr>
        <w:tab/>
        <w:t>A. Badri, Z. Ameli, and A. Motie Birjandi, “Application of artificial neural networks and fuzzy logic methods for short term load forecasting,” 2012, doi: 10.1016/j.egypro.2011.12.965.</w:t>
      </w:r>
    </w:p>
    <w:p w14:paraId="09C8F001" w14:textId="77777777" w:rsidR="00451E33" w:rsidRPr="00451E33" w:rsidRDefault="00451E33" w:rsidP="00451E33">
      <w:pPr>
        <w:widowControl w:val="0"/>
        <w:autoSpaceDE w:val="0"/>
        <w:autoSpaceDN w:val="0"/>
        <w:adjustRightInd w:val="0"/>
        <w:ind w:left="640" w:hanging="640"/>
        <w:rPr>
          <w:noProof/>
        </w:rPr>
      </w:pPr>
      <w:r w:rsidRPr="00451E33">
        <w:rPr>
          <w:noProof/>
        </w:rPr>
        <w:t>[68]</w:t>
      </w:r>
      <w:r w:rsidRPr="00451E33">
        <w:rPr>
          <w:noProof/>
        </w:rPr>
        <w:tab/>
        <w:t xml:space="preserve">P. H. Kuo and C. J. Huang, “A high precision artificial neural networks model for short-Term energy load forecasting,” </w:t>
      </w:r>
      <w:r w:rsidRPr="00451E33">
        <w:rPr>
          <w:i/>
          <w:iCs/>
          <w:noProof/>
        </w:rPr>
        <w:t>Energies</w:t>
      </w:r>
      <w:r w:rsidRPr="00451E33">
        <w:rPr>
          <w:noProof/>
        </w:rPr>
        <w:t>, 2018, doi: 10.3390/en11010213.</w:t>
      </w:r>
    </w:p>
    <w:p w14:paraId="7CAC0ACF" w14:textId="77777777" w:rsidR="00451E33" w:rsidRPr="00451E33" w:rsidRDefault="00451E33" w:rsidP="00451E33">
      <w:pPr>
        <w:widowControl w:val="0"/>
        <w:autoSpaceDE w:val="0"/>
        <w:autoSpaceDN w:val="0"/>
        <w:adjustRightInd w:val="0"/>
        <w:ind w:left="640" w:hanging="640"/>
        <w:rPr>
          <w:noProof/>
        </w:rPr>
      </w:pPr>
      <w:r w:rsidRPr="00451E33">
        <w:rPr>
          <w:noProof/>
        </w:rPr>
        <w:t>[69]</w:t>
      </w:r>
      <w:r w:rsidRPr="00451E33">
        <w:rPr>
          <w:noProof/>
        </w:rPr>
        <w:tab/>
        <w:t xml:space="preserve">S. Humeau, T. K. Wijaya, M. Vasirani, and K. Aberer, “Electricity load forecasting </w:t>
      </w:r>
      <w:r w:rsidRPr="00451E33">
        <w:rPr>
          <w:noProof/>
        </w:rPr>
        <w:lastRenderedPageBreak/>
        <w:t>for residential customers: Exploiting aggregation and correlation between households,” 2013, doi: 10.1109/SustainIT.2013.6685208.</w:t>
      </w:r>
    </w:p>
    <w:p w14:paraId="6F27AD18" w14:textId="77777777" w:rsidR="00451E33" w:rsidRPr="00451E33" w:rsidRDefault="00451E33" w:rsidP="00451E33">
      <w:pPr>
        <w:widowControl w:val="0"/>
        <w:autoSpaceDE w:val="0"/>
        <w:autoSpaceDN w:val="0"/>
        <w:adjustRightInd w:val="0"/>
        <w:ind w:left="640" w:hanging="640"/>
        <w:rPr>
          <w:noProof/>
        </w:rPr>
      </w:pPr>
      <w:r w:rsidRPr="00451E33">
        <w:rPr>
          <w:noProof/>
        </w:rPr>
        <w:t>[70]</w:t>
      </w:r>
      <w:r w:rsidRPr="00451E33">
        <w:rPr>
          <w:noProof/>
        </w:rPr>
        <w:tab/>
        <w:t xml:space="preserve">G. Dudek, “Pattern-based local linear regression models for short-term load forecasting,” </w:t>
      </w:r>
      <w:r w:rsidRPr="00451E33">
        <w:rPr>
          <w:i/>
          <w:iCs/>
          <w:noProof/>
        </w:rPr>
        <w:t>Electr. Power Syst. Res.</w:t>
      </w:r>
      <w:r w:rsidRPr="00451E33">
        <w:rPr>
          <w:noProof/>
        </w:rPr>
        <w:t>, 2016, doi: 10.1016/j.epsr.2015.09.001.</w:t>
      </w:r>
    </w:p>
    <w:p w14:paraId="60286256" w14:textId="77777777" w:rsidR="00451E33" w:rsidRPr="00451E33" w:rsidRDefault="00451E33" w:rsidP="00451E33">
      <w:pPr>
        <w:widowControl w:val="0"/>
        <w:autoSpaceDE w:val="0"/>
        <w:autoSpaceDN w:val="0"/>
        <w:adjustRightInd w:val="0"/>
        <w:ind w:left="640" w:hanging="640"/>
        <w:rPr>
          <w:noProof/>
        </w:rPr>
      </w:pPr>
      <w:r w:rsidRPr="00451E33">
        <w:rPr>
          <w:noProof/>
        </w:rPr>
        <w:t>[71]</w:t>
      </w:r>
      <w:r w:rsidRPr="00451E33">
        <w:rPr>
          <w:noProof/>
        </w:rPr>
        <w:tab/>
        <w:t xml:space="preserve">N. Amjady, “Short-term hourly load forecasting using time-series modeling with peak load estimation capability,” </w:t>
      </w:r>
      <w:r w:rsidRPr="00451E33">
        <w:rPr>
          <w:i/>
          <w:iCs/>
          <w:noProof/>
        </w:rPr>
        <w:t>IEEE Trans. Power Syst.</w:t>
      </w:r>
      <w:r w:rsidRPr="00451E33">
        <w:rPr>
          <w:noProof/>
        </w:rPr>
        <w:t>, vol. 16, no. 4, pp. 798–805, 2001, doi: 10.1109/59.962429.</w:t>
      </w:r>
    </w:p>
    <w:p w14:paraId="08515762" w14:textId="77777777" w:rsidR="00451E33" w:rsidRPr="00451E33" w:rsidRDefault="00451E33" w:rsidP="00451E33">
      <w:pPr>
        <w:widowControl w:val="0"/>
        <w:autoSpaceDE w:val="0"/>
        <w:autoSpaceDN w:val="0"/>
        <w:adjustRightInd w:val="0"/>
        <w:ind w:left="640" w:hanging="640"/>
        <w:rPr>
          <w:noProof/>
        </w:rPr>
      </w:pPr>
      <w:r w:rsidRPr="00451E33">
        <w:rPr>
          <w:noProof/>
        </w:rPr>
        <w:t>[72]</w:t>
      </w:r>
      <w:r w:rsidRPr="00451E33">
        <w:rPr>
          <w:noProof/>
        </w:rPr>
        <w:tab/>
        <w:t>A. Bracale, G. Carpinelli, P. De Falco, and T. Hong, “Short-term industrial load forecasting: A case study in an Italian factory,” 2017, doi: 10.1109/ISGTEurope.2017.8260176.</w:t>
      </w:r>
    </w:p>
    <w:p w14:paraId="339211C9" w14:textId="77777777" w:rsidR="00451E33" w:rsidRPr="00451E33" w:rsidRDefault="00451E33" w:rsidP="00451E33">
      <w:pPr>
        <w:widowControl w:val="0"/>
        <w:autoSpaceDE w:val="0"/>
        <w:autoSpaceDN w:val="0"/>
        <w:adjustRightInd w:val="0"/>
        <w:ind w:left="640" w:hanging="640"/>
        <w:rPr>
          <w:noProof/>
        </w:rPr>
      </w:pPr>
      <w:r w:rsidRPr="00451E33">
        <w:rPr>
          <w:noProof/>
        </w:rPr>
        <w:t>[73]</w:t>
      </w:r>
      <w:r w:rsidRPr="00451E33">
        <w:rPr>
          <w:noProof/>
        </w:rPr>
        <w:tab/>
        <w:t xml:space="preserve">P. Wang, B. Liu, and T. Hong, “Electric load forecasting with recency effect: A big data approach,” </w:t>
      </w:r>
      <w:r w:rsidRPr="00451E33">
        <w:rPr>
          <w:i/>
          <w:iCs/>
          <w:noProof/>
        </w:rPr>
        <w:t>Int. J. Forecast.</w:t>
      </w:r>
      <w:r w:rsidRPr="00451E33">
        <w:rPr>
          <w:noProof/>
        </w:rPr>
        <w:t>, 2016, doi: 10.1016/j.ijforecast.2015.09.006.</w:t>
      </w:r>
    </w:p>
    <w:p w14:paraId="05C114EE" w14:textId="77777777" w:rsidR="00451E33" w:rsidRPr="00451E33" w:rsidRDefault="00451E33" w:rsidP="00451E33">
      <w:pPr>
        <w:widowControl w:val="0"/>
        <w:autoSpaceDE w:val="0"/>
        <w:autoSpaceDN w:val="0"/>
        <w:adjustRightInd w:val="0"/>
        <w:ind w:left="640" w:hanging="640"/>
        <w:rPr>
          <w:noProof/>
        </w:rPr>
      </w:pPr>
      <w:r w:rsidRPr="00451E33">
        <w:rPr>
          <w:noProof/>
        </w:rPr>
        <w:t>[74]</w:t>
      </w:r>
      <w:r w:rsidRPr="00451E33">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451E33">
        <w:rPr>
          <w:i/>
          <w:iCs/>
          <w:noProof/>
        </w:rPr>
        <w:t>J. Clin. Med.</w:t>
      </w:r>
      <w:r w:rsidRPr="00451E33">
        <w:rPr>
          <w:noProof/>
        </w:rPr>
        <w:t>, 2019, doi: 10.3390/jcm8122149.</w:t>
      </w:r>
    </w:p>
    <w:p w14:paraId="5B4C97D2" w14:textId="77777777" w:rsidR="00451E33" w:rsidRPr="00451E33" w:rsidRDefault="00451E33" w:rsidP="00451E33">
      <w:pPr>
        <w:widowControl w:val="0"/>
        <w:autoSpaceDE w:val="0"/>
        <w:autoSpaceDN w:val="0"/>
        <w:adjustRightInd w:val="0"/>
        <w:ind w:left="640" w:hanging="640"/>
        <w:rPr>
          <w:noProof/>
        </w:rPr>
      </w:pPr>
      <w:r w:rsidRPr="00451E33">
        <w:rPr>
          <w:noProof/>
        </w:rPr>
        <w:t>[75]</w:t>
      </w:r>
      <w:r w:rsidRPr="00451E33">
        <w:rPr>
          <w:noProof/>
        </w:rPr>
        <w:tab/>
        <w:t xml:space="preserve">Y. Wang, N. Zhang, Y. Tan, T. Hong, D. S. Kirschen, and C. Kang, “Combining Probabilistic Load Forecasts,” </w:t>
      </w:r>
      <w:r w:rsidRPr="00451E33">
        <w:rPr>
          <w:i/>
          <w:iCs/>
          <w:noProof/>
        </w:rPr>
        <w:t>IEEE Trans. Smart Grid</w:t>
      </w:r>
      <w:r w:rsidRPr="00451E33">
        <w:rPr>
          <w:noProof/>
        </w:rPr>
        <w:t>, vol. 10, no. 4, pp. 3664–3674, 2019, doi: 10.1109/TSG.2018.2833869.</w:t>
      </w:r>
    </w:p>
    <w:p w14:paraId="24693752" w14:textId="77777777" w:rsidR="00451E33" w:rsidRPr="00451E33" w:rsidRDefault="00451E33" w:rsidP="00451E33">
      <w:pPr>
        <w:widowControl w:val="0"/>
        <w:autoSpaceDE w:val="0"/>
        <w:autoSpaceDN w:val="0"/>
        <w:adjustRightInd w:val="0"/>
        <w:ind w:left="640" w:hanging="640"/>
        <w:rPr>
          <w:noProof/>
        </w:rPr>
      </w:pPr>
      <w:r w:rsidRPr="00451E33">
        <w:rPr>
          <w:noProof/>
        </w:rPr>
        <w:t>[76]</w:t>
      </w:r>
      <w:r w:rsidRPr="00451E33">
        <w:rPr>
          <w:noProof/>
        </w:rPr>
        <w:tab/>
        <w:t xml:space="preserve">G. Papacharalampous, H. Tyralis, and D. Koutsoyiannis, “Predictability of monthly temperature and precipitation using automatic time series forecasting methods,” </w:t>
      </w:r>
      <w:r w:rsidRPr="00451E33">
        <w:rPr>
          <w:i/>
          <w:iCs/>
          <w:noProof/>
        </w:rPr>
        <w:t>Acta Geophys.</w:t>
      </w:r>
      <w:r w:rsidRPr="00451E33">
        <w:rPr>
          <w:noProof/>
        </w:rPr>
        <w:t>, 2018, doi: 10.1007/s11600-018-0120-7.</w:t>
      </w:r>
    </w:p>
    <w:p w14:paraId="737C0B12" w14:textId="77777777" w:rsidR="00451E33" w:rsidRPr="00451E33" w:rsidRDefault="00451E33" w:rsidP="00451E33">
      <w:pPr>
        <w:widowControl w:val="0"/>
        <w:autoSpaceDE w:val="0"/>
        <w:autoSpaceDN w:val="0"/>
        <w:adjustRightInd w:val="0"/>
        <w:ind w:left="640" w:hanging="640"/>
        <w:rPr>
          <w:noProof/>
        </w:rPr>
      </w:pPr>
      <w:r w:rsidRPr="00451E33">
        <w:rPr>
          <w:noProof/>
        </w:rPr>
        <w:t>[77]</w:t>
      </w:r>
      <w:r w:rsidRPr="00451E33">
        <w:rPr>
          <w:noProof/>
        </w:rPr>
        <w:tab/>
        <w:t xml:space="preserve">M. Rana and I. Koprinska, “Forecasting electricity load with advanced wavelet </w:t>
      </w:r>
      <w:r w:rsidRPr="00451E33">
        <w:rPr>
          <w:noProof/>
        </w:rPr>
        <w:lastRenderedPageBreak/>
        <w:t xml:space="preserve">neural networks,” </w:t>
      </w:r>
      <w:r w:rsidRPr="00451E33">
        <w:rPr>
          <w:i/>
          <w:iCs/>
          <w:noProof/>
        </w:rPr>
        <w:t>Neurocomputing</w:t>
      </w:r>
      <w:r w:rsidRPr="00451E33">
        <w:rPr>
          <w:noProof/>
        </w:rPr>
        <w:t>, 2016, doi: 10.1016/j.neucom.2015.12.004.</w:t>
      </w:r>
    </w:p>
    <w:p w14:paraId="78C199E9" w14:textId="77777777" w:rsidR="00451E33" w:rsidRPr="00451E33" w:rsidRDefault="00451E33" w:rsidP="00451E33">
      <w:pPr>
        <w:widowControl w:val="0"/>
        <w:autoSpaceDE w:val="0"/>
        <w:autoSpaceDN w:val="0"/>
        <w:adjustRightInd w:val="0"/>
        <w:ind w:left="640" w:hanging="640"/>
        <w:rPr>
          <w:noProof/>
        </w:rPr>
      </w:pPr>
      <w:r w:rsidRPr="00451E33">
        <w:rPr>
          <w:noProof/>
        </w:rPr>
        <w:t>[78]</w:t>
      </w:r>
      <w:r w:rsidRPr="00451E33">
        <w:rPr>
          <w:noProof/>
        </w:rPr>
        <w:tab/>
        <w:t xml:space="preserve">Da Liu, K. Sun, H. Huang, and P. Tang, “Monthly load forecasting based on economic data by decomposition integration theory,” </w:t>
      </w:r>
      <w:r w:rsidRPr="00451E33">
        <w:rPr>
          <w:i/>
          <w:iCs/>
          <w:noProof/>
        </w:rPr>
        <w:t>Sustain.</w:t>
      </w:r>
      <w:r w:rsidRPr="00451E33">
        <w:rPr>
          <w:noProof/>
        </w:rPr>
        <w:t>, 2018, doi: 10.3390/su10093282.</w:t>
      </w:r>
    </w:p>
    <w:p w14:paraId="363A80E6" w14:textId="77777777" w:rsidR="00451E33" w:rsidRPr="00451E33" w:rsidRDefault="00451E33" w:rsidP="00451E33">
      <w:pPr>
        <w:widowControl w:val="0"/>
        <w:autoSpaceDE w:val="0"/>
        <w:autoSpaceDN w:val="0"/>
        <w:adjustRightInd w:val="0"/>
        <w:ind w:left="640" w:hanging="640"/>
        <w:rPr>
          <w:noProof/>
        </w:rPr>
      </w:pPr>
      <w:r w:rsidRPr="00451E33">
        <w:rPr>
          <w:noProof/>
        </w:rPr>
        <w:t>[79]</w:t>
      </w:r>
      <w:r w:rsidRPr="00451E33">
        <w:rPr>
          <w:noProof/>
        </w:rPr>
        <w:tab/>
        <w:t xml:space="preserve">T. Hong, M. Gui, M. E. Baran, and H. L. Willis, “Modeling and forecasting hourly electric load by multiple linear regression with interactions,” </w:t>
      </w:r>
      <w:r w:rsidRPr="00451E33">
        <w:rPr>
          <w:i/>
          <w:iCs/>
          <w:noProof/>
        </w:rPr>
        <w:t>IEEE PES Gen. Meet. PES 2010</w:t>
      </w:r>
      <w:r w:rsidRPr="00451E33">
        <w:rPr>
          <w:noProof/>
        </w:rPr>
        <w:t>, pp. 1–8, 2010, doi: 10.1109/PES.2010.5589959.</w:t>
      </w:r>
    </w:p>
    <w:p w14:paraId="7D6FB7C4" w14:textId="77777777" w:rsidR="00451E33" w:rsidRPr="00451E33" w:rsidRDefault="00451E33" w:rsidP="00451E33">
      <w:pPr>
        <w:widowControl w:val="0"/>
        <w:autoSpaceDE w:val="0"/>
        <w:autoSpaceDN w:val="0"/>
        <w:adjustRightInd w:val="0"/>
        <w:ind w:left="640" w:hanging="640"/>
        <w:rPr>
          <w:noProof/>
        </w:rPr>
      </w:pPr>
      <w:r w:rsidRPr="00451E33">
        <w:rPr>
          <w:noProof/>
        </w:rPr>
        <w:t>[80]</w:t>
      </w:r>
      <w:r w:rsidRPr="00451E33">
        <w:rPr>
          <w:noProof/>
        </w:rPr>
        <w:tab/>
        <w:t xml:space="preserve">T. Hong and P. Wang, “Fuzzy interaction regression for short term load forecasting,” </w:t>
      </w:r>
      <w:r w:rsidRPr="00451E33">
        <w:rPr>
          <w:i/>
          <w:iCs/>
          <w:noProof/>
        </w:rPr>
        <w:t>Fuzzy Optim. Decis. Mak.</w:t>
      </w:r>
      <w:r w:rsidRPr="00451E33">
        <w:rPr>
          <w:noProof/>
        </w:rPr>
        <w:t>, 2014, doi: 10.1007/s10700-013-9166-9.</w:t>
      </w:r>
    </w:p>
    <w:p w14:paraId="41E9CD98" w14:textId="77777777" w:rsidR="00451E33" w:rsidRPr="00451E33" w:rsidRDefault="00451E33" w:rsidP="00451E33">
      <w:pPr>
        <w:widowControl w:val="0"/>
        <w:autoSpaceDE w:val="0"/>
        <w:autoSpaceDN w:val="0"/>
        <w:adjustRightInd w:val="0"/>
        <w:ind w:left="640" w:hanging="640"/>
        <w:rPr>
          <w:noProof/>
        </w:rPr>
      </w:pPr>
      <w:r w:rsidRPr="00451E33">
        <w:rPr>
          <w:noProof/>
        </w:rPr>
        <w:t>[81]</w:t>
      </w:r>
      <w:r w:rsidRPr="00451E33">
        <w:rPr>
          <w:noProof/>
        </w:rPr>
        <w:tab/>
        <w:t>M. Abuella and B. Chowdhury, “Solar power probabilistic forecasting by using multiple linear regression analysis,” 2015, doi: 10.1109/SECON.2015.7132869.</w:t>
      </w:r>
    </w:p>
    <w:p w14:paraId="41810F91" w14:textId="77777777" w:rsidR="00451E33" w:rsidRPr="00451E33" w:rsidRDefault="00451E33" w:rsidP="00451E33">
      <w:pPr>
        <w:widowControl w:val="0"/>
        <w:autoSpaceDE w:val="0"/>
        <w:autoSpaceDN w:val="0"/>
        <w:adjustRightInd w:val="0"/>
        <w:ind w:left="640" w:hanging="640"/>
        <w:rPr>
          <w:noProof/>
        </w:rPr>
      </w:pPr>
      <w:r w:rsidRPr="00451E33">
        <w:rPr>
          <w:noProof/>
        </w:rPr>
        <w:t>[82]</w:t>
      </w:r>
      <w:r w:rsidRPr="00451E33">
        <w:rPr>
          <w:noProof/>
        </w:rPr>
        <w:tab/>
        <w:t xml:space="preserve">K. Panklib, C. Prakasvudhisarn, and D. Khummongkol, “Electricity Consumption Forecasting in Thailand Using an Artificial Neural Network and Multiple Linear Regression,” </w:t>
      </w:r>
      <w:r w:rsidRPr="00451E33">
        <w:rPr>
          <w:i/>
          <w:iCs/>
          <w:noProof/>
        </w:rPr>
        <w:t>Energy Sources, Part B Econ. Plan. Policy</w:t>
      </w:r>
      <w:r w:rsidRPr="00451E33">
        <w:rPr>
          <w:noProof/>
        </w:rPr>
        <w:t>, 2015, doi: 10.1080/15567249.2011.559520.</w:t>
      </w:r>
    </w:p>
    <w:p w14:paraId="0F3F153B" w14:textId="77777777" w:rsidR="00451E33" w:rsidRPr="00451E33" w:rsidRDefault="00451E33" w:rsidP="00451E33">
      <w:pPr>
        <w:widowControl w:val="0"/>
        <w:autoSpaceDE w:val="0"/>
        <w:autoSpaceDN w:val="0"/>
        <w:adjustRightInd w:val="0"/>
        <w:ind w:left="640" w:hanging="640"/>
        <w:rPr>
          <w:noProof/>
        </w:rPr>
      </w:pPr>
      <w:r w:rsidRPr="00451E33">
        <w:rPr>
          <w:noProof/>
        </w:rPr>
        <w:t>[83]</w:t>
      </w:r>
      <w:r w:rsidRPr="00451E33">
        <w:rPr>
          <w:noProof/>
        </w:rPr>
        <w:tab/>
        <w:t>X. Sun, Z. Ouyang, and D. Yue, “Short-term load forecasting based on multivariate linear regression,” 2017, doi: 10.1109/EI2.2017.8245401.</w:t>
      </w:r>
    </w:p>
    <w:p w14:paraId="021E2CF6" w14:textId="77777777" w:rsidR="00451E33" w:rsidRPr="00451E33" w:rsidRDefault="00451E33" w:rsidP="00451E33">
      <w:pPr>
        <w:widowControl w:val="0"/>
        <w:autoSpaceDE w:val="0"/>
        <w:autoSpaceDN w:val="0"/>
        <w:adjustRightInd w:val="0"/>
        <w:ind w:left="640" w:hanging="640"/>
        <w:rPr>
          <w:noProof/>
        </w:rPr>
      </w:pPr>
      <w:r w:rsidRPr="00451E33">
        <w:rPr>
          <w:noProof/>
        </w:rPr>
        <w:t>[84]</w:t>
      </w:r>
      <w:r w:rsidRPr="00451E33">
        <w:rPr>
          <w:noProof/>
        </w:rPr>
        <w:tab/>
        <w:t xml:space="preserve">R. Weron, </w:t>
      </w:r>
      <w:r w:rsidRPr="00451E33">
        <w:rPr>
          <w:i/>
          <w:iCs/>
          <w:noProof/>
        </w:rPr>
        <w:t>Modeling and forecasting electricity loads and prices: A statistical approach</w:t>
      </w:r>
      <w:r w:rsidRPr="00451E33">
        <w:rPr>
          <w:noProof/>
        </w:rPr>
        <w:t>. wiley, 2006.</w:t>
      </w:r>
    </w:p>
    <w:p w14:paraId="5AAF9981" w14:textId="77777777" w:rsidR="00451E33" w:rsidRPr="00451E33" w:rsidRDefault="00451E33" w:rsidP="00451E33">
      <w:pPr>
        <w:widowControl w:val="0"/>
        <w:autoSpaceDE w:val="0"/>
        <w:autoSpaceDN w:val="0"/>
        <w:adjustRightInd w:val="0"/>
        <w:ind w:left="640" w:hanging="640"/>
        <w:rPr>
          <w:noProof/>
        </w:rPr>
      </w:pPr>
      <w:r w:rsidRPr="00451E33">
        <w:rPr>
          <w:noProof/>
        </w:rPr>
        <w:t>[85]</w:t>
      </w:r>
      <w:r w:rsidRPr="00451E33">
        <w:rPr>
          <w:noProof/>
        </w:rPr>
        <w:tab/>
        <w:t>N. Amral, C. S. Özveren, and D. King, “Short term load forecasting using multiple linear regression,” 2007, doi: 10.1109/UPEC.2007.4469121.</w:t>
      </w:r>
    </w:p>
    <w:p w14:paraId="1DA0D64A" w14:textId="77777777" w:rsidR="00451E33" w:rsidRPr="00451E33" w:rsidRDefault="00451E33" w:rsidP="00451E33">
      <w:pPr>
        <w:widowControl w:val="0"/>
        <w:autoSpaceDE w:val="0"/>
        <w:autoSpaceDN w:val="0"/>
        <w:adjustRightInd w:val="0"/>
        <w:ind w:left="640" w:hanging="640"/>
        <w:rPr>
          <w:noProof/>
        </w:rPr>
      </w:pPr>
      <w:r w:rsidRPr="00451E33">
        <w:rPr>
          <w:noProof/>
        </w:rPr>
        <w:t>[86]</w:t>
      </w:r>
      <w:r w:rsidRPr="00451E33">
        <w:rPr>
          <w:noProof/>
        </w:rPr>
        <w:tab/>
        <w:t>T. Hong, “Short Term Electric Load Forecasting,” North Carolina State University, 2010.</w:t>
      </w:r>
    </w:p>
    <w:p w14:paraId="3E4998FE" w14:textId="77777777" w:rsidR="00451E33" w:rsidRPr="00451E33" w:rsidRDefault="00451E33" w:rsidP="00451E33">
      <w:pPr>
        <w:widowControl w:val="0"/>
        <w:autoSpaceDE w:val="0"/>
        <w:autoSpaceDN w:val="0"/>
        <w:adjustRightInd w:val="0"/>
        <w:ind w:left="640" w:hanging="640"/>
        <w:rPr>
          <w:noProof/>
        </w:rPr>
      </w:pPr>
      <w:r w:rsidRPr="00451E33">
        <w:rPr>
          <w:noProof/>
        </w:rPr>
        <w:lastRenderedPageBreak/>
        <w:t>[87]</w:t>
      </w:r>
      <w:r w:rsidRPr="00451E33">
        <w:rPr>
          <w:noProof/>
        </w:rPr>
        <w:tab/>
        <w:t xml:space="preserve">A. D. Papalexopoulos and T. C. Hesterberg, “A regression-based approach to short-term system load forecasting,” </w:t>
      </w:r>
      <w:r w:rsidRPr="00451E33">
        <w:rPr>
          <w:i/>
          <w:iCs/>
          <w:noProof/>
        </w:rPr>
        <w:t>IEEE Trans. Power Syst.</w:t>
      </w:r>
      <w:r w:rsidRPr="00451E33">
        <w:rPr>
          <w:noProof/>
        </w:rPr>
        <w:t>, 1990, doi: 10.1109/59.99410.</w:t>
      </w:r>
    </w:p>
    <w:p w14:paraId="287F2663" w14:textId="77777777" w:rsidR="00451E33" w:rsidRPr="00451E33" w:rsidRDefault="00451E33" w:rsidP="00451E33">
      <w:pPr>
        <w:widowControl w:val="0"/>
        <w:autoSpaceDE w:val="0"/>
        <w:autoSpaceDN w:val="0"/>
        <w:adjustRightInd w:val="0"/>
        <w:ind w:left="640" w:hanging="640"/>
        <w:rPr>
          <w:noProof/>
        </w:rPr>
      </w:pPr>
      <w:r w:rsidRPr="00451E33">
        <w:rPr>
          <w:noProof/>
        </w:rPr>
        <w:t>[88]</w:t>
      </w:r>
      <w:r w:rsidRPr="00451E33">
        <w:rPr>
          <w:noProof/>
        </w:rPr>
        <w:tab/>
        <w:t xml:space="preserve">M. Cai, M. Pipattanasomporn, and S. Rahman, “Day-ahead building-level load forecasts using deep learning vs. traditional time-series techniques,” </w:t>
      </w:r>
      <w:r w:rsidRPr="00451E33">
        <w:rPr>
          <w:i/>
          <w:iCs/>
          <w:noProof/>
        </w:rPr>
        <w:t>Appl. Energy</w:t>
      </w:r>
      <w:r w:rsidRPr="00451E33">
        <w:rPr>
          <w:noProof/>
        </w:rPr>
        <w:t>, 2019, doi: 10.1016/j.apenergy.2018.12.042.</w:t>
      </w:r>
    </w:p>
    <w:p w14:paraId="30F05CD6" w14:textId="77777777" w:rsidR="00451E33" w:rsidRPr="00451E33" w:rsidRDefault="00451E33" w:rsidP="00451E33">
      <w:pPr>
        <w:widowControl w:val="0"/>
        <w:autoSpaceDE w:val="0"/>
        <w:autoSpaceDN w:val="0"/>
        <w:adjustRightInd w:val="0"/>
        <w:ind w:left="640" w:hanging="640"/>
        <w:rPr>
          <w:noProof/>
        </w:rPr>
      </w:pPr>
      <w:r w:rsidRPr="00451E33">
        <w:rPr>
          <w:noProof/>
        </w:rPr>
        <w:t>[89]</w:t>
      </w:r>
      <w:r w:rsidRPr="00451E33">
        <w:rPr>
          <w:noProof/>
        </w:rPr>
        <w:tab/>
        <w:t xml:space="preserve">E. Stellwagen and L. Tashman, “ARIMA : The Models of Box and Jenkins,” </w:t>
      </w:r>
      <w:r w:rsidRPr="00451E33">
        <w:rPr>
          <w:i/>
          <w:iCs/>
          <w:noProof/>
        </w:rPr>
        <w:t>Foresight Int. J. Appl. Forecast.</w:t>
      </w:r>
      <w:r w:rsidRPr="00451E33">
        <w:rPr>
          <w:noProof/>
        </w:rPr>
        <w:t>, 2013.</w:t>
      </w:r>
    </w:p>
    <w:p w14:paraId="1026526A" w14:textId="77777777" w:rsidR="00451E33" w:rsidRPr="00451E33" w:rsidRDefault="00451E33" w:rsidP="00451E33">
      <w:pPr>
        <w:widowControl w:val="0"/>
        <w:autoSpaceDE w:val="0"/>
        <w:autoSpaceDN w:val="0"/>
        <w:adjustRightInd w:val="0"/>
        <w:ind w:left="640" w:hanging="640"/>
        <w:rPr>
          <w:noProof/>
        </w:rPr>
      </w:pPr>
      <w:r w:rsidRPr="00451E33">
        <w:rPr>
          <w:noProof/>
        </w:rPr>
        <w:t>[90]</w:t>
      </w:r>
      <w:r w:rsidRPr="00451E33">
        <w:rPr>
          <w:noProof/>
        </w:rPr>
        <w:tab/>
        <w:t xml:space="preserve">K. Goswami, A. Ganguly, and A. K. Sil, “Day ahead forecasting and peak load management using multivariate auto regression technique,” </w:t>
      </w:r>
      <w:r w:rsidRPr="00451E33">
        <w:rPr>
          <w:i/>
          <w:iCs/>
          <w:noProof/>
        </w:rPr>
        <w:t>Proc. 2018 IEEE Appl. Signal Process. Conf. ASPCON 2018</w:t>
      </w:r>
      <w:r w:rsidRPr="00451E33">
        <w:rPr>
          <w:noProof/>
        </w:rPr>
        <w:t>, no. 1, pp. 279–282, 2018, doi: 10.1109/ASPCON.2018.8748661.</w:t>
      </w:r>
    </w:p>
    <w:p w14:paraId="293469BA" w14:textId="77777777" w:rsidR="00451E33" w:rsidRPr="00451E33" w:rsidRDefault="00451E33" w:rsidP="00451E33">
      <w:pPr>
        <w:widowControl w:val="0"/>
        <w:autoSpaceDE w:val="0"/>
        <w:autoSpaceDN w:val="0"/>
        <w:adjustRightInd w:val="0"/>
        <w:ind w:left="640" w:hanging="640"/>
        <w:rPr>
          <w:noProof/>
        </w:rPr>
      </w:pPr>
      <w:r w:rsidRPr="00451E33">
        <w:rPr>
          <w:noProof/>
        </w:rPr>
        <w:t>[91]</w:t>
      </w:r>
      <w:r w:rsidRPr="00451E33">
        <w:rPr>
          <w:noProof/>
        </w:rPr>
        <w:tab/>
        <w:t xml:space="preserve">G. N. Shilpa and G. S. Sheshadri, “ARIMAX Model for Short-Term Electrical Load Forecasting,” </w:t>
      </w:r>
      <w:r w:rsidRPr="00451E33">
        <w:rPr>
          <w:i/>
          <w:iCs/>
          <w:noProof/>
        </w:rPr>
        <w:t>Int. J. Recent Technol. Eng.</w:t>
      </w:r>
      <w:r w:rsidRPr="00451E33">
        <w:rPr>
          <w:noProof/>
        </w:rPr>
        <w:t>, 2019, doi: 10.35940/ijrte.d7950.118419.</w:t>
      </w:r>
    </w:p>
    <w:p w14:paraId="5AC8C768" w14:textId="77777777" w:rsidR="00451E33" w:rsidRPr="00451E33" w:rsidRDefault="00451E33" w:rsidP="00451E33">
      <w:pPr>
        <w:widowControl w:val="0"/>
        <w:autoSpaceDE w:val="0"/>
        <w:autoSpaceDN w:val="0"/>
        <w:adjustRightInd w:val="0"/>
        <w:ind w:left="640" w:hanging="640"/>
        <w:rPr>
          <w:noProof/>
        </w:rPr>
      </w:pPr>
      <w:r w:rsidRPr="00451E33">
        <w:rPr>
          <w:noProof/>
        </w:rPr>
        <w:t>[92]</w:t>
      </w:r>
      <w:r w:rsidRPr="00451E33">
        <w:rPr>
          <w:noProof/>
        </w:rPr>
        <w:tab/>
        <w:t xml:space="preserve">H. Cui and X. Peng, “Short-Term City Electric Load Forecasting with Considering Temperature Effects: An Improved ARIMAX Model,” </w:t>
      </w:r>
      <w:r w:rsidRPr="00451E33">
        <w:rPr>
          <w:i/>
          <w:iCs/>
          <w:noProof/>
        </w:rPr>
        <w:t>Math. Probl. Eng.</w:t>
      </w:r>
      <w:r w:rsidRPr="00451E33">
        <w:rPr>
          <w:noProof/>
        </w:rPr>
        <w:t>, 2015, doi: 10.1155/2015/589374.</w:t>
      </w:r>
    </w:p>
    <w:p w14:paraId="6396BB84" w14:textId="77777777" w:rsidR="00451E33" w:rsidRPr="00451E33" w:rsidRDefault="00451E33" w:rsidP="00451E33">
      <w:pPr>
        <w:widowControl w:val="0"/>
        <w:autoSpaceDE w:val="0"/>
        <w:autoSpaceDN w:val="0"/>
        <w:adjustRightInd w:val="0"/>
        <w:ind w:left="640" w:hanging="640"/>
        <w:rPr>
          <w:noProof/>
        </w:rPr>
      </w:pPr>
      <w:r w:rsidRPr="00451E33">
        <w:rPr>
          <w:noProof/>
        </w:rPr>
        <w:t>[93]</w:t>
      </w:r>
      <w:r w:rsidRPr="00451E33">
        <w:rPr>
          <w:noProof/>
        </w:rPr>
        <w:tab/>
        <w:t>A. Shadkam, “Using SARIMAX to forecast electricity demand and consumption in university buildings,” The University of British Columbia, 2020.</w:t>
      </w:r>
    </w:p>
    <w:p w14:paraId="28A4B5E2" w14:textId="77777777" w:rsidR="00451E33" w:rsidRPr="00451E33" w:rsidRDefault="00451E33" w:rsidP="00451E33">
      <w:pPr>
        <w:widowControl w:val="0"/>
        <w:autoSpaceDE w:val="0"/>
        <w:autoSpaceDN w:val="0"/>
        <w:adjustRightInd w:val="0"/>
        <w:ind w:left="640" w:hanging="640"/>
        <w:rPr>
          <w:noProof/>
        </w:rPr>
      </w:pPr>
      <w:r w:rsidRPr="00451E33">
        <w:rPr>
          <w:noProof/>
        </w:rPr>
        <w:t>[94]</w:t>
      </w:r>
      <w:r w:rsidRPr="00451E33">
        <w:rPr>
          <w:noProof/>
        </w:rPr>
        <w:tab/>
        <w:t>I. Fernández, C. E. Borges, and Y. K. Penya, “Efficient building load forecasting,” 2011, doi: 10.1109/ETFA.2011.6059103.</w:t>
      </w:r>
    </w:p>
    <w:p w14:paraId="51E26D67" w14:textId="77777777" w:rsidR="00451E33" w:rsidRPr="00451E33" w:rsidRDefault="00451E33" w:rsidP="00451E33">
      <w:pPr>
        <w:widowControl w:val="0"/>
        <w:autoSpaceDE w:val="0"/>
        <w:autoSpaceDN w:val="0"/>
        <w:adjustRightInd w:val="0"/>
        <w:ind w:left="640" w:hanging="640"/>
        <w:rPr>
          <w:noProof/>
        </w:rPr>
      </w:pPr>
      <w:r w:rsidRPr="00451E33">
        <w:rPr>
          <w:noProof/>
        </w:rPr>
        <w:t>[95]</w:t>
      </w:r>
      <w:r w:rsidRPr="00451E33">
        <w:rPr>
          <w:noProof/>
        </w:rPr>
        <w:tab/>
        <w:t xml:space="preserve">R. Bonetto and M. Rossi, “Parallel multi-step ahead power demand forecasting through NAR neural networks,” </w:t>
      </w:r>
      <w:r w:rsidRPr="00451E33">
        <w:rPr>
          <w:i/>
          <w:iCs/>
          <w:noProof/>
        </w:rPr>
        <w:t xml:space="preserve">2016 IEEE Int. Conf. Smart Grid Commun. </w:t>
      </w:r>
      <w:r w:rsidRPr="00451E33">
        <w:rPr>
          <w:i/>
          <w:iCs/>
          <w:noProof/>
        </w:rPr>
        <w:lastRenderedPageBreak/>
        <w:t>SmartGridComm 2016</w:t>
      </w:r>
      <w:r w:rsidRPr="00451E33">
        <w:rPr>
          <w:noProof/>
        </w:rPr>
        <w:t>, pp. 314–319, Dec. 2016, doi: 10.1109/SmartGridComm.2016.7778780.</w:t>
      </w:r>
    </w:p>
    <w:p w14:paraId="768BDB23" w14:textId="77777777" w:rsidR="00451E33" w:rsidRPr="00451E33" w:rsidRDefault="00451E33" w:rsidP="00451E33">
      <w:pPr>
        <w:widowControl w:val="0"/>
        <w:autoSpaceDE w:val="0"/>
        <w:autoSpaceDN w:val="0"/>
        <w:adjustRightInd w:val="0"/>
        <w:ind w:left="640" w:hanging="640"/>
        <w:rPr>
          <w:noProof/>
        </w:rPr>
      </w:pPr>
      <w:r w:rsidRPr="00451E33">
        <w:rPr>
          <w:noProof/>
        </w:rPr>
        <w:t>[96]</w:t>
      </w:r>
      <w:r w:rsidRPr="00451E33">
        <w:rPr>
          <w:noProof/>
        </w:rPr>
        <w:tab/>
        <w:t xml:space="preserve">M. Cools, E. Moons, and G. Wets, “Investigating the Variability in Daily Traffic Counts through use of ARIMAX and SARIMAX Models: Assessing the Effect of Holidays on Two Site Locations,” </w:t>
      </w:r>
      <w:r w:rsidRPr="00451E33">
        <w:rPr>
          <w:i/>
          <w:iCs/>
          <w:noProof/>
        </w:rPr>
        <w:t>https://doi.org/10.3141/2136-07</w:t>
      </w:r>
      <w:r w:rsidRPr="00451E33">
        <w:rPr>
          <w:noProof/>
        </w:rPr>
        <w:t>, 2009.</w:t>
      </w:r>
    </w:p>
    <w:p w14:paraId="6E62BBEF" w14:textId="77777777" w:rsidR="00451E33" w:rsidRPr="00451E33" w:rsidRDefault="00451E33" w:rsidP="00451E33">
      <w:pPr>
        <w:widowControl w:val="0"/>
        <w:autoSpaceDE w:val="0"/>
        <w:autoSpaceDN w:val="0"/>
        <w:adjustRightInd w:val="0"/>
        <w:ind w:left="640" w:hanging="640"/>
        <w:rPr>
          <w:noProof/>
        </w:rPr>
      </w:pPr>
      <w:r w:rsidRPr="00451E33">
        <w:rPr>
          <w:noProof/>
        </w:rPr>
        <w:t>[97]</w:t>
      </w:r>
      <w:r w:rsidRPr="00451E33">
        <w:rPr>
          <w:noProof/>
        </w:rPr>
        <w:tab/>
        <w:t xml:space="preserve">G. Papaioannou, C. Dikaiakos, A. Dramountanis, and P. Papaioannou, “Analysis and Modeling for Short- to Medium-Term Load Forecasting Using a Hybrid Manifold Learning Principal Component Model and Comparison with Classical Statistical Models (SARIMAX, Exponential Smoothing) and Artificial Intelligence Models (ANN, SVM): Th,” </w:t>
      </w:r>
      <w:r w:rsidRPr="00451E33">
        <w:rPr>
          <w:i/>
          <w:iCs/>
          <w:noProof/>
        </w:rPr>
        <w:t>Energies</w:t>
      </w:r>
      <w:r w:rsidRPr="00451E33">
        <w:rPr>
          <w:noProof/>
        </w:rPr>
        <w:t>, 2016, doi: 10.3390/en9080635.</w:t>
      </w:r>
    </w:p>
    <w:p w14:paraId="5CD0A128" w14:textId="77777777" w:rsidR="00451E33" w:rsidRPr="00451E33" w:rsidRDefault="00451E33" w:rsidP="00451E33">
      <w:pPr>
        <w:widowControl w:val="0"/>
        <w:autoSpaceDE w:val="0"/>
        <w:autoSpaceDN w:val="0"/>
        <w:adjustRightInd w:val="0"/>
        <w:ind w:left="640" w:hanging="640"/>
        <w:rPr>
          <w:noProof/>
        </w:rPr>
      </w:pPr>
      <w:r w:rsidRPr="00451E33">
        <w:rPr>
          <w:noProof/>
        </w:rPr>
        <w:t>[98]</w:t>
      </w:r>
      <w:r w:rsidRPr="00451E33">
        <w:rPr>
          <w:noProof/>
        </w:rPr>
        <w:tab/>
        <w:t xml:space="preserve">M. De Felice, A. Alessandri, and P. M. Ruti, “Electricity demand forecasting over Italy: Potential benefits using numerical weather prediction models,” </w:t>
      </w:r>
      <w:r w:rsidRPr="00451E33">
        <w:rPr>
          <w:i/>
          <w:iCs/>
          <w:noProof/>
        </w:rPr>
        <w:t>Electr. Power Syst. Res.</w:t>
      </w:r>
      <w:r w:rsidRPr="00451E33">
        <w:rPr>
          <w:noProof/>
        </w:rPr>
        <w:t>, 2013, doi: 10.1016/j.epsr.2013.06.004.</w:t>
      </w:r>
    </w:p>
    <w:p w14:paraId="4AC35392" w14:textId="77777777" w:rsidR="00451E33" w:rsidRPr="00451E33" w:rsidRDefault="00451E33" w:rsidP="00451E33">
      <w:pPr>
        <w:widowControl w:val="0"/>
        <w:autoSpaceDE w:val="0"/>
        <w:autoSpaceDN w:val="0"/>
        <w:adjustRightInd w:val="0"/>
        <w:ind w:left="640" w:hanging="640"/>
        <w:rPr>
          <w:noProof/>
        </w:rPr>
      </w:pPr>
      <w:r w:rsidRPr="00451E33">
        <w:rPr>
          <w:noProof/>
        </w:rPr>
        <w:t>[99]</w:t>
      </w:r>
      <w:r w:rsidRPr="00451E33">
        <w:rPr>
          <w:noProof/>
        </w:rPr>
        <w:tab/>
        <w:t xml:space="preserve">A. Khotanzad, R. C. Hwang, A. Abaye, and D. Maratukulam, “An Adaptive Modular Artificial Neural Network Hourly Load Forecaster and its Implementation at Electric Utilities,” </w:t>
      </w:r>
      <w:r w:rsidRPr="00451E33">
        <w:rPr>
          <w:i/>
          <w:iCs/>
          <w:noProof/>
        </w:rPr>
        <w:t>IEEE Trans. Power Syst.</w:t>
      </w:r>
      <w:r w:rsidRPr="00451E33">
        <w:rPr>
          <w:noProof/>
        </w:rPr>
        <w:t>, 1995, doi: 10.1109/59.466468.</w:t>
      </w:r>
    </w:p>
    <w:p w14:paraId="4269F24A" w14:textId="77777777" w:rsidR="00451E33" w:rsidRPr="00451E33" w:rsidRDefault="00451E33" w:rsidP="00451E33">
      <w:pPr>
        <w:widowControl w:val="0"/>
        <w:autoSpaceDE w:val="0"/>
        <w:autoSpaceDN w:val="0"/>
        <w:adjustRightInd w:val="0"/>
        <w:ind w:left="640" w:hanging="640"/>
        <w:rPr>
          <w:noProof/>
        </w:rPr>
      </w:pPr>
      <w:r w:rsidRPr="00451E33">
        <w:rPr>
          <w:noProof/>
        </w:rPr>
        <w:t>[100]</w:t>
      </w:r>
      <w:r w:rsidRPr="00451E33">
        <w:rPr>
          <w:noProof/>
        </w:rPr>
        <w:tab/>
        <w:t xml:space="preserve">A. Khotanzad, R. Afkhami-Rohani, T. L. Lu, A. Abaye, M. Davis, and D. J. Maratukulam, “ANNSTLF - A neural-network-based electric load forecasting system,” </w:t>
      </w:r>
      <w:r w:rsidRPr="00451E33">
        <w:rPr>
          <w:i/>
          <w:iCs/>
          <w:noProof/>
        </w:rPr>
        <w:t>IEEE Trans. Neural Networks</w:t>
      </w:r>
      <w:r w:rsidRPr="00451E33">
        <w:rPr>
          <w:noProof/>
        </w:rPr>
        <w:t>, 1997, doi: 10.1109/72.595881.</w:t>
      </w:r>
    </w:p>
    <w:p w14:paraId="7580CA16" w14:textId="77777777" w:rsidR="00451E33" w:rsidRPr="00451E33" w:rsidRDefault="00451E33" w:rsidP="00451E33">
      <w:pPr>
        <w:widowControl w:val="0"/>
        <w:autoSpaceDE w:val="0"/>
        <w:autoSpaceDN w:val="0"/>
        <w:adjustRightInd w:val="0"/>
        <w:ind w:left="640" w:hanging="640"/>
        <w:rPr>
          <w:noProof/>
        </w:rPr>
      </w:pPr>
      <w:r w:rsidRPr="00451E33">
        <w:rPr>
          <w:noProof/>
        </w:rPr>
        <w:t>[101]</w:t>
      </w:r>
      <w:r w:rsidRPr="00451E33">
        <w:rPr>
          <w:noProof/>
        </w:rPr>
        <w:tab/>
        <w:t>“Recursive least squares filter - Wikipedia.” https://en.wikipedia.org/wiki/Recursive_least_squares_filter (accessed Oct. 08, 2021).</w:t>
      </w:r>
    </w:p>
    <w:p w14:paraId="68D59996" w14:textId="77777777" w:rsidR="00451E33" w:rsidRPr="00451E33" w:rsidRDefault="00451E33" w:rsidP="00451E33">
      <w:pPr>
        <w:widowControl w:val="0"/>
        <w:autoSpaceDE w:val="0"/>
        <w:autoSpaceDN w:val="0"/>
        <w:adjustRightInd w:val="0"/>
        <w:ind w:left="640" w:hanging="640"/>
        <w:rPr>
          <w:noProof/>
        </w:rPr>
      </w:pPr>
      <w:r w:rsidRPr="00451E33">
        <w:rPr>
          <w:noProof/>
        </w:rPr>
        <w:t>[102]</w:t>
      </w:r>
      <w:r w:rsidRPr="00451E33">
        <w:rPr>
          <w:noProof/>
        </w:rPr>
        <w:tab/>
        <w:t xml:space="preserve">W. S. McCulloch and W. Pitts, “A logical calculus of the ideas immanent in nervous </w:t>
      </w:r>
      <w:r w:rsidRPr="00451E33">
        <w:rPr>
          <w:noProof/>
        </w:rPr>
        <w:lastRenderedPageBreak/>
        <w:t xml:space="preserve">activity,” </w:t>
      </w:r>
      <w:r w:rsidRPr="00451E33">
        <w:rPr>
          <w:i/>
          <w:iCs/>
          <w:noProof/>
        </w:rPr>
        <w:t>Bull. Math. Biophys.</w:t>
      </w:r>
      <w:r w:rsidRPr="00451E33">
        <w:rPr>
          <w:noProof/>
        </w:rPr>
        <w:t>, 1943, doi: 10.1007/BF02478259.</w:t>
      </w:r>
    </w:p>
    <w:p w14:paraId="65720966" w14:textId="77777777" w:rsidR="00451E33" w:rsidRPr="00451E33" w:rsidRDefault="00451E33" w:rsidP="00451E33">
      <w:pPr>
        <w:widowControl w:val="0"/>
        <w:autoSpaceDE w:val="0"/>
        <w:autoSpaceDN w:val="0"/>
        <w:adjustRightInd w:val="0"/>
        <w:ind w:left="640" w:hanging="640"/>
        <w:rPr>
          <w:noProof/>
        </w:rPr>
      </w:pPr>
      <w:r w:rsidRPr="00451E33">
        <w:rPr>
          <w:noProof/>
        </w:rPr>
        <w:t>[103]</w:t>
      </w:r>
      <w:r w:rsidRPr="00451E33">
        <w:rPr>
          <w:noProof/>
        </w:rPr>
        <w:tab/>
        <w:t xml:space="preserve">D. O. Hebb, “The first stage of perception: growth of the assembly,” </w:t>
      </w:r>
      <w:r w:rsidRPr="00451E33">
        <w:rPr>
          <w:i/>
          <w:iCs/>
          <w:noProof/>
        </w:rPr>
        <w:t>Organ. Behav.</w:t>
      </w:r>
      <w:r w:rsidRPr="00451E33">
        <w:rPr>
          <w:noProof/>
        </w:rPr>
        <w:t>, 1949, doi: 10.1016/0301-0082(84)90021-2.</w:t>
      </w:r>
    </w:p>
    <w:p w14:paraId="62DF7C33" w14:textId="77777777" w:rsidR="00451E33" w:rsidRPr="00451E33" w:rsidRDefault="00451E33" w:rsidP="00451E33">
      <w:pPr>
        <w:widowControl w:val="0"/>
        <w:autoSpaceDE w:val="0"/>
        <w:autoSpaceDN w:val="0"/>
        <w:adjustRightInd w:val="0"/>
        <w:ind w:left="640" w:hanging="640"/>
        <w:rPr>
          <w:noProof/>
        </w:rPr>
      </w:pPr>
      <w:r w:rsidRPr="00451E33">
        <w:rPr>
          <w:noProof/>
        </w:rPr>
        <w:t>[104]</w:t>
      </w:r>
      <w:r w:rsidRPr="00451E33">
        <w:rPr>
          <w:noProof/>
        </w:rPr>
        <w:tab/>
        <w:t xml:space="preserve">F. Rosenblatt, “The perceptron: A probabilistic model for information storage and organization in the brain,” </w:t>
      </w:r>
      <w:r w:rsidRPr="00451E33">
        <w:rPr>
          <w:i/>
          <w:iCs/>
          <w:noProof/>
        </w:rPr>
        <w:t>Psychol. Rev.</w:t>
      </w:r>
      <w:r w:rsidRPr="00451E33">
        <w:rPr>
          <w:noProof/>
        </w:rPr>
        <w:t>, 1958, doi: 10.1037/h0042519.</w:t>
      </w:r>
    </w:p>
    <w:p w14:paraId="32AC8AD1" w14:textId="77777777" w:rsidR="00451E33" w:rsidRPr="00451E33" w:rsidRDefault="00451E33" w:rsidP="00451E33">
      <w:pPr>
        <w:widowControl w:val="0"/>
        <w:autoSpaceDE w:val="0"/>
        <w:autoSpaceDN w:val="0"/>
        <w:adjustRightInd w:val="0"/>
        <w:ind w:left="640" w:hanging="640"/>
        <w:rPr>
          <w:noProof/>
        </w:rPr>
      </w:pPr>
      <w:r w:rsidRPr="00451E33">
        <w:rPr>
          <w:noProof/>
        </w:rPr>
        <w:t>[105]</w:t>
      </w:r>
      <w:r w:rsidRPr="00451E33">
        <w:rPr>
          <w:noProof/>
        </w:rPr>
        <w:tab/>
        <w:t xml:space="preserve">D. E. Rumelhart, G. E. Hinton, and R. J. Williams, “Learning representations by back-propagating errors,” </w:t>
      </w:r>
      <w:r w:rsidRPr="00451E33">
        <w:rPr>
          <w:i/>
          <w:iCs/>
          <w:noProof/>
        </w:rPr>
        <w:t>Nature</w:t>
      </w:r>
      <w:r w:rsidRPr="00451E33">
        <w:rPr>
          <w:noProof/>
        </w:rPr>
        <w:t>, 1986, doi: 10.1038/323533a0.</w:t>
      </w:r>
    </w:p>
    <w:p w14:paraId="2056490C" w14:textId="77777777" w:rsidR="00451E33" w:rsidRPr="00451E33" w:rsidRDefault="00451E33" w:rsidP="00451E33">
      <w:pPr>
        <w:widowControl w:val="0"/>
        <w:autoSpaceDE w:val="0"/>
        <w:autoSpaceDN w:val="0"/>
        <w:adjustRightInd w:val="0"/>
        <w:ind w:left="640" w:hanging="640"/>
        <w:rPr>
          <w:noProof/>
        </w:rPr>
      </w:pPr>
      <w:r w:rsidRPr="00451E33">
        <w:rPr>
          <w:noProof/>
        </w:rPr>
        <w:t>[106]</w:t>
      </w:r>
      <w:r w:rsidRPr="00451E33">
        <w:rPr>
          <w:noProof/>
        </w:rPr>
        <w:tab/>
        <w:t xml:space="preserve">X. H. Le, H. V. Ho, G. Lee, and S. Jung, “Application of Long Short-Term Memory (LSTM) neural network for flood forecasting,” </w:t>
      </w:r>
      <w:r w:rsidRPr="00451E33">
        <w:rPr>
          <w:i/>
          <w:iCs/>
          <w:noProof/>
        </w:rPr>
        <w:t>Water (Switzerland)</w:t>
      </w:r>
      <w:r w:rsidRPr="00451E33">
        <w:rPr>
          <w:noProof/>
        </w:rPr>
        <w:t>, 2019, doi: 10.3390/w11071387.</w:t>
      </w:r>
    </w:p>
    <w:p w14:paraId="293D1206" w14:textId="77777777" w:rsidR="00451E33" w:rsidRPr="00451E33" w:rsidRDefault="00451E33" w:rsidP="00451E33">
      <w:pPr>
        <w:widowControl w:val="0"/>
        <w:autoSpaceDE w:val="0"/>
        <w:autoSpaceDN w:val="0"/>
        <w:adjustRightInd w:val="0"/>
        <w:ind w:left="640" w:hanging="640"/>
        <w:rPr>
          <w:noProof/>
        </w:rPr>
      </w:pPr>
      <w:r w:rsidRPr="00451E33">
        <w:rPr>
          <w:noProof/>
        </w:rPr>
        <w:t>[107]</w:t>
      </w:r>
      <w:r w:rsidRPr="00451E33">
        <w:rPr>
          <w:noProof/>
        </w:rPr>
        <w:tab/>
        <w:t xml:space="preserve">M. Munem, T. M. Rubaith Bashar, M. H. Roni, M. Shahriar, T. B. Shawkat, and H. Rahaman, “Electric power load forecasting based on multivariate LSTM neural network using bayesian optimization,” </w:t>
      </w:r>
      <w:r w:rsidRPr="00451E33">
        <w:rPr>
          <w:i/>
          <w:iCs/>
          <w:noProof/>
        </w:rPr>
        <w:t>2020 IEEE Electr. Power Energy Conf. EPEC 2020</w:t>
      </w:r>
      <w:r w:rsidRPr="00451E33">
        <w:rPr>
          <w:noProof/>
        </w:rPr>
        <w:t>, vol. 3, 2020, doi: 10.1109/EPEC48502.2020.9320123.</w:t>
      </w:r>
    </w:p>
    <w:p w14:paraId="26E940A8" w14:textId="77777777" w:rsidR="00451E33" w:rsidRPr="00451E33" w:rsidRDefault="00451E33" w:rsidP="00451E33">
      <w:pPr>
        <w:widowControl w:val="0"/>
        <w:autoSpaceDE w:val="0"/>
        <w:autoSpaceDN w:val="0"/>
        <w:adjustRightInd w:val="0"/>
        <w:ind w:left="640" w:hanging="640"/>
        <w:rPr>
          <w:noProof/>
        </w:rPr>
      </w:pPr>
      <w:r w:rsidRPr="00451E33">
        <w:rPr>
          <w:noProof/>
        </w:rPr>
        <w:t>[108]</w:t>
      </w:r>
      <w:r w:rsidRPr="00451E33">
        <w:rPr>
          <w:noProof/>
        </w:rPr>
        <w:tab/>
        <w:t xml:space="preserve">V. Dehalwar, A. Kalam, M. L. Kolhe, and A. Zayegh, “Electricity load forecasting for urban area using weather forecast information,” </w:t>
      </w:r>
      <w:r w:rsidRPr="00451E33">
        <w:rPr>
          <w:i/>
          <w:iCs/>
          <w:noProof/>
        </w:rPr>
        <w:t>2016 IEEE Int. Conf. Power Renew. Energy, ICPRE 2016</w:t>
      </w:r>
      <w:r w:rsidRPr="00451E33">
        <w:rPr>
          <w:noProof/>
        </w:rPr>
        <w:t>, pp. 355–359, 2017, doi: 10.1109/ICPRE.2016.7871231.</w:t>
      </w:r>
    </w:p>
    <w:p w14:paraId="5D6223A7" w14:textId="77777777" w:rsidR="00451E33" w:rsidRPr="00451E33" w:rsidRDefault="00451E33" w:rsidP="00451E33">
      <w:pPr>
        <w:widowControl w:val="0"/>
        <w:autoSpaceDE w:val="0"/>
        <w:autoSpaceDN w:val="0"/>
        <w:adjustRightInd w:val="0"/>
        <w:ind w:left="640" w:hanging="640"/>
        <w:rPr>
          <w:noProof/>
        </w:rPr>
      </w:pPr>
      <w:r w:rsidRPr="00451E33">
        <w:rPr>
          <w:noProof/>
        </w:rPr>
        <w:t>[109]</w:t>
      </w:r>
      <w:r w:rsidRPr="00451E33">
        <w:rPr>
          <w:noProof/>
        </w:rPr>
        <w:tab/>
        <w:t xml:space="preserve">A. Si. Walia, “Activation functions and it’s types-Which is better?,” </w:t>
      </w:r>
      <w:r w:rsidRPr="00451E33">
        <w:rPr>
          <w:i/>
          <w:iCs/>
          <w:noProof/>
        </w:rPr>
        <w:t>Towards Data Science</w:t>
      </w:r>
      <w:r w:rsidRPr="00451E33">
        <w:rPr>
          <w:noProof/>
        </w:rPr>
        <w:t>, 2017. .</w:t>
      </w:r>
    </w:p>
    <w:p w14:paraId="18FEA778" w14:textId="77777777" w:rsidR="00451E33" w:rsidRPr="00451E33" w:rsidRDefault="00451E33" w:rsidP="00451E33">
      <w:pPr>
        <w:widowControl w:val="0"/>
        <w:autoSpaceDE w:val="0"/>
        <w:autoSpaceDN w:val="0"/>
        <w:adjustRightInd w:val="0"/>
        <w:ind w:left="640" w:hanging="640"/>
        <w:rPr>
          <w:noProof/>
        </w:rPr>
      </w:pPr>
      <w:r w:rsidRPr="00451E33">
        <w:rPr>
          <w:noProof/>
        </w:rPr>
        <w:t>[110]</w:t>
      </w:r>
      <w:r w:rsidRPr="00451E33">
        <w:rPr>
          <w:noProof/>
        </w:rPr>
        <w:tab/>
        <w:t xml:space="preserve">A. Khotanzad, E. Zhou, and H. Elragal, “A neuro-fuzzy approach to short-term load forecasting in a price-sensitive environment,” </w:t>
      </w:r>
      <w:r w:rsidRPr="00451E33">
        <w:rPr>
          <w:i/>
          <w:iCs/>
          <w:noProof/>
        </w:rPr>
        <w:t>IEEE Trans. Power Syst.</w:t>
      </w:r>
      <w:r w:rsidRPr="00451E33">
        <w:rPr>
          <w:noProof/>
        </w:rPr>
        <w:t>, vol. 17, no. 4, pp. 1273–1282, Nov. 2002, doi: 10.1109/TPWRS.2002.804999.</w:t>
      </w:r>
    </w:p>
    <w:p w14:paraId="7C6B6C59" w14:textId="77777777" w:rsidR="00451E33" w:rsidRPr="00451E33" w:rsidRDefault="00451E33" w:rsidP="00451E33">
      <w:pPr>
        <w:widowControl w:val="0"/>
        <w:autoSpaceDE w:val="0"/>
        <w:autoSpaceDN w:val="0"/>
        <w:adjustRightInd w:val="0"/>
        <w:ind w:left="640" w:hanging="640"/>
        <w:rPr>
          <w:noProof/>
        </w:rPr>
      </w:pPr>
      <w:r w:rsidRPr="00451E33">
        <w:rPr>
          <w:noProof/>
        </w:rPr>
        <w:lastRenderedPageBreak/>
        <w:t>[111]</w:t>
      </w:r>
      <w:r w:rsidRPr="00451E33">
        <w:rPr>
          <w:noProof/>
        </w:rPr>
        <w:tab/>
        <w:t>P. R. J. Campbell and K. Adamson, “Methodologies for load forecasting,” 2006, doi: 10.1109/IS.2006.348523.</w:t>
      </w:r>
    </w:p>
    <w:p w14:paraId="402896A8" w14:textId="77777777" w:rsidR="00451E33" w:rsidRPr="00451E33" w:rsidRDefault="00451E33" w:rsidP="00451E33">
      <w:pPr>
        <w:widowControl w:val="0"/>
        <w:autoSpaceDE w:val="0"/>
        <w:autoSpaceDN w:val="0"/>
        <w:adjustRightInd w:val="0"/>
        <w:ind w:left="640" w:hanging="640"/>
        <w:rPr>
          <w:noProof/>
        </w:rPr>
      </w:pPr>
      <w:r w:rsidRPr="00451E33">
        <w:rPr>
          <w:noProof/>
        </w:rPr>
        <w:t>[112]</w:t>
      </w:r>
      <w:r w:rsidRPr="00451E33">
        <w:rPr>
          <w:noProof/>
        </w:rPr>
        <w:tab/>
        <w:t xml:space="preserve">M. H. Beale, M. T. Hagan, and H. B. Demuth, </w:t>
      </w:r>
      <w:r w:rsidRPr="00451E33">
        <w:rPr>
          <w:i/>
          <w:iCs/>
          <w:noProof/>
        </w:rPr>
        <w:t xml:space="preserve">Neural Network Toolbox </w:t>
      </w:r>
      <w:r w:rsidRPr="00451E33">
        <w:rPr>
          <w:i/>
          <w:iCs/>
          <w:noProof/>
          <w:vertAlign w:val="superscript"/>
        </w:rPr>
        <w:t>TM</w:t>
      </w:r>
      <w:r w:rsidRPr="00451E33">
        <w:rPr>
          <w:i/>
          <w:iCs/>
          <w:noProof/>
        </w:rPr>
        <w:t xml:space="preserve"> 7 User ’ s Guide</w:t>
      </w:r>
      <w:r w:rsidRPr="00451E33">
        <w:rPr>
          <w:noProof/>
        </w:rPr>
        <w:t>. 2010.</w:t>
      </w:r>
    </w:p>
    <w:p w14:paraId="70287C7A" w14:textId="77777777" w:rsidR="00451E33" w:rsidRPr="00451E33" w:rsidRDefault="00451E33" w:rsidP="00451E33">
      <w:pPr>
        <w:widowControl w:val="0"/>
        <w:autoSpaceDE w:val="0"/>
        <w:autoSpaceDN w:val="0"/>
        <w:adjustRightInd w:val="0"/>
        <w:ind w:left="640" w:hanging="640"/>
        <w:rPr>
          <w:noProof/>
        </w:rPr>
      </w:pPr>
      <w:r w:rsidRPr="00451E33">
        <w:rPr>
          <w:noProof/>
        </w:rPr>
        <w:t>[113]</w:t>
      </w:r>
      <w:r w:rsidRPr="00451E33">
        <w:rPr>
          <w:noProof/>
        </w:rPr>
        <w:tab/>
        <w:t xml:space="preserve">B. F. Hobbs, “Analysis of the value for unit commitment of improved load forecasts,” </w:t>
      </w:r>
      <w:r w:rsidRPr="00451E33">
        <w:rPr>
          <w:i/>
          <w:iCs/>
          <w:noProof/>
        </w:rPr>
        <w:t>IEEE Trans. Power Syst.</w:t>
      </w:r>
      <w:r w:rsidRPr="00451E33">
        <w:rPr>
          <w:noProof/>
        </w:rPr>
        <w:t>, 1999, doi: 10.1109/59.801894.</w:t>
      </w:r>
    </w:p>
    <w:p w14:paraId="5C3C3F2B" w14:textId="77777777" w:rsidR="00451E33" w:rsidRPr="00451E33" w:rsidRDefault="00451E33" w:rsidP="00451E33">
      <w:pPr>
        <w:widowControl w:val="0"/>
        <w:autoSpaceDE w:val="0"/>
        <w:autoSpaceDN w:val="0"/>
        <w:adjustRightInd w:val="0"/>
        <w:ind w:left="640" w:hanging="640"/>
        <w:rPr>
          <w:noProof/>
        </w:rPr>
      </w:pPr>
      <w:r w:rsidRPr="00451E33">
        <w:rPr>
          <w:noProof/>
        </w:rPr>
        <w:t>[114]</w:t>
      </w:r>
      <w:r w:rsidRPr="00451E33">
        <w:rPr>
          <w:noProof/>
        </w:rPr>
        <w:tab/>
        <w:t>M. Buhari and S. S. Adamu, “Short-term load forecasting using artificial neural network,” 2012, doi: 10.1109/icit.2000.854220.</w:t>
      </w:r>
    </w:p>
    <w:p w14:paraId="0E502F5D" w14:textId="77777777" w:rsidR="00451E33" w:rsidRPr="00451E33" w:rsidRDefault="00451E33" w:rsidP="00451E33">
      <w:pPr>
        <w:widowControl w:val="0"/>
        <w:autoSpaceDE w:val="0"/>
        <w:autoSpaceDN w:val="0"/>
        <w:adjustRightInd w:val="0"/>
        <w:ind w:left="640" w:hanging="640"/>
        <w:rPr>
          <w:noProof/>
        </w:rPr>
      </w:pPr>
      <w:r w:rsidRPr="00451E33">
        <w:rPr>
          <w:noProof/>
        </w:rPr>
        <w:t>[115]</w:t>
      </w:r>
      <w:r w:rsidRPr="00451E33">
        <w:rPr>
          <w:noProof/>
        </w:rPr>
        <w:tab/>
        <w:t xml:space="preserve">A. Khotanzad, E. Zhou, and H. Elragal, “A Neuro-Fuzzy Approach to Short-Term Load Forecasting in a Price-Sensitive Environment,” </w:t>
      </w:r>
      <w:r w:rsidRPr="00451E33">
        <w:rPr>
          <w:i/>
          <w:iCs/>
          <w:noProof/>
        </w:rPr>
        <w:t>IEEE Power Eng. Rev.</w:t>
      </w:r>
      <w:r w:rsidRPr="00451E33">
        <w:rPr>
          <w:noProof/>
        </w:rPr>
        <w:t>, 2008, doi: 10.1109/mper.2002.4312570.</w:t>
      </w:r>
    </w:p>
    <w:p w14:paraId="3535B4FD" w14:textId="77777777" w:rsidR="00451E33" w:rsidRPr="00451E33" w:rsidRDefault="00451E33" w:rsidP="00451E33">
      <w:pPr>
        <w:widowControl w:val="0"/>
        <w:autoSpaceDE w:val="0"/>
        <w:autoSpaceDN w:val="0"/>
        <w:adjustRightInd w:val="0"/>
        <w:ind w:left="640" w:hanging="640"/>
        <w:rPr>
          <w:noProof/>
        </w:rPr>
      </w:pPr>
      <w:r w:rsidRPr="00451E33">
        <w:rPr>
          <w:noProof/>
        </w:rPr>
        <w:t>[116]</w:t>
      </w:r>
      <w:r w:rsidRPr="00451E33">
        <w:rPr>
          <w:noProof/>
        </w:rPr>
        <w:tab/>
        <w:t>A. Webberley and D. W. Gao, “Study of artificial neural network based short term load forecasting,” 2013, doi: 10.1109/PESMG.2013.6673036.</w:t>
      </w:r>
    </w:p>
    <w:p w14:paraId="686D1C35" w14:textId="77777777" w:rsidR="00451E33" w:rsidRPr="00451E33" w:rsidRDefault="00451E33" w:rsidP="00451E33">
      <w:pPr>
        <w:widowControl w:val="0"/>
        <w:autoSpaceDE w:val="0"/>
        <w:autoSpaceDN w:val="0"/>
        <w:adjustRightInd w:val="0"/>
        <w:ind w:left="640" w:hanging="640"/>
        <w:rPr>
          <w:noProof/>
        </w:rPr>
      </w:pPr>
      <w:r w:rsidRPr="00451E33">
        <w:rPr>
          <w:noProof/>
        </w:rPr>
        <w:t>[117]</w:t>
      </w:r>
      <w:r w:rsidRPr="00451E33">
        <w:rPr>
          <w:noProof/>
        </w:rPr>
        <w:tab/>
        <w:t xml:space="preserve">E. A. Feinberg and D. Genethliou, “Load Forecasting,” in </w:t>
      </w:r>
      <w:r w:rsidRPr="00451E33">
        <w:rPr>
          <w:i/>
          <w:iCs/>
          <w:noProof/>
        </w:rPr>
        <w:t>Applied Mathematics for Restructured Electric Power Systems</w:t>
      </w:r>
      <w:r w:rsidRPr="00451E33">
        <w:rPr>
          <w:noProof/>
        </w:rPr>
        <w:t>, 2006.</w:t>
      </w:r>
    </w:p>
    <w:p w14:paraId="3CE01657" w14:textId="77777777" w:rsidR="00451E33" w:rsidRPr="00451E33" w:rsidRDefault="00451E33" w:rsidP="00451E33">
      <w:pPr>
        <w:widowControl w:val="0"/>
        <w:autoSpaceDE w:val="0"/>
        <w:autoSpaceDN w:val="0"/>
        <w:adjustRightInd w:val="0"/>
        <w:ind w:left="640" w:hanging="640"/>
        <w:rPr>
          <w:noProof/>
        </w:rPr>
      </w:pPr>
      <w:r w:rsidRPr="00451E33">
        <w:rPr>
          <w:noProof/>
        </w:rPr>
        <w:t>[118]</w:t>
      </w:r>
      <w:r w:rsidRPr="00451E33">
        <w:rPr>
          <w:noProof/>
        </w:rPr>
        <w:tab/>
        <w:t xml:space="preserve">D. W. Bunn, “Forecasting loads and prices in competitive power markets,” </w:t>
      </w:r>
      <w:r w:rsidRPr="00451E33">
        <w:rPr>
          <w:i/>
          <w:iCs/>
          <w:noProof/>
        </w:rPr>
        <w:t>Proc. IEEE</w:t>
      </w:r>
      <w:r w:rsidRPr="00451E33">
        <w:rPr>
          <w:noProof/>
        </w:rPr>
        <w:t>, 2000, doi: 10.1109/5.823996.</w:t>
      </w:r>
    </w:p>
    <w:p w14:paraId="7BC5CF75" w14:textId="77777777" w:rsidR="00451E33" w:rsidRPr="00451E33" w:rsidRDefault="00451E33" w:rsidP="00451E33">
      <w:pPr>
        <w:widowControl w:val="0"/>
        <w:autoSpaceDE w:val="0"/>
        <w:autoSpaceDN w:val="0"/>
        <w:adjustRightInd w:val="0"/>
        <w:ind w:left="640" w:hanging="640"/>
        <w:rPr>
          <w:noProof/>
        </w:rPr>
      </w:pPr>
      <w:r w:rsidRPr="00451E33">
        <w:rPr>
          <w:noProof/>
        </w:rPr>
        <w:t>[119]</w:t>
      </w:r>
      <w:r w:rsidRPr="00451E33">
        <w:rPr>
          <w:noProof/>
        </w:rPr>
        <w:tab/>
        <w:t xml:space="preserve">A. D. Papalexopoulos, S. Hao, and T. M. Peng, “An implementation of a neural network based load forecasting model for the EMS,” </w:t>
      </w:r>
      <w:r w:rsidRPr="00451E33">
        <w:rPr>
          <w:i/>
          <w:iCs/>
          <w:noProof/>
        </w:rPr>
        <w:t>IEEE Trans. Power Syst.</w:t>
      </w:r>
      <w:r w:rsidRPr="00451E33">
        <w:rPr>
          <w:noProof/>
        </w:rPr>
        <w:t>, 1994, doi: 10.1109/59.331456.</w:t>
      </w:r>
    </w:p>
    <w:p w14:paraId="6EB4C31F" w14:textId="77777777" w:rsidR="00451E33" w:rsidRPr="00451E33" w:rsidRDefault="00451E33" w:rsidP="00451E33">
      <w:pPr>
        <w:widowControl w:val="0"/>
        <w:autoSpaceDE w:val="0"/>
        <w:autoSpaceDN w:val="0"/>
        <w:adjustRightInd w:val="0"/>
        <w:ind w:left="640" w:hanging="640"/>
        <w:rPr>
          <w:noProof/>
        </w:rPr>
      </w:pPr>
      <w:r w:rsidRPr="00451E33">
        <w:rPr>
          <w:noProof/>
        </w:rPr>
        <w:t>[120]</w:t>
      </w:r>
      <w:r w:rsidRPr="00451E33">
        <w:rPr>
          <w:noProof/>
        </w:rPr>
        <w:tab/>
        <w:t xml:space="preserve">Zhang, G., E. Patuwo, and M. Y. Hu, “Forecasting with Artificial neural networds,” </w:t>
      </w:r>
      <w:r w:rsidRPr="00451E33">
        <w:rPr>
          <w:i/>
          <w:iCs/>
          <w:noProof/>
        </w:rPr>
        <w:t>Int. J. Forecast.</w:t>
      </w:r>
      <w:r w:rsidRPr="00451E33">
        <w:rPr>
          <w:noProof/>
        </w:rPr>
        <w:t>, 1998.</w:t>
      </w:r>
    </w:p>
    <w:p w14:paraId="27AE73C6" w14:textId="77777777" w:rsidR="00451E33" w:rsidRPr="00451E33" w:rsidRDefault="00451E33" w:rsidP="00451E33">
      <w:pPr>
        <w:widowControl w:val="0"/>
        <w:autoSpaceDE w:val="0"/>
        <w:autoSpaceDN w:val="0"/>
        <w:adjustRightInd w:val="0"/>
        <w:ind w:left="640" w:hanging="640"/>
        <w:rPr>
          <w:noProof/>
        </w:rPr>
      </w:pPr>
      <w:r w:rsidRPr="00451E33">
        <w:rPr>
          <w:noProof/>
        </w:rPr>
        <w:t>[121]</w:t>
      </w:r>
      <w:r w:rsidRPr="00451E33">
        <w:rPr>
          <w:noProof/>
        </w:rPr>
        <w:tab/>
        <w:t xml:space="preserve">G. H. Yann LeCun, Yoshua Bengio, “Deep learning (2015), Y. LeCun, Y. Bengio </w:t>
      </w:r>
      <w:r w:rsidRPr="00451E33">
        <w:rPr>
          <w:noProof/>
        </w:rPr>
        <w:lastRenderedPageBreak/>
        <w:t xml:space="preserve">and G. Hinton,” </w:t>
      </w:r>
      <w:r w:rsidRPr="00451E33">
        <w:rPr>
          <w:i/>
          <w:iCs/>
          <w:noProof/>
        </w:rPr>
        <w:t>Nature</w:t>
      </w:r>
      <w:r w:rsidRPr="00451E33">
        <w:rPr>
          <w:noProof/>
        </w:rPr>
        <w:t>, 2015.</w:t>
      </w:r>
    </w:p>
    <w:p w14:paraId="6A9C41FA" w14:textId="77777777" w:rsidR="00451E33" w:rsidRPr="00451E33" w:rsidRDefault="00451E33" w:rsidP="00451E33">
      <w:pPr>
        <w:widowControl w:val="0"/>
        <w:autoSpaceDE w:val="0"/>
        <w:autoSpaceDN w:val="0"/>
        <w:adjustRightInd w:val="0"/>
        <w:ind w:left="640" w:hanging="640"/>
        <w:rPr>
          <w:noProof/>
        </w:rPr>
      </w:pPr>
      <w:r w:rsidRPr="00451E33">
        <w:rPr>
          <w:noProof/>
        </w:rPr>
        <w:t>[122]</w:t>
      </w:r>
      <w:r w:rsidRPr="00451E33">
        <w:rPr>
          <w:noProof/>
        </w:rPr>
        <w:tab/>
        <w:t xml:space="preserve">G. E. Hinton, S. Osindero, and Y. W. Teh, “A fast learning algorithm for deep belief nets,” </w:t>
      </w:r>
      <w:r w:rsidRPr="00451E33">
        <w:rPr>
          <w:i/>
          <w:iCs/>
          <w:noProof/>
        </w:rPr>
        <w:t>Neural Comput.</w:t>
      </w:r>
      <w:r w:rsidRPr="00451E33">
        <w:rPr>
          <w:noProof/>
        </w:rPr>
        <w:t>, 2006, doi: 10.1162/neco.2006.18.7.1527.</w:t>
      </w:r>
    </w:p>
    <w:p w14:paraId="079C05DD" w14:textId="77777777" w:rsidR="00451E33" w:rsidRPr="00451E33" w:rsidRDefault="00451E33" w:rsidP="00451E33">
      <w:pPr>
        <w:widowControl w:val="0"/>
        <w:autoSpaceDE w:val="0"/>
        <w:autoSpaceDN w:val="0"/>
        <w:adjustRightInd w:val="0"/>
        <w:ind w:left="640" w:hanging="640"/>
        <w:rPr>
          <w:noProof/>
        </w:rPr>
      </w:pPr>
      <w:r w:rsidRPr="00451E33">
        <w:rPr>
          <w:noProof/>
        </w:rPr>
        <w:t>[123]</w:t>
      </w:r>
      <w:r w:rsidRPr="00451E33">
        <w:rPr>
          <w:noProof/>
        </w:rPr>
        <w:tab/>
        <w:t>S. Suresh, “An Analysis of Short-term Load Forecasting on Residential Buildings Using Deep Learning Models,” Virginia Polytechnic Institute and State University, Blacksburg, 2020.</w:t>
      </w:r>
    </w:p>
    <w:p w14:paraId="0799B44C" w14:textId="77777777" w:rsidR="00451E33" w:rsidRPr="00451E33" w:rsidRDefault="00451E33" w:rsidP="00451E33">
      <w:pPr>
        <w:widowControl w:val="0"/>
        <w:autoSpaceDE w:val="0"/>
        <w:autoSpaceDN w:val="0"/>
        <w:adjustRightInd w:val="0"/>
        <w:ind w:left="640" w:hanging="640"/>
        <w:rPr>
          <w:noProof/>
        </w:rPr>
      </w:pPr>
      <w:r w:rsidRPr="00451E33">
        <w:rPr>
          <w:noProof/>
        </w:rPr>
        <w:t>[124]</w:t>
      </w:r>
      <w:r w:rsidRPr="00451E33">
        <w:rPr>
          <w:noProof/>
        </w:rPr>
        <w:tab/>
        <w:t>Y. Bengio, P. Lamblin, D. Popovici, and H. Larochelle, “Greedy layer-wise training of deep networks,” 2007, doi: 10.7551/mitpress/7503.003.0024.</w:t>
      </w:r>
    </w:p>
    <w:p w14:paraId="2EA68640" w14:textId="77777777" w:rsidR="00451E33" w:rsidRPr="00451E33" w:rsidRDefault="00451E33" w:rsidP="00451E33">
      <w:pPr>
        <w:widowControl w:val="0"/>
        <w:autoSpaceDE w:val="0"/>
        <w:autoSpaceDN w:val="0"/>
        <w:adjustRightInd w:val="0"/>
        <w:ind w:left="640" w:hanging="640"/>
        <w:rPr>
          <w:noProof/>
        </w:rPr>
      </w:pPr>
      <w:r w:rsidRPr="00451E33">
        <w:rPr>
          <w:noProof/>
        </w:rPr>
        <w:t>[125]</w:t>
      </w:r>
      <w:r w:rsidRPr="00451E33">
        <w:rPr>
          <w:noProof/>
        </w:rPr>
        <w:tab/>
        <w:t>I. J. Goodfellow, J. Shlens, and C. Szegedy, “Explaining and harnessing adversarial examples,” 2015.</w:t>
      </w:r>
    </w:p>
    <w:p w14:paraId="45791965" w14:textId="77777777" w:rsidR="00451E33" w:rsidRPr="00451E33" w:rsidRDefault="00451E33" w:rsidP="00451E33">
      <w:pPr>
        <w:widowControl w:val="0"/>
        <w:autoSpaceDE w:val="0"/>
        <w:autoSpaceDN w:val="0"/>
        <w:adjustRightInd w:val="0"/>
        <w:ind w:left="640" w:hanging="640"/>
        <w:rPr>
          <w:noProof/>
        </w:rPr>
      </w:pPr>
      <w:r w:rsidRPr="00451E33">
        <w:rPr>
          <w:noProof/>
        </w:rPr>
        <w:t>[126]</w:t>
      </w:r>
      <w:r w:rsidRPr="00451E33">
        <w:rPr>
          <w:noProof/>
        </w:rPr>
        <w:tab/>
        <w:t>A. Graves, A. R. Mohamed, and G. Hinton, “Speech recognition with deep recurrent neural networks,” 2013, doi: 10.1109/ICASSP.2013.6638947.</w:t>
      </w:r>
    </w:p>
    <w:p w14:paraId="51D010DB" w14:textId="77777777" w:rsidR="00451E33" w:rsidRPr="00451E33" w:rsidRDefault="00451E33" w:rsidP="00451E33">
      <w:pPr>
        <w:widowControl w:val="0"/>
        <w:autoSpaceDE w:val="0"/>
        <w:autoSpaceDN w:val="0"/>
        <w:adjustRightInd w:val="0"/>
        <w:ind w:left="640" w:hanging="640"/>
        <w:rPr>
          <w:noProof/>
        </w:rPr>
      </w:pPr>
      <w:r w:rsidRPr="00451E33">
        <w:rPr>
          <w:noProof/>
        </w:rPr>
        <w:t>[127]</w:t>
      </w:r>
      <w:r w:rsidRPr="00451E33">
        <w:rPr>
          <w:noProof/>
        </w:rPr>
        <w:tab/>
        <w:t xml:space="preserve">H. Shi, M. Xu, and R. Li, “Deep Learning for Household Load Forecasting-A Novel Pooling Deep RNN,” </w:t>
      </w:r>
      <w:r w:rsidRPr="00451E33">
        <w:rPr>
          <w:i/>
          <w:iCs/>
          <w:noProof/>
        </w:rPr>
        <w:t>IEEE Trans. Smart Grid</w:t>
      </w:r>
      <w:r w:rsidRPr="00451E33">
        <w:rPr>
          <w:noProof/>
        </w:rPr>
        <w:t>, 2018, doi: 10.1109/TSG.2017.2686012.</w:t>
      </w:r>
    </w:p>
    <w:p w14:paraId="3623813E" w14:textId="77777777" w:rsidR="00451E33" w:rsidRPr="00451E33" w:rsidRDefault="00451E33" w:rsidP="00451E33">
      <w:pPr>
        <w:widowControl w:val="0"/>
        <w:autoSpaceDE w:val="0"/>
        <w:autoSpaceDN w:val="0"/>
        <w:adjustRightInd w:val="0"/>
        <w:ind w:left="640" w:hanging="640"/>
        <w:rPr>
          <w:noProof/>
        </w:rPr>
      </w:pPr>
      <w:r w:rsidRPr="00451E33">
        <w:rPr>
          <w:noProof/>
        </w:rPr>
        <w:t>[128]</w:t>
      </w:r>
      <w:r w:rsidRPr="00451E33">
        <w:rPr>
          <w:noProof/>
        </w:rPr>
        <w:tab/>
        <w:t xml:space="preserve">D. Silver, J. Schrittwieser, K. Simonyan, I. A.- Nature, and U. 2017, “Mastering the game of Go without human knowledge,” </w:t>
      </w:r>
      <w:r w:rsidRPr="00451E33">
        <w:rPr>
          <w:i/>
          <w:iCs/>
          <w:noProof/>
        </w:rPr>
        <w:t>Nature</w:t>
      </w:r>
      <w:r w:rsidRPr="00451E33">
        <w:rPr>
          <w:noProof/>
        </w:rPr>
        <w:t>. 2016.</w:t>
      </w:r>
    </w:p>
    <w:p w14:paraId="0B21FFA5" w14:textId="77777777" w:rsidR="00451E33" w:rsidRPr="00451E33" w:rsidRDefault="00451E33" w:rsidP="00451E33">
      <w:pPr>
        <w:widowControl w:val="0"/>
        <w:autoSpaceDE w:val="0"/>
        <w:autoSpaceDN w:val="0"/>
        <w:adjustRightInd w:val="0"/>
        <w:ind w:left="640" w:hanging="640"/>
        <w:rPr>
          <w:noProof/>
        </w:rPr>
      </w:pPr>
      <w:r w:rsidRPr="00451E33">
        <w:rPr>
          <w:noProof/>
        </w:rPr>
        <w:t>[129]</w:t>
      </w:r>
      <w:r w:rsidRPr="00451E33">
        <w:rPr>
          <w:noProof/>
        </w:rPr>
        <w:tab/>
        <w:t xml:space="preserve">V. Mnih </w:t>
      </w:r>
      <w:r w:rsidRPr="00451E33">
        <w:rPr>
          <w:i/>
          <w:iCs/>
          <w:noProof/>
        </w:rPr>
        <w:t>et al.</w:t>
      </w:r>
      <w:r w:rsidRPr="00451E33">
        <w:rPr>
          <w:noProof/>
        </w:rPr>
        <w:t xml:space="preserve">, “Human-level control through deep reinforcement learning,” </w:t>
      </w:r>
      <w:r w:rsidRPr="00451E33">
        <w:rPr>
          <w:i/>
          <w:iCs/>
          <w:noProof/>
        </w:rPr>
        <w:t>Nature</w:t>
      </w:r>
      <w:r w:rsidRPr="00451E33">
        <w:rPr>
          <w:noProof/>
        </w:rPr>
        <w:t>, 2015, doi: 10.1038/nature14236.</w:t>
      </w:r>
    </w:p>
    <w:p w14:paraId="3259016F" w14:textId="77777777" w:rsidR="00451E33" w:rsidRPr="00451E33" w:rsidRDefault="00451E33" w:rsidP="00451E33">
      <w:pPr>
        <w:widowControl w:val="0"/>
        <w:autoSpaceDE w:val="0"/>
        <w:autoSpaceDN w:val="0"/>
        <w:adjustRightInd w:val="0"/>
        <w:ind w:left="640" w:hanging="640"/>
        <w:rPr>
          <w:noProof/>
        </w:rPr>
      </w:pPr>
      <w:r w:rsidRPr="00451E33">
        <w:rPr>
          <w:noProof/>
        </w:rPr>
        <w:t>[130]</w:t>
      </w:r>
      <w:r w:rsidRPr="00451E33">
        <w:rPr>
          <w:noProof/>
        </w:rPr>
        <w:tab/>
        <w:t xml:space="preserve">C. J. Huang and P. H. Kuo, “Multiple-Input Deep Convolutional Neural Network Model for Short-Term Photovoltaic Power Forecasting,” </w:t>
      </w:r>
      <w:r w:rsidRPr="00451E33">
        <w:rPr>
          <w:i/>
          <w:iCs/>
          <w:noProof/>
        </w:rPr>
        <w:t>IEEE Access</w:t>
      </w:r>
      <w:r w:rsidRPr="00451E33">
        <w:rPr>
          <w:noProof/>
        </w:rPr>
        <w:t>, 2019, doi: 10.1109/ACCESS.2019.2921238.</w:t>
      </w:r>
    </w:p>
    <w:p w14:paraId="1B98C469" w14:textId="77777777" w:rsidR="00451E33" w:rsidRPr="00451E33" w:rsidRDefault="00451E33" w:rsidP="00451E33">
      <w:pPr>
        <w:widowControl w:val="0"/>
        <w:autoSpaceDE w:val="0"/>
        <w:autoSpaceDN w:val="0"/>
        <w:adjustRightInd w:val="0"/>
        <w:ind w:left="640" w:hanging="640"/>
        <w:rPr>
          <w:noProof/>
        </w:rPr>
      </w:pPr>
      <w:r w:rsidRPr="00451E33">
        <w:rPr>
          <w:noProof/>
        </w:rPr>
        <w:t>[131]</w:t>
      </w:r>
      <w:r w:rsidRPr="00451E33">
        <w:rPr>
          <w:noProof/>
        </w:rPr>
        <w:tab/>
        <w:t xml:space="preserve">S. Bouktif, A. Fiaz, A. Ouni, and M. A. Serhani, “Optimal deep learning LSTM </w:t>
      </w:r>
      <w:r w:rsidRPr="00451E33">
        <w:rPr>
          <w:noProof/>
        </w:rPr>
        <w:lastRenderedPageBreak/>
        <w:t xml:space="preserve">model for electric load forecasting using feature selection and genetic algorithm: Comparison with machine learning approaches,” </w:t>
      </w:r>
      <w:r w:rsidRPr="00451E33">
        <w:rPr>
          <w:i/>
          <w:iCs/>
          <w:noProof/>
        </w:rPr>
        <w:t>Energies</w:t>
      </w:r>
      <w:r w:rsidRPr="00451E33">
        <w:rPr>
          <w:noProof/>
        </w:rPr>
        <w:t>, 2018, doi: 10.3390/en11071636.</w:t>
      </w:r>
    </w:p>
    <w:p w14:paraId="4EB3B5C1" w14:textId="77777777" w:rsidR="00451E33" w:rsidRPr="00451E33" w:rsidRDefault="00451E33" w:rsidP="00451E33">
      <w:pPr>
        <w:widowControl w:val="0"/>
        <w:autoSpaceDE w:val="0"/>
        <w:autoSpaceDN w:val="0"/>
        <w:adjustRightInd w:val="0"/>
        <w:ind w:left="640" w:hanging="640"/>
        <w:rPr>
          <w:noProof/>
        </w:rPr>
      </w:pPr>
      <w:r w:rsidRPr="00451E33">
        <w:rPr>
          <w:noProof/>
        </w:rPr>
        <w:t>[132]</w:t>
      </w:r>
      <w:r w:rsidRPr="00451E33">
        <w:rPr>
          <w:noProof/>
        </w:rPr>
        <w:tab/>
        <w:t xml:space="preserve">H. J. Sadaei, P. C. de Lima e Silva, F. G. Guimarães, and M. H. Lee, “Short-term load forecasting by using a combined method of convolutional neural networks and fuzzy time series,” </w:t>
      </w:r>
      <w:r w:rsidRPr="00451E33">
        <w:rPr>
          <w:i/>
          <w:iCs/>
          <w:noProof/>
        </w:rPr>
        <w:t>Energy</w:t>
      </w:r>
      <w:r w:rsidRPr="00451E33">
        <w:rPr>
          <w:noProof/>
        </w:rPr>
        <w:t>, 2019, doi: 10.1016/j.energy.2019.03.081.</w:t>
      </w:r>
    </w:p>
    <w:p w14:paraId="5F507D23" w14:textId="77777777" w:rsidR="00451E33" w:rsidRPr="00451E33" w:rsidRDefault="00451E33" w:rsidP="00451E33">
      <w:pPr>
        <w:widowControl w:val="0"/>
        <w:autoSpaceDE w:val="0"/>
        <w:autoSpaceDN w:val="0"/>
        <w:adjustRightInd w:val="0"/>
        <w:ind w:left="640" w:hanging="640"/>
        <w:rPr>
          <w:noProof/>
        </w:rPr>
      </w:pPr>
      <w:r w:rsidRPr="00451E33">
        <w:rPr>
          <w:noProof/>
        </w:rPr>
        <w:t>[133]</w:t>
      </w:r>
      <w:r w:rsidRPr="00451E33">
        <w:rPr>
          <w:noProof/>
        </w:rPr>
        <w:tab/>
        <w:t>I. Koprinska, D. Wu, and Z. Wang, “Convolutional Neural Networks for Energy Time Series Forecasting,” 2018, doi: 10.1109/IJCNN.2018.8489399.</w:t>
      </w:r>
    </w:p>
    <w:p w14:paraId="2DDD8141" w14:textId="77777777" w:rsidR="00451E33" w:rsidRPr="00451E33" w:rsidRDefault="00451E33" w:rsidP="00451E33">
      <w:pPr>
        <w:widowControl w:val="0"/>
        <w:autoSpaceDE w:val="0"/>
        <w:autoSpaceDN w:val="0"/>
        <w:adjustRightInd w:val="0"/>
        <w:ind w:left="640" w:hanging="640"/>
        <w:rPr>
          <w:noProof/>
        </w:rPr>
      </w:pPr>
      <w:r w:rsidRPr="00451E33">
        <w:rPr>
          <w:noProof/>
        </w:rPr>
        <w:t>[134]</w:t>
      </w:r>
      <w:r w:rsidRPr="00451E33">
        <w:rPr>
          <w:noProof/>
        </w:rPr>
        <w:tab/>
        <w:t>A. Gasparin, S. Lukovic, and C. Alippi, “Deep Learning for Time Series Forecasting: The Electric Load Case,” 2019, [Online]. Available: http://arxiv.org/abs/1907.09207.</w:t>
      </w:r>
    </w:p>
    <w:p w14:paraId="25B476C7" w14:textId="77777777" w:rsidR="00451E33" w:rsidRPr="00451E33" w:rsidRDefault="00451E33" w:rsidP="00451E33">
      <w:pPr>
        <w:widowControl w:val="0"/>
        <w:autoSpaceDE w:val="0"/>
        <w:autoSpaceDN w:val="0"/>
        <w:adjustRightInd w:val="0"/>
        <w:ind w:left="640" w:hanging="640"/>
        <w:rPr>
          <w:noProof/>
        </w:rPr>
      </w:pPr>
      <w:r w:rsidRPr="00451E33">
        <w:rPr>
          <w:noProof/>
        </w:rPr>
        <w:t>[135]</w:t>
      </w:r>
      <w:r w:rsidRPr="00451E33">
        <w:rPr>
          <w:noProof/>
        </w:rPr>
        <w:tab/>
        <w:t xml:space="preserve">C. Tian, J. Ma, C. Zhang, and P. Zhan, “A deep neural network model for short-term load forecast based on long short-term memory network and convolutional neural network,” </w:t>
      </w:r>
      <w:r w:rsidRPr="00451E33">
        <w:rPr>
          <w:i/>
          <w:iCs/>
          <w:noProof/>
        </w:rPr>
        <w:t>Energies</w:t>
      </w:r>
      <w:r w:rsidRPr="00451E33">
        <w:rPr>
          <w:noProof/>
        </w:rPr>
        <w:t>, 2018, doi: 10.3390/en11123493.</w:t>
      </w:r>
    </w:p>
    <w:p w14:paraId="173D73CE" w14:textId="77777777" w:rsidR="00451E33" w:rsidRPr="00451E33" w:rsidRDefault="00451E33" w:rsidP="00451E33">
      <w:pPr>
        <w:widowControl w:val="0"/>
        <w:autoSpaceDE w:val="0"/>
        <w:autoSpaceDN w:val="0"/>
        <w:adjustRightInd w:val="0"/>
        <w:ind w:left="640" w:hanging="640"/>
        <w:rPr>
          <w:noProof/>
        </w:rPr>
      </w:pPr>
      <w:r w:rsidRPr="00451E33">
        <w:rPr>
          <w:noProof/>
        </w:rPr>
        <w:t>[136]</w:t>
      </w:r>
      <w:r w:rsidRPr="00451E33">
        <w:rPr>
          <w:noProof/>
        </w:rPr>
        <w:tab/>
        <w:t>B. Farsi, “On Short-Term Load Forecasting Using Machine Learning Techniques,” Concordia University, 2020.</w:t>
      </w:r>
    </w:p>
    <w:p w14:paraId="2B907290" w14:textId="77777777" w:rsidR="00451E33" w:rsidRPr="00451E33" w:rsidRDefault="00451E33" w:rsidP="00451E33">
      <w:pPr>
        <w:widowControl w:val="0"/>
        <w:autoSpaceDE w:val="0"/>
        <w:autoSpaceDN w:val="0"/>
        <w:adjustRightInd w:val="0"/>
        <w:ind w:left="640" w:hanging="640"/>
        <w:rPr>
          <w:noProof/>
        </w:rPr>
      </w:pPr>
      <w:r w:rsidRPr="00451E33">
        <w:rPr>
          <w:noProof/>
        </w:rPr>
        <w:t>[137]</w:t>
      </w:r>
      <w:r w:rsidRPr="00451E33">
        <w:rPr>
          <w:noProof/>
        </w:rPr>
        <w:tab/>
        <w:t xml:space="preserve">C. J. Huang, Y. Shen, Y. H. Chen, and H. C. Chen, “A novel hybrid deep neural network model for short-term electricity price forecasting,” </w:t>
      </w:r>
      <w:r w:rsidRPr="00451E33">
        <w:rPr>
          <w:i/>
          <w:iCs/>
          <w:noProof/>
        </w:rPr>
        <w:t>Int. J. Energy Res.</w:t>
      </w:r>
      <w:r w:rsidRPr="00451E33">
        <w:rPr>
          <w:noProof/>
        </w:rPr>
        <w:t>, 2021, doi: 10.1002/er.5945.</w:t>
      </w:r>
    </w:p>
    <w:p w14:paraId="5F87D826" w14:textId="77777777" w:rsidR="00451E33" w:rsidRPr="00451E33" w:rsidRDefault="00451E33" w:rsidP="00451E33">
      <w:pPr>
        <w:widowControl w:val="0"/>
        <w:autoSpaceDE w:val="0"/>
        <w:autoSpaceDN w:val="0"/>
        <w:adjustRightInd w:val="0"/>
        <w:ind w:left="640" w:hanging="640"/>
        <w:rPr>
          <w:noProof/>
        </w:rPr>
      </w:pPr>
      <w:r w:rsidRPr="00451E33">
        <w:rPr>
          <w:noProof/>
        </w:rPr>
        <w:t>[138]</w:t>
      </w:r>
      <w:r w:rsidRPr="00451E33">
        <w:rPr>
          <w:noProof/>
        </w:rPr>
        <w:tab/>
        <w:t xml:space="preserve">B. Y. Goodfellow I., “Courville A-Deep learning-MIT (2016),” </w:t>
      </w:r>
      <w:r w:rsidRPr="00451E33">
        <w:rPr>
          <w:i/>
          <w:iCs/>
          <w:noProof/>
        </w:rPr>
        <w:t>Nature</w:t>
      </w:r>
      <w:r w:rsidRPr="00451E33">
        <w:rPr>
          <w:noProof/>
        </w:rPr>
        <w:t>, 2016.</w:t>
      </w:r>
    </w:p>
    <w:p w14:paraId="797C21D6" w14:textId="77777777" w:rsidR="00451E33" w:rsidRPr="00451E33" w:rsidRDefault="00451E33" w:rsidP="00451E33">
      <w:pPr>
        <w:widowControl w:val="0"/>
        <w:autoSpaceDE w:val="0"/>
        <w:autoSpaceDN w:val="0"/>
        <w:adjustRightInd w:val="0"/>
        <w:ind w:left="640" w:hanging="640"/>
        <w:rPr>
          <w:noProof/>
        </w:rPr>
      </w:pPr>
      <w:r w:rsidRPr="00451E33">
        <w:rPr>
          <w:noProof/>
        </w:rPr>
        <w:t>[139]</w:t>
      </w:r>
      <w:r w:rsidRPr="00451E33">
        <w:rPr>
          <w:noProof/>
        </w:rPr>
        <w:tab/>
        <w:t xml:space="preserve">C. Gallicchio, A. Micheli, and L. Pedrelli, “Design of deep echo state networks,” </w:t>
      </w:r>
      <w:r w:rsidRPr="00451E33">
        <w:rPr>
          <w:i/>
          <w:iCs/>
          <w:noProof/>
        </w:rPr>
        <w:t>Neural Networks</w:t>
      </w:r>
      <w:r w:rsidRPr="00451E33">
        <w:rPr>
          <w:noProof/>
        </w:rPr>
        <w:t>, 2018, doi: 10.1016/j.neunet.2018.08.002.</w:t>
      </w:r>
    </w:p>
    <w:p w14:paraId="2A2B0E7F" w14:textId="77777777" w:rsidR="00451E33" w:rsidRPr="00451E33" w:rsidRDefault="00451E33" w:rsidP="00451E33">
      <w:pPr>
        <w:widowControl w:val="0"/>
        <w:autoSpaceDE w:val="0"/>
        <w:autoSpaceDN w:val="0"/>
        <w:adjustRightInd w:val="0"/>
        <w:ind w:left="640" w:hanging="640"/>
        <w:rPr>
          <w:noProof/>
        </w:rPr>
      </w:pPr>
      <w:r w:rsidRPr="00451E33">
        <w:rPr>
          <w:noProof/>
        </w:rPr>
        <w:t>[140]</w:t>
      </w:r>
      <w:r w:rsidRPr="00451E33">
        <w:rPr>
          <w:noProof/>
        </w:rPr>
        <w:tab/>
        <w:t xml:space="preserve">“Understanding LSTM Networks -- colah’s blog.” </w:t>
      </w:r>
      <w:r w:rsidRPr="00451E33">
        <w:rPr>
          <w:noProof/>
        </w:rPr>
        <w:lastRenderedPageBreak/>
        <w:t>https://colah.github.io/posts/2015-08-Understanding-LSTMs/ (accessed Dec. 08, 2021).</w:t>
      </w:r>
    </w:p>
    <w:p w14:paraId="50D7EC70" w14:textId="77777777" w:rsidR="00451E33" w:rsidRPr="00451E33" w:rsidRDefault="00451E33" w:rsidP="00451E33">
      <w:pPr>
        <w:widowControl w:val="0"/>
        <w:autoSpaceDE w:val="0"/>
        <w:autoSpaceDN w:val="0"/>
        <w:adjustRightInd w:val="0"/>
        <w:ind w:left="640" w:hanging="640"/>
        <w:rPr>
          <w:noProof/>
        </w:rPr>
      </w:pPr>
      <w:r w:rsidRPr="00451E33">
        <w:rPr>
          <w:noProof/>
        </w:rPr>
        <w:t>[141]</w:t>
      </w:r>
      <w:r w:rsidRPr="00451E33">
        <w:rPr>
          <w:noProof/>
        </w:rPr>
        <w:tab/>
        <w:t>“Introduction to LSTM Units in RNN | Pluralsight.” https://www.pluralsight.com/guides/introduction-to-lstm-units-in-rnn (accessed Nov. 18, 2021).</w:t>
      </w:r>
    </w:p>
    <w:p w14:paraId="0696576A" w14:textId="77777777" w:rsidR="00451E33" w:rsidRPr="00451E33" w:rsidRDefault="00451E33" w:rsidP="00451E33">
      <w:pPr>
        <w:widowControl w:val="0"/>
        <w:autoSpaceDE w:val="0"/>
        <w:autoSpaceDN w:val="0"/>
        <w:adjustRightInd w:val="0"/>
        <w:ind w:left="640" w:hanging="640"/>
        <w:rPr>
          <w:noProof/>
        </w:rPr>
      </w:pPr>
      <w:r w:rsidRPr="00451E33">
        <w:rPr>
          <w:noProof/>
        </w:rPr>
        <w:t>[142]</w:t>
      </w:r>
      <w:r w:rsidRPr="00451E33">
        <w:rPr>
          <w:noProof/>
        </w:rPr>
        <w:tab/>
        <w:t>P. P. Phyo, “Deep Learning for Short-term Electricity Load Forecasting,” Sirindhorn International Institute of Technology, 2018.</w:t>
      </w:r>
    </w:p>
    <w:p w14:paraId="50A41F00" w14:textId="77777777" w:rsidR="00451E33" w:rsidRPr="00451E33" w:rsidRDefault="00451E33" w:rsidP="00451E33">
      <w:pPr>
        <w:widowControl w:val="0"/>
        <w:autoSpaceDE w:val="0"/>
        <w:autoSpaceDN w:val="0"/>
        <w:adjustRightInd w:val="0"/>
        <w:ind w:left="640" w:hanging="640"/>
        <w:rPr>
          <w:noProof/>
        </w:rPr>
      </w:pPr>
      <w:r w:rsidRPr="00451E33">
        <w:rPr>
          <w:noProof/>
        </w:rPr>
        <w:t>[143]</w:t>
      </w:r>
      <w:r w:rsidRPr="00451E33">
        <w:rPr>
          <w:noProof/>
        </w:rPr>
        <w:tab/>
        <w:t xml:space="preserve">C. Olah, “Understanding LSTM Networks [Blog],” </w:t>
      </w:r>
      <w:r w:rsidRPr="00451E33">
        <w:rPr>
          <w:i/>
          <w:iCs/>
          <w:noProof/>
        </w:rPr>
        <w:t>Web Page</w:t>
      </w:r>
      <w:r w:rsidRPr="00451E33">
        <w:rPr>
          <w:noProof/>
        </w:rPr>
        <w:t>, 2015.</w:t>
      </w:r>
    </w:p>
    <w:p w14:paraId="43462442" w14:textId="77777777" w:rsidR="00451E33" w:rsidRPr="00451E33" w:rsidRDefault="00451E33" w:rsidP="00451E33">
      <w:pPr>
        <w:widowControl w:val="0"/>
        <w:autoSpaceDE w:val="0"/>
        <w:autoSpaceDN w:val="0"/>
        <w:adjustRightInd w:val="0"/>
        <w:ind w:left="640" w:hanging="640"/>
        <w:rPr>
          <w:noProof/>
        </w:rPr>
      </w:pPr>
      <w:r w:rsidRPr="00451E33">
        <w:rPr>
          <w:noProof/>
        </w:rPr>
        <w:t>[144]</w:t>
      </w:r>
      <w:r w:rsidRPr="00451E33">
        <w:rPr>
          <w:noProof/>
        </w:rPr>
        <w:tab/>
        <w:t>M. Imani and H. Ghassemian, “Sequence to Image Transform Based Convolutional Neural Network for Load Forecasting,” 2019, doi: 10.1109/IranianCEE.2019.8786456.</w:t>
      </w:r>
    </w:p>
    <w:p w14:paraId="74E9C8F9" w14:textId="77777777" w:rsidR="00451E33" w:rsidRPr="00451E33" w:rsidRDefault="00451E33" w:rsidP="00451E33">
      <w:pPr>
        <w:widowControl w:val="0"/>
        <w:autoSpaceDE w:val="0"/>
        <w:autoSpaceDN w:val="0"/>
        <w:adjustRightInd w:val="0"/>
        <w:ind w:left="640" w:hanging="640"/>
        <w:rPr>
          <w:noProof/>
        </w:rPr>
      </w:pPr>
      <w:r w:rsidRPr="00451E33">
        <w:rPr>
          <w:noProof/>
        </w:rPr>
        <w:t>[145]</w:t>
      </w:r>
      <w:r w:rsidRPr="00451E33">
        <w:rPr>
          <w:noProof/>
        </w:rPr>
        <w:tab/>
        <w:t>R. Garg, B. G. Vijay Kumar, G. Carneiro, and I. Reid, “Unsupervised CNN for single view depth estimation: Geometry to the rescue,” 2016, doi: 10.1007/978-3-319-46484-8_45.</w:t>
      </w:r>
    </w:p>
    <w:p w14:paraId="47CFDFDC" w14:textId="77777777" w:rsidR="00451E33" w:rsidRPr="00451E33" w:rsidRDefault="00451E33" w:rsidP="00451E33">
      <w:pPr>
        <w:widowControl w:val="0"/>
        <w:autoSpaceDE w:val="0"/>
        <w:autoSpaceDN w:val="0"/>
        <w:adjustRightInd w:val="0"/>
        <w:ind w:left="640" w:hanging="640"/>
        <w:rPr>
          <w:noProof/>
        </w:rPr>
      </w:pPr>
      <w:r w:rsidRPr="00451E33">
        <w:rPr>
          <w:noProof/>
        </w:rPr>
        <w:t>[146]</w:t>
      </w:r>
      <w:r w:rsidRPr="00451E33">
        <w:rPr>
          <w:noProof/>
        </w:rPr>
        <w:tab/>
        <w:t>T. T. Um, V. Babakeshizadeh, and D. Kulic, “Exercise motion classification from large-scale wearable sensor data using convolutional neural networks,” 2017, doi: 10.1109/IROS.2017.8206051.</w:t>
      </w:r>
    </w:p>
    <w:p w14:paraId="0CCBC7E0" w14:textId="77777777" w:rsidR="00451E33" w:rsidRPr="00451E33" w:rsidRDefault="00451E33" w:rsidP="00451E33">
      <w:pPr>
        <w:widowControl w:val="0"/>
        <w:autoSpaceDE w:val="0"/>
        <w:autoSpaceDN w:val="0"/>
        <w:adjustRightInd w:val="0"/>
        <w:ind w:left="640" w:hanging="640"/>
        <w:rPr>
          <w:noProof/>
        </w:rPr>
      </w:pPr>
      <w:r w:rsidRPr="00451E33">
        <w:rPr>
          <w:noProof/>
        </w:rPr>
        <w:t>[147]</w:t>
      </w:r>
      <w:r w:rsidRPr="00451E33">
        <w:rPr>
          <w:noProof/>
        </w:rPr>
        <w:tab/>
        <w:t>Y. Zhang, S. Roller, and B. C. Wallace, “MGNC-CNN: A simple approach to exploiting multiple word embeddings for sentence classification,” 2016, doi: 10.18653/v1/n16-1178.</w:t>
      </w:r>
    </w:p>
    <w:p w14:paraId="00BFA4C3" w14:textId="77777777" w:rsidR="00451E33" w:rsidRPr="00451E33" w:rsidRDefault="00451E33" w:rsidP="00451E33">
      <w:pPr>
        <w:widowControl w:val="0"/>
        <w:autoSpaceDE w:val="0"/>
        <w:autoSpaceDN w:val="0"/>
        <w:adjustRightInd w:val="0"/>
        <w:ind w:left="640" w:hanging="640"/>
        <w:rPr>
          <w:noProof/>
        </w:rPr>
      </w:pPr>
      <w:r w:rsidRPr="00451E33">
        <w:rPr>
          <w:noProof/>
        </w:rPr>
        <w:t>[148]</w:t>
      </w:r>
      <w:r w:rsidRPr="00451E33">
        <w:rPr>
          <w:noProof/>
        </w:rPr>
        <w:tab/>
        <w:t xml:space="preserve">E. Gawehn, J. A. Hiss, and G. Schneider, “Deep Learning in Drug Discovery,” </w:t>
      </w:r>
      <w:r w:rsidRPr="00451E33">
        <w:rPr>
          <w:i/>
          <w:iCs/>
          <w:noProof/>
        </w:rPr>
        <w:t>Molecular Informatics</w:t>
      </w:r>
      <w:r w:rsidRPr="00451E33">
        <w:rPr>
          <w:noProof/>
        </w:rPr>
        <w:t>. 2016, doi: 10.1002/minf.201501008.</w:t>
      </w:r>
    </w:p>
    <w:p w14:paraId="53206BC9" w14:textId="77777777" w:rsidR="00451E33" w:rsidRPr="00451E33" w:rsidRDefault="00451E33" w:rsidP="00451E33">
      <w:pPr>
        <w:widowControl w:val="0"/>
        <w:autoSpaceDE w:val="0"/>
        <w:autoSpaceDN w:val="0"/>
        <w:adjustRightInd w:val="0"/>
        <w:ind w:left="640" w:hanging="640"/>
        <w:rPr>
          <w:noProof/>
        </w:rPr>
      </w:pPr>
      <w:r w:rsidRPr="00451E33">
        <w:rPr>
          <w:noProof/>
        </w:rPr>
        <w:t>[149]</w:t>
      </w:r>
      <w:r w:rsidRPr="00451E33">
        <w:rPr>
          <w:noProof/>
        </w:rPr>
        <w:tab/>
        <w:t xml:space="preserve">C. Lang, “Machine Learning Approaches for Energy Forecasting,” University of </w:t>
      </w:r>
      <w:r w:rsidRPr="00451E33">
        <w:rPr>
          <w:noProof/>
        </w:rPr>
        <w:lastRenderedPageBreak/>
        <w:t>Regensburg, Regensburg, 2021.</w:t>
      </w:r>
    </w:p>
    <w:p w14:paraId="1DD3D889" w14:textId="77777777" w:rsidR="00451E33" w:rsidRPr="00451E33" w:rsidRDefault="00451E33" w:rsidP="00451E33">
      <w:pPr>
        <w:widowControl w:val="0"/>
        <w:autoSpaceDE w:val="0"/>
        <w:autoSpaceDN w:val="0"/>
        <w:adjustRightInd w:val="0"/>
        <w:ind w:left="640" w:hanging="640"/>
        <w:rPr>
          <w:noProof/>
        </w:rPr>
      </w:pPr>
      <w:r w:rsidRPr="00451E33">
        <w:rPr>
          <w:noProof/>
        </w:rPr>
        <w:t>[150]</w:t>
      </w:r>
      <w:r w:rsidRPr="00451E33">
        <w:rPr>
          <w:noProof/>
        </w:rPr>
        <w:tab/>
        <w:t>N. Singh, C. Vyjayanthi, and C. Modi, “Multi-step Short-term Electric Load Forecasting using 2D Convolutional Neural Networks,” 2020, doi: 10.1109/HYDCON48903.2020.9242917.</w:t>
      </w:r>
    </w:p>
    <w:p w14:paraId="6326CEE4" w14:textId="77777777" w:rsidR="00451E33" w:rsidRPr="00451E33" w:rsidRDefault="00451E33" w:rsidP="00451E33">
      <w:pPr>
        <w:widowControl w:val="0"/>
        <w:autoSpaceDE w:val="0"/>
        <w:autoSpaceDN w:val="0"/>
        <w:adjustRightInd w:val="0"/>
        <w:ind w:left="640" w:hanging="640"/>
        <w:rPr>
          <w:noProof/>
        </w:rPr>
      </w:pPr>
      <w:r w:rsidRPr="00451E33">
        <w:rPr>
          <w:noProof/>
        </w:rPr>
        <w:t>[151]</w:t>
      </w:r>
      <w:r w:rsidRPr="00451E33">
        <w:rPr>
          <w:noProof/>
        </w:rPr>
        <w:tab/>
        <w:t xml:space="preserve">R. Fukuoka, H. Suzuki, T. Kitajima, A. Kuwahara, and T. Yasuno, “Wind Speed Prediction Model Using LSTM and 1D-CNN,” </w:t>
      </w:r>
      <w:r w:rsidRPr="00451E33">
        <w:rPr>
          <w:i/>
          <w:iCs/>
          <w:noProof/>
        </w:rPr>
        <w:t>J. Signal Process.</w:t>
      </w:r>
      <w:r w:rsidRPr="00451E33">
        <w:rPr>
          <w:noProof/>
        </w:rPr>
        <w:t>, 2018, doi: 10.2299/jsp.22.207.</w:t>
      </w:r>
    </w:p>
    <w:p w14:paraId="62DBF9D6" w14:textId="77777777" w:rsidR="00451E33" w:rsidRPr="00451E33" w:rsidRDefault="00451E33" w:rsidP="00451E33">
      <w:pPr>
        <w:widowControl w:val="0"/>
        <w:autoSpaceDE w:val="0"/>
        <w:autoSpaceDN w:val="0"/>
        <w:adjustRightInd w:val="0"/>
        <w:ind w:left="640" w:hanging="640"/>
        <w:rPr>
          <w:noProof/>
        </w:rPr>
      </w:pPr>
      <w:r w:rsidRPr="00451E33">
        <w:rPr>
          <w:noProof/>
        </w:rPr>
        <w:t>[152]</w:t>
      </w:r>
      <w:r w:rsidRPr="00451E33">
        <w:rPr>
          <w:noProof/>
        </w:rPr>
        <w:tab/>
        <w:t xml:space="preserve">A. Brunel </w:t>
      </w:r>
      <w:r w:rsidRPr="00451E33">
        <w:rPr>
          <w:i/>
          <w:iCs/>
          <w:noProof/>
        </w:rPr>
        <w:t>et al.</w:t>
      </w:r>
      <w:r w:rsidRPr="00451E33">
        <w:rPr>
          <w:noProof/>
        </w:rPr>
        <w:t>, “A CNN adapted to time series for the classification of Supernovae,” 2019, doi: 10.2352/ISSN.2470-1173.2019.14.COLOR-090.</w:t>
      </w:r>
    </w:p>
    <w:p w14:paraId="2C0C6DFF" w14:textId="77777777" w:rsidR="00451E33" w:rsidRPr="00451E33" w:rsidRDefault="00451E33" w:rsidP="00451E33">
      <w:pPr>
        <w:widowControl w:val="0"/>
        <w:autoSpaceDE w:val="0"/>
        <w:autoSpaceDN w:val="0"/>
        <w:adjustRightInd w:val="0"/>
        <w:ind w:left="640" w:hanging="640"/>
        <w:rPr>
          <w:noProof/>
        </w:rPr>
      </w:pPr>
      <w:r w:rsidRPr="00451E33">
        <w:rPr>
          <w:noProof/>
        </w:rPr>
        <w:t>[153]</w:t>
      </w:r>
      <w:r w:rsidRPr="00451E33">
        <w:rPr>
          <w:noProof/>
        </w:rPr>
        <w:tab/>
        <w:t>A. Krizhevsky, I. Sutskever, and G. E. Hinton, “ImageNet classification with deep convolutional neural networks,” 2012.</w:t>
      </w:r>
    </w:p>
    <w:p w14:paraId="73E48EA6" w14:textId="77777777" w:rsidR="00451E33" w:rsidRPr="00451E33" w:rsidRDefault="00451E33" w:rsidP="00451E33">
      <w:pPr>
        <w:widowControl w:val="0"/>
        <w:autoSpaceDE w:val="0"/>
        <w:autoSpaceDN w:val="0"/>
        <w:adjustRightInd w:val="0"/>
        <w:ind w:left="640" w:hanging="640"/>
        <w:rPr>
          <w:noProof/>
        </w:rPr>
      </w:pPr>
      <w:r w:rsidRPr="00451E33">
        <w:rPr>
          <w:noProof/>
        </w:rPr>
        <w:t>[154]</w:t>
      </w:r>
      <w:r w:rsidRPr="00451E33">
        <w:rPr>
          <w:noProof/>
        </w:rPr>
        <w:tab/>
        <w:t>K. He, X. Zhang, S. Ren, and J. Sun, “Deep residual learning for image recognition,” 2016, doi: 10.1109/CVPR.2016.90.</w:t>
      </w:r>
    </w:p>
    <w:p w14:paraId="22416D4B" w14:textId="77777777" w:rsidR="00451E33" w:rsidRPr="00451E33" w:rsidRDefault="00451E33" w:rsidP="00451E33">
      <w:pPr>
        <w:widowControl w:val="0"/>
        <w:autoSpaceDE w:val="0"/>
        <w:autoSpaceDN w:val="0"/>
        <w:adjustRightInd w:val="0"/>
        <w:ind w:left="640" w:hanging="640"/>
        <w:rPr>
          <w:noProof/>
        </w:rPr>
      </w:pPr>
      <w:r w:rsidRPr="00451E33">
        <w:rPr>
          <w:noProof/>
        </w:rPr>
        <w:t>[155]</w:t>
      </w:r>
      <w:r w:rsidRPr="00451E33">
        <w:rPr>
          <w:noProof/>
        </w:rPr>
        <w:tab/>
        <w:t>C. L. Liu, F. Yin, Q. F. Wang, and D. H. Wang, “ICDAR 2011 Chinese handwriting recognition competition,” 2011, doi: 10.1109/ICDAR.2011.291.</w:t>
      </w:r>
    </w:p>
    <w:p w14:paraId="430A9ACE" w14:textId="77777777" w:rsidR="00451E33" w:rsidRPr="00451E33" w:rsidRDefault="00451E33" w:rsidP="00451E33">
      <w:pPr>
        <w:widowControl w:val="0"/>
        <w:autoSpaceDE w:val="0"/>
        <w:autoSpaceDN w:val="0"/>
        <w:adjustRightInd w:val="0"/>
        <w:ind w:left="640" w:hanging="640"/>
        <w:rPr>
          <w:noProof/>
        </w:rPr>
      </w:pPr>
      <w:r w:rsidRPr="00451E33">
        <w:rPr>
          <w:noProof/>
        </w:rPr>
        <w:t>[156]</w:t>
      </w:r>
      <w:r w:rsidRPr="00451E33">
        <w:rPr>
          <w:noProof/>
        </w:rPr>
        <w:tab/>
        <w:t>D. C. Cireşan, A. Giusti, L. M. Gambardella, and J. Schmidhuber, “Deep neural networks segment neuronal membranes in electron microscopy images,” 2012.</w:t>
      </w:r>
    </w:p>
    <w:p w14:paraId="08E1B265" w14:textId="77777777" w:rsidR="00451E33" w:rsidRPr="00451E33" w:rsidRDefault="00451E33" w:rsidP="00451E33">
      <w:pPr>
        <w:widowControl w:val="0"/>
        <w:autoSpaceDE w:val="0"/>
        <w:autoSpaceDN w:val="0"/>
        <w:adjustRightInd w:val="0"/>
        <w:ind w:left="640" w:hanging="640"/>
        <w:rPr>
          <w:noProof/>
        </w:rPr>
      </w:pPr>
      <w:r w:rsidRPr="00451E33">
        <w:rPr>
          <w:noProof/>
        </w:rPr>
        <w:t>[157]</w:t>
      </w:r>
      <w:r w:rsidRPr="00451E33">
        <w:rPr>
          <w:noProof/>
        </w:rPr>
        <w:tab/>
        <w:t>D. C. Cireşan, A. Giusti, L. M. Gambardella, and J. Schmidhuber, “Mitosis detection in breast cancer histology images with deep neural networks,” 2013, doi: 10.1007/978-3-642-40763-5_51.</w:t>
      </w:r>
    </w:p>
    <w:p w14:paraId="55859333" w14:textId="77777777" w:rsidR="00451E33" w:rsidRPr="00451E33" w:rsidRDefault="00451E33" w:rsidP="00451E33">
      <w:pPr>
        <w:widowControl w:val="0"/>
        <w:autoSpaceDE w:val="0"/>
        <w:autoSpaceDN w:val="0"/>
        <w:adjustRightInd w:val="0"/>
        <w:ind w:left="640" w:hanging="640"/>
        <w:rPr>
          <w:noProof/>
        </w:rPr>
      </w:pPr>
      <w:r w:rsidRPr="00451E33">
        <w:rPr>
          <w:noProof/>
        </w:rPr>
        <w:t>[158]</w:t>
      </w:r>
      <w:r w:rsidRPr="00451E33">
        <w:rPr>
          <w:noProof/>
        </w:rPr>
        <w:tab/>
        <w:t>G. E. Dahl, M. Ranzato, A. R. Mohamed, and G. Hinton, “Phone recognition with the mean-covariance restricted Boltzmann machine,” 2010.</w:t>
      </w:r>
    </w:p>
    <w:p w14:paraId="006CE273" w14:textId="77777777" w:rsidR="00451E33" w:rsidRPr="00451E33" w:rsidRDefault="00451E33" w:rsidP="00451E33">
      <w:pPr>
        <w:widowControl w:val="0"/>
        <w:autoSpaceDE w:val="0"/>
        <w:autoSpaceDN w:val="0"/>
        <w:adjustRightInd w:val="0"/>
        <w:ind w:left="640" w:hanging="640"/>
        <w:rPr>
          <w:noProof/>
        </w:rPr>
      </w:pPr>
      <w:r w:rsidRPr="00451E33">
        <w:rPr>
          <w:noProof/>
        </w:rPr>
        <w:t>[159]</w:t>
      </w:r>
      <w:r w:rsidRPr="00451E33">
        <w:rPr>
          <w:noProof/>
        </w:rPr>
        <w:tab/>
        <w:t>F. Seide, G. Li, and D. Yu, “Conversational speech transcription using Context-</w:t>
      </w:r>
      <w:r w:rsidRPr="00451E33">
        <w:rPr>
          <w:noProof/>
        </w:rPr>
        <w:lastRenderedPageBreak/>
        <w:t>Dependent Deep Neural Networks,” 2011, doi: 10.21437/interspeech.2011-169.</w:t>
      </w:r>
    </w:p>
    <w:p w14:paraId="6C37FDDD" w14:textId="77777777" w:rsidR="00451E33" w:rsidRPr="00451E33" w:rsidRDefault="00451E33" w:rsidP="00451E33">
      <w:pPr>
        <w:widowControl w:val="0"/>
        <w:autoSpaceDE w:val="0"/>
        <w:autoSpaceDN w:val="0"/>
        <w:adjustRightInd w:val="0"/>
        <w:ind w:left="640" w:hanging="640"/>
        <w:rPr>
          <w:noProof/>
        </w:rPr>
      </w:pPr>
      <w:r w:rsidRPr="00451E33">
        <w:rPr>
          <w:noProof/>
        </w:rPr>
        <w:t>[160]</w:t>
      </w:r>
      <w:r w:rsidRPr="00451E33">
        <w:rPr>
          <w:noProof/>
        </w:rPr>
        <w:tab/>
        <w:t xml:space="preserve">O. Abdel-Hamid, A. R. Mohamed, H. Jiang, L. Deng, G. Penn, and D. Yu, “Convolutional neural networks for speech recognition,” </w:t>
      </w:r>
      <w:r w:rsidRPr="00451E33">
        <w:rPr>
          <w:i/>
          <w:iCs/>
          <w:noProof/>
        </w:rPr>
        <w:t>IEEE Trans. Audio, Speech Lang. Process.</w:t>
      </w:r>
      <w:r w:rsidRPr="00451E33">
        <w:rPr>
          <w:noProof/>
        </w:rPr>
        <w:t>, 2014, doi: 10.1109/TASLP.2014.2339736.</w:t>
      </w:r>
    </w:p>
    <w:p w14:paraId="3B12E7F2" w14:textId="77777777" w:rsidR="00451E33" w:rsidRPr="00451E33" w:rsidRDefault="00451E33" w:rsidP="00451E33">
      <w:pPr>
        <w:widowControl w:val="0"/>
        <w:autoSpaceDE w:val="0"/>
        <w:autoSpaceDN w:val="0"/>
        <w:adjustRightInd w:val="0"/>
        <w:ind w:left="640" w:hanging="640"/>
        <w:rPr>
          <w:noProof/>
        </w:rPr>
      </w:pPr>
      <w:r w:rsidRPr="00451E33">
        <w:rPr>
          <w:noProof/>
        </w:rPr>
        <w:t>[161]</w:t>
      </w:r>
      <w:r w:rsidRPr="00451E33">
        <w:rPr>
          <w:noProof/>
        </w:rPr>
        <w:tab/>
        <w:t>L. Deng and J. C. Platt, “Ensemble deep learning for speech recognition,” 2014, doi: 10.21437/interspeech.2014-433.</w:t>
      </w:r>
    </w:p>
    <w:p w14:paraId="5F58FA11" w14:textId="77777777" w:rsidR="00451E33" w:rsidRPr="00451E33" w:rsidRDefault="00451E33" w:rsidP="00451E33">
      <w:pPr>
        <w:widowControl w:val="0"/>
        <w:autoSpaceDE w:val="0"/>
        <w:autoSpaceDN w:val="0"/>
        <w:adjustRightInd w:val="0"/>
        <w:ind w:left="640" w:hanging="640"/>
        <w:rPr>
          <w:noProof/>
        </w:rPr>
      </w:pPr>
      <w:r w:rsidRPr="00451E33">
        <w:rPr>
          <w:noProof/>
        </w:rPr>
        <w:t>[162]</w:t>
      </w:r>
      <w:r w:rsidRPr="00451E33">
        <w:rPr>
          <w:noProof/>
        </w:rPr>
        <w:tab/>
        <w:t xml:space="preserve">Y. Shen, Y. Ma, S. Deng, C. J. Huang, and P. H. Kuo, “An ensemble model based on deep learning and data preprocessing for short‐term electrical load forecasting,” </w:t>
      </w:r>
      <w:r w:rsidRPr="00451E33">
        <w:rPr>
          <w:i/>
          <w:iCs/>
          <w:noProof/>
        </w:rPr>
        <w:t>Sustain.</w:t>
      </w:r>
      <w:r w:rsidRPr="00451E33">
        <w:rPr>
          <w:noProof/>
        </w:rPr>
        <w:t>, 2021, doi: 10.3390/su13041694.</w:t>
      </w:r>
    </w:p>
    <w:p w14:paraId="737E3F21" w14:textId="77777777" w:rsidR="00451E33" w:rsidRPr="00451E33" w:rsidRDefault="00451E33" w:rsidP="00451E33">
      <w:pPr>
        <w:widowControl w:val="0"/>
        <w:autoSpaceDE w:val="0"/>
        <w:autoSpaceDN w:val="0"/>
        <w:adjustRightInd w:val="0"/>
        <w:ind w:left="640" w:hanging="640"/>
        <w:rPr>
          <w:noProof/>
        </w:rPr>
      </w:pPr>
      <w:r w:rsidRPr="00451E33">
        <w:rPr>
          <w:noProof/>
        </w:rPr>
        <w:t>[163]</w:t>
      </w:r>
      <w:r w:rsidRPr="00451E33">
        <w:rPr>
          <w:noProof/>
        </w:rPr>
        <w:tab/>
        <w:t xml:space="preserve">S. He </w:t>
      </w:r>
      <w:r w:rsidRPr="00451E33">
        <w:rPr>
          <w:i/>
          <w:iCs/>
          <w:noProof/>
        </w:rPr>
        <w:t>et al.</w:t>
      </w:r>
      <w:r w:rsidRPr="00451E33">
        <w:rPr>
          <w:noProof/>
        </w:rPr>
        <w:t xml:space="preserve">, “A per-unit curve rotated decoupling method for CNN-TCN based day-ahead load forecasting,” </w:t>
      </w:r>
      <w:r w:rsidRPr="00451E33">
        <w:rPr>
          <w:i/>
          <w:iCs/>
          <w:noProof/>
        </w:rPr>
        <w:t>IET Gener. Transm. Distrib.</w:t>
      </w:r>
      <w:r w:rsidRPr="00451E33">
        <w:rPr>
          <w:noProof/>
        </w:rPr>
        <w:t>, 2021, doi: 10.1049/gtd2.12214.</w:t>
      </w:r>
    </w:p>
    <w:p w14:paraId="4D48D6D7" w14:textId="77777777" w:rsidR="00451E33" w:rsidRPr="00451E33" w:rsidRDefault="00451E33" w:rsidP="00451E33">
      <w:pPr>
        <w:widowControl w:val="0"/>
        <w:autoSpaceDE w:val="0"/>
        <w:autoSpaceDN w:val="0"/>
        <w:adjustRightInd w:val="0"/>
        <w:ind w:left="640" w:hanging="640"/>
        <w:rPr>
          <w:noProof/>
        </w:rPr>
      </w:pPr>
      <w:r w:rsidRPr="00451E33">
        <w:rPr>
          <w:noProof/>
        </w:rPr>
        <w:t>[164]</w:t>
      </w:r>
      <w:r w:rsidRPr="00451E33">
        <w:rPr>
          <w:noProof/>
        </w:rPr>
        <w:tab/>
        <w:t xml:space="preserve">Y. Wang </w:t>
      </w:r>
      <w:r w:rsidRPr="00451E33">
        <w:rPr>
          <w:i/>
          <w:iCs/>
          <w:noProof/>
        </w:rPr>
        <w:t>et al.</w:t>
      </w:r>
      <w:r w:rsidRPr="00451E33">
        <w:rPr>
          <w:noProof/>
        </w:rPr>
        <w:t xml:space="preserve">, “Short-term load forecasting for industrial customers based on TCN-LightGBM,” </w:t>
      </w:r>
      <w:r w:rsidRPr="00451E33">
        <w:rPr>
          <w:i/>
          <w:iCs/>
          <w:noProof/>
        </w:rPr>
        <w:t>IEEE Trans. Power Syst.</w:t>
      </w:r>
      <w:r w:rsidRPr="00451E33">
        <w:rPr>
          <w:noProof/>
        </w:rPr>
        <w:t>, 2021, doi: 10.1109/TPWRS.2020.3028133.</w:t>
      </w:r>
    </w:p>
    <w:p w14:paraId="7E66C7B3" w14:textId="77777777" w:rsidR="00451E33" w:rsidRPr="00451E33" w:rsidRDefault="00451E33" w:rsidP="00451E33">
      <w:pPr>
        <w:widowControl w:val="0"/>
        <w:autoSpaceDE w:val="0"/>
        <w:autoSpaceDN w:val="0"/>
        <w:adjustRightInd w:val="0"/>
        <w:ind w:left="640" w:hanging="640"/>
        <w:rPr>
          <w:noProof/>
        </w:rPr>
      </w:pPr>
      <w:r w:rsidRPr="00451E33">
        <w:rPr>
          <w:noProof/>
        </w:rPr>
        <w:t>[165]</w:t>
      </w:r>
      <w:r w:rsidRPr="00451E33">
        <w:rPr>
          <w:noProof/>
        </w:rPr>
        <w:tab/>
        <w:t>“Stock Price Time Series Forecasting using Deep CNN.” https://www.analyticsvidhya.com/blog/2021/08/hands-on-stock-price-time-series-forecasting-using-deep-convolutional-networks/ (accessed Dec. 22, 2021).</w:t>
      </w:r>
    </w:p>
    <w:p w14:paraId="480816D0" w14:textId="77777777" w:rsidR="00451E33" w:rsidRPr="00451E33" w:rsidRDefault="00451E33" w:rsidP="00451E33">
      <w:pPr>
        <w:widowControl w:val="0"/>
        <w:autoSpaceDE w:val="0"/>
        <w:autoSpaceDN w:val="0"/>
        <w:adjustRightInd w:val="0"/>
        <w:ind w:left="640" w:hanging="640"/>
        <w:rPr>
          <w:noProof/>
        </w:rPr>
      </w:pPr>
      <w:r w:rsidRPr="00451E33">
        <w:rPr>
          <w:noProof/>
        </w:rPr>
        <w:t>[166]</w:t>
      </w:r>
      <w:r w:rsidRPr="00451E33">
        <w:rPr>
          <w:noProof/>
        </w:rPr>
        <w:tab/>
        <w:t>“Dispelling the Myth: How Peak Demand REALLY Occurs | Energy Sentry News.” https://energysentry.com/newsletters/dispelling-myth.php (accessed Oct. 24, 2021).</w:t>
      </w:r>
    </w:p>
    <w:p w14:paraId="795FFBE8" w14:textId="77777777" w:rsidR="00451E33" w:rsidRPr="00451E33" w:rsidRDefault="00451E33" w:rsidP="00451E33">
      <w:pPr>
        <w:widowControl w:val="0"/>
        <w:autoSpaceDE w:val="0"/>
        <w:autoSpaceDN w:val="0"/>
        <w:adjustRightInd w:val="0"/>
        <w:ind w:left="640" w:hanging="640"/>
        <w:rPr>
          <w:noProof/>
        </w:rPr>
      </w:pPr>
      <w:r w:rsidRPr="00451E33">
        <w:rPr>
          <w:noProof/>
        </w:rPr>
        <w:t>[167]</w:t>
      </w:r>
      <w:r w:rsidRPr="00451E33">
        <w:rPr>
          <w:noProof/>
        </w:rPr>
        <w:tab/>
        <w:t>“Base Load and Peak Load: understanding both concepts.” https://sinovoltaics.com/learning-center/basics/base-load-peak-load/ (accessed Oct. 24, 2021).</w:t>
      </w:r>
    </w:p>
    <w:p w14:paraId="724FE505" w14:textId="77777777" w:rsidR="00451E33" w:rsidRPr="00451E33" w:rsidRDefault="00451E33" w:rsidP="00451E33">
      <w:pPr>
        <w:widowControl w:val="0"/>
        <w:autoSpaceDE w:val="0"/>
        <w:autoSpaceDN w:val="0"/>
        <w:adjustRightInd w:val="0"/>
        <w:ind w:left="640" w:hanging="640"/>
        <w:rPr>
          <w:noProof/>
        </w:rPr>
      </w:pPr>
      <w:r w:rsidRPr="00451E33">
        <w:rPr>
          <w:noProof/>
        </w:rPr>
        <w:t>[168]</w:t>
      </w:r>
      <w:r w:rsidRPr="00451E33">
        <w:rPr>
          <w:noProof/>
        </w:rPr>
        <w:tab/>
        <w:t xml:space="preserve">“Peak Load &amp; Base Electricity - Understand Differences - EnergyWatch.” </w:t>
      </w:r>
      <w:r w:rsidRPr="00451E33">
        <w:rPr>
          <w:noProof/>
        </w:rPr>
        <w:lastRenderedPageBreak/>
        <w:t>https://energywatch-inc.com/peak-load-base-load-electricity/ (accessed Oct. 07, 2021).</w:t>
      </w:r>
    </w:p>
    <w:p w14:paraId="7E11E6D3" w14:textId="77777777" w:rsidR="00451E33" w:rsidRPr="00451E33" w:rsidRDefault="00451E33" w:rsidP="00451E33">
      <w:pPr>
        <w:widowControl w:val="0"/>
        <w:autoSpaceDE w:val="0"/>
        <w:autoSpaceDN w:val="0"/>
        <w:adjustRightInd w:val="0"/>
        <w:ind w:left="640" w:hanging="640"/>
        <w:rPr>
          <w:noProof/>
        </w:rPr>
      </w:pPr>
      <w:r w:rsidRPr="00451E33">
        <w:rPr>
          <w:noProof/>
        </w:rPr>
        <w:t>[169]</w:t>
      </w:r>
      <w:r w:rsidRPr="00451E33">
        <w:rPr>
          <w:noProof/>
        </w:rPr>
        <w:tab/>
        <w:t>“What is Peak Load? | Aquicore.” https://aquicore.com/blog/what-is-peak-load/ (accessed Oct. 07, 2021).</w:t>
      </w:r>
    </w:p>
    <w:p w14:paraId="0FD13028" w14:textId="77777777" w:rsidR="00451E33" w:rsidRPr="00451E33" w:rsidRDefault="00451E33" w:rsidP="00451E33">
      <w:pPr>
        <w:widowControl w:val="0"/>
        <w:autoSpaceDE w:val="0"/>
        <w:autoSpaceDN w:val="0"/>
        <w:adjustRightInd w:val="0"/>
        <w:ind w:left="640" w:hanging="640"/>
        <w:rPr>
          <w:noProof/>
        </w:rPr>
      </w:pPr>
      <w:r w:rsidRPr="00451E33">
        <w:rPr>
          <w:noProof/>
        </w:rPr>
        <w:t>[170]</w:t>
      </w:r>
      <w:r w:rsidRPr="00451E33">
        <w:rPr>
          <w:noProof/>
        </w:rPr>
        <w:tab/>
        <w:t xml:space="preserve">X. Kong, C. Li, C. Wang, Y. Zhang, and J. Zhang, “Short-term electrical load forecasting based on error correction using dynamic mode decomposition,” </w:t>
      </w:r>
      <w:r w:rsidRPr="00451E33">
        <w:rPr>
          <w:i/>
          <w:iCs/>
          <w:noProof/>
        </w:rPr>
        <w:t>Appl. Energy</w:t>
      </w:r>
      <w:r w:rsidRPr="00451E33">
        <w:rPr>
          <w:noProof/>
        </w:rPr>
        <w:t>, 2020, doi: 10.1016/j.apenergy.2019.114368.</w:t>
      </w:r>
    </w:p>
    <w:p w14:paraId="6731199D" w14:textId="77777777" w:rsidR="00451E33" w:rsidRPr="00451E33" w:rsidRDefault="00451E33" w:rsidP="00451E33">
      <w:pPr>
        <w:widowControl w:val="0"/>
        <w:autoSpaceDE w:val="0"/>
        <w:autoSpaceDN w:val="0"/>
        <w:adjustRightInd w:val="0"/>
        <w:ind w:left="640" w:hanging="640"/>
        <w:rPr>
          <w:noProof/>
        </w:rPr>
      </w:pPr>
      <w:r w:rsidRPr="00451E33">
        <w:rPr>
          <w:noProof/>
        </w:rPr>
        <w:t>[171]</w:t>
      </w:r>
      <w:r w:rsidRPr="00451E33">
        <w:rPr>
          <w:noProof/>
        </w:rPr>
        <w:tab/>
        <w:t xml:space="preserve">A. Dedinec, S. Filiposka, A. Dedinec, and L. Kocarev, “Deep belief network based electricity load forecasting: An analysis of Macedonian case,” </w:t>
      </w:r>
      <w:r w:rsidRPr="00451E33">
        <w:rPr>
          <w:i/>
          <w:iCs/>
          <w:noProof/>
        </w:rPr>
        <w:t>Energy</w:t>
      </w:r>
      <w:r w:rsidRPr="00451E33">
        <w:rPr>
          <w:noProof/>
        </w:rPr>
        <w:t>, 2016, doi: 10.1016/j.energy.2016.07.090.</w:t>
      </w:r>
    </w:p>
    <w:p w14:paraId="61B086E2" w14:textId="77777777" w:rsidR="00451E33" w:rsidRPr="00451E33" w:rsidRDefault="00451E33" w:rsidP="00451E33">
      <w:pPr>
        <w:widowControl w:val="0"/>
        <w:autoSpaceDE w:val="0"/>
        <w:autoSpaceDN w:val="0"/>
        <w:adjustRightInd w:val="0"/>
        <w:ind w:left="640" w:hanging="640"/>
        <w:rPr>
          <w:noProof/>
        </w:rPr>
      </w:pPr>
      <w:r w:rsidRPr="00451E33">
        <w:rPr>
          <w:noProof/>
        </w:rPr>
        <w:t>[172]</w:t>
      </w:r>
      <w:r w:rsidRPr="00451E33">
        <w:rPr>
          <w:noProof/>
        </w:rPr>
        <w:tab/>
        <w:t>S. Papadopoulos and I. Karakatsanis, “Short-term electricity load forecasting using time series and ensemble learning methods,” 2015, doi: 10.1109/PECI.2015.7064913.</w:t>
      </w:r>
    </w:p>
    <w:p w14:paraId="4C3366B0" w14:textId="77777777" w:rsidR="00451E33" w:rsidRPr="00451E33" w:rsidRDefault="00451E33" w:rsidP="00451E33">
      <w:pPr>
        <w:widowControl w:val="0"/>
        <w:autoSpaceDE w:val="0"/>
        <w:autoSpaceDN w:val="0"/>
        <w:adjustRightInd w:val="0"/>
        <w:ind w:left="640" w:hanging="640"/>
        <w:rPr>
          <w:noProof/>
        </w:rPr>
      </w:pPr>
      <w:r w:rsidRPr="00451E33">
        <w:rPr>
          <w:noProof/>
        </w:rPr>
        <w:t>[173]</w:t>
      </w:r>
      <w:r w:rsidRPr="00451E33">
        <w:rPr>
          <w:noProof/>
        </w:rPr>
        <w:tab/>
        <w:t xml:space="preserve">W. Kim, Y. Han, K. J. Kim, and K. W. Song, “Electricity load forecasting using advanced feature selection and optimal deep learning model for the variable refrigerant flow systems,” </w:t>
      </w:r>
      <w:r w:rsidRPr="00451E33">
        <w:rPr>
          <w:i/>
          <w:iCs/>
          <w:noProof/>
        </w:rPr>
        <w:t>Energy Reports</w:t>
      </w:r>
      <w:r w:rsidRPr="00451E33">
        <w:rPr>
          <w:noProof/>
        </w:rPr>
        <w:t>, 2020, doi: 10.1016/j.egyr.2020.09.019.</w:t>
      </w:r>
    </w:p>
    <w:p w14:paraId="6AF75EED" w14:textId="77777777" w:rsidR="00451E33" w:rsidRPr="00451E33" w:rsidRDefault="00451E33" w:rsidP="00451E33">
      <w:pPr>
        <w:widowControl w:val="0"/>
        <w:autoSpaceDE w:val="0"/>
        <w:autoSpaceDN w:val="0"/>
        <w:adjustRightInd w:val="0"/>
        <w:ind w:left="640" w:hanging="640"/>
        <w:rPr>
          <w:noProof/>
        </w:rPr>
      </w:pPr>
      <w:r w:rsidRPr="00451E33">
        <w:rPr>
          <w:noProof/>
        </w:rPr>
        <w:t>[174]</w:t>
      </w:r>
      <w:r w:rsidRPr="00451E33">
        <w:rPr>
          <w:noProof/>
        </w:rPr>
        <w:tab/>
        <w:t>“Independent Electricity System Operator - Hourly Zonal Demand Report.” http://reports.ieso.ca/public/DemandZonal/ (accessed Jun. 05, 2021).</w:t>
      </w:r>
    </w:p>
    <w:p w14:paraId="2F01A701" w14:textId="77777777" w:rsidR="00451E33" w:rsidRPr="00451E33" w:rsidRDefault="00451E33" w:rsidP="00451E33">
      <w:pPr>
        <w:widowControl w:val="0"/>
        <w:autoSpaceDE w:val="0"/>
        <w:autoSpaceDN w:val="0"/>
        <w:adjustRightInd w:val="0"/>
        <w:ind w:left="640" w:hanging="640"/>
        <w:rPr>
          <w:noProof/>
        </w:rPr>
      </w:pPr>
      <w:r w:rsidRPr="00451E33">
        <w:rPr>
          <w:noProof/>
        </w:rPr>
        <w:t>[175]</w:t>
      </w:r>
      <w:r w:rsidRPr="00451E33">
        <w:rPr>
          <w:noProof/>
        </w:rPr>
        <w:tab/>
        <w:t>“Historical Climate Data - Climate - Environment and Climate Change Canada.” https://climate.weather.gc.ca/ (accessed Jan. 05, 2021).</w:t>
      </w:r>
    </w:p>
    <w:p w14:paraId="6D70A368" w14:textId="77777777" w:rsidR="00451E33" w:rsidRPr="00451E33" w:rsidRDefault="00451E33" w:rsidP="00451E33">
      <w:pPr>
        <w:widowControl w:val="0"/>
        <w:autoSpaceDE w:val="0"/>
        <w:autoSpaceDN w:val="0"/>
        <w:adjustRightInd w:val="0"/>
        <w:ind w:left="640" w:hanging="640"/>
        <w:rPr>
          <w:noProof/>
        </w:rPr>
      </w:pPr>
      <w:r w:rsidRPr="00451E33">
        <w:rPr>
          <w:noProof/>
        </w:rPr>
        <w:t>[176]</w:t>
      </w:r>
      <w:r w:rsidRPr="00451E33">
        <w:rPr>
          <w:noProof/>
        </w:rPr>
        <w:tab/>
        <w:t xml:space="preserve">D. C. Wu, B. Bahrami Asl, A. Razban, and J. Chen, “Air compressor load forecasting using artificial neural network,” </w:t>
      </w:r>
      <w:r w:rsidRPr="00451E33">
        <w:rPr>
          <w:i/>
          <w:iCs/>
          <w:noProof/>
        </w:rPr>
        <w:t>Expert Syst. Appl.</w:t>
      </w:r>
      <w:r w:rsidRPr="00451E33">
        <w:rPr>
          <w:noProof/>
        </w:rPr>
        <w:t>, 2021, doi: 10.1016/j.eswa.2020.114209.</w:t>
      </w:r>
    </w:p>
    <w:p w14:paraId="1539C904" w14:textId="77777777" w:rsidR="00451E33" w:rsidRPr="00451E33" w:rsidRDefault="00451E33" w:rsidP="00451E33">
      <w:pPr>
        <w:widowControl w:val="0"/>
        <w:autoSpaceDE w:val="0"/>
        <w:autoSpaceDN w:val="0"/>
        <w:adjustRightInd w:val="0"/>
        <w:ind w:left="640" w:hanging="640"/>
        <w:rPr>
          <w:noProof/>
        </w:rPr>
      </w:pPr>
      <w:r w:rsidRPr="00451E33">
        <w:rPr>
          <w:noProof/>
        </w:rPr>
        <w:lastRenderedPageBreak/>
        <w:t>[177]</w:t>
      </w:r>
      <w:r w:rsidRPr="00451E33">
        <w:rPr>
          <w:noProof/>
        </w:rPr>
        <w:tab/>
        <w:t xml:space="preserve">L. Kuan </w:t>
      </w:r>
      <w:r w:rsidRPr="00451E33">
        <w:rPr>
          <w:i/>
          <w:iCs/>
          <w:noProof/>
        </w:rPr>
        <w:t>et al.</w:t>
      </w:r>
      <w:r w:rsidRPr="00451E33">
        <w:rPr>
          <w:noProof/>
        </w:rPr>
        <w:t>, “Short-term electricity load forecasting method based on multilayered self-normalizing GRU network,” 2017, doi: 10.1109/EI2.2017.8245330.</w:t>
      </w:r>
    </w:p>
    <w:p w14:paraId="64E15839" w14:textId="77777777" w:rsidR="00451E33" w:rsidRPr="00451E33" w:rsidRDefault="00451E33" w:rsidP="00451E33">
      <w:pPr>
        <w:widowControl w:val="0"/>
        <w:autoSpaceDE w:val="0"/>
        <w:autoSpaceDN w:val="0"/>
        <w:adjustRightInd w:val="0"/>
        <w:ind w:left="640" w:hanging="640"/>
        <w:rPr>
          <w:noProof/>
        </w:rPr>
      </w:pPr>
      <w:r w:rsidRPr="00451E33">
        <w:rPr>
          <w:noProof/>
        </w:rPr>
        <w:t>[178]</w:t>
      </w:r>
      <w:r w:rsidRPr="00451E33">
        <w:rPr>
          <w:noProof/>
        </w:rPr>
        <w:tab/>
        <w:t>L. Li, K. Ota, and M. Dong, “Everything is image: CNN-based short-term electrical load forecasting for smart grid,” 2017, doi: 10.1109/ISPAN-FCST-ISCC.2017.78.</w:t>
      </w:r>
    </w:p>
    <w:p w14:paraId="34025E45" w14:textId="77777777" w:rsidR="00451E33" w:rsidRPr="00451E33" w:rsidRDefault="00451E33" w:rsidP="00451E33">
      <w:pPr>
        <w:widowControl w:val="0"/>
        <w:autoSpaceDE w:val="0"/>
        <w:autoSpaceDN w:val="0"/>
        <w:adjustRightInd w:val="0"/>
        <w:ind w:left="640" w:hanging="640"/>
        <w:rPr>
          <w:noProof/>
        </w:rPr>
      </w:pPr>
      <w:r w:rsidRPr="00451E33">
        <w:rPr>
          <w:noProof/>
        </w:rPr>
        <w:t>[179]</w:t>
      </w:r>
      <w:r w:rsidRPr="00451E33">
        <w:rPr>
          <w:noProof/>
        </w:rPr>
        <w:tab/>
        <w:t xml:space="preserve">M. Dong and L. Grumbach, “A Hybrid Distribution Feeder Long-Term Load Forecasting Method Based on Sequence Prediction,” </w:t>
      </w:r>
      <w:r w:rsidRPr="00451E33">
        <w:rPr>
          <w:i/>
          <w:iCs/>
          <w:noProof/>
        </w:rPr>
        <w:t>IEEE Trans. Smart Grid</w:t>
      </w:r>
      <w:r w:rsidRPr="00451E33">
        <w:rPr>
          <w:noProof/>
        </w:rPr>
        <w:t>, 2020, doi: 10.1109/TSG.2019.2924183.</w:t>
      </w:r>
    </w:p>
    <w:p w14:paraId="59E7558E" w14:textId="77777777" w:rsidR="00451E33" w:rsidRPr="00451E33" w:rsidRDefault="00451E33" w:rsidP="00451E33">
      <w:pPr>
        <w:widowControl w:val="0"/>
        <w:autoSpaceDE w:val="0"/>
        <w:autoSpaceDN w:val="0"/>
        <w:adjustRightInd w:val="0"/>
        <w:ind w:left="640" w:hanging="640"/>
        <w:rPr>
          <w:noProof/>
        </w:rPr>
      </w:pPr>
      <w:r w:rsidRPr="00451E33">
        <w:rPr>
          <w:noProof/>
        </w:rPr>
        <w:t>[180]</w:t>
      </w:r>
      <w:r w:rsidRPr="00451E33">
        <w:rPr>
          <w:noProof/>
        </w:rPr>
        <w:tab/>
        <w:t xml:space="preserve">L. Yin and J. Xie, “Multi-temporal-spatial-scale temporal convolution network for short-term load forecasting of power systems,” </w:t>
      </w:r>
      <w:r w:rsidRPr="00451E33">
        <w:rPr>
          <w:i/>
          <w:iCs/>
          <w:noProof/>
        </w:rPr>
        <w:t>Appl. Energy</w:t>
      </w:r>
      <w:r w:rsidRPr="00451E33">
        <w:rPr>
          <w:noProof/>
        </w:rPr>
        <w:t>, 2021, doi: 10.1016/j.apenergy.2020.116328.</w:t>
      </w:r>
    </w:p>
    <w:p w14:paraId="1ACA1649" w14:textId="77777777" w:rsidR="00451E33" w:rsidRPr="00451E33" w:rsidRDefault="00451E33" w:rsidP="00451E33">
      <w:pPr>
        <w:widowControl w:val="0"/>
        <w:autoSpaceDE w:val="0"/>
        <w:autoSpaceDN w:val="0"/>
        <w:adjustRightInd w:val="0"/>
        <w:ind w:left="640" w:hanging="640"/>
        <w:rPr>
          <w:noProof/>
        </w:rPr>
      </w:pPr>
      <w:r w:rsidRPr="00451E33">
        <w:rPr>
          <w:noProof/>
        </w:rPr>
        <w:t>[181]</w:t>
      </w:r>
      <w:r w:rsidRPr="00451E33">
        <w:rPr>
          <w:noProof/>
        </w:rPr>
        <w:tab/>
        <w:t xml:space="preserve">S. Panigrahi, Y. Karali, and H. S. Behera, “Normalize Time Series and Forecast using Evolutionary Neural Network,” </w:t>
      </w:r>
      <w:r w:rsidRPr="00451E33">
        <w:rPr>
          <w:i/>
          <w:iCs/>
          <w:noProof/>
        </w:rPr>
        <w:t>Int. J. Comput. Appl.</w:t>
      </w:r>
      <w:r w:rsidRPr="00451E33">
        <w:rPr>
          <w:noProof/>
        </w:rPr>
        <w:t>, 2013.</w:t>
      </w:r>
    </w:p>
    <w:p w14:paraId="55C59EFF" w14:textId="77777777" w:rsidR="00451E33" w:rsidRPr="00451E33" w:rsidRDefault="00451E33" w:rsidP="00451E33">
      <w:pPr>
        <w:widowControl w:val="0"/>
        <w:autoSpaceDE w:val="0"/>
        <w:autoSpaceDN w:val="0"/>
        <w:adjustRightInd w:val="0"/>
        <w:ind w:left="640" w:hanging="640"/>
        <w:rPr>
          <w:noProof/>
        </w:rPr>
      </w:pPr>
      <w:r w:rsidRPr="00451E33">
        <w:rPr>
          <w:noProof/>
        </w:rPr>
        <w:t>[182]</w:t>
      </w:r>
      <w:r w:rsidRPr="00451E33">
        <w:rPr>
          <w:noProof/>
        </w:rPr>
        <w:tab/>
        <w:t>“Fit linear regression model - MATLAB fitlm.” https://www.mathworks.com/help/stats/fitlm.html (accessed Nov. 21, 2021).</w:t>
      </w:r>
    </w:p>
    <w:p w14:paraId="19718A7C" w14:textId="77777777" w:rsidR="00451E33" w:rsidRPr="00451E33" w:rsidRDefault="00451E33" w:rsidP="00451E33">
      <w:pPr>
        <w:widowControl w:val="0"/>
        <w:autoSpaceDE w:val="0"/>
        <w:autoSpaceDN w:val="0"/>
        <w:adjustRightInd w:val="0"/>
        <w:ind w:left="640" w:hanging="640"/>
        <w:rPr>
          <w:noProof/>
        </w:rPr>
      </w:pPr>
      <w:r w:rsidRPr="00451E33">
        <w:rPr>
          <w:noProof/>
        </w:rPr>
        <w:t>[183]</w:t>
      </w:r>
      <w:r w:rsidRPr="00451E33">
        <w:rPr>
          <w:noProof/>
        </w:rPr>
        <w:tab/>
        <w:t>“Resilient Back Propagation - Wikipedia.” https://en.wikipedia.org/wiki/Rprop (accessed Dec. 31, 2021).</w:t>
      </w:r>
    </w:p>
    <w:p w14:paraId="33DA7577" w14:textId="77777777" w:rsidR="00451E33" w:rsidRPr="00451E33" w:rsidRDefault="00451E33" w:rsidP="00451E33">
      <w:pPr>
        <w:widowControl w:val="0"/>
        <w:autoSpaceDE w:val="0"/>
        <w:autoSpaceDN w:val="0"/>
        <w:adjustRightInd w:val="0"/>
        <w:ind w:left="640" w:hanging="640"/>
        <w:rPr>
          <w:noProof/>
        </w:rPr>
      </w:pPr>
      <w:r w:rsidRPr="00451E33">
        <w:rPr>
          <w:noProof/>
        </w:rPr>
        <w:t>[184]</w:t>
      </w:r>
      <w:r w:rsidRPr="00451E33">
        <w:rPr>
          <w:noProof/>
        </w:rPr>
        <w:tab/>
        <w:t>S. Krishnan, Y. Xiao, and R. A. Saurous, “Neumann optimizer: A practical optimization algorithm for deep neural networks,” 2018.</w:t>
      </w:r>
    </w:p>
    <w:p w14:paraId="5ED91578" w14:textId="77777777" w:rsidR="00451E33" w:rsidRPr="00451E33" w:rsidRDefault="00451E33" w:rsidP="00451E33">
      <w:pPr>
        <w:widowControl w:val="0"/>
        <w:autoSpaceDE w:val="0"/>
        <w:autoSpaceDN w:val="0"/>
        <w:adjustRightInd w:val="0"/>
        <w:ind w:left="640" w:hanging="640"/>
        <w:rPr>
          <w:noProof/>
        </w:rPr>
      </w:pPr>
      <w:r w:rsidRPr="00451E33">
        <w:rPr>
          <w:noProof/>
        </w:rPr>
        <w:t>[185]</w:t>
      </w:r>
      <w:r w:rsidRPr="00451E33">
        <w:rPr>
          <w:noProof/>
        </w:rPr>
        <w:tab/>
        <w:t>C. Chen, L. Shen, F. Zou, and F. Wei Liu, “Towards Practical Adam: Non-Convexity, Convergence Theory, and Mini-Batch Acceleration,” Jan. 2021, Accessed: Jan. 16, 2022. [Online]. Available: https://arxiv.org/abs/2101.05471v1.</w:t>
      </w:r>
    </w:p>
    <w:p w14:paraId="4919821F" w14:textId="77777777" w:rsidR="00451E33" w:rsidRPr="00451E33" w:rsidRDefault="00451E33" w:rsidP="00451E33">
      <w:pPr>
        <w:widowControl w:val="0"/>
        <w:autoSpaceDE w:val="0"/>
        <w:autoSpaceDN w:val="0"/>
        <w:adjustRightInd w:val="0"/>
        <w:ind w:left="640" w:hanging="640"/>
        <w:rPr>
          <w:noProof/>
        </w:rPr>
      </w:pPr>
      <w:r w:rsidRPr="00451E33">
        <w:rPr>
          <w:noProof/>
        </w:rPr>
        <w:t>[186]</w:t>
      </w:r>
      <w:r w:rsidRPr="00451E33">
        <w:rPr>
          <w:noProof/>
        </w:rPr>
        <w:tab/>
        <w:t xml:space="preserve">O. Yadan, K. Adams, Y. Taigman, and M. Ranzato, “Multi-GPU training of </w:t>
      </w:r>
      <w:r w:rsidRPr="00451E33">
        <w:rPr>
          <w:noProof/>
        </w:rPr>
        <w:lastRenderedPageBreak/>
        <w:t>convnets,” 2014.</w:t>
      </w:r>
    </w:p>
    <w:p w14:paraId="72A1BDD2" w14:textId="77777777" w:rsidR="00451E33" w:rsidRPr="00451E33" w:rsidRDefault="00451E33" w:rsidP="00451E33">
      <w:pPr>
        <w:widowControl w:val="0"/>
        <w:autoSpaceDE w:val="0"/>
        <w:autoSpaceDN w:val="0"/>
        <w:adjustRightInd w:val="0"/>
        <w:ind w:left="640" w:hanging="640"/>
        <w:rPr>
          <w:noProof/>
        </w:rPr>
      </w:pPr>
      <w:r w:rsidRPr="00451E33">
        <w:rPr>
          <w:noProof/>
        </w:rPr>
        <w:t>[187]</w:t>
      </w:r>
      <w:r w:rsidRPr="00451E33">
        <w:rPr>
          <w:noProof/>
        </w:rPr>
        <w:tab/>
        <w:t xml:space="preserve">M. Barman and N. B. Dev Choudhury, “Season specific approach for short-term load forecasting based on hybrid FA-SVM and similarity concept,” </w:t>
      </w:r>
      <w:r w:rsidRPr="00451E33">
        <w:rPr>
          <w:i/>
          <w:iCs/>
          <w:noProof/>
        </w:rPr>
        <w:t>Energy</w:t>
      </w:r>
      <w:r w:rsidRPr="00451E33">
        <w:rPr>
          <w:noProof/>
        </w:rPr>
        <w:t>, 2019, doi: 10.1016/j.energy.2019.03.010.</w:t>
      </w:r>
    </w:p>
    <w:p w14:paraId="40867144" w14:textId="1368621E" w:rsidR="00287359" w:rsidRDefault="00287359" w:rsidP="00287359">
      <w:pPr>
        <w:sectPr w:rsidR="00287359" w:rsidSect="00CF19C9">
          <w:headerReference w:type="default" r:id="rId102"/>
          <w:footerReference w:type="default" r:id="rId103"/>
          <w:pgSz w:w="12240" w:h="15840" w:code="1"/>
          <w:pgMar w:top="1440" w:right="1440" w:bottom="1440" w:left="2160" w:header="720" w:footer="720" w:gutter="0"/>
          <w:pgNumType w:start="1"/>
          <w:cols w:space="720"/>
          <w:docGrid w:linePitch="360"/>
        </w:sectPr>
      </w:pPr>
      <w:r>
        <w:fldChar w:fldCharType="end"/>
      </w:r>
    </w:p>
    <w:p w14:paraId="50F607AD" w14:textId="3B70D36B" w:rsidR="0077501A" w:rsidRDefault="0077501A" w:rsidP="005343B5">
      <w:pPr>
        <w:pStyle w:val="Appendix"/>
        <w:ind w:left="0"/>
      </w:pPr>
      <w:bookmarkStart w:id="155" w:name="_Toc94773645"/>
      <w:r>
        <w:lastRenderedPageBreak/>
        <w:t>Appendix A</w:t>
      </w:r>
      <w:bookmarkEnd w:id="155"/>
    </w:p>
    <w:p w14:paraId="4ED0E5FB" w14:textId="51C5C27E" w:rsidR="00BB1291" w:rsidRDefault="00316D15" w:rsidP="009A7D59">
      <w:pPr>
        <w:pStyle w:val="Heading1"/>
        <w:jc w:val="both"/>
      </w:pPr>
      <w:bookmarkStart w:id="156" w:name="_Toc94773646"/>
      <w:r>
        <w:t xml:space="preserve">1 </w:t>
      </w:r>
      <w:r w:rsidR="001F6CFC" w:rsidRPr="001F6CFC">
        <w:t xml:space="preserve">Determining the </w:t>
      </w:r>
      <w:r w:rsidR="00BB1291">
        <w:t>S</w:t>
      </w:r>
      <w:r w:rsidR="001F6CFC" w:rsidRPr="001F6CFC">
        <w:t>ARIMA</w:t>
      </w:r>
      <w:r w:rsidR="00BB1291">
        <w:t>X</w:t>
      </w:r>
      <w:r w:rsidR="001F6CFC" w:rsidRPr="001F6CFC">
        <w:t xml:space="preserve"> Model's Optimal Parameters</w:t>
      </w:r>
      <w:bookmarkEnd w:id="156"/>
    </w:p>
    <w:p w14:paraId="1421F39A" w14:textId="49500A1B" w:rsidR="003C0378" w:rsidRDefault="003C0378" w:rsidP="003C0378">
      <w:pPr>
        <w:ind w:firstLine="288"/>
      </w:pPr>
      <w:r w:rsidRPr="003C0378">
        <w:t xml:space="preserve">Autocorrelation is also known as serial correlation in discrete-time. As a function of delay, it correlates a signal with a delayed copy of itself. Informally, it refers to the similarity of observations as a function of time lag. The auto correlation function (ACF) can be used to identify the most common seasonality in a time series. It also aids us in determining the optimal number of differences and identifying instances where our series may be over or under-differentiated. </w:t>
      </w:r>
      <w:r w:rsidR="00C0671F" w:rsidRPr="00C0671F">
        <w:t>The proper order of differencing is the smallest number that can produce a near-stationary series that oscillates around a defined mean, and the auto-correlation plot quickly approaches zero</w:t>
      </w:r>
      <w:r w:rsidRPr="003C0378">
        <w:t xml:space="preserve">. Finally, </w:t>
      </w:r>
      <w:r w:rsidR="00CF0ECB">
        <w:t>ACF</w:t>
      </w:r>
      <w:r w:rsidRPr="003C0378">
        <w:t xml:space="preserve"> helps us determine the lags that can be used in our MA terms for seasonal and non-seasonal components.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
      <w:tr w:rsidR="00CD3489" w:rsidRPr="006352B1" w14:paraId="28E428D9" w14:textId="77777777" w:rsidTr="00DC0D87">
        <w:trPr>
          <w:trHeight w:val="345"/>
          <w:jc w:val="center"/>
        </w:trPr>
        <w:tc>
          <w:tcPr>
            <w:tcW w:w="0" w:type="auto"/>
            <w:shd w:val="clear" w:color="auto" w:fill="auto"/>
            <w:noWrap/>
            <w:vAlign w:val="bottom"/>
            <w:hideMark/>
          </w:tcPr>
          <w:p w14:paraId="6F72DA4B"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Dataset</w:t>
            </w:r>
          </w:p>
        </w:tc>
        <w:tc>
          <w:tcPr>
            <w:tcW w:w="0" w:type="auto"/>
            <w:shd w:val="clear" w:color="auto" w:fill="auto"/>
            <w:noWrap/>
            <w:vAlign w:val="bottom"/>
            <w:hideMark/>
          </w:tcPr>
          <w:p w14:paraId="242D675C"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p>
        </w:tc>
        <w:tc>
          <w:tcPr>
            <w:tcW w:w="0" w:type="auto"/>
            <w:shd w:val="clear" w:color="auto" w:fill="auto"/>
            <w:noWrap/>
            <w:vAlign w:val="bottom"/>
            <w:hideMark/>
          </w:tcPr>
          <w:p w14:paraId="7CE2EE7D"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Exact Lag Vectors - (p, d, q) x (P, D, Q)</w:t>
            </w:r>
          </w:p>
        </w:tc>
      </w:tr>
      <w:tr w:rsidR="00CD3489" w:rsidRPr="006352B1" w14:paraId="0BCD2D1C" w14:textId="77777777" w:rsidTr="00DC0D87">
        <w:trPr>
          <w:trHeight w:val="375"/>
          <w:jc w:val="center"/>
        </w:trPr>
        <w:tc>
          <w:tcPr>
            <w:tcW w:w="0" w:type="auto"/>
            <w:shd w:val="clear" w:color="auto" w:fill="auto"/>
            <w:noWrap/>
            <w:vAlign w:val="bottom"/>
            <w:hideMark/>
          </w:tcPr>
          <w:p w14:paraId="53FFD4FD"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Toronto</w:t>
            </w:r>
          </w:p>
        </w:tc>
        <w:tc>
          <w:tcPr>
            <w:tcW w:w="0" w:type="auto"/>
            <w:shd w:val="clear" w:color="auto" w:fill="auto"/>
            <w:noWrap/>
            <w:vAlign w:val="bottom"/>
            <w:hideMark/>
          </w:tcPr>
          <w:p w14:paraId="189AC4AE"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2) x (7, 1, 7)</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047807BA"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2]) x ([24, 48, 72, 168], 24, [24, 168])</w:t>
            </w:r>
          </w:p>
        </w:tc>
      </w:tr>
      <w:tr w:rsidR="00CD3489" w:rsidRPr="006352B1" w14:paraId="65A9C3A9" w14:textId="77777777" w:rsidTr="00DC0D87">
        <w:trPr>
          <w:trHeight w:val="375"/>
          <w:jc w:val="center"/>
        </w:trPr>
        <w:tc>
          <w:tcPr>
            <w:tcW w:w="0" w:type="auto"/>
            <w:shd w:val="clear" w:color="auto" w:fill="auto"/>
            <w:noWrap/>
            <w:vAlign w:val="bottom"/>
            <w:hideMark/>
          </w:tcPr>
          <w:p w14:paraId="59484A09"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Ottawa</w:t>
            </w:r>
          </w:p>
        </w:tc>
        <w:tc>
          <w:tcPr>
            <w:tcW w:w="0" w:type="auto"/>
            <w:shd w:val="clear" w:color="auto" w:fill="auto"/>
            <w:noWrap/>
            <w:vAlign w:val="bottom"/>
            <w:hideMark/>
          </w:tcPr>
          <w:p w14:paraId="454D2452"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x (2, 1, 7)</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3B772A97"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x ([24, 48], 24, [24, 168])</w:t>
            </w:r>
          </w:p>
        </w:tc>
      </w:tr>
      <w:tr w:rsidR="00CD3489" w:rsidRPr="006352B1" w14:paraId="72813755" w14:textId="77777777" w:rsidTr="00DC0D87">
        <w:trPr>
          <w:trHeight w:val="375"/>
          <w:jc w:val="center"/>
        </w:trPr>
        <w:tc>
          <w:tcPr>
            <w:tcW w:w="0" w:type="auto"/>
            <w:shd w:val="clear" w:color="auto" w:fill="auto"/>
            <w:noWrap/>
            <w:vAlign w:val="bottom"/>
            <w:hideMark/>
          </w:tcPr>
          <w:p w14:paraId="3CC41E4F"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Saint John</w:t>
            </w:r>
          </w:p>
        </w:tc>
        <w:tc>
          <w:tcPr>
            <w:tcW w:w="0" w:type="auto"/>
            <w:shd w:val="clear" w:color="auto" w:fill="auto"/>
            <w:noWrap/>
            <w:vAlign w:val="bottom"/>
            <w:hideMark/>
          </w:tcPr>
          <w:p w14:paraId="4ACB9677"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(2, 1, 1) x (7, 1, 2)</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7F581DEE" w14:textId="77777777" w:rsidR="00CD3489" w:rsidRPr="00DC0D87" w:rsidRDefault="00CD3489" w:rsidP="00DC0D87">
            <w:pPr>
              <w:keepNext/>
              <w:spacing w:line="240" w:lineRule="auto"/>
              <w:jc w:val="center"/>
              <w:rPr>
                <w:color w:val="000000"/>
                <w:sz w:val="20"/>
                <w:szCs w:val="20"/>
                <w:lang w:eastAsia="en-CA"/>
              </w:rPr>
            </w:pPr>
            <w:r w:rsidRPr="00DC0D87">
              <w:rPr>
                <w:color w:val="000000"/>
                <w:sz w:val="20"/>
                <w:szCs w:val="20"/>
                <w:lang w:eastAsia="en-CA"/>
              </w:rPr>
              <w:t>([1, 2], 1, 1) x ([24, 168], 24, [24, 48])</w:t>
            </w:r>
          </w:p>
        </w:tc>
      </w:tr>
    </w:tbl>
    <w:p w14:paraId="428D450A" w14:textId="3C1A8719" w:rsidR="00CD3489" w:rsidRDefault="00CD3489" w:rsidP="008A7132">
      <w:pPr>
        <w:pStyle w:val="Caption"/>
        <w:jc w:val="center"/>
      </w:pPr>
      <w:bookmarkStart w:id="157" w:name="_Ref91172205"/>
      <w:bookmarkStart w:id="158" w:name="_Toc94773683"/>
      <w:r>
        <w:t xml:space="preserve">Table </w:t>
      </w:r>
      <w:fldSimple w:instr=" SEQ Table \* ARABIC ">
        <w:r w:rsidR="00815F3F">
          <w:rPr>
            <w:noProof/>
          </w:rPr>
          <w:t>16</w:t>
        </w:r>
      </w:fldSimple>
      <w:bookmarkEnd w:id="157"/>
      <w:r>
        <w:t xml:space="preserve"> - </w:t>
      </w:r>
      <w:r w:rsidRPr="00AF02BC">
        <w:t xml:space="preserve">The </w:t>
      </w:r>
      <w:r>
        <w:t>S</w:t>
      </w:r>
      <w:r w:rsidRPr="00AF02BC">
        <w:t>ARIMA</w:t>
      </w:r>
      <w:r>
        <w:t>X</w:t>
      </w:r>
      <w:r w:rsidRPr="00AF02BC">
        <w:t xml:space="preserve"> hyperparameters that were used across all datasets</w:t>
      </w:r>
      <w:bookmarkEnd w:id="158"/>
    </w:p>
    <w:p w14:paraId="2C03934D" w14:textId="029AD197" w:rsidR="00CD3489" w:rsidRPr="00642386" w:rsidRDefault="00CD3489" w:rsidP="00E07987">
      <w:pPr>
        <w:ind w:firstLine="288"/>
      </w:pPr>
      <w:r w:rsidRPr="00CD3489">
        <w:t xml:space="preserve">The parameters used for the SARIMAX model for each dataset are shown in </w:t>
      </w:r>
      <w:r>
        <w:fldChar w:fldCharType="begin"/>
      </w:r>
      <w:r>
        <w:instrText xml:space="preserve"> REF _Ref91172205 \h </w:instrText>
      </w:r>
      <w:r>
        <w:fldChar w:fldCharType="separate"/>
      </w:r>
      <w:r w:rsidR="00815F3F">
        <w:t xml:space="preserve">Table </w:t>
      </w:r>
      <w:r w:rsidR="00815F3F">
        <w:rPr>
          <w:noProof/>
        </w:rPr>
        <w:t>16</w:t>
      </w:r>
      <w:r>
        <w:fldChar w:fldCharType="end"/>
      </w:r>
      <w:r w:rsidRPr="00CD3489">
        <w:t>.</w:t>
      </w:r>
      <w:r>
        <w:t xml:space="preserve"> </w:t>
      </w:r>
      <w:r w:rsidR="003C0378">
        <w:t xml:space="preserve">The partial autocorrelation function (PACF) in time series analysis calculates the partial correlation of a stationary time series with its own lagged values by regressing the time series' values at all shorter lags. After removing intermediate lags, the correlation between a time series and its lag is known as partial autocorrelation. Thus, partial autocorrelation captures the unambiguous relationship between a lag and a series. The PACF helps us </w:t>
      </w:r>
      <w:r w:rsidR="003C0378">
        <w:lastRenderedPageBreak/>
        <w:t>determine the lags that could be used for the seasonal and non-seasonal components of the AR terms.</w:t>
      </w:r>
    </w:p>
    <w:p w14:paraId="74F5F6E0" w14:textId="2B7AE250" w:rsidR="00991456" w:rsidRDefault="007659E6" w:rsidP="00222D38">
      <w:pPr>
        <w:pStyle w:val="Heading2"/>
        <w:numPr>
          <w:ilvl w:val="1"/>
          <w:numId w:val="5"/>
        </w:numPr>
      </w:pPr>
      <w:bookmarkStart w:id="159" w:name="_Toc94773647"/>
      <w:r w:rsidRPr="007659E6">
        <w:t>Statistical Analysis of the Toronto Dataset</w:t>
      </w:r>
      <w:bookmarkEnd w:id="159"/>
    </w:p>
    <w:p w14:paraId="09CB2FE9" w14:textId="547844E5" w:rsidR="00222D38" w:rsidRPr="00222D38" w:rsidRDefault="00901EE4" w:rsidP="00901EE4">
      <w:pPr>
        <w:ind w:firstLine="288"/>
      </w:pPr>
      <w:r w:rsidRPr="00901EE4">
        <w:t xml:space="preserve">The seasonal patterns in the load demand time series from the Toronto dataset could be exploited using statistical techniques such as the SARIMAX. </w:t>
      </w:r>
      <w:r>
        <w:fldChar w:fldCharType="begin"/>
      </w:r>
      <w:r>
        <w:instrText xml:space="preserve"> REF _Ref94727389 \h </w:instrText>
      </w:r>
      <w:r>
        <w:fldChar w:fldCharType="separate"/>
      </w:r>
      <w:r w:rsidR="00815F3F">
        <w:t xml:space="preserve">Figure </w:t>
      </w:r>
      <w:r w:rsidR="00815F3F">
        <w:rPr>
          <w:noProof/>
        </w:rPr>
        <w:t>26</w:t>
      </w:r>
      <w:r>
        <w:fldChar w:fldCharType="end"/>
      </w:r>
      <w:r w:rsidRPr="00901EE4">
        <w:t xml:space="preserve"> depicts hourly load data spanning 28 days, with two major seasonality identified: daily and weekly. </w:t>
      </w:r>
      <w:r w:rsidR="000B5A97" w:rsidRPr="000B5A97">
        <w:t>Segments such as the one depicted in this figure are good candidates for estimating the best parameters for the SARIMAX model; the segment depicted here was used in the case of the Toronto dataset.</w:t>
      </w:r>
    </w:p>
    <w:p w14:paraId="74B8044A" w14:textId="77777777" w:rsidR="00073C10" w:rsidRDefault="00073C10" w:rsidP="00073C10">
      <w:pPr>
        <w:keepNext/>
        <w:jc w:val="center"/>
      </w:pPr>
      <w:r w:rsidRPr="00073C10">
        <w:rPr>
          <w:noProof/>
        </w:rPr>
        <w:drawing>
          <wp:inline distT="0" distB="0" distL="0" distR="0" wp14:anchorId="76E33C6E" wp14:editId="40B7140A">
            <wp:extent cx="3314700" cy="29803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rotWithShape="1">
                    <a:blip r:embed="rId104">
                      <a:extLst>
                        <a:ext uri="{28A0092B-C50C-407E-A947-70E740481C1C}">
                          <a14:useLocalDpi xmlns:a14="http://schemas.microsoft.com/office/drawing/2010/main" val="0"/>
                        </a:ext>
                      </a:extLst>
                    </a:blip>
                    <a:srcRect l="8050" r="8587"/>
                    <a:stretch/>
                  </pic:blipFill>
                  <pic:spPr bwMode="auto">
                    <a:xfrm>
                      <a:off x="0" y="0"/>
                      <a:ext cx="3329340" cy="2993549"/>
                    </a:xfrm>
                    <a:prstGeom prst="rect">
                      <a:avLst/>
                    </a:prstGeom>
                    <a:noFill/>
                    <a:ln>
                      <a:noFill/>
                    </a:ln>
                    <a:extLst>
                      <a:ext uri="{53640926-AAD7-44D8-BBD7-CCE9431645EC}">
                        <a14:shadowObscured xmlns:a14="http://schemas.microsoft.com/office/drawing/2010/main"/>
                      </a:ext>
                    </a:extLst>
                  </pic:spPr>
                </pic:pic>
              </a:graphicData>
            </a:graphic>
          </wp:inline>
        </w:drawing>
      </w:r>
    </w:p>
    <w:p w14:paraId="62924D2C" w14:textId="3D3A028C" w:rsidR="00073C10" w:rsidRDefault="00073C10" w:rsidP="00073C10">
      <w:pPr>
        <w:pStyle w:val="Caption"/>
        <w:jc w:val="center"/>
      </w:pPr>
      <w:bookmarkStart w:id="160" w:name="_Ref94727389"/>
      <w:bookmarkStart w:id="161" w:name="_Toc94773712"/>
      <w:r>
        <w:t xml:space="preserve">Figure </w:t>
      </w:r>
      <w:fldSimple w:instr=" SEQ Figure \* ARABIC ">
        <w:r w:rsidR="00815F3F">
          <w:rPr>
            <w:noProof/>
          </w:rPr>
          <w:t>26</w:t>
        </w:r>
      </w:fldSimple>
      <w:bookmarkEnd w:id="160"/>
      <w:r>
        <w:t xml:space="preserve"> – </w:t>
      </w:r>
      <w:r w:rsidRPr="00073C10">
        <w:t xml:space="preserve">Excerpt </w:t>
      </w:r>
      <w:r w:rsidR="00EB1740" w:rsidRPr="00073C10">
        <w:t>from</w:t>
      </w:r>
      <w:r w:rsidRPr="00073C10">
        <w:t xml:space="preserve"> the Toronto Dataset</w:t>
      </w:r>
      <w:bookmarkEnd w:id="161"/>
    </w:p>
    <w:p w14:paraId="47857F14" w14:textId="69CEF1E2" w:rsidR="00036131" w:rsidRDefault="008C674B" w:rsidP="00F8580D">
      <w:pPr>
        <w:ind w:firstLine="288"/>
      </w:pPr>
      <w:r>
        <w:fldChar w:fldCharType="begin"/>
      </w:r>
      <w:r>
        <w:instrText xml:space="preserve"> REF _Ref89896995 \h </w:instrText>
      </w:r>
      <w:r>
        <w:fldChar w:fldCharType="separate"/>
      </w:r>
      <w:r w:rsidR="00815F3F">
        <w:t xml:space="preserve">Figure </w:t>
      </w:r>
      <w:r w:rsidR="00815F3F">
        <w:rPr>
          <w:noProof/>
        </w:rPr>
        <w:t>27</w:t>
      </w:r>
      <w:r>
        <w:fldChar w:fldCharType="end"/>
      </w:r>
      <w:r w:rsidRPr="008C674B">
        <w:t xml:space="preserve"> depicts the initial autocorrelation function with no differencing. We can see a high degree of seasonality on a 24-hour basis, which is why we chose 24 as the seasonal difference denoted by parameter S. </w:t>
      </w:r>
      <w:r w:rsidR="002A0339" w:rsidRPr="008C674B">
        <w:t xml:space="preserve">As illustrated in </w:t>
      </w:r>
      <w:r w:rsidR="002A0339">
        <w:fldChar w:fldCharType="begin"/>
      </w:r>
      <w:r w:rsidR="002A0339">
        <w:instrText xml:space="preserve"> REF _Ref89897005 \h </w:instrText>
      </w:r>
      <w:r w:rsidR="002A0339">
        <w:fldChar w:fldCharType="separate"/>
      </w:r>
      <w:r w:rsidR="00815F3F">
        <w:t xml:space="preserve">Figure </w:t>
      </w:r>
      <w:r w:rsidR="00815F3F">
        <w:rPr>
          <w:noProof/>
        </w:rPr>
        <w:t>28</w:t>
      </w:r>
      <w:r w:rsidR="002A0339">
        <w:fldChar w:fldCharType="end"/>
      </w:r>
      <w:r w:rsidR="002A0339" w:rsidRPr="008C674B">
        <w:t xml:space="preserve">, the ACF plot approaches </w:t>
      </w:r>
      <w:r w:rsidR="002A0339" w:rsidRPr="008C674B">
        <w:lastRenderedPageBreak/>
        <w:t>zero very slowly after seasonal differencing. This implies that we would need more differentiation, which the non-seasonal component can provide.</w:t>
      </w:r>
    </w:p>
    <w:p w14:paraId="25CF7DBA" w14:textId="77777777" w:rsidR="00F62EBE" w:rsidRDefault="00F62EBE" w:rsidP="00F62EBE">
      <w:pPr>
        <w:keepNext/>
        <w:jc w:val="center"/>
      </w:pPr>
      <w:r w:rsidRPr="00F62EBE">
        <w:rPr>
          <w:noProof/>
        </w:rPr>
        <w:drawing>
          <wp:inline distT="0" distB="0" distL="0" distR="0" wp14:anchorId="0BE0EDF3" wp14:editId="21506F61">
            <wp:extent cx="3610906" cy="299085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rotWithShape="1">
                    <a:blip r:embed="rId105">
                      <a:extLst>
                        <a:ext uri="{28A0092B-C50C-407E-A947-70E740481C1C}">
                          <a14:useLocalDpi xmlns:a14="http://schemas.microsoft.com/office/drawing/2010/main" val="0"/>
                        </a:ext>
                      </a:extLst>
                    </a:blip>
                    <a:srcRect l="3936" t="2148" r="7513" b="-1"/>
                    <a:stretch/>
                  </pic:blipFill>
                  <pic:spPr bwMode="auto">
                    <a:xfrm>
                      <a:off x="0" y="0"/>
                      <a:ext cx="3624170" cy="3001836"/>
                    </a:xfrm>
                    <a:prstGeom prst="rect">
                      <a:avLst/>
                    </a:prstGeom>
                    <a:noFill/>
                    <a:ln>
                      <a:noFill/>
                    </a:ln>
                    <a:extLst>
                      <a:ext uri="{53640926-AAD7-44D8-BBD7-CCE9431645EC}">
                        <a14:shadowObscured xmlns:a14="http://schemas.microsoft.com/office/drawing/2010/main"/>
                      </a:ext>
                    </a:extLst>
                  </pic:spPr>
                </pic:pic>
              </a:graphicData>
            </a:graphic>
          </wp:inline>
        </w:drawing>
      </w:r>
    </w:p>
    <w:p w14:paraId="76DB5E4A" w14:textId="63BF6925" w:rsidR="00991456" w:rsidRDefault="00F62EBE" w:rsidP="00F62EBE">
      <w:pPr>
        <w:pStyle w:val="Caption"/>
        <w:jc w:val="center"/>
      </w:pPr>
      <w:bookmarkStart w:id="162" w:name="_Ref89896995"/>
      <w:bookmarkStart w:id="163" w:name="_Toc94773713"/>
      <w:r>
        <w:t xml:space="preserve">Figure </w:t>
      </w:r>
      <w:fldSimple w:instr=" SEQ Figure \* ARABIC ">
        <w:r w:rsidR="00815F3F">
          <w:rPr>
            <w:noProof/>
          </w:rPr>
          <w:t>27</w:t>
        </w:r>
      </w:fldSimple>
      <w:bookmarkEnd w:id="162"/>
      <w:r>
        <w:t xml:space="preserve"> – </w:t>
      </w:r>
      <w:r w:rsidRPr="00F62EBE">
        <w:t>Plot of the Initial Auto Correlation</w:t>
      </w:r>
      <w:r>
        <w:t xml:space="preserve"> – Toronto Dataset</w:t>
      </w:r>
      <w:bookmarkEnd w:id="163"/>
    </w:p>
    <w:p w14:paraId="0E65E944" w14:textId="77777777" w:rsidR="002A0339" w:rsidRDefault="002A0339" w:rsidP="002A0339">
      <w:pPr>
        <w:keepNext/>
        <w:jc w:val="center"/>
      </w:pPr>
      <w:r w:rsidRPr="0094179F">
        <w:rPr>
          <w:noProof/>
        </w:rPr>
        <w:drawing>
          <wp:inline distT="0" distB="0" distL="0" distR="0" wp14:anchorId="3B98AC1F" wp14:editId="6EDDCD71">
            <wp:extent cx="3870924" cy="327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rotWithShape="1">
                    <a:blip r:embed="rId106">
                      <a:extLst>
                        <a:ext uri="{28A0092B-C50C-407E-A947-70E740481C1C}">
                          <a14:useLocalDpi xmlns:a14="http://schemas.microsoft.com/office/drawing/2010/main" val="0"/>
                        </a:ext>
                      </a:extLst>
                    </a:blip>
                    <a:srcRect l="3936" r="7513"/>
                    <a:stretch/>
                  </pic:blipFill>
                  <pic:spPr bwMode="auto">
                    <a:xfrm>
                      <a:off x="0" y="0"/>
                      <a:ext cx="3874983" cy="3280035"/>
                    </a:xfrm>
                    <a:prstGeom prst="rect">
                      <a:avLst/>
                    </a:prstGeom>
                    <a:noFill/>
                    <a:ln>
                      <a:noFill/>
                    </a:ln>
                    <a:extLst>
                      <a:ext uri="{53640926-AAD7-44D8-BBD7-CCE9431645EC}">
                        <a14:shadowObscured xmlns:a14="http://schemas.microsoft.com/office/drawing/2010/main"/>
                      </a:ext>
                    </a:extLst>
                  </pic:spPr>
                </pic:pic>
              </a:graphicData>
            </a:graphic>
          </wp:inline>
        </w:drawing>
      </w:r>
    </w:p>
    <w:p w14:paraId="0CB54822" w14:textId="79F5A56B" w:rsidR="002A0339" w:rsidRDefault="002A0339" w:rsidP="002A0339">
      <w:pPr>
        <w:pStyle w:val="Caption"/>
        <w:jc w:val="center"/>
      </w:pPr>
      <w:bookmarkStart w:id="164" w:name="_Ref89897005"/>
      <w:bookmarkStart w:id="165" w:name="_Toc94773714"/>
      <w:r>
        <w:t xml:space="preserve">Figure </w:t>
      </w:r>
      <w:fldSimple w:instr=" SEQ Figure \* ARABIC ">
        <w:r w:rsidR="00815F3F">
          <w:rPr>
            <w:noProof/>
          </w:rPr>
          <w:t>28</w:t>
        </w:r>
      </w:fldSimple>
      <w:bookmarkEnd w:id="164"/>
      <w:r>
        <w:t xml:space="preserve"> – ACF</w:t>
      </w:r>
      <w:r w:rsidRPr="0022195F">
        <w:t xml:space="preserve"> Plot Following Seasonal Differencing</w:t>
      </w:r>
      <w:r>
        <w:t xml:space="preserve"> – Toronto Dataset</w:t>
      </w:r>
      <w:bookmarkEnd w:id="165"/>
    </w:p>
    <w:p w14:paraId="3EB04E36" w14:textId="57B9EC5D" w:rsidR="002A0339" w:rsidRPr="002A0339" w:rsidRDefault="002A0339" w:rsidP="002A0339">
      <w:pPr>
        <w:ind w:firstLine="288"/>
      </w:pPr>
      <w:r w:rsidRPr="008C674B">
        <w:lastRenderedPageBreak/>
        <w:t xml:space="preserve">As shown in </w:t>
      </w:r>
      <w:r>
        <w:fldChar w:fldCharType="begin"/>
      </w:r>
      <w:r>
        <w:instrText xml:space="preserve"> REF _Ref89897016 \h </w:instrText>
      </w:r>
      <w:r>
        <w:fldChar w:fldCharType="separate"/>
      </w:r>
      <w:r w:rsidR="00815F3F">
        <w:t xml:space="preserve">Figure </w:t>
      </w:r>
      <w:r w:rsidR="00815F3F">
        <w:rPr>
          <w:noProof/>
        </w:rPr>
        <w:t>29</w:t>
      </w:r>
      <w:r>
        <w:fldChar w:fldCharType="end"/>
      </w:r>
      <w:r w:rsidRPr="008C674B">
        <w:t>, the new ACF plot approaches zero fairly quickly, indicating that nonseasonal differencing d can be set to 1. The first and second lags are highly significant, as shown by the same figure; we set q to 1 and 2. The big Q values were set to 24 and 168 because these are the points with the highest auto correlation.</w:t>
      </w:r>
    </w:p>
    <w:p w14:paraId="3F9605CA" w14:textId="4927008B" w:rsidR="006C5C9E" w:rsidRPr="006C5C9E" w:rsidRDefault="006C5C9E" w:rsidP="006C5C9E">
      <w:pPr>
        <w:jc w:val="center"/>
      </w:pPr>
      <w:r w:rsidRPr="006C5C9E">
        <w:rPr>
          <w:noProof/>
        </w:rPr>
        <w:drawing>
          <wp:inline distT="0" distB="0" distL="0" distR="0" wp14:anchorId="7A363E2F" wp14:editId="3301B463">
            <wp:extent cx="3989015" cy="331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rotWithShape="1">
                    <a:blip r:embed="rId107">
                      <a:extLst>
                        <a:ext uri="{28A0092B-C50C-407E-A947-70E740481C1C}">
                          <a14:useLocalDpi xmlns:a14="http://schemas.microsoft.com/office/drawing/2010/main" val="0"/>
                        </a:ext>
                      </a:extLst>
                    </a:blip>
                    <a:srcRect l="4115" t="2625" r="8050"/>
                    <a:stretch/>
                  </pic:blipFill>
                  <pic:spPr bwMode="auto">
                    <a:xfrm>
                      <a:off x="0" y="0"/>
                      <a:ext cx="4000647" cy="3324365"/>
                    </a:xfrm>
                    <a:prstGeom prst="rect">
                      <a:avLst/>
                    </a:prstGeom>
                    <a:noFill/>
                    <a:ln>
                      <a:noFill/>
                    </a:ln>
                    <a:extLst>
                      <a:ext uri="{53640926-AAD7-44D8-BBD7-CCE9431645EC}">
                        <a14:shadowObscured xmlns:a14="http://schemas.microsoft.com/office/drawing/2010/main"/>
                      </a:ext>
                    </a:extLst>
                  </pic:spPr>
                </pic:pic>
              </a:graphicData>
            </a:graphic>
          </wp:inline>
        </w:drawing>
      </w:r>
    </w:p>
    <w:p w14:paraId="193C715D" w14:textId="0B3B231A" w:rsidR="0094179F" w:rsidRDefault="0094179F" w:rsidP="0094179F">
      <w:pPr>
        <w:pStyle w:val="Caption"/>
        <w:jc w:val="center"/>
      </w:pPr>
      <w:bookmarkStart w:id="166" w:name="_Ref89897016"/>
      <w:bookmarkStart w:id="167" w:name="_Toc94773715"/>
      <w:r>
        <w:t xml:space="preserve">Figure </w:t>
      </w:r>
      <w:fldSimple w:instr=" SEQ Figure \* ARABIC ">
        <w:r w:rsidR="00815F3F">
          <w:rPr>
            <w:noProof/>
          </w:rPr>
          <w:t>29</w:t>
        </w:r>
      </w:fldSimple>
      <w:bookmarkEnd w:id="166"/>
      <w:r>
        <w:t xml:space="preserve"> – </w:t>
      </w:r>
      <w:r w:rsidR="00292F6A" w:rsidRPr="00292F6A">
        <w:t xml:space="preserve">ACF Plot After Seasonal and Non-Seasonal Differencing </w:t>
      </w:r>
      <w:r>
        <w:t>– Toronto Dataset</w:t>
      </w:r>
      <w:bookmarkEnd w:id="167"/>
    </w:p>
    <w:p w14:paraId="561C431E" w14:textId="3D925920" w:rsidR="002A0339" w:rsidRPr="002A0339" w:rsidRDefault="002A0339" w:rsidP="002A0339">
      <w:pPr>
        <w:ind w:firstLine="288"/>
      </w:pPr>
      <w:r w:rsidRPr="008C674B">
        <w:t xml:space="preserve">The values of our small p and large P lags can be obtained from the PACF plot in </w:t>
      </w:r>
      <w:r>
        <w:fldChar w:fldCharType="begin"/>
      </w:r>
      <w:r>
        <w:instrText xml:space="preserve"> REF _Ref89897711 \h </w:instrText>
      </w:r>
      <w:r>
        <w:fldChar w:fldCharType="separate"/>
      </w:r>
      <w:r w:rsidR="00815F3F">
        <w:t xml:space="preserve">Figure </w:t>
      </w:r>
      <w:r w:rsidR="00815F3F">
        <w:rPr>
          <w:noProof/>
        </w:rPr>
        <w:t>30</w:t>
      </w:r>
      <w:r>
        <w:fldChar w:fldCharType="end"/>
      </w:r>
      <w:r w:rsidRPr="008C674B">
        <w:t>. We can see a significant lag at 1 that is greater than the subsequent ones, so we can set p to 1. There are significant lags at other points as well, including 24, 48, 72, and 168; however, in order to keep things simple, we chose only the points listed above to serve as Q</w:t>
      </w:r>
      <w:r>
        <w:t>.</w:t>
      </w:r>
    </w:p>
    <w:p w14:paraId="293C2334" w14:textId="77777777" w:rsidR="009512F4" w:rsidRDefault="009512F4" w:rsidP="009512F4">
      <w:pPr>
        <w:keepNext/>
        <w:jc w:val="center"/>
      </w:pPr>
      <w:r w:rsidRPr="009512F4">
        <w:rPr>
          <w:noProof/>
        </w:rPr>
        <w:lastRenderedPageBreak/>
        <w:drawing>
          <wp:inline distT="0" distB="0" distL="0" distR="0" wp14:anchorId="5EA1A82F" wp14:editId="0EA1A5BD">
            <wp:extent cx="3924300" cy="333525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rotWithShape="1">
                    <a:blip r:embed="rId108">
                      <a:extLst>
                        <a:ext uri="{28A0092B-C50C-407E-A947-70E740481C1C}">
                          <a14:useLocalDpi xmlns:a14="http://schemas.microsoft.com/office/drawing/2010/main" val="0"/>
                        </a:ext>
                      </a:extLst>
                    </a:blip>
                    <a:srcRect l="3936" r="7871"/>
                    <a:stretch/>
                  </pic:blipFill>
                  <pic:spPr bwMode="auto">
                    <a:xfrm>
                      <a:off x="0" y="0"/>
                      <a:ext cx="3942592" cy="3350803"/>
                    </a:xfrm>
                    <a:prstGeom prst="rect">
                      <a:avLst/>
                    </a:prstGeom>
                    <a:noFill/>
                    <a:ln>
                      <a:noFill/>
                    </a:ln>
                    <a:extLst>
                      <a:ext uri="{53640926-AAD7-44D8-BBD7-CCE9431645EC}">
                        <a14:shadowObscured xmlns:a14="http://schemas.microsoft.com/office/drawing/2010/main"/>
                      </a:ext>
                    </a:extLst>
                  </pic:spPr>
                </pic:pic>
              </a:graphicData>
            </a:graphic>
          </wp:inline>
        </w:drawing>
      </w:r>
    </w:p>
    <w:p w14:paraId="787879E9" w14:textId="239A801E" w:rsidR="009512F4" w:rsidRDefault="009512F4" w:rsidP="009512F4">
      <w:pPr>
        <w:pStyle w:val="Caption"/>
        <w:jc w:val="center"/>
      </w:pPr>
      <w:bookmarkStart w:id="168" w:name="_Ref89897711"/>
      <w:bookmarkStart w:id="169" w:name="_Toc94773716"/>
      <w:r>
        <w:t xml:space="preserve">Figure </w:t>
      </w:r>
      <w:fldSimple w:instr=" SEQ Figure \* ARABIC ">
        <w:r w:rsidR="00815F3F">
          <w:rPr>
            <w:noProof/>
          </w:rPr>
          <w:t>30</w:t>
        </w:r>
      </w:fldSimple>
      <w:bookmarkEnd w:id="168"/>
      <w:r>
        <w:t xml:space="preserve"> - P</w:t>
      </w:r>
      <w:r w:rsidRPr="00292F6A">
        <w:t xml:space="preserve">ACF Plot After Seasonal and Non-Seasonal Differencing </w:t>
      </w:r>
      <w:r>
        <w:t>– Toronto Dataset</w:t>
      </w:r>
      <w:bookmarkEnd w:id="169"/>
    </w:p>
    <w:p w14:paraId="0F72548C" w14:textId="691A18B9" w:rsidR="009B3449" w:rsidRDefault="009B3449" w:rsidP="009A7D59">
      <w:pPr>
        <w:pStyle w:val="Heading2"/>
      </w:pPr>
      <w:bookmarkStart w:id="170" w:name="_Toc94773648"/>
      <w:r>
        <w:t xml:space="preserve">1.2 </w:t>
      </w:r>
      <w:r w:rsidRPr="007659E6">
        <w:t xml:space="preserve">Statistical Analysis of the </w:t>
      </w:r>
      <w:r>
        <w:t>Ottawa</w:t>
      </w:r>
      <w:r w:rsidRPr="007659E6">
        <w:t xml:space="preserve"> Dataset</w:t>
      </w:r>
      <w:bookmarkEnd w:id="170"/>
    </w:p>
    <w:p w14:paraId="29334E7F" w14:textId="0A6F04C8" w:rsidR="009C4BB0" w:rsidRDefault="000B4915" w:rsidP="000B4915">
      <w:pPr>
        <w:ind w:firstLine="288"/>
      </w:pPr>
      <w:r w:rsidRPr="000B4915">
        <w:t xml:space="preserve">As with the Toronto dataset, a subset of 28 days of hourly values was chosen to </w:t>
      </w:r>
      <w:r w:rsidR="0027573A">
        <w:t>determine</w:t>
      </w:r>
      <w:r w:rsidRPr="000B4915">
        <w:t xml:space="preserve"> the model's optimal parameters. The plot of the segment we used is shown </w:t>
      </w:r>
      <w:r w:rsidR="002A0339">
        <w:t xml:space="preserve">in </w:t>
      </w:r>
      <w:r w:rsidR="002A0339">
        <w:fldChar w:fldCharType="begin"/>
      </w:r>
      <w:r w:rsidR="002A0339">
        <w:instrText xml:space="preserve"> REF _Ref94727819 \h </w:instrText>
      </w:r>
      <w:r w:rsidR="002A0339">
        <w:fldChar w:fldCharType="separate"/>
      </w:r>
      <w:r w:rsidR="00815F3F">
        <w:t xml:space="preserve">Figure </w:t>
      </w:r>
      <w:r w:rsidR="00815F3F">
        <w:rPr>
          <w:noProof/>
        </w:rPr>
        <w:t>31</w:t>
      </w:r>
      <w:r w:rsidR="002A0339">
        <w:fldChar w:fldCharType="end"/>
      </w:r>
      <w:r w:rsidRPr="000B4915">
        <w:t>.</w:t>
      </w:r>
    </w:p>
    <w:p w14:paraId="1103BBCE" w14:textId="0C079EFC" w:rsidR="002A0339" w:rsidRDefault="002A0339" w:rsidP="002A0339">
      <w:pPr>
        <w:ind w:firstLine="288"/>
      </w:pPr>
      <w:r>
        <w:fldChar w:fldCharType="begin"/>
      </w:r>
      <w:r>
        <w:instrText xml:space="preserve"> REF _Ref89950017 \h </w:instrText>
      </w:r>
      <w:r>
        <w:fldChar w:fldCharType="separate"/>
      </w:r>
      <w:r w:rsidR="00815F3F">
        <w:t xml:space="preserve">Figure </w:t>
      </w:r>
      <w:r w:rsidR="00815F3F">
        <w:rPr>
          <w:noProof/>
        </w:rPr>
        <w:t>32</w:t>
      </w:r>
      <w:r>
        <w:fldChar w:fldCharType="end"/>
      </w:r>
      <w:r>
        <w:t xml:space="preserve"> depicts the autocorrelation function of the initial without differencing. On a 24-hour basis, we can see a high degree of seasonality, which is why we chose 24 as the seasonal difference denoted by parameter S. The ACF plot approaches zero very slowly after seasonal differencing, as shown in </w:t>
      </w:r>
      <w:r>
        <w:fldChar w:fldCharType="begin"/>
      </w:r>
      <w:r>
        <w:instrText xml:space="preserve"> REF _Ref89950025 \h </w:instrText>
      </w:r>
      <w:r>
        <w:fldChar w:fldCharType="separate"/>
      </w:r>
      <w:r w:rsidR="00815F3F">
        <w:t xml:space="preserve">Figure </w:t>
      </w:r>
      <w:r w:rsidR="00815F3F">
        <w:rPr>
          <w:noProof/>
        </w:rPr>
        <w:t>33</w:t>
      </w:r>
      <w:r>
        <w:fldChar w:fldCharType="end"/>
      </w:r>
      <w:r>
        <w:t xml:space="preserve">. This implies that additional differentiation is required, which the non-seasonal component can provide. The new ACF plot approaches zero relatively quickly, as shown in </w:t>
      </w:r>
      <w:r>
        <w:fldChar w:fldCharType="begin"/>
      </w:r>
      <w:r>
        <w:instrText xml:space="preserve"> REF _Ref89950046 \h </w:instrText>
      </w:r>
      <w:r>
        <w:fldChar w:fldCharType="separate"/>
      </w:r>
      <w:r w:rsidR="00815F3F">
        <w:t xml:space="preserve">Figure </w:t>
      </w:r>
      <w:r w:rsidR="00815F3F">
        <w:rPr>
          <w:noProof/>
        </w:rPr>
        <w:t>34</w:t>
      </w:r>
      <w:r>
        <w:fldChar w:fldCharType="end"/>
      </w:r>
      <w:r>
        <w:t xml:space="preserve">, indicating that nonseasonal differencing d can be set to 1. As shown in the exact figure, the first lag is extremely </w:t>
      </w:r>
      <w:r>
        <w:lastRenderedPageBreak/>
        <w:t>significant, so q is set to 1. Big Q values of 24 and 168 were chosen because these were the points with the highest auto correlation.</w:t>
      </w:r>
    </w:p>
    <w:p w14:paraId="7D3DB02F" w14:textId="77777777" w:rsidR="00BD0371" w:rsidRDefault="00BD0371" w:rsidP="00BD0371">
      <w:pPr>
        <w:keepNext/>
        <w:ind w:firstLine="288"/>
        <w:jc w:val="center"/>
      </w:pPr>
      <w:r w:rsidRPr="00BD0371">
        <w:rPr>
          <w:noProof/>
        </w:rPr>
        <w:drawing>
          <wp:inline distT="0" distB="0" distL="0" distR="0" wp14:anchorId="0E610BF7" wp14:editId="4349A3ED">
            <wp:extent cx="3556000" cy="3023709"/>
            <wp:effectExtent l="0" t="0" r="635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09">
                      <a:extLst>
                        <a:ext uri="{28A0092B-C50C-407E-A947-70E740481C1C}">
                          <a14:useLocalDpi xmlns:a14="http://schemas.microsoft.com/office/drawing/2010/main" val="0"/>
                        </a:ext>
                      </a:extLst>
                    </a:blip>
                    <a:srcRect l="6441" t="2387" r="7513" b="-1"/>
                    <a:stretch/>
                  </pic:blipFill>
                  <pic:spPr bwMode="auto">
                    <a:xfrm>
                      <a:off x="0" y="0"/>
                      <a:ext cx="3574697" cy="3039607"/>
                    </a:xfrm>
                    <a:prstGeom prst="rect">
                      <a:avLst/>
                    </a:prstGeom>
                    <a:noFill/>
                    <a:ln>
                      <a:noFill/>
                    </a:ln>
                    <a:extLst>
                      <a:ext uri="{53640926-AAD7-44D8-BBD7-CCE9431645EC}">
                        <a14:shadowObscured xmlns:a14="http://schemas.microsoft.com/office/drawing/2010/main"/>
                      </a:ext>
                    </a:extLst>
                  </pic:spPr>
                </pic:pic>
              </a:graphicData>
            </a:graphic>
          </wp:inline>
        </w:drawing>
      </w:r>
    </w:p>
    <w:p w14:paraId="3DDCCDEC" w14:textId="60271342" w:rsidR="00AD05B1" w:rsidRDefault="00BD0371" w:rsidP="00AD05B1">
      <w:pPr>
        <w:pStyle w:val="Caption"/>
        <w:jc w:val="center"/>
      </w:pPr>
      <w:bookmarkStart w:id="171" w:name="_Ref94727819"/>
      <w:bookmarkStart w:id="172" w:name="_Toc94773717"/>
      <w:r>
        <w:t xml:space="preserve">Figure </w:t>
      </w:r>
      <w:fldSimple w:instr=" SEQ Figure \* ARABIC ">
        <w:r w:rsidR="00815F3F">
          <w:rPr>
            <w:noProof/>
          </w:rPr>
          <w:t>31</w:t>
        </w:r>
      </w:fldSimple>
      <w:bookmarkEnd w:id="171"/>
      <w:r>
        <w:t xml:space="preserve"> - </w:t>
      </w:r>
      <w:r w:rsidRPr="00073C10">
        <w:t xml:space="preserve">Excerpt from the </w:t>
      </w:r>
      <w:r w:rsidR="00997D05">
        <w:t>Ottawa</w:t>
      </w:r>
      <w:r w:rsidRPr="00073C10">
        <w:t xml:space="preserve"> Dataset</w:t>
      </w:r>
      <w:bookmarkEnd w:id="172"/>
    </w:p>
    <w:p w14:paraId="0118AE26" w14:textId="77777777" w:rsidR="00AD05B1" w:rsidRDefault="00AD05B1" w:rsidP="00AD05B1">
      <w:pPr>
        <w:keepNext/>
        <w:spacing w:line="240" w:lineRule="auto"/>
        <w:jc w:val="center"/>
      </w:pPr>
      <w:r w:rsidRPr="00AD05B1">
        <w:rPr>
          <w:noProof/>
        </w:rPr>
        <w:drawing>
          <wp:inline distT="0" distB="0" distL="0" distR="0" wp14:anchorId="18DB146A" wp14:editId="24A29401">
            <wp:extent cx="3883025" cy="330017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0">
                      <a:extLst>
                        <a:ext uri="{28A0092B-C50C-407E-A947-70E740481C1C}">
                          <a14:useLocalDpi xmlns:a14="http://schemas.microsoft.com/office/drawing/2010/main" val="0"/>
                        </a:ext>
                      </a:extLst>
                    </a:blip>
                    <a:srcRect l="4115" r="7692"/>
                    <a:stretch/>
                  </pic:blipFill>
                  <pic:spPr bwMode="auto">
                    <a:xfrm>
                      <a:off x="0" y="0"/>
                      <a:ext cx="3893405" cy="3308998"/>
                    </a:xfrm>
                    <a:prstGeom prst="rect">
                      <a:avLst/>
                    </a:prstGeom>
                    <a:noFill/>
                    <a:ln>
                      <a:noFill/>
                    </a:ln>
                    <a:extLst>
                      <a:ext uri="{53640926-AAD7-44D8-BBD7-CCE9431645EC}">
                        <a14:shadowObscured xmlns:a14="http://schemas.microsoft.com/office/drawing/2010/main"/>
                      </a:ext>
                    </a:extLst>
                  </pic:spPr>
                </pic:pic>
              </a:graphicData>
            </a:graphic>
          </wp:inline>
        </w:drawing>
      </w:r>
    </w:p>
    <w:p w14:paraId="5B44E2C5" w14:textId="437806C2" w:rsidR="001671EB" w:rsidRDefault="00AD05B1" w:rsidP="00AD05B1">
      <w:pPr>
        <w:pStyle w:val="Caption"/>
        <w:jc w:val="center"/>
      </w:pPr>
      <w:bookmarkStart w:id="173" w:name="_Ref89950017"/>
      <w:bookmarkStart w:id="174" w:name="_Toc94773718"/>
      <w:r>
        <w:t xml:space="preserve">Figure </w:t>
      </w:r>
      <w:fldSimple w:instr=" SEQ Figure \* ARABIC ">
        <w:r w:rsidR="00815F3F">
          <w:rPr>
            <w:noProof/>
          </w:rPr>
          <w:t>32</w:t>
        </w:r>
      </w:fldSimple>
      <w:bookmarkEnd w:id="173"/>
      <w:r>
        <w:t xml:space="preserve"> - </w:t>
      </w:r>
      <w:r w:rsidRPr="00F62EBE">
        <w:t>Plot of the Initial Auto Correlation</w:t>
      </w:r>
      <w:r>
        <w:t xml:space="preserve"> – </w:t>
      </w:r>
      <w:r w:rsidR="005B3499">
        <w:t>Ottawa</w:t>
      </w:r>
      <w:r>
        <w:t xml:space="preserve"> Dataset</w:t>
      </w:r>
      <w:bookmarkEnd w:id="174"/>
    </w:p>
    <w:p w14:paraId="77C8FED4" w14:textId="77777777" w:rsidR="005B3499" w:rsidRDefault="005B3499" w:rsidP="005B3499">
      <w:pPr>
        <w:keepNext/>
        <w:jc w:val="center"/>
      </w:pPr>
      <w:r w:rsidRPr="005B3499">
        <w:rPr>
          <w:noProof/>
        </w:rPr>
        <w:lastRenderedPageBreak/>
        <w:drawing>
          <wp:inline distT="0" distB="0" distL="0" distR="0" wp14:anchorId="578A8F24" wp14:editId="2752F7B5">
            <wp:extent cx="4181475" cy="34535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11">
                      <a:extLst>
                        <a:ext uri="{28A0092B-C50C-407E-A947-70E740481C1C}">
                          <a14:useLocalDpi xmlns:a14="http://schemas.microsoft.com/office/drawing/2010/main" val="0"/>
                        </a:ext>
                      </a:extLst>
                    </a:blip>
                    <a:srcRect l="4115" t="2625" r="7513"/>
                    <a:stretch/>
                  </pic:blipFill>
                  <pic:spPr bwMode="auto">
                    <a:xfrm>
                      <a:off x="0" y="0"/>
                      <a:ext cx="4188462" cy="3459299"/>
                    </a:xfrm>
                    <a:prstGeom prst="rect">
                      <a:avLst/>
                    </a:prstGeom>
                    <a:noFill/>
                    <a:ln>
                      <a:noFill/>
                    </a:ln>
                    <a:extLst>
                      <a:ext uri="{53640926-AAD7-44D8-BBD7-CCE9431645EC}">
                        <a14:shadowObscured xmlns:a14="http://schemas.microsoft.com/office/drawing/2010/main"/>
                      </a:ext>
                    </a:extLst>
                  </pic:spPr>
                </pic:pic>
              </a:graphicData>
            </a:graphic>
          </wp:inline>
        </w:drawing>
      </w:r>
    </w:p>
    <w:p w14:paraId="0EE4242E" w14:textId="2B6A7E16" w:rsidR="005B3499" w:rsidRDefault="005B3499" w:rsidP="005B3499">
      <w:pPr>
        <w:pStyle w:val="Caption"/>
        <w:jc w:val="center"/>
      </w:pPr>
      <w:bookmarkStart w:id="175" w:name="_Ref89950025"/>
      <w:bookmarkStart w:id="176" w:name="_Toc94773719"/>
      <w:r>
        <w:t xml:space="preserve">Figure </w:t>
      </w:r>
      <w:fldSimple w:instr=" SEQ Figure \* ARABIC ">
        <w:r w:rsidR="00815F3F">
          <w:rPr>
            <w:noProof/>
          </w:rPr>
          <w:t>33</w:t>
        </w:r>
      </w:fldSimple>
      <w:bookmarkEnd w:id="175"/>
      <w:r>
        <w:t xml:space="preserve"> - ACF</w:t>
      </w:r>
      <w:r w:rsidRPr="0022195F">
        <w:t xml:space="preserve"> Plot Following Seasonal Differencing</w:t>
      </w:r>
      <w:r>
        <w:t xml:space="preserve"> – Ottawa Dataset</w:t>
      </w:r>
      <w:bookmarkEnd w:id="176"/>
    </w:p>
    <w:p w14:paraId="15931F54" w14:textId="77777777" w:rsidR="005B3499" w:rsidRDefault="005B3499" w:rsidP="005B3499">
      <w:pPr>
        <w:keepNext/>
        <w:jc w:val="center"/>
      </w:pPr>
      <w:r w:rsidRPr="005B3499">
        <w:rPr>
          <w:noProof/>
        </w:rPr>
        <w:drawing>
          <wp:inline distT="0" distB="0" distL="0" distR="0" wp14:anchorId="4522243E" wp14:editId="2E9A4012">
            <wp:extent cx="4192270" cy="3483597"/>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12">
                      <a:extLst>
                        <a:ext uri="{28A0092B-C50C-407E-A947-70E740481C1C}">
                          <a14:useLocalDpi xmlns:a14="http://schemas.microsoft.com/office/drawing/2010/main" val="0"/>
                        </a:ext>
                      </a:extLst>
                    </a:blip>
                    <a:srcRect l="3935" t="2625" r="8229"/>
                    <a:stretch/>
                  </pic:blipFill>
                  <pic:spPr bwMode="auto">
                    <a:xfrm>
                      <a:off x="0" y="0"/>
                      <a:ext cx="4203793" cy="3493172"/>
                    </a:xfrm>
                    <a:prstGeom prst="rect">
                      <a:avLst/>
                    </a:prstGeom>
                    <a:noFill/>
                    <a:ln>
                      <a:noFill/>
                    </a:ln>
                    <a:extLst>
                      <a:ext uri="{53640926-AAD7-44D8-BBD7-CCE9431645EC}">
                        <a14:shadowObscured xmlns:a14="http://schemas.microsoft.com/office/drawing/2010/main"/>
                      </a:ext>
                    </a:extLst>
                  </pic:spPr>
                </pic:pic>
              </a:graphicData>
            </a:graphic>
          </wp:inline>
        </w:drawing>
      </w:r>
    </w:p>
    <w:p w14:paraId="641578AC" w14:textId="7C1F7086" w:rsidR="005B3499" w:rsidRDefault="005B3499" w:rsidP="005B3499">
      <w:pPr>
        <w:pStyle w:val="Caption"/>
        <w:jc w:val="center"/>
      </w:pPr>
      <w:bookmarkStart w:id="177" w:name="_Ref89950046"/>
      <w:bookmarkStart w:id="178" w:name="_Toc94773720"/>
      <w:r>
        <w:t xml:space="preserve">Figure </w:t>
      </w:r>
      <w:fldSimple w:instr=" SEQ Figure \* ARABIC ">
        <w:r w:rsidR="00815F3F">
          <w:rPr>
            <w:noProof/>
          </w:rPr>
          <w:t>34</w:t>
        </w:r>
      </w:fldSimple>
      <w:bookmarkEnd w:id="177"/>
      <w:r>
        <w:t xml:space="preserve"> - </w:t>
      </w:r>
      <w:r w:rsidRPr="00292F6A">
        <w:t xml:space="preserve">ACF Plot After Seasonal and Non-Seasonal Differencing </w:t>
      </w:r>
      <w:r>
        <w:t>– Ottawa Dataset</w:t>
      </w:r>
      <w:bookmarkEnd w:id="178"/>
    </w:p>
    <w:p w14:paraId="40CBFE54" w14:textId="20983264" w:rsidR="002A0339" w:rsidRPr="004A4EA4" w:rsidRDefault="002A0339" w:rsidP="002A0339">
      <w:pPr>
        <w:ind w:firstLine="288"/>
      </w:pPr>
      <w:r>
        <w:lastRenderedPageBreak/>
        <w:t xml:space="preserve">The values of our small p and large P lags can be found in </w:t>
      </w:r>
      <w:r>
        <w:fldChar w:fldCharType="begin"/>
      </w:r>
      <w:r>
        <w:instrText xml:space="preserve"> REF _Ref89950479 \h </w:instrText>
      </w:r>
      <w:r>
        <w:fldChar w:fldCharType="separate"/>
      </w:r>
      <w:r w:rsidR="00815F3F">
        <w:t xml:space="preserve">Figure </w:t>
      </w:r>
      <w:r w:rsidR="00815F3F">
        <w:rPr>
          <w:noProof/>
        </w:rPr>
        <w:t>35</w:t>
      </w:r>
      <w:r>
        <w:fldChar w:fldCharType="end"/>
      </w:r>
      <w:r>
        <w:t>'s PACF plot. We notice a significant lag at 1 that is greater than the lag at the subsequent ones, so we set p to 1. We considered lags of 24 and 48 for large P; to keep our model simple, we included only the points with the highest partial autocorrelation.</w:t>
      </w:r>
    </w:p>
    <w:p w14:paraId="009E560C" w14:textId="77777777" w:rsidR="00FB7F26" w:rsidRDefault="00FB7F26" w:rsidP="00FB7F26">
      <w:pPr>
        <w:keepNext/>
        <w:jc w:val="center"/>
      </w:pPr>
      <w:r w:rsidRPr="00FB7F26">
        <w:rPr>
          <w:noProof/>
        </w:rPr>
        <w:drawing>
          <wp:inline distT="0" distB="0" distL="0" distR="0" wp14:anchorId="0777B6BF" wp14:editId="70DBA6F9">
            <wp:extent cx="3838575" cy="330259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3">
                      <a:extLst>
                        <a:ext uri="{28A0092B-C50C-407E-A947-70E740481C1C}">
                          <a14:useLocalDpi xmlns:a14="http://schemas.microsoft.com/office/drawing/2010/main" val="0"/>
                        </a:ext>
                      </a:extLst>
                    </a:blip>
                    <a:srcRect l="4115" r="8766"/>
                    <a:stretch/>
                  </pic:blipFill>
                  <pic:spPr bwMode="auto">
                    <a:xfrm>
                      <a:off x="0" y="0"/>
                      <a:ext cx="3851693" cy="3313879"/>
                    </a:xfrm>
                    <a:prstGeom prst="rect">
                      <a:avLst/>
                    </a:prstGeom>
                    <a:noFill/>
                    <a:ln>
                      <a:noFill/>
                    </a:ln>
                    <a:extLst>
                      <a:ext uri="{53640926-AAD7-44D8-BBD7-CCE9431645EC}">
                        <a14:shadowObscured xmlns:a14="http://schemas.microsoft.com/office/drawing/2010/main"/>
                      </a:ext>
                    </a:extLst>
                  </pic:spPr>
                </pic:pic>
              </a:graphicData>
            </a:graphic>
          </wp:inline>
        </w:drawing>
      </w:r>
    </w:p>
    <w:p w14:paraId="6E35A6DE" w14:textId="5C2BC121" w:rsidR="00FB7F26" w:rsidRDefault="00FB7F26" w:rsidP="00FB7F26">
      <w:pPr>
        <w:pStyle w:val="Caption"/>
        <w:jc w:val="center"/>
      </w:pPr>
      <w:bookmarkStart w:id="179" w:name="_Ref89950479"/>
      <w:bookmarkStart w:id="180" w:name="_Toc94773721"/>
      <w:r>
        <w:t xml:space="preserve">Figure </w:t>
      </w:r>
      <w:fldSimple w:instr=" SEQ Figure \* ARABIC ">
        <w:r w:rsidR="00815F3F">
          <w:rPr>
            <w:noProof/>
          </w:rPr>
          <w:t>35</w:t>
        </w:r>
      </w:fldSimple>
      <w:bookmarkEnd w:id="179"/>
      <w:r>
        <w:t xml:space="preserve"> - P</w:t>
      </w:r>
      <w:r w:rsidRPr="00292F6A">
        <w:t xml:space="preserve">ACF Plot After Seasonal and Non-Seasonal Differencing </w:t>
      </w:r>
      <w:r>
        <w:t>– Ottawa Dataset</w:t>
      </w:r>
      <w:bookmarkEnd w:id="180"/>
    </w:p>
    <w:p w14:paraId="4AFFBAC2" w14:textId="35F1C811" w:rsidR="006E68AA" w:rsidRDefault="006E68AA" w:rsidP="009A7D59">
      <w:pPr>
        <w:pStyle w:val="Heading2"/>
      </w:pPr>
      <w:bookmarkStart w:id="181" w:name="_Toc94773649"/>
      <w:r>
        <w:t xml:space="preserve">1.3 </w:t>
      </w:r>
      <w:r w:rsidRPr="007659E6">
        <w:t xml:space="preserve">Statistical Analysis of the </w:t>
      </w:r>
      <w:r>
        <w:t>Saint John</w:t>
      </w:r>
      <w:r w:rsidRPr="007659E6">
        <w:t xml:space="preserve"> Dataset</w:t>
      </w:r>
      <w:bookmarkEnd w:id="181"/>
    </w:p>
    <w:p w14:paraId="17950C85" w14:textId="4D4121A0" w:rsidR="004A4EA4" w:rsidRDefault="004A4EA4" w:rsidP="004A4EA4">
      <w:pPr>
        <w:ind w:firstLine="288"/>
      </w:pPr>
      <w:r w:rsidRPr="004A4EA4">
        <w:t xml:space="preserve">To determine the optimal model parameters, a subset of 28 days of hourly values was chosen, as was the case with the Toronto and Ottawa datasets. The plot of the segment we used is shown in </w:t>
      </w:r>
      <w:r>
        <w:fldChar w:fldCharType="begin"/>
      </w:r>
      <w:r>
        <w:instrText xml:space="preserve"> REF _Ref89951027 \h </w:instrText>
      </w:r>
      <w:r>
        <w:fldChar w:fldCharType="separate"/>
      </w:r>
      <w:r w:rsidR="00815F3F">
        <w:t xml:space="preserve">Figure </w:t>
      </w:r>
      <w:r w:rsidR="00815F3F">
        <w:rPr>
          <w:noProof/>
        </w:rPr>
        <w:t>36</w:t>
      </w:r>
      <w:r>
        <w:fldChar w:fldCharType="end"/>
      </w:r>
      <w:r w:rsidRPr="004A4EA4">
        <w:t>.</w:t>
      </w:r>
    </w:p>
    <w:p w14:paraId="03CC3ADC" w14:textId="30849936" w:rsidR="00BB1AE3" w:rsidRDefault="00BB1AE3" w:rsidP="004A4EA4">
      <w:pPr>
        <w:ind w:firstLine="288"/>
      </w:pPr>
      <w:r w:rsidRPr="00BB1AE3">
        <w:t xml:space="preserve">The autocorrelation function of the initial without differencing is depicted in </w:t>
      </w:r>
      <w:r>
        <w:fldChar w:fldCharType="begin"/>
      </w:r>
      <w:r>
        <w:instrText xml:space="preserve"> REF _Ref89951518 \h </w:instrText>
      </w:r>
      <w:r>
        <w:fldChar w:fldCharType="separate"/>
      </w:r>
      <w:r w:rsidR="00815F3F">
        <w:t xml:space="preserve">Figure </w:t>
      </w:r>
      <w:r w:rsidR="00815F3F">
        <w:rPr>
          <w:noProof/>
        </w:rPr>
        <w:t>37</w:t>
      </w:r>
      <w:r>
        <w:fldChar w:fldCharType="end"/>
      </w:r>
      <w:r w:rsidRPr="00BB1AE3">
        <w:t xml:space="preserve">. We can see a high level of seasonality on a 24-hour basis, which is why we chose 24 as the seasonal difference denoted by parameter S. The ACF plot approaches zero very slowly </w:t>
      </w:r>
      <w:r w:rsidRPr="00BB1AE3">
        <w:lastRenderedPageBreak/>
        <w:t xml:space="preserve">after seasonal differencing, as shown in </w:t>
      </w:r>
      <w:r>
        <w:fldChar w:fldCharType="begin"/>
      </w:r>
      <w:r>
        <w:instrText xml:space="preserve"> REF _Ref89951526 \h </w:instrText>
      </w:r>
      <w:r>
        <w:fldChar w:fldCharType="separate"/>
      </w:r>
      <w:r w:rsidR="00815F3F">
        <w:t xml:space="preserve">Figure </w:t>
      </w:r>
      <w:r w:rsidR="00815F3F">
        <w:rPr>
          <w:noProof/>
        </w:rPr>
        <w:t>38</w:t>
      </w:r>
      <w:r>
        <w:fldChar w:fldCharType="end"/>
      </w:r>
      <w:r w:rsidRPr="00BB1AE3">
        <w:t xml:space="preserve">. This implies that additional differentiation is required, which the non-seasonal component can provide. The new ACF plot approaches zero relatively quickly, as shown in </w:t>
      </w:r>
      <w:r>
        <w:fldChar w:fldCharType="begin"/>
      </w:r>
      <w:r>
        <w:instrText xml:space="preserve"> REF _Ref89951536 \h </w:instrText>
      </w:r>
      <w:r>
        <w:fldChar w:fldCharType="separate"/>
      </w:r>
      <w:r w:rsidR="00815F3F">
        <w:t xml:space="preserve">Figure </w:t>
      </w:r>
      <w:r w:rsidR="00815F3F">
        <w:rPr>
          <w:noProof/>
        </w:rPr>
        <w:t>39</w:t>
      </w:r>
      <w:r>
        <w:fldChar w:fldCharType="end"/>
      </w:r>
      <w:r w:rsidRPr="00BB1AE3">
        <w:t>, indicating that d can be set to one for nonseasonal differencing. Only the first lag appears to be highly significant, as shown in the exact figure; thus, q is set to one. The high Q values of 24 and 48 were chosen because they corresponded to the points with the highest auto correlation.</w:t>
      </w:r>
    </w:p>
    <w:p w14:paraId="048B3BE7" w14:textId="698BCD80" w:rsidR="00BB1AE3" w:rsidRPr="004A4EA4" w:rsidRDefault="00BB1AE3" w:rsidP="004A4EA4">
      <w:pPr>
        <w:ind w:firstLine="288"/>
      </w:pPr>
      <w:r>
        <w:fldChar w:fldCharType="begin"/>
      </w:r>
      <w:r>
        <w:instrText xml:space="preserve"> REF _Ref89951886 \h </w:instrText>
      </w:r>
      <w:r>
        <w:fldChar w:fldCharType="separate"/>
      </w:r>
      <w:r w:rsidR="00815F3F">
        <w:t xml:space="preserve">Figure </w:t>
      </w:r>
      <w:r w:rsidR="00815F3F">
        <w:rPr>
          <w:noProof/>
        </w:rPr>
        <w:t>40</w:t>
      </w:r>
      <w:r>
        <w:fldChar w:fldCharType="end"/>
      </w:r>
      <w:r w:rsidRPr="00BB1AE3">
        <w:t>'s PACF plot shows the values of our small p and large P lags. We set p to 1 and 2 because we see a significant lag at 1 and 2 that is greater than the lag at subsequent ones. We considered lags of 24 and 168 for large P; to simplify our model, we only included the two with the highest partial autocorrelation.</w:t>
      </w:r>
    </w:p>
    <w:p w14:paraId="5A6C780C" w14:textId="77777777" w:rsidR="00105191" w:rsidRDefault="00105191" w:rsidP="00105191">
      <w:pPr>
        <w:keepNext/>
        <w:ind w:firstLine="288"/>
        <w:jc w:val="center"/>
      </w:pPr>
      <w:r w:rsidRPr="00105191">
        <w:rPr>
          <w:noProof/>
        </w:rPr>
        <w:drawing>
          <wp:inline distT="0" distB="0" distL="0" distR="0" wp14:anchorId="20B6758E" wp14:editId="014F657F">
            <wp:extent cx="3992043" cy="343852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4">
                      <a:extLst>
                        <a:ext uri="{28A0092B-C50C-407E-A947-70E740481C1C}">
                          <a14:useLocalDpi xmlns:a14="http://schemas.microsoft.com/office/drawing/2010/main" val="0"/>
                        </a:ext>
                      </a:extLst>
                    </a:blip>
                    <a:srcRect l="7871" t="2148" r="6977" b="-1"/>
                    <a:stretch/>
                  </pic:blipFill>
                  <pic:spPr bwMode="auto">
                    <a:xfrm>
                      <a:off x="0" y="0"/>
                      <a:ext cx="3996823" cy="3442642"/>
                    </a:xfrm>
                    <a:prstGeom prst="rect">
                      <a:avLst/>
                    </a:prstGeom>
                    <a:noFill/>
                    <a:ln>
                      <a:noFill/>
                    </a:ln>
                    <a:extLst>
                      <a:ext uri="{53640926-AAD7-44D8-BBD7-CCE9431645EC}">
                        <a14:shadowObscured xmlns:a14="http://schemas.microsoft.com/office/drawing/2010/main"/>
                      </a:ext>
                    </a:extLst>
                  </pic:spPr>
                </pic:pic>
              </a:graphicData>
            </a:graphic>
          </wp:inline>
        </w:drawing>
      </w:r>
    </w:p>
    <w:p w14:paraId="1D84EF27" w14:textId="2E27E15F" w:rsidR="00105191" w:rsidRDefault="00105191" w:rsidP="00105191">
      <w:pPr>
        <w:pStyle w:val="Caption"/>
        <w:jc w:val="center"/>
      </w:pPr>
      <w:bookmarkStart w:id="182" w:name="_Ref89951027"/>
      <w:bookmarkStart w:id="183" w:name="_Toc94773722"/>
      <w:r>
        <w:t xml:space="preserve">Figure </w:t>
      </w:r>
      <w:fldSimple w:instr=" SEQ Figure \* ARABIC ">
        <w:r w:rsidR="00815F3F">
          <w:rPr>
            <w:noProof/>
          </w:rPr>
          <w:t>36</w:t>
        </w:r>
      </w:fldSimple>
      <w:bookmarkEnd w:id="182"/>
      <w:r>
        <w:t xml:space="preserve"> - </w:t>
      </w:r>
      <w:r w:rsidRPr="00073C10">
        <w:t xml:space="preserve">Excerpt from the </w:t>
      </w:r>
      <w:r>
        <w:t>Saint John</w:t>
      </w:r>
      <w:r w:rsidRPr="00073C10">
        <w:t xml:space="preserve"> Dataset</w:t>
      </w:r>
      <w:bookmarkEnd w:id="183"/>
    </w:p>
    <w:p w14:paraId="1E08F9BD" w14:textId="77777777" w:rsidR="003A3905" w:rsidRDefault="003A3905" w:rsidP="003A3905">
      <w:pPr>
        <w:keepNext/>
        <w:jc w:val="center"/>
      </w:pPr>
      <w:r w:rsidRPr="003A3905">
        <w:rPr>
          <w:noProof/>
        </w:rPr>
        <w:lastRenderedPageBreak/>
        <w:drawing>
          <wp:inline distT="0" distB="0" distL="0" distR="0" wp14:anchorId="6EDFEBEF" wp14:editId="63888B85">
            <wp:extent cx="4287301" cy="3533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5">
                      <a:extLst>
                        <a:ext uri="{28A0092B-C50C-407E-A947-70E740481C1C}">
                          <a14:useLocalDpi xmlns:a14="http://schemas.microsoft.com/office/drawing/2010/main" val="0"/>
                        </a:ext>
                      </a:extLst>
                    </a:blip>
                    <a:srcRect l="3936" t="2625" r="7513"/>
                    <a:stretch/>
                  </pic:blipFill>
                  <pic:spPr bwMode="auto">
                    <a:xfrm>
                      <a:off x="0" y="0"/>
                      <a:ext cx="4300894" cy="3544979"/>
                    </a:xfrm>
                    <a:prstGeom prst="rect">
                      <a:avLst/>
                    </a:prstGeom>
                    <a:noFill/>
                    <a:ln>
                      <a:noFill/>
                    </a:ln>
                    <a:extLst>
                      <a:ext uri="{53640926-AAD7-44D8-BBD7-CCE9431645EC}">
                        <a14:shadowObscured xmlns:a14="http://schemas.microsoft.com/office/drawing/2010/main"/>
                      </a:ext>
                    </a:extLst>
                  </pic:spPr>
                </pic:pic>
              </a:graphicData>
            </a:graphic>
          </wp:inline>
        </w:drawing>
      </w:r>
    </w:p>
    <w:p w14:paraId="06AE47D2" w14:textId="4022DD77" w:rsidR="00537D2A" w:rsidRDefault="003A3905" w:rsidP="003A3905">
      <w:pPr>
        <w:pStyle w:val="Caption"/>
        <w:jc w:val="center"/>
      </w:pPr>
      <w:bookmarkStart w:id="184" w:name="_Ref89951518"/>
      <w:bookmarkStart w:id="185" w:name="_Toc94773723"/>
      <w:r>
        <w:t xml:space="preserve">Figure </w:t>
      </w:r>
      <w:fldSimple w:instr=" SEQ Figure \* ARABIC ">
        <w:r w:rsidR="00815F3F">
          <w:rPr>
            <w:noProof/>
          </w:rPr>
          <w:t>37</w:t>
        </w:r>
      </w:fldSimple>
      <w:bookmarkEnd w:id="184"/>
      <w:r>
        <w:t xml:space="preserve"> - </w:t>
      </w:r>
      <w:r w:rsidRPr="00F62EBE">
        <w:t>Plot of the Initial Auto Correlation</w:t>
      </w:r>
      <w:r>
        <w:t xml:space="preserve"> – Saint John Dataset</w:t>
      </w:r>
      <w:bookmarkEnd w:id="185"/>
    </w:p>
    <w:p w14:paraId="33B9DEA8" w14:textId="77777777" w:rsidR="00A74A67" w:rsidRDefault="00A74A67" w:rsidP="00A74A67">
      <w:pPr>
        <w:keepNext/>
        <w:jc w:val="center"/>
      </w:pPr>
      <w:r w:rsidRPr="00A74A67">
        <w:rPr>
          <w:noProof/>
        </w:rPr>
        <w:drawing>
          <wp:inline distT="0" distB="0" distL="0" distR="0" wp14:anchorId="003D2064" wp14:editId="09944B00">
            <wp:extent cx="4038600" cy="3411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6">
                      <a:extLst>
                        <a:ext uri="{28A0092B-C50C-407E-A947-70E740481C1C}">
                          <a14:useLocalDpi xmlns:a14="http://schemas.microsoft.com/office/drawing/2010/main" val="0"/>
                        </a:ext>
                      </a:extLst>
                    </a:blip>
                    <a:srcRect l="3936" r="7334"/>
                    <a:stretch/>
                  </pic:blipFill>
                  <pic:spPr bwMode="auto">
                    <a:xfrm>
                      <a:off x="0" y="0"/>
                      <a:ext cx="4041301" cy="3413921"/>
                    </a:xfrm>
                    <a:prstGeom prst="rect">
                      <a:avLst/>
                    </a:prstGeom>
                    <a:noFill/>
                    <a:ln>
                      <a:noFill/>
                    </a:ln>
                    <a:extLst>
                      <a:ext uri="{53640926-AAD7-44D8-BBD7-CCE9431645EC}">
                        <a14:shadowObscured xmlns:a14="http://schemas.microsoft.com/office/drawing/2010/main"/>
                      </a:ext>
                    </a:extLst>
                  </pic:spPr>
                </pic:pic>
              </a:graphicData>
            </a:graphic>
          </wp:inline>
        </w:drawing>
      </w:r>
    </w:p>
    <w:p w14:paraId="327AA3F8" w14:textId="592BD871" w:rsidR="00A74A67" w:rsidRDefault="00A74A67" w:rsidP="00A74A67">
      <w:pPr>
        <w:pStyle w:val="Caption"/>
        <w:jc w:val="center"/>
      </w:pPr>
      <w:bookmarkStart w:id="186" w:name="_Ref89951526"/>
      <w:bookmarkStart w:id="187" w:name="_Toc94773724"/>
      <w:r>
        <w:t xml:space="preserve">Figure </w:t>
      </w:r>
      <w:fldSimple w:instr=" SEQ Figure \* ARABIC ">
        <w:r w:rsidR="00815F3F">
          <w:rPr>
            <w:noProof/>
          </w:rPr>
          <w:t>38</w:t>
        </w:r>
      </w:fldSimple>
      <w:bookmarkEnd w:id="186"/>
      <w:r>
        <w:t xml:space="preserve"> - ACF</w:t>
      </w:r>
      <w:r w:rsidRPr="0022195F">
        <w:t xml:space="preserve"> Plot Following Seasonal Differencing</w:t>
      </w:r>
      <w:r>
        <w:t xml:space="preserve"> – Saint John Dataset</w:t>
      </w:r>
      <w:bookmarkEnd w:id="187"/>
    </w:p>
    <w:p w14:paraId="5AD260A0" w14:textId="77777777" w:rsidR="00F87F2D" w:rsidRDefault="00F87F2D" w:rsidP="00F87F2D">
      <w:pPr>
        <w:keepNext/>
        <w:jc w:val="center"/>
      </w:pPr>
      <w:r w:rsidRPr="00F87F2D">
        <w:rPr>
          <w:noProof/>
        </w:rPr>
        <w:lastRenderedPageBreak/>
        <w:drawing>
          <wp:inline distT="0" distB="0" distL="0" distR="0" wp14:anchorId="2A4296B1" wp14:editId="36EBA086">
            <wp:extent cx="4235727" cy="3552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17">
                      <a:extLst>
                        <a:ext uri="{28A0092B-C50C-407E-A947-70E740481C1C}">
                          <a14:useLocalDpi xmlns:a14="http://schemas.microsoft.com/office/drawing/2010/main" val="0"/>
                        </a:ext>
                      </a:extLst>
                    </a:blip>
                    <a:srcRect l="4294" t="1909" r="8051"/>
                    <a:stretch/>
                  </pic:blipFill>
                  <pic:spPr bwMode="auto">
                    <a:xfrm>
                      <a:off x="0" y="0"/>
                      <a:ext cx="4241425" cy="3557605"/>
                    </a:xfrm>
                    <a:prstGeom prst="rect">
                      <a:avLst/>
                    </a:prstGeom>
                    <a:noFill/>
                    <a:ln>
                      <a:noFill/>
                    </a:ln>
                    <a:extLst>
                      <a:ext uri="{53640926-AAD7-44D8-BBD7-CCE9431645EC}">
                        <a14:shadowObscured xmlns:a14="http://schemas.microsoft.com/office/drawing/2010/main"/>
                      </a:ext>
                    </a:extLst>
                  </pic:spPr>
                </pic:pic>
              </a:graphicData>
            </a:graphic>
          </wp:inline>
        </w:drawing>
      </w:r>
    </w:p>
    <w:p w14:paraId="1B6746CA" w14:textId="160661FA" w:rsidR="00F87F2D" w:rsidRDefault="00F87F2D" w:rsidP="00F87F2D">
      <w:pPr>
        <w:pStyle w:val="Caption"/>
        <w:jc w:val="center"/>
      </w:pPr>
      <w:bookmarkStart w:id="188" w:name="_Ref89951536"/>
      <w:bookmarkStart w:id="189" w:name="_Toc94773725"/>
      <w:r>
        <w:t xml:space="preserve">Figure </w:t>
      </w:r>
      <w:fldSimple w:instr=" SEQ Figure \* ARABIC ">
        <w:r w:rsidR="00815F3F">
          <w:rPr>
            <w:noProof/>
          </w:rPr>
          <w:t>39</w:t>
        </w:r>
      </w:fldSimple>
      <w:bookmarkEnd w:id="188"/>
      <w:r>
        <w:t xml:space="preserve"> - </w:t>
      </w:r>
      <w:r w:rsidRPr="00292F6A">
        <w:t xml:space="preserve">ACF Plot After Seasonal and Non-Seasonal Differencing </w:t>
      </w:r>
      <w:r>
        <w:t>– Saint John Dataset</w:t>
      </w:r>
      <w:bookmarkEnd w:id="189"/>
    </w:p>
    <w:p w14:paraId="18C340E0" w14:textId="77777777" w:rsidR="00FA73DC" w:rsidRDefault="00FA73DC" w:rsidP="00FA73DC">
      <w:pPr>
        <w:keepNext/>
        <w:jc w:val="center"/>
      </w:pPr>
      <w:r w:rsidRPr="00FA73DC">
        <w:rPr>
          <w:noProof/>
        </w:rPr>
        <w:drawing>
          <wp:inline distT="0" distB="0" distL="0" distR="0" wp14:anchorId="0B4B1FEC" wp14:editId="335BB98C">
            <wp:extent cx="4045585" cy="34002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18">
                      <a:extLst>
                        <a:ext uri="{28A0092B-C50C-407E-A947-70E740481C1C}">
                          <a14:useLocalDpi xmlns:a14="http://schemas.microsoft.com/office/drawing/2010/main" val="0"/>
                        </a:ext>
                      </a:extLst>
                    </a:blip>
                    <a:srcRect l="4116" t="1909" r="8407"/>
                    <a:stretch/>
                  </pic:blipFill>
                  <pic:spPr bwMode="auto">
                    <a:xfrm>
                      <a:off x="0" y="0"/>
                      <a:ext cx="4056633" cy="3409562"/>
                    </a:xfrm>
                    <a:prstGeom prst="rect">
                      <a:avLst/>
                    </a:prstGeom>
                    <a:noFill/>
                    <a:ln>
                      <a:noFill/>
                    </a:ln>
                    <a:extLst>
                      <a:ext uri="{53640926-AAD7-44D8-BBD7-CCE9431645EC}">
                        <a14:shadowObscured xmlns:a14="http://schemas.microsoft.com/office/drawing/2010/main"/>
                      </a:ext>
                    </a:extLst>
                  </pic:spPr>
                </pic:pic>
              </a:graphicData>
            </a:graphic>
          </wp:inline>
        </w:drawing>
      </w:r>
    </w:p>
    <w:p w14:paraId="61B69565" w14:textId="6CDB9311" w:rsidR="005D6395" w:rsidRPr="00F137F7" w:rsidRDefault="00FA73DC" w:rsidP="0074070F">
      <w:pPr>
        <w:pStyle w:val="Caption"/>
        <w:jc w:val="center"/>
      </w:pPr>
      <w:bookmarkStart w:id="190" w:name="_Ref89951886"/>
      <w:bookmarkStart w:id="191" w:name="_Toc94773726"/>
      <w:r>
        <w:t xml:space="preserve">Figure </w:t>
      </w:r>
      <w:fldSimple w:instr=" SEQ Figure \* ARABIC ">
        <w:r w:rsidR="00815F3F">
          <w:rPr>
            <w:noProof/>
          </w:rPr>
          <w:t>40</w:t>
        </w:r>
      </w:fldSimple>
      <w:bookmarkEnd w:id="190"/>
      <w:r>
        <w:t xml:space="preserve"> - P</w:t>
      </w:r>
      <w:r w:rsidRPr="00292F6A">
        <w:t xml:space="preserve">ACF Plot After Seasonal and Non-Seasonal Differencing </w:t>
      </w:r>
      <w:r>
        <w:t>– Saint John Dataset</w:t>
      </w:r>
      <w:bookmarkEnd w:id="191"/>
      <w:r w:rsidR="009B3449">
        <w:t xml:space="preserve"> </w:t>
      </w:r>
      <w:r w:rsidR="005D6395">
        <w:br w:type="page"/>
      </w:r>
    </w:p>
    <w:p w14:paraId="00B415E6" w14:textId="2A6B2E5F" w:rsidR="00654DE3" w:rsidRDefault="00AF67B7" w:rsidP="00C92783">
      <w:pPr>
        <w:pStyle w:val="Appendix"/>
      </w:pPr>
      <w:bookmarkStart w:id="192" w:name="_Toc94773650"/>
      <w:r>
        <w:lastRenderedPageBreak/>
        <w:t>Appendix</w:t>
      </w:r>
      <w:r w:rsidR="00343447">
        <w:t xml:space="preserve"> B</w:t>
      </w:r>
      <w:bookmarkEnd w:id="192"/>
    </w:p>
    <w:p w14:paraId="6CDEAE14" w14:textId="6404A323" w:rsidR="00485AB3" w:rsidRPr="00485AB3" w:rsidRDefault="00586C51" w:rsidP="00586C51">
      <w:pPr>
        <w:pStyle w:val="Heading1"/>
        <w:jc w:val="both"/>
      </w:pPr>
      <w:bookmarkStart w:id="193" w:name="_Toc94773651"/>
      <w:r>
        <w:t xml:space="preserve">1 </w:t>
      </w:r>
      <w:r w:rsidR="00694C40" w:rsidRPr="00694C40">
        <w:t>Metrics for Overall Accuracy</w:t>
      </w:r>
      <w:bookmarkEnd w:id="193"/>
    </w:p>
    <w:p w14:paraId="187013F8" w14:textId="3CC95327" w:rsidR="00E93B16" w:rsidRDefault="00581432" w:rsidP="00586C51">
      <w:pPr>
        <w:pStyle w:val="Heading2"/>
      </w:pPr>
      <w:bookmarkStart w:id="194" w:name="_Toc94773652"/>
      <w:r>
        <w:t xml:space="preserve">1.1 </w:t>
      </w:r>
      <w:r w:rsidR="00B91A69" w:rsidRPr="00B91A69">
        <w:t>The Toronto Dataset's Overall Performance Metrics</w:t>
      </w:r>
      <w:bookmarkEnd w:id="19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91648F" w:rsidRPr="00C15D07" w14:paraId="4BAFB683" w14:textId="77777777" w:rsidTr="003E4926">
        <w:trPr>
          <w:trHeight w:val="315"/>
          <w:jc w:val="center"/>
        </w:trPr>
        <w:tc>
          <w:tcPr>
            <w:tcW w:w="0" w:type="auto"/>
            <w:shd w:val="clear" w:color="auto" w:fill="auto"/>
            <w:noWrap/>
            <w:vAlign w:val="bottom"/>
            <w:hideMark/>
          </w:tcPr>
          <w:p w14:paraId="2F12F091"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4A3C33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985EFD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24E4460"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FA1DEB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FEA8D32" w14:textId="6A10634B"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43761CD"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AF5E37" w:rsidRPr="00C15D07" w14:paraId="213A86A8" w14:textId="77777777" w:rsidTr="0091648F">
        <w:trPr>
          <w:trHeight w:val="315"/>
          <w:jc w:val="center"/>
        </w:trPr>
        <w:tc>
          <w:tcPr>
            <w:tcW w:w="0" w:type="auto"/>
            <w:shd w:val="clear" w:color="auto" w:fill="auto"/>
            <w:noWrap/>
            <w:vAlign w:val="bottom"/>
            <w:hideMark/>
          </w:tcPr>
          <w:p w14:paraId="2EF98C8B"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69178E1"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5D7150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274F47E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2785200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392AD3EF" w14:textId="7DD69CF1" w:rsidR="00AF5E37" w:rsidRPr="00AF5E37" w:rsidRDefault="00AF5E37" w:rsidP="00AF5E37">
            <w:pPr>
              <w:spacing w:line="240" w:lineRule="auto"/>
              <w:jc w:val="center"/>
              <w:rPr>
                <w:color w:val="000000"/>
                <w:sz w:val="20"/>
                <w:szCs w:val="20"/>
                <w:lang w:eastAsia="en-CA"/>
              </w:rPr>
            </w:pPr>
            <w:r w:rsidRPr="00AF5E37">
              <w:rPr>
                <w:color w:val="000000"/>
                <w:sz w:val="20"/>
                <w:szCs w:val="20"/>
              </w:rPr>
              <w:t>4.00</w:t>
            </w:r>
          </w:p>
        </w:tc>
        <w:tc>
          <w:tcPr>
            <w:tcW w:w="0" w:type="auto"/>
            <w:shd w:val="clear" w:color="auto" w:fill="auto"/>
            <w:noWrap/>
            <w:vAlign w:val="bottom"/>
            <w:hideMark/>
          </w:tcPr>
          <w:p w14:paraId="3B11496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6.09</w:t>
            </w:r>
          </w:p>
        </w:tc>
      </w:tr>
      <w:tr w:rsidR="00AF5E37" w:rsidRPr="00C15D07" w14:paraId="016C4865" w14:textId="77777777" w:rsidTr="0091648F">
        <w:trPr>
          <w:trHeight w:val="315"/>
          <w:jc w:val="center"/>
        </w:trPr>
        <w:tc>
          <w:tcPr>
            <w:tcW w:w="0" w:type="auto"/>
            <w:shd w:val="clear" w:color="auto" w:fill="auto"/>
            <w:noWrap/>
            <w:vAlign w:val="bottom"/>
            <w:hideMark/>
          </w:tcPr>
          <w:p w14:paraId="5D4CAD60"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61A42D9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5.41</w:t>
            </w:r>
          </w:p>
        </w:tc>
        <w:tc>
          <w:tcPr>
            <w:tcW w:w="0" w:type="auto"/>
            <w:shd w:val="clear" w:color="auto" w:fill="auto"/>
            <w:noWrap/>
            <w:vAlign w:val="bottom"/>
            <w:hideMark/>
          </w:tcPr>
          <w:p w14:paraId="7276D5E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53F8A7A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4.04</w:t>
            </w:r>
          </w:p>
        </w:tc>
        <w:tc>
          <w:tcPr>
            <w:tcW w:w="0" w:type="auto"/>
            <w:shd w:val="clear" w:color="auto" w:fill="auto"/>
            <w:noWrap/>
            <w:vAlign w:val="bottom"/>
            <w:hideMark/>
          </w:tcPr>
          <w:p w14:paraId="054590D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10.81</w:t>
            </w:r>
          </w:p>
        </w:tc>
        <w:tc>
          <w:tcPr>
            <w:tcW w:w="0" w:type="auto"/>
            <w:shd w:val="clear" w:color="auto" w:fill="auto"/>
            <w:noWrap/>
            <w:vAlign w:val="bottom"/>
          </w:tcPr>
          <w:p w14:paraId="58D308CF" w14:textId="2D4FC9D4" w:rsidR="00AF5E37" w:rsidRPr="00AF5E37" w:rsidRDefault="00AF5E37" w:rsidP="00AF5E37">
            <w:pPr>
              <w:spacing w:line="240" w:lineRule="auto"/>
              <w:jc w:val="center"/>
              <w:rPr>
                <w:color w:val="000000"/>
                <w:sz w:val="20"/>
                <w:szCs w:val="20"/>
                <w:lang w:eastAsia="en-CA"/>
              </w:rPr>
            </w:pPr>
            <w:r w:rsidRPr="00AF5E37">
              <w:rPr>
                <w:color w:val="000000"/>
                <w:sz w:val="20"/>
                <w:szCs w:val="20"/>
              </w:rPr>
              <w:t>-0.01</w:t>
            </w:r>
          </w:p>
        </w:tc>
        <w:tc>
          <w:tcPr>
            <w:tcW w:w="0" w:type="auto"/>
            <w:shd w:val="clear" w:color="auto" w:fill="auto"/>
            <w:noWrap/>
            <w:vAlign w:val="bottom"/>
            <w:hideMark/>
          </w:tcPr>
          <w:p w14:paraId="3305D29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1.67</w:t>
            </w:r>
          </w:p>
        </w:tc>
      </w:tr>
      <w:tr w:rsidR="00AF5E37" w:rsidRPr="00C15D07" w14:paraId="13E6FF99" w14:textId="77777777" w:rsidTr="0091648F">
        <w:trPr>
          <w:trHeight w:val="315"/>
          <w:jc w:val="center"/>
        </w:trPr>
        <w:tc>
          <w:tcPr>
            <w:tcW w:w="0" w:type="auto"/>
            <w:shd w:val="clear" w:color="auto" w:fill="auto"/>
            <w:noWrap/>
            <w:vAlign w:val="bottom"/>
            <w:hideMark/>
          </w:tcPr>
          <w:p w14:paraId="3221E8E4"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F02E0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125.73</w:t>
            </w:r>
          </w:p>
        </w:tc>
        <w:tc>
          <w:tcPr>
            <w:tcW w:w="0" w:type="auto"/>
            <w:shd w:val="clear" w:color="auto" w:fill="auto"/>
            <w:noWrap/>
            <w:vAlign w:val="bottom"/>
            <w:hideMark/>
          </w:tcPr>
          <w:p w14:paraId="6E226E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148.01</w:t>
            </w:r>
          </w:p>
        </w:tc>
        <w:tc>
          <w:tcPr>
            <w:tcW w:w="0" w:type="auto"/>
            <w:shd w:val="clear" w:color="auto" w:fill="auto"/>
            <w:noWrap/>
            <w:vAlign w:val="bottom"/>
            <w:hideMark/>
          </w:tcPr>
          <w:p w14:paraId="39EA0D0A"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134.87</w:t>
            </w:r>
          </w:p>
        </w:tc>
        <w:tc>
          <w:tcPr>
            <w:tcW w:w="0" w:type="auto"/>
            <w:shd w:val="clear" w:color="auto" w:fill="auto"/>
            <w:noWrap/>
            <w:vAlign w:val="bottom"/>
            <w:hideMark/>
          </w:tcPr>
          <w:p w14:paraId="63031E2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214.88</w:t>
            </w:r>
          </w:p>
        </w:tc>
        <w:tc>
          <w:tcPr>
            <w:tcW w:w="0" w:type="auto"/>
            <w:shd w:val="clear" w:color="auto" w:fill="auto"/>
            <w:noWrap/>
            <w:vAlign w:val="bottom"/>
          </w:tcPr>
          <w:p w14:paraId="09A8E975" w14:textId="68FEA2A7" w:rsidR="00AF5E37" w:rsidRPr="00AF5E37" w:rsidRDefault="00AF5E37" w:rsidP="00AF5E37">
            <w:pPr>
              <w:spacing w:line="240" w:lineRule="auto"/>
              <w:jc w:val="center"/>
              <w:rPr>
                <w:color w:val="000000"/>
                <w:sz w:val="20"/>
                <w:szCs w:val="20"/>
                <w:lang w:eastAsia="en-CA"/>
              </w:rPr>
            </w:pPr>
            <w:r w:rsidRPr="00AF5E37">
              <w:rPr>
                <w:color w:val="000000"/>
                <w:sz w:val="20"/>
                <w:szCs w:val="20"/>
              </w:rPr>
              <w:t>231.59</w:t>
            </w:r>
          </w:p>
        </w:tc>
        <w:tc>
          <w:tcPr>
            <w:tcW w:w="0" w:type="auto"/>
            <w:shd w:val="clear" w:color="auto" w:fill="auto"/>
            <w:noWrap/>
            <w:vAlign w:val="bottom"/>
            <w:hideMark/>
          </w:tcPr>
          <w:p w14:paraId="3010E9D3"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350.36</w:t>
            </w:r>
          </w:p>
        </w:tc>
      </w:tr>
      <w:tr w:rsidR="00AF5E37" w:rsidRPr="00C15D07" w14:paraId="7D4A7754" w14:textId="77777777" w:rsidTr="0091648F">
        <w:trPr>
          <w:trHeight w:val="315"/>
          <w:jc w:val="center"/>
        </w:trPr>
        <w:tc>
          <w:tcPr>
            <w:tcW w:w="0" w:type="auto"/>
            <w:shd w:val="clear" w:color="auto" w:fill="auto"/>
            <w:noWrap/>
            <w:vAlign w:val="bottom"/>
            <w:hideMark/>
          </w:tcPr>
          <w:p w14:paraId="1FE8500C"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2E53B06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5BA43E2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46F16856"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363C82F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4A79CBEC" w14:textId="27B65070" w:rsidR="00AF5E37" w:rsidRPr="00AF5E37" w:rsidRDefault="00AF5E37" w:rsidP="00AF5E37">
            <w:pPr>
              <w:spacing w:line="240" w:lineRule="auto"/>
              <w:jc w:val="center"/>
              <w:rPr>
                <w:color w:val="000000"/>
                <w:sz w:val="20"/>
                <w:szCs w:val="20"/>
                <w:lang w:eastAsia="en-CA"/>
              </w:rPr>
            </w:pPr>
            <w:r w:rsidRPr="00AF5E37">
              <w:rPr>
                <w:color w:val="000000"/>
                <w:sz w:val="20"/>
                <w:szCs w:val="20"/>
              </w:rPr>
              <w:t>321.58</w:t>
            </w:r>
          </w:p>
        </w:tc>
        <w:tc>
          <w:tcPr>
            <w:tcW w:w="0" w:type="auto"/>
            <w:shd w:val="clear" w:color="auto" w:fill="auto"/>
            <w:noWrap/>
            <w:vAlign w:val="bottom"/>
            <w:hideMark/>
          </w:tcPr>
          <w:p w14:paraId="3D90F66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488.07</w:t>
            </w:r>
          </w:p>
        </w:tc>
      </w:tr>
      <w:tr w:rsidR="00AF5E37" w:rsidRPr="00C15D07" w14:paraId="453C29A8" w14:textId="77777777" w:rsidTr="0091648F">
        <w:trPr>
          <w:trHeight w:val="315"/>
          <w:jc w:val="center"/>
        </w:trPr>
        <w:tc>
          <w:tcPr>
            <w:tcW w:w="0" w:type="auto"/>
            <w:shd w:val="clear" w:color="auto" w:fill="auto"/>
            <w:noWrap/>
            <w:vAlign w:val="bottom"/>
            <w:hideMark/>
          </w:tcPr>
          <w:p w14:paraId="2CD0D983"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335442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189.69</w:t>
            </w:r>
          </w:p>
        </w:tc>
        <w:tc>
          <w:tcPr>
            <w:tcW w:w="0" w:type="auto"/>
            <w:shd w:val="clear" w:color="auto" w:fill="auto"/>
            <w:noWrap/>
            <w:vAlign w:val="bottom"/>
            <w:hideMark/>
          </w:tcPr>
          <w:p w14:paraId="0D83F2D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1A08132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201.29</w:t>
            </w:r>
          </w:p>
        </w:tc>
        <w:tc>
          <w:tcPr>
            <w:tcW w:w="0" w:type="auto"/>
            <w:shd w:val="clear" w:color="auto" w:fill="auto"/>
            <w:noWrap/>
            <w:vAlign w:val="bottom"/>
            <w:hideMark/>
          </w:tcPr>
          <w:p w14:paraId="42D45C7F"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293.75</w:t>
            </w:r>
          </w:p>
        </w:tc>
        <w:tc>
          <w:tcPr>
            <w:tcW w:w="0" w:type="auto"/>
            <w:shd w:val="clear" w:color="auto" w:fill="auto"/>
            <w:noWrap/>
            <w:vAlign w:val="bottom"/>
          </w:tcPr>
          <w:p w14:paraId="67ED41FC" w14:textId="1838ABB6" w:rsidR="00AF5E37" w:rsidRPr="00AF5E37" w:rsidRDefault="00AF5E37" w:rsidP="00AF5E37">
            <w:pPr>
              <w:spacing w:line="240" w:lineRule="auto"/>
              <w:jc w:val="center"/>
              <w:rPr>
                <w:color w:val="000000"/>
                <w:sz w:val="20"/>
                <w:szCs w:val="20"/>
                <w:lang w:eastAsia="en-CA"/>
              </w:rPr>
            </w:pPr>
            <w:r w:rsidRPr="00AF5E37">
              <w:rPr>
                <w:color w:val="000000"/>
                <w:sz w:val="20"/>
                <w:szCs w:val="20"/>
              </w:rPr>
              <w:t>321.59</w:t>
            </w:r>
          </w:p>
        </w:tc>
        <w:tc>
          <w:tcPr>
            <w:tcW w:w="0" w:type="auto"/>
            <w:shd w:val="clear" w:color="auto" w:fill="auto"/>
            <w:noWrap/>
            <w:vAlign w:val="bottom"/>
            <w:hideMark/>
          </w:tcPr>
          <w:p w14:paraId="140956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488.10</w:t>
            </w:r>
          </w:p>
        </w:tc>
      </w:tr>
    </w:tbl>
    <w:p w14:paraId="4E35F579" w14:textId="468AE07F" w:rsidR="006143E0" w:rsidRDefault="00175B13" w:rsidP="00175B13">
      <w:pPr>
        <w:pStyle w:val="Caption"/>
        <w:jc w:val="center"/>
      </w:pPr>
      <w:bookmarkStart w:id="195" w:name="_Toc94773684"/>
      <w:r>
        <w:t xml:space="preserve">Table </w:t>
      </w:r>
      <w:fldSimple w:instr=" SEQ Table \* ARABIC ">
        <w:r w:rsidR="00815F3F">
          <w:rPr>
            <w:noProof/>
          </w:rPr>
          <w:t>17</w:t>
        </w:r>
      </w:fldSimple>
      <w:r>
        <w:t xml:space="preserve"> – The Overall Performance Metrics – Toronto Dataset</w:t>
      </w:r>
      <w:bookmarkEnd w:id="195"/>
    </w:p>
    <w:p w14:paraId="55F5D20F" w14:textId="75410B3E" w:rsidR="00175B13" w:rsidRDefault="00581432" w:rsidP="00586C51">
      <w:pPr>
        <w:pStyle w:val="Heading2"/>
      </w:pPr>
      <w:bookmarkStart w:id="196" w:name="_Toc94773653"/>
      <w:r>
        <w:t xml:space="preserve">1.2 </w:t>
      </w:r>
      <w:r w:rsidR="006438F6" w:rsidRPr="00B91A69">
        <w:t xml:space="preserve">The </w:t>
      </w:r>
      <w:r w:rsidR="006438F6">
        <w:t>Ottawa</w:t>
      </w:r>
      <w:r w:rsidR="006438F6" w:rsidRPr="00B91A69">
        <w:t xml:space="preserve"> Dataset's Overall Performance Metrics</w:t>
      </w:r>
      <w:bookmarkEnd w:id="19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91648F" w:rsidRPr="00C15D07" w14:paraId="4664C05A" w14:textId="77777777" w:rsidTr="003C5E94">
        <w:trPr>
          <w:trHeight w:val="315"/>
          <w:jc w:val="center"/>
        </w:trPr>
        <w:tc>
          <w:tcPr>
            <w:tcW w:w="0" w:type="auto"/>
            <w:shd w:val="clear" w:color="auto" w:fill="auto"/>
            <w:noWrap/>
            <w:vAlign w:val="bottom"/>
            <w:hideMark/>
          </w:tcPr>
          <w:p w14:paraId="3076C6C7"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B48048"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2AA28A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4E5F74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54CB84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B479426" w14:textId="2EA7E54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40B73C3"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3F4F13" w:rsidRPr="00C15D07" w14:paraId="5FF91330" w14:textId="77777777" w:rsidTr="0091648F">
        <w:trPr>
          <w:trHeight w:val="315"/>
          <w:jc w:val="center"/>
        </w:trPr>
        <w:tc>
          <w:tcPr>
            <w:tcW w:w="0" w:type="auto"/>
            <w:shd w:val="clear" w:color="auto" w:fill="auto"/>
            <w:noWrap/>
            <w:vAlign w:val="bottom"/>
            <w:hideMark/>
          </w:tcPr>
          <w:p w14:paraId="22342599"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5931D7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37DD877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48A2AD0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23D4EC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3A89F608" w14:textId="54B81680" w:rsidR="003F4F13" w:rsidRPr="003F4F13" w:rsidRDefault="003F4F13" w:rsidP="003F4F13">
            <w:pPr>
              <w:spacing w:line="240" w:lineRule="auto"/>
              <w:jc w:val="center"/>
              <w:rPr>
                <w:color w:val="000000"/>
                <w:sz w:val="20"/>
                <w:szCs w:val="20"/>
                <w:lang w:eastAsia="en-CA"/>
              </w:rPr>
            </w:pPr>
            <w:r w:rsidRPr="003F4F13">
              <w:rPr>
                <w:color w:val="000000"/>
                <w:sz w:val="20"/>
                <w:szCs w:val="20"/>
              </w:rPr>
              <w:t>4.98</w:t>
            </w:r>
          </w:p>
        </w:tc>
        <w:tc>
          <w:tcPr>
            <w:tcW w:w="0" w:type="auto"/>
            <w:shd w:val="clear" w:color="auto" w:fill="auto"/>
            <w:noWrap/>
            <w:vAlign w:val="bottom"/>
            <w:hideMark/>
          </w:tcPr>
          <w:p w14:paraId="59B06AA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7.33</w:t>
            </w:r>
          </w:p>
        </w:tc>
      </w:tr>
      <w:tr w:rsidR="003F4F13" w:rsidRPr="00C15D07" w14:paraId="103BF2C7" w14:textId="77777777" w:rsidTr="0091648F">
        <w:trPr>
          <w:trHeight w:val="315"/>
          <w:jc w:val="center"/>
        </w:trPr>
        <w:tc>
          <w:tcPr>
            <w:tcW w:w="0" w:type="auto"/>
            <w:shd w:val="clear" w:color="auto" w:fill="auto"/>
            <w:noWrap/>
            <w:vAlign w:val="bottom"/>
            <w:hideMark/>
          </w:tcPr>
          <w:p w14:paraId="7161F5F2"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5625392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-0.69</w:t>
            </w:r>
          </w:p>
        </w:tc>
        <w:tc>
          <w:tcPr>
            <w:tcW w:w="0" w:type="auto"/>
            <w:shd w:val="clear" w:color="auto" w:fill="auto"/>
            <w:noWrap/>
            <w:vAlign w:val="bottom"/>
            <w:hideMark/>
          </w:tcPr>
          <w:p w14:paraId="6D0D765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0.09</w:t>
            </w:r>
          </w:p>
        </w:tc>
        <w:tc>
          <w:tcPr>
            <w:tcW w:w="0" w:type="auto"/>
            <w:shd w:val="clear" w:color="auto" w:fill="auto"/>
            <w:noWrap/>
            <w:vAlign w:val="bottom"/>
            <w:hideMark/>
          </w:tcPr>
          <w:p w14:paraId="3881A8C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-0.70</w:t>
            </w:r>
          </w:p>
        </w:tc>
        <w:tc>
          <w:tcPr>
            <w:tcW w:w="0" w:type="auto"/>
            <w:shd w:val="clear" w:color="auto" w:fill="auto"/>
            <w:noWrap/>
            <w:vAlign w:val="bottom"/>
            <w:hideMark/>
          </w:tcPr>
          <w:p w14:paraId="61354EC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-4.29</w:t>
            </w:r>
          </w:p>
        </w:tc>
        <w:tc>
          <w:tcPr>
            <w:tcW w:w="0" w:type="auto"/>
            <w:shd w:val="clear" w:color="auto" w:fill="auto"/>
            <w:noWrap/>
            <w:vAlign w:val="bottom"/>
          </w:tcPr>
          <w:p w14:paraId="551C4318" w14:textId="35440FC8" w:rsidR="003F4F13" w:rsidRPr="003F4F13" w:rsidRDefault="003F4F13" w:rsidP="003F4F13">
            <w:pPr>
              <w:spacing w:line="240" w:lineRule="auto"/>
              <w:jc w:val="center"/>
              <w:rPr>
                <w:color w:val="000000"/>
                <w:sz w:val="20"/>
                <w:szCs w:val="20"/>
                <w:lang w:eastAsia="en-CA"/>
              </w:rPr>
            </w:pPr>
            <w:r w:rsidRPr="003F4F13">
              <w:rPr>
                <w:color w:val="000000"/>
                <w:sz w:val="20"/>
                <w:szCs w:val="20"/>
              </w:rPr>
              <w:t>4.69</w:t>
            </w:r>
          </w:p>
        </w:tc>
        <w:tc>
          <w:tcPr>
            <w:tcW w:w="0" w:type="auto"/>
            <w:shd w:val="clear" w:color="auto" w:fill="auto"/>
            <w:noWrap/>
            <w:vAlign w:val="bottom"/>
            <w:hideMark/>
          </w:tcPr>
          <w:p w14:paraId="3846D3E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1.05</w:t>
            </w:r>
          </w:p>
        </w:tc>
      </w:tr>
      <w:tr w:rsidR="003F4F13" w:rsidRPr="00C15D07" w14:paraId="18522A88" w14:textId="77777777" w:rsidTr="0091648F">
        <w:trPr>
          <w:trHeight w:val="315"/>
          <w:jc w:val="center"/>
        </w:trPr>
        <w:tc>
          <w:tcPr>
            <w:tcW w:w="0" w:type="auto"/>
            <w:shd w:val="clear" w:color="auto" w:fill="auto"/>
            <w:noWrap/>
            <w:vAlign w:val="bottom"/>
            <w:hideMark/>
          </w:tcPr>
          <w:p w14:paraId="66DD7610"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071F6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27.70</w:t>
            </w:r>
          </w:p>
        </w:tc>
        <w:tc>
          <w:tcPr>
            <w:tcW w:w="0" w:type="auto"/>
            <w:shd w:val="clear" w:color="auto" w:fill="auto"/>
            <w:noWrap/>
            <w:vAlign w:val="bottom"/>
            <w:hideMark/>
          </w:tcPr>
          <w:p w14:paraId="014B7E5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35.10</w:t>
            </w:r>
          </w:p>
        </w:tc>
        <w:tc>
          <w:tcPr>
            <w:tcW w:w="0" w:type="auto"/>
            <w:shd w:val="clear" w:color="auto" w:fill="auto"/>
            <w:noWrap/>
            <w:vAlign w:val="bottom"/>
            <w:hideMark/>
          </w:tcPr>
          <w:p w14:paraId="483BA37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31.59</w:t>
            </w:r>
          </w:p>
        </w:tc>
        <w:tc>
          <w:tcPr>
            <w:tcW w:w="0" w:type="auto"/>
            <w:shd w:val="clear" w:color="auto" w:fill="auto"/>
            <w:noWrap/>
            <w:vAlign w:val="bottom"/>
            <w:hideMark/>
          </w:tcPr>
          <w:p w14:paraId="32FB7C8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49.05</w:t>
            </w:r>
          </w:p>
        </w:tc>
        <w:tc>
          <w:tcPr>
            <w:tcW w:w="0" w:type="auto"/>
            <w:shd w:val="clear" w:color="auto" w:fill="auto"/>
            <w:noWrap/>
            <w:vAlign w:val="bottom"/>
          </w:tcPr>
          <w:p w14:paraId="74E519FC" w14:textId="0F1E38FC" w:rsidR="003F4F13" w:rsidRPr="003F4F13" w:rsidRDefault="003F4F13" w:rsidP="003F4F13">
            <w:pPr>
              <w:spacing w:line="240" w:lineRule="auto"/>
              <w:jc w:val="center"/>
              <w:rPr>
                <w:color w:val="000000"/>
                <w:sz w:val="20"/>
                <w:szCs w:val="20"/>
                <w:lang w:eastAsia="en-CA"/>
              </w:rPr>
            </w:pPr>
            <w:r w:rsidRPr="003F4F13">
              <w:rPr>
                <w:color w:val="000000"/>
                <w:sz w:val="20"/>
                <w:szCs w:val="20"/>
              </w:rPr>
              <w:t>50.96</w:t>
            </w:r>
          </w:p>
        </w:tc>
        <w:tc>
          <w:tcPr>
            <w:tcW w:w="0" w:type="auto"/>
            <w:shd w:val="clear" w:color="auto" w:fill="auto"/>
            <w:noWrap/>
            <w:vAlign w:val="bottom"/>
            <w:hideMark/>
          </w:tcPr>
          <w:p w14:paraId="1422DBA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75.79</w:t>
            </w:r>
          </w:p>
        </w:tc>
      </w:tr>
      <w:tr w:rsidR="003F4F13" w:rsidRPr="00C15D07" w14:paraId="7B4A1C8F" w14:textId="77777777" w:rsidTr="0091648F">
        <w:trPr>
          <w:trHeight w:val="315"/>
          <w:jc w:val="center"/>
        </w:trPr>
        <w:tc>
          <w:tcPr>
            <w:tcW w:w="0" w:type="auto"/>
            <w:shd w:val="clear" w:color="auto" w:fill="auto"/>
            <w:noWrap/>
            <w:vAlign w:val="bottom"/>
            <w:hideMark/>
          </w:tcPr>
          <w:p w14:paraId="23365D1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79E830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1715F33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40217E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600BFED5"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473C0D77" w14:textId="7166526E" w:rsidR="003F4F13" w:rsidRPr="003F4F13" w:rsidRDefault="003F4F13" w:rsidP="003F4F13">
            <w:pPr>
              <w:spacing w:line="240" w:lineRule="auto"/>
              <w:jc w:val="center"/>
              <w:rPr>
                <w:color w:val="000000"/>
                <w:sz w:val="20"/>
                <w:szCs w:val="20"/>
                <w:lang w:eastAsia="en-CA"/>
              </w:rPr>
            </w:pPr>
            <w:r w:rsidRPr="003F4F13">
              <w:rPr>
                <w:color w:val="000000"/>
                <w:sz w:val="20"/>
                <w:szCs w:val="20"/>
              </w:rPr>
              <w:t>68.58</w:t>
            </w:r>
          </w:p>
        </w:tc>
        <w:tc>
          <w:tcPr>
            <w:tcW w:w="0" w:type="auto"/>
            <w:shd w:val="clear" w:color="auto" w:fill="auto"/>
            <w:noWrap/>
            <w:vAlign w:val="bottom"/>
            <w:hideMark/>
          </w:tcPr>
          <w:p w14:paraId="65DD71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r w:rsidR="003F4F13" w:rsidRPr="00C15D07" w14:paraId="5F99AA09" w14:textId="77777777" w:rsidTr="0091648F">
        <w:trPr>
          <w:trHeight w:val="315"/>
          <w:jc w:val="center"/>
        </w:trPr>
        <w:tc>
          <w:tcPr>
            <w:tcW w:w="0" w:type="auto"/>
            <w:shd w:val="clear" w:color="auto" w:fill="auto"/>
            <w:noWrap/>
            <w:vAlign w:val="bottom"/>
            <w:hideMark/>
          </w:tcPr>
          <w:p w14:paraId="653699C6"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7AB63CA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3C410E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6E0F94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41.92</w:t>
            </w:r>
          </w:p>
        </w:tc>
        <w:tc>
          <w:tcPr>
            <w:tcW w:w="0" w:type="auto"/>
            <w:shd w:val="clear" w:color="auto" w:fill="auto"/>
            <w:noWrap/>
            <w:vAlign w:val="bottom"/>
            <w:hideMark/>
          </w:tcPr>
          <w:p w14:paraId="1FC804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65.63</w:t>
            </w:r>
          </w:p>
        </w:tc>
        <w:tc>
          <w:tcPr>
            <w:tcW w:w="0" w:type="auto"/>
            <w:shd w:val="clear" w:color="auto" w:fill="auto"/>
            <w:noWrap/>
            <w:vAlign w:val="bottom"/>
          </w:tcPr>
          <w:p w14:paraId="576E8319" w14:textId="7D753E84" w:rsidR="003F4F13" w:rsidRPr="003F4F13" w:rsidRDefault="003F4F13" w:rsidP="003F4F13">
            <w:pPr>
              <w:spacing w:line="240" w:lineRule="auto"/>
              <w:jc w:val="center"/>
              <w:rPr>
                <w:color w:val="000000"/>
                <w:sz w:val="20"/>
                <w:szCs w:val="20"/>
                <w:lang w:eastAsia="en-CA"/>
              </w:rPr>
            </w:pPr>
            <w:r w:rsidRPr="003F4F13">
              <w:rPr>
                <w:color w:val="000000"/>
                <w:sz w:val="20"/>
                <w:szCs w:val="20"/>
              </w:rPr>
              <w:t>68.42</w:t>
            </w:r>
          </w:p>
        </w:tc>
        <w:tc>
          <w:tcPr>
            <w:tcW w:w="0" w:type="auto"/>
            <w:shd w:val="clear" w:color="auto" w:fill="auto"/>
            <w:noWrap/>
            <w:vAlign w:val="bottom"/>
            <w:hideMark/>
          </w:tcPr>
          <w:p w14:paraId="45A82B8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bl>
    <w:p w14:paraId="09DE96B7" w14:textId="228A64B3" w:rsidR="00175B13" w:rsidRDefault="00174E49" w:rsidP="00174E49">
      <w:pPr>
        <w:pStyle w:val="Caption"/>
        <w:jc w:val="center"/>
      </w:pPr>
      <w:bookmarkStart w:id="197" w:name="_Toc94773685"/>
      <w:r>
        <w:t xml:space="preserve">Table </w:t>
      </w:r>
      <w:fldSimple w:instr=" SEQ Table \* ARABIC ">
        <w:r w:rsidR="00815F3F">
          <w:rPr>
            <w:noProof/>
          </w:rPr>
          <w:t>18</w:t>
        </w:r>
      </w:fldSimple>
      <w:r>
        <w:t xml:space="preserve"> - The Overall Performance Metrics – Ottawa Dataset</w:t>
      </w:r>
      <w:bookmarkEnd w:id="197"/>
    </w:p>
    <w:p w14:paraId="4D938477" w14:textId="40DE8F9A" w:rsidR="00033DD7" w:rsidRDefault="00033DD7" w:rsidP="00586C51">
      <w:pPr>
        <w:pStyle w:val="Heading2"/>
      </w:pPr>
      <w:bookmarkStart w:id="198" w:name="_Toc94773654"/>
      <w:r>
        <w:t xml:space="preserve">1.3 </w:t>
      </w:r>
      <w:r w:rsidR="006438F6" w:rsidRPr="00B91A69">
        <w:t xml:space="preserve">The </w:t>
      </w:r>
      <w:r w:rsidR="006438F6">
        <w:t>Saint John</w:t>
      </w:r>
      <w:r w:rsidR="006438F6" w:rsidRPr="00B91A69">
        <w:t xml:space="preserve"> Dataset's Overall Performance Metrics</w:t>
      </w:r>
      <w:bookmarkEnd w:id="1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6431CE" w:rsidRPr="00C15D07" w14:paraId="2CD91D1F" w14:textId="77777777" w:rsidTr="001F531C">
        <w:trPr>
          <w:trHeight w:val="315"/>
          <w:jc w:val="center"/>
        </w:trPr>
        <w:tc>
          <w:tcPr>
            <w:tcW w:w="0" w:type="auto"/>
            <w:shd w:val="clear" w:color="auto" w:fill="auto"/>
            <w:noWrap/>
            <w:vAlign w:val="bottom"/>
            <w:hideMark/>
          </w:tcPr>
          <w:p w14:paraId="5D914FA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AA99A0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786C8A6"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8CC546F"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CFEEC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1083AEF" w14:textId="398C2B20" w:rsidR="006431CE" w:rsidRPr="00C15D07" w:rsidRDefault="0091648F" w:rsidP="006431CE">
            <w:pPr>
              <w:spacing w:line="240" w:lineRule="auto"/>
              <w:jc w:val="center"/>
              <w:rPr>
                <w:b/>
                <w:bCs/>
                <w:color w:val="000000"/>
                <w:sz w:val="20"/>
                <w:szCs w:val="20"/>
                <w:lang w:eastAsia="en-CA"/>
              </w:rPr>
            </w:pPr>
            <w:r w:rsidRPr="00C15D07">
              <w:rPr>
                <w:b/>
                <w:bCs/>
                <w:color w:val="000000"/>
                <w:sz w:val="20"/>
                <w:szCs w:val="20"/>
                <w:lang w:eastAsia="en-CA"/>
              </w:rPr>
              <w:t>S</w:t>
            </w:r>
            <w:r w:rsidR="006431CE" w:rsidRPr="00C15D07">
              <w:rPr>
                <w:b/>
                <w:bCs/>
                <w:color w:val="000000"/>
                <w:sz w:val="20"/>
                <w:szCs w:val="20"/>
                <w:lang w:eastAsia="en-CA"/>
              </w:rPr>
              <w:t>ARIMA</w:t>
            </w:r>
            <w:r w:rsidRPr="00C15D07">
              <w:rPr>
                <w:b/>
                <w:bCs/>
                <w:color w:val="000000"/>
                <w:sz w:val="20"/>
                <w:szCs w:val="20"/>
                <w:lang w:eastAsia="en-CA"/>
              </w:rPr>
              <w:t>X</w:t>
            </w:r>
          </w:p>
        </w:tc>
        <w:tc>
          <w:tcPr>
            <w:tcW w:w="0" w:type="auto"/>
            <w:shd w:val="clear" w:color="auto" w:fill="auto"/>
            <w:noWrap/>
            <w:vAlign w:val="bottom"/>
            <w:hideMark/>
          </w:tcPr>
          <w:p w14:paraId="43C9B95E"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SNF</w:t>
            </w:r>
          </w:p>
        </w:tc>
      </w:tr>
      <w:tr w:rsidR="003F4F13" w:rsidRPr="00C15D07" w14:paraId="5AAB3EC4" w14:textId="77777777" w:rsidTr="0091648F">
        <w:trPr>
          <w:trHeight w:val="315"/>
          <w:jc w:val="center"/>
        </w:trPr>
        <w:tc>
          <w:tcPr>
            <w:tcW w:w="0" w:type="auto"/>
            <w:shd w:val="clear" w:color="auto" w:fill="auto"/>
            <w:noWrap/>
            <w:vAlign w:val="bottom"/>
            <w:hideMark/>
          </w:tcPr>
          <w:p w14:paraId="203EFD2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B82F20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598AB74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9A4F681"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08918E0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530364BC" w14:textId="08B21AD3" w:rsidR="003F4F13" w:rsidRPr="003F4F13" w:rsidRDefault="003F4F13" w:rsidP="003F4F13">
            <w:pPr>
              <w:spacing w:line="240" w:lineRule="auto"/>
              <w:jc w:val="center"/>
              <w:rPr>
                <w:color w:val="000000"/>
                <w:sz w:val="20"/>
                <w:szCs w:val="20"/>
                <w:lang w:eastAsia="en-CA"/>
              </w:rPr>
            </w:pPr>
            <w:r w:rsidRPr="003F4F13">
              <w:rPr>
                <w:color w:val="000000"/>
                <w:sz w:val="20"/>
                <w:szCs w:val="20"/>
              </w:rPr>
              <w:t>5.33</w:t>
            </w:r>
          </w:p>
        </w:tc>
        <w:tc>
          <w:tcPr>
            <w:tcW w:w="0" w:type="auto"/>
            <w:shd w:val="clear" w:color="auto" w:fill="auto"/>
            <w:noWrap/>
            <w:vAlign w:val="bottom"/>
            <w:hideMark/>
          </w:tcPr>
          <w:p w14:paraId="443C5C3C"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9.39</w:t>
            </w:r>
          </w:p>
        </w:tc>
      </w:tr>
      <w:tr w:rsidR="003F4F13" w:rsidRPr="00C15D07" w14:paraId="7AC58785" w14:textId="77777777" w:rsidTr="0091648F">
        <w:trPr>
          <w:trHeight w:val="315"/>
          <w:jc w:val="center"/>
        </w:trPr>
        <w:tc>
          <w:tcPr>
            <w:tcW w:w="0" w:type="auto"/>
            <w:shd w:val="clear" w:color="auto" w:fill="auto"/>
            <w:noWrap/>
            <w:vAlign w:val="bottom"/>
            <w:hideMark/>
          </w:tcPr>
          <w:p w14:paraId="7693BE4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1CF81BF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c>
          <w:tcPr>
            <w:tcW w:w="0" w:type="auto"/>
            <w:shd w:val="clear" w:color="auto" w:fill="auto"/>
            <w:noWrap/>
            <w:vAlign w:val="bottom"/>
            <w:hideMark/>
          </w:tcPr>
          <w:p w14:paraId="7555889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0.32</w:t>
            </w:r>
          </w:p>
        </w:tc>
        <w:tc>
          <w:tcPr>
            <w:tcW w:w="0" w:type="auto"/>
            <w:shd w:val="clear" w:color="auto" w:fill="auto"/>
            <w:noWrap/>
            <w:vAlign w:val="bottom"/>
            <w:hideMark/>
          </w:tcPr>
          <w:p w14:paraId="6D666C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0.19</w:t>
            </w:r>
          </w:p>
        </w:tc>
        <w:tc>
          <w:tcPr>
            <w:tcW w:w="0" w:type="auto"/>
            <w:shd w:val="clear" w:color="auto" w:fill="auto"/>
            <w:noWrap/>
            <w:vAlign w:val="bottom"/>
            <w:hideMark/>
          </w:tcPr>
          <w:p w14:paraId="0D684A2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-0.65</w:t>
            </w:r>
          </w:p>
        </w:tc>
        <w:tc>
          <w:tcPr>
            <w:tcW w:w="0" w:type="auto"/>
            <w:shd w:val="clear" w:color="auto" w:fill="auto"/>
            <w:noWrap/>
            <w:vAlign w:val="bottom"/>
          </w:tcPr>
          <w:p w14:paraId="74F108F0" w14:textId="33BBD48A" w:rsidR="003F4F13" w:rsidRPr="003F4F13" w:rsidRDefault="003F4F13" w:rsidP="003F4F13">
            <w:pPr>
              <w:spacing w:line="240" w:lineRule="auto"/>
              <w:jc w:val="center"/>
              <w:rPr>
                <w:color w:val="000000"/>
                <w:sz w:val="20"/>
                <w:szCs w:val="20"/>
                <w:lang w:eastAsia="en-CA"/>
              </w:rPr>
            </w:pPr>
            <w:r w:rsidRPr="003F4F13">
              <w:rPr>
                <w:color w:val="000000"/>
                <w:sz w:val="20"/>
                <w:szCs w:val="20"/>
              </w:rPr>
              <w:t>-0.18</w:t>
            </w:r>
          </w:p>
        </w:tc>
        <w:tc>
          <w:tcPr>
            <w:tcW w:w="0" w:type="auto"/>
            <w:shd w:val="clear" w:color="auto" w:fill="auto"/>
            <w:noWrap/>
            <w:vAlign w:val="bottom"/>
            <w:hideMark/>
          </w:tcPr>
          <w:p w14:paraId="5DF0D26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r>
      <w:tr w:rsidR="003F4F13" w:rsidRPr="00C15D07" w14:paraId="6504E629" w14:textId="77777777" w:rsidTr="0091648F">
        <w:trPr>
          <w:trHeight w:val="315"/>
          <w:jc w:val="center"/>
        </w:trPr>
        <w:tc>
          <w:tcPr>
            <w:tcW w:w="0" w:type="auto"/>
            <w:shd w:val="clear" w:color="auto" w:fill="auto"/>
            <w:noWrap/>
            <w:vAlign w:val="bottom"/>
            <w:hideMark/>
          </w:tcPr>
          <w:p w14:paraId="06ECF70D"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4BCE596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4.71</w:t>
            </w:r>
          </w:p>
        </w:tc>
        <w:tc>
          <w:tcPr>
            <w:tcW w:w="0" w:type="auto"/>
            <w:shd w:val="clear" w:color="auto" w:fill="auto"/>
            <w:noWrap/>
            <w:vAlign w:val="bottom"/>
            <w:hideMark/>
          </w:tcPr>
          <w:p w14:paraId="4648C0A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5.43</w:t>
            </w:r>
          </w:p>
        </w:tc>
        <w:tc>
          <w:tcPr>
            <w:tcW w:w="0" w:type="auto"/>
            <w:shd w:val="clear" w:color="auto" w:fill="auto"/>
            <w:noWrap/>
            <w:vAlign w:val="bottom"/>
            <w:hideMark/>
          </w:tcPr>
          <w:p w14:paraId="7013804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5.08</w:t>
            </w:r>
          </w:p>
        </w:tc>
        <w:tc>
          <w:tcPr>
            <w:tcW w:w="0" w:type="auto"/>
            <w:shd w:val="clear" w:color="auto" w:fill="auto"/>
            <w:noWrap/>
            <w:vAlign w:val="bottom"/>
            <w:hideMark/>
          </w:tcPr>
          <w:p w14:paraId="372D648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7.18</w:t>
            </w:r>
          </w:p>
        </w:tc>
        <w:tc>
          <w:tcPr>
            <w:tcW w:w="0" w:type="auto"/>
            <w:shd w:val="clear" w:color="auto" w:fill="auto"/>
            <w:noWrap/>
            <w:vAlign w:val="bottom"/>
          </w:tcPr>
          <w:p w14:paraId="6375AFF5" w14:textId="47D57B56" w:rsidR="003F4F13" w:rsidRPr="003F4F13" w:rsidRDefault="003F4F13" w:rsidP="003F4F13">
            <w:pPr>
              <w:spacing w:line="240" w:lineRule="auto"/>
              <w:jc w:val="center"/>
              <w:rPr>
                <w:color w:val="000000"/>
                <w:sz w:val="20"/>
                <w:szCs w:val="20"/>
                <w:lang w:eastAsia="en-CA"/>
              </w:rPr>
            </w:pPr>
            <w:r w:rsidRPr="003F4F13">
              <w:rPr>
                <w:color w:val="000000"/>
                <w:sz w:val="20"/>
                <w:szCs w:val="20"/>
              </w:rPr>
              <w:t>6.30</w:t>
            </w:r>
          </w:p>
        </w:tc>
        <w:tc>
          <w:tcPr>
            <w:tcW w:w="0" w:type="auto"/>
            <w:shd w:val="clear" w:color="auto" w:fill="auto"/>
            <w:noWrap/>
            <w:vAlign w:val="bottom"/>
            <w:hideMark/>
          </w:tcPr>
          <w:p w14:paraId="34EC36F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10.96</w:t>
            </w:r>
          </w:p>
        </w:tc>
      </w:tr>
      <w:tr w:rsidR="003F4F13" w:rsidRPr="00C15D07" w14:paraId="76ECC25F" w14:textId="77777777" w:rsidTr="0091648F">
        <w:trPr>
          <w:trHeight w:val="315"/>
          <w:jc w:val="center"/>
        </w:trPr>
        <w:tc>
          <w:tcPr>
            <w:tcW w:w="0" w:type="auto"/>
            <w:shd w:val="clear" w:color="auto" w:fill="auto"/>
            <w:noWrap/>
            <w:vAlign w:val="bottom"/>
            <w:hideMark/>
          </w:tcPr>
          <w:p w14:paraId="07FEA397"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ED6928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18C0012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8F8691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0CE56FB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58FC0584" w14:textId="40710717"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576C75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16.90</w:t>
            </w:r>
          </w:p>
        </w:tc>
      </w:tr>
      <w:tr w:rsidR="003F4F13" w:rsidRPr="00C15D07" w14:paraId="41AEF3A6" w14:textId="77777777" w:rsidTr="0091648F">
        <w:trPr>
          <w:trHeight w:val="315"/>
          <w:jc w:val="center"/>
        </w:trPr>
        <w:tc>
          <w:tcPr>
            <w:tcW w:w="0" w:type="auto"/>
            <w:shd w:val="clear" w:color="auto" w:fill="auto"/>
            <w:noWrap/>
            <w:vAlign w:val="bottom"/>
            <w:hideMark/>
          </w:tcPr>
          <w:p w14:paraId="73E9AEFE"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6EB497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6B6E82E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09A0602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6895DE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11.04</w:t>
            </w:r>
          </w:p>
        </w:tc>
        <w:tc>
          <w:tcPr>
            <w:tcW w:w="0" w:type="auto"/>
            <w:shd w:val="clear" w:color="auto" w:fill="auto"/>
            <w:noWrap/>
            <w:vAlign w:val="bottom"/>
          </w:tcPr>
          <w:p w14:paraId="5877A501" w14:textId="4B29DAF1"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0101EB5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16.91</w:t>
            </w:r>
          </w:p>
        </w:tc>
      </w:tr>
    </w:tbl>
    <w:p w14:paraId="51BC086B" w14:textId="4316AE87" w:rsidR="00485AB3" w:rsidRDefault="003162DE" w:rsidP="00546FAC">
      <w:pPr>
        <w:pStyle w:val="Caption"/>
        <w:jc w:val="center"/>
      </w:pPr>
      <w:bookmarkStart w:id="199" w:name="_Toc94773686"/>
      <w:r>
        <w:t xml:space="preserve">Table </w:t>
      </w:r>
      <w:fldSimple w:instr=" SEQ Table \* ARABIC ">
        <w:r w:rsidR="00815F3F">
          <w:rPr>
            <w:noProof/>
          </w:rPr>
          <w:t>19</w:t>
        </w:r>
      </w:fldSimple>
      <w:r>
        <w:t xml:space="preserve"> - The Overall Performance Metrics – Saint John Dataset</w:t>
      </w:r>
      <w:bookmarkEnd w:id="199"/>
    </w:p>
    <w:p w14:paraId="5B2C4ABD" w14:textId="02D9D297" w:rsidR="00A14A23" w:rsidRDefault="00E91C95" w:rsidP="00586C51">
      <w:pPr>
        <w:pStyle w:val="Heading1"/>
        <w:jc w:val="both"/>
      </w:pPr>
      <w:bookmarkStart w:id="200" w:name="_Toc94773655"/>
      <w:r>
        <w:lastRenderedPageBreak/>
        <w:t>2</w:t>
      </w:r>
      <w:r w:rsidR="004868D7">
        <w:t xml:space="preserve"> </w:t>
      </w:r>
      <w:r w:rsidR="004868D7" w:rsidRPr="004868D7">
        <w:t>Other Forecasters' Box Plots of the Error Distribution</w:t>
      </w:r>
      <w:bookmarkEnd w:id="200"/>
    </w:p>
    <w:p w14:paraId="0E054AB6" w14:textId="6DEA71E8" w:rsidR="00A14A23" w:rsidRDefault="00E91C95" w:rsidP="00586C51">
      <w:pPr>
        <w:pStyle w:val="Heading2"/>
      </w:pPr>
      <w:bookmarkStart w:id="201" w:name="_Toc94773656"/>
      <w:r>
        <w:t>2</w:t>
      </w:r>
      <w:r w:rsidR="00A14A23">
        <w:t>.1 The Toronto Dataset</w:t>
      </w:r>
      <w:bookmarkEnd w:id="201"/>
    </w:p>
    <w:p w14:paraId="4A5A44DE" w14:textId="43E9159B" w:rsidR="00A14A23" w:rsidRPr="00A14A23" w:rsidRDefault="00E91C95" w:rsidP="00586C51">
      <w:pPr>
        <w:pStyle w:val="Heading3"/>
      </w:pPr>
      <w:bookmarkStart w:id="202" w:name="_Toc94773657"/>
      <w:r>
        <w:t>2</w:t>
      </w:r>
      <w:r w:rsidR="00A14A23">
        <w:t xml:space="preserve">.1.1 </w:t>
      </w:r>
      <w:r w:rsidR="00626DBD" w:rsidRPr="0078706B">
        <w:t>The Hourly Performance</w:t>
      </w:r>
      <w:bookmarkEnd w:id="202"/>
    </w:p>
    <w:p w14:paraId="7C0FD0CD" w14:textId="77777777" w:rsidR="00A14A23" w:rsidRPr="006B2C51" w:rsidRDefault="00A14A23" w:rsidP="00A14A23">
      <w:pPr>
        <w:jc w:val="center"/>
      </w:pPr>
      <w:r w:rsidRPr="00481896">
        <w:rPr>
          <w:noProof/>
        </w:rPr>
        <w:drawing>
          <wp:inline distT="0" distB="0" distL="0" distR="0" wp14:anchorId="33589296" wp14:editId="67FC59C2">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119">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05CA3A84" w14:textId="1D41B003" w:rsidR="00A14A23" w:rsidRDefault="00A14A23" w:rsidP="00A14A23">
      <w:pPr>
        <w:pStyle w:val="Caption"/>
        <w:jc w:val="center"/>
      </w:pPr>
      <w:bookmarkStart w:id="203" w:name="_Ref85382700"/>
      <w:bookmarkStart w:id="204" w:name="_Toc94773727"/>
      <w:r>
        <w:t xml:space="preserve">Figure </w:t>
      </w:r>
      <w:fldSimple w:instr=" SEQ Figure \* ARABIC ">
        <w:r w:rsidR="00815F3F">
          <w:rPr>
            <w:noProof/>
          </w:rPr>
          <w:t>41</w:t>
        </w:r>
      </w:fldSimple>
      <w:bookmarkEnd w:id="203"/>
      <w:r>
        <w:t xml:space="preserve"> - </w:t>
      </w:r>
      <w:r w:rsidRPr="00F52C2D">
        <w:t xml:space="preserve">Hourly Error Distribution for the </w:t>
      </w:r>
      <w:r>
        <w:t>MLR</w:t>
      </w:r>
      <w:r w:rsidRPr="00F52C2D">
        <w:t xml:space="preserve"> </w:t>
      </w:r>
      <w:r>
        <w:t>Forecaster</w:t>
      </w:r>
      <w:r w:rsidRPr="00F52C2D">
        <w:t xml:space="preserve"> </w:t>
      </w:r>
      <w:r>
        <w:t>– Toronto Dataset</w:t>
      </w:r>
      <w:bookmarkEnd w:id="204"/>
    </w:p>
    <w:p w14:paraId="4084CD48" w14:textId="353058DE" w:rsidR="00A50F2F" w:rsidRPr="00A50F2F" w:rsidRDefault="00A50F2F" w:rsidP="00A50F2F">
      <w:pPr>
        <w:jc w:val="center"/>
      </w:pPr>
      <w:r w:rsidRPr="00A50F2F">
        <w:rPr>
          <w:noProof/>
        </w:rPr>
        <w:lastRenderedPageBreak/>
        <w:drawing>
          <wp:inline distT="0" distB="0" distL="0" distR="0" wp14:anchorId="2550DC11" wp14:editId="18D75399">
            <wp:extent cx="4267200" cy="3548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0"/>
                    <pic:cNvPicPr>
                      <a:picLocks noChangeAspect="1" noChangeArrowheads="1"/>
                    </pic:cNvPicPr>
                  </pic:nvPicPr>
                  <pic:blipFill rotWithShape="1">
                    <a:blip r:embed="rId120">
                      <a:extLst>
                        <a:ext uri="{28A0092B-C50C-407E-A947-70E740481C1C}">
                          <a14:useLocalDpi xmlns:a14="http://schemas.microsoft.com/office/drawing/2010/main" val="0"/>
                        </a:ext>
                      </a:extLst>
                    </a:blip>
                    <a:srcRect l="1789" r="8086"/>
                    <a:stretch/>
                  </pic:blipFill>
                  <pic:spPr bwMode="auto">
                    <a:xfrm>
                      <a:off x="0" y="0"/>
                      <a:ext cx="4279908" cy="3559510"/>
                    </a:xfrm>
                    <a:prstGeom prst="rect">
                      <a:avLst/>
                    </a:prstGeom>
                    <a:noFill/>
                    <a:ln>
                      <a:noFill/>
                    </a:ln>
                    <a:extLst>
                      <a:ext uri="{53640926-AAD7-44D8-BBD7-CCE9431645EC}">
                        <a14:shadowObscured xmlns:a14="http://schemas.microsoft.com/office/drawing/2010/main"/>
                      </a:ext>
                    </a:extLst>
                  </pic:spPr>
                </pic:pic>
              </a:graphicData>
            </a:graphic>
          </wp:inline>
        </w:drawing>
      </w:r>
    </w:p>
    <w:p w14:paraId="696BE81C" w14:textId="07FB4991" w:rsidR="00A14A23" w:rsidRDefault="00A14A23" w:rsidP="00A14A23">
      <w:pPr>
        <w:pStyle w:val="Caption"/>
        <w:jc w:val="center"/>
      </w:pPr>
      <w:bookmarkStart w:id="205" w:name="_Ref85382703"/>
      <w:bookmarkStart w:id="206" w:name="_Toc94773728"/>
      <w:r>
        <w:t xml:space="preserve">Figure </w:t>
      </w:r>
      <w:fldSimple w:instr=" SEQ Figure \* ARABIC ">
        <w:r w:rsidR="00815F3F">
          <w:rPr>
            <w:noProof/>
          </w:rPr>
          <w:t>42</w:t>
        </w:r>
      </w:fldSimple>
      <w:bookmarkEnd w:id="205"/>
      <w:r>
        <w:t xml:space="preserve"> - </w:t>
      </w:r>
      <w:r w:rsidRPr="003758BF">
        <w:t xml:space="preserve">Hourly Error Distribution for the </w:t>
      </w:r>
      <w:r w:rsidR="00A50F2F">
        <w:t>S</w:t>
      </w:r>
      <w:r>
        <w:t>ARIMA</w:t>
      </w:r>
      <w:r w:rsidR="00A50F2F">
        <w:t>X</w:t>
      </w:r>
      <w:r w:rsidRPr="003758BF">
        <w:t xml:space="preserve"> </w:t>
      </w:r>
      <w:r>
        <w:t>Forecaster</w:t>
      </w:r>
      <w:r w:rsidRPr="003758BF">
        <w:t xml:space="preserve"> </w:t>
      </w:r>
      <w:r>
        <w:t>– Toronto Dataset</w:t>
      </w:r>
      <w:bookmarkEnd w:id="206"/>
    </w:p>
    <w:p w14:paraId="6BB46C6F" w14:textId="77777777" w:rsidR="00A14A23" w:rsidRDefault="00A14A23" w:rsidP="00A14A23">
      <w:pPr>
        <w:jc w:val="center"/>
      </w:pPr>
      <w:r w:rsidRPr="008E6127">
        <w:rPr>
          <w:noProof/>
        </w:rPr>
        <w:drawing>
          <wp:inline distT="0" distB="0" distL="0" distR="0" wp14:anchorId="7AAD5EE3" wp14:editId="681E3395">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121">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03B0DE9B" w14:textId="7ACA1D28" w:rsidR="00A14A23" w:rsidRDefault="00A14A23" w:rsidP="00A14A23">
      <w:pPr>
        <w:pStyle w:val="Caption"/>
        <w:jc w:val="center"/>
      </w:pPr>
      <w:bookmarkStart w:id="207" w:name="_Ref85382705"/>
      <w:bookmarkStart w:id="208" w:name="_Toc94773729"/>
      <w:r>
        <w:t xml:space="preserve">Figure </w:t>
      </w:r>
      <w:fldSimple w:instr=" SEQ Figure \* ARABIC ">
        <w:r w:rsidR="00815F3F">
          <w:rPr>
            <w:noProof/>
          </w:rPr>
          <w:t>43</w:t>
        </w:r>
      </w:fldSimple>
      <w:bookmarkEnd w:id="207"/>
      <w:r>
        <w:t xml:space="preserve"> - </w:t>
      </w:r>
      <w:r w:rsidRPr="00DC110F">
        <w:t xml:space="preserve">Hourly Error Distribution for the </w:t>
      </w:r>
      <w:r>
        <w:t>SNF</w:t>
      </w:r>
      <w:r w:rsidRPr="00DC110F">
        <w:t xml:space="preserve"> </w:t>
      </w:r>
      <w:r>
        <w:t>Forecaster – Toronto Dataset</w:t>
      </w:r>
      <w:bookmarkEnd w:id="208"/>
    </w:p>
    <w:p w14:paraId="79991C47" w14:textId="61C83A12" w:rsidR="00646B24" w:rsidRDefault="00E91C95" w:rsidP="00586C51">
      <w:pPr>
        <w:pStyle w:val="Heading3"/>
      </w:pPr>
      <w:bookmarkStart w:id="209" w:name="_Toc94773658"/>
      <w:r>
        <w:lastRenderedPageBreak/>
        <w:t>2</w:t>
      </w:r>
      <w:r w:rsidR="003D11EB">
        <w:t>.1.</w:t>
      </w:r>
      <w:r w:rsidR="00BA5B03">
        <w:t>2</w:t>
      </w:r>
      <w:r w:rsidR="003D11EB">
        <w:t xml:space="preserve"> </w:t>
      </w:r>
      <w:r w:rsidR="003D11EB" w:rsidRPr="0078706B">
        <w:t xml:space="preserve">The </w:t>
      </w:r>
      <w:r w:rsidR="003D11EB">
        <w:t>Daily</w:t>
      </w:r>
      <w:r w:rsidR="003D11EB" w:rsidRPr="0078706B">
        <w:t xml:space="preserve"> Performance</w:t>
      </w:r>
      <w:bookmarkEnd w:id="209"/>
    </w:p>
    <w:p w14:paraId="01DEC882" w14:textId="77777777" w:rsidR="00646B24" w:rsidRDefault="00646B24" w:rsidP="00646B24">
      <w:pPr>
        <w:jc w:val="center"/>
      </w:pPr>
      <w:r w:rsidRPr="00290E63">
        <w:rPr>
          <w:noProof/>
        </w:rPr>
        <w:drawing>
          <wp:inline distT="0" distB="0" distL="0" distR="0" wp14:anchorId="4FE1C9BA" wp14:editId="43892BEE">
            <wp:extent cx="4191000" cy="32959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22">
                      <a:extLst>
                        <a:ext uri="{28A0092B-C50C-407E-A947-70E740481C1C}">
                          <a14:useLocalDpi xmlns:a14="http://schemas.microsoft.com/office/drawing/2010/main" val="0"/>
                        </a:ext>
                      </a:extLst>
                    </a:blip>
                    <a:srcRect l="1610" t="5967" r="8766"/>
                    <a:stretch/>
                  </pic:blipFill>
                  <pic:spPr bwMode="auto">
                    <a:xfrm>
                      <a:off x="0" y="0"/>
                      <a:ext cx="4204903" cy="3306849"/>
                    </a:xfrm>
                    <a:prstGeom prst="rect">
                      <a:avLst/>
                    </a:prstGeom>
                    <a:noFill/>
                    <a:ln>
                      <a:noFill/>
                    </a:ln>
                    <a:extLst>
                      <a:ext uri="{53640926-AAD7-44D8-BBD7-CCE9431645EC}">
                        <a14:shadowObscured xmlns:a14="http://schemas.microsoft.com/office/drawing/2010/main"/>
                      </a:ext>
                    </a:extLst>
                  </pic:spPr>
                </pic:pic>
              </a:graphicData>
            </a:graphic>
          </wp:inline>
        </w:drawing>
      </w:r>
    </w:p>
    <w:p w14:paraId="5ABEC851" w14:textId="5DF6B4A0" w:rsidR="00646B24" w:rsidRDefault="00646B24" w:rsidP="00646B24">
      <w:pPr>
        <w:pStyle w:val="Caption"/>
        <w:jc w:val="center"/>
      </w:pPr>
      <w:bookmarkStart w:id="210" w:name="_Toc94773730"/>
      <w:r>
        <w:t xml:space="preserve">Figure </w:t>
      </w:r>
      <w:fldSimple w:instr=" SEQ Figure \* ARABIC ">
        <w:r w:rsidR="00815F3F">
          <w:rPr>
            <w:noProof/>
          </w:rPr>
          <w:t>44</w:t>
        </w:r>
      </w:fldSimple>
      <w:r>
        <w:t xml:space="preserve"> - </w:t>
      </w:r>
      <w:r w:rsidRPr="00DD6602">
        <w:t xml:space="preserve">Daily Error Distribution for the </w:t>
      </w:r>
      <w:r>
        <w:t>MLR</w:t>
      </w:r>
      <w:r w:rsidRPr="00DD6602">
        <w:t xml:space="preserve"> </w:t>
      </w:r>
      <w:r>
        <w:t>Forecaster</w:t>
      </w:r>
      <w:r w:rsidRPr="00DD6602">
        <w:t xml:space="preserve"> </w:t>
      </w:r>
      <w:r>
        <w:t>– Toronto Dataset</w:t>
      </w:r>
      <w:bookmarkEnd w:id="210"/>
    </w:p>
    <w:p w14:paraId="6417A1E5" w14:textId="77777777" w:rsidR="00646B24" w:rsidRDefault="00646B24" w:rsidP="00646B24">
      <w:pPr>
        <w:jc w:val="center"/>
      </w:pPr>
      <w:r w:rsidRPr="006D5E4B">
        <w:rPr>
          <w:noProof/>
        </w:rPr>
        <w:drawing>
          <wp:inline distT="0" distB="0" distL="0" distR="0" wp14:anchorId="6806316A" wp14:editId="50A2993B">
            <wp:extent cx="4105275" cy="32479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7"/>
                    <pic:cNvPicPr>
                      <a:picLocks noChangeAspect="1" noChangeArrowheads="1"/>
                    </pic:cNvPicPr>
                  </pic:nvPicPr>
                  <pic:blipFill rotWithShape="1">
                    <a:blip r:embed="rId123">
                      <a:extLst>
                        <a:ext uri="{28A0092B-C50C-407E-A947-70E740481C1C}">
                          <a14:useLocalDpi xmlns:a14="http://schemas.microsoft.com/office/drawing/2010/main" val="0"/>
                        </a:ext>
                      </a:extLst>
                    </a:blip>
                    <a:srcRect l="2147" t="5967" r="8766"/>
                    <a:stretch/>
                  </pic:blipFill>
                  <pic:spPr bwMode="auto">
                    <a:xfrm>
                      <a:off x="0" y="0"/>
                      <a:ext cx="4107631" cy="3249812"/>
                    </a:xfrm>
                    <a:prstGeom prst="rect">
                      <a:avLst/>
                    </a:prstGeom>
                    <a:noFill/>
                    <a:ln>
                      <a:noFill/>
                    </a:ln>
                    <a:extLst>
                      <a:ext uri="{53640926-AAD7-44D8-BBD7-CCE9431645EC}">
                        <a14:shadowObscured xmlns:a14="http://schemas.microsoft.com/office/drawing/2010/main"/>
                      </a:ext>
                    </a:extLst>
                  </pic:spPr>
                </pic:pic>
              </a:graphicData>
            </a:graphic>
          </wp:inline>
        </w:drawing>
      </w:r>
    </w:p>
    <w:p w14:paraId="79AAB032" w14:textId="273813D3" w:rsidR="00646B24" w:rsidRDefault="00646B24" w:rsidP="00646B24">
      <w:pPr>
        <w:pStyle w:val="Caption"/>
        <w:jc w:val="center"/>
      </w:pPr>
      <w:bookmarkStart w:id="211" w:name="_Toc94773731"/>
      <w:r>
        <w:t xml:space="preserve">Figure </w:t>
      </w:r>
      <w:fldSimple w:instr=" SEQ Figure \* ARABIC ">
        <w:r w:rsidR="00815F3F">
          <w:rPr>
            <w:noProof/>
          </w:rPr>
          <w:t>45</w:t>
        </w:r>
      </w:fldSimple>
      <w:r>
        <w:t xml:space="preserve"> - </w:t>
      </w:r>
      <w:r w:rsidRPr="00353ADF">
        <w:t xml:space="preserve">Daily Error Distribution for the </w:t>
      </w:r>
      <w:r>
        <w:t>SARIMAX</w:t>
      </w:r>
      <w:r w:rsidRPr="00353ADF">
        <w:t xml:space="preserve"> </w:t>
      </w:r>
      <w:r>
        <w:t>Forecaster</w:t>
      </w:r>
      <w:r w:rsidRPr="00353ADF">
        <w:t xml:space="preserve"> </w:t>
      </w:r>
      <w:r>
        <w:t>– Toronto Dataset</w:t>
      </w:r>
      <w:bookmarkEnd w:id="211"/>
    </w:p>
    <w:p w14:paraId="78E25F5A" w14:textId="77777777" w:rsidR="00646B24" w:rsidRDefault="00646B24" w:rsidP="00646B24">
      <w:pPr>
        <w:keepNext/>
        <w:jc w:val="center"/>
      </w:pPr>
      <w:r w:rsidRPr="00B314B3">
        <w:rPr>
          <w:noProof/>
        </w:rPr>
        <w:lastRenderedPageBreak/>
        <w:drawing>
          <wp:inline distT="0" distB="0" distL="0" distR="0" wp14:anchorId="08DD5197" wp14:editId="6B1789F3">
            <wp:extent cx="4353533" cy="33909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24">
                      <a:extLst>
                        <a:ext uri="{28A0092B-C50C-407E-A947-70E740481C1C}">
                          <a14:useLocalDpi xmlns:a14="http://schemas.microsoft.com/office/drawing/2010/main" val="0"/>
                        </a:ext>
                      </a:extLst>
                    </a:blip>
                    <a:srcRect l="1610" t="6683" r="8587"/>
                    <a:stretch/>
                  </pic:blipFill>
                  <pic:spPr bwMode="auto">
                    <a:xfrm>
                      <a:off x="0" y="0"/>
                      <a:ext cx="4354211" cy="3391428"/>
                    </a:xfrm>
                    <a:prstGeom prst="rect">
                      <a:avLst/>
                    </a:prstGeom>
                    <a:noFill/>
                    <a:ln>
                      <a:noFill/>
                    </a:ln>
                    <a:extLst>
                      <a:ext uri="{53640926-AAD7-44D8-BBD7-CCE9431645EC}">
                        <a14:shadowObscured xmlns:a14="http://schemas.microsoft.com/office/drawing/2010/main"/>
                      </a:ext>
                    </a:extLst>
                  </pic:spPr>
                </pic:pic>
              </a:graphicData>
            </a:graphic>
          </wp:inline>
        </w:drawing>
      </w:r>
    </w:p>
    <w:p w14:paraId="24365E7C" w14:textId="026A241A" w:rsidR="00646B24" w:rsidRDefault="00646B24" w:rsidP="00646B24">
      <w:pPr>
        <w:pStyle w:val="Caption"/>
        <w:jc w:val="center"/>
      </w:pPr>
      <w:bookmarkStart w:id="212" w:name="_Toc94773732"/>
      <w:r>
        <w:t xml:space="preserve">Figure </w:t>
      </w:r>
      <w:fldSimple w:instr=" SEQ Figure \* ARABIC ">
        <w:r w:rsidR="00815F3F">
          <w:rPr>
            <w:noProof/>
          </w:rPr>
          <w:t>46</w:t>
        </w:r>
      </w:fldSimple>
      <w:r>
        <w:t xml:space="preserve"> - </w:t>
      </w:r>
      <w:r w:rsidRPr="00646B24">
        <w:t>Daily Error Distribution for the SNF Forecaster – Toronto Dataset</w:t>
      </w:r>
      <w:bookmarkEnd w:id="212"/>
    </w:p>
    <w:p w14:paraId="015C2A64" w14:textId="22E6237C" w:rsidR="00BA5B03" w:rsidRDefault="00E91C95" w:rsidP="00586C51">
      <w:pPr>
        <w:pStyle w:val="Heading3"/>
      </w:pPr>
      <w:bookmarkStart w:id="213" w:name="_Toc94773659"/>
      <w:r>
        <w:t>2</w:t>
      </w:r>
      <w:r w:rsidR="00BA5B03">
        <w:t xml:space="preserve">.1.3 </w:t>
      </w:r>
      <w:r w:rsidR="00BA5B03" w:rsidRPr="0078706B">
        <w:t xml:space="preserve">The </w:t>
      </w:r>
      <w:r w:rsidR="00BA5B03">
        <w:t>Monthly</w:t>
      </w:r>
      <w:r w:rsidR="00BA5B03" w:rsidRPr="0078706B">
        <w:t xml:space="preserve"> Performance</w:t>
      </w:r>
      <w:bookmarkEnd w:id="213"/>
    </w:p>
    <w:p w14:paraId="39DE7811" w14:textId="77777777" w:rsidR="00BA5B03" w:rsidRPr="00ED4DF2" w:rsidRDefault="00BA5B03" w:rsidP="00BA5B03">
      <w:pPr>
        <w:jc w:val="center"/>
      </w:pPr>
      <w:r w:rsidRPr="00ED4DF2">
        <w:rPr>
          <w:noProof/>
        </w:rPr>
        <w:drawing>
          <wp:inline distT="0" distB="0" distL="0" distR="0" wp14:anchorId="1C676195" wp14:editId="3A20E2FC">
            <wp:extent cx="3808602" cy="2990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25">
                      <a:extLst>
                        <a:ext uri="{28A0092B-C50C-407E-A947-70E740481C1C}">
                          <a14:useLocalDpi xmlns:a14="http://schemas.microsoft.com/office/drawing/2010/main" val="0"/>
                        </a:ext>
                      </a:extLst>
                    </a:blip>
                    <a:srcRect l="1432" t="5728" r="8587"/>
                    <a:stretch/>
                  </pic:blipFill>
                  <pic:spPr bwMode="auto">
                    <a:xfrm>
                      <a:off x="0" y="0"/>
                      <a:ext cx="3808602"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26B0F6D3" w14:textId="4E23BF73" w:rsidR="00BA5B03" w:rsidRDefault="00BA5B03" w:rsidP="00BA5B03">
      <w:pPr>
        <w:pStyle w:val="Caption"/>
        <w:jc w:val="center"/>
      </w:pPr>
      <w:bookmarkStart w:id="214" w:name="_Toc94773733"/>
      <w:r>
        <w:t xml:space="preserve">Figure </w:t>
      </w:r>
      <w:fldSimple w:instr=" SEQ Figure \* ARABIC ">
        <w:r w:rsidR="00815F3F">
          <w:rPr>
            <w:noProof/>
          </w:rPr>
          <w:t>47</w:t>
        </w:r>
      </w:fldSimple>
      <w:r>
        <w:t xml:space="preserve"> - </w:t>
      </w:r>
      <w:r w:rsidRPr="00D91912">
        <w:t xml:space="preserve">Monthly Error Distribution for </w:t>
      </w:r>
      <w:r>
        <w:t>MLR</w:t>
      </w:r>
      <w:r w:rsidRPr="00D91912">
        <w:t xml:space="preserve"> </w:t>
      </w:r>
      <w:r>
        <w:t>Forecaster– Toronto Dataset</w:t>
      </w:r>
      <w:bookmarkEnd w:id="214"/>
    </w:p>
    <w:p w14:paraId="6DF9BD8A" w14:textId="77777777" w:rsidR="00BA5B03" w:rsidRDefault="00BA5B03" w:rsidP="00BA5B03">
      <w:pPr>
        <w:jc w:val="center"/>
      </w:pPr>
      <w:r w:rsidRPr="00EE67F2">
        <w:rPr>
          <w:noProof/>
        </w:rPr>
        <w:lastRenderedPageBreak/>
        <w:drawing>
          <wp:inline distT="0" distB="0" distL="0" distR="0" wp14:anchorId="2B983E7D" wp14:editId="31E07DCC">
            <wp:extent cx="4381500" cy="342823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07"/>
                    <pic:cNvPicPr>
                      <a:picLocks noChangeAspect="1" noChangeArrowheads="1"/>
                    </pic:cNvPicPr>
                  </pic:nvPicPr>
                  <pic:blipFill rotWithShape="1">
                    <a:blip r:embed="rId126">
                      <a:extLst>
                        <a:ext uri="{28A0092B-C50C-407E-A947-70E740481C1C}">
                          <a14:useLocalDpi xmlns:a14="http://schemas.microsoft.com/office/drawing/2010/main" val="0"/>
                        </a:ext>
                      </a:extLst>
                    </a:blip>
                    <a:srcRect l="1789" t="6444" r="8588"/>
                    <a:stretch/>
                  </pic:blipFill>
                  <pic:spPr bwMode="auto">
                    <a:xfrm>
                      <a:off x="0" y="0"/>
                      <a:ext cx="4385573" cy="3431425"/>
                    </a:xfrm>
                    <a:prstGeom prst="rect">
                      <a:avLst/>
                    </a:prstGeom>
                    <a:noFill/>
                    <a:ln>
                      <a:noFill/>
                    </a:ln>
                    <a:extLst>
                      <a:ext uri="{53640926-AAD7-44D8-BBD7-CCE9431645EC}">
                        <a14:shadowObscured xmlns:a14="http://schemas.microsoft.com/office/drawing/2010/main"/>
                      </a:ext>
                    </a:extLst>
                  </pic:spPr>
                </pic:pic>
              </a:graphicData>
            </a:graphic>
          </wp:inline>
        </w:drawing>
      </w:r>
    </w:p>
    <w:p w14:paraId="20E93C83" w14:textId="101E0B0A" w:rsidR="00BA5B03" w:rsidRDefault="00BA5B03" w:rsidP="00BA5B03">
      <w:pPr>
        <w:pStyle w:val="Caption"/>
        <w:jc w:val="center"/>
      </w:pPr>
      <w:bookmarkStart w:id="215" w:name="_Toc94773734"/>
      <w:r>
        <w:t xml:space="preserve">Figure </w:t>
      </w:r>
      <w:fldSimple w:instr=" SEQ Figure \* ARABIC ">
        <w:r w:rsidR="00815F3F">
          <w:rPr>
            <w:noProof/>
          </w:rPr>
          <w:t>48</w:t>
        </w:r>
      </w:fldSimple>
      <w:r>
        <w:t xml:space="preserve"> - </w:t>
      </w:r>
      <w:bookmarkStart w:id="216" w:name="_Hlk85314729"/>
      <w:r w:rsidRPr="00D91912">
        <w:t xml:space="preserve">Monthly Error Distribution for </w:t>
      </w:r>
      <w:r>
        <w:t>SARIMAX</w:t>
      </w:r>
      <w:r w:rsidRPr="00D91912">
        <w:t xml:space="preserve"> </w:t>
      </w:r>
      <w:r>
        <w:t>Forecaster– Toronto Dataset</w:t>
      </w:r>
      <w:bookmarkEnd w:id="215"/>
      <w:bookmarkEnd w:id="216"/>
    </w:p>
    <w:p w14:paraId="2EC33E4A" w14:textId="77777777" w:rsidR="00BA5B03" w:rsidRPr="00142447" w:rsidRDefault="00BA5B03" w:rsidP="00BA5B03">
      <w:pPr>
        <w:jc w:val="center"/>
      </w:pPr>
      <w:r w:rsidRPr="00C27B93">
        <w:rPr>
          <w:noProof/>
        </w:rPr>
        <w:drawing>
          <wp:inline distT="0" distB="0" distL="0" distR="0" wp14:anchorId="0330CF26" wp14:editId="028792D1">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27">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1339686A" w14:textId="46684BD4" w:rsidR="00BA5B03" w:rsidRDefault="00BA5B03" w:rsidP="00BA5B03">
      <w:pPr>
        <w:pStyle w:val="Caption"/>
        <w:jc w:val="center"/>
      </w:pPr>
      <w:bookmarkStart w:id="217" w:name="_Toc94773735"/>
      <w:r>
        <w:t xml:space="preserve">Figure </w:t>
      </w:r>
      <w:fldSimple w:instr=" SEQ Figure \* ARABIC ">
        <w:r w:rsidR="00815F3F">
          <w:rPr>
            <w:noProof/>
          </w:rPr>
          <w:t>49</w:t>
        </w:r>
      </w:fldSimple>
      <w:r>
        <w:t xml:space="preserve"> - </w:t>
      </w:r>
      <w:r w:rsidRPr="002F5DEA">
        <w:t xml:space="preserve">Monthly Error Distribution for </w:t>
      </w:r>
      <w:r>
        <w:t>SNF</w:t>
      </w:r>
      <w:r w:rsidRPr="002F5DEA">
        <w:t xml:space="preserve"> </w:t>
      </w:r>
      <w:r>
        <w:t>Forecaster– Toronto Dataset</w:t>
      </w:r>
      <w:bookmarkEnd w:id="217"/>
    </w:p>
    <w:p w14:paraId="7A2D55BE" w14:textId="057FEBD0" w:rsidR="00F23842" w:rsidRDefault="00E91C95" w:rsidP="00586C51">
      <w:pPr>
        <w:pStyle w:val="Heading2"/>
      </w:pPr>
      <w:bookmarkStart w:id="218" w:name="_Toc94773660"/>
      <w:r>
        <w:lastRenderedPageBreak/>
        <w:t>2</w:t>
      </w:r>
      <w:r w:rsidR="00F23842">
        <w:t>.2 The Ottawa Dataset</w:t>
      </w:r>
      <w:bookmarkEnd w:id="218"/>
    </w:p>
    <w:p w14:paraId="366C27DE" w14:textId="1434D53D" w:rsidR="00F23842" w:rsidRPr="00F23842" w:rsidRDefault="00E91C95" w:rsidP="00586C51">
      <w:pPr>
        <w:pStyle w:val="Heading3"/>
      </w:pPr>
      <w:bookmarkStart w:id="219" w:name="_Toc94773661"/>
      <w:r>
        <w:t>2</w:t>
      </w:r>
      <w:r w:rsidR="00F23842">
        <w:t xml:space="preserve">.2.1 </w:t>
      </w:r>
      <w:r w:rsidR="00F23842" w:rsidRPr="0078706B">
        <w:t>The Hourly Performance</w:t>
      </w:r>
      <w:bookmarkEnd w:id="219"/>
    </w:p>
    <w:p w14:paraId="6E424FA1" w14:textId="77777777" w:rsidR="00F23842" w:rsidRDefault="00F23842" w:rsidP="00F23842">
      <w:pPr>
        <w:jc w:val="center"/>
      </w:pPr>
      <w:r w:rsidRPr="00F61C41">
        <w:rPr>
          <w:noProof/>
        </w:rPr>
        <w:drawing>
          <wp:inline distT="0" distB="0" distL="0" distR="0" wp14:anchorId="58F40547" wp14:editId="142CC6B7">
            <wp:extent cx="3933135" cy="3132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28">
                      <a:extLst>
                        <a:ext uri="{28A0092B-C50C-407E-A947-70E740481C1C}">
                          <a14:useLocalDpi xmlns:a14="http://schemas.microsoft.com/office/drawing/2010/main" val="0"/>
                        </a:ext>
                      </a:extLst>
                    </a:blip>
                    <a:srcRect l="3221" t="5728" r="8050"/>
                    <a:stretch/>
                  </pic:blipFill>
                  <pic:spPr bwMode="auto">
                    <a:xfrm>
                      <a:off x="0" y="0"/>
                      <a:ext cx="3949556" cy="3145313"/>
                    </a:xfrm>
                    <a:prstGeom prst="rect">
                      <a:avLst/>
                    </a:prstGeom>
                    <a:noFill/>
                    <a:ln>
                      <a:noFill/>
                    </a:ln>
                    <a:extLst>
                      <a:ext uri="{53640926-AAD7-44D8-BBD7-CCE9431645EC}">
                        <a14:shadowObscured xmlns:a14="http://schemas.microsoft.com/office/drawing/2010/main"/>
                      </a:ext>
                    </a:extLst>
                  </pic:spPr>
                </pic:pic>
              </a:graphicData>
            </a:graphic>
          </wp:inline>
        </w:drawing>
      </w:r>
    </w:p>
    <w:p w14:paraId="00F5C77B" w14:textId="39EDD5CA" w:rsidR="00F23842" w:rsidRDefault="00F23842" w:rsidP="00F23842">
      <w:pPr>
        <w:pStyle w:val="Caption"/>
        <w:jc w:val="center"/>
      </w:pPr>
      <w:bookmarkStart w:id="220" w:name="_Toc94773736"/>
      <w:r>
        <w:t xml:space="preserve">Figure </w:t>
      </w:r>
      <w:fldSimple w:instr=" SEQ Figure \* ARABIC ">
        <w:r w:rsidR="00815F3F">
          <w:rPr>
            <w:noProof/>
          </w:rPr>
          <w:t>50</w:t>
        </w:r>
      </w:fldSimple>
      <w:r>
        <w:t xml:space="preserve"> - </w:t>
      </w:r>
      <w:r w:rsidRPr="00413AE5">
        <w:t xml:space="preserve">Hourly Error Distribution for the </w:t>
      </w:r>
      <w:r>
        <w:t>MLR</w:t>
      </w:r>
      <w:r w:rsidRPr="00413AE5">
        <w:t xml:space="preserve"> </w:t>
      </w:r>
      <w:r>
        <w:t>Forecaster</w:t>
      </w:r>
      <w:r w:rsidRPr="00413AE5">
        <w:t xml:space="preserve"> </w:t>
      </w:r>
      <w:r>
        <w:t>– Ottawa Dataset</w:t>
      </w:r>
      <w:bookmarkEnd w:id="220"/>
    </w:p>
    <w:p w14:paraId="6FF2740D" w14:textId="77777777" w:rsidR="00F23842" w:rsidRPr="00AA2BF6" w:rsidRDefault="00F23842" w:rsidP="00F23842">
      <w:pPr>
        <w:jc w:val="center"/>
      </w:pPr>
      <w:r w:rsidRPr="00F23842">
        <w:rPr>
          <w:noProof/>
        </w:rPr>
        <w:drawing>
          <wp:inline distT="0" distB="0" distL="0" distR="0" wp14:anchorId="2DB4A9C0" wp14:editId="67784DB3">
            <wp:extent cx="3679784" cy="2912541"/>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38"/>
                    <pic:cNvPicPr>
                      <a:picLocks noChangeAspect="1" noChangeArrowheads="1"/>
                    </pic:cNvPicPr>
                  </pic:nvPicPr>
                  <pic:blipFill rotWithShape="1">
                    <a:blip r:embed="rId129">
                      <a:extLst>
                        <a:ext uri="{28A0092B-C50C-407E-A947-70E740481C1C}">
                          <a14:useLocalDpi xmlns:a14="http://schemas.microsoft.com/office/drawing/2010/main" val="0"/>
                        </a:ext>
                      </a:extLst>
                    </a:blip>
                    <a:srcRect l="3220" t="6683" r="8408"/>
                    <a:stretch/>
                  </pic:blipFill>
                  <pic:spPr bwMode="auto">
                    <a:xfrm>
                      <a:off x="0" y="0"/>
                      <a:ext cx="3725211" cy="2948497"/>
                    </a:xfrm>
                    <a:prstGeom prst="rect">
                      <a:avLst/>
                    </a:prstGeom>
                    <a:noFill/>
                    <a:ln>
                      <a:noFill/>
                    </a:ln>
                    <a:extLst>
                      <a:ext uri="{53640926-AAD7-44D8-BBD7-CCE9431645EC}">
                        <a14:shadowObscured xmlns:a14="http://schemas.microsoft.com/office/drawing/2010/main"/>
                      </a:ext>
                    </a:extLst>
                  </pic:spPr>
                </pic:pic>
              </a:graphicData>
            </a:graphic>
          </wp:inline>
        </w:drawing>
      </w:r>
    </w:p>
    <w:p w14:paraId="435B03AB" w14:textId="243732FE" w:rsidR="00F23842" w:rsidRDefault="00F23842" w:rsidP="00F23842">
      <w:pPr>
        <w:pStyle w:val="Caption"/>
        <w:jc w:val="center"/>
      </w:pPr>
      <w:bookmarkStart w:id="221" w:name="_Toc94773737"/>
      <w:r>
        <w:t xml:space="preserve">Figure </w:t>
      </w:r>
      <w:fldSimple w:instr=" SEQ Figure \* ARABIC ">
        <w:r w:rsidR="00815F3F">
          <w:rPr>
            <w:noProof/>
          </w:rPr>
          <w:t>51</w:t>
        </w:r>
      </w:fldSimple>
      <w:r>
        <w:t xml:space="preserve"> - </w:t>
      </w:r>
      <w:r w:rsidRPr="00413AE5">
        <w:t xml:space="preserve">Hourly Error Distribution for the </w:t>
      </w:r>
      <w:r>
        <w:t>SARIMAX</w:t>
      </w:r>
      <w:r w:rsidRPr="00413AE5">
        <w:t xml:space="preserve"> </w:t>
      </w:r>
      <w:r>
        <w:t>Forecaster</w:t>
      </w:r>
      <w:r w:rsidRPr="00413AE5">
        <w:t xml:space="preserve"> </w:t>
      </w:r>
      <w:r>
        <w:t>– Ottawa Dataset</w:t>
      </w:r>
      <w:bookmarkEnd w:id="221"/>
    </w:p>
    <w:p w14:paraId="15A8A08C" w14:textId="77777777" w:rsidR="00F23842" w:rsidRDefault="00F23842" w:rsidP="00F23842">
      <w:pPr>
        <w:jc w:val="center"/>
      </w:pPr>
      <w:r w:rsidRPr="00776107">
        <w:rPr>
          <w:noProof/>
        </w:rPr>
        <w:lastRenderedPageBreak/>
        <w:drawing>
          <wp:inline distT="0" distB="0" distL="0" distR="0" wp14:anchorId="7FD079AA" wp14:editId="71B4E49B">
            <wp:extent cx="3942987" cy="315277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30">
                      <a:extLst>
                        <a:ext uri="{28A0092B-C50C-407E-A947-70E740481C1C}">
                          <a14:useLocalDpi xmlns:a14="http://schemas.microsoft.com/office/drawing/2010/main" val="0"/>
                        </a:ext>
                      </a:extLst>
                    </a:blip>
                    <a:srcRect l="3578" t="6683" r="8945"/>
                    <a:stretch/>
                  </pic:blipFill>
                  <pic:spPr bwMode="auto">
                    <a:xfrm>
                      <a:off x="0" y="0"/>
                      <a:ext cx="3945855" cy="3155068"/>
                    </a:xfrm>
                    <a:prstGeom prst="rect">
                      <a:avLst/>
                    </a:prstGeom>
                    <a:noFill/>
                    <a:ln>
                      <a:noFill/>
                    </a:ln>
                    <a:extLst>
                      <a:ext uri="{53640926-AAD7-44D8-BBD7-CCE9431645EC}">
                        <a14:shadowObscured xmlns:a14="http://schemas.microsoft.com/office/drawing/2010/main"/>
                      </a:ext>
                    </a:extLst>
                  </pic:spPr>
                </pic:pic>
              </a:graphicData>
            </a:graphic>
          </wp:inline>
        </w:drawing>
      </w:r>
    </w:p>
    <w:p w14:paraId="0123E425" w14:textId="72ACEBF5" w:rsidR="00F23842" w:rsidRDefault="00F23842" w:rsidP="00F23842">
      <w:pPr>
        <w:pStyle w:val="Caption"/>
        <w:jc w:val="center"/>
      </w:pPr>
      <w:bookmarkStart w:id="222" w:name="_Toc94773738"/>
      <w:r>
        <w:t xml:space="preserve">Figure </w:t>
      </w:r>
      <w:fldSimple w:instr=" SEQ Figure \* ARABIC ">
        <w:r w:rsidR="00815F3F">
          <w:rPr>
            <w:noProof/>
          </w:rPr>
          <w:t>52</w:t>
        </w:r>
      </w:fldSimple>
      <w:r>
        <w:t xml:space="preserve"> - </w:t>
      </w:r>
      <w:r w:rsidRPr="00413AE5">
        <w:t xml:space="preserve">Hourly Error Distribution for the </w:t>
      </w:r>
      <w:r>
        <w:t>SNF</w:t>
      </w:r>
      <w:r w:rsidRPr="00413AE5">
        <w:t xml:space="preserve"> </w:t>
      </w:r>
      <w:r>
        <w:t>Forecaster</w:t>
      </w:r>
      <w:r w:rsidRPr="00413AE5">
        <w:t xml:space="preserve"> </w:t>
      </w:r>
      <w:r>
        <w:t>– Ottawa Dataset</w:t>
      </w:r>
      <w:bookmarkEnd w:id="222"/>
    </w:p>
    <w:p w14:paraId="67AFF247" w14:textId="7B474509" w:rsidR="00D97E9D" w:rsidRPr="00D97E9D" w:rsidRDefault="00E91C95" w:rsidP="00586C51">
      <w:pPr>
        <w:pStyle w:val="Heading3"/>
      </w:pPr>
      <w:bookmarkStart w:id="223" w:name="_Toc94773662"/>
      <w:r>
        <w:t>2</w:t>
      </w:r>
      <w:r w:rsidR="00A87A53">
        <w:t xml:space="preserve">.2.2 </w:t>
      </w:r>
      <w:r w:rsidR="00A87A53" w:rsidRPr="0078706B">
        <w:t xml:space="preserve">The </w:t>
      </w:r>
      <w:r w:rsidR="00A87A53">
        <w:t>Daily</w:t>
      </w:r>
      <w:r w:rsidR="00A87A53" w:rsidRPr="0078706B">
        <w:t xml:space="preserve"> Performance</w:t>
      </w:r>
      <w:bookmarkEnd w:id="223"/>
    </w:p>
    <w:p w14:paraId="63EE8B72" w14:textId="77777777" w:rsidR="00D97E9D" w:rsidRPr="008E3AB3" w:rsidRDefault="00D97E9D" w:rsidP="00D97E9D">
      <w:pPr>
        <w:jc w:val="center"/>
      </w:pPr>
      <w:r w:rsidRPr="003536FD">
        <w:rPr>
          <w:noProof/>
        </w:rPr>
        <w:drawing>
          <wp:inline distT="0" distB="0" distL="0" distR="0" wp14:anchorId="623790E5" wp14:editId="46D85909">
            <wp:extent cx="4185657" cy="331470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31">
                      <a:extLst>
                        <a:ext uri="{28A0092B-C50C-407E-A947-70E740481C1C}">
                          <a14:useLocalDpi xmlns:a14="http://schemas.microsoft.com/office/drawing/2010/main" val="0"/>
                        </a:ext>
                      </a:extLst>
                    </a:blip>
                    <a:srcRect l="3042" t="6444" r="8408"/>
                    <a:stretch/>
                  </pic:blipFill>
                  <pic:spPr bwMode="auto">
                    <a:xfrm>
                      <a:off x="0" y="0"/>
                      <a:ext cx="4209542" cy="3333615"/>
                    </a:xfrm>
                    <a:prstGeom prst="rect">
                      <a:avLst/>
                    </a:prstGeom>
                    <a:noFill/>
                    <a:ln>
                      <a:noFill/>
                    </a:ln>
                    <a:extLst>
                      <a:ext uri="{53640926-AAD7-44D8-BBD7-CCE9431645EC}">
                        <a14:shadowObscured xmlns:a14="http://schemas.microsoft.com/office/drawing/2010/main"/>
                      </a:ext>
                    </a:extLst>
                  </pic:spPr>
                </pic:pic>
              </a:graphicData>
            </a:graphic>
          </wp:inline>
        </w:drawing>
      </w:r>
    </w:p>
    <w:p w14:paraId="516885B4" w14:textId="3D2B5AFB" w:rsidR="00D97E9D" w:rsidRDefault="00D97E9D" w:rsidP="00D97E9D">
      <w:pPr>
        <w:pStyle w:val="Caption"/>
        <w:jc w:val="center"/>
      </w:pPr>
      <w:bookmarkStart w:id="224" w:name="_Toc94773739"/>
      <w:r>
        <w:t xml:space="preserve">Figure </w:t>
      </w:r>
      <w:fldSimple w:instr=" SEQ Figure \* ARABIC ">
        <w:r w:rsidR="00815F3F">
          <w:rPr>
            <w:noProof/>
          </w:rPr>
          <w:t>53</w:t>
        </w:r>
      </w:fldSimple>
      <w:r>
        <w:t xml:space="preserve"> - </w:t>
      </w:r>
      <w:r w:rsidRPr="00A07775">
        <w:t xml:space="preserve">Daily Error Distribution for the </w:t>
      </w:r>
      <w:r>
        <w:t>MLR</w:t>
      </w:r>
      <w:r w:rsidRPr="00A07775">
        <w:t xml:space="preserve"> </w:t>
      </w:r>
      <w:r>
        <w:t>Forecaster</w:t>
      </w:r>
      <w:r w:rsidRPr="00A07775">
        <w:t xml:space="preserve"> </w:t>
      </w:r>
      <w:r>
        <w:t>– Ottawa Dataset</w:t>
      </w:r>
      <w:bookmarkEnd w:id="224"/>
    </w:p>
    <w:p w14:paraId="31DE3CCF" w14:textId="77777777" w:rsidR="00D97E9D" w:rsidRDefault="00D97E9D" w:rsidP="00D97E9D">
      <w:pPr>
        <w:jc w:val="center"/>
      </w:pPr>
      <w:r w:rsidRPr="00D97E9D">
        <w:rPr>
          <w:noProof/>
        </w:rPr>
        <w:lastRenderedPageBreak/>
        <w:drawing>
          <wp:inline distT="0" distB="0" distL="0" distR="0" wp14:anchorId="1131B4AC" wp14:editId="3AECEA06">
            <wp:extent cx="4297680" cy="34367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84"/>
                    <pic:cNvPicPr>
                      <a:picLocks noChangeAspect="1" noChangeArrowheads="1"/>
                    </pic:cNvPicPr>
                  </pic:nvPicPr>
                  <pic:blipFill rotWithShape="1">
                    <a:blip r:embed="rId132">
                      <a:extLst>
                        <a:ext uri="{28A0092B-C50C-407E-A947-70E740481C1C}">
                          <a14:useLocalDpi xmlns:a14="http://schemas.microsoft.com/office/drawing/2010/main" val="0"/>
                        </a:ext>
                      </a:extLst>
                    </a:blip>
                    <a:srcRect l="3042" t="5489" r="8373"/>
                    <a:stretch/>
                  </pic:blipFill>
                  <pic:spPr bwMode="auto">
                    <a:xfrm>
                      <a:off x="0" y="0"/>
                      <a:ext cx="4300299" cy="3438849"/>
                    </a:xfrm>
                    <a:prstGeom prst="rect">
                      <a:avLst/>
                    </a:prstGeom>
                    <a:noFill/>
                    <a:ln>
                      <a:noFill/>
                    </a:ln>
                    <a:extLst>
                      <a:ext uri="{53640926-AAD7-44D8-BBD7-CCE9431645EC}">
                        <a14:shadowObscured xmlns:a14="http://schemas.microsoft.com/office/drawing/2010/main"/>
                      </a:ext>
                    </a:extLst>
                  </pic:spPr>
                </pic:pic>
              </a:graphicData>
            </a:graphic>
          </wp:inline>
        </w:drawing>
      </w:r>
    </w:p>
    <w:p w14:paraId="35CF92B0" w14:textId="29EA0B5F" w:rsidR="00D97E9D" w:rsidRDefault="00D97E9D" w:rsidP="00D97E9D">
      <w:pPr>
        <w:pStyle w:val="Caption"/>
        <w:jc w:val="center"/>
      </w:pPr>
      <w:bookmarkStart w:id="225" w:name="_Toc94773740"/>
      <w:r>
        <w:t xml:space="preserve">Figure </w:t>
      </w:r>
      <w:fldSimple w:instr=" SEQ Figure \* ARABIC ">
        <w:r w:rsidR="00815F3F">
          <w:rPr>
            <w:noProof/>
          </w:rPr>
          <w:t>54</w:t>
        </w:r>
      </w:fldSimple>
      <w:r>
        <w:t xml:space="preserve"> - </w:t>
      </w:r>
      <w:r w:rsidRPr="00A07775">
        <w:t xml:space="preserve">Daily Error Distribution for the </w:t>
      </w:r>
      <w:r>
        <w:t>SARIMAX</w:t>
      </w:r>
      <w:r w:rsidRPr="00A07775">
        <w:t xml:space="preserve"> </w:t>
      </w:r>
      <w:r>
        <w:t>Forecaster</w:t>
      </w:r>
      <w:r w:rsidRPr="00A07775">
        <w:t xml:space="preserve"> </w:t>
      </w:r>
      <w:r>
        <w:t>– Ottawa Dataset</w:t>
      </w:r>
      <w:bookmarkEnd w:id="225"/>
    </w:p>
    <w:p w14:paraId="773B3A55" w14:textId="77777777" w:rsidR="00D97E9D" w:rsidRDefault="00D97E9D" w:rsidP="00D97E9D">
      <w:pPr>
        <w:jc w:val="center"/>
      </w:pPr>
      <w:r w:rsidRPr="007614F6">
        <w:rPr>
          <w:noProof/>
        </w:rPr>
        <w:drawing>
          <wp:inline distT="0" distB="0" distL="0" distR="0" wp14:anchorId="2DDAC338" wp14:editId="271CE31F">
            <wp:extent cx="4391025" cy="348620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33">
                      <a:extLst>
                        <a:ext uri="{28A0092B-C50C-407E-A947-70E740481C1C}">
                          <a14:useLocalDpi xmlns:a14="http://schemas.microsoft.com/office/drawing/2010/main" val="0"/>
                        </a:ext>
                      </a:extLst>
                    </a:blip>
                    <a:srcRect l="3220" t="6205" r="8229"/>
                    <a:stretch/>
                  </pic:blipFill>
                  <pic:spPr bwMode="auto">
                    <a:xfrm>
                      <a:off x="0" y="0"/>
                      <a:ext cx="4404395" cy="3496823"/>
                    </a:xfrm>
                    <a:prstGeom prst="rect">
                      <a:avLst/>
                    </a:prstGeom>
                    <a:noFill/>
                    <a:ln>
                      <a:noFill/>
                    </a:ln>
                    <a:extLst>
                      <a:ext uri="{53640926-AAD7-44D8-BBD7-CCE9431645EC}">
                        <a14:shadowObscured xmlns:a14="http://schemas.microsoft.com/office/drawing/2010/main"/>
                      </a:ext>
                    </a:extLst>
                  </pic:spPr>
                </pic:pic>
              </a:graphicData>
            </a:graphic>
          </wp:inline>
        </w:drawing>
      </w:r>
    </w:p>
    <w:p w14:paraId="3639CB43" w14:textId="677D1BCB" w:rsidR="00D97E9D" w:rsidRDefault="00D97E9D" w:rsidP="00D97E9D">
      <w:pPr>
        <w:pStyle w:val="Caption"/>
        <w:jc w:val="center"/>
      </w:pPr>
      <w:bookmarkStart w:id="226" w:name="_Toc94773741"/>
      <w:r>
        <w:t xml:space="preserve">Figure </w:t>
      </w:r>
      <w:fldSimple w:instr=" SEQ Figure \* ARABIC ">
        <w:r w:rsidR="00815F3F">
          <w:rPr>
            <w:noProof/>
          </w:rPr>
          <w:t>55</w:t>
        </w:r>
      </w:fldSimple>
      <w:r>
        <w:t xml:space="preserve"> - </w:t>
      </w:r>
      <w:r w:rsidRPr="00A07775">
        <w:t xml:space="preserve">Daily Error Distribution for the </w:t>
      </w:r>
      <w:r>
        <w:t>SNF</w:t>
      </w:r>
      <w:r w:rsidRPr="00A07775">
        <w:t xml:space="preserve"> </w:t>
      </w:r>
      <w:r>
        <w:t>Forecaster</w:t>
      </w:r>
      <w:r w:rsidRPr="00A07775">
        <w:t xml:space="preserve"> </w:t>
      </w:r>
      <w:r>
        <w:t>– Ottawa Dataset</w:t>
      </w:r>
      <w:bookmarkEnd w:id="226"/>
    </w:p>
    <w:p w14:paraId="52B06B86" w14:textId="7562EAD6" w:rsidR="00AE7046" w:rsidRDefault="00E91C95" w:rsidP="00586C51">
      <w:pPr>
        <w:pStyle w:val="Heading3"/>
      </w:pPr>
      <w:bookmarkStart w:id="227" w:name="_Toc94773663"/>
      <w:r>
        <w:lastRenderedPageBreak/>
        <w:t>2</w:t>
      </w:r>
      <w:r w:rsidR="00AE7046">
        <w:t xml:space="preserve">.2.3 </w:t>
      </w:r>
      <w:r w:rsidR="00AE7046" w:rsidRPr="0078706B">
        <w:t xml:space="preserve">The </w:t>
      </w:r>
      <w:r w:rsidR="00AE7046">
        <w:t>Monthly</w:t>
      </w:r>
      <w:r w:rsidR="00AE7046" w:rsidRPr="0078706B">
        <w:t xml:space="preserve"> Performance</w:t>
      </w:r>
      <w:bookmarkEnd w:id="227"/>
    </w:p>
    <w:p w14:paraId="653C9025" w14:textId="77777777" w:rsidR="00B246C6" w:rsidRDefault="00B246C6" w:rsidP="00B246C6">
      <w:pPr>
        <w:jc w:val="center"/>
      </w:pPr>
      <w:r w:rsidRPr="00616D7B">
        <w:rPr>
          <w:noProof/>
        </w:rPr>
        <w:drawing>
          <wp:inline distT="0" distB="0" distL="0" distR="0" wp14:anchorId="53C8C177" wp14:editId="3399BF06">
            <wp:extent cx="4135308" cy="328145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34">
                      <a:extLst>
                        <a:ext uri="{28A0092B-C50C-407E-A947-70E740481C1C}">
                          <a14:useLocalDpi xmlns:a14="http://schemas.microsoft.com/office/drawing/2010/main" val="0"/>
                        </a:ext>
                      </a:extLst>
                    </a:blip>
                    <a:srcRect l="3220" t="6444" r="8408"/>
                    <a:stretch/>
                  </pic:blipFill>
                  <pic:spPr bwMode="auto">
                    <a:xfrm>
                      <a:off x="0" y="0"/>
                      <a:ext cx="4152269" cy="3294918"/>
                    </a:xfrm>
                    <a:prstGeom prst="rect">
                      <a:avLst/>
                    </a:prstGeom>
                    <a:noFill/>
                    <a:ln>
                      <a:noFill/>
                    </a:ln>
                    <a:extLst>
                      <a:ext uri="{53640926-AAD7-44D8-BBD7-CCE9431645EC}">
                        <a14:shadowObscured xmlns:a14="http://schemas.microsoft.com/office/drawing/2010/main"/>
                      </a:ext>
                    </a:extLst>
                  </pic:spPr>
                </pic:pic>
              </a:graphicData>
            </a:graphic>
          </wp:inline>
        </w:drawing>
      </w:r>
    </w:p>
    <w:p w14:paraId="5F72D7AC" w14:textId="56D5D54F" w:rsidR="00B246C6" w:rsidRDefault="00B246C6" w:rsidP="00B246C6">
      <w:pPr>
        <w:pStyle w:val="Caption"/>
        <w:jc w:val="center"/>
      </w:pPr>
      <w:bookmarkStart w:id="228" w:name="_Toc94773742"/>
      <w:r>
        <w:t xml:space="preserve">Figure </w:t>
      </w:r>
      <w:fldSimple w:instr=" SEQ Figure \* ARABIC ">
        <w:r w:rsidR="00815F3F">
          <w:rPr>
            <w:noProof/>
          </w:rPr>
          <w:t>56</w:t>
        </w:r>
      </w:fldSimple>
      <w:r>
        <w:t xml:space="preserve"> - </w:t>
      </w:r>
      <w:r w:rsidRPr="009A03DA">
        <w:t xml:space="preserve">Monthly Error Distribution for </w:t>
      </w:r>
      <w:r>
        <w:t>MLR Forecaster – Ottawa Dataset</w:t>
      </w:r>
      <w:bookmarkEnd w:id="228"/>
    </w:p>
    <w:p w14:paraId="1229760C" w14:textId="77777777" w:rsidR="00AE7046" w:rsidRPr="00D67FF2" w:rsidRDefault="00AE7046" w:rsidP="00AE7046">
      <w:pPr>
        <w:jc w:val="center"/>
      </w:pPr>
      <w:r w:rsidRPr="00AE7046">
        <w:rPr>
          <w:noProof/>
        </w:rPr>
        <w:drawing>
          <wp:inline distT="0" distB="0" distL="0" distR="0" wp14:anchorId="0A57BB2A" wp14:editId="76125CD3">
            <wp:extent cx="4166419" cy="3280888"/>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25"/>
                    <pic:cNvPicPr>
                      <a:picLocks noChangeAspect="1" noChangeArrowheads="1"/>
                    </pic:cNvPicPr>
                  </pic:nvPicPr>
                  <pic:blipFill rotWithShape="1">
                    <a:blip r:embed="rId135">
                      <a:extLst>
                        <a:ext uri="{28A0092B-C50C-407E-A947-70E740481C1C}">
                          <a14:useLocalDpi xmlns:a14="http://schemas.microsoft.com/office/drawing/2010/main" val="0"/>
                        </a:ext>
                      </a:extLst>
                    </a:blip>
                    <a:srcRect l="3041" t="6683" r="8134"/>
                    <a:stretch/>
                  </pic:blipFill>
                  <pic:spPr bwMode="auto">
                    <a:xfrm>
                      <a:off x="0" y="0"/>
                      <a:ext cx="4170236" cy="3283893"/>
                    </a:xfrm>
                    <a:prstGeom prst="rect">
                      <a:avLst/>
                    </a:prstGeom>
                    <a:noFill/>
                    <a:ln>
                      <a:noFill/>
                    </a:ln>
                    <a:extLst>
                      <a:ext uri="{53640926-AAD7-44D8-BBD7-CCE9431645EC}">
                        <a14:shadowObscured xmlns:a14="http://schemas.microsoft.com/office/drawing/2010/main"/>
                      </a:ext>
                    </a:extLst>
                  </pic:spPr>
                </pic:pic>
              </a:graphicData>
            </a:graphic>
          </wp:inline>
        </w:drawing>
      </w:r>
    </w:p>
    <w:p w14:paraId="5BA26D7E" w14:textId="69BA2491" w:rsidR="00AE7046" w:rsidRDefault="00AE7046" w:rsidP="00AE7046">
      <w:pPr>
        <w:pStyle w:val="Caption"/>
        <w:jc w:val="center"/>
      </w:pPr>
      <w:bookmarkStart w:id="229" w:name="_Toc94773743"/>
      <w:r>
        <w:t xml:space="preserve">Figure </w:t>
      </w:r>
      <w:fldSimple w:instr=" SEQ Figure \* ARABIC ">
        <w:r w:rsidR="00815F3F">
          <w:rPr>
            <w:noProof/>
          </w:rPr>
          <w:t>57</w:t>
        </w:r>
      </w:fldSimple>
      <w:r>
        <w:t xml:space="preserve"> - </w:t>
      </w:r>
      <w:r w:rsidRPr="009A03DA">
        <w:t xml:space="preserve">Monthly Error Distribution for </w:t>
      </w:r>
      <w:r>
        <w:t>SARIMAX</w:t>
      </w:r>
      <w:r w:rsidRPr="009A03DA">
        <w:t xml:space="preserve"> </w:t>
      </w:r>
      <w:r>
        <w:t>Forecaster – Ottawa Dataset</w:t>
      </w:r>
      <w:bookmarkEnd w:id="229"/>
    </w:p>
    <w:p w14:paraId="014F7164" w14:textId="77777777" w:rsidR="00AE7046" w:rsidRDefault="00AE7046" w:rsidP="00AE7046">
      <w:pPr>
        <w:jc w:val="center"/>
      </w:pPr>
      <w:r w:rsidRPr="00BF731E">
        <w:rPr>
          <w:noProof/>
        </w:rPr>
        <w:lastRenderedPageBreak/>
        <w:drawing>
          <wp:inline distT="0" distB="0" distL="0" distR="0" wp14:anchorId="2A3E67C8" wp14:editId="54064E13">
            <wp:extent cx="3721068" cy="2952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36">
                      <a:extLst>
                        <a:ext uri="{28A0092B-C50C-407E-A947-70E740481C1C}">
                          <a14:useLocalDpi xmlns:a14="http://schemas.microsoft.com/office/drawing/2010/main" val="0"/>
                        </a:ext>
                      </a:extLst>
                    </a:blip>
                    <a:srcRect l="2862" t="6444" r="8766"/>
                    <a:stretch/>
                  </pic:blipFill>
                  <pic:spPr bwMode="auto">
                    <a:xfrm>
                      <a:off x="0" y="0"/>
                      <a:ext cx="3736556" cy="2965040"/>
                    </a:xfrm>
                    <a:prstGeom prst="rect">
                      <a:avLst/>
                    </a:prstGeom>
                    <a:noFill/>
                    <a:ln>
                      <a:noFill/>
                    </a:ln>
                    <a:extLst>
                      <a:ext uri="{53640926-AAD7-44D8-BBD7-CCE9431645EC}">
                        <a14:shadowObscured xmlns:a14="http://schemas.microsoft.com/office/drawing/2010/main"/>
                      </a:ext>
                    </a:extLst>
                  </pic:spPr>
                </pic:pic>
              </a:graphicData>
            </a:graphic>
          </wp:inline>
        </w:drawing>
      </w:r>
    </w:p>
    <w:p w14:paraId="30DCBA8A" w14:textId="507F1510" w:rsidR="00653DC6" w:rsidRDefault="00AE7046" w:rsidP="002A51EE">
      <w:pPr>
        <w:pStyle w:val="Caption"/>
        <w:jc w:val="center"/>
      </w:pPr>
      <w:bookmarkStart w:id="230" w:name="_Toc94773744"/>
      <w:r>
        <w:t xml:space="preserve">Figure </w:t>
      </w:r>
      <w:fldSimple w:instr=" SEQ Figure \* ARABIC ">
        <w:r w:rsidR="00815F3F">
          <w:rPr>
            <w:noProof/>
          </w:rPr>
          <w:t>58</w:t>
        </w:r>
      </w:fldSimple>
      <w:r>
        <w:t xml:space="preserve"> - </w:t>
      </w:r>
      <w:r w:rsidRPr="009A03DA">
        <w:t xml:space="preserve">Monthly Error Distribution for </w:t>
      </w:r>
      <w:r>
        <w:t>SNF</w:t>
      </w:r>
      <w:r w:rsidRPr="009A03DA">
        <w:t xml:space="preserve"> </w:t>
      </w:r>
      <w:r>
        <w:t>Forecaster – Ottawa Dataset</w:t>
      </w:r>
      <w:bookmarkEnd w:id="230"/>
    </w:p>
    <w:p w14:paraId="1EED11CF" w14:textId="735C72D4" w:rsidR="002A51EE" w:rsidRDefault="00E91C95" w:rsidP="00586C51">
      <w:pPr>
        <w:pStyle w:val="Heading2"/>
      </w:pPr>
      <w:bookmarkStart w:id="231" w:name="_Toc94773664"/>
      <w:r>
        <w:t>2</w:t>
      </w:r>
      <w:r w:rsidR="002A51EE">
        <w:t>.</w:t>
      </w:r>
      <w:r w:rsidR="004F300A">
        <w:t>3</w:t>
      </w:r>
      <w:r w:rsidR="002A51EE">
        <w:t xml:space="preserve"> The Saint John Dataset</w:t>
      </w:r>
      <w:bookmarkEnd w:id="231"/>
    </w:p>
    <w:p w14:paraId="07D0E53B" w14:textId="0161C894" w:rsidR="002A51EE" w:rsidRPr="00F23842" w:rsidRDefault="00E91C95" w:rsidP="00586C51">
      <w:pPr>
        <w:pStyle w:val="Heading3"/>
      </w:pPr>
      <w:bookmarkStart w:id="232" w:name="_Toc94773665"/>
      <w:r>
        <w:t>2</w:t>
      </w:r>
      <w:r w:rsidR="002A51EE">
        <w:t>.</w:t>
      </w:r>
      <w:r w:rsidR="00181E4C">
        <w:t>3</w:t>
      </w:r>
      <w:r w:rsidR="002A51EE">
        <w:t xml:space="preserve">.1 </w:t>
      </w:r>
      <w:r w:rsidR="002A51EE" w:rsidRPr="0078706B">
        <w:t>The Hourly Performance</w:t>
      </w:r>
      <w:bookmarkEnd w:id="232"/>
    </w:p>
    <w:p w14:paraId="4B72B70D" w14:textId="77777777" w:rsidR="008B01CF" w:rsidRDefault="008B01CF" w:rsidP="008B01CF">
      <w:pPr>
        <w:keepNext/>
        <w:jc w:val="center"/>
      </w:pPr>
      <w:r w:rsidRPr="00C97DD7">
        <w:rPr>
          <w:noProof/>
        </w:rPr>
        <w:drawing>
          <wp:inline distT="0" distB="0" distL="0" distR="0" wp14:anchorId="5EB35A66" wp14:editId="41F9D64C">
            <wp:extent cx="3766579" cy="3019425"/>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37">
                      <a:extLst>
                        <a:ext uri="{28A0092B-C50C-407E-A947-70E740481C1C}">
                          <a14:useLocalDpi xmlns:a14="http://schemas.microsoft.com/office/drawing/2010/main" val="0"/>
                        </a:ext>
                      </a:extLst>
                    </a:blip>
                    <a:srcRect l="4114" t="6444" r="8408"/>
                    <a:stretch/>
                  </pic:blipFill>
                  <pic:spPr bwMode="auto">
                    <a:xfrm>
                      <a:off x="0" y="0"/>
                      <a:ext cx="3807441" cy="3052182"/>
                    </a:xfrm>
                    <a:prstGeom prst="rect">
                      <a:avLst/>
                    </a:prstGeom>
                    <a:noFill/>
                    <a:ln>
                      <a:noFill/>
                    </a:ln>
                    <a:extLst>
                      <a:ext uri="{53640926-AAD7-44D8-BBD7-CCE9431645EC}">
                        <a14:shadowObscured xmlns:a14="http://schemas.microsoft.com/office/drawing/2010/main"/>
                      </a:ext>
                    </a:extLst>
                  </pic:spPr>
                </pic:pic>
              </a:graphicData>
            </a:graphic>
          </wp:inline>
        </w:drawing>
      </w:r>
    </w:p>
    <w:p w14:paraId="0AE55C52" w14:textId="06DF0746" w:rsidR="008B01CF" w:rsidRDefault="008B01CF" w:rsidP="008B01CF">
      <w:pPr>
        <w:pStyle w:val="Caption"/>
        <w:jc w:val="center"/>
      </w:pPr>
      <w:bookmarkStart w:id="233" w:name="_Toc94773745"/>
      <w:r>
        <w:t xml:space="preserve">Figure </w:t>
      </w:r>
      <w:fldSimple w:instr=" SEQ Figure \* ARABIC ">
        <w:r w:rsidR="00815F3F">
          <w:rPr>
            <w:noProof/>
          </w:rPr>
          <w:t>59</w:t>
        </w:r>
      </w:fldSimple>
      <w:r>
        <w:t xml:space="preserve"> - </w:t>
      </w:r>
      <w:r w:rsidRPr="00413AE5">
        <w:t xml:space="preserve">Hourly Error Distribution for the </w:t>
      </w:r>
      <w:r>
        <w:t>MLR</w:t>
      </w:r>
      <w:r w:rsidRPr="00413AE5">
        <w:t xml:space="preserve"> </w:t>
      </w:r>
      <w:r>
        <w:t>Forecaster – Saint John Dataset</w:t>
      </w:r>
      <w:bookmarkEnd w:id="233"/>
    </w:p>
    <w:p w14:paraId="1C136D2A" w14:textId="77777777" w:rsidR="008B01CF" w:rsidRDefault="008B01CF" w:rsidP="008B01CF">
      <w:pPr>
        <w:keepNext/>
        <w:jc w:val="center"/>
      </w:pPr>
      <w:r w:rsidRPr="008B01CF">
        <w:rPr>
          <w:noProof/>
        </w:rPr>
        <w:lastRenderedPageBreak/>
        <w:drawing>
          <wp:inline distT="0" distB="0" distL="0" distR="0" wp14:anchorId="0FCA97EC" wp14:editId="661C0D7C">
            <wp:extent cx="4303395" cy="3440974"/>
            <wp:effectExtent l="0" t="0" r="190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38">
                      <a:extLst>
                        <a:ext uri="{28A0092B-C50C-407E-A947-70E740481C1C}">
                          <a14:useLocalDpi xmlns:a14="http://schemas.microsoft.com/office/drawing/2010/main" val="0"/>
                        </a:ext>
                      </a:extLst>
                    </a:blip>
                    <a:srcRect l="3220" t="5728" r="8408"/>
                    <a:stretch/>
                  </pic:blipFill>
                  <pic:spPr bwMode="auto">
                    <a:xfrm>
                      <a:off x="0" y="0"/>
                      <a:ext cx="4323670" cy="3457186"/>
                    </a:xfrm>
                    <a:prstGeom prst="rect">
                      <a:avLst/>
                    </a:prstGeom>
                    <a:noFill/>
                    <a:ln>
                      <a:noFill/>
                    </a:ln>
                    <a:extLst>
                      <a:ext uri="{53640926-AAD7-44D8-BBD7-CCE9431645EC}">
                        <a14:shadowObscured xmlns:a14="http://schemas.microsoft.com/office/drawing/2010/main"/>
                      </a:ext>
                    </a:extLst>
                  </pic:spPr>
                </pic:pic>
              </a:graphicData>
            </a:graphic>
          </wp:inline>
        </w:drawing>
      </w:r>
    </w:p>
    <w:p w14:paraId="304FA0A7" w14:textId="564947C7" w:rsidR="008B01CF" w:rsidRDefault="008B01CF" w:rsidP="008B01CF">
      <w:pPr>
        <w:pStyle w:val="Caption"/>
        <w:jc w:val="center"/>
      </w:pPr>
      <w:bookmarkStart w:id="234" w:name="_Toc94773746"/>
      <w:r>
        <w:t xml:space="preserve">Figure </w:t>
      </w:r>
      <w:fldSimple w:instr=" SEQ Figure \* ARABIC ">
        <w:r w:rsidR="00815F3F">
          <w:rPr>
            <w:noProof/>
          </w:rPr>
          <w:t>60</w:t>
        </w:r>
      </w:fldSimple>
      <w:r>
        <w:t xml:space="preserve"> - </w:t>
      </w:r>
      <w:r w:rsidRPr="00413AE5">
        <w:t xml:space="preserve">Hourly Error Distribution for the </w:t>
      </w:r>
      <w:r>
        <w:t>SARIMAX</w:t>
      </w:r>
      <w:r w:rsidRPr="00413AE5">
        <w:t xml:space="preserve"> </w:t>
      </w:r>
      <w:r>
        <w:t>Forecaster – Saint John Dataset</w:t>
      </w:r>
      <w:bookmarkEnd w:id="234"/>
    </w:p>
    <w:p w14:paraId="79D2E993" w14:textId="77777777" w:rsidR="008B01CF" w:rsidRDefault="008B01CF" w:rsidP="008B01CF">
      <w:pPr>
        <w:pStyle w:val="Caption"/>
        <w:keepNext/>
        <w:jc w:val="center"/>
      </w:pPr>
      <w:r w:rsidRPr="0019395E">
        <w:rPr>
          <w:rFonts w:cs="Arial"/>
          <w:b w:val="0"/>
          <w:bCs w:val="0"/>
          <w:noProof/>
          <w:kern w:val="32"/>
          <w:sz w:val="28"/>
          <w:szCs w:val="32"/>
        </w:rPr>
        <w:drawing>
          <wp:inline distT="0" distB="0" distL="0" distR="0" wp14:anchorId="3E9405AD" wp14:editId="40479FB5">
            <wp:extent cx="4342084" cy="3486150"/>
            <wp:effectExtent l="0" t="0" r="190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39">
                      <a:extLst>
                        <a:ext uri="{28A0092B-C50C-407E-A947-70E740481C1C}">
                          <a14:useLocalDpi xmlns:a14="http://schemas.microsoft.com/office/drawing/2010/main" val="0"/>
                        </a:ext>
                      </a:extLst>
                    </a:blip>
                    <a:srcRect l="3936" t="6683" r="8945"/>
                    <a:stretch/>
                  </pic:blipFill>
                  <pic:spPr bwMode="auto">
                    <a:xfrm>
                      <a:off x="0" y="0"/>
                      <a:ext cx="4349260" cy="3491911"/>
                    </a:xfrm>
                    <a:prstGeom prst="rect">
                      <a:avLst/>
                    </a:prstGeom>
                    <a:noFill/>
                    <a:ln>
                      <a:noFill/>
                    </a:ln>
                    <a:extLst>
                      <a:ext uri="{53640926-AAD7-44D8-BBD7-CCE9431645EC}">
                        <a14:shadowObscured xmlns:a14="http://schemas.microsoft.com/office/drawing/2010/main"/>
                      </a:ext>
                    </a:extLst>
                  </pic:spPr>
                </pic:pic>
              </a:graphicData>
            </a:graphic>
          </wp:inline>
        </w:drawing>
      </w:r>
    </w:p>
    <w:p w14:paraId="2B57B479" w14:textId="4A39EF80" w:rsidR="008B01CF" w:rsidRDefault="008B01CF" w:rsidP="008B01CF">
      <w:pPr>
        <w:pStyle w:val="Caption"/>
        <w:jc w:val="center"/>
      </w:pPr>
      <w:bookmarkStart w:id="235" w:name="_Toc94773747"/>
      <w:r>
        <w:t xml:space="preserve">Figure </w:t>
      </w:r>
      <w:fldSimple w:instr=" SEQ Figure \* ARABIC ">
        <w:r w:rsidR="00815F3F">
          <w:rPr>
            <w:noProof/>
          </w:rPr>
          <w:t>61</w:t>
        </w:r>
      </w:fldSimple>
      <w:r>
        <w:t xml:space="preserve"> - </w:t>
      </w:r>
      <w:r w:rsidRPr="00413AE5">
        <w:t xml:space="preserve">Hourly Error Distribution for the </w:t>
      </w:r>
      <w:r>
        <w:t>SNF</w:t>
      </w:r>
      <w:r w:rsidRPr="00413AE5">
        <w:t xml:space="preserve"> </w:t>
      </w:r>
      <w:r>
        <w:t>Forecaster – Saint John Dataset</w:t>
      </w:r>
      <w:bookmarkEnd w:id="235"/>
    </w:p>
    <w:p w14:paraId="0946C2E6" w14:textId="21179266" w:rsidR="009E0883" w:rsidRDefault="00E91C95" w:rsidP="00586C51">
      <w:pPr>
        <w:pStyle w:val="Heading3"/>
      </w:pPr>
      <w:bookmarkStart w:id="236" w:name="_Toc94773666"/>
      <w:r>
        <w:lastRenderedPageBreak/>
        <w:t>2</w:t>
      </w:r>
      <w:r w:rsidR="009E0883">
        <w:t xml:space="preserve">.3.2 </w:t>
      </w:r>
      <w:r w:rsidR="009E0883" w:rsidRPr="0078706B">
        <w:t xml:space="preserve">The </w:t>
      </w:r>
      <w:r w:rsidR="009E0883">
        <w:t>Daily</w:t>
      </w:r>
      <w:r w:rsidR="009E0883" w:rsidRPr="0078706B">
        <w:t xml:space="preserve"> Performance</w:t>
      </w:r>
      <w:bookmarkEnd w:id="236"/>
    </w:p>
    <w:p w14:paraId="58BDB7CB" w14:textId="77777777" w:rsidR="00C6707F" w:rsidRDefault="00C6707F" w:rsidP="00C6707F">
      <w:pPr>
        <w:keepNext/>
        <w:jc w:val="center"/>
      </w:pPr>
      <w:r w:rsidRPr="0083510A">
        <w:rPr>
          <w:noProof/>
        </w:rPr>
        <w:drawing>
          <wp:inline distT="0" distB="0" distL="0" distR="0" wp14:anchorId="0D220C98" wp14:editId="67FEFBFE">
            <wp:extent cx="4167656" cy="33528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40">
                      <a:extLst>
                        <a:ext uri="{28A0092B-C50C-407E-A947-70E740481C1C}">
                          <a14:useLocalDpi xmlns:a14="http://schemas.microsoft.com/office/drawing/2010/main" val="0"/>
                        </a:ext>
                      </a:extLst>
                    </a:blip>
                    <a:srcRect l="3935" t="5728" r="8229"/>
                    <a:stretch/>
                  </pic:blipFill>
                  <pic:spPr bwMode="auto">
                    <a:xfrm>
                      <a:off x="0" y="0"/>
                      <a:ext cx="4187506" cy="3368769"/>
                    </a:xfrm>
                    <a:prstGeom prst="rect">
                      <a:avLst/>
                    </a:prstGeom>
                    <a:noFill/>
                    <a:ln>
                      <a:noFill/>
                    </a:ln>
                    <a:extLst>
                      <a:ext uri="{53640926-AAD7-44D8-BBD7-CCE9431645EC}">
                        <a14:shadowObscured xmlns:a14="http://schemas.microsoft.com/office/drawing/2010/main"/>
                      </a:ext>
                    </a:extLst>
                  </pic:spPr>
                </pic:pic>
              </a:graphicData>
            </a:graphic>
          </wp:inline>
        </w:drawing>
      </w:r>
    </w:p>
    <w:p w14:paraId="0140D844" w14:textId="0D106EDA" w:rsidR="00C6707F" w:rsidRDefault="00C6707F" w:rsidP="00C6707F">
      <w:pPr>
        <w:pStyle w:val="Caption"/>
        <w:jc w:val="center"/>
      </w:pPr>
      <w:bookmarkStart w:id="237" w:name="_Toc94773748"/>
      <w:r>
        <w:t xml:space="preserve">Figure </w:t>
      </w:r>
      <w:fldSimple w:instr=" SEQ Figure \* ARABIC ">
        <w:r w:rsidR="00815F3F">
          <w:rPr>
            <w:noProof/>
          </w:rPr>
          <w:t>62</w:t>
        </w:r>
      </w:fldSimple>
      <w:r>
        <w:t xml:space="preserve"> - </w:t>
      </w:r>
      <w:r w:rsidRPr="00A07775">
        <w:t xml:space="preserve">Daily Error Distribution for the </w:t>
      </w:r>
      <w:r>
        <w:t>MLR</w:t>
      </w:r>
      <w:r w:rsidRPr="00A07775">
        <w:t xml:space="preserve"> </w:t>
      </w:r>
      <w:r>
        <w:t>Forecaster</w:t>
      </w:r>
      <w:r w:rsidRPr="00A07775">
        <w:t xml:space="preserve"> </w:t>
      </w:r>
      <w:r>
        <w:t>– Saint John Dataset</w:t>
      </w:r>
      <w:bookmarkEnd w:id="237"/>
    </w:p>
    <w:p w14:paraId="2FB5634C" w14:textId="77777777" w:rsidR="00C6707F" w:rsidRDefault="00C6707F" w:rsidP="00C6707F">
      <w:pPr>
        <w:keepNext/>
        <w:jc w:val="center"/>
      </w:pPr>
      <w:r w:rsidRPr="0090243E">
        <w:rPr>
          <w:noProof/>
        </w:rPr>
        <w:drawing>
          <wp:inline distT="0" distB="0" distL="0" distR="0" wp14:anchorId="1FD2B274" wp14:editId="0972CBC4">
            <wp:extent cx="4065376"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2"/>
                    <pic:cNvPicPr>
                      <a:picLocks noChangeAspect="1" noChangeArrowheads="1"/>
                    </pic:cNvPicPr>
                  </pic:nvPicPr>
                  <pic:blipFill rotWithShape="1">
                    <a:blip r:embed="rId141">
                      <a:extLst>
                        <a:ext uri="{28A0092B-C50C-407E-A947-70E740481C1C}">
                          <a14:useLocalDpi xmlns:a14="http://schemas.microsoft.com/office/drawing/2010/main" val="0"/>
                        </a:ext>
                      </a:extLst>
                    </a:blip>
                    <a:srcRect l="3042" t="6444" r="8408"/>
                    <a:stretch/>
                  </pic:blipFill>
                  <pic:spPr bwMode="auto">
                    <a:xfrm>
                      <a:off x="0" y="0"/>
                      <a:ext cx="4076855" cy="3228541"/>
                    </a:xfrm>
                    <a:prstGeom prst="rect">
                      <a:avLst/>
                    </a:prstGeom>
                    <a:noFill/>
                    <a:ln>
                      <a:noFill/>
                    </a:ln>
                    <a:extLst>
                      <a:ext uri="{53640926-AAD7-44D8-BBD7-CCE9431645EC}">
                        <a14:shadowObscured xmlns:a14="http://schemas.microsoft.com/office/drawing/2010/main"/>
                      </a:ext>
                    </a:extLst>
                  </pic:spPr>
                </pic:pic>
              </a:graphicData>
            </a:graphic>
          </wp:inline>
        </w:drawing>
      </w:r>
    </w:p>
    <w:p w14:paraId="5CAF3619" w14:textId="3DE0AF0B" w:rsidR="00C6707F" w:rsidRDefault="00C6707F" w:rsidP="00C6707F">
      <w:pPr>
        <w:pStyle w:val="Caption"/>
        <w:jc w:val="center"/>
      </w:pPr>
      <w:bookmarkStart w:id="238" w:name="_Toc94773749"/>
      <w:r>
        <w:t xml:space="preserve">Figure </w:t>
      </w:r>
      <w:fldSimple w:instr=" SEQ Figure \* ARABIC ">
        <w:r w:rsidR="00815F3F">
          <w:rPr>
            <w:noProof/>
          </w:rPr>
          <w:t>63</w:t>
        </w:r>
      </w:fldSimple>
      <w:r>
        <w:t xml:space="preserve"> - </w:t>
      </w:r>
      <w:r w:rsidRPr="00A07775">
        <w:t xml:space="preserve">Daily Error Distribution for the </w:t>
      </w:r>
      <w:r>
        <w:t>SARIMAX</w:t>
      </w:r>
      <w:r w:rsidRPr="00A07775">
        <w:t xml:space="preserve"> </w:t>
      </w:r>
      <w:r>
        <w:t>Forecaster</w:t>
      </w:r>
      <w:r w:rsidRPr="00A07775">
        <w:t xml:space="preserve"> </w:t>
      </w:r>
      <w:r>
        <w:t>– Saint John Dataset</w:t>
      </w:r>
      <w:bookmarkEnd w:id="238"/>
    </w:p>
    <w:p w14:paraId="48BB3A1B" w14:textId="77777777" w:rsidR="00C6707F" w:rsidRDefault="00C6707F" w:rsidP="00C6707F">
      <w:pPr>
        <w:keepNext/>
        <w:jc w:val="center"/>
      </w:pPr>
      <w:r w:rsidRPr="002E7933">
        <w:rPr>
          <w:noProof/>
        </w:rPr>
        <w:lastRenderedPageBreak/>
        <w:drawing>
          <wp:inline distT="0" distB="0" distL="0" distR="0" wp14:anchorId="4618CA46" wp14:editId="2BEC4F61">
            <wp:extent cx="4076700" cy="32763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42">
                      <a:extLst>
                        <a:ext uri="{28A0092B-C50C-407E-A947-70E740481C1C}">
                          <a14:useLocalDpi xmlns:a14="http://schemas.microsoft.com/office/drawing/2010/main" val="0"/>
                        </a:ext>
                      </a:extLst>
                    </a:blip>
                    <a:srcRect l="4114" t="6205" r="8408"/>
                    <a:stretch/>
                  </pic:blipFill>
                  <pic:spPr bwMode="auto">
                    <a:xfrm>
                      <a:off x="0" y="0"/>
                      <a:ext cx="4079562" cy="3278665"/>
                    </a:xfrm>
                    <a:prstGeom prst="rect">
                      <a:avLst/>
                    </a:prstGeom>
                    <a:noFill/>
                    <a:ln>
                      <a:noFill/>
                    </a:ln>
                    <a:extLst>
                      <a:ext uri="{53640926-AAD7-44D8-BBD7-CCE9431645EC}">
                        <a14:shadowObscured xmlns:a14="http://schemas.microsoft.com/office/drawing/2010/main"/>
                      </a:ext>
                    </a:extLst>
                  </pic:spPr>
                </pic:pic>
              </a:graphicData>
            </a:graphic>
          </wp:inline>
        </w:drawing>
      </w:r>
    </w:p>
    <w:p w14:paraId="51B0F7DF" w14:textId="7EB426D1" w:rsidR="00C6707F" w:rsidRDefault="00C6707F" w:rsidP="00C6707F">
      <w:pPr>
        <w:pStyle w:val="Caption"/>
        <w:jc w:val="center"/>
      </w:pPr>
      <w:bookmarkStart w:id="239" w:name="_Toc94773750"/>
      <w:r>
        <w:t xml:space="preserve">Figure </w:t>
      </w:r>
      <w:fldSimple w:instr=" SEQ Figure \* ARABIC ">
        <w:r w:rsidR="00815F3F">
          <w:rPr>
            <w:noProof/>
          </w:rPr>
          <w:t>64</w:t>
        </w:r>
      </w:fldSimple>
      <w:r>
        <w:t xml:space="preserve"> - </w:t>
      </w:r>
      <w:r w:rsidRPr="00A07775">
        <w:t xml:space="preserve">Daily Error Distribution for the </w:t>
      </w:r>
      <w:r>
        <w:t>SNF</w:t>
      </w:r>
      <w:r w:rsidRPr="00A07775">
        <w:t xml:space="preserve"> </w:t>
      </w:r>
      <w:r>
        <w:t>Forecaster</w:t>
      </w:r>
      <w:r w:rsidRPr="00A07775">
        <w:t xml:space="preserve"> </w:t>
      </w:r>
      <w:r>
        <w:t>– Saint John Dataset</w:t>
      </w:r>
      <w:bookmarkEnd w:id="239"/>
    </w:p>
    <w:p w14:paraId="51F09F8C" w14:textId="6F4DEAFD" w:rsidR="005B5575" w:rsidRDefault="00E91C95" w:rsidP="00586C51">
      <w:pPr>
        <w:pStyle w:val="Heading3"/>
      </w:pPr>
      <w:bookmarkStart w:id="240" w:name="_Toc94773667"/>
      <w:r>
        <w:t>2</w:t>
      </w:r>
      <w:r w:rsidR="005B5575">
        <w:t xml:space="preserve">.3.3 </w:t>
      </w:r>
      <w:r w:rsidR="005B5575" w:rsidRPr="0078706B">
        <w:t xml:space="preserve">The </w:t>
      </w:r>
      <w:r w:rsidR="005B5575">
        <w:t>Monthly</w:t>
      </w:r>
      <w:r w:rsidR="005B5575" w:rsidRPr="0078706B">
        <w:t xml:space="preserve"> Performance</w:t>
      </w:r>
      <w:bookmarkEnd w:id="240"/>
    </w:p>
    <w:p w14:paraId="182DB180" w14:textId="77777777" w:rsidR="00611460" w:rsidRDefault="00611460" w:rsidP="00611460">
      <w:pPr>
        <w:keepNext/>
        <w:jc w:val="center"/>
      </w:pPr>
      <w:r w:rsidRPr="00B2048C">
        <w:rPr>
          <w:noProof/>
        </w:rPr>
        <w:drawing>
          <wp:inline distT="0" distB="0" distL="0" distR="0" wp14:anchorId="77116655" wp14:editId="7961E3C7">
            <wp:extent cx="3935953" cy="319087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43">
                      <a:extLst>
                        <a:ext uri="{28A0092B-C50C-407E-A947-70E740481C1C}">
                          <a14:useLocalDpi xmlns:a14="http://schemas.microsoft.com/office/drawing/2010/main" val="0"/>
                        </a:ext>
                      </a:extLst>
                    </a:blip>
                    <a:srcRect l="4294" t="5967" r="8766"/>
                    <a:stretch/>
                  </pic:blipFill>
                  <pic:spPr bwMode="auto">
                    <a:xfrm>
                      <a:off x="0" y="0"/>
                      <a:ext cx="3956291" cy="3207363"/>
                    </a:xfrm>
                    <a:prstGeom prst="rect">
                      <a:avLst/>
                    </a:prstGeom>
                    <a:noFill/>
                    <a:ln>
                      <a:noFill/>
                    </a:ln>
                    <a:extLst>
                      <a:ext uri="{53640926-AAD7-44D8-BBD7-CCE9431645EC}">
                        <a14:shadowObscured xmlns:a14="http://schemas.microsoft.com/office/drawing/2010/main"/>
                      </a:ext>
                    </a:extLst>
                  </pic:spPr>
                </pic:pic>
              </a:graphicData>
            </a:graphic>
          </wp:inline>
        </w:drawing>
      </w:r>
    </w:p>
    <w:p w14:paraId="2BFF28FC" w14:textId="3127F1FD" w:rsidR="00611460" w:rsidRDefault="00611460" w:rsidP="00611460">
      <w:pPr>
        <w:pStyle w:val="Caption"/>
        <w:jc w:val="center"/>
      </w:pPr>
      <w:bookmarkStart w:id="241" w:name="_Toc94773751"/>
      <w:r>
        <w:t xml:space="preserve">Figure </w:t>
      </w:r>
      <w:fldSimple w:instr=" SEQ Figure \* ARABIC ">
        <w:r w:rsidR="00815F3F">
          <w:rPr>
            <w:noProof/>
          </w:rPr>
          <w:t>65</w:t>
        </w:r>
      </w:fldSimple>
      <w:r>
        <w:t xml:space="preserve"> - </w:t>
      </w:r>
      <w:r w:rsidRPr="009A03DA">
        <w:t xml:space="preserve">Monthly Error Distribution for </w:t>
      </w:r>
      <w:r>
        <w:t>MLR</w:t>
      </w:r>
      <w:r w:rsidRPr="009A03DA">
        <w:t xml:space="preserve"> </w:t>
      </w:r>
      <w:r>
        <w:t>Forecaster – Saint John Dataset</w:t>
      </w:r>
      <w:bookmarkEnd w:id="241"/>
    </w:p>
    <w:p w14:paraId="76D408D6" w14:textId="77777777" w:rsidR="00611460" w:rsidRDefault="00611460" w:rsidP="00611460">
      <w:pPr>
        <w:keepNext/>
        <w:jc w:val="center"/>
      </w:pPr>
      <w:r w:rsidRPr="001B1A45">
        <w:rPr>
          <w:noProof/>
        </w:rPr>
        <w:lastRenderedPageBreak/>
        <w:drawing>
          <wp:inline distT="0" distB="0" distL="0" distR="0" wp14:anchorId="35578BD4" wp14:editId="7A9C0294">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44">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26D7E9F6" w14:textId="725FCAC6" w:rsidR="008B01CF" w:rsidRDefault="00611460" w:rsidP="00E91C95">
      <w:pPr>
        <w:pStyle w:val="Caption"/>
        <w:jc w:val="center"/>
      </w:pPr>
      <w:bookmarkStart w:id="242" w:name="_Toc94773752"/>
      <w:r>
        <w:t xml:space="preserve">Figure </w:t>
      </w:r>
      <w:fldSimple w:instr=" SEQ Figure \* ARABIC ">
        <w:r w:rsidR="00815F3F">
          <w:rPr>
            <w:noProof/>
          </w:rPr>
          <w:t>66</w:t>
        </w:r>
      </w:fldSimple>
      <w:r>
        <w:t xml:space="preserve"> - </w:t>
      </w:r>
      <w:r w:rsidRPr="009A03DA">
        <w:t xml:space="preserve">Monthly Error Distribution for </w:t>
      </w:r>
      <w:r>
        <w:t>SNF</w:t>
      </w:r>
      <w:r w:rsidRPr="009A03DA">
        <w:t xml:space="preserve"> </w:t>
      </w:r>
      <w:r>
        <w:t>Forecaster – Saint John Dataset</w:t>
      </w:r>
      <w:bookmarkEnd w:id="242"/>
    </w:p>
    <w:p w14:paraId="774892F6" w14:textId="7A123067" w:rsidR="00406E94" w:rsidRDefault="00406E94">
      <w:pPr>
        <w:sectPr w:rsidR="00406E94"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243" w:name="_Toc172013004"/>
      <w:r w:rsidRPr="006269F5">
        <w:rPr>
          <w:b/>
          <w:sz w:val="28"/>
        </w:rPr>
        <w:lastRenderedPageBreak/>
        <w:t>Curriculum Vitae</w:t>
      </w:r>
      <w:bookmarkEnd w:id="243"/>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5DFAC964" w:rsidR="003819CA" w:rsidRDefault="00FC6B7E">
      <w:r w:rsidRPr="00FC6B7E">
        <w:rPr>
          <w:b/>
          <w:bCs/>
        </w:rPr>
        <w:t>Degree:</w:t>
      </w:r>
      <w:r>
        <w:t xml:space="preserve"> </w:t>
      </w:r>
      <w:r>
        <w:tab/>
      </w:r>
      <w:r>
        <w:tab/>
      </w:r>
      <w:r>
        <w:tab/>
      </w:r>
      <w:r>
        <w:tab/>
      </w:r>
      <w:r>
        <w:tab/>
      </w:r>
      <w:r>
        <w:tab/>
      </w:r>
      <w:r>
        <w:tab/>
      </w:r>
      <w:r>
        <w:tab/>
      </w:r>
      <w:r w:rsidR="006A5AD7">
        <w:t>BSc</w:t>
      </w:r>
      <w:r w:rsidR="003C2C1C">
        <w:t>.</w:t>
      </w:r>
      <w:r w:rsidR="006A5AD7">
        <w:t xml:space="preserve">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3ED5D94D" w14:textId="0D76C55F" w:rsidR="00C460A7" w:rsidRPr="00CF3F52" w:rsidRDefault="00C262DB">
      <w:pPr>
        <w:rPr>
          <w:b/>
          <w:bCs/>
          <w:lang w:val="en-US"/>
        </w:rPr>
      </w:pPr>
      <w:r w:rsidRPr="00FC6B7E">
        <w:rPr>
          <w:b/>
          <w:bCs/>
        </w:rPr>
        <w:t>Conference Presentations:</w:t>
      </w:r>
      <w:r>
        <w:t xml:space="preserve"> </w:t>
      </w:r>
      <w:r w:rsidR="00FC6B7E">
        <w:tab/>
      </w:r>
      <w:r w:rsidR="006A5AD7">
        <w:t>None</w:t>
      </w:r>
    </w:p>
    <w:sectPr w:rsidR="00C460A7" w:rsidRPr="00CF3F52" w:rsidSect="006214A8">
      <w:headerReference w:type="even" r:id="rId145"/>
      <w:headerReference w:type="default" r:id="rId146"/>
      <w:footerReference w:type="default" r:id="rId147"/>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DA4394" w14:textId="77777777" w:rsidR="00242CBC" w:rsidRDefault="00242CBC">
      <w:r>
        <w:separator/>
      </w:r>
    </w:p>
    <w:p w14:paraId="6E5F6532" w14:textId="77777777" w:rsidR="00242CBC" w:rsidRDefault="00242CBC"/>
    <w:p w14:paraId="5CBA2699" w14:textId="77777777" w:rsidR="00242CBC" w:rsidRDefault="00242CBC"/>
    <w:p w14:paraId="6C67AA19" w14:textId="77777777" w:rsidR="00242CBC" w:rsidRDefault="00242CBC"/>
    <w:p w14:paraId="5FF57E36" w14:textId="77777777" w:rsidR="00242CBC" w:rsidRDefault="00242CBC"/>
    <w:p w14:paraId="67F7C4A4" w14:textId="77777777" w:rsidR="00242CBC" w:rsidRDefault="00242CBC"/>
    <w:p w14:paraId="273FBE6B" w14:textId="77777777" w:rsidR="00242CBC" w:rsidRDefault="00242CBC"/>
    <w:p w14:paraId="5378C57E" w14:textId="77777777" w:rsidR="00242CBC" w:rsidRDefault="00242CBC"/>
    <w:p w14:paraId="5B3D5C92" w14:textId="77777777" w:rsidR="00242CBC" w:rsidRDefault="00242CBC"/>
  </w:endnote>
  <w:endnote w:type="continuationSeparator" w:id="0">
    <w:p w14:paraId="353EB7DB" w14:textId="77777777" w:rsidR="00242CBC" w:rsidRDefault="00242CBC">
      <w:r>
        <w:continuationSeparator/>
      </w:r>
    </w:p>
    <w:p w14:paraId="42201DDB" w14:textId="77777777" w:rsidR="00242CBC" w:rsidRDefault="00242CBC"/>
    <w:p w14:paraId="65263778" w14:textId="77777777" w:rsidR="00242CBC" w:rsidRDefault="00242CBC"/>
    <w:p w14:paraId="062AD96E" w14:textId="77777777" w:rsidR="00242CBC" w:rsidRDefault="00242CBC"/>
    <w:p w14:paraId="34E3F47A" w14:textId="77777777" w:rsidR="00242CBC" w:rsidRDefault="00242CBC"/>
    <w:p w14:paraId="2826C9E8" w14:textId="77777777" w:rsidR="00242CBC" w:rsidRDefault="00242CBC"/>
    <w:p w14:paraId="731C9E19" w14:textId="77777777" w:rsidR="00242CBC" w:rsidRDefault="00242CBC"/>
    <w:p w14:paraId="2BEA169A" w14:textId="77777777" w:rsidR="00242CBC" w:rsidRDefault="00242CBC"/>
    <w:p w14:paraId="4E71CC9D" w14:textId="77777777" w:rsidR="00242CBC" w:rsidRDefault="00242C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5F01205D"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975536" w14:textId="77777777" w:rsidR="00242CBC" w:rsidRDefault="00242CBC">
      <w:r>
        <w:separator/>
      </w:r>
    </w:p>
    <w:p w14:paraId="34ACE81D" w14:textId="77777777" w:rsidR="00242CBC" w:rsidRDefault="00242CBC"/>
  </w:footnote>
  <w:footnote w:type="continuationSeparator" w:id="0">
    <w:p w14:paraId="14AEB624" w14:textId="77777777" w:rsidR="00242CBC" w:rsidRDefault="00242CBC">
      <w:r>
        <w:continuationSeparator/>
      </w:r>
    </w:p>
    <w:p w14:paraId="0D8E4A7D" w14:textId="77777777" w:rsidR="00242CBC" w:rsidRDefault="00242CBC"/>
  </w:footnote>
  <w:footnote w:type="continuationNotice" w:id="1">
    <w:p w14:paraId="07E03F49" w14:textId="77777777" w:rsidR="00242CBC" w:rsidRPr="00C92783" w:rsidRDefault="00242CBC" w:rsidP="00C92783">
      <w:pPr>
        <w:pStyle w:val="Footer"/>
      </w:pPr>
    </w:p>
    <w:p w14:paraId="40E8924F" w14:textId="77777777" w:rsidR="00242CBC" w:rsidRDefault="00242CB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1"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4481D03"/>
    <w:multiLevelType w:val="multilevel"/>
    <w:tmpl w:val="724C28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351744E"/>
    <w:multiLevelType w:val="multilevel"/>
    <w:tmpl w:val="3C90DB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2"/>
  </w:num>
  <w:num w:numId="4">
    <w:abstractNumId w:val="4"/>
  </w:num>
  <w:num w:numId="5">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CA" w:vendorID="64" w:dllVersion="0" w:nlCheck="1" w:checkStyle="0"/>
  <w:activeWritingStyle w:appName="MSWord" w:lang="en-US" w:vendorID="64" w:dllVersion="0" w:nlCheck="1" w:checkStyle="0"/>
  <w:attachedTemplate r:id="rId1"/>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kwNLKoBQCLu+ceLgAAAA=="/>
  </w:docVars>
  <w:rsids>
    <w:rsidRoot w:val="008C4389"/>
    <w:rsid w:val="00001008"/>
    <w:rsid w:val="0000110F"/>
    <w:rsid w:val="00001230"/>
    <w:rsid w:val="00001AB6"/>
    <w:rsid w:val="00002690"/>
    <w:rsid w:val="00002A22"/>
    <w:rsid w:val="00003AED"/>
    <w:rsid w:val="00003D0F"/>
    <w:rsid w:val="000048E7"/>
    <w:rsid w:val="00004E51"/>
    <w:rsid w:val="00005349"/>
    <w:rsid w:val="00005834"/>
    <w:rsid w:val="00005CF2"/>
    <w:rsid w:val="00006883"/>
    <w:rsid w:val="000068A0"/>
    <w:rsid w:val="00010201"/>
    <w:rsid w:val="00010A26"/>
    <w:rsid w:val="00010ABA"/>
    <w:rsid w:val="00010F51"/>
    <w:rsid w:val="00010FE6"/>
    <w:rsid w:val="00011267"/>
    <w:rsid w:val="000112BB"/>
    <w:rsid w:val="00011BFF"/>
    <w:rsid w:val="00011C6D"/>
    <w:rsid w:val="000128D3"/>
    <w:rsid w:val="00013107"/>
    <w:rsid w:val="00013ADB"/>
    <w:rsid w:val="00013B85"/>
    <w:rsid w:val="000142E6"/>
    <w:rsid w:val="000142FD"/>
    <w:rsid w:val="00014510"/>
    <w:rsid w:val="000148F4"/>
    <w:rsid w:val="00014B10"/>
    <w:rsid w:val="000165F7"/>
    <w:rsid w:val="00016C17"/>
    <w:rsid w:val="00016CC2"/>
    <w:rsid w:val="00017265"/>
    <w:rsid w:val="0001765A"/>
    <w:rsid w:val="00017CF1"/>
    <w:rsid w:val="00017DA8"/>
    <w:rsid w:val="000201CE"/>
    <w:rsid w:val="0002035C"/>
    <w:rsid w:val="000211D0"/>
    <w:rsid w:val="000218F3"/>
    <w:rsid w:val="00021961"/>
    <w:rsid w:val="00021D20"/>
    <w:rsid w:val="00022133"/>
    <w:rsid w:val="000224F9"/>
    <w:rsid w:val="00022BD4"/>
    <w:rsid w:val="00022FE2"/>
    <w:rsid w:val="00023362"/>
    <w:rsid w:val="000234A1"/>
    <w:rsid w:val="00023D41"/>
    <w:rsid w:val="00024812"/>
    <w:rsid w:val="00024A99"/>
    <w:rsid w:val="00024D51"/>
    <w:rsid w:val="000252E2"/>
    <w:rsid w:val="00025DC6"/>
    <w:rsid w:val="00026047"/>
    <w:rsid w:val="00026095"/>
    <w:rsid w:val="0002614A"/>
    <w:rsid w:val="00026237"/>
    <w:rsid w:val="00026A4A"/>
    <w:rsid w:val="00027267"/>
    <w:rsid w:val="000304B0"/>
    <w:rsid w:val="00030565"/>
    <w:rsid w:val="000305CC"/>
    <w:rsid w:val="00030AD1"/>
    <w:rsid w:val="00030B63"/>
    <w:rsid w:val="00030D3D"/>
    <w:rsid w:val="0003127E"/>
    <w:rsid w:val="00031472"/>
    <w:rsid w:val="000315A2"/>
    <w:rsid w:val="00032506"/>
    <w:rsid w:val="000326ED"/>
    <w:rsid w:val="00032AA2"/>
    <w:rsid w:val="00032B83"/>
    <w:rsid w:val="00032C57"/>
    <w:rsid w:val="0003301A"/>
    <w:rsid w:val="00033413"/>
    <w:rsid w:val="000338CC"/>
    <w:rsid w:val="00033DA4"/>
    <w:rsid w:val="00033DD7"/>
    <w:rsid w:val="00033DE3"/>
    <w:rsid w:val="00034E6F"/>
    <w:rsid w:val="00035545"/>
    <w:rsid w:val="000359BF"/>
    <w:rsid w:val="00035C61"/>
    <w:rsid w:val="00035E0B"/>
    <w:rsid w:val="000360A8"/>
    <w:rsid w:val="00036131"/>
    <w:rsid w:val="0003615F"/>
    <w:rsid w:val="00036550"/>
    <w:rsid w:val="00036781"/>
    <w:rsid w:val="0003681F"/>
    <w:rsid w:val="00036971"/>
    <w:rsid w:val="00036C82"/>
    <w:rsid w:val="000372F7"/>
    <w:rsid w:val="000375D2"/>
    <w:rsid w:val="00037907"/>
    <w:rsid w:val="000379A2"/>
    <w:rsid w:val="00040840"/>
    <w:rsid w:val="00040D21"/>
    <w:rsid w:val="00041A29"/>
    <w:rsid w:val="00041F56"/>
    <w:rsid w:val="0004282F"/>
    <w:rsid w:val="0004290B"/>
    <w:rsid w:val="00043A72"/>
    <w:rsid w:val="00044156"/>
    <w:rsid w:val="00044AA0"/>
    <w:rsid w:val="00044CDE"/>
    <w:rsid w:val="00045120"/>
    <w:rsid w:val="00045798"/>
    <w:rsid w:val="00045FA1"/>
    <w:rsid w:val="000464B4"/>
    <w:rsid w:val="00046639"/>
    <w:rsid w:val="00046EF6"/>
    <w:rsid w:val="00047D14"/>
    <w:rsid w:val="0005010A"/>
    <w:rsid w:val="0005038E"/>
    <w:rsid w:val="0005075A"/>
    <w:rsid w:val="00050D22"/>
    <w:rsid w:val="0005168C"/>
    <w:rsid w:val="00051B56"/>
    <w:rsid w:val="00051D04"/>
    <w:rsid w:val="000529F4"/>
    <w:rsid w:val="0005318D"/>
    <w:rsid w:val="00053566"/>
    <w:rsid w:val="00053BEE"/>
    <w:rsid w:val="00053C88"/>
    <w:rsid w:val="00053CB8"/>
    <w:rsid w:val="00054300"/>
    <w:rsid w:val="00054D25"/>
    <w:rsid w:val="00055946"/>
    <w:rsid w:val="000559FB"/>
    <w:rsid w:val="00056024"/>
    <w:rsid w:val="00056CED"/>
    <w:rsid w:val="0005712F"/>
    <w:rsid w:val="00057429"/>
    <w:rsid w:val="00060304"/>
    <w:rsid w:val="00060729"/>
    <w:rsid w:val="000609CB"/>
    <w:rsid w:val="00060BA2"/>
    <w:rsid w:val="00060E43"/>
    <w:rsid w:val="00061B09"/>
    <w:rsid w:val="00062BBE"/>
    <w:rsid w:val="00063434"/>
    <w:rsid w:val="00064BA7"/>
    <w:rsid w:val="00064CC3"/>
    <w:rsid w:val="00064D78"/>
    <w:rsid w:val="000650BA"/>
    <w:rsid w:val="000656B8"/>
    <w:rsid w:val="00065BAC"/>
    <w:rsid w:val="00065E97"/>
    <w:rsid w:val="00066B36"/>
    <w:rsid w:val="00066C42"/>
    <w:rsid w:val="00066CAF"/>
    <w:rsid w:val="000670C1"/>
    <w:rsid w:val="000672A0"/>
    <w:rsid w:val="0006755F"/>
    <w:rsid w:val="00070492"/>
    <w:rsid w:val="000705F4"/>
    <w:rsid w:val="0007061E"/>
    <w:rsid w:val="000706FE"/>
    <w:rsid w:val="00070F14"/>
    <w:rsid w:val="00071959"/>
    <w:rsid w:val="0007198B"/>
    <w:rsid w:val="00071E30"/>
    <w:rsid w:val="000725A8"/>
    <w:rsid w:val="0007309F"/>
    <w:rsid w:val="00073711"/>
    <w:rsid w:val="0007384A"/>
    <w:rsid w:val="00073C10"/>
    <w:rsid w:val="000744AD"/>
    <w:rsid w:val="000747EC"/>
    <w:rsid w:val="00074F35"/>
    <w:rsid w:val="00075723"/>
    <w:rsid w:val="0007600F"/>
    <w:rsid w:val="000761BB"/>
    <w:rsid w:val="00076604"/>
    <w:rsid w:val="000779CF"/>
    <w:rsid w:val="00077D43"/>
    <w:rsid w:val="00077E12"/>
    <w:rsid w:val="00080973"/>
    <w:rsid w:val="00080ABC"/>
    <w:rsid w:val="000811A4"/>
    <w:rsid w:val="000812DE"/>
    <w:rsid w:val="00081B3B"/>
    <w:rsid w:val="0008222F"/>
    <w:rsid w:val="00082429"/>
    <w:rsid w:val="000831BA"/>
    <w:rsid w:val="00083309"/>
    <w:rsid w:val="00083523"/>
    <w:rsid w:val="00083A00"/>
    <w:rsid w:val="00083E94"/>
    <w:rsid w:val="00083EEB"/>
    <w:rsid w:val="00084775"/>
    <w:rsid w:val="00084F53"/>
    <w:rsid w:val="00085058"/>
    <w:rsid w:val="00085109"/>
    <w:rsid w:val="00085C58"/>
    <w:rsid w:val="00085CF4"/>
    <w:rsid w:val="00086A4C"/>
    <w:rsid w:val="00087018"/>
    <w:rsid w:val="0008758E"/>
    <w:rsid w:val="000904D6"/>
    <w:rsid w:val="00090A47"/>
    <w:rsid w:val="000912AA"/>
    <w:rsid w:val="0009181A"/>
    <w:rsid w:val="00091EB2"/>
    <w:rsid w:val="0009225F"/>
    <w:rsid w:val="00092560"/>
    <w:rsid w:val="000929AF"/>
    <w:rsid w:val="00092A88"/>
    <w:rsid w:val="000930A5"/>
    <w:rsid w:val="00093B7E"/>
    <w:rsid w:val="00094871"/>
    <w:rsid w:val="000949D5"/>
    <w:rsid w:val="00094A49"/>
    <w:rsid w:val="00095788"/>
    <w:rsid w:val="00095C95"/>
    <w:rsid w:val="00096339"/>
    <w:rsid w:val="0009633E"/>
    <w:rsid w:val="00096FDA"/>
    <w:rsid w:val="00097218"/>
    <w:rsid w:val="00097375"/>
    <w:rsid w:val="00097D90"/>
    <w:rsid w:val="00097FD8"/>
    <w:rsid w:val="000A0060"/>
    <w:rsid w:val="000A0645"/>
    <w:rsid w:val="000A0822"/>
    <w:rsid w:val="000A09A7"/>
    <w:rsid w:val="000A0F20"/>
    <w:rsid w:val="000A0FDE"/>
    <w:rsid w:val="000A111B"/>
    <w:rsid w:val="000A1C5F"/>
    <w:rsid w:val="000A1E8F"/>
    <w:rsid w:val="000A20BD"/>
    <w:rsid w:val="000A24F5"/>
    <w:rsid w:val="000A28EC"/>
    <w:rsid w:val="000A2DB1"/>
    <w:rsid w:val="000A30C1"/>
    <w:rsid w:val="000A3154"/>
    <w:rsid w:val="000A3499"/>
    <w:rsid w:val="000A382E"/>
    <w:rsid w:val="000A3AFC"/>
    <w:rsid w:val="000A3EC7"/>
    <w:rsid w:val="000A402A"/>
    <w:rsid w:val="000A42D7"/>
    <w:rsid w:val="000A4513"/>
    <w:rsid w:val="000A4EFE"/>
    <w:rsid w:val="000A5182"/>
    <w:rsid w:val="000A5C08"/>
    <w:rsid w:val="000A5F94"/>
    <w:rsid w:val="000A67F7"/>
    <w:rsid w:val="000A6D5C"/>
    <w:rsid w:val="000A7381"/>
    <w:rsid w:val="000A7717"/>
    <w:rsid w:val="000B0583"/>
    <w:rsid w:val="000B066B"/>
    <w:rsid w:val="000B0C36"/>
    <w:rsid w:val="000B1138"/>
    <w:rsid w:val="000B13E4"/>
    <w:rsid w:val="000B1A90"/>
    <w:rsid w:val="000B209D"/>
    <w:rsid w:val="000B213C"/>
    <w:rsid w:val="000B2329"/>
    <w:rsid w:val="000B32A1"/>
    <w:rsid w:val="000B4619"/>
    <w:rsid w:val="000B46F1"/>
    <w:rsid w:val="000B4915"/>
    <w:rsid w:val="000B4A17"/>
    <w:rsid w:val="000B4DF9"/>
    <w:rsid w:val="000B4EFB"/>
    <w:rsid w:val="000B5601"/>
    <w:rsid w:val="000B57A7"/>
    <w:rsid w:val="000B5951"/>
    <w:rsid w:val="000B5A97"/>
    <w:rsid w:val="000B5B79"/>
    <w:rsid w:val="000B5C09"/>
    <w:rsid w:val="000B5D4C"/>
    <w:rsid w:val="000B64C8"/>
    <w:rsid w:val="000B6682"/>
    <w:rsid w:val="000B6A34"/>
    <w:rsid w:val="000B6B7A"/>
    <w:rsid w:val="000B7A5A"/>
    <w:rsid w:val="000B7A78"/>
    <w:rsid w:val="000B7D78"/>
    <w:rsid w:val="000C0298"/>
    <w:rsid w:val="000C1535"/>
    <w:rsid w:val="000C19D2"/>
    <w:rsid w:val="000C220C"/>
    <w:rsid w:val="000C22DD"/>
    <w:rsid w:val="000C2B04"/>
    <w:rsid w:val="000C2F62"/>
    <w:rsid w:val="000C320D"/>
    <w:rsid w:val="000C3614"/>
    <w:rsid w:val="000C3947"/>
    <w:rsid w:val="000C41C2"/>
    <w:rsid w:val="000C480B"/>
    <w:rsid w:val="000C4C64"/>
    <w:rsid w:val="000C575A"/>
    <w:rsid w:val="000C57BB"/>
    <w:rsid w:val="000C5FCD"/>
    <w:rsid w:val="000C6357"/>
    <w:rsid w:val="000C65FE"/>
    <w:rsid w:val="000C6874"/>
    <w:rsid w:val="000C704E"/>
    <w:rsid w:val="000C7391"/>
    <w:rsid w:val="000C787D"/>
    <w:rsid w:val="000D0515"/>
    <w:rsid w:val="000D07CB"/>
    <w:rsid w:val="000D12EF"/>
    <w:rsid w:val="000D146B"/>
    <w:rsid w:val="000D15C6"/>
    <w:rsid w:val="000D17B6"/>
    <w:rsid w:val="000D189D"/>
    <w:rsid w:val="000D1C5F"/>
    <w:rsid w:val="000D2106"/>
    <w:rsid w:val="000D21A0"/>
    <w:rsid w:val="000D280C"/>
    <w:rsid w:val="000D2A41"/>
    <w:rsid w:val="000D2F64"/>
    <w:rsid w:val="000D346C"/>
    <w:rsid w:val="000D4110"/>
    <w:rsid w:val="000D4162"/>
    <w:rsid w:val="000D443E"/>
    <w:rsid w:val="000D4540"/>
    <w:rsid w:val="000D46B0"/>
    <w:rsid w:val="000D48C5"/>
    <w:rsid w:val="000D4AAE"/>
    <w:rsid w:val="000D5076"/>
    <w:rsid w:val="000D5587"/>
    <w:rsid w:val="000D5A1D"/>
    <w:rsid w:val="000D63A3"/>
    <w:rsid w:val="000D662F"/>
    <w:rsid w:val="000D6756"/>
    <w:rsid w:val="000D6B2E"/>
    <w:rsid w:val="000D77C8"/>
    <w:rsid w:val="000D78E7"/>
    <w:rsid w:val="000E0567"/>
    <w:rsid w:val="000E0761"/>
    <w:rsid w:val="000E13C8"/>
    <w:rsid w:val="000E17DF"/>
    <w:rsid w:val="000E1DCC"/>
    <w:rsid w:val="000E1E7D"/>
    <w:rsid w:val="000E1FE3"/>
    <w:rsid w:val="000E2104"/>
    <w:rsid w:val="000E28DA"/>
    <w:rsid w:val="000E41B9"/>
    <w:rsid w:val="000E44CE"/>
    <w:rsid w:val="000E478D"/>
    <w:rsid w:val="000E4DC9"/>
    <w:rsid w:val="000E4DCC"/>
    <w:rsid w:val="000E5632"/>
    <w:rsid w:val="000E5A42"/>
    <w:rsid w:val="000E7939"/>
    <w:rsid w:val="000F027A"/>
    <w:rsid w:val="000F035F"/>
    <w:rsid w:val="000F09C0"/>
    <w:rsid w:val="000F0BDB"/>
    <w:rsid w:val="000F156C"/>
    <w:rsid w:val="000F2742"/>
    <w:rsid w:val="000F28AD"/>
    <w:rsid w:val="000F3D48"/>
    <w:rsid w:val="000F42B2"/>
    <w:rsid w:val="000F4580"/>
    <w:rsid w:val="000F4654"/>
    <w:rsid w:val="000F48D9"/>
    <w:rsid w:val="000F4984"/>
    <w:rsid w:val="000F49F7"/>
    <w:rsid w:val="000F4EF8"/>
    <w:rsid w:val="000F521A"/>
    <w:rsid w:val="000F5FD1"/>
    <w:rsid w:val="000F62DF"/>
    <w:rsid w:val="000F6966"/>
    <w:rsid w:val="000F6C0D"/>
    <w:rsid w:val="000F72A8"/>
    <w:rsid w:val="0010026B"/>
    <w:rsid w:val="00100391"/>
    <w:rsid w:val="001004CE"/>
    <w:rsid w:val="00100B7E"/>
    <w:rsid w:val="00101285"/>
    <w:rsid w:val="001012E1"/>
    <w:rsid w:val="00101567"/>
    <w:rsid w:val="00102BD5"/>
    <w:rsid w:val="00103328"/>
    <w:rsid w:val="001042B1"/>
    <w:rsid w:val="00104308"/>
    <w:rsid w:val="0010473E"/>
    <w:rsid w:val="00105191"/>
    <w:rsid w:val="001057B1"/>
    <w:rsid w:val="001057F1"/>
    <w:rsid w:val="001059E4"/>
    <w:rsid w:val="00105E23"/>
    <w:rsid w:val="00105F26"/>
    <w:rsid w:val="001060B9"/>
    <w:rsid w:val="0010621F"/>
    <w:rsid w:val="001065E2"/>
    <w:rsid w:val="001069DD"/>
    <w:rsid w:val="00106A96"/>
    <w:rsid w:val="001077B2"/>
    <w:rsid w:val="00107927"/>
    <w:rsid w:val="0011070D"/>
    <w:rsid w:val="00110C2C"/>
    <w:rsid w:val="00111D92"/>
    <w:rsid w:val="001131E2"/>
    <w:rsid w:val="001132DD"/>
    <w:rsid w:val="0011350D"/>
    <w:rsid w:val="00113B99"/>
    <w:rsid w:val="00113D8A"/>
    <w:rsid w:val="0011402B"/>
    <w:rsid w:val="00114474"/>
    <w:rsid w:val="001154FF"/>
    <w:rsid w:val="00115679"/>
    <w:rsid w:val="00115CE6"/>
    <w:rsid w:val="00116899"/>
    <w:rsid w:val="00116916"/>
    <w:rsid w:val="00116AA8"/>
    <w:rsid w:val="00116D21"/>
    <w:rsid w:val="00117679"/>
    <w:rsid w:val="001204A8"/>
    <w:rsid w:val="0012097E"/>
    <w:rsid w:val="00120A14"/>
    <w:rsid w:val="00121315"/>
    <w:rsid w:val="00122F13"/>
    <w:rsid w:val="00123A36"/>
    <w:rsid w:val="001240BB"/>
    <w:rsid w:val="00124333"/>
    <w:rsid w:val="00124664"/>
    <w:rsid w:val="001246CF"/>
    <w:rsid w:val="00124BE6"/>
    <w:rsid w:val="00124FBA"/>
    <w:rsid w:val="00125320"/>
    <w:rsid w:val="001253D2"/>
    <w:rsid w:val="001253E2"/>
    <w:rsid w:val="00125519"/>
    <w:rsid w:val="001255C7"/>
    <w:rsid w:val="001258A0"/>
    <w:rsid w:val="0012595A"/>
    <w:rsid w:val="0012605F"/>
    <w:rsid w:val="00126B31"/>
    <w:rsid w:val="00126C1B"/>
    <w:rsid w:val="001273F8"/>
    <w:rsid w:val="00127D14"/>
    <w:rsid w:val="00127DF8"/>
    <w:rsid w:val="00130E69"/>
    <w:rsid w:val="00130E7E"/>
    <w:rsid w:val="001316D0"/>
    <w:rsid w:val="0013197E"/>
    <w:rsid w:val="00132553"/>
    <w:rsid w:val="001331AE"/>
    <w:rsid w:val="001331BA"/>
    <w:rsid w:val="0013450C"/>
    <w:rsid w:val="001349C4"/>
    <w:rsid w:val="001350B8"/>
    <w:rsid w:val="00135693"/>
    <w:rsid w:val="001358D2"/>
    <w:rsid w:val="00135BBA"/>
    <w:rsid w:val="00136209"/>
    <w:rsid w:val="00136262"/>
    <w:rsid w:val="001365CD"/>
    <w:rsid w:val="001367BE"/>
    <w:rsid w:val="00136FC3"/>
    <w:rsid w:val="0014008E"/>
    <w:rsid w:val="00140391"/>
    <w:rsid w:val="00142014"/>
    <w:rsid w:val="00142447"/>
    <w:rsid w:val="001424D0"/>
    <w:rsid w:val="0014315D"/>
    <w:rsid w:val="001436DE"/>
    <w:rsid w:val="00143A19"/>
    <w:rsid w:val="00143B9A"/>
    <w:rsid w:val="00144873"/>
    <w:rsid w:val="001448EB"/>
    <w:rsid w:val="00144E96"/>
    <w:rsid w:val="00144FD7"/>
    <w:rsid w:val="0014554C"/>
    <w:rsid w:val="001469D5"/>
    <w:rsid w:val="001469E8"/>
    <w:rsid w:val="00146A7B"/>
    <w:rsid w:val="0014753F"/>
    <w:rsid w:val="00147856"/>
    <w:rsid w:val="00150161"/>
    <w:rsid w:val="0015084A"/>
    <w:rsid w:val="00150946"/>
    <w:rsid w:val="00150CBA"/>
    <w:rsid w:val="00150CDF"/>
    <w:rsid w:val="0015144D"/>
    <w:rsid w:val="00151630"/>
    <w:rsid w:val="0015215C"/>
    <w:rsid w:val="001525A0"/>
    <w:rsid w:val="00152A4F"/>
    <w:rsid w:val="00152BA6"/>
    <w:rsid w:val="00152F39"/>
    <w:rsid w:val="001530C8"/>
    <w:rsid w:val="0015352E"/>
    <w:rsid w:val="001538D2"/>
    <w:rsid w:val="00153A16"/>
    <w:rsid w:val="0015421C"/>
    <w:rsid w:val="001545BB"/>
    <w:rsid w:val="001554AE"/>
    <w:rsid w:val="00155553"/>
    <w:rsid w:val="001556FB"/>
    <w:rsid w:val="001569BF"/>
    <w:rsid w:val="00156EEA"/>
    <w:rsid w:val="001570D1"/>
    <w:rsid w:val="0015742F"/>
    <w:rsid w:val="001574E8"/>
    <w:rsid w:val="00160482"/>
    <w:rsid w:val="00160D76"/>
    <w:rsid w:val="0016204E"/>
    <w:rsid w:val="00162246"/>
    <w:rsid w:val="00162784"/>
    <w:rsid w:val="00162D48"/>
    <w:rsid w:val="001634DB"/>
    <w:rsid w:val="00164120"/>
    <w:rsid w:val="00164311"/>
    <w:rsid w:val="00164A3A"/>
    <w:rsid w:val="00164B57"/>
    <w:rsid w:val="00164E39"/>
    <w:rsid w:val="00165D1C"/>
    <w:rsid w:val="00166AA2"/>
    <w:rsid w:val="001671EB"/>
    <w:rsid w:val="00167353"/>
    <w:rsid w:val="0016738E"/>
    <w:rsid w:val="0016766B"/>
    <w:rsid w:val="001676DC"/>
    <w:rsid w:val="00170E6E"/>
    <w:rsid w:val="001711C6"/>
    <w:rsid w:val="00171EBC"/>
    <w:rsid w:val="00171F4E"/>
    <w:rsid w:val="00172474"/>
    <w:rsid w:val="00172510"/>
    <w:rsid w:val="00172581"/>
    <w:rsid w:val="00172D44"/>
    <w:rsid w:val="00172E3C"/>
    <w:rsid w:val="00172F53"/>
    <w:rsid w:val="00173093"/>
    <w:rsid w:val="001733AD"/>
    <w:rsid w:val="00173F42"/>
    <w:rsid w:val="0017428D"/>
    <w:rsid w:val="00174304"/>
    <w:rsid w:val="001746BC"/>
    <w:rsid w:val="00174950"/>
    <w:rsid w:val="00174CBE"/>
    <w:rsid w:val="00174E49"/>
    <w:rsid w:val="00174F72"/>
    <w:rsid w:val="00175339"/>
    <w:rsid w:val="0017549E"/>
    <w:rsid w:val="00175B13"/>
    <w:rsid w:val="00175B1E"/>
    <w:rsid w:val="00176334"/>
    <w:rsid w:val="00176A2D"/>
    <w:rsid w:val="00176A3C"/>
    <w:rsid w:val="00176AA4"/>
    <w:rsid w:val="00176DEE"/>
    <w:rsid w:val="00176FD0"/>
    <w:rsid w:val="001771D2"/>
    <w:rsid w:val="00177B9E"/>
    <w:rsid w:val="00177C24"/>
    <w:rsid w:val="001807D8"/>
    <w:rsid w:val="0018165C"/>
    <w:rsid w:val="00181AF2"/>
    <w:rsid w:val="00181E4C"/>
    <w:rsid w:val="0018208B"/>
    <w:rsid w:val="0018258D"/>
    <w:rsid w:val="0018271C"/>
    <w:rsid w:val="00182828"/>
    <w:rsid w:val="001833DF"/>
    <w:rsid w:val="00183E15"/>
    <w:rsid w:val="0018400D"/>
    <w:rsid w:val="00184570"/>
    <w:rsid w:val="0018476A"/>
    <w:rsid w:val="00184782"/>
    <w:rsid w:val="00185A6C"/>
    <w:rsid w:val="00186CA4"/>
    <w:rsid w:val="00186F3A"/>
    <w:rsid w:val="001873B6"/>
    <w:rsid w:val="001878B4"/>
    <w:rsid w:val="00187E96"/>
    <w:rsid w:val="00187EB1"/>
    <w:rsid w:val="0019073F"/>
    <w:rsid w:val="00190842"/>
    <w:rsid w:val="00190EAC"/>
    <w:rsid w:val="00191CA1"/>
    <w:rsid w:val="0019295D"/>
    <w:rsid w:val="001935E6"/>
    <w:rsid w:val="001938A8"/>
    <w:rsid w:val="0019395E"/>
    <w:rsid w:val="00194FE1"/>
    <w:rsid w:val="00194FF1"/>
    <w:rsid w:val="001950D8"/>
    <w:rsid w:val="001960FA"/>
    <w:rsid w:val="00196415"/>
    <w:rsid w:val="0019662F"/>
    <w:rsid w:val="00196BA3"/>
    <w:rsid w:val="00196BCF"/>
    <w:rsid w:val="00196F87"/>
    <w:rsid w:val="0019725E"/>
    <w:rsid w:val="00197524"/>
    <w:rsid w:val="0019755B"/>
    <w:rsid w:val="00197EE0"/>
    <w:rsid w:val="001A0176"/>
    <w:rsid w:val="001A02D8"/>
    <w:rsid w:val="001A0485"/>
    <w:rsid w:val="001A08D9"/>
    <w:rsid w:val="001A0B9A"/>
    <w:rsid w:val="001A12D2"/>
    <w:rsid w:val="001A1640"/>
    <w:rsid w:val="001A1736"/>
    <w:rsid w:val="001A1B12"/>
    <w:rsid w:val="001A1C2D"/>
    <w:rsid w:val="001A2209"/>
    <w:rsid w:val="001A24B2"/>
    <w:rsid w:val="001A254D"/>
    <w:rsid w:val="001A28B1"/>
    <w:rsid w:val="001A2C40"/>
    <w:rsid w:val="001A2C58"/>
    <w:rsid w:val="001A3586"/>
    <w:rsid w:val="001A3FAF"/>
    <w:rsid w:val="001A469E"/>
    <w:rsid w:val="001A4D43"/>
    <w:rsid w:val="001A6047"/>
    <w:rsid w:val="001A607F"/>
    <w:rsid w:val="001A63BF"/>
    <w:rsid w:val="001A64D6"/>
    <w:rsid w:val="001A66F3"/>
    <w:rsid w:val="001A7B56"/>
    <w:rsid w:val="001A7F97"/>
    <w:rsid w:val="001B00BF"/>
    <w:rsid w:val="001B0ADC"/>
    <w:rsid w:val="001B0E0D"/>
    <w:rsid w:val="001B1405"/>
    <w:rsid w:val="001B14FB"/>
    <w:rsid w:val="001B159E"/>
    <w:rsid w:val="001B1735"/>
    <w:rsid w:val="001B1A45"/>
    <w:rsid w:val="001B206B"/>
    <w:rsid w:val="001B220D"/>
    <w:rsid w:val="001B235C"/>
    <w:rsid w:val="001B2628"/>
    <w:rsid w:val="001B28ED"/>
    <w:rsid w:val="001B30EC"/>
    <w:rsid w:val="001B3808"/>
    <w:rsid w:val="001B3A83"/>
    <w:rsid w:val="001B4EFB"/>
    <w:rsid w:val="001B550A"/>
    <w:rsid w:val="001B5E36"/>
    <w:rsid w:val="001B672D"/>
    <w:rsid w:val="001B6BBB"/>
    <w:rsid w:val="001B6C67"/>
    <w:rsid w:val="001B709C"/>
    <w:rsid w:val="001B77A9"/>
    <w:rsid w:val="001B78AD"/>
    <w:rsid w:val="001B7B59"/>
    <w:rsid w:val="001C03AD"/>
    <w:rsid w:val="001C08BA"/>
    <w:rsid w:val="001C0B29"/>
    <w:rsid w:val="001C0BF5"/>
    <w:rsid w:val="001C0E50"/>
    <w:rsid w:val="001C183F"/>
    <w:rsid w:val="001C1B28"/>
    <w:rsid w:val="001C274B"/>
    <w:rsid w:val="001C2F9E"/>
    <w:rsid w:val="001C30F5"/>
    <w:rsid w:val="001C331C"/>
    <w:rsid w:val="001C3509"/>
    <w:rsid w:val="001C43DF"/>
    <w:rsid w:val="001C4457"/>
    <w:rsid w:val="001C5450"/>
    <w:rsid w:val="001C575F"/>
    <w:rsid w:val="001C5A9E"/>
    <w:rsid w:val="001C5C06"/>
    <w:rsid w:val="001C5DB2"/>
    <w:rsid w:val="001C5FDC"/>
    <w:rsid w:val="001C6C19"/>
    <w:rsid w:val="001C7569"/>
    <w:rsid w:val="001C7846"/>
    <w:rsid w:val="001C7E01"/>
    <w:rsid w:val="001D01A3"/>
    <w:rsid w:val="001D0821"/>
    <w:rsid w:val="001D0D28"/>
    <w:rsid w:val="001D10E7"/>
    <w:rsid w:val="001D1A45"/>
    <w:rsid w:val="001D1A75"/>
    <w:rsid w:val="001D1BCA"/>
    <w:rsid w:val="001D21A6"/>
    <w:rsid w:val="001D2E63"/>
    <w:rsid w:val="001D33B5"/>
    <w:rsid w:val="001D3620"/>
    <w:rsid w:val="001D39DD"/>
    <w:rsid w:val="001D492C"/>
    <w:rsid w:val="001D49DB"/>
    <w:rsid w:val="001D51CD"/>
    <w:rsid w:val="001D5436"/>
    <w:rsid w:val="001D5610"/>
    <w:rsid w:val="001D6480"/>
    <w:rsid w:val="001E0143"/>
    <w:rsid w:val="001E0C2F"/>
    <w:rsid w:val="001E106B"/>
    <w:rsid w:val="001E1211"/>
    <w:rsid w:val="001E1A5E"/>
    <w:rsid w:val="001E2060"/>
    <w:rsid w:val="001E3072"/>
    <w:rsid w:val="001E425A"/>
    <w:rsid w:val="001E42B5"/>
    <w:rsid w:val="001E4305"/>
    <w:rsid w:val="001E443E"/>
    <w:rsid w:val="001E456B"/>
    <w:rsid w:val="001E4A41"/>
    <w:rsid w:val="001E5388"/>
    <w:rsid w:val="001E630A"/>
    <w:rsid w:val="001E6DE6"/>
    <w:rsid w:val="001E6DEB"/>
    <w:rsid w:val="001E7569"/>
    <w:rsid w:val="001E77E3"/>
    <w:rsid w:val="001E7AD6"/>
    <w:rsid w:val="001E7F93"/>
    <w:rsid w:val="001F01E0"/>
    <w:rsid w:val="001F2627"/>
    <w:rsid w:val="001F26EC"/>
    <w:rsid w:val="001F28BA"/>
    <w:rsid w:val="001F2BCB"/>
    <w:rsid w:val="001F32B1"/>
    <w:rsid w:val="001F44D8"/>
    <w:rsid w:val="001F4954"/>
    <w:rsid w:val="001F4AD2"/>
    <w:rsid w:val="001F4B37"/>
    <w:rsid w:val="001F508B"/>
    <w:rsid w:val="001F5161"/>
    <w:rsid w:val="001F531C"/>
    <w:rsid w:val="001F599F"/>
    <w:rsid w:val="001F59E9"/>
    <w:rsid w:val="001F5B49"/>
    <w:rsid w:val="001F5F5C"/>
    <w:rsid w:val="001F6129"/>
    <w:rsid w:val="001F617F"/>
    <w:rsid w:val="001F678D"/>
    <w:rsid w:val="001F685B"/>
    <w:rsid w:val="001F6CFC"/>
    <w:rsid w:val="001F7134"/>
    <w:rsid w:val="001F7262"/>
    <w:rsid w:val="001F728F"/>
    <w:rsid w:val="002004B1"/>
    <w:rsid w:val="00201186"/>
    <w:rsid w:val="002012F6"/>
    <w:rsid w:val="002013C6"/>
    <w:rsid w:val="00201B51"/>
    <w:rsid w:val="00201F56"/>
    <w:rsid w:val="00202A8C"/>
    <w:rsid w:val="00202DCE"/>
    <w:rsid w:val="00203516"/>
    <w:rsid w:val="00203C78"/>
    <w:rsid w:val="00204514"/>
    <w:rsid w:val="00205082"/>
    <w:rsid w:val="002050C4"/>
    <w:rsid w:val="002051D4"/>
    <w:rsid w:val="00205484"/>
    <w:rsid w:val="0020553E"/>
    <w:rsid w:val="0020610B"/>
    <w:rsid w:val="00206702"/>
    <w:rsid w:val="00206802"/>
    <w:rsid w:val="002074D5"/>
    <w:rsid w:val="00207C96"/>
    <w:rsid w:val="00207E38"/>
    <w:rsid w:val="00207F64"/>
    <w:rsid w:val="00207FA1"/>
    <w:rsid w:val="00210FB0"/>
    <w:rsid w:val="00211060"/>
    <w:rsid w:val="00212A49"/>
    <w:rsid w:val="00212AA2"/>
    <w:rsid w:val="00212C1D"/>
    <w:rsid w:val="00213183"/>
    <w:rsid w:val="002135BA"/>
    <w:rsid w:val="00213DEC"/>
    <w:rsid w:val="002147D3"/>
    <w:rsid w:val="00214937"/>
    <w:rsid w:val="00214AF7"/>
    <w:rsid w:val="00214D67"/>
    <w:rsid w:val="00214E63"/>
    <w:rsid w:val="00215365"/>
    <w:rsid w:val="002156FF"/>
    <w:rsid w:val="00215A06"/>
    <w:rsid w:val="00216088"/>
    <w:rsid w:val="002162C3"/>
    <w:rsid w:val="00217636"/>
    <w:rsid w:val="00217A94"/>
    <w:rsid w:val="00217E95"/>
    <w:rsid w:val="00220180"/>
    <w:rsid w:val="00220348"/>
    <w:rsid w:val="002203E5"/>
    <w:rsid w:val="0022046D"/>
    <w:rsid w:val="002208FB"/>
    <w:rsid w:val="00221337"/>
    <w:rsid w:val="0022195F"/>
    <w:rsid w:val="00221CE4"/>
    <w:rsid w:val="002223E6"/>
    <w:rsid w:val="0022249D"/>
    <w:rsid w:val="00222D38"/>
    <w:rsid w:val="00222EE4"/>
    <w:rsid w:val="00223704"/>
    <w:rsid w:val="002242F1"/>
    <w:rsid w:val="0022432D"/>
    <w:rsid w:val="002247E1"/>
    <w:rsid w:val="00225B54"/>
    <w:rsid w:val="002263EA"/>
    <w:rsid w:val="00226908"/>
    <w:rsid w:val="002278B3"/>
    <w:rsid w:val="002301BC"/>
    <w:rsid w:val="0023093D"/>
    <w:rsid w:val="00230A25"/>
    <w:rsid w:val="00230E48"/>
    <w:rsid w:val="00231544"/>
    <w:rsid w:val="002315A5"/>
    <w:rsid w:val="002328F7"/>
    <w:rsid w:val="00233745"/>
    <w:rsid w:val="002337EA"/>
    <w:rsid w:val="002338C3"/>
    <w:rsid w:val="00233A79"/>
    <w:rsid w:val="00234639"/>
    <w:rsid w:val="00234A46"/>
    <w:rsid w:val="00235B36"/>
    <w:rsid w:val="0023685D"/>
    <w:rsid w:val="00236EC7"/>
    <w:rsid w:val="00236F3A"/>
    <w:rsid w:val="00237579"/>
    <w:rsid w:val="0023778C"/>
    <w:rsid w:val="00237994"/>
    <w:rsid w:val="00237B33"/>
    <w:rsid w:val="00237C02"/>
    <w:rsid w:val="002401EE"/>
    <w:rsid w:val="00240B13"/>
    <w:rsid w:val="00242C55"/>
    <w:rsid w:val="00242CBC"/>
    <w:rsid w:val="00242D30"/>
    <w:rsid w:val="002432B7"/>
    <w:rsid w:val="00243C5A"/>
    <w:rsid w:val="002440BB"/>
    <w:rsid w:val="002441D8"/>
    <w:rsid w:val="002445EB"/>
    <w:rsid w:val="002456BD"/>
    <w:rsid w:val="002456D9"/>
    <w:rsid w:val="002456F0"/>
    <w:rsid w:val="00246988"/>
    <w:rsid w:val="00246BD4"/>
    <w:rsid w:val="0025001F"/>
    <w:rsid w:val="002500F6"/>
    <w:rsid w:val="002502EC"/>
    <w:rsid w:val="0025042C"/>
    <w:rsid w:val="00250904"/>
    <w:rsid w:val="00250B8B"/>
    <w:rsid w:val="00250C8F"/>
    <w:rsid w:val="00250F08"/>
    <w:rsid w:val="002512A4"/>
    <w:rsid w:val="00251923"/>
    <w:rsid w:val="00251CBB"/>
    <w:rsid w:val="00251D3C"/>
    <w:rsid w:val="002527D4"/>
    <w:rsid w:val="00252BCC"/>
    <w:rsid w:val="00253C5B"/>
    <w:rsid w:val="00253CE3"/>
    <w:rsid w:val="0025420C"/>
    <w:rsid w:val="00254904"/>
    <w:rsid w:val="00254A73"/>
    <w:rsid w:val="002553C9"/>
    <w:rsid w:val="002553FB"/>
    <w:rsid w:val="002557E4"/>
    <w:rsid w:val="00257257"/>
    <w:rsid w:val="002574E7"/>
    <w:rsid w:val="00257854"/>
    <w:rsid w:val="00257A9C"/>
    <w:rsid w:val="00257D96"/>
    <w:rsid w:val="0026008A"/>
    <w:rsid w:val="00261136"/>
    <w:rsid w:val="002611DF"/>
    <w:rsid w:val="00261386"/>
    <w:rsid w:val="00261586"/>
    <w:rsid w:val="00261696"/>
    <w:rsid w:val="0026247C"/>
    <w:rsid w:val="002625C8"/>
    <w:rsid w:val="002629CC"/>
    <w:rsid w:val="00262AB9"/>
    <w:rsid w:val="00263132"/>
    <w:rsid w:val="002632CB"/>
    <w:rsid w:val="0026398F"/>
    <w:rsid w:val="00263D41"/>
    <w:rsid w:val="00264251"/>
    <w:rsid w:val="00264446"/>
    <w:rsid w:val="00264E38"/>
    <w:rsid w:val="002676EB"/>
    <w:rsid w:val="00267C70"/>
    <w:rsid w:val="0027027D"/>
    <w:rsid w:val="00270441"/>
    <w:rsid w:val="002706A3"/>
    <w:rsid w:val="00270A42"/>
    <w:rsid w:val="00270DD1"/>
    <w:rsid w:val="00270EBE"/>
    <w:rsid w:val="002710D3"/>
    <w:rsid w:val="00271824"/>
    <w:rsid w:val="00271B3F"/>
    <w:rsid w:val="0027211A"/>
    <w:rsid w:val="002724A8"/>
    <w:rsid w:val="00272904"/>
    <w:rsid w:val="00272D3E"/>
    <w:rsid w:val="00273A4F"/>
    <w:rsid w:val="0027431D"/>
    <w:rsid w:val="002745CD"/>
    <w:rsid w:val="002745F8"/>
    <w:rsid w:val="00274A18"/>
    <w:rsid w:val="00274CC7"/>
    <w:rsid w:val="00274F8F"/>
    <w:rsid w:val="002751B4"/>
    <w:rsid w:val="0027573A"/>
    <w:rsid w:val="00275D17"/>
    <w:rsid w:val="00276B5E"/>
    <w:rsid w:val="00276F17"/>
    <w:rsid w:val="00276F6C"/>
    <w:rsid w:val="00280222"/>
    <w:rsid w:val="002804B8"/>
    <w:rsid w:val="00280636"/>
    <w:rsid w:val="00280C4F"/>
    <w:rsid w:val="00281B31"/>
    <w:rsid w:val="00282546"/>
    <w:rsid w:val="00282B58"/>
    <w:rsid w:val="00283179"/>
    <w:rsid w:val="00283641"/>
    <w:rsid w:val="00284194"/>
    <w:rsid w:val="00284D7D"/>
    <w:rsid w:val="0028529A"/>
    <w:rsid w:val="00285872"/>
    <w:rsid w:val="00285928"/>
    <w:rsid w:val="00285A48"/>
    <w:rsid w:val="00285E88"/>
    <w:rsid w:val="00286290"/>
    <w:rsid w:val="002866AD"/>
    <w:rsid w:val="00286948"/>
    <w:rsid w:val="00287359"/>
    <w:rsid w:val="002876F1"/>
    <w:rsid w:val="00287726"/>
    <w:rsid w:val="0028799D"/>
    <w:rsid w:val="00290393"/>
    <w:rsid w:val="00290471"/>
    <w:rsid w:val="0029084A"/>
    <w:rsid w:val="00290E63"/>
    <w:rsid w:val="00290F67"/>
    <w:rsid w:val="0029125C"/>
    <w:rsid w:val="002919ED"/>
    <w:rsid w:val="00291E03"/>
    <w:rsid w:val="00292D72"/>
    <w:rsid w:val="00292F6A"/>
    <w:rsid w:val="002936EF"/>
    <w:rsid w:val="002936FA"/>
    <w:rsid w:val="00293FF8"/>
    <w:rsid w:val="00294512"/>
    <w:rsid w:val="002950B9"/>
    <w:rsid w:val="00295109"/>
    <w:rsid w:val="00295C05"/>
    <w:rsid w:val="0029650D"/>
    <w:rsid w:val="00296752"/>
    <w:rsid w:val="00296FEC"/>
    <w:rsid w:val="00297759"/>
    <w:rsid w:val="00297A2D"/>
    <w:rsid w:val="00297C12"/>
    <w:rsid w:val="002A0335"/>
    <w:rsid w:val="002A0339"/>
    <w:rsid w:val="002A08D7"/>
    <w:rsid w:val="002A0ED6"/>
    <w:rsid w:val="002A0FC0"/>
    <w:rsid w:val="002A11E6"/>
    <w:rsid w:val="002A1213"/>
    <w:rsid w:val="002A1846"/>
    <w:rsid w:val="002A1878"/>
    <w:rsid w:val="002A1917"/>
    <w:rsid w:val="002A2505"/>
    <w:rsid w:val="002A2930"/>
    <w:rsid w:val="002A29A2"/>
    <w:rsid w:val="002A2E60"/>
    <w:rsid w:val="002A361F"/>
    <w:rsid w:val="002A45ED"/>
    <w:rsid w:val="002A4A09"/>
    <w:rsid w:val="002A4EFD"/>
    <w:rsid w:val="002A4F62"/>
    <w:rsid w:val="002A4FF5"/>
    <w:rsid w:val="002A5020"/>
    <w:rsid w:val="002A51EE"/>
    <w:rsid w:val="002A5768"/>
    <w:rsid w:val="002A5AD4"/>
    <w:rsid w:val="002A61EA"/>
    <w:rsid w:val="002A68D8"/>
    <w:rsid w:val="002A6AC0"/>
    <w:rsid w:val="002A6B03"/>
    <w:rsid w:val="002A6FC6"/>
    <w:rsid w:val="002A769C"/>
    <w:rsid w:val="002A78A6"/>
    <w:rsid w:val="002B0786"/>
    <w:rsid w:val="002B0A5A"/>
    <w:rsid w:val="002B10CA"/>
    <w:rsid w:val="002B1763"/>
    <w:rsid w:val="002B1938"/>
    <w:rsid w:val="002B1F03"/>
    <w:rsid w:val="002B1FF4"/>
    <w:rsid w:val="002B2211"/>
    <w:rsid w:val="002B2391"/>
    <w:rsid w:val="002B24A1"/>
    <w:rsid w:val="002B2BE3"/>
    <w:rsid w:val="002B3474"/>
    <w:rsid w:val="002B37C0"/>
    <w:rsid w:val="002B38C2"/>
    <w:rsid w:val="002B3F78"/>
    <w:rsid w:val="002B41EE"/>
    <w:rsid w:val="002B44AF"/>
    <w:rsid w:val="002B48B4"/>
    <w:rsid w:val="002B4E80"/>
    <w:rsid w:val="002B5594"/>
    <w:rsid w:val="002B5A03"/>
    <w:rsid w:val="002B5D9A"/>
    <w:rsid w:val="002B61CC"/>
    <w:rsid w:val="002B69C3"/>
    <w:rsid w:val="002B792E"/>
    <w:rsid w:val="002B7B79"/>
    <w:rsid w:val="002C03D8"/>
    <w:rsid w:val="002C08CE"/>
    <w:rsid w:val="002C0E1B"/>
    <w:rsid w:val="002C131F"/>
    <w:rsid w:val="002C1713"/>
    <w:rsid w:val="002C178D"/>
    <w:rsid w:val="002C1B91"/>
    <w:rsid w:val="002C1F47"/>
    <w:rsid w:val="002C2129"/>
    <w:rsid w:val="002C22F8"/>
    <w:rsid w:val="002C2942"/>
    <w:rsid w:val="002C30CF"/>
    <w:rsid w:val="002C32DE"/>
    <w:rsid w:val="002C392C"/>
    <w:rsid w:val="002C3B55"/>
    <w:rsid w:val="002C4551"/>
    <w:rsid w:val="002C4587"/>
    <w:rsid w:val="002C5894"/>
    <w:rsid w:val="002C5F33"/>
    <w:rsid w:val="002C758E"/>
    <w:rsid w:val="002C7CFD"/>
    <w:rsid w:val="002D00EF"/>
    <w:rsid w:val="002D053F"/>
    <w:rsid w:val="002D06C6"/>
    <w:rsid w:val="002D0E70"/>
    <w:rsid w:val="002D15E6"/>
    <w:rsid w:val="002D259E"/>
    <w:rsid w:val="002D425B"/>
    <w:rsid w:val="002D46A2"/>
    <w:rsid w:val="002D475E"/>
    <w:rsid w:val="002D4BFA"/>
    <w:rsid w:val="002D5AB0"/>
    <w:rsid w:val="002D5F78"/>
    <w:rsid w:val="002D5F7E"/>
    <w:rsid w:val="002D6258"/>
    <w:rsid w:val="002D6489"/>
    <w:rsid w:val="002D67F6"/>
    <w:rsid w:val="002D71D6"/>
    <w:rsid w:val="002D738C"/>
    <w:rsid w:val="002D7A75"/>
    <w:rsid w:val="002D7CE0"/>
    <w:rsid w:val="002E03D3"/>
    <w:rsid w:val="002E0AEC"/>
    <w:rsid w:val="002E1480"/>
    <w:rsid w:val="002E20D5"/>
    <w:rsid w:val="002E2AB4"/>
    <w:rsid w:val="002E2C93"/>
    <w:rsid w:val="002E308F"/>
    <w:rsid w:val="002E3566"/>
    <w:rsid w:val="002E35C3"/>
    <w:rsid w:val="002E3920"/>
    <w:rsid w:val="002E3DA5"/>
    <w:rsid w:val="002E47BA"/>
    <w:rsid w:val="002E4D4D"/>
    <w:rsid w:val="002E4EEF"/>
    <w:rsid w:val="002E5131"/>
    <w:rsid w:val="002E571B"/>
    <w:rsid w:val="002E5C50"/>
    <w:rsid w:val="002E613A"/>
    <w:rsid w:val="002E652B"/>
    <w:rsid w:val="002E670B"/>
    <w:rsid w:val="002E77A1"/>
    <w:rsid w:val="002E7933"/>
    <w:rsid w:val="002E7BE3"/>
    <w:rsid w:val="002F1313"/>
    <w:rsid w:val="002F18B9"/>
    <w:rsid w:val="002F1F03"/>
    <w:rsid w:val="002F34D8"/>
    <w:rsid w:val="002F3846"/>
    <w:rsid w:val="002F4145"/>
    <w:rsid w:val="002F495B"/>
    <w:rsid w:val="002F49D0"/>
    <w:rsid w:val="002F51C1"/>
    <w:rsid w:val="002F5DEA"/>
    <w:rsid w:val="002F6CDC"/>
    <w:rsid w:val="003007EF"/>
    <w:rsid w:val="00300892"/>
    <w:rsid w:val="00300E93"/>
    <w:rsid w:val="00300F8D"/>
    <w:rsid w:val="003017BF"/>
    <w:rsid w:val="003017FA"/>
    <w:rsid w:val="0030216B"/>
    <w:rsid w:val="003024F1"/>
    <w:rsid w:val="003026AE"/>
    <w:rsid w:val="003029FE"/>
    <w:rsid w:val="00302DC4"/>
    <w:rsid w:val="00302E7F"/>
    <w:rsid w:val="00303132"/>
    <w:rsid w:val="00303A4D"/>
    <w:rsid w:val="0030478C"/>
    <w:rsid w:val="00305128"/>
    <w:rsid w:val="003055E8"/>
    <w:rsid w:val="003057CD"/>
    <w:rsid w:val="00305BA5"/>
    <w:rsid w:val="003063F8"/>
    <w:rsid w:val="003073E7"/>
    <w:rsid w:val="00307C55"/>
    <w:rsid w:val="00307E7F"/>
    <w:rsid w:val="00307EAB"/>
    <w:rsid w:val="00307F9A"/>
    <w:rsid w:val="0031001C"/>
    <w:rsid w:val="00310B97"/>
    <w:rsid w:val="00310CD9"/>
    <w:rsid w:val="00311925"/>
    <w:rsid w:val="00311999"/>
    <w:rsid w:val="00311BBF"/>
    <w:rsid w:val="00312059"/>
    <w:rsid w:val="00312268"/>
    <w:rsid w:val="0031226F"/>
    <w:rsid w:val="00312547"/>
    <w:rsid w:val="00312B16"/>
    <w:rsid w:val="003147BA"/>
    <w:rsid w:val="003148D4"/>
    <w:rsid w:val="00314909"/>
    <w:rsid w:val="00314C97"/>
    <w:rsid w:val="00314CDF"/>
    <w:rsid w:val="003151B5"/>
    <w:rsid w:val="0031624A"/>
    <w:rsid w:val="003162DE"/>
    <w:rsid w:val="0031650A"/>
    <w:rsid w:val="0031667E"/>
    <w:rsid w:val="00316D15"/>
    <w:rsid w:val="0031731C"/>
    <w:rsid w:val="003177BF"/>
    <w:rsid w:val="00317CC3"/>
    <w:rsid w:val="00320647"/>
    <w:rsid w:val="003207EC"/>
    <w:rsid w:val="003208D5"/>
    <w:rsid w:val="0032151F"/>
    <w:rsid w:val="003217DD"/>
    <w:rsid w:val="00321C25"/>
    <w:rsid w:val="00321D49"/>
    <w:rsid w:val="00322733"/>
    <w:rsid w:val="00322962"/>
    <w:rsid w:val="0032340F"/>
    <w:rsid w:val="00323A5C"/>
    <w:rsid w:val="003242CF"/>
    <w:rsid w:val="0032478E"/>
    <w:rsid w:val="003248D2"/>
    <w:rsid w:val="00324DA5"/>
    <w:rsid w:val="00324DC9"/>
    <w:rsid w:val="0032685F"/>
    <w:rsid w:val="00326997"/>
    <w:rsid w:val="00326E08"/>
    <w:rsid w:val="00327E1E"/>
    <w:rsid w:val="0033072D"/>
    <w:rsid w:val="0033083A"/>
    <w:rsid w:val="00331589"/>
    <w:rsid w:val="0033161E"/>
    <w:rsid w:val="00331DC3"/>
    <w:rsid w:val="00332399"/>
    <w:rsid w:val="00332609"/>
    <w:rsid w:val="00333E90"/>
    <w:rsid w:val="00333F34"/>
    <w:rsid w:val="00333F55"/>
    <w:rsid w:val="00334BE8"/>
    <w:rsid w:val="00334C58"/>
    <w:rsid w:val="00334F13"/>
    <w:rsid w:val="00335059"/>
    <w:rsid w:val="00335284"/>
    <w:rsid w:val="0033580D"/>
    <w:rsid w:val="00335811"/>
    <w:rsid w:val="00335BA8"/>
    <w:rsid w:val="00335BD7"/>
    <w:rsid w:val="00336356"/>
    <w:rsid w:val="003365AC"/>
    <w:rsid w:val="00336B91"/>
    <w:rsid w:val="00336FE9"/>
    <w:rsid w:val="003370A4"/>
    <w:rsid w:val="003377A3"/>
    <w:rsid w:val="00337A5A"/>
    <w:rsid w:val="00337EA3"/>
    <w:rsid w:val="00337EB7"/>
    <w:rsid w:val="00340110"/>
    <w:rsid w:val="00341AAC"/>
    <w:rsid w:val="00341DDD"/>
    <w:rsid w:val="0034248E"/>
    <w:rsid w:val="003429CF"/>
    <w:rsid w:val="00343213"/>
    <w:rsid w:val="00343447"/>
    <w:rsid w:val="00343DF7"/>
    <w:rsid w:val="00344524"/>
    <w:rsid w:val="003448DA"/>
    <w:rsid w:val="00344ADD"/>
    <w:rsid w:val="003450DB"/>
    <w:rsid w:val="0034523F"/>
    <w:rsid w:val="00345818"/>
    <w:rsid w:val="00345BEB"/>
    <w:rsid w:val="00346846"/>
    <w:rsid w:val="00346FB7"/>
    <w:rsid w:val="0034707F"/>
    <w:rsid w:val="0034751B"/>
    <w:rsid w:val="003475BD"/>
    <w:rsid w:val="0035051A"/>
    <w:rsid w:val="0035091F"/>
    <w:rsid w:val="00350C8C"/>
    <w:rsid w:val="003527E5"/>
    <w:rsid w:val="00353469"/>
    <w:rsid w:val="003536FD"/>
    <w:rsid w:val="00353ADF"/>
    <w:rsid w:val="00353D2A"/>
    <w:rsid w:val="00353E3C"/>
    <w:rsid w:val="0035404D"/>
    <w:rsid w:val="003545F4"/>
    <w:rsid w:val="00354929"/>
    <w:rsid w:val="0035494C"/>
    <w:rsid w:val="00354EAD"/>
    <w:rsid w:val="003550EC"/>
    <w:rsid w:val="00355361"/>
    <w:rsid w:val="00355678"/>
    <w:rsid w:val="00355BA9"/>
    <w:rsid w:val="00355E40"/>
    <w:rsid w:val="00356002"/>
    <w:rsid w:val="0035621F"/>
    <w:rsid w:val="00356293"/>
    <w:rsid w:val="00356832"/>
    <w:rsid w:val="003569BC"/>
    <w:rsid w:val="00357265"/>
    <w:rsid w:val="003575C6"/>
    <w:rsid w:val="00357CA6"/>
    <w:rsid w:val="00360090"/>
    <w:rsid w:val="0036025F"/>
    <w:rsid w:val="003610BC"/>
    <w:rsid w:val="00361393"/>
    <w:rsid w:val="00361535"/>
    <w:rsid w:val="0036161B"/>
    <w:rsid w:val="003620F8"/>
    <w:rsid w:val="003623FD"/>
    <w:rsid w:val="00362A74"/>
    <w:rsid w:val="00362E32"/>
    <w:rsid w:val="00363207"/>
    <w:rsid w:val="0036322B"/>
    <w:rsid w:val="0036326B"/>
    <w:rsid w:val="0036332D"/>
    <w:rsid w:val="003635B0"/>
    <w:rsid w:val="003635D2"/>
    <w:rsid w:val="00363792"/>
    <w:rsid w:val="00364E27"/>
    <w:rsid w:val="003657B3"/>
    <w:rsid w:val="00365AD4"/>
    <w:rsid w:val="00366077"/>
    <w:rsid w:val="003660BE"/>
    <w:rsid w:val="00366396"/>
    <w:rsid w:val="003665B8"/>
    <w:rsid w:val="00366E8A"/>
    <w:rsid w:val="003679EB"/>
    <w:rsid w:val="00367FB3"/>
    <w:rsid w:val="003701AF"/>
    <w:rsid w:val="003713A4"/>
    <w:rsid w:val="003714C7"/>
    <w:rsid w:val="00371946"/>
    <w:rsid w:val="00371DF5"/>
    <w:rsid w:val="003721D0"/>
    <w:rsid w:val="00372984"/>
    <w:rsid w:val="003733DA"/>
    <w:rsid w:val="00373662"/>
    <w:rsid w:val="00374E63"/>
    <w:rsid w:val="0037526E"/>
    <w:rsid w:val="003753AA"/>
    <w:rsid w:val="003758BF"/>
    <w:rsid w:val="00375F21"/>
    <w:rsid w:val="00376A2D"/>
    <w:rsid w:val="00377231"/>
    <w:rsid w:val="00377CF2"/>
    <w:rsid w:val="003809DB"/>
    <w:rsid w:val="00380AC3"/>
    <w:rsid w:val="00380B78"/>
    <w:rsid w:val="00381871"/>
    <w:rsid w:val="003819CA"/>
    <w:rsid w:val="00381D4E"/>
    <w:rsid w:val="00383242"/>
    <w:rsid w:val="0038422A"/>
    <w:rsid w:val="003845A2"/>
    <w:rsid w:val="00386121"/>
    <w:rsid w:val="00386608"/>
    <w:rsid w:val="00386645"/>
    <w:rsid w:val="00386A70"/>
    <w:rsid w:val="00386C15"/>
    <w:rsid w:val="00386E40"/>
    <w:rsid w:val="00387310"/>
    <w:rsid w:val="003874A8"/>
    <w:rsid w:val="003875D1"/>
    <w:rsid w:val="00387634"/>
    <w:rsid w:val="0038772A"/>
    <w:rsid w:val="00387733"/>
    <w:rsid w:val="00387EEA"/>
    <w:rsid w:val="0039085F"/>
    <w:rsid w:val="003908C4"/>
    <w:rsid w:val="003918DF"/>
    <w:rsid w:val="00391FC0"/>
    <w:rsid w:val="003920E0"/>
    <w:rsid w:val="003923CD"/>
    <w:rsid w:val="003923DF"/>
    <w:rsid w:val="0039248D"/>
    <w:rsid w:val="00392687"/>
    <w:rsid w:val="00392973"/>
    <w:rsid w:val="00392A7A"/>
    <w:rsid w:val="00393A2F"/>
    <w:rsid w:val="0039470A"/>
    <w:rsid w:val="00395239"/>
    <w:rsid w:val="00395278"/>
    <w:rsid w:val="0039546B"/>
    <w:rsid w:val="003956A4"/>
    <w:rsid w:val="003963E8"/>
    <w:rsid w:val="003968C7"/>
    <w:rsid w:val="00396DAE"/>
    <w:rsid w:val="00397486"/>
    <w:rsid w:val="00397508"/>
    <w:rsid w:val="00397B75"/>
    <w:rsid w:val="00397ED9"/>
    <w:rsid w:val="003A03F0"/>
    <w:rsid w:val="003A071B"/>
    <w:rsid w:val="003A1368"/>
    <w:rsid w:val="003A145C"/>
    <w:rsid w:val="003A1751"/>
    <w:rsid w:val="003A1C2A"/>
    <w:rsid w:val="003A2B7F"/>
    <w:rsid w:val="003A2ED7"/>
    <w:rsid w:val="003A3005"/>
    <w:rsid w:val="003A386A"/>
    <w:rsid w:val="003A3905"/>
    <w:rsid w:val="003A3B39"/>
    <w:rsid w:val="003A407E"/>
    <w:rsid w:val="003A43D9"/>
    <w:rsid w:val="003A4542"/>
    <w:rsid w:val="003A4E4E"/>
    <w:rsid w:val="003A52F7"/>
    <w:rsid w:val="003A5669"/>
    <w:rsid w:val="003A58FB"/>
    <w:rsid w:val="003A59E6"/>
    <w:rsid w:val="003A5B39"/>
    <w:rsid w:val="003A5E5B"/>
    <w:rsid w:val="003A6F64"/>
    <w:rsid w:val="003A7020"/>
    <w:rsid w:val="003A74AB"/>
    <w:rsid w:val="003B004D"/>
    <w:rsid w:val="003B0C3A"/>
    <w:rsid w:val="003B0FF0"/>
    <w:rsid w:val="003B182F"/>
    <w:rsid w:val="003B1AF4"/>
    <w:rsid w:val="003B1F35"/>
    <w:rsid w:val="003B25F6"/>
    <w:rsid w:val="003B2A06"/>
    <w:rsid w:val="003B2A84"/>
    <w:rsid w:val="003B2AB9"/>
    <w:rsid w:val="003B2B9D"/>
    <w:rsid w:val="003B2F77"/>
    <w:rsid w:val="003B2FC3"/>
    <w:rsid w:val="003B3D62"/>
    <w:rsid w:val="003B45B0"/>
    <w:rsid w:val="003B4631"/>
    <w:rsid w:val="003B5466"/>
    <w:rsid w:val="003B5C16"/>
    <w:rsid w:val="003B608A"/>
    <w:rsid w:val="003B608F"/>
    <w:rsid w:val="003B64C7"/>
    <w:rsid w:val="003B64CC"/>
    <w:rsid w:val="003B6F29"/>
    <w:rsid w:val="003B71C3"/>
    <w:rsid w:val="003B723E"/>
    <w:rsid w:val="003B74D8"/>
    <w:rsid w:val="003B794E"/>
    <w:rsid w:val="003B7A30"/>
    <w:rsid w:val="003B7CD8"/>
    <w:rsid w:val="003C02DC"/>
    <w:rsid w:val="003C0378"/>
    <w:rsid w:val="003C03BC"/>
    <w:rsid w:val="003C04FE"/>
    <w:rsid w:val="003C0F76"/>
    <w:rsid w:val="003C1202"/>
    <w:rsid w:val="003C2098"/>
    <w:rsid w:val="003C246C"/>
    <w:rsid w:val="003C2C1C"/>
    <w:rsid w:val="003C2F46"/>
    <w:rsid w:val="003C391A"/>
    <w:rsid w:val="003C3F28"/>
    <w:rsid w:val="003C4614"/>
    <w:rsid w:val="003C49D5"/>
    <w:rsid w:val="003C519C"/>
    <w:rsid w:val="003C54FF"/>
    <w:rsid w:val="003C5E94"/>
    <w:rsid w:val="003C616C"/>
    <w:rsid w:val="003C6AAD"/>
    <w:rsid w:val="003C6ABA"/>
    <w:rsid w:val="003C6BAB"/>
    <w:rsid w:val="003C6E56"/>
    <w:rsid w:val="003C745B"/>
    <w:rsid w:val="003C7542"/>
    <w:rsid w:val="003C7683"/>
    <w:rsid w:val="003C792A"/>
    <w:rsid w:val="003C7939"/>
    <w:rsid w:val="003D045D"/>
    <w:rsid w:val="003D0652"/>
    <w:rsid w:val="003D0C79"/>
    <w:rsid w:val="003D11EB"/>
    <w:rsid w:val="003D1D72"/>
    <w:rsid w:val="003D22CC"/>
    <w:rsid w:val="003D23CD"/>
    <w:rsid w:val="003D27B4"/>
    <w:rsid w:val="003D2E4E"/>
    <w:rsid w:val="003D349E"/>
    <w:rsid w:val="003D36E5"/>
    <w:rsid w:val="003D381C"/>
    <w:rsid w:val="003D5BE4"/>
    <w:rsid w:val="003D5E90"/>
    <w:rsid w:val="003D6024"/>
    <w:rsid w:val="003D6F79"/>
    <w:rsid w:val="003D707E"/>
    <w:rsid w:val="003D7533"/>
    <w:rsid w:val="003D77D0"/>
    <w:rsid w:val="003D7D3D"/>
    <w:rsid w:val="003E0262"/>
    <w:rsid w:val="003E0397"/>
    <w:rsid w:val="003E04CF"/>
    <w:rsid w:val="003E0993"/>
    <w:rsid w:val="003E0BF9"/>
    <w:rsid w:val="003E0CCB"/>
    <w:rsid w:val="003E106C"/>
    <w:rsid w:val="003E14C7"/>
    <w:rsid w:val="003E1694"/>
    <w:rsid w:val="003E1CC6"/>
    <w:rsid w:val="003E1FD4"/>
    <w:rsid w:val="003E2279"/>
    <w:rsid w:val="003E2443"/>
    <w:rsid w:val="003E2A0F"/>
    <w:rsid w:val="003E2E35"/>
    <w:rsid w:val="003E485E"/>
    <w:rsid w:val="003E4926"/>
    <w:rsid w:val="003E4DAB"/>
    <w:rsid w:val="003E5AD3"/>
    <w:rsid w:val="003E5D0E"/>
    <w:rsid w:val="003E60FC"/>
    <w:rsid w:val="003E63A4"/>
    <w:rsid w:val="003E666E"/>
    <w:rsid w:val="003E67D5"/>
    <w:rsid w:val="003E6CD3"/>
    <w:rsid w:val="003E6E95"/>
    <w:rsid w:val="003E70B2"/>
    <w:rsid w:val="003E7425"/>
    <w:rsid w:val="003E7C45"/>
    <w:rsid w:val="003F0462"/>
    <w:rsid w:val="003F072B"/>
    <w:rsid w:val="003F0B0A"/>
    <w:rsid w:val="003F10CF"/>
    <w:rsid w:val="003F129E"/>
    <w:rsid w:val="003F174B"/>
    <w:rsid w:val="003F2712"/>
    <w:rsid w:val="003F2A8F"/>
    <w:rsid w:val="003F349E"/>
    <w:rsid w:val="003F37CC"/>
    <w:rsid w:val="003F3F8D"/>
    <w:rsid w:val="003F41C3"/>
    <w:rsid w:val="003F4538"/>
    <w:rsid w:val="003F4CE9"/>
    <w:rsid w:val="003F4DA4"/>
    <w:rsid w:val="003F4E6F"/>
    <w:rsid w:val="003F4F13"/>
    <w:rsid w:val="003F5201"/>
    <w:rsid w:val="003F5968"/>
    <w:rsid w:val="003F5D66"/>
    <w:rsid w:val="003F68C8"/>
    <w:rsid w:val="003F69B9"/>
    <w:rsid w:val="003F6A94"/>
    <w:rsid w:val="003F6EEF"/>
    <w:rsid w:val="003F791A"/>
    <w:rsid w:val="003F7E4C"/>
    <w:rsid w:val="00400168"/>
    <w:rsid w:val="00400FE5"/>
    <w:rsid w:val="004012D7"/>
    <w:rsid w:val="004019FB"/>
    <w:rsid w:val="00401FDC"/>
    <w:rsid w:val="00402620"/>
    <w:rsid w:val="00402884"/>
    <w:rsid w:val="00402913"/>
    <w:rsid w:val="00402948"/>
    <w:rsid w:val="00402A4E"/>
    <w:rsid w:val="00403CAF"/>
    <w:rsid w:val="00403D33"/>
    <w:rsid w:val="00403F30"/>
    <w:rsid w:val="004042BF"/>
    <w:rsid w:val="00404EFD"/>
    <w:rsid w:val="004055D9"/>
    <w:rsid w:val="004056EF"/>
    <w:rsid w:val="00405DD9"/>
    <w:rsid w:val="00406B9E"/>
    <w:rsid w:val="00406DB6"/>
    <w:rsid w:val="00406E94"/>
    <w:rsid w:val="00406ED5"/>
    <w:rsid w:val="004070B9"/>
    <w:rsid w:val="00407381"/>
    <w:rsid w:val="004076A4"/>
    <w:rsid w:val="004076DA"/>
    <w:rsid w:val="0041051A"/>
    <w:rsid w:val="004105A8"/>
    <w:rsid w:val="00410917"/>
    <w:rsid w:val="00410A96"/>
    <w:rsid w:val="004117AE"/>
    <w:rsid w:val="00411FC0"/>
    <w:rsid w:val="004125F4"/>
    <w:rsid w:val="00412B5A"/>
    <w:rsid w:val="0041301D"/>
    <w:rsid w:val="004131C4"/>
    <w:rsid w:val="00413AE5"/>
    <w:rsid w:val="00413BD3"/>
    <w:rsid w:val="00413C61"/>
    <w:rsid w:val="004153D4"/>
    <w:rsid w:val="0041557D"/>
    <w:rsid w:val="004157AA"/>
    <w:rsid w:val="004167AD"/>
    <w:rsid w:val="00416FD9"/>
    <w:rsid w:val="0041717F"/>
    <w:rsid w:val="0041727B"/>
    <w:rsid w:val="00417F9C"/>
    <w:rsid w:val="00420429"/>
    <w:rsid w:val="00420AD2"/>
    <w:rsid w:val="00420BC9"/>
    <w:rsid w:val="00420D7C"/>
    <w:rsid w:val="00420E48"/>
    <w:rsid w:val="00421202"/>
    <w:rsid w:val="00421315"/>
    <w:rsid w:val="00421507"/>
    <w:rsid w:val="00422321"/>
    <w:rsid w:val="00422450"/>
    <w:rsid w:val="0042253E"/>
    <w:rsid w:val="00422E48"/>
    <w:rsid w:val="004230BF"/>
    <w:rsid w:val="004233B0"/>
    <w:rsid w:val="00423566"/>
    <w:rsid w:val="0042377F"/>
    <w:rsid w:val="00423B53"/>
    <w:rsid w:val="004245B5"/>
    <w:rsid w:val="00424A6D"/>
    <w:rsid w:val="00425084"/>
    <w:rsid w:val="004250F1"/>
    <w:rsid w:val="0042516B"/>
    <w:rsid w:val="00425998"/>
    <w:rsid w:val="00425D80"/>
    <w:rsid w:val="00425E3F"/>
    <w:rsid w:val="00425F7F"/>
    <w:rsid w:val="0042690A"/>
    <w:rsid w:val="00426B79"/>
    <w:rsid w:val="00427BF0"/>
    <w:rsid w:val="00430064"/>
    <w:rsid w:val="00430100"/>
    <w:rsid w:val="004302EA"/>
    <w:rsid w:val="00430E64"/>
    <w:rsid w:val="004310ED"/>
    <w:rsid w:val="0043182D"/>
    <w:rsid w:val="00431A2D"/>
    <w:rsid w:val="00431AF3"/>
    <w:rsid w:val="00431C30"/>
    <w:rsid w:val="004325EF"/>
    <w:rsid w:val="004325F4"/>
    <w:rsid w:val="0043267A"/>
    <w:rsid w:val="0043314E"/>
    <w:rsid w:val="0043359B"/>
    <w:rsid w:val="00433A13"/>
    <w:rsid w:val="00433CF5"/>
    <w:rsid w:val="00433E42"/>
    <w:rsid w:val="00433F56"/>
    <w:rsid w:val="00433FD9"/>
    <w:rsid w:val="004368FE"/>
    <w:rsid w:val="004371BB"/>
    <w:rsid w:val="00437D6C"/>
    <w:rsid w:val="00440BED"/>
    <w:rsid w:val="004411CC"/>
    <w:rsid w:val="00441410"/>
    <w:rsid w:val="0044155D"/>
    <w:rsid w:val="00441AB9"/>
    <w:rsid w:val="00441AE9"/>
    <w:rsid w:val="00441D56"/>
    <w:rsid w:val="004422D5"/>
    <w:rsid w:val="00443401"/>
    <w:rsid w:val="00443C9D"/>
    <w:rsid w:val="00444173"/>
    <w:rsid w:val="004441F6"/>
    <w:rsid w:val="004458C8"/>
    <w:rsid w:val="004462E0"/>
    <w:rsid w:val="004466DF"/>
    <w:rsid w:val="0044702E"/>
    <w:rsid w:val="00447450"/>
    <w:rsid w:val="0044749C"/>
    <w:rsid w:val="00447506"/>
    <w:rsid w:val="00447A6E"/>
    <w:rsid w:val="00447EDF"/>
    <w:rsid w:val="00450AD3"/>
    <w:rsid w:val="00450F7E"/>
    <w:rsid w:val="00451254"/>
    <w:rsid w:val="00451402"/>
    <w:rsid w:val="00451E2F"/>
    <w:rsid w:val="00451E33"/>
    <w:rsid w:val="00453436"/>
    <w:rsid w:val="004545B9"/>
    <w:rsid w:val="004545CE"/>
    <w:rsid w:val="00455487"/>
    <w:rsid w:val="0045553E"/>
    <w:rsid w:val="00455BEB"/>
    <w:rsid w:val="00456A81"/>
    <w:rsid w:val="00456BF7"/>
    <w:rsid w:val="00460018"/>
    <w:rsid w:val="00460284"/>
    <w:rsid w:val="004603EB"/>
    <w:rsid w:val="004605B4"/>
    <w:rsid w:val="00460864"/>
    <w:rsid w:val="00460AC2"/>
    <w:rsid w:val="00460E1D"/>
    <w:rsid w:val="004614E5"/>
    <w:rsid w:val="004618A7"/>
    <w:rsid w:val="004618C5"/>
    <w:rsid w:val="004627E3"/>
    <w:rsid w:val="00462DD7"/>
    <w:rsid w:val="0046356F"/>
    <w:rsid w:val="00464DFA"/>
    <w:rsid w:val="00464FA2"/>
    <w:rsid w:val="00464FB6"/>
    <w:rsid w:val="00465D89"/>
    <w:rsid w:val="00466678"/>
    <w:rsid w:val="004666A0"/>
    <w:rsid w:val="00466A36"/>
    <w:rsid w:val="00466D08"/>
    <w:rsid w:val="00470E05"/>
    <w:rsid w:val="004712E5"/>
    <w:rsid w:val="0047160A"/>
    <w:rsid w:val="00471E7D"/>
    <w:rsid w:val="0047279F"/>
    <w:rsid w:val="00473371"/>
    <w:rsid w:val="004736A1"/>
    <w:rsid w:val="004737B0"/>
    <w:rsid w:val="00473989"/>
    <w:rsid w:val="0047398B"/>
    <w:rsid w:val="00473FA9"/>
    <w:rsid w:val="00474544"/>
    <w:rsid w:val="00474DF6"/>
    <w:rsid w:val="00474E55"/>
    <w:rsid w:val="00475097"/>
    <w:rsid w:val="0047527A"/>
    <w:rsid w:val="004752BC"/>
    <w:rsid w:val="004752C5"/>
    <w:rsid w:val="00475877"/>
    <w:rsid w:val="00475B02"/>
    <w:rsid w:val="004763A5"/>
    <w:rsid w:val="004763B3"/>
    <w:rsid w:val="00476E53"/>
    <w:rsid w:val="00477DC9"/>
    <w:rsid w:val="0048024F"/>
    <w:rsid w:val="0048064B"/>
    <w:rsid w:val="00480959"/>
    <w:rsid w:val="00480D2F"/>
    <w:rsid w:val="00480E90"/>
    <w:rsid w:val="004817FE"/>
    <w:rsid w:val="0048185E"/>
    <w:rsid w:val="00481896"/>
    <w:rsid w:val="00481CDE"/>
    <w:rsid w:val="00482A41"/>
    <w:rsid w:val="00482A43"/>
    <w:rsid w:val="00482B33"/>
    <w:rsid w:val="00482D45"/>
    <w:rsid w:val="00483304"/>
    <w:rsid w:val="004833E1"/>
    <w:rsid w:val="00483AA4"/>
    <w:rsid w:val="00483B15"/>
    <w:rsid w:val="0048400C"/>
    <w:rsid w:val="004840A1"/>
    <w:rsid w:val="00484128"/>
    <w:rsid w:val="00484937"/>
    <w:rsid w:val="004849FF"/>
    <w:rsid w:val="00484DDD"/>
    <w:rsid w:val="00484FFF"/>
    <w:rsid w:val="00485243"/>
    <w:rsid w:val="00485AA2"/>
    <w:rsid w:val="00485AB3"/>
    <w:rsid w:val="00485CCA"/>
    <w:rsid w:val="00486100"/>
    <w:rsid w:val="004861FB"/>
    <w:rsid w:val="004863C7"/>
    <w:rsid w:val="00486539"/>
    <w:rsid w:val="00486592"/>
    <w:rsid w:val="0048674A"/>
    <w:rsid w:val="004868D7"/>
    <w:rsid w:val="00486D11"/>
    <w:rsid w:val="00487928"/>
    <w:rsid w:val="004879E6"/>
    <w:rsid w:val="00487D22"/>
    <w:rsid w:val="00487E67"/>
    <w:rsid w:val="00490D6A"/>
    <w:rsid w:val="00490F5F"/>
    <w:rsid w:val="00491545"/>
    <w:rsid w:val="00491720"/>
    <w:rsid w:val="00491C6B"/>
    <w:rsid w:val="00491F59"/>
    <w:rsid w:val="00492AEB"/>
    <w:rsid w:val="00492B90"/>
    <w:rsid w:val="00492E8E"/>
    <w:rsid w:val="00493A12"/>
    <w:rsid w:val="00493BC5"/>
    <w:rsid w:val="00494DB3"/>
    <w:rsid w:val="0049506F"/>
    <w:rsid w:val="00495452"/>
    <w:rsid w:val="0049564F"/>
    <w:rsid w:val="00495746"/>
    <w:rsid w:val="00495ACC"/>
    <w:rsid w:val="00495C28"/>
    <w:rsid w:val="00496242"/>
    <w:rsid w:val="00496395"/>
    <w:rsid w:val="00496903"/>
    <w:rsid w:val="00496FA2"/>
    <w:rsid w:val="00497036"/>
    <w:rsid w:val="0049763C"/>
    <w:rsid w:val="004A079F"/>
    <w:rsid w:val="004A07B1"/>
    <w:rsid w:val="004A0973"/>
    <w:rsid w:val="004A0DB7"/>
    <w:rsid w:val="004A1155"/>
    <w:rsid w:val="004A190C"/>
    <w:rsid w:val="004A1D66"/>
    <w:rsid w:val="004A24AA"/>
    <w:rsid w:val="004A25BC"/>
    <w:rsid w:val="004A325A"/>
    <w:rsid w:val="004A48B8"/>
    <w:rsid w:val="004A4981"/>
    <w:rsid w:val="004A49DB"/>
    <w:rsid w:val="004A4EA4"/>
    <w:rsid w:val="004A5412"/>
    <w:rsid w:val="004A59DA"/>
    <w:rsid w:val="004A59E0"/>
    <w:rsid w:val="004A5BA8"/>
    <w:rsid w:val="004A5D46"/>
    <w:rsid w:val="004A65C3"/>
    <w:rsid w:val="004A6927"/>
    <w:rsid w:val="004A725B"/>
    <w:rsid w:val="004B0540"/>
    <w:rsid w:val="004B0638"/>
    <w:rsid w:val="004B1551"/>
    <w:rsid w:val="004B18D4"/>
    <w:rsid w:val="004B2516"/>
    <w:rsid w:val="004B2625"/>
    <w:rsid w:val="004B36D8"/>
    <w:rsid w:val="004B4806"/>
    <w:rsid w:val="004B52E9"/>
    <w:rsid w:val="004B573A"/>
    <w:rsid w:val="004B595D"/>
    <w:rsid w:val="004B5E17"/>
    <w:rsid w:val="004B6127"/>
    <w:rsid w:val="004B6527"/>
    <w:rsid w:val="004B6848"/>
    <w:rsid w:val="004B76FD"/>
    <w:rsid w:val="004B7AAD"/>
    <w:rsid w:val="004B7CEE"/>
    <w:rsid w:val="004B7D6B"/>
    <w:rsid w:val="004C02C1"/>
    <w:rsid w:val="004C07CB"/>
    <w:rsid w:val="004C0B5A"/>
    <w:rsid w:val="004C1C0D"/>
    <w:rsid w:val="004C1E34"/>
    <w:rsid w:val="004C2350"/>
    <w:rsid w:val="004C27A4"/>
    <w:rsid w:val="004C3437"/>
    <w:rsid w:val="004C34C5"/>
    <w:rsid w:val="004C351F"/>
    <w:rsid w:val="004C3A9B"/>
    <w:rsid w:val="004C42DE"/>
    <w:rsid w:val="004C5206"/>
    <w:rsid w:val="004C52EE"/>
    <w:rsid w:val="004C5E0B"/>
    <w:rsid w:val="004C5E63"/>
    <w:rsid w:val="004C61BB"/>
    <w:rsid w:val="004C63F7"/>
    <w:rsid w:val="004C66BE"/>
    <w:rsid w:val="004C6DF3"/>
    <w:rsid w:val="004C7482"/>
    <w:rsid w:val="004C75E1"/>
    <w:rsid w:val="004C777A"/>
    <w:rsid w:val="004C7A30"/>
    <w:rsid w:val="004C7C47"/>
    <w:rsid w:val="004D16D9"/>
    <w:rsid w:val="004D1871"/>
    <w:rsid w:val="004D1C63"/>
    <w:rsid w:val="004D2071"/>
    <w:rsid w:val="004D2C96"/>
    <w:rsid w:val="004D2FAB"/>
    <w:rsid w:val="004D30A7"/>
    <w:rsid w:val="004D373E"/>
    <w:rsid w:val="004D381C"/>
    <w:rsid w:val="004D3E89"/>
    <w:rsid w:val="004D4030"/>
    <w:rsid w:val="004D4191"/>
    <w:rsid w:val="004D4D3D"/>
    <w:rsid w:val="004D5D24"/>
    <w:rsid w:val="004D61CC"/>
    <w:rsid w:val="004D62F7"/>
    <w:rsid w:val="004D65A2"/>
    <w:rsid w:val="004D71E2"/>
    <w:rsid w:val="004D74A9"/>
    <w:rsid w:val="004D786A"/>
    <w:rsid w:val="004D7EF4"/>
    <w:rsid w:val="004E01DB"/>
    <w:rsid w:val="004E0AE9"/>
    <w:rsid w:val="004E1280"/>
    <w:rsid w:val="004E163A"/>
    <w:rsid w:val="004E1C26"/>
    <w:rsid w:val="004E323B"/>
    <w:rsid w:val="004E32F3"/>
    <w:rsid w:val="004E3597"/>
    <w:rsid w:val="004E3B9B"/>
    <w:rsid w:val="004E480B"/>
    <w:rsid w:val="004E4A40"/>
    <w:rsid w:val="004E4C3E"/>
    <w:rsid w:val="004E5540"/>
    <w:rsid w:val="004E66C3"/>
    <w:rsid w:val="004E6A0A"/>
    <w:rsid w:val="004E7647"/>
    <w:rsid w:val="004E781A"/>
    <w:rsid w:val="004E7F90"/>
    <w:rsid w:val="004F00AD"/>
    <w:rsid w:val="004F1056"/>
    <w:rsid w:val="004F130B"/>
    <w:rsid w:val="004F1C26"/>
    <w:rsid w:val="004F300A"/>
    <w:rsid w:val="004F3420"/>
    <w:rsid w:val="004F407A"/>
    <w:rsid w:val="004F4D1D"/>
    <w:rsid w:val="004F5002"/>
    <w:rsid w:val="004F5305"/>
    <w:rsid w:val="004F5D4F"/>
    <w:rsid w:val="004F620F"/>
    <w:rsid w:val="004F62C4"/>
    <w:rsid w:val="004F63E5"/>
    <w:rsid w:val="004F710A"/>
    <w:rsid w:val="004F7377"/>
    <w:rsid w:val="004F744F"/>
    <w:rsid w:val="004F7657"/>
    <w:rsid w:val="004F7FA2"/>
    <w:rsid w:val="0050128C"/>
    <w:rsid w:val="00501A6D"/>
    <w:rsid w:val="0050243F"/>
    <w:rsid w:val="005026CB"/>
    <w:rsid w:val="00502CFC"/>
    <w:rsid w:val="00503541"/>
    <w:rsid w:val="00503584"/>
    <w:rsid w:val="005046F7"/>
    <w:rsid w:val="00504D9E"/>
    <w:rsid w:val="00504F7E"/>
    <w:rsid w:val="00505464"/>
    <w:rsid w:val="00505862"/>
    <w:rsid w:val="00505BE5"/>
    <w:rsid w:val="00505BF3"/>
    <w:rsid w:val="00505D15"/>
    <w:rsid w:val="005061DF"/>
    <w:rsid w:val="005061FC"/>
    <w:rsid w:val="00506452"/>
    <w:rsid w:val="00506A2F"/>
    <w:rsid w:val="005102B1"/>
    <w:rsid w:val="005107BF"/>
    <w:rsid w:val="00510906"/>
    <w:rsid w:val="00510B38"/>
    <w:rsid w:val="00510CF2"/>
    <w:rsid w:val="005114AB"/>
    <w:rsid w:val="0051257C"/>
    <w:rsid w:val="00512E6B"/>
    <w:rsid w:val="00512FF0"/>
    <w:rsid w:val="0051380A"/>
    <w:rsid w:val="005139E4"/>
    <w:rsid w:val="00513B96"/>
    <w:rsid w:val="00513EAB"/>
    <w:rsid w:val="00514531"/>
    <w:rsid w:val="00514584"/>
    <w:rsid w:val="00514636"/>
    <w:rsid w:val="00514BA4"/>
    <w:rsid w:val="0051656F"/>
    <w:rsid w:val="00516A80"/>
    <w:rsid w:val="00516E69"/>
    <w:rsid w:val="00517416"/>
    <w:rsid w:val="00517EFD"/>
    <w:rsid w:val="00521DF6"/>
    <w:rsid w:val="00522298"/>
    <w:rsid w:val="0052241B"/>
    <w:rsid w:val="00523A1E"/>
    <w:rsid w:val="00523B38"/>
    <w:rsid w:val="00524A55"/>
    <w:rsid w:val="00525548"/>
    <w:rsid w:val="00525708"/>
    <w:rsid w:val="00525B44"/>
    <w:rsid w:val="005262E5"/>
    <w:rsid w:val="00526964"/>
    <w:rsid w:val="00527297"/>
    <w:rsid w:val="005276D2"/>
    <w:rsid w:val="005279DA"/>
    <w:rsid w:val="005320DC"/>
    <w:rsid w:val="0053296E"/>
    <w:rsid w:val="00532DA3"/>
    <w:rsid w:val="00532EDC"/>
    <w:rsid w:val="00533EA4"/>
    <w:rsid w:val="005343B5"/>
    <w:rsid w:val="005345F3"/>
    <w:rsid w:val="00534C68"/>
    <w:rsid w:val="00534E1B"/>
    <w:rsid w:val="00534F05"/>
    <w:rsid w:val="00535417"/>
    <w:rsid w:val="00535E27"/>
    <w:rsid w:val="005360DC"/>
    <w:rsid w:val="00536677"/>
    <w:rsid w:val="0053699A"/>
    <w:rsid w:val="005370EA"/>
    <w:rsid w:val="00537953"/>
    <w:rsid w:val="00537995"/>
    <w:rsid w:val="00537D2A"/>
    <w:rsid w:val="005402F9"/>
    <w:rsid w:val="005403F3"/>
    <w:rsid w:val="00540BE6"/>
    <w:rsid w:val="00540C3A"/>
    <w:rsid w:val="00540C44"/>
    <w:rsid w:val="00540F83"/>
    <w:rsid w:val="0054123E"/>
    <w:rsid w:val="005413B6"/>
    <w:rsid w:val="0054140D"/>
    <w:rsid w:val="00541D10"/>
    <w:rsid w:val="00541E81"/>
    <w:rsid w:val="00541EAD"/>
    <w:rsid w:val="00542869"/>
    <w:rsid w:val="00542AF4"/>
    <w:rsid w:val="00542D54"/>
    <w:rsid w:val="00542E1F"/>
    <w:rsid w:val="00543B31"/>
    <w:rsid w:val="00543D17"/>
    <w:rsid w:val="00543D3D"/>
    <w:rsid w:val="00544CF7"/>
    <w:rsid w:val="00544F54"/>
    <w:rsid w:val="005459BB"/>
    <w:rsid w:val="00545ADD"/>
    <w:rsid w:val="00546074"/>
    <w:rsid w:val="005468B4"/>
    <w:rsid w:val="00546FAC"/>
    <w:rsid w:val="005474D1"/>
    <w:rsid w:val="005475C0"/>
    <w:rsid w:val="005475F1"/>
    <w:rsid w:val="005476F8"/>
    <w:rsid w:val="00547898"/>
    <w:rsid w:val="00547B80"/>
    <w:rsid w:val="00552709"/>
    <w:rsid w:val="00552889"/>
    <w:rsid w:val="00552B83"/>
    <w:rsid w:val="00553190"/>
    <w:rsid w:val="00553B8C"/>
    <w:rsid w:val="00553C3C"/>
    <w:rsid w:val="00553E47"/>
    <w:rsid w:val="00553E72"/>
    <w:rsid w:val="00554520"/>
    <w:rsid w:val="00554616"/>
    <w:rsid w:val="0055487E"/>
    <w:rsid w:val="00554D2D"/>
    <w:rsid w:val="0055508E"/>
    <w:rsid w:val="00555213"/>
    <w:rsid w:val="00556EE1"/>
    <w:rsid w:val="0055729B"/>
    <w:rsid w:val="00557374"/>
    <w:rsid w:val="00557B9F"/>
    <w:rsid w:val="00557FD3"/>
    <w:rsid w:val="00560966"/>
    <w:rsid w:val="005610FE"/>
    <w:rsid w:val="005614DD"/>
    <w:rsid w:val="00561C52"/>
    <w:rsid w:val="00561ECC"/>
    <w:rsid w:val="0056248B"/>
    <w:rsid w:val="005625A9"/>
    <w:rsid w:val="00562983"/>
    <w:rsid w:val="00562A13"/>
    <w:rsid w:val="00562D90"/>
    <w:rsid w:val="00562DD0"/>
    <w:rsid w:val="005632B8"/>
    <w:rsid w:val="0056361D"/>
    <w:rsid w:val="005637F4"/>
    <w:rsid w:val="0056500B"/>
    <w:rsid w:val="005656B4"/>
    <w:rsid w:val="00565957"/>
    <w:rsid w:val="00565D82"/>
    <w:rsid w:val="00566903"/>
    <w:rsid w:val="00566F05"/>
    <w:rsid w:val="0056711B"/>
    <w:rsid w:val="005672AE"/>
    <w:rsid w:val="00567D7C"/>
    <w:rsid w:val="005703B1"/>
    <w:rsid w:val="00570A8C"/>
    <w:rsid w:val="00570FA3"/>
    <w:rsid w:val="00571B08"/>
    <w:rsid w:val="00571BE4"/>
    <w:rsid w:val="00572469"/>
    <w:rsid w:val="00572B33"/>
    <w:rsid w:val="00572E3E"/>
    <w:rsid w:val="005734C1"/>
    <w:rsid w:val="005739B0"/>
    <w:rsid w:val="00573B8D"/>
    <w:rsid w:val="005746E3"/>
    <w:rsid w:val="0057485B"/>
    <w:rsid w:val="00574BB4"/>
    <w:rsid w:val="00574D78"/>
    <w:rsid w:val="0057524A"/>
    <w:rsid w:val="00576A9E"/>
    <w:rsid w:val="00576F42"/>
    <w:rsid w:val="005777B1"/>
    <w:rsid w:val="0057781A"/>
    <w:rsid w:val="00577B42"/>
    <w:rsid w:val="00580636"/>
    <w:rsid w:val="00580883"/>
    <w:rsid w:val="00580F47"/>
    <w:rsid w:val="00581432"/>
    <w:rsid w:val="00581D70"/>
    <w:rsid w:val="00581FDA"/>
    <w:rsid w:val="00582499"/>
    <w:rsid w:val="00582E6B"/>
    <w:rsid w:val="005831C9"/>
    <w:rsid w:val="005836E7"/>
    <w:rsid w:val="00583729"/>
    <w:rsid w:val="0058398F"/>
    <w:rsid w:val="00583C76"/>
    <w:rsid w:val="0058410B"/>
    <w:rsid w:val="00584215"/>
    <w:rsid w:val="005844D7"/>
    <w:rsid w:val="0058475C"/>
    <w:rsid w:val="00584810"/>
    <w:rsid w:val="00584D65"/>
    <w:rsid w:val="0058524F"/>
    <w:rsid w:val="005859B0"/>
    <w:rsid w:val="00586136"/>
    <w:rsid w:val="005861F5"/>
    <w:rsid w:val="00586C51"/>
    <w:rsid w:val="00586DCC"/>
    <w:rsid w:val="005902EF"/>
    <w:rsid w:val="005913D1"/>
    <w:rsid w:val="0059142A"/>
    <w:rsid w:val="005916CF"/>
    <w:rsid w:val="00591E6F"/>
    <w:rsid w:val="00591F40"/>
    <w:rsid w:val="005929FB"/>
    <w:rsid w:val="00592EFD"/>
    <w:rsid w:val="0059370C"/>
    <w:rsid w:val="0059387D"/>
    <w:rsid w:val="0059476E"/>
    <w:rsid w:val="00594881"/>
    <w:rsid w:val="00595010"/>
    <w:rsid w:val="005962E0"/>
    <w:rsid w:val="005968D5"/>
    <w:rsid w:val="00597B6F"/>
    <w:rsid w:val="00597C3B"/>
    <w:rsid w:val="005A01E0"/>
    <w:rsid w:val="005A056F"/>
    <w:rsid w:val="005A0A15"/>
    <w:rsid w:val="005A10AB"/>
    <w:rsid w:val="005A13E8"/>
    <w:rsid w:val="005A143E"/>
    <w:rsid w:val="005A163A"/>
    <w:rsid w:val="005A1913"/>
    <w:rsid w:val="005A1B24"/>
    <w:rsid w:val="005A1C88"/>
    <w:rsid w:val="005A1D10"/>
    <w:rsid w:val="005A2E9A"/>
    <w:rsid w:val="005A35EA"/>
    <w:rsid w:val="005A3C7B"/>
    <w:rsid w:val="005A497A"/>
    <w:rsid w:val="005A4EE3"/>
    <w:rsid w:val="005A4FC5"/>
    <w:rsid w:val="005A566A"/>
    <w:rsid w:val="005A6047"/>
    <w:rsid w:val="005A6358"/>
    <w:rsid w:val="005A63B8"/>
    <w:rsid w:val="005A642B"/>
    <w:rsid w:val="005A698D"/>
    <w:rsid w:val="005A7517"/>
    <w:rsid w:val="005A7CDB"/>
    <w:rsid w:val="005A7F02"/>
    <w:rsid w:val="005B0109"/>
    <w:rsid w:val="005B0651"/>
    <w:rsid w:val="005B102C"/>
    <w:rsid w:val="005B119B"/>
    <w:rsid w:val="005B1688"/>
    <w:rsid w:val="005B1E68"/>
    <w:rsid w:val="005B224C"/>
    <w:rsid w:val="005B275F"/>
    <w:rsid w:val="005B2917"/>
    <w:rsid w:val="005B2C53"/>
    <w:rsid w:val="005B309B"/>
    <w:rsid w:val="005B3372"/>
    <w:rsid w:val="005B341B"/>
    <w:rsid w:val="005B3499"/>
    <w:rsid w:val="005B3D3C"/>
    <w:rsid w:val="005B448D"/>
    <w:rsid w:val="005B4CAE"/>
    <w:rsid w:val="005B5172"/>
    <w:rsid w:val="005B5429"/>
    <w:rsid w:val="005B5575"/>
    <w:rsid w:val="005B5DCE"/>
    <w:rsid w:val="005B6C66"/>
    <w:rsid w:val="005B7608"/>
    <w:rsid w:val="005B7A42"/>
    <w:rsid w:val="005C10D8"/>
    <w:rsid w:val="005C1232"/>
    <w:rsid w:val="005C152D"/>
    <w:rsid w:val="005C1760"/>
    <w:rsid w:val="005C2006"/>
    <w:rsid w:val="005C204C"/>
    <w:rsid w:val="005C20B1"/>
    <w:rsid w:val="005C21C3"/>
    <w:rsid w:val="005C2B64"/>
    <w:rsid w:val="005C38F6"/>
    <w:rsid w:val="005C399B"/>
    <w:rsid w:val="005C3A54"/>
    <w:rsid w:val="005C3F39"/>
    <w:rsid w:val="005C41C5"/>
    <w:rsid w:val="005C422F"/>
    <w:rsid w:val="005C442E"/>
    <w:rsid w:val="005C44FC"/>
    <w:rsid w:val="005C4F27"/>
    <w:rsid w:val="005C5057"/>
    <w:rsid w:val="005C5557"/>
    <w:rsid w:val="005C58EF"/>
    <w:rsid w:val="005C5901"/>
    <w:rsid w:val="005C61B6"/>
    <w:rsid w:val="005C65F9"/>
    <w:rsid w:val="005C6C8F"/>
    <w:rsid w:val="005C72F2"/>
    <w:rsid w:val="005C7602"/>
    <w:rsid w:val="005C7FA7"/>
    <w:rsid w:val="005D082E"/>
    <w:rsid w:val="005D0D6D"/>
    <w:rsid w:val="005D131F"/>
    <w:rsid w:val="005D1394"/>
    <w:rsid w:val="005D1506"/>
    <w:rsid w:val="005D1B20"/>
    <w:rsid w:val="005D2B43"/>
    <w:rsid w:val="005D3519"/>
    <w:rsid w:val="005D3E95"/>
    <w:rsid w:val="005D3FD1"/>
    <w:rsid w:val="005D42AE"/>
    <w:rsid w:val="005D4417"/>
    <w:rsid w:val="005D4DCE"/>
    <w:rsid w:val="005D5040"/>
    <w:rsid w:val="005D529B"/>
    <w:rsid w:val="005D5CF6"/>
    <w:rsid w:val="005D616F"/>
    <w:rsid w:val="005D6395"/>
    <w:rsid w:val="005D66B9"/>
    <w:rsid w:val="005D6CE8"/>
    <w:rsid w:val="005D76AB"/>
    <w:rsid w:val="005E070B"/>
    <w:rsid w:val="005E08B9"/>
    <w:rsid w:val="005E12BB"/>
    <w:rsid w:val="005E1FE2"/>
    <w:rsid w:val="005E24EA"/>
    <w:rsid w:val="005E2682"/>
    <w:rsid w:val="005E272D"/>
    <w:rsid w:val="005E2BFA"/>
    <w:rsid w:val="005E2E6D"/>
    <w:rsid w:val="005E3514"/>
    <w:rsid w:val="005E370B"/>
    <w:rsid w:val="005E3ACC"/>
    <w:rsid w:val="005E3DBF"/>
    <w:rsid w:val="005E4019"/>
    <w:rsid w:val="005E40BC"/>
    <w:rsid w:val="005E40E0"/>
    <w:rsid w:val="005E4605"/>
    <w:rsid w:val="005E47E2"/>
    <w:rsid w:val="005E4C31"/>
    <w:rsid w:val="005E521F"/>
    <w:rsid w:val="005E5905"/>
    <w:rsid w:val="005E63A5"/>
    <w:rsid w:val="005E641E"/>
    <w:rsid w:val="005E6433"/>
    <w:rsid w:val="005E68A6"/>
    <w:rsid w:val="005E701B"/>
    <w:rsid w:val="005E757E"/>
    <w:rsid w:val="005E7980"/>
    <w:rsid w:val="005E7A42"/>
    <w:rsid w:val="005F0014"/>
    <w:rsid w:val="005F05E5"/>
    <w:rsid w:val="005F0AB5"/>
    <w:rsid w:val="005F0D48"/>
    <w:rsid w:val="005F130D"/>
    <w:rsid w:val="005F2160"/>
    <w:rsid w:val="005F22A0"/>
    <w:rsid w:val="005F2A70"/>
    <w:rsid w:val="005F309E"/>
    <w:rsid w:val="005F30BF"/>
    <w:rsid w:val="005F3309"/>
    <w:rsid w:val="005F34D3"/>
    <w:rsid w:val="005F36C5"/>
    <w:rsid w:val="005F395B"/>
    <w:rsid w:val="005F3A58"/>
    <w:rsid w:val="005F3B64"/>
    <w:rsid w:val="005F3CBF"/>
    <w:rsid w:val="005F400D"/>
    <w:rsid w:val="005F414E"/>
    <w:rsid w:val="005F4197"/>
    <w:rsid w:val="005F44FD"/>
    <w:rsid w:val="005F4E23"/>
    <w:rsid w:val="005F4E36"/>
    <w:rsid w:val="005F4FBC"/>
    <w:rsid w:val="005F5475"/>
    <w:rsid w:val="005F56CE"/>
    <w:rsid w:val="005F5C47"/>
    <w:rsid w:val="005F5F45"/>
    <w:rsid w:val="005F6446"/>
    <w:rsid w:val="005F6CE7"/>
    <w:rsid w:val="005F7315"/>
    <w:rsid w:val="005F7415"/>
    <w:rsid w:val="005F74F9"/>
    <w:rsid w:val="005F7708"/>
    <w:rsid w:val="005F7F3D"/>
    <w:rsid w:val="00600BA1"/>
    <w:rsid w:val="00600C1A"/>
    <w:rsid w:val="00600E41"/>
    <w:rsid w:val="00600E42"/>
    <w:rsid w:val="00600F26"/>
    <w:rsid w:val="00601152"/>
    <w:rsid w:val="00601643"/>
    <w:rsid w:val="0060264B"/>
    <w:rsid w:val="006027DE"/>
    <w:rsid w:val="00602A0B"/>
    <w:rsid w:val="00602A83"/>
    <w:rsid w:val="00603260"/>
    <w:rsid w:val="006035D6"/>
    <w:rsid w:val="006037B1"/>
    <w:rsid w:val="00603864"/>
    <w:rsid w:val="006040D1"/>
    <w:rsid w:val="00604151"/>
    <w:rsid w:val="00604480"/>
    <w:rsid w:val="006049CA"/>
    <w:rsid w:val="006052A7"/>
    <w:rsid w:val="00605403"/>
    <w:rsid w:val="006059DA"/>
    <w:rsid w:val="0060607D"/>
    <w:rsid w:val="00606255"/>
    <w:rsid w:val="0060651C"/>
    <w:rsid w:val="00606744"/>
    <w:rsid w:val="0060700F"/>
    <w:rsid w:val="00607739"/>
    <w:rsid w:val="00607A55"/>
    <w:rsid w:val="00607C05"/>
    <w:rsid w:val="00607F0E"/>
    <w:rsid w:val="00610053"/>
    <w:rsid w:val="00610090"/>
    <w:rsid w:val="00610512"/>
    <w:rsid w:val="0061078D"/>
    <w:rsid w:val="006112AA"/>
    <w:rsid w:val="00611460"/>
    <w:rsid w:val="006115DB"/>
    <w:rsid w:val="006119F4"/>
    <w:rsid w:val="00611BBC"/>
    <w:rsid w:val="00611F08"/>
    <w:rsid w:val="006122AB"/>
    <w:rsid w:val="00612677"/>
    <w:rsid w:val="0061268A"/>
    <w:rsid w:val="006129FC"/>
    <w:rsid w:val="00612C3D"/>
    <w:rsid w:val="00612D1C"/>
    <w:rsid w:val="006133A3"/>
    <w:rsid w:val="0061391E"/>
    <w:rsid w:val="006143E0"/>
    <w:rsid w:val="00614867"/>
    <w:rsid w:val="006152D0"/>
    <w:rsid w:val="00616D7B"/>
    <w:rsid w:val="00616E3D"/>
    <w:rsid w:val="00617F17"/>
    <w:rsid w:val="00617FC1"/>
    <w:rsid w:val="006202A0"/>
    <w:rsid w:val="006203E3"/>
    <w:rsid w:val="00621034"/>
    <w:rsid w:val="006214A8"/>
    <w:rsid w:val="00621838"/>
    <w:rsid w:val="00621BE5"/>
    <w:rsid w:val="00621C62"/>
    <w:rsid w:val="00621D1C"/>
    <w:rsid w:val="00622AEB"/>
    <w:rsid w:val="00622F0D"/>
    <w:rsid w:val="00623525"/>
    <w:rsid w:val="0062355C"/>
    <w:rsid w:val="006237AA"/>
    <w:rsid w:val="00623B15"/>
    <w:rsid w:val="00623D17"/>
    <w:rsid w:val="00624289"/>
    <w:rsid w:val="006249C5"/>
    <w:rsid w:val="00624B14"/>
    <w:rsid w:val="006251CC"/>
    <w:rsid w:val="00625B0E"/>
    <w:rsid w:val="00626DBD"/>
    <w:rsid w:val="00626E0F"/>
    <w:rsid w:val="0062728E"/>
    <w:rsid w:val="0062752F"/>
    <w:rsid w:val="00627BA7"/>
    <w:rsid w:val="00630536"/>
    <w:rsid w:val="006305CB"/>
    <w:rsid w:val="0063066F"/>
    <w:rsid w:val="00630EA9"/>
    <w:rsid w:val="00630EBC"/>
    <w:rsid w:val="0063121B"/>
    <w:rsid w:val="00631E28"/>
    <w:rsid w:val="00632A1C"/>
    <w:rsid w:val="0063322B"/>
    <w:rsid w:val="00633AC4"/>
    <w:rsid w:val="00634870"/>
    <w:rsid w:val="00634A27"/>
    <w:rsid w:val="00634A7D"/>
    <w:rsid w:val="00634CD3"/>
    <w:rsid w:val="006352B1"/>
    <w:rsid w:val="006353DC"/>
    <w:rsid w:val="00635B46"/>
    <w:rsid w:val="00635BE9"/>
    <w:rsid w:val="00635EF5"/>
    <w:rsid w:val="00636394"/>
    <w:rsid w:val="00636F18"/>
    <w:rsid w:val="0063767D"/>
    <w:rsid w:val="00637712"/>
    <w:rsid w:val="006409BA"/>
    <w:rsid w:val="006410C5"/>
    <w:rsid w:val="006416B9"/>
    <w:rsid w:val="00641A48"/>
    <w:rsid w:val="00642028"/>
    <w:rsid w:val="0064212F"/>
    <w:rsid w:val="00642386"/>
    <w:rsid w:val="006425A4"/>
    <w:rsid w:val="006431CE"/>
    <w:rsid w:val="00643841"/>
    <w:rsid w:val="006438F6"/>
    <w:rsid w:val="00643C34"/>
    <w:rsid w:val="00644346"/>
    <w:rsid w:val="00644446"/>
    <w:rsid w:val="006448CB"/>
    <w:rsid w:val="00644C43"/>
    <w:rsid w:val="00645A7F"/>
    <w:rsid w:val="00645ACE"/>
    <w:rsid w:val="00645ED0"/>
    <w:rsid w:val="00645F93"/>
    <w:rsid w:val="0064614F"/>
    <w:rsid w:val="0064618A"/>
    <w:rsid w:val="00646349"/>
    <w:rsid w:val="00646B24"/>
    <w:rsid w:val="006479A4"/>
    <w:rsid w:val="00647D51"/>
    <w:rsid w:val="00647E05"/>
    <w:rsid w:val="00647E56"/>
    <w:rsid w:val="00650362"/>
    <w:rsid w:val="006510D6"/>
    <w:rsid w:val="00652380"/>
    <w:rsid w:val="006525D4"/>
    <w:rsid w:val="00652B84"/>
    <w:rsid w:val="00652FC0"/>
    <w:rsid w:val="00653032"/>
    <w:rsid w:val="0065346A"/>
    <w:rsid w:val="006538AC"/>
    <w:rsid w:val="00653A32"/>
    <w:rsid w:val="00653AF7"/>
    <w:rsid w:val="00653DC6"/>
    <w:rsid w:val="0065404E"/>
    <w:rsid w:val="00654B3E"/>
    <w:rsid w:val="00654DE3"/>
    <w:rsid w:val="00655514"/>
    <w:rsid w:val="006559F9"/>
    <w:rsid w:val="00655CDD"/>
    <w:rsid w:val="00655E04"/>
    <w:rsid w:val="00656E68"/>
    <w:rsid w:val="00657499"/>
    <w:rsid w:val="006576F0"/>
    <w:rsid w:val="00657F03"/>
    <w:rsid w:val="00660715"/>
    <w:rsid w:val="00660934"/>
    <w:rsid w:val="0066112A"/>
    <w:rsid w:val="00661497"/>
    <w:rsid w:val="0066149D"/>
    <w:rsid w:val="00661EA3"/>
    <w:rsid w:val="006620DE"/>
    <w:rsid w:val="00662722"/>
    <w:rsid w:val="00662AE9"/>
    <w:rsid w:val="00662BEE"/>
    <w:rsid w:val="006635C7"/>
    <w:rsid w:val="00663BA4"/>
    <w:rsid w:val="006649F2"/>
    <w:rsid w:val="00664B47"/>
    <w:rsid w:val="00664EB1"/>
    <w:rsid w:val="00665CF5"/>
    <w:rsid w:val="00665F8D"/>
    <w:rsid w:val="00666CCE"/>
    <w:rsid w:val="00667CEF"/>
    <w:rsid w:val="00667DD2"/>
    <w:rsid w:val="00667E07"/>
    <w:rsid w:val="00670263"/>
    <w:rsid w:val="006704C9"/>
    <w:rsid w:val="006717BC"/>
    <w:rsid w:val="00671A42"/>
    <w:rsid w:val="00671B6D"/>
    <w:rsid w:val="00672207"/>
    <w:rsid w:val="006728E0"/>
    <w:rsid w:val="00672D34"/>
    <w:rsid w:val="00672E71"/>
    <w:rsid w:val="006730FD"/>
    <w:rsid w:val="00673D70"/>
    <w:rsid w:val="00673DC9"/>
    <w:rsid w:val="00674369"/>
    <w:rsid w:val="00674CFD"/>
    <w:rsid w:val="006755E1"/>
    <w:rsid w:val="00675F9C"/>
    <w:rsid w:val="006763AE"/>
    <w:rsid w:val="006763BE"/>
    <w:rsid w:val="006768AB"/>
    <w:rsid w:val="006768F5"/>
    <w:rsid w:val="00676ABE"/>
    <w:rsid w:val="006771A6"/>
    <w:rsid w:val="006772F5"/>
    <w:rsid w:val="0068001A"/>
    <w:rsid w:val="0068036C"/>
    <w:rsid w:val="00680AB9"/>
    <w:rsid w:val="006810A7"/>
    <w:rsid w:val="00681517"/>
    <w:rsid w:val="006818DB"/>
    <w:rsid w:val="00681C1E"/>
    <w:rsid w:val="00681D03"/>
    <w:rsid w:val="006826B9"/>
    <w:rsid w:val="00683EFB"/>
    <w:rsid w:val="00684410"/>
    <w:rsid w:val="00684746"/>
    <w:rsid w:val="006847F3"/>
    <w:rsid w:val="00684A12"/>
    <w:rsid w:val="00684BB9"/>
    <w:rsid w:val="00684E20"/>
    <w:rsid w:val="00684EFE"/>
    <w:rsid w:val="00685975"/>
    <w:rsid w:val="00686203"/>
    <w:rsid w:val="00686B74"/>
    <w:rsid w:val="006874E4"/>
    <w:rsid w:val="00687A11"/>
    <w:rsid w:val="00687AA8"/>
    <w:rsid w:val="00687E78"/>
    <w:rsid w:val="006901F2"/>
    <w:rsid w:val="0069064F"/>
    <w:rsid w:val="0069081C"/>
    <w:rsid w:val="006909F2"/>
    <w:rsid w:val="006919E0"/>
    <w:rsid w:val="006920A9"/>
    <w:rsid w:val="006924C3"/>
    <w:rsid w:val="00692ECD"/>
    <w:rsid w:val="006935CB"/>
    <w:rsid w:val="00694068"/>
    <w:rsid w:val="00694850"/>
    <w:rsid w:val="00694B7C"/>
    <w:rsid w:val="00694C40"/>
    <w:rsid w:val="00694E7B"/>
    <w:rsid w:val="006954BA"/>
    <w:rsid w:val="006963BD"/>
    <w:rsid w:val="00696591"/>
    <w:rsid w:val="00696804"/>
    <w:rsid w:val="00696A47"/>
    <w:rsid w:val="00696DFB"/>
    <w:rsid w:val="00696FD2"/>
    <w:rsid w:val="0069748C"/>
    <w:rsid w:val="00697691"/>
    <w:rsid w:val="00697789"/>
    <w:rsid w:val="00697DE6"/>
    <w:rsid w:val="006A02FE"/>
    <w:rsid w:val="006A0653"/>
    <w:rsid w:val="006A0A9A"/>
    <w:rsid w:val="006A10E4"/>
    <w:rsid w:val="006A1384"/>
    <w:rsid w:val="006A18FF"/>
    <w:rsid w:val="006A1F68"/>
    <w:rsid w:val="006A223F"/>
    <w:rsid w:val="006A26D3"/>
    <w:rsid w:val="006A30D1"/>
    <w:rsid w:val="006A3294"/>
    <w:rsid w:val="006A3A29"/>
    <w:rsid w:val="006A3DEE"/>
    <w:rsid w:val="006A3E4D"/>
    <w:rsid w:val="006A438D"/>
    <w:rsid w:val="006A4598"/>
    <w:rsid w:val="006A4BC9"/>
    <w:rsid w:val="006A529A"/>
    <w:rsid w:val="006A5AD7"/>
    <w:rsid w:val="006A5E75"/>
    <w:rsid w:val="006A6505"/>
    <w:rsid w:val="006A69EC"/>
    <w:rsid w:val="006A6F53"/>
    <w:rsid w:val="006A7159"/>
    <w:rsid w:val="006A74A9"/>
    <w:rsid w:val="006A7655"/>
    <w:rsid w:val="006A7B8E"/>
    <w:rsid w:val="006A7D71"/>
    <w:rsid w:val="006B01A8"/>
    <w:rsid w:val="006B04E4"/>
    <w:rsid w:val="006B0BD5"/>
    <w:rsid w:val="006B0D1C"/>
    <w:rsid w:val="006B0F80"/>
    <w:rsid w:val="006B14E6"/>
    <w:rsid w:val="006B18C3"/>
    <w:rsid w:val="006B213D"/>
    <w:rsid w:val="006B230B"/>
    <w:rsid w:val="006B2C51"/>
    <w:rsid w:val="006B36D5"/>
    <w:rsid w:val="006B3EC2"/>
    <w:rsid w:val="006B4B6F"/>
    <w:rsid w:val="006B591B"/>
    <w:rsid w:val="006B5C02"/>
    <w:rsid w:val="006B5DD7"/>
    <w:rsid w:val="006B6164"/>
    <w:rsid w:val="006B6409"/>
    <w:rsid w:val="006B66D4"/>
    <w:rsid w:val="006B70E4"/>
    <w:rsid w:val="006B73D4"/>
    <w:rsid w:val="006C0647"/>
    <w:rsid w:val="006C075F"/>
    <w:rsid w:val="006C0791"/>
    <w:rsid w:val="006C0819"/>
    <w:rsid w:val="006C09B7"/>
    <w:rsid w:val="006C0D3B"/>
    <w:rsid w:val="006C103A"/>
    <w:rsid w:val="006C12C8"/>
    <w:rsid w:val="006C136D"/>
    <w:rsid w:val="006C1B7F"/>
    <w:rsid w:val="006C1F99"/>
    <w:rsid w:val="006C2046"/>
    <w:rsid w:val="006C2904"/>
    <w:rsid w:val="006C296D"/>
    <w:rsid w:val="006C2A76"/>
    <w:rsid w:val="006C2CA9"/>
    <w:rsid w:val="006C2D49"/>
    <w:rsid w:val="006C2DFE"/>
    <w:rsid w:val="006C2E32"/>
    <w:rsid w:val="006C3E8B"/>
    <w:rsid w:val="006C3FEC"/>
    <w:rsid w:val="006C40B5"/>
    <w:rsid w:val="006C47B6"/>
    <w:rsid w:val="006C4F1C"/>
    <w:rsid w:val="006C51DA"/>
    <w:rsid w:val="006C5608"/>
    <w:rsid w:val="006C58EC"/>
    <w:rsid w:val="006C5A64"/>
    <w:rsid w:val="006C5B46"/>
    <w:rsid w:val="006C5C9E"/>
    <w:rsid w:val="006C653E"/>
    <w:rsid w:val="006C6E4D"/>
    <w:rsid w:val="006C72CD"/>
    <w:rsid w:val="006C732D"/>
    <w:rsid w:val="006C7694"/>
    <w:rsid w:val="006C7C31"/>
    <w:rsid w:val="006D0051"/>
    <w:rsid w:val="006D0920"/>
    <w:rsid w:val="006D0AFD"/>
    <w:rsid w:val="006D2B36"/>
    <w:rsid w:val="006D3285"/>
    <w:rsid w:val="006D3295"/>
    <w:rsid w:val="006D3838"/>
    <w:rsid w:val="006D449A"/>
    <w:rsid w:val="006D52D3"/>
    <w:rsid w:val="006D5A46"/>
    <w:rsid w:val="006D5E4B"/>
    <w:rsid w:val="006D605F"/>
    <w:rsid w:val="006D6965"/>
    <w:rsid w:val="006D6A01"/>
    <w:rsid w:val="006D6FDA"/>
    <w:rsid w:val="006D72D3"/>
    <w:rsid w:val="006D7412"/>
    <w:rsid w:val="006D7554"/>
    <w:rsid w:val="006D7C11"/>
    <w:rsid w:val="006E0992"/>
    <w:rsid w:val="006E0ED1"/>
    <w:rsid w:val="006E16DA"/>
    <w:rsid w:val="006E2897"/>
    <w:rsid w:val="006E38A4"/>
    <w:rsid w:val="006E3DA3"/>
    <w:rsid w:val="006E4606"/>
    <w:rsid w:val="006E4C2F"/>
    <w:rsid w:val="006E4E73"/>
    <w:rsid w:val="006E59E0"/>
    <w:rsid w:val="006E605B"/>
    <w:rsid w:val="006E609C"/>
    <w:rsid w:val="006E60B8"/>
    <w:rsid w:val="006E67E5"/>
    <w:rsid w:val="006E68AA"/>
    <w:rsid w:val="006E6E36"/>
    <w:rsid w:val="006E6EA3"/>
    <w:rsid w:val="006E6EF1"/>
    <w:rsid w:val="006E725A"/>
    <w:rsid w:val="006E7DA0"/>
    <w:rsid w:val="006F0015"/>
    <w:rsid w:val="006F0354"/>
    <w:rsid w:val="006F08E8"/>
    <w:rsid w:val="006F0C14"/>
    <w:rsid w:val="006F0C4D"/>
    <w:rsid w:val="006F103B"/>
    <w:rsid w:val="006F1115"/>
    <w:rsid w:val="006F1CC2"/>
    <w:rsid w:val="006F3967"/>
    <w:rsid w:val="006F4A78"/>
    <w:rsid w:val="006F51CD"/>
    <w:rsid w:val="006F5730"/>
    <w:rsid w:val="006F5EC7"/>
    <w:rsid w:val="006F6BFD"/>
    <w:rsid w:val="006F7877"/>
    <w:rsid w:val="006F7A2A"/>
    <w:rsid w:val="006F7E24"/>
    <w:rsid w:val="0070115F"/>
    <w:rsid w:val="00701964"/>
    <w:rsid w:val="00701F08"/>
    <w:rsid w:val="00702042"/>
    <w:rsid w:val="00702285"/>
    <w:rsid w:val="0070283F"/>
    <w:rsid w:val="00702903"/>
    <w:rsid w:val="00702C42"/>
    <w:rsid w:val="00702E7B"/>
    <w:rsid w:val="00704037"/>
    <w:rsid w:val="00704314"/>
    <w:rsid w:val="007047EF"/>
    <w:rsid w:val="00704A3D"/>
    <w:rsid w:val="00704BB5"/>
    <w:rsid w:val="0070550A"/>
    <w:rsid w:val="0070662B"/>
    <w:rsid w:val="00706795"/>
    <w:rsid w:val="007068A4"/>
    <w:rsid w:val="00706BBA"/>
    <w:rsid w:val="00706BF1"/>
    <w:rsid w:val="00707ADD"/>
    <w:rsid w:val="00707D40"/>
    <w:rsid w:val="00707D68"/>
    <w:rsid w:val="00707EBA"/>
    <w:rsid w:val="00710561"/>
    <w:rsid w:val="00710759"/>
    <w:rsid w:val="007107CB"/>
    <w:rsid w:val="00710C56"/>
    <w:rsid w:val="007118D2"/>
    <w:rsid w:val="0071287A"/>
    <w:rsid w:val="00712FFB"/>
    <w:rsid w:val="0071350E"/>
    <w:rsid w:val="00713BA3"/>
    <w:rsid w:val="00713BE3"/>
    <w:rsid w:val="00714342"/>
    <w:rsid w:val="0071499A"/>
    <w:rsid w:val="00714A0A"/>
    <w:rsid w:val="00714E2D"/>
    <w:rsid w:val="007155C7"/>
    <w:rsid w:val="007163FB"/>
    <w:rsid w:val="0071680C"/>
    <w:rsid w:val="00716CAA"/>
    <w:rsid w:val="00716CD7"/>
    <w:rsid w:val="00717368"/>
    <w:rsid w:val="007174D0"/>
    <w:rsid w:val="00717D9A"/>
    <w:rsid w:val="0072011D"/>
    <w:rsid w:val="007203DF"/>
    <w:rsid w:val="007204C4"/>
    <w:rsid w:val="00720999"/>
    <w:rsid w:val="00720BD7"/>
    <w:rsid w:val="00720E3C"/>
    <w:rsid w:val="00721945"/>
    <w:rsid w:val="00722230"/>
    <w:rsid w:val="007223B1"/>
    <w:rsid w:val="0072267D"/>
    <w:rsid w:val="00722693"/>
    <w:rsid w:val="00722795"/>
    <w:rsid w:val="007229D8"/>
    <w:rsid w:val="00722AF3"/>
    <w:rsid w:val="00722CCC"/>
    <w:rsid w:val="00722D81"/>
    <w:rsid w:val="00722EB2"/>
    <w:rsid w:val="007236BF"/>
    <w:rsid w:val="00724138"/>
    <w:rsid w:val="007241BD"/>
    <w:rsid w:val="007245BE"/>
    <w:rsid w:val="00724795"/>
    <w:rsid w:val="007249C0"/>
    <w:rsid w:val="00724C1B"/>
    <w:rsid w:val="00724DAE"/>
    <w:rsid w:val="00725113"/>
    <w:rsid w:val="00725174"/>
    <w:rsid w:val="00726102"/>
    <w:rsid w:val="007262FA"/>
    <w:rsid w:val="00726DD3"/>
    <w:rsid w:val="00727BCC"/>
    <w:rsid w:val="00727D42"/>
    <w:rsid w:val="00730138"/>
    <w:rsid w:val="00730385"/>
    <w:rsid w:val="0073125E"/>
    <w:rsid w:val="00731A63"/>
    <w:rsid w:val="00731CB2"/>
    <w:rsid w:val="00731DE8"/>
    <w:rsid w:val="00731F37"/>
    <w:rsid w:val="00731FDA"/>
    <w:rsid w:val="00732907"/>
    <w:rsid w:val="00732B93"/>
    <w:rsid w:val="00732D1E"/>
    <w:rsid w:val="007338DA"/>
    <w:rsid w:val="00734860"/>
    <w:rsid w:val="0073564A"/>
    <w:rsid w:val="007370A0"/>
    <w:rsid w:val="0073777B"/>
    <w:rsid w:val="0074005E"/>
    <w:rsid w:val="0074070F"/>
    <w:rsid w:val="0074103D"/>
    <w:rsid w:val="007416F9"/>
    <w:rsid w:val="00741BD5"/>
    <w:rsid w:val="00741D62"/>
    <w:rsid w:val="00742149"/>
    <w:rsid w:val="0074244B"/>
    <w:rsid w:val="00742952"/>
    <w:rsid w:val="00742A0A"/>
    <w:rsid w:val="00742E80"/>
    <w:rsid w:val="007438D1"/>
    <w:rsid w:val="007443A6"/>
    <w:rsid w:val="007444C4"/>
    <w:rsid w:val="00744571"/>
    <w:rsid w:val="00745567"/>
    <w:rsid w:val="0074559A"/>
    <w:rsid w:val="007456C5"/>
    <w:rsid w:val="007457B3"/>
    <w:rsid w:val="007459FC"/>
    <w:rsid w:val="00746E1E"/>
    <w:rsid w:val="0075028F"/>
    <w:rsid w:val="007504F9"/>
    <w:rsid w:val="00750EFD"/>
    <w:rsid w:val="00751611"/>
    <w:rsid w:val="007516EA"/>
    <w:rsid w:val="007517A5"/>
    <w:rsid w:val="007519F4"/>
    <w:rsid w:val="00751B39"/>
    <w:rsid w:val="0075277D"/>
    <w:rsid w:val="00752B0C"/>
    <w:rsid w:val="00752FBF"/>
    <w:rsid w:val="00752FE7"/>
    <w:rsid w:val="00753712"/>
    <w:rsid w:val="007540A5"/>
    <w:rsid w:val="007544C6"/>
    <w:rsid w:val="00754801"/>
    <w:rsid w:val="007548DA"/>
    <w:rsid w:val="00754CE2"/>
    <w:rsid w:val="00755357"/>
    <w:rsid w:val="00755D37"/>
    <w:rsid w:val="007569AA"/>
    <w:rsid w:val="00757670"/>
    <w:rsid w:val="00757B98"/>
    <w:rsid w:val="00757C1E"/>
    <w:rsid w:val="00757F34"/>
    <w:rsid w:val="00760369"/>
    <w:rsid w:val="00760F1F"/>
    <w:rsid w:val="007614F6"/>
    <w:rsid w:val="00761587"/>
    <w:rsid w:val="00761830"/>
    <w:rsid w:val="00761C0C"/>
    <w:rsid w:val="007628A9"/>
    <w:rsid w:val="00762CBA"/>
    <w:rsid w:val="00763158"/>
    <w:rsid w:val="007633F6"/>
    <w:rsid w:val="00763560"/>
    <w:rsid w:val="007637F6"/>
    <w:rsid w:val="007640FB"/>
    <w:rsid w:val="00764F0E"/>
    <w:rsid w:val="00765262"/>
    <w:rsid w:val="007659E6"/>
    <w:rsid w:val="00765AF7"/>
    <w:rsid w:val="00765FC5"/>
    <w:rsid w:val="0076631A"/>
    <w:rsid w:val="007666C2"/>
    <w:rsid w:val="0076689E"/>
    <w:rsid w:val="007669F0"/>
    <w:rsid w:val="00766BD7"/>
    <w:rsid w:val="0076720C"/>
    <w:rsid w:val="00767236"/>
    <w:rsid w:val="00767C65"/>
    <w:rsid w:val="00767F7D"/>
    <w:rsid w:val="0077009A"/>
    <w:rsid w:val="007712F5"/>
    <w:rsid w:val="0077158C"/>
    <w:rsid w:val="007716BC"/>
    <w:rsid w:val="0077170C"/>
    <w:rsid w:val="00771740"/>
    <w:rsid w:val="00771949"/>
    <w:rsid w:val="00771DC1"/>
    <w:rsid w:val="00772378"/>
    <w:rsid w:val="0077272F"/>
    <w:rsid w:val="007729A9"/>
    <w:rsid w:val="00772C52"/>
    <w:rsid w:val="00772CF7"/>
    <w:rsid w:val="00772D97"/>
    <w:rsid w:val="00773351"/>
    <w:rsid w:val="007733DC"/>
    <w:rsid w:val="00774E7F"/>
    <w:rsid w:val="0077501A"/>
    <w:rsid w:val="0077523D"/>
    <w:rsid w:val="007758BE"/>
    <w:rsid w:val="00775968"/>
    <w:rsid w:val="00775D7A"/>
    <w:rsid w:val="00776107"/>
    <w:rsid w:val="00776981"/>
    <w:rsid w:val="00776DBA"/>
    <w:rsid w:val="0077706F"/>
    <w:rsid w:val="00777141"/>
    <w:rsid w:val="0077754F"/>
    <w:rsid w:val="0078007E"/>
    <w:rsid w:val="007802B2"/>
    <w:rsid w:val="00780B39"/>
    <w:rsid w:val="00780EF6"/>
    <w:rsid w:val="0078166C"/>
    <w:rsid w:val="00781A6E"/>
    <w:rsid w:val="00781F5F"/>
    <w:rsid w:val="00782DEA"/>
    <w:rsid w:val="007836A8"/>
    <w:rsid w:val="00783786"/>
    <w:rsid w:val="007841CF"/>
    <w:rsid w:val="0078424D"/>
    <w:rsid w:val="00785EB6"/>
    <w:rsid w:val="00786136"/>
    <w:rsid w:val="00786795"/>
    <w:rsid w:val="0078706B"/>
    <w:rsid w:val="00787121"/>
    <w:rsid w:val="007875DD"/>
    <w:rsid w:val="0079016F"/>
    <w:rsid w:val="0079047F"/>
    <w:rsid w:val="0079055D"/>
    <w:rsid w:val="007906D8"/>
    <w:rsid w:val="007909E7"/>
    <w:rsid w:val="00791350"/>
    <w:rsid w:val="00791B40"/>
    <w:rsid w:val="00792008"/>
    <w:rsid w:val="00792DF5"/>
    <w:rsid w:val="00792F3A"/>
    <w:rsid w:val="00793253"/>
    <w:rsid w:val="0079383C"/>
    <w:rsid w:val="00793B50"/>
    <w:rsid w:val="00794000"/>
    <w:rsid w:val="007945E3"/>
    <w:rsid w:val="0079499F"/>
    <w:rsid w:val="007950BF"/>
    <w:rsid w:val="007957A9"/>
    <w:rsid w:val="007963B5"/>
    <w:rsid w:val="007965A6"/>
    <w:rsid w:val="0079781D"/>
    <w:rsid w:val="00797ECA"/>
    <w:rsid w:val="007A0182"/>
    <w:rsid w:val="007A099E"/>
    <w:rsid w:val="007A0CA5"/>
    <w:rsid w:val="007A0F16"/>
    <w:rsid w:val="007A1439"/>
    <w:rsid w:val="007A1A10"/>
    <w:rsid w:val="007A1B2E"/>
    <w:rsid w:val="007A269A"/>
    <w:rsid w:val="007A26A5"/>
    <w:rsid w:val="007A2CE9"/>
    <w:rsid w:val="007A3172"/>
    <w:rsid w:val="007A3234"/>
    <w:rsid w:val="007A3444"/>
    <w:rsid w:val="007A36E1"/>
    <w:rsid w:val="007A4B2F"/>
    <w:rsid w:val="007A56E4"/>
    <w:rsid w:val="007A67EA"/>
    <w:rsid w:val="007A731E"/>
    <w:rsid w:val="007A755D"/>
    <w:rsid w:val="007A7689"/>
    <w:rsid w:val="007A76D3"/>
    <w:rsid w:val="007A7BB3"/>
    <w:rsid w:val="007B0131"/>
    <w:rsid w:val="007B0505"/>
    <w:rsid w:val="007B05A3"/>
    <w:rsid w:val="007B07A7"/>
    <w:rsid w:val="007B0C44"/>
    <w:rsid w:val="007B1419"/>
    <w:rsid w:val="007B1483"/>
    <w:rsid w:val="007B1A90"/>
    <w:rsid w:val="007B1B42"/>
    <w:rsid w:val="007B322F"/>
    <w:rsid w:val="007B3332"/>
    <w:rsid w:val="007B3D50"/>
    <w:rsid w:val="007B4000"/>
    <w:rsid w:val="007B48A9"/>
    <w:rsid w:val="007B48CB"/>
    <w:rsid w:val="007B5845"/>
    <w:rsid w:val="007B5DE0"/>
    <w:rsid w:val="007B6168"/>
    <w:rsid w:val="007B6394"/>
    <w:rsid w:val="007B6A06"/>
    <w:rsid w:val="007B6D32"/>
    <w:rsid w:val="007B735E"/>
    <w:rsid w:val="007B7F90"/>
    <w:rsid w:val="007C0C31"/>
    <w:rsid w:val="007C0D2F"/>
    <w:rsid w:val="007C0EC0"/>
    <w:rsid w:val="007C121E"/>
    <w:rsid w:val="007C129C"/>
    <w:rsid w:val="007C1B36"/>
    <w:rsid w:val="007C1CE5"/>
    <w:rsid w:val="007C1E20"/>
    <w:rsid w:val="007C2455"/>
    <w:rsid w:val="007C29CA"/>
    <w:rsid w:val="007C32D2"/>
    <w:rsid w:val="007C427F"/>
    <w:rsid w:val="007C42D3"/>
    <w:rsid w:val="007C4301"/>
    <w:rsid w:val="007C46C8"/>
    <w:rsid w:val="007C4780"/>
    <w:rsid w:val="007C487D"/>
    <w:rsid w:val="007C4AA1"/>
    <w:rsid w:val="007C4EDC"/>
    <w:rsid w:val="007C507C"/>
    <w:rsid w:val="007C551D"/>
    <w:rsid w:val="007C569A"/>
    <w:rsid w:val="007C5DDE"/>
    <w:rsid w:val="007C6432"/>
    <w:rsid w:val="007C6821"/>
    <w:rsid w:val="007C68D2"/>
    <w:rsid w:val="007C69AE"/>
    <w:rsid w:val="007C73B1"/>
    <w:rsid w:val="007C7519"/>
    <w:rsid w:val="007C7721"/>
    <w:rsid w:val="007D01F9"/>
    <w:rsid w:val="007D03D9"/>
    <w:rsid w:val="007D071E"/>
    <w:rsid w:val="007D0884"/>
    <w:rsid w:val="007D0D79"/>
    <w:rsid w:val="007D191E"/>
    <w:rsid w:val="007D1A0C"/>
    <w:rsid w:val="007D2AB1"/>
    <w:rsid w:val="007D2D13"/>
    <w:rsid w:val="007D2E83"/>
    <w:rsid w:val="007D3784"/>
    <w:rsid w:val="007D392A"/>
    <w:rsid w:val="007D4434"/>
    <w:rsid w:val="007D4CD3"/>
    <w:rsid w:val="007D5593"/>
    <w:rsid w:val="007D58D6"/>
    <w:rsid w:val="007D5B98"/>
    <w:rsid w:val="007D5CE8"/>
    <w:rsid w:val="007D6452"/>
    <w:rsid w:val="007D64EB"/>
    <w:rsid w:val="007D6513"/>
    <w:rsid w:val="007D6F36"/>
    <w:rsid w:val="007D6F68"/>
    <w:rsid w:val="007D724C"/>
    <w:rsid w:val="007D7C5F"/>
    <w:rsid w:val="007E02B7"/>
    <w:rsid w:val="007E0D81"/>
    <w:rsid w:val="007E0D8E"/>
    <w:rsid w:val="007E1084"/>
    <w:rsid w:val="007E2562"/>
    <w:rsid w:val="007E28CC"/>
    <w:rsid w:val="007E29EE"/>
    <w:rsid w:val="007E35A4"/>
    <w:rsid w:val="007E363D"/>
    <w:rsid w:val="007E36CA"/>
    <w:rsid w:val="007E3F81"/>
    <w:rsid w:val="007E409F"/>
    <w:rsid w:val="007E455F"/>
    <w:rsid w:val="007E4603"/>
    <w:rsid w:val="007E5CD6"/>
    <w:rsid w:val="007E630E"/>
    <w:rsid w:val="007E63D1"/>
    <w:rsid w:val="007E66CA"/>
    <w:rsid w:val="007E6A36"/>
    <w:rsid w:val="007E701B"/>
    <w:rsid w:val="007E70A9"/>
    <w:rsid w:val="007E791F"/>
    <w:rsid w:val="007F16AD"/>
    <w:rsid w:val="007F1ADC"/>
    <w:rsid w:val="007F2450"/>
    <w:rsid w:val="007F2676"/>
    <w:rsid w:val="007F2D41"/>
    <w:rsid w:val="007F2F94"/>
    <w:rsid w:val="007F3120"/>
    <w:rsid w:val="007F386D"/>
    <w:rsid w:val="007F4177"/>
    <w:rsid w:val="007F417E"/>
    <w:rsid w:val="007F46EE"/>
    <w:rsid w:val="007F477C"/>
    <w:rsid w:val="007F4B8F"/>
    <w:rsid w:val="007F4DB1"/>
    <w:rsid w:val="007F4FC5"/>
    <w:rsid w:val="007F544E"/>
    <w:rsid w:val="007F5852"/>
    <w:rsid w:val="007F6DAC"/>
    <w:rsid w:val="007F7268"/>
    <w:rsid w:val="007F7983"/>
    <w:rsid w:val="00800C21"/>
    <w:rsid w:val="0080222C"/>
    <w:rsid w:val="0080228C"/>
    <w:rsid w:val="00802DE9"/>
    <w:rsid w:val="00803203"/>
    <w:rsid w:val="00803729"/>
    <w:rsid w:val="00803ABA"/>
    <w:rsid w:val="00803BF3"/>
    <w:rsid w:val="008047AA"/>
    <w:rsid w:val="00804B99"/>
    <w:rsid w:val="008051B5"/>
    <w:rsid w:val="00806465"/>
    <w:rsid w:val="00806E1A"/>
    <w:rsid w:val="00806F26"/>
    <w:rsid w:val="008071AA"/>
    <w:rsid w:val="008071D7"/>
    <w:rsid w:val="00807271"/>
    <w:rsid w:val="008074A2"/>
    <w:rsid w:val="008110CE"/>
    <w:rsid w:val="00811197"/>
    <w:rsid w:val="00811406"/>
    <w:rsid w:val="0081143A"/>
    <w:rsid w:val="008115F2"/>
    <w:rsid w:val="0081185D"/>
    <w:rsid w:val="0081237C"/>
    <w:rsid w:val="00812B52"/>
    <w:rsid w:val="00812DCF"/>
    <w:rsid w:val="008138E3"/>
    <w:rsid w:val="00813F32"/>
    <w:rsid w:val="008144AE"/>
    <w:rsid w:val="00814784"/>
    <w:rsid w:val="00815685"/>
    <w:rsid w:val="00815F3F"/>
    <w:rsid w:val="0081661B"/>
    <w:rsid w:val="00820427"/>
    <w:rsid w:val="008209A7"/>
    <w:rsid w:val="008213A7"/>
    <w:rsid w:val="00821553"/>
    <w:rsid w:val="008222F5"/>
    <w:rsid w:val="008223C2"/>
    <w:rsid w:val="0082259B"/>
    <w:rsid w:val="008226D4"/>
    <w:rsid w:val="00822C9D"/>
    <w:rsid w:val="00822ED1"/>
    <w:rsid w:val="00823EC0"/>
    <w:rsid w:val="00824072"/>
    <w:rsid w:val="0082408F"/>
    <w:rsid w:val="0082486C"/>
    <w:rsid w:val="0082488A"/>
    <w:rsid w:val="00825107"/>
    <w:rsid w:val="00825BB9"/>
    <w:rsid w:val="00826364"/>
    <w:rsid w:val="00826FC3"/>
    <w:rsid w:val="00827E1B"/>
    <w:rsid w:val="00827ED3"/>
    <w:rsid w:val="008305F8"/>
    <w:rsid w:val="00830B80"/>
    <w:rsid w:val="00831159"/>
    <w:rsid w:val="0083126C"/>
    <w:rsid w:val="00831674"/>
    <w:rsid w:val="00831993"/>
    <w:rsid w:val="00831CC5"/>
    <w:rsid w:val="00831CC9"/>
    <w:rsid w:val="00832676"/>
    <w:rsid w:val="00832980"/>
    <w:rsid w:val="00832A55"/>
    <w:rsid w:val="008330F7"/>
    <w:rsid w:val="00833544"/>
    <w:rsid w:val="00834250"/>
    <w:rsid w:val="008346E8"/>
    <w:rsid w:val="00834E4F"/>
    <w:rsid w:val="00834F84"/>
    <w:rsid w:val="008350B4"/>
    <w:rsid w:val="0083510A"/>
    <w:rsid w:val="00835116"/>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2F58"/>
    <w:rsid w:val="00843131"/>
    <w:rsid w:val="008431D3"/>
    <w:rsid w:val="00843436"/>
    <w:rsid w:val="00843AB1"/>
    <w:rsid w:val="008443C7"/>
    <w:rsid w:val="0084460F"/>
    <w:rsid w:val="0084472F"/>
    <w:rsid w:val="00845315"/>
    <w:rsid w:val="00845485"/>
    <w:rsid w:val="00845954"/>
    <w:rsid w:val="00845970"/>
    <w:rsid w:val="00845D9C"/>
    <w:rsid w:val="008464CD"/>
    <w:rsid w:val="00846E62"/>
    <w:rsid w:val="008471CD"/>
    <w:rsid w:val="00847D23"/>
    <w:rsid w:val="00847F46"/>
    <w:rsid w:val="00850230"/>
    <w:rsid w:val="008502DC"/>
    <w:rsid w:val="008506F4"/>
    <w:rsid w:val="00850E52"/>
    <w:rsid w:val="00850E80"/>
    <w:rsid w:val="008513C4"/>
    <w:rsid w:val="00851989"/>
    <w:rsid w:val="00851D89"/>
    <w:rsid w:val="00853192"/>
    <w:rsid w:val="008531EA"/>
    <w:rsid w:val="00853E28"/>
    <w:rsid w:val="0085471B"/>
    <w:rsid w:val="00854971"/>
    <w:rsid w:val="00855331"/>
    <w:rsid w:val="008555F8"/>
    <w:rsid w:val="00856529"/>
    <w:rsid w:val="008567F8"/>
    <w:rsid w:val="00856EF5"/>
    <w:rsid w:val="00856F28"/>
    <w:rsid w:val="0085726E"/>
    <w:rsid w:val="0085771E"/>
    <w:rsid w:val="00857AD0"/>
    <w:rsid w:val="00860DF1"/>
    <w:rsid w:val="0086166A"/>
    <w:rsid w:val="00862055"/>
    <w:rsid w:val="00862138"/>
    <w:rsid w:val="00862508"/>
    <w:rsid w:val="00862E3E"/>
    <w:rsid w:val="0086393A"/>
    <w:rsid w:val="00863A5C"/>
    <w:rsid w:val="008648A3"/>
    <w:rsid w:val="00864931"/>
    <w:rsid w:val="0086563C"/>
    <w:rsid w:val="0086570D"/>
    <w:rsid w:val="00866353"/>
    <w:rsid w:val="00866A23"/>
    <w:rsid w:val="0086758A"/>
    <w:rsid w:val="00867703"/>
    <w:rsid w:val="00867A6C"/>
    <w:rsid w:val="0087045E"/>
    <w:rsid w:val="0087086A"/>
    <w:rsid w:val="00870C1A"/>
    <w:rsid w:val="00870D99"/>
    <w:rsid w:val="008723CD"/>
    <w:rsid w:val="00872A50"/>
    <w:rsid w:val="00873756"/>
    <w:rsid w:val="008740AE"/>
    <w:rsid w:val="0087463D"/>
    <w:rsid w:val="00874A0F"/>
    <w:rsid w:val="008750DD"/>
    <w:rsid w:val="0087525B"/>
    <w:rsid w:val="0087531F"/>
    <w:rsid w:val="00875531"/>
    <w:rsid w:val="00875953"/>
    <w:rsid w:val="0087641C"/>
    <w:rsid w:val="008764A8"/>
    <w:rsid w:val="0087659D"/>
    <w:rsid w:val="008774DA"/>
    <w:rsid w:val="00877876"/>
    <w:rsid w:val="00877D1A"/>
    <w:rsid w:val="00880614"/>
    <w:rsid w:val="00880967"/>
    <w:rsid w:val="00880C34"/>
    <w:rsid w:val="00880D87"/>
    <w:rsid w:val="0088132F"/>
    <w:rsid w:val="0088139E"/>
    <w:rsid w:val="0088211B"/>
    <w:rsid w:val="0088291F"/>
    <w:rsid w:val="00882C49"/>
    <w:rsid w:val="00882D7B"/>
    <w:rsid w:val="008835AB"/>
    <w:rsid w:val="008845FA"/>
    <w:rsid w:val="00884B8F"/>
    <w:rsid w:val="00884BBC"/>
    <w:rsid w:val="00885082"/>
    <w:rsid w:val="0088579E"/>
    <w:rsid w:val="00885825"/>
    <w:rsid w:val="0088588B"/>
    <w:rsid w:val="00886D25"/>
    <w:rsid w:val="00887D23"/>
    <w:rsid w:val="00890072"/>
    <w:rsid w:val="008911FA"/>
    <w:rsid w:val="008914C4"/>
    <w:rsid w:val="0089180D"/>
    <w:rsid w:val="00891A51"/>
    <w:rsid w:val="008923C4"/>
    <w:rsid w:val="0089255F"/>
    <w:rsid w:val="00892930"/>
    <w:rsid w:val="00892A6E"/>
    <w:rsid w:val="00893A7C"/>
    <w:rsid w:val="0089482A"/>
    <w:rsid w:val="00894D72"/>
    <w:rsid w:val="00895530"/>
    <w:rsid w:val="00896239"/>
    <w:rsid w:val="0089660D"/>
    <w:rsid w:val="008970C1"/>
    <w:rsid w:val="00897559"/>
    <w:rsid w:val="008A011F"/>
    <w:rsid w:val="008A0772"/>
    <w:rsid w:val="008A07DB"/>
    <w:rsid w:val="008A0FF1"/>
    <w:rsid w:val="008A10A4"/>
    <w:rsid w:val="008A1339"/>
    <w:rsid w:val="008A13AD"/>
    <w:rsid w:val="008A14B0"/>
    <w:rsid w:val="008A162F"/>
    <w:rsid w:val="008A1911"/>
    <w:rsid w:val="008A19D7"/>
    <w:rsid w:val="008A1FA6"/>
    <w:rsid w:val="008A23E0"/>
    <w:rsid w:val="008A2521"/>
    <w:rsid w:val="008A34C0"/>
    <w:rsid w:val="008A3B00"/>
    <w:rsid w:val="008A409D"/>
    <w:rsid w:val="008A465C"/>
    <w:rsid w:val="008A47C4"/>
    <w:rsid w:val="008A4BC4"/>
    <w:rsid w:val="008A4BDA"/>
    <w:rsid w:val="008A4CA8"/>
    <w:rsid w:val="008A5042"/>
    <w:rsid w:val="008A52B7"/>
    <w:rsid w:val="008A5431"/>
    <w:rsid w:val="008A58E1"/>
    <w:rsid w:val="008A5CF0"/>
    <w:rsid w:val="008A6B44"/>
    <w:rsid w:val="008A6FFF"/>
    <w:rsid w:val="008A7132"/>
    <w:rsid w:val="008A78F6"/>
    <w:rsid w:val="008A7CBB"/>
    <w:rsid w:val="008B01CF"/>
    <w:rsid w:val="008B069F"/>
    <w:rsid w:val="008B088E"/>
    <w:rsid w:val="008B0A2E"/>
    <w:rsid w:val="008B0B15"/>
    <w:rsid w:val="008B0B57"/>
    <w:rsid w:val="008B0E66"/>
    <w:rsid w:val="008B0ED6"/>
    <w:rsid w:val="008B12D7"/>
    <w:rsid w:val="008B1867"/>
    <w:rsid w:val="008B1CA8"/>
    <w:rsid w:val="008B25E5"/>
    <w:rsid w:val="008B2837"/>
    <w:rsid w:val="008B2D21"/>
    <w:rsid w:val="008B31C4"/>
    <w:rsid w:val="008B376A"/>
    <w:rsid w:val="008B4862"/>
    <w:rsid w:val="008B50DE"/>
    <w:rsid w:val="008B51B0"/>
    <w:rsid w:val="008B5225"/>
    <w:rsid w:val="008B54A9"/>
    <w:rsid w:val="008B54F8"/>
    <w:rsid w:val="008B5586"/>
    <w:rsid w:val="008B5C62"/>
    <w:rsid w:val="008B5EF3"/>
    <w:rsid w:val="008B600C"/>
    <w:rsid w:val="008B63CF"/>
    <w:rsid w:val="008B6506"/>
    <w:rsid w:val="008B6611"/>
    <w:rsid w:val="008B7B7F"/>
    <w:rsid w:val="008C0294"/>
    <w:rsid w:val="008C065C"/>
    <w:rsid w:val="008C0A68"/>
    <w:rsid w:val="008C1743"/>
    <w:rsid w:val="008C1960"/>
    <w:rsid w:val="008C1E35"/>
    <w:rsid w:val="008C2D07"/>
    <w:rsid w:val="008C3EF0"/>
    <w:rsid w:val="008C4389"/>
    <w:rsid w:val="008C46D9"/>
    <w:rsid w:val="008C4778"/>
    <w:rsid w:val="008C4A69"/>
    <w:rsid w:val="008C4D99"/>
    <w:rsid w:val="008C517B"/>
    <w:rsid w:val="008C5AE2"/>
    <w:rsid w:val="008C674B"/>
    <w:rsid w:val="008C74C1"/>
    <w:rsid w:val="008C7536"/>
    <w:rsid w:val="008C7D2A"/>
    <w:rsid w:val="008D04D5"/>
    <w:rsid w:val="008D1853"/>
    <w:rsid w:val="008D1AD3"/>
    <w:rsid w:val="008D1C5E"/>
    <w:rsid w:val="008D215D"/>
    <w:rsid w:val="008D2386"/>
    <w:rsid w:val="008D2935"/>
    <w:rsid w:val="008D2C82"/>
    <w:rsid w:val="008D3706"/>
    <w:rsid w:val="008D3904"/>
    <w:rsid w:val="008D49B1"/>
    <w:rsid w:val="008D57B0"/>
    <w:rsid w:val="008D5AD1"/>
    <w:rsid w:val="008D75BE"/>
    <w:rsid w:val="008D7D87"/>
    <w:rsid w:val="008D7EF5"/>
    <w:rsid w:val="008D7F80"/>
    <w:rsid w:val="008E087F"/>
    <w:rsid w:val="008E1ED1"/>
    <w:rsid w:val="008E1FA9"/>
    <w:rsid w:val="008E20E6"/>
    <w:rsid w:val="008E26A3"/>
    <w:rsid w:val="008E288C"/>
    <w:rsid w:val="008E32B3"/>
    <w:rsid w:val="008E3496"/>
    <w:rsid w:val="008E3597"/>
    <w:rsid w:val="008E3AB3"/>
    <w:rsid w:val="008E4260"/>
    <w:rsid w:val="008E4CE6"/>
    <w:rsid w:val="008E4D4A"/>
    <w:rsid w:val="008E51A0"/>
    <w:rsid w:val="008E5AE5"/>
    <w:rsid w:val="008E5DD3"/>
    <w:rsid w:val="008E6127"/>
    <w:rsid w:val="008E676A"/>
    <w:rsid w:val="008E6E5D"/>
    <w:rsid w:val="008E7525"/>
    <w:rsid w:val="008E76CA"/>
    <w:rsid w:val="008F0768"/>
    <w:rsid w:val="008F086A"/>
    <w:rsid w:val="008F1108"/>
    <w:rsid w:val="008F110A"/>
    <w:rsid w:val="008F1513"/>
    <w:rsid w:val="008F168D"/>
    <w:rsid w:val="008F18A0"/>
    <w:rsid w:val="008F205F"/>
    <w:rsid w:val="008F208C"/>
    <w:rsid w:val="008F25C9"/>
    <w:rsid w:val="008F2947"/>
    <w:rsid w:val="008F335F"/>
    <w:rsid w:val="008F369B"/>
    <w:rsid w:val="008F3AC9"/>
    <w:rsid w:val="008F3EF6"/>
    <w:rsid w:val="008F425F"/>
    <w:rsid w:val="008F44DD"/>
    <w:rsid w:val="008F497E"/>
    <w:rsid w:val="008F4ADA"/>
    <w:rsid w:val="008F50AB"/>
    <w:rsid w:val="008F5111"/>
    <w:rsid w:val="008F526A"/>
    <w:rsid w:val="008F54CB"/>
    <w:rsid w:val="008F5542"/>
    <w:rsid w:val="008F59B9"/>
    <w:rsid w:val="008F5BCE"/>
    <w:rsid w:val="008F5CD9"/>
    <w:rsid w:val="008F5CFD"/>
    <w:rsid w:val="008F5F2A"/>
    <w:rsid w:val="008F63D4"/>
    <w:rsid w:val="008F646B"/>
    <w:rsid w:val="008F68AB"/>
    <w:rsid w:val="008F6D19"/>
    <w:rsid w:val="008F7E25"/>
    <w:rsid w:val="009001A6"/>
    <w:rsid w:val="0090048A"/>
    <w:rsid w:val="0090132C"/>
    <w:rsid w:val="00901600"/>
    <w:rsid w:val="00901D96"/>
    <w:rsid w:val="00901E19"/>
    <w:rsid w:val="00901EE4"/>
    <w:rsid w:val="00902228"/>
    <w:rsid w:val="0090235E"/>
    <w:rsid w:val="0090243E"/>
    <w:rsid w:val="009025D2"/>
    <w:rsid w:val="0090268B"/>
    <w:rsid w:val="00902D40"/>
    <w:rsid w:val="00903DC9"/>
    <w:rsid w:val="00904271"/>
    <w:rsid w:val="00904F38"/>
    <w:rsid w:val="00905106"/>
    <w:rsid w:val="00905362"/>
    <w:rsid w:val="009056A3"/>
    <w:rsid w:val="009056B8"/>
    <w:rsid w:val="009057F4"/>
    <w:rsid w:val="00905DDA"/>
    <w:rsid w:val="009066EF"/>
    <w:rsid w:val="0090672E"/>
    <w:rsid w:val="00906920"/>
    <w:rsid w:val="00906D69"/>
    <w:rsid w:val="009071BE"/>
    <w:rsid w:val="0090752A"/>
    <w:rsid w:val="009077C7"/>
    <w:rsid w:val="009105C6"/>
    <w:rsid w:val="00910C05"/>
    <w:rsid w:val="0091186F"/>
    <w:rsid w:val="00912033"/>
    <w:rsid w:val="009136A8"/>
    <w:rsid w:val="00913734"/>
    <w:rsid w:val="009138AB"/>
    <w:rsid w:val="00914772"/>
    <w:rsid w:val="0091648F"/>
    <w:rsid w:val="00916A93"/>
    <w:rsid w:val="00917157"/>
    <w:rsid w:val="00917267"/>
    <w:rsid w:val="00917591"/>
    <w:rsid w:val="0091762B"/>
    <w:rsid w:val="009177C0"/>
    <w:rsid w:val="00917E37"/>
    <w:rsid w:val="00920FA3"/>
    <w:rsid w:val="009216E5"/>
    <w:rsid w:val="00921FED"/>
    <w:rsid w:val="009220F2"/>
    <w:rsid w:val="00922475"/>
    <w:rsid w:val="0092258C"/>
    <w:rsid w:val="00922FDF"/>
    <w:rsid w:val="00923258"/>
    <w:rsid w:val="00923606"/>
    <w:rsid w:val="00923B27"/>
    <w:rsid w:val="009241A9"/>
    <w:rsid w:val="009242FA"/>
    <w:rsid w:val="00924CCC"/>
    <w:rsid w:val="009256BF"/>
    <w:rsid w:val="00925984"/>
    <w:rsid w:val="00925BDD"/>
    <w:rsid w:val="00926569"/>
    <w:rsid w:val="0093150B"/>
    <w:rsid w:val="00931F21"/>
    <w:rsid w:val="00932C39"/>
    <w:rsid w:val="00933F0E"/>
    <w:rsid w:val="009340A0"/>
    <w:rsid w:val="009342A6"/>
    <w:rsid w:val="009344B5"/>
    <w:rsid w:val="0093495E"/>
    <w:rsid w:val="009355FD"/>
    <w:rsid w:val="00935F7C"/>
    <w:rsid w:val="00936048"/>
    <w:rsid w:val="00936757"/>
    <w:rsid w:val="00936A02"/>
    <w:rsid w:val="00936A53"/>
    <w:rsid w:val="00936CCC"/>
    <w:rsid w:val="0093718A"/>
    <w:rsid w:val="00937A20"/>
    <w:rsid w:val="00937D2C"/>
    <w:rsid w:val="00940339"/>
    <w:rsid w:val="009405E2"/>
    <w:rsid w:val="0094137D"/>
    <w:rsid w:val="0094179F"/>
    <w:rsid w:val="0094197A"/>
    <w:rsid w:val="009419A7"/>
    <w:rsid w:val="00941D58"/>
    <w:rsid w:val="00942014"/>
    <w:rsid w:val="00942703"/>
    <w:rsid w:val="009427AE"/>
    <w:rsid w:val="009428FA"/>
    <w:rsid w:val="00942BEC"/>
    <w:rsid w:val="0094317C"/>
    <w:rsid w:val="00943E59"/>
    <w:rsid w:val="009440FB"/>
    <w:rsid w:val="00944399"/>
    <w:rsid w:val="009445D9"/>
    <w:rsid w:val="00944A7B"/>
    <w:rsid w:val="00944C61"/>
    <w:rsid w:val="00944E77"/>
    <w:rsid w:val="009451EE"/>
    <w:rsid w:val="0094529A"/>
    <w:rsid w:val="00945AA8"/>
    <w:rsid w:val="009465AB"/>
    <w:rsid w:val="00946656"/>
    <w:rsid w:val="00946A05"/>
    <w:rsid w:val="00946DEA"/>
    <w:rsid w:val="00946F39"/>
    <w:rsid w:val="00947098"/>
    <w:rsid w:val="00947408"/>
    <w:rsid w:val="009474A1"/>
    <w:rsid w:val="00947ABE"/>
    <w:rsid w:val="00950025"/>
    <w:rsid w:val="009501CD"/>
    <w:rsid w:val="00950B08"/>
    <w:rsid w:val="00950F3A"/>
    <w:rsid w:val="009512F4"/>
    <w:rsid w:val="0095248B"/>
    <w:rsid w:val="0095256E"/>
    <w:rsid w:val="00952B48"/>
    <w:rsid w:val="009530D8"/>
    <w:rsid w:val="0095326B"/>
    <w:rsid w:val="00953551"/>
    <w:rsid w:val="00953B6F"/>
    <w:rsid w:val="0095403F"/>
    <w:rsid w:val="00954218"/>
    <w:rsid w:val="00955044"/>
    <w:rsid w:val="0095550E"/>
    <w:rsid w:val="00955AB5"/>
    <w:rsid w:val="00955EB2"/>
    <w:rsid w:val="00956C61"/>
    <w:rsid w:val="00956ED9"/>
    <w:rsid w:val="00956F0B"/>
    <w:rsid w:val="00957973"/>
    <w:rsid w:val="00957C6B"/>
    <w:rsid w:val="00957D6A"/>
    <w:rsid w:val="00957E3C"/>
    <w:rsid w:val="00957EF8"/>
    <w:rsid w:val="0096054B"/>
    <w:rsid w:val="00960EEE"/>
    <w:rsid w:val="0096136E"/>
    <w:rsid w:val="00961616"/>
    <w:rsid w:val="00961848"/>
    <w:rsid w:val="00961F36"/>
    <w:rsid w:val="0096205B"/>
    <w:rsid w:val="009635BD"/>
    <w:rsid w:val="00964868"/>
    <w:rsid w:val="009654EB"/>
    <w:rsid w:val="009655A3"/>
    <w:rsid w:val="00966033"/>
    <w:rsid w:val="00966795"/>
    <w:rsid w:val="009667CE"/>
    <w:rsid w:val="00966CEC"/>
    <w:rsid w:val="00966E08"/>
    <w:rsid w:val="009670BD"/>
    <w:rsid w:val="0096759E"/>
    <w:rsid w:val="00967C0A"/>
    <w:rsid w:val="00967D52"/>
    <w:rsid w:val="0097009E"/>
    <w:rsid w:val="0097017B"/>
    <w:rsid w:val="009706EE"/>
    <w:rsid w:val="00970C8A"/>
    <w:rsid w:val="00970FB8"/>
    <w:rsid w:val="00971BE7"/>
    <w:rsid w:val="00971F3D"/>
    <w:rsid w:val="00972082"/>
    <w:rsid w:val="009722B4"/>
    <w:rsid w:val="00972CBC"/>
    <w:rsid w:val="0097343A"/>
    <w:rsid w:val="0097384F"/>
    <w:rsid w:val="00973AE9"/>
    <w:rsid w:val="0097412C"/>
    <w:rsid w:val="009748A1"/>
    <w:rsid w:val="00974BC1"/>
    <w:rsid w:val="00975B76"/>
    <w:rsid w:val="00976D83"/>
    <w:rsid w:val="00976ECF"/>
    <w:rsid w:val="009770AE"/>
    <w:rsid w:val="00977954"/>
    <w:rsid w:val="00977AD1"/>
    <w:rsid w:val="00977DF0"/>
    <w:rsid w:val="009806E4"/>
    <w:rsid w:val="00980717"/>
    <w:rsid w:val="00981142"/>
    <w:rsid w:val="009811EE"/>
    <w:rsid w:val="009816F8"/>
    <w:rsid w:val="009819B1"/>
    <w:rsid w:val="009819B5"/>
    <w:rsid w:val="00982286"/>
    <w:rsid w:val="0098236B"/>
    <w:rsid w:val="009823E9"/>
    <w:rsid w:val="00982CFF"/>
    <w:rsid w:val="00983A4C"/>
    <w:rsid w:val="00983AB5"/>
    <w:rsid w:val="009840CF"/>
    <w:rsid w:val="00984776"/>
    <w:rsid w:val="009847F8"/>
    <w:rsid w:val="00985544"/>
    <w:rsid w:val="0098561F"/>
    <w:rsid w:val="00985BBF"/>
    <w:rsid w:val="00986066"/>
    <w:rsid w:val="009860D7"/>
    <w:rsid w:val="009862AF"/>
    <w:rsid w:val="00986973"/>
    <w:rsid w:val="00986AAC"/>
    <w:rsid w:val="00986D51"/>
    <w:rsid w:val="00986D78"/>
    <w:rsid w:val="0099024D"/>
    <w:rsid w:val="00990A7E"/>
    <w:rsid w:val="009910B3"/>
    <w:rsid w:val="00991456"/>
    <w:rsid w:val="0099165C"/>
    <w:rsid w:val="009916F7"/>
    <w:rsid w:val="00991829"/>
    <w:rsid w:val="00992030"/>
    <w:rsid w:val="00992EE4"/>
    <w:rsid w:val="00994938"/>
    <w:rsid w:val="00995767"/>
    <w:rsid w:val="00995F2E"/>
    <w:rsid w:val="00996713"/>
    <w:rsid w:val="00996E0E"/>
    <w:rsid w:val="00996FC2"/>
    <w:rsid w:val="00997A5E"/>
    <w:rsid w:val="00997CEA"/>
    <w:rsid w:val="00997D05"/>
    <w:rsid w:val="009A00AE"/>
    <w:rsid w:val="009A02A0"/>
    <w:rsid w:val="009A03DA"/>
    <w:rsid w:val="009A0619"/>
    <w:rsid w:val="009A0F2F"/>
    <w:rsid w:val="009A0FEC"/>
    <w:rsid w:val="009A1005"/>
    <w:rsid w:val="009A1465"/>
    <w:rsid w:val="009A26D0"/>
    <w:rsid w:val="009A2922"/>
    <w:rsid w:val="009A3260"/>
    <w:rsid w:val="009A34D6"/>
    <w:rsid w:val="009A363C"/>
    <w:rsid w:val="009A3FDA"/>
    <w:rsid w:val="009A433B"/>
    <w:rsid w:val="009A49A3"/>
    <w:rsid w:val="009A5054"/>
    <w:rsid w:val="009A60AE"/>
    <w:rsid w:val="009A6153"/>
    <w:rsid w:val="009A6D21"/>
    <w:rsid w:val="009A6E29"/>
    <w:rsid w:val="009A73D8"/>
    <w:rsid w:val="009A7722"/>
    <w:rsid w:val="009A7D59"/>
    <w:rsid w:val="009B0808"/>
    <w:rsid w:val="009B0FF1"/>
    <w:rsid w:val="009B10B6"/>
    <w:rsid w:val="009B11D4"/>
    <w:rsid w:val="009B1240"/>
    <w:rsid w:val="009B18A6"/>
    <w:rsid w:val="009B1B6D"/>
    <w:rsid w:val="009B2338"/>
    <w:rsid w:val="009B2F8B"/>
    <w:rsid w:val="009B32AB"/>
    <w:rsid w:val="009B3449"/>
    <w:rsid w:val="009B3AFD"/>
    <w:rsid w:val="009B3B84"/>
    <w:rsid w:val="009B3C57"/>
    <w:rsid w:val="009B3C8F"/>
    <w:rsid w:val="009B3D7E"/>
    <w:rsid w:val="009B403A"/>
    <w:rsid w:val="009B404B"/>
    <w:rsid w:val="009B4BCE"/>
    <w:rsid w:val="009B4BDA"/>
    <w:rsid w:val="009B4C13"/>
    <w:rsid w:val="009B4F1F"/>
    <w:rsid w:val="009B5410"/>
    <w:rsid w:val="009B5CAF"/>
    <w:rsid w:val="009B5D0E"/>
    <w:rsid w:val="009B6133"/>
    <w:rsid w:val="009B623C"/>
    <w:rsid w:val="009B6A7B"/>
    <w:rsid w:val="009B6C5E"/>
    <w:rsid w:val="009B6D33"/>
    <w:rsid w:val="009B732E"/>
    <w:rsid w:val="009B76D3"/>
    <w:rsid w:val="009B7A41"/>
    <w:rsid w:val="009B7CC7"/>
    <w:rsid w:val="009B7FFE"/>
    <w:rsid w:val="009C038D"/>
    <w:rsid w:val="009C0C9D"/>
    <w:rsid w:val="009C0CBB"/>
    <w:rsid w:val="009C1115"/>
    <w:rsid w:val="009C1241"/>
    <w:rsid w:val="009C1551"/>
    <w:rsid w:val="009C1B87"/>
    <w:rsid w:val="009C1BF2"/>
    <w:rsid w:val="009C2770"/>
    <w:rsid w:val="009C29D6"/>
    <w:rsid w:val="009C2A34"/>
    <w:rsid w:val="009C454C"/>
    <w:rsid w:val="009C4BB0"/>
    <w:rsid w:val="009C510B"/>
    <w:rsid w:val="009C5445"/>
    <w:rsid w:val="009C5ADF"/>
    <w:rsid w:val="009C606F"/>
    <w:rsid w:val="009C6987"/>
    <w:rsid w:val="009C6EB4"/>
    <w:rsid w:val="009C712E"/>
    <w:rsid w:val="009C74C5"/>
    <w:rsid w:val="009C74CE"/>
    <w:rsid w:val="009C7AE3"/>
    <w:rsid w:val="009C7BE9"/>
    <w:rsid w:val="009D0443"/>
    <w:rsid w:val="009D0C90"/>
    <w:rsid w:val="009D0F61"/>
    <w:rsid w:val="009D17C2"/>
    <w:rsid w:val="009D1945"/>
    <w:rsid w:val="009D2865"/>
    <w:rsid w:val="009D2E90"/>
    <w:rsid w:val="009D35AB"/>
    <w:rsid w:val="009D397C"/>
    <w:rsid w:val="009D39CB"/>
    <w:rsid w:val="009D3CC5"/>
    <w:rsid w:val="009D45CF"/>
    <w:rsid w:val="009D4693"/>
    <w:rsid w:val="009D4C54"/>
    <w:rsid w:val="009D4F55"/>
    <w:rsid w:val="009D5440"/>
    <w:rsid w:val="009D5751"/>
    <w:rsid w:val="009D6770"/>
    <w:rsid w:val="009D694E"/>
    <w:rsid w:val="009D6E17"/>
    <w:rsid w:val="009D73AE"/>
    <w:rsid w:val="009D772D"/>
    <w:rsid w:val="009D7837"/>
    <w:rsid w:val="009D7DDB"/>
    <w:rsid w:val="009D7ED2"/>
    <w:rsid w:val="009E0883"/>
    <w:rsid w:val="009E0A8B"/>
    <w:rsid w:val="009E0BEB"/>
    <w:rsid w:val="009E0ED2"/>
    <w:rsid w:val="009E1064"/>
    <w:rsid w:val="009E14CE"/>
    <w:rsid w:val="009E1BA7"/>
    <w:rsid w:val="009E1E24"/>
    <w:rsid w:val="009E275E"/>
    <w:rsid w:val="009E2887"/>
    <w:rsid w:val="009E32E2"/>
    <w:rsid w:val="009E35A6"/>
    <w:rsid w:val="009E3A02"/>
    <w:rsid w:val="009E409F"/>
    <w:rsid w:val="009E4D88"/>
    <w:rsid w:val="009E4E83"/>
    <w:rsid w:val="009E5644"/>
    <w:rsid w:val="009E5872"/>
    <w:rsid w:val="009E5F46"/>
    <w:rsid w:val="009E604E"/>
    <w:rsid w:val="009E6101"/>
    <w:rsid w:val="009E62B2"/>
    <w:rsid w:val="009E64DF"/>
    <w:rsid w:val="009E660D"/>
    <w:rsid w:val="009E6F4F"/>
    <w:rsid w:val="009E723C"/>
    <w:rsid w:val="009E7365"/>
    <w:rsid w:val="009E7EAF"/>
    <w:rsid w:val="009F0542"/>
    <w:rsid w:val="009F0590"/>
    <w:rsid w:val="009F0D19"/>
    <w:rsid w:val="009F0E6D"/>
    <w:rsid w:val="009F104E"/>
    <w:rsid w:val="009F1087"/>
    <w:rsid w:val="009F10E1"/>
    <w:rsid w:val="009F1550"/>
    <w:rsid w:val="009F156F"/>
    <w:rsid w:val="009F1608"/>
    <w:rsid w:val="009F2107"/>
    <w:rsid w:val="009F25B0"/>
    <w:rsid w:val="009F2857"/>
    <w:rsid w:val="009F2D5B"/>
    <w:rsid w:val="009F2F9C"/>
    <w:rsid w:val="009F338E"/>
    <w:rsid w:val="009F354B"/>
    <w:rsid w:val="009F3CE7"/>
    <w:rsid w:val="009F41C8"/>
    <w:rsid w:val="009F4F8D"/>
    <w:rsid w:val="009F5BD5"/>
    <w:rsid w:val="009F5E69"/>
    <w:rsid w:val="009F5F70"/>
    <w:rsid w:val="009F615F"/>
    <w:rsid w:val="009F688E"/>
    <w:rsid w:val="009F6B2E"/>
    <w:rsid w:val="009F6D13"/>
    <w:rsid w:val="009F7091"/>
    <w:rsid w:val="00A003E9"/>
    <w:rsid w:val="00A00A71"/>
    <w:rsid w:val="00A010EB"/>
    <w:rsid w:val="00A0114A"/>
    <w:rsid w:val="00A012FC"/>
    <w:rsid w:val="00A01B34"/>
    <w:rsid w:val="00A01D11"/>
    <w:rsid w:val="00A01EFD"/>
    <w:rsid w:val="00A020F9"/>
    <w:rsid w:val="00A02DB8"/>
    <w:rsid w:val="00A031F4"/>
    <w:rsid w:val="00A039C8"/>
    <w:rsid w:val="00A03A17"/>
    <w:rsid w:val="00A03B66"/>
    <w:rsid w:val="00A041A8"/>
    <w:rsid w:val="00A04923"/>
    <w:rsid w:val="00A0534F"/>
    <w:rsid w:val="00A057F6"/>
    <w:rsid w:val="00A05818"/>
    <w:rsid w:val="00A06548"/>
    <w:rsid w:val="00A06A0C"/>
    <w:rsid w:val="00A06E17"/>
    <w:rsid w:val="00A07476"/>
    <w:rsid w:val="00A0755C"/>
    <w:rsid w:val="00A075F3"/>
    <w:rsid w:val="00A07775"/>
    <w:rsid w:val="00A079AF"/>
    <w:rsid w:val="00A101C8"/>
    <w:rsid w:val="00A10646"/>
    <w:rsid w:val="00A10B8F"/>
    <w:rsid w:val="00A10EAE"/>
    <w:rsid w:val="00A1123B"/>
    <w:rsid w:val="00A118A3"/>
    <w:rsid w:val="00A11E5B"/>
    <w:rsid w:val="00A12018"/>
    <w:rsid w:val="00A1204B"/>
    <w:rsid w:val="00A122B1"/>
    <w:rsid w:val="00A127AE"/>
    <w:rsid w:val="00A12DC4"/>
    <w:rsid w:val="00A13E93"/>
    <w:rsid w:val="00A14651"/>
    <w:rsid w:val="00A14770"/>
    <w:rsid w:val="00A14A23"/>
    <w:rsid w:val="00A14D53"/>
    <w:rsid w:val="00A15325"/>
    <w:rsid w:val="00A1554A"/>
    <w:rsid w:val="00A155C1"/>
    <w:rsid w:val="00A160B4"/>
    <w:rsid w:val="00A162BA"/>
    <w:rsid w:val="00A16C57"/>
    <w:rsid w:val="00A16CD9"/>
    <w:rsid w:val="00A17F0C"/>
    <w:rsid w:val="00A17F2F"/>
    <w:rsid w:val="00A20313"/>
    <w:rsid w:val="00A205CD"/>
    <w:rsid w:val="00A20B1E"/>
    <w:rsid w:val="00A20F1E"/>
    <w:rsid w:val="00A20F55"/>
    <w:rsid w:val="00A211BE"/>
    <w:rsid w:val="00A211C1"/>
    <w:rsid w:val="00A21AF7"/>
    <w:rsid w:val="00A22540"/>
    <w:rsid w:val="00A225F9"/>
    <w:rsid w:val="00A23271"/>
    <w:rsid w:val="00A236A2"/>
    <w:rsid w:val="00A23786"/>
    <w:rsid w:val="00A23F70"/>
    <w:rsid w:val="00A246C1"/>
    <w:rsid w:val="00A2483D"/>
    <w:rsid w:val="00A253C0"/>
    <w:rsid w:val="00A26673"/>
    <w:rsid w:val="00A27468"/>
    <w:rsid w:val="00A274B1"/>
    <w:rsid w:val="00A2752C"/>
    <w:rsid w:val="00A27CD4"/>
    <w:rsid w:val="00A27DB7"/>
    <w:rsid w:val="00A27E53"/>
    <w:rsid w:val="00A3061F"/>
    <w:rsid w:val="00A30767"/>
    <w:rsid w:val="00A30A6F"/>
    <w:rsid w:val="00A30DF4"/>
    <w:rsid w:val="00A3181A"/>
    <w:rsid w:val="00A31C20"/>
    <w:rsid w:val="00A33121"/>
    <w:rsid w:val="00A336CF"/>
    <w:rsid w:val="00A33B32"/>
    <w:rsid w:val="00A33C29"/>
    <w:rsid w:val="00A33C72"/>
    <w:rsid w:val="00A33D23"/>
    <w:rsid w:val="00A3401F"/>
    <w:rsid w:val="00A344C9"/>
    <w:rsid w:val="00A3460C"/>
    <w:rsid w:val="00A34DC1"/>
    <w:rsid w:val="00A34EE4"/>
    <w:rsid w:val="00A351E8"/>
    <w:rsid w:val="00A3574F"/>
    <w:rsid w:val="00A358EC"/>
    <w:rsid w:val="00A35D02"/>
    <w:rsid w:val="00A36254"/>
    <w:rsid w:val="00A3626E"/>
    <w:rsid w:val="00A36312"/>
    <w:rsid w:val="00A366D1"/>
    <w:rsid w:val="00A36DDF"/>
    <w:rsid w:val="00A378DD"/>
    <w:rsid w:val="00A37B7A"/>
    <w:rsid w:val="00A37CA4"/>
    <w:rsid w:val="00A37D39"/>
    <w:rsid w:val="00A4014B"/>
    <w:rsid w:val="00A40262"/>
    <w:rsid w:val="00A40689"/>
    <w:rsid w:val="00A406F0"/>
    <w:rsid w:val="00A40862"/>
    <w:rsid w:val="00A40875"/>
    <w:rsid w:val="00A409DD"/>
    <w:rsid w:val="00A410D1"/>
    <w:rsid w:val="00A41219"/>
    <w:rsid w:val="00A4145E"/>
    <w:rsid w:val="00A414FB"/>
    <w:rsid w:val="00A41838"/>
    <w:rsid w:val="00A42D35"/>
    <w:rsid w:val="00A43472"/>
    <w:rsid w:val="00A438D6"/>
    <w:rsid w:val="00A43BC1"/>
    <w:rsid w:val="00A44227"/>
    <w:rsid w:val="00A443B5"/>
    <w:rsid w:val="00A445DB"/>
    <w:rsid w:val="00A45474"/>
    <w:rsid w:val="00A454C6"/>
    <w:rsid w:val="00A456C9"/>
    <w:rsid w:val="00A45DDF"/>
    <w:rsid w:val="00A45F27"/>
    <w:rsid w:val="00A45F59"/>
    <w:rsid w:val="00A461E3"/>
    <w:rsid w:val="00A46550"/>
    <w:rsid w:val="00A47871"/>
    <w:rsid w:val="00A479C3"/>
    <w:rsid w:val="00A50162"/>
    <w:rsid w:val="00A503E2"/>
    <w:rsid w:val="00A50D26"/>
    <w:rsid w:val="00A50EA8"/>
    <w:rsid w:val="00A50F2F"/>
    <w:rsid w:val="00A51CFD"/>
    <w:rsid w:val="00A52156"/>
    <w:rsid w:val="00A5227C"/>
    <w:rsid w:val="00A522BA"/>
    <w:rsid w:val="00A52802"/>
    <w:rsid w:val="00A52B5E"/>
    <w:rsid w:val="00A52D34"/>
    <w:rsid w:val="00A5406A"/>
    <w:rsid w:val="00A54401"/>
    <w:rsid w:val="00A54585"/>
    <w:rsid w:val="00A546BA"/>
    <w:rsid w:val="00A546D6"/>
    <w:rsid w:val="00A54F2A"/>
    <w:rsid w:val="00A54F3F"/>
    <w:rsid w:val="00A54F81"/>
    <w:rsid w:val="00A554B8"/>
    <w:rsid w:val="00A559B0"/>
    <w:rsid w:val="00A55CE4"/>
    <w:rsid w:val="00A55D41"/>
    <w:rsid w:val="00A56CB4"/>
    <w:rsid w:val="00A5750B"/>
    <w:rsid w:val="00A575D6"/>
    <w:rsid w:val="00A57D4A"/>
    <w:rsid w:val="00A601BC"/>
    <w:rsid w:val="00A6043A"/>
    <w:rsid w:val="00A60C16"/>
    <w:rsid w:val="00A60EEA"/>
    <w:rsid w:val="00A6137A"/>
    <w:rsid w:val="00A6173D"/>
    <w:rsid w:val="00A61A73"/>
    <w:rsid w:val="00A61EAC"/>
    <w:rsid w:val="00A62136"/>
    <w:rsid w:val="00A62245"/>
    <w:rsid w:val="00A629B5"/>
    <w:rsid w:val="00A62EEB"/>
    <w:rsid w:val="00A63A98"/>
    <w:rsid w:val="00A642D5"/>
    <w:rsid w:val="00A6447E"/>
    <w:rsid w:val="00A64B76"/>
    <w:rsid w:val="00A64E13"/>
    <w:rsid w:val="00A64EB0"/>
    <w:rsid w:val="00A64EC7"/>
    <w:rsid w:val="00A650C8"/>
    <w:rsid w:val="00A6598F"/>
    <w:rsid w:val="00A6630A"/>
    <w:rsid w:val="00A663B5"/>
    <w:rsid w:val="00A665D9"/>
    <w:rsid w:val="00A66873"/>
    <w:rsid w:val="00A66A15"/>
    <w:rsid w:val="00A66BD3"/>
    <w:rsid w:val="00A6781D"/>
    <w:rsid w:val="00A679C0"/>
    <w:rsid w:val="00A67C24"/>
    <w:rsid w:val="00A70241"/>
    <w:rsid w:val="00A70417"/>
    <w:rsid w:val="00A704A6"/>
    <w:rsid w:val="00A70963"/>
    <w:rsid w:val="00A70D36"/>
    <w:rsid w:val="00A71446"/>
    <w:rsid w:val="00A72883"/>
    <w:rsid w:val="00A728BC"/>
    <w:rsid w:val="00A72974"/>
    <w:rsid w:val="00A72C3F"/>
    <w:rsid w:val="00A730C6"/>
    <w:rsid w:val="00A747F7"/>
    <w:rsid w:val="00A74A67"/>
    <w:rsid w:val="00A74D31"/>
    <w:rsid w:val="00A74DF2"/>
    <w:rsid w:val="00A75156"/>
    <w:rsid w:val="00A75E19"/>
    <w:rsid w:val="00A7603A"/>
    <w:rsid w:val="00A76316"/>
    <w:rsid w:val="00A76327"/>
    <w:rsid w:val="00A7649A"/>
    <w:rsid w:val="00A765A1"/>
    <w:rsid w:val="00A76D14"/>
    <w:rsid w:val="00A77A8C"/>
    <w:rsid w:val="00A77AEC"/>
    <w:rsid w:val="00A80573"/>
    <w:rsid w:val="00A80A0E"/>
    <w:rsid w:val="00A80C09"/>
    <w:rsid w:val="00A81073"/>
    <w:rsid w:val="00A811F2"/>
    <w:rsid w:val="00A81A7F"/>
    <w:rsid w:val="00A827BB"/>
    <w:rsid w:val="00A82BD0"/>
    <w:rsid w:val="00A82DDD"/>
    <w:rsid w:val="00A839D3"/>
    <w:rsid w:val="00A83E29"/>
    <w:rsid w:val="00A83FB6"/>
    <w:rsid w:val="00A84021"/>
    <w:rsid w:val="00A8450F"/>
    <w:rsid w:val="00A84AA1"/>
    <w:rsid w:val="00A84B08"/>
    <w:rsid w:val="00A87675"/>
    <w:rsid w:val="00A878AE"/>
    <w:rsid w:val="00A8795C"/>
    <w:rsid w:val="00A87991"/>
    <w:rsid w:val="00A87A53"/>
    <w:rsid w:val="00A9087F"/>
    <w:rsid w:val="00A90C0D"/>
    <w:rsid w:val="00A9128E"/>
    <w:rsid w:val="00A91442"/>
    <w:rsid w:val="00A914AF"/>
    <w:rsid w:val="00A91796"/>
    <w:rsid w:val="00A91B7E"/>
    <w:rsid w:val="00A91DC1"/>
    <w:rsid w:val="00A9222D"/>
    <w:rsid w:val="00A93444"/>
    <w:rsid w:val="00A93753"/>
    <w:rsid w:val="00A9386E"/>
    <w:rsid w:val="00A93AD9"/>
    <w:rsid w:val="00A93BA5"/>
    <w:rsid w:val="00A945E6"/>
    <w:rsid w:val="00A94AF0"/>
    <w:rsid w:val="00A95876"/>
    <w:rsid w:val="00A95EE7"/>
    <w:rsid w:val="00A95F52"/>
    <w:rsid w:val="00A9612E"/>
    <w:rsid w:val="00A96202"/>
    <w:rsid w:val="00A9654F"/>
    <w:rsid w:val="00A9660E"/>
    <w:rsid w:val="00A96A37"/>
    <w:rsid w:val="00A9791B"/>
    <w:rsid w:val="00A97A96"/>
    <w:rsid w:val="00A97D1E"/>
    <w:rsid w:val="00AA0815"/>
    <w:rsid w:val="00AA0FC6"/>
    <w:rsid w:val="00AA1757"/>
    <w:rsid w:val="00AA1FB4"/>
    <w:rsid w:val="00AA21AF"/>
    <w:rsid w:val="00AA2BF6"/>
    <w:rsid w:val="00AA3190"/>
    <w:rsid w:val="00AA4237"/>
    <w:rsid w:val="00AA498F"/>
    <w:rsid w:val="00AA4CFF"/>
    <w:rsid w:val="00AA50E0"/>
    <w:rsid w:val="00AA5385"/>
    <w:rsid w:val="00AA5624"/>
    <w:rsid w:val="00AA6279"/>
    <w:rsid w:val="00AA6DA2"/>
    <w:rsid w:val="00AA6DB9"/>
    <w:rsid w:val="00AA707C"/>
    <w:rsid w:val="00AA7879"/>
    <w:rsid w:val="00AB027C"/>
    <w:rsid w:val="00AB06B3"/>
    <w:rsid w:val="00AB0A4E"/>
    <w:rsid w:val="00AB121C"/>
    <w:rsid w:val="00AB1227"/>
    <w:rsid w:val="00AB140D"/>
    <w:rsid w:val="00AB1902"/>
    <w:rsid w:val="00AB1FDE"/>
    <w:rsid w:val="00AB25C5"/>
    <w:rsid w:val="00AB25DA"/>
    <w:rsid w:val="00AB39A4"/>
    <w:rsid w:val="00AB39DE"/>
    <w:rsid w:val="00AB3F89"/>
    <w:rsid w:val="00AB4340"/>
    <w:rsid w:val="00AB47A4"/>
    <w:rsid w:val="00AB510F"/>
    <w:rsid w:val="00AB5347"/>
    <w:rsid w:val="00AB537F"/>
    <w:rsid w:val="00AB574A"/>
    <w:rsid w:val="00AB57EA"/>
    <w:rsid w:val="00AB6512"/>
    <w:rsid w:val="00AB67A5"/>
    <w:rsid w:val="00AB72D1"/>
    <w:rsid w:val="00AB7BB0"/>
    <w:rsid w:val="00AC17D5"/>
    <w:rsid w:val="00AC1999"/>
    <w:rsid w:val="00AC1B64"/>
    <w:rsid w:val="00AC1D06"/>
    <w:rsid w:val="00AC1E90"/>
    <w:rsid w:val="00AC2312"/>
    <w:rsid w:val="00AC25E4"/>
    <w:rsid w:val="00AC279E"/>
    <w:rsid w:val="00AC2947"/>
    <w:rsid w:val="00AC2B8D"/>
    <w:rsid w:val="00AC372F"/>
    <w:rsid w:val="00AC38D0"/>
    <w:rsid w:val="00AC39ED"/>
    <w:rsid w:val="00AC3EC7"/>
    <w:rsid w:val="00AC41A9"/>
    <w:rsid w:val="00AC4576"/>
    <w:rsid w:val="00AC4BD5"/>
    <w:rsid w:val="00AC4BDC"/>
    <w:rsid w:val="00AC4F27"/>
    <w:rsid w:val="00AC5264"/>
    <w:rsid w:val="00AC58BC"/>
    <w:rsid w:val="00AC5F49"/>
    <w:rsid w:val="00AC64DE"/>
    <w:rsid w:val="00AC6D6B"/>
    <w:rsid w:val="00AC75AC"/>
    <w:rsid w:val="00AD05B1"/>
    <w:rsid w:val="00AD07CF"/>
    <w:rsid w:val="00AD096F"/>
    <w:rsid w:val="00AD1804"/>
    <w:rsid w:val="00AD1DC4"/>
    <w:rsid w:val="00AD1E1A"/>
    <w:rsid w:val="00AD1E7E"/>
    <w:rsid w:val="00AD256D"/>
    <w:rsid w:val="00AD544D"/>
    <w:rsid w:val="00AD549D"/>
    <w:rsid w:val="00AD5629"/>
    <w:rsid w:val="00AD5A67"/>
    <w:rsid w:val="00AD5D77"/>
    <w:rsid w:val="00AD5E07"/>
    <w:rsid w:val="00AD66DC"/>
    <w:rsid w:val="00AD75F7"/>
    <w:rsid w:val="00AD79F7"/>
    <w:rsid w:val="00AE0140"/>
    <w:rsid w:val="00AE040A"/>
    <w:rsid w:val="00AE084A"/>
    <w:rsid w:val="00AE0891"/>
    <w:rsid w:val="00AE0960"/>
    <w:rsid w:val="00AE1349"/>
    <w:rsid w:val="00AE21E5"/>
    <w:rsid w:val="00AE2CC4"/>
    <w:rsid w:val="00AE2E1A"/>
    <w:rsid w:val="00AE391D"/>
    <w:rsid w:val="00AE3B3D"/>
    <w:rsid w:val="00AE3DAA"/>
    <w:rsid w:val="00AE4400"/>
    <w:rsid w:val="00AE4AFD"/>
    <w:rsid w:val="00AE4ECF"/>
    <w:rsid w:val="00AE5448"/>
    <w:rsid w:val="00AE6C72"/>
    <w:rsid w:val="00AE7046"/>
    <w:rsid w:val="00AE72CD"/>
    <w:rsid w:val="00AE7613"/>
    <w:rsid w:val="00AF02BC"/>
    <w:rsid w:val="00AF0844"/>
    <w:rsid w:val="00AF0AC2"/>
    <w:rsid w:val="00AF0B4B"/>
    <w:rsid w:val="00AF0C1D"/>
    <w:rsid w:val="00AF0E34"/>
    <w:rsid w:val="00AF1B23"/>
    <w:rsid w:val="00AF1BCD"/>
    <w:rsid w:val="00AF1C88"/>
    <w:rsid w:val="00AF2700"/>
    <w:rsid w:val="00AF3580"/>
    <w:rsid w:val="00AF404D"/>
    <w:rsid w:val="00AF4495"/>
    <w:rsid w:val="00AF505E"/>
    <w:rsid w:val="00AF5657"/>
    <w:rsid w:val="00AF5E37"/>
    <w:rsid w:val="00AF6241"/>
    <w:rsid w:val="00AF6575"/>
    <w:rsid w:val="00AF661A"/>
    <w:rsid w:val="00AF6729"/>
    <w:rsid w:val="00AF67B7"/>
    <w:rsid w:val="00AF683C"/>
    <w:rsid w:val="00AF7737"/>
    <w:rsid w:val="00AF7EB3"/>
    <w:rsid w:val="00B000F3"/>
    <w:rsid w:val="00B00970"/>
    <w:rsid w:val="00B00D46"/>
    <w:rsid w:val="00B00D4D"/>
    <w:rsid w:val="00B00F6F"/>
    <w:rsid w:val="00B010E2"/>
    <w:rsid w:val="00B01C52"/>
    <w:rsid w:val="00B0205E"/>
    <w:rsid w:val="00B02461"/>
    <w:rsid w:val="00B027B4"/>
    <w:rsid w:val="00B02CB1"/>
    <w:rsid w:val="00B02FFC"/>
    <w:rsid w:val="00B03E1E"/>
    <w:rsid w:val="00B04238"/>
    <w:rsid w:val="00B05046"/>
    <w:rsid w:val="00B05165"/>
    <w:rsid w:val="00B05403"/>
    <w:rsid w:val="00B06099"/>
    <w:rsid w:val="00B066EE"/>
    <w:rsid w:val="00B06997"/>
    <w:rsid w:val="00B06A7F"/>
    <w:rsid w:val="00B06C64"/>
    <w:rsid w:val="00B06C82"/>
    <w:rsid w:val="00B07A88"/>
    <w:rsid w:val="00B10539"/>
    <w:rsid w:val="00B10BC0"/>
    <w:rsid w:val="00B10F89"/>
    <w:rsid w:val="00B11079"/>
    <w:rsid w:val="00B11384"/>
    <w:rsid w:val="00B114A4"/>
    <w:rsid w:val="00B11893"/>
    <w:rsid w:val="00B11C6E"/>
    <w:rsid w:val="00B1288F"/>
    <w:rsid w:val="00B1295A"/>
    <w:rsid w:val="00B1310F"/>
    <w:rsid w:val="00B1341F"/>
    <w:rsid w:val="00B13A81"/>
    <w:rsid w:val="00B13D12"/>
    <w:rsid w:val="00B14373"/>
    <w:rsid w:val="00B14990"/>
    <w:rsid w:val="00B14E19"/>
    <w:rsid w:val="00B1597F"/>
    <w:rsid w:val="00B1617D"/>
    <w:rsid w:val="00B16E81"/>
    <w:rsid w:val="00B17028"/>
    <w:rsid w:val="00B17561"/>
    <w:rsid w:val="00B176C7"/>
    <w:rsid w:val="00B1775E"/>
    <w:rsid w:val="00B2048C"/>
    <w:rsid w:val="00B206D3"/>
    <w:rsid w:val="00B2136A"/>
    <w:rsid w:val="00B214DB"/>
    <w:rsid w:val="00B21BEF"/>
    <w:rsid w:val="00B21C61"/>
    <w:rsid w:val="00B21E26"/>
    <w:rsid w:val="00B22B98"/>
    <w:rsid w:val="00B22D7C"/>
    <w:rsid w:val="00B22D89"/>
    <w:rsid w:val="00B23ED6"/>
    <w:rsid w:val="00B23F4B"/>
    <w:rsid w:val="00B23F92"/>
    <w:rsid w:val="00B24369"/>
    <w:rsid w:val="00B2438C"/>
    <w:rsid w:val="00B246C6"/>
    <w:rsid w:val="00B24E01"/>
    <w:rsid w:val="00B254AB"/>
    <w:rsid w:val="00B254DB"/>
    <w:rsid w:val="00B25725"/>
    <w:rsid w:val="00B265E1"/>
    <w:rsid w:val="00B269EB"/>
    <w:rsid w:val="00B26CEE"/>
    <w:rsid w:val="00B26D78"/>
    <w:rsid w:val="00B300ED"/>
    <w:rsid w:val="00B3018D"/>
    <w:rsid w:val="00B30C31"/>
    <w:rsid w:val="00B314B3"/>
    <w:rsid w:val="00B31879"/>
    <w:rsid w:val="00B3209C"/>
    <w:rsid w:val="00B328FF"/>
    <w:rsid w:val="00B32B48"/>
    <w:rsid w:val="00B32DF5"/>
    <w:rsid w:val="00B330E3"/>
    <w:rsid w:val="00B336AF"/>
    <w:rsid w:val="00B33CA0"/>
    <w:rsid w:val="00B3444D"/>
    <w:rsid w:val="00B34C62"/>
    <w:rsid w:val="00B34D3E"/>
    <w:rsid w:val="00B357F8"/>
    <w:rsid w:val="00B35909"/>
    <w:rsid w:val="00B35DE2"/>
    <w:rsid w:val="00B3767C"/>
    <w:rsid w:val="00B37AEB"/>
    <w:rsid w:val="00B37B31"/>
    <w:rsid w:val="00B37F77"/>
    <w:rsid w:val="00B37FDB"/>
    <w:rsid w:val="00B40266"/>
    <w:rsid w:val="00B40325"/>
    <w:rsid w:val="00B40F46"/>
    <w:rsid w:val="00B417B7"/>
    <w:rsid w:val="00B41AB1"/>
    <w:rsid w:val="00B41CDB"/>
    <w:rsid w:val="00B41D9D"/>
    <w:rsid w:val="00B41FCE"/>
    <w:rsid w:val="00B422E3"/>
    <w:rsid w:val="00B424C7"/>
    <w:rsid w:val="00B4259A"/>
    <w:rsid w:val="00B42619"/>
    <w:rsid w:val="00B42AB6"/>
    <w:rsid w:val="00B42B9F"/>
    <w:rsid w:val="00B42D63"/>
    <w:rsid w:val="00B43872"/>
    <w:rsid w:val="00B43AD8"/>
    <w:rsid w:val="00B43DC9"/>
    <w:rsid w:val="00B4439C"/>
    <w:rsid w:val="00B447BF"/>
    <w:rsid w:val="00B448E2"/>
    <w:rsid w:val="00B44CCB"/>
    <w:rsid w:val="00B451DD"/>
    <w:rsid w:val="00B455FB"/>
    <w:rsid w:val="00B46BB1"/>
    <w:rsid w:val="00B4717C"/>
    <w:rsid w:val="00B4767A"/>
    <w:rsid w:val="00B47E25"/>
    <w:rsid w:val="00B50510"/>
    <w:rsid w:val="00B50682"/>
    <w:rsid w:val="00B50D3A"/>
    <w:rsid w:val="00B50FD0"/>
    <w:rsid w:val="00B516AD"/>
    <w:rsid w:val="00B520FD"/>
    <w:rsid w:val="00B52697"/>
    <w:rsid w:val="00B52EDA"/>
    <w:rsid w:val="00B53179"/>
    <w:rsid w:val="00B54854"/>
    <w:rsid w:val="00B54F1D"/>
    <w:rsid w:val="00B55453"/>
    <w:rsid w:val="00B554EE"/>
    <w:rsid w:val="00B55881"/>
    <w:rsid w:val="00B56C18"/>
    <w:rsid w:val="00B56DB6"/>
    <w:rsid w:val="00B57262"/>
    <w:rsid w:val="00B57588"/>
    <w:rsid w:val="00B57701"/>
    <w:rsid w:val="00B57D85"/>
    <w:rsid w:val="00B57F4F"/>
    <w:rsid w:val="00B602AF"/>
    <w:rsid w:val="00B6050D"/>
    <w:rsid w:val="00B61B9F"/>
    <w:rsid w:val="00B61BCE"/>
    <w:rsid w:val="00B629F6"/>
    <w:rsid w:val="00B62CC0"/>
    <w:rsid w:val="00B62E0C"/>
    <w:rsid w:val="00B62EBF"/>
    <w:rsid w:val="00B6361C"/>
    <w:rsid w:val="00B639CD"/>
    <w:rsid w:val="00B639EA"/>
    <w:rsid w:val="00B63EDB"/>
    <w:rsid w:val="00B64732"/>
    <w:rsid w:val="00B64AB4"/>
    <w:rsid w:val="00B64CC1"/>
    <w:rsid w:val="00B658C0"/>
    <w:rsid w:val="00B65E42"/>
    <w:rsid w:val="00B66462"/>
    <w:rsid w:val="00B66982"/>
    <w:rsid w:val="00B66A5C"/>
    <w:rsid w:val="00B66B3A"/>
    <w:rsid w:val="00B66F24"/>
    <w:rsid w:val="00B67475"/>
    <w:rsid w:val="00B67576"/>
    <w:rsid w:val="00B6758F"/>
    <w:rsid w:val="00B678CA"/>
    <w:rsid w:val="00B67E5A"/>
    <w:rsid w:val="00B70874"/>
    <w:rsid w:val="00B710D1"/>
    <w:rsid w:val="00B71491"/>
    <w:rsid w:val="00B71A73"/>
    <w:rsid w:val="00B71D10"/>
    <w:rsid w:val="00B71E89"/>
    <w:rsid w:val="00B71FA2"/>
    <w:rsid w:val="00B72175"/>
    <w:rsid w:val="00B72693"/>
    <w:rsid w:val="00B72A0D"/>
    <w:rsid w:val="00B72BEE"/>
    <w:rsid w:val="00B72C35"/>
    <w:rsid w:val="00B72DF3"/>
    <w:rsid w:val="00B72E01"/>
    <w:rsid w:val="00B734BD"/>
    <w:rsid w:val="00B73A95"/>
    <w:rsid w:val="00B73CAB"/>
    <w:rsid w:val="00B746AF"/>
    <w:rsid w:val="00B751F1"/>
    <w:rsid w:val="00B75B47"/>
    <w:rsid w:val="00B75D26"/>
    <w:rsid w:val="00B76072"/>
    <w:rsid w:val="00B76352"/>
    <w:rsid w:val="00B76527"/>
    <w:rsid w:val="00B7683A"/>
    <w:rsid w:val="00B76C6A"/>
    <w:rsid w:val="00B7751C"/>
    <w:rsid w:val="00B7770A"/>
    <w:rsid w:val="00B778A0"/>
    <w:rsid w:val="00B778D3"/>
    <w:rsid w:val="00B77901"/>
    <w:rsid w:val="00B7796A"/>
    <w:rsid w:val="00B8055E"/>
    <w:rsid w:val="00B8089D"/>
    <w:rsid w:val="00B80A7F"/>
    <w:rsid w:val="00B80BA5"/>
    <w:rsid w:val="00B817E4"/>
    <w:rsid w:val="00B81937"/>
    <w:rsid w:val="00B81BE1"/>
    <w:rsid w:val="00B81DBB"/>
    <w:rsid w:val="00B82DE6"/>
    <w:rsid w:val="00B837DA"/>
    <w:rsid w:val="00B83A5E"/>
    <w:rsid w:val="00B8425D"/>
    <w:rsid w:val="00B86381"/>
    <w:rsid w:val="00B86C61"/>
    <w:rsid w:val="00B87B73"/>
    <w:rsid w:val="00B87D42"/>
    <w:rsid w:val="00B9064B"/>
    <w:rsid w:val="00B90669"/>
    <w:rsid w:val="00B908CD"/>
    <w:rsid w:val="00B90D62"/>
    <w:rsid w:val="00B911F1"/>
    <w:rsid w:val="00B918B5"/>
    <w:rsid w:val="00B91A69"/>
    <w:rsid w:val="00B91BA0"/>
    <w:rsid w:val="00B91F8E"/>
    <w:rsid w:val="00B920CE"/>
    <w:rsid w:val="00B92F72"/>
    <w:rsid w:val="00B93529"/>
    <w:rsid w:val="00B938D6"/>
    <w:rsid w:val="00B93A6B"/>
    <w:rsid w:val="00B93AB2"/>
    <w:rsid w:val="00B93B63"/>
    <w:rsid w:val="00B93EB2"/>
    <w:rsid w:val="00B94143"/>
    <w:rsid w:val="00B943A5"/>
    <w:rsid w:val="00B944A8"/>
    <w:rsid w:val="00B94F66"/>
    <w:rsid w:val="00B955C0"/>
    <w:rsid w:val="00B95CA0"/>
    <w:rsid w:val="00B96075"/>
    <w:rsid w:val="00B96214"/>
    <w:rsid w:val="00B967D1"/>
    <w:rsid w:val="00B9698E"/>
    <w:rsid w:val="00B96BBC"/>
    <w:rsid w:val="00B9702C"/>
    <w:rsid w:val="00B97DBA"/>
    <w:rsid w:val="00BA1B20"/>
    <w:rsid w:val="00BA1BC9"/>
    <w:rsid w:val="00BA1E48"/>
    <w:rsid w:val="00BA229A"/>
    <w:rsid w:val="00BA2E9A"/>
    <w:rsid w:val="00BA30A6"/>
    <w:rsid w:val="00BA359A"/>
    <w:rsid w:val="00BA37C9"/>
    <w:rsid w:val="00BA3986"/>
    <w:rsid w:val="00BA3F19"/>
    <w:rsid w:val="00BA43AC"/>
    <w:rsid w:val="00BA4793"/>
    <w:rsid w:val="00BA4859"/>
    <w:rsid w:val="00BA515C"/>
    <w:rsid w:val="00BA5230"/>
    <w:rsid w:val="00BA5247"/>
    <w:rsid w:val="00BA5826"/>
    <w:rsid w:val="00BA5B03"/>
    <w:rsid w:val="00BA63AB"/>
    <w:rsid w:val="00BA6AF4"/>
    <w:rsid w:val="00BA6DFB"/>
    <w:rsid w:val="00BA71B3"/>
    <w:rsid w:val="00BA74F6"/>
    <w:rsid w:val="00BA76D6"/>
    <w:rsid w:val="00BA778E"/>
    <w:rsid w:val="00BA7945"/>
    <w:rsid w:val="00BA79E8"/>
    <w:rsid w:val="00BB05CB"/>
    <w:rsid w:val="00BB11E9"/>
    <w:rsid w:val="00BB1291"/>
    <w:rsid w:val="00BB13D7"/>
    <w:rsid w:val="00BB1750"/>
    <w:rsid w:val="00BB1AE3"/>
    <w:rsid w:val="00BB1FE8"/>
    <w:rsid w:val="00BB213D"/>
    <w:rsid w:val="00BB22CC"/>
    <w:rsid w:val="00BB286D"/>
    <w:rsid w:val="00BB31CB"/>
    <w:rsid w:val="00BB383F"/>
    <w:rsid w:val="00BB3A68"/>
    <w:rsid w:val="00BB3B73"/>
    <w:rsid w:val="00BB3D62"/>
    <w:rsid w:val="00BB4A47"/>
    <w:rsid w:val="00BB55F0"/>
    <w:rsid w:val="00BB59DA"/>
    <w:rsid w:val="00BB5D5A"/>
    <w:rsid w:val="00BB6092"/>
    <w:rsid w:val="00BB649F"/>
    <w:rsid w:val="00BB64F4"/>
    <w:rsid w:val="00BB6558"/>
    <w:rsid w:val="00BC01B2"/>
    <w:rsid w:val="00BC06CE"/>
    <w:rsid w:val="00BC0838"/>
    <w:rsid w:val="00BC0F8E"/>
    <w:rsid w:val="00BC12A7"/>
    <w:rsid w:val="00BC13CB"/>
    <w:rsid w:val="00BC1414"/>
    <w:rsid w:val="00BC1549"/>
    <w:rsid w:val="00BC16AC"/>
    <w:rsid w:val="00BC1FF0"/>
    <w:rsid w:val="00BC2248"/>
    <w:rsid w:val="00BC27A4"/>
    <w:rsid w:val="00BC2995"/>
    <w:rsid w:val="00BC3618"/>
    <w:rsid w:val="00BC3B4F"/>
    <w:rsid w:val="00BC3D98"/>
    <w:rsid w:val="00BC3DF5"/>
    <w:rsid w:val="00BC46C7"/>
    <w:rsid w:val="00BC4CA1"/>
    <w:rsid w:val="00BC5532"/>
    <w:rsid w:val="00BC600A"/>
    <w:rsid w:val="00BC63CD"/>
    <w:rsid w:val="00BC69BD"/>
    <w:rsid w:val="00BC6AD9"/>
    <w:rsid w:val="00BC6BC0"/>
    <w:rsid w:val="00BD0072"/>
    <w:rsid w:val="00BD02B8"/>
    <w:rsid w:val="00BD0371"/>
    <w:rsid w:val="00BD062F"/>
    <w:rsid w:val="00BD068E"/>
    <w:rsid w:val="00BD0A1D"/>
    <w:rsid w:val="00BD0DEF"/>
    <w:rsid w:val="00BD0F8C"/>
    <w:rsid w:val="00BD11A4"/>
    <w:rsid w:val="00BD1688"/>
    <w:rsid w:val="00BD1F27"/>
    <w:rsid w:val="00BD2531"/>
    <w:rsid w:val="00BD3251"/>
    <w:rsid w:val="00BD32D2"/>
    <w:rsid w:val="00BD32F4"/>
    <w:rsid w:val="00BD37AA"/>
    <w:rsid w:val="00BD3CF2"/>
    <w:rsid w:val="00BD4172"/>
    <w:rsid w:val="00BD43D5"/>
    <w:rsid w:val="00BD44B9"/>
    <w:rsid w:val="00BD4CA4"/>
    <w:rsid w:val="00BD4D4B"/>
    <w:rsid w:val="00BD4E34"/>
    <w:rsid w:val="00BD4E89"/>
    <w:rsid w:val="00BD5192"/>
    <w:rsid w:val="00BD5AE4"/>
    <w:rsid w:val="00BD6F2D"/>
    <w:rsid w:val="00BD78F9"/>
    <w:rsid w:val="00BD7E95"/>
    <w:rsid w:val="00BE0217"/>
    <w:rsid w:val="00BE040D"/>
    <w:rsid w:val="00BE05B1"/>
    <w:rsid w:val="00BE12BC"/>
    <w:rsid w:val="00BE1644"/>
    <w:rsid w:val="00BE1890"/>
    <w:rsid w:val="00BE1A39"/>
    <w:rsid w:val="00BE1C69"/>
    <w:rsid w:val="00BE284C"/>
    <w:rsid w:val="00BE320A"/>
    <w:rsid w:val="00BE3F01"/>
    <w:rsid w:val="00BE4070"/>
    <w:rsid w:val="00BE4300"/>
    <w:rsid w:val="00BE4335"/>
    <w:rsid w:val="00BE4366"/>
    <w:rsid w:val="00BE441B"/>
    <w:rsid w:val="00BE46B7"/>
    <w:rsid w:val="00BE4AB9"/>
    <w:rsid w:val="00BE5983"/>
    <w:rsid w:val="00BE5F2A"/>
    <w:rsid w:val="00BE65FC"/>
    <w:rsid w:val="00BE737C"/>
    <w:rsid w:val="00BE7616"/>
    <w:rsid w:val="00BE7973"/>
    <w:rsid w:val="00BE7A44"/>
    <w:rsid w:val="00BE7ADC"/>
    <w:rsid w:val="00BF057D"/>
    <w:rsid w:val="00BF05EF"/>
    <w:rsid w:val="00BF0B70"/>
    <w:rsid w:val="00BF11C6"/>
    <w:rsid w:val="00BF1EEA"/>
    <w:rsid w:val="00BF2250"/>
    <w:rsid w:val="00BF244D"/>
    <w:rsid w:val="00BF2713"/>
    <w:rsid w:val="00BF2851"/>
    <w:rsid w:val="00BF299D"/>
    <w:rsid w:val="00BF30AD"/>
    <w:rsid w:val="00BF3210"/>
    <w:rsid w:val="00BF3445"/>
    <w:rsid w:val="00BF3A29"/>
    <w:rsid w:val="00BF3BD5"/>
    <w:rsid w:val="00BF3BFA"/>
    <w:rsid w:val="00BF3C65"/>
    <w:rsid w:val="00BF4AE5"/>
    <w:rsid w:val="00BF4F52"/>
    <w:rsid w:val="00BF579F"/>
    <w:rsid w:val="00BF6667"/>
    <w:rsid w:val="00BF6708"/>
    <w:rsid w:val="00BF6F78"/>
    <w:rsid w:val="00BF706A"/>
    <w:rsid w:val="00BF731E"/>
    <w:rsid w:val="00BF751C"/>
    <w:rsid w:val="00BF7599"/>
    <w:rsid w:val="00BF7D36"/>
    <w:rsid w:val="00BF7EE0"/>
    <w:rsid w:val="00BF7FCF"/>
    <w:rsid w:val="00C001F8"/>
    <w:rsid w:val="00C00C32"/>
    <w:rsid w:val="00C00D37"/>
    <w:rsid w:val="00C013B6"/>
    <w:rsid w:val="00C01CE7"/>
    <w:rsid w:val="00C02C1C"/>
    <w:rsid w:val="00C03272"/>
    <w:rsid w:val="00C032BF"/>
    <w:rsid w:val="00C03390"/>
    <w:rsid w:val="00C03480"/>
    <w:rsid w:val="00C03553"/>
    <w:rsid w:val="00C03566"/>
    <w:rsid w:val="00C04277"/>
    <w:rsid w:val="00C04AA4"/>
    <w:rsid w:val="00C058C2"/>
    <w:rsid w:val="00C05C0B"/>
    <w:rsid w:val="00C05F89"/>
    <w:rsid w:val="00C05FA8"/>
    <w:rsid w:val="00C0606B"/>
    <w:rsid w:val="00C0649C"/>
    <w:rsid w:val="00C0671F"/>
    <w:rsid w:val="00C07481"/>
    <w:rsid w:val="00C076AB"/>
    <w:rsid w:val="00C07A6C"/>
    <w:rsid w:val="00C07B9F"/>
    <w:rsid w:val="00C07BE7"/>
    <w:rsid w:val="00C07DC7"/>
    <w:rsid w:val="00C07F15"/>
    <w:rsid w:val="00C100FB"/>
    <w:rsid w:val="00C10348"/>
    <w:rsid w:val="00C1078F"/>
    <w:rsid w:val="00C10871"/>
    <w:rsid w:val="00C10EF8"/>
    <w:rsid w:val="00C116BB"/>
    <w:rsid w:val="00C119A1"/>
    <w:rsid w:val="00C11A14"/>
    <w:rsid w:val="00C1245E"/>
    <w:rsid w:val="00C124F8"/>
    <w:rsid w:val="00C12576"/>
    <w:rsid w:val="00C12744"/>
    <w:rsid w:val="00C12B6A"/>
    <w:rsid w:val="00C137AA"/>
    <w:rsid w:val="00C13A0D"/>
    <w:rsid w:val="00C13DFF"/>
    <w:rsid w:val="00C145BE"/>
    <w:rsid w:val="00C14A5F"/>
    <w:rsid w:val="00C14DC8"/>
    <w:rsid w:val="00C153F3"/>
    <w:rsid w:val="00C154D6"/>
    <w:rsid w:val="00C154FB"/>
    <w:rsid w:val="00C15899"/>
    <w:rsid w:val="00C15D07"/>
    <w:rsid w:val="00C16507"/>
    <w:rsid w:val="00C167AE"/>
    <w:rsid w:val="00C2019E"/>
    <w:rsid w:val="00C20C56"/>
    <w:rsid w:val="00C212DC"/>
    <w:rsid w:val="00C21506"/>
    <w:rsid w:val="00C21951"/>
    <w:rsid w:val="00C2242B"/>
    <w:rsid w:val="00C224BF"/>
    <w:rsid w:val="00C233D8"/>
    <w:rsid w:val="00C238AF"/>
    <w:rsid w:val="00C23ACC"/>
    <w:rsid w:val="00C248D3"/>
    <w:rsid w:val="00C254DF"/>
    <w:rsid w:val="00C25AB1"/>
    <w:rsid w:val="00C262DB"/>
    <w:rsid w:val="00C263B6"/>
    <w:rsid w:val="00C2668A"/>
    <w:rsid w:val="00C27247"/>
    <w:rsid w:val="00C2770E"/>
    <w:rsid w:val="00C27915"/>
    <w:rsid w:val="00C27A39"/>
    <w:rsid w:val="00C27B93"/>
    <w:rsid w:val="00C3000C"/>
    <w:rsid w:val="00C3033D"/>
    <w:rsid w:val="00C30453"/>
    <w:rsid w:val="00C30915"/>
    <w:rsid w:val="00C30DCC"/>
    <w:rsid w:val="00C31319"/>
    <w:rsid w:val="00C31598"/>
    <w:rsid w:val="00C3176A"/>
    <w:rsid w:val="00C31C01"/>
    <w:rsid w:val="00C31C54"/>
    <w:rsid w:val="00C321F4"/>
    <w:rsid w:val="00C3224B"/>
    <w:rsid w:val="00C32871"/>
    <w:rsid w:val="00C32AC5"/>
    <w:rsid w:val="00C32B37"/>
    <w:rsid w:val="00C32C31"/>
    <w:rsid w:val="00C3353F"/>
    <w:rsid w:val="00C33787"/>
    <w:rsid w:val="00C33A77"/>
    <w:rsid w:val="00C33BF3"/>
    <w:rsid w:val="00C33D76"/>
    <w:rsid w:val="00C33E87"/>
    <w:rsid w:val="00C34177"/>
    <w:rsid w:val="00C3423A"/>
    <w:rsid w:val="00C349BF"/>
    <w:rsid w:val="00C35AB9"/>
    <w:rsid w:val="00C35B7D"/>
    <w:rsid w:val="00C364B9"/>
    <w:rsid w:val="00C367F3"/>
    <w:rsid w:val="00C36D63"/>
    <w:rsid w:val="00C372EA"/>
    <w:rsid w:val="00C37692"/>
    <w:rsid w:val="00C3778C"/>
    <w:rsid w:val="00C37D20"/>
    <w:rsid w:val="00C400C8"/>
    <w:rsid w:val="00C403B1"/>
    <w:rsid w:val="00C4083B"/>
    <w:rsid w:val="00C40CEF"/>
    <w:rsid w:val="00C4119D"/>
    <w:rsid w:val="00C42401"/>
    <w:rsid w:val="00C43BBC"/>
    <w:rsid w:val="00C43FAB"/>
    <w:rsid w:val="00C44CB9"/>
    <w:rsid w:val="00C44DEE"/>
    <w:rsid w:val="00C45292"/>
    <w:rsid w:val="00C453E5"/>
    <w:rsid w:val="00C45783"/>
    <w:rsid w:val="00C45EE0"/>
    <w:rsid w:val="00C460A7"/>
    <w:rsid w:val="00C462B1"/>
    <w:rsid w:val="00C46DE2"/>
    <w:rsid w:val="00C47413"/>
    <w:rsid w:val="00C4759D"/>
    <w:rsid w:val="00C47B30"/>
    <w:rsid w:val="00C502B5"/>
    <w:rsid w:val="00C50A2C"/>
    <w:rsid w:val="00C50CAF"/>
    <w:rsid w:val="00C50D46"/>
    <w:rsid w:val="00C50FFE"/>
    <w:rsid w:val="00C5171A"/>
    <w:rsid w:val="00C524BE"/>
    <w:rsid w:val="00C52938"/>
    <w:rsid w:val="00C52AF2"/>
    <w:rsid w:val="00C52F98"/>
    <w:rsid w:val="00C54157"/>
    <w:rsid w:val="00C54186"/>
    <w:rsid w:val="00C5432D"/>
    <w:rsid w:val="00C54B10"/>
    <w:rsid w:val="00C54DC1"/>
    <w:rsid w:val="00C54EA8"/>
    <w:rsid w:val="00C54F67"/>
    <w:rsid w:val="00C55E9E"/>
    <w:rsid w:val="00C56866"/>
    <w:rsid w:val="00C570C5"/>
    <w:rsid w:val="00C5741E"/>
    <w:rsid w:val="00C574DA"/>
    <w:rsid w:val="00C574EC"/>
    <w:rsid w:val="00C5768F"/>
    <w:rsid w:val="00C577F2"/>
    <w:rsid w:val="00C57A60"/>
    <w:rsid w:val="00C607C1"/>
    <w:rsid w:val="00C60A32"/>
    <w:rsid w:val="00C60C26"/>
    <w:rsid w:val="00C6222C"/>
    <w:rsid w:val="00C627C6"/>
    <w:rsid w:val="00C62C59"/>
    <w:rsid w:val="00C62F1D"/>
    <w:rsid w:val="00C634BD"/>
    <w:rsid w:val="00C63538"/>
    <w:rsid w:val="00C6391D"/>
    <w:rsid w:val="00C64564"/>
    <w:rsid w:val="00C6474C"/>
    <w:rsid w:val="00C64C29"/>
    <w:rsid w:val="00C64D5D"/>
    <w:rsid w:val="00C65444"/>
    <w:rsid w:val="00C655B8"/>
    <w:rsid w:val="00C656C7"/>
    <w:rsid w:val="00C6621C"/>
    <w:rsid w:val="00C66986"/>
    <w:rsid w:val="00C66ECD"/>
    <w:rsid w:val="00C6707F"/>
    <w:rsid w:val="00C671ED"/>
    <w:rsid w:val="00C672B8"/>
    <w:rsid w:val="00C675BC"/>
    <w:rsid w:val="00C67613"/>
    <w:rsid w:val="00C67A55"/>
    <w:rsid w:val="00C67E26"/>
    <w:rsid w:val="00C703AE"/>
    <w:rsid w:val="00C70582"/>
    <w:rsid w:val="00C71041"/>
    <w:rsid w:val="00C71656"/>
    <w:rsid w:val="00C72338"/>
    <w:rsid w:val="00C72500"/>
    <w:rsid w:val="00C725BE"/>
    <w:rsid w:val="00C728EC"/>
    <w:rsid w:val="00C735B6"/>
    <w:rsid w:val="00C73B65"/>
    <w:rsid w:val="00C73C66"/>
    <w:rsid w:val="00C743AD"/>
    <w:rsid w:val="00C74566"/>
    <w:rsid w:val="00C74698"/>
    <w:rsid w:val="00C74ADE"/>
    <w:rsid w:val="00C7502B"/>
    <w:rsid w:val="00C75137"/>
    <w:rsid w:val="00C7592F"/>
    <w:rsid w:val="00C75D58"/>
    <w:rsid w:val="00C75DEC"/>
    <w:rsid w:val="00C764DF"/>
    <w:rsid w:val="00C767A1"/>
    <w:rsid w:val="00C77433"/>
    <w:rsid w:val="00C77658"/>
    <w:rsid w:val="00C776B4"/>
    <w:rsid w:val="00C776C7"/>
    <w:rsid w:val="00C7775E"/>
    <w:rsid w:val="00C77C33"/>
    <w:rsid w:val="00C77F90"/>
    <w:rsid w:val="00C809B7"/>
    <w:rsid w:val="00C80ED6"/>
    <w:rsid w:val="00C813B6"/>
    <w:rsid w:val="00C8143C"/>
    <w:rsid w:val="00C81FF0"/>
    <w:rsid w:val="00C822D2"/>
    <w:rsid w:val="00C825ED"/>
    <w:rsid w:val="00C82F0A"/>
    <w:rsid w:val="00C83BD8"/>
    <w:rsid w:val="00C8409E"/>
    <w:rsid w:val="00C8482F"/>
    <w:rsid w:val="00C84A34"/>
    <w:rsid w:val="00C84F59"/>
    <w:rsid w:val="00C851B7"/>
    <w:rsid w:val="00C859A6"/>
    <w:rsid w:val="00C85D9F"/>
    <w:rsid w:val="00C86419"/>
    <w:rsid w:val="00C86BEE"/>
    <w:rsid w:val="00C90009"/>
    <w:rsid w:val="00C90609"/>
    <w:rsid w:val="00C90D03"/>
    <w:rsid w:val="00C91A0E"/>
    <w:rsid w:val="00C91F3C"/>
    <w:rsid w:val="00C92396"/>
    <w:rsid w:val="00C92621"/>
    <w:rsid w:val="00C92783"/>
    <w:rsid w:val="00C9292C"/>
    <w:rsid w:val="00C93171"/>
    <w:rsid w:val="00C931D6"/>
    <w:rsid w:val="00C93423"/>
    <w:rsid w:val="00C93C4E"/>
    <w:rsid w:val="00C94082"/>
    <w:rsid w:val="00C945BA"/>
    <w:rsid w:val="00C94D93"/>
    <w:rsid w:val="00C95D85"/>
    <w:rsid w:val="00C962EA"/>
    <w:rsid w:val="00C96906"/>
    <w:rsid w:val="00C96B53"/>
    <w:rsid w:val="00C97DD7"/>
    <w:rsid w:val="00CA0A3B"/>
    <w:rsid w:val="00CA0D51"/>
    <w:rsid w:val="00CA0DAC"/>
    <w:rsid w:val="00CA11EE"/>
    <w:rsid w:val="00CA160E"/>
    <w:rsid w:val="00CA1E8E"/>
    <w:rsid w:val="00CA2C60"/>
    <w:rsid w:val="00CA2C7C"/>
    <w:rsid w:val="00CA3321"/>
    <w:rsid w:val="00CA57B5"/>
    <w:rsid w:val="00CA581D"/>
    <w:rsid w:val="00CA596A"/>
    <w:rsid w:val="00CA59C6"/>
    <w:rsid w:val="00CA61ED"/>
    <w:rsid w:val="00CA710F"/>
    <w:rsid w:val="00CA71C0"/>
    <w:rsid w:val="00CB0040"/>
    <w:rsid w:val="00CB03D7"/>
    <w:rsid w:val="00CB0638"/>
    <w:rsid w:val="00CB0E7E"/>
    <w:rsid w:val="00CB0FCC"/>
    <w:rsid w:val="00CB1043"/>
    <w:rsid w:val="00CB1C41"/>
    <w:rsid w:val="00CB319A"/>
    <w:rsid w:val="00CB3CB6"/>
    <w:rsid w:val="00CB444E"/>
    <w:rsid w:val="00CB4511"/>
    <w:rsid w:val="00CB485A"/>
    <w:rsid w:val="00CB52B7"/>
    <w:rsid w:val="00CB538E"/>
    <w:rsid w:val="00CB5ADF"/>
    <w:rsid w:val="00CB62E4"/>
    <w:rsid w:val="00CB6AF0"/>
    <w:rsid w:val="00CB6B98"/>
    <w:rsid w:val="00CB6D1E"/>
    <w:rsid w:val="00CB7194"/>
    <w:rsid w:val="00CB771A"/>
    <w:rsid w:val="00CB7BAC"/>
    <w:rsid w:val="00CB7F8D"/>
    <w:rsid w:val="00CC0375"/>
    <w:rsid w:val="00CC0BFA"/>
    <w:rsid w:val="00CC100D"/>
    <w:rsid w:val="00CC1173"/>
    <w:rsid w:val="00CC1330"/>
    <w:rsid w:val="00CC1B81"/>
    <w:rsid w:val="00CC24E5"/>
    <w:rsid w:val="00CC28E2"/>
    <w:rsid w:val="00CC29F2"/>
    <w:rsid w:val="00CC2E0F"/>
    <w:rsid w:val="00CC3C4F"/>
    <w:rsid w:val="00CC458A"/>
    <w:rsid w:val="00CC5235"/>
    <w:rsid w:val="00CC5911"/>
    <w:rsid w:val="00CC5C2D"/>
    <w:rsid w:val="00CC5DBA"/>
    <w:rsid w:val="00CC61BF"/>
    <w:rsid w:val="00CC6270"/>
    <w:rsid w:val="00CC6C6D"/>
    <w:rsid w:val="00CC70AA"/>
    <w:rsid w:val="00CC7167"/>
    <w:rsid w:val="00CC74AE"/>
    <w:rsid w:val="00CC7592"/>
    <w:rsid w:val="00CC7593"/>
    <w:rsid w:val="00CC77C2"/>
    <w:rsid w:val="00CC7B03"/>
    <w:rsid w:val="00CC7F1A"/>
    <w:rsid w:val="00CD0422"/>
    <w:rsid w:val="00CD0EF4"/>
    <w:rsid w:val="00CD11F6"/>
    <w:rsid w:val="00CD1710"/>
    <w:rsid w:val="00CD1983"/>
    <w:rsid w:val="00CD2DE6"/>
    <w:rsid w:val="00CD3387"/>
    <w:rsid w:val="00CD3489"/>
    <w:rsid w:val="00CD36B4"/>
    <w:rsid w:val="00CD3739"/>
    <w:rsid w:val="00CD3CAD"/>
    <w:rsid w:val="00CD4481"/>
    <w:rsid w:val="00CD4715"/>
    <w:rsid w:val="00CD4871"/>
    <w:rsid w:val="00CD505F"/>
    <w:rsid w:val="00CD50DC"/>
    <w:rsid w:val="00CD5611"/>
    <w:rsid w:val="00CD5DD7"/>
    <w:rsid w:val="00CD6169"/>
    <w:rsid w:val="00CD63D3"/>
    <w:rsid w:val="00CD669A"/>
    <w:rsid w:val="00CD669D"/>
    <w:rsid w:val="00CD6CBB"/>
    <w:rsid w:val="00CD6EA5"/>
    <w:rsid w:val="00CD75C7"/>
    <w:rsid w:val="00CD7B97"/>
    <w:rsid w:val="00CE077C"/>
    <w:rsid w:val="00CE0F8E"/>
    <w:rsid w:val="00CE131A"/>
    <w:rsid w:val="00CE15FB"/>
    <w:rsid w:val="00CE18F5"/>
    <w:rsid w:val="00CE2FC2"/>
    <w:rsid w:val="00CE30BF"/>
    <w:rsid w:val="00CE34D8"/>
    <w:rsid w:val="00CE3676"/>
    <w:rsid w:val="00CE36BA"/>
    <w:rsid w:val="00CE4010"/>
    <w:rsid w:val="00CE44A6"/>
    <w:rsid w:val="00CE4661"/>
    <w:rsid w:val="00CE4BD6"/>
    <w:rsid w:val="00CE56A3"/>
    <w:rsid w:val="00CE587B"/>
    <w:rsid w:val="00CE65F5"/>
    <w:rsid w:val="00CE66E2"/>
    <w:rsid w:val="00CE6E09"/>
    <w:rsid w:val="00CE70C4"/>
    <w:rsid w:val="00CF0088"/>
    <w:rsid w:val="00CF04D9"/>
    <w:rsid w:val="00CF051B"/>
    <w:rsid w:val="00CF0899"/>
    <w:rsid w:val="00CF0A5E"/>
    <w:rsid w:val="00CF0D12"/>
    <w:rsid w:val="00CF0D25"/>
    <w:rsid w:val="00CF0ECB"/>
    <w:rsid w:val="00CF1111"/>
    <w:rsid w:val="00CF11C6"/>
    <w:rsid w:val="00CF13A8"/>
    <w:rsid w:val="00CF151E"/>
    <w:rsid w:val="00CF1639"/>
    <w:rsid w:val="00CF1842"/>
    <w:rsid w:val="00CF19C9"/>
    <w:rsid w:val="00CF285E"/>
    <w:rsid w:val="00CF299A"/>
    <w:rsid w:val="00CF2E3A"/>
    <w:rsid w:val="00CF2E60"/>
    <w:rsid w:val="00CF3C46"/>
    <w:rsid w:val="00CF3DED"/>
    <w:rsid w:val="00CF3F52"/>
    <w:rsid w:val="00CF46BE"/>
    <w:rsid w:val="00CF4A64"/>
    <w:rsid w:val="00CF4F2D"/>
    <w:rsid w:val="00CF582A"/>
    <w:rsid w:val="00CF64C8"/>
    <w:rsid w:val="00CF67A1"/>
    <w:rsid w:val="00CF695C"/>
    <w:rsid w:val="00CF6C11"/>
    <w:rsid w:val="00CF6C77"/>
    <w:rsid w:val="00CF7496"/>
    <w:rsid w:val="00CF7C74"/>
    <w:rsid w:val="00CF7E21"/>
    <w:rsid w:val="00D0068D"/>
    <w:rsid w:val="00D012AB"/>
    <w:rsid w:val="00D026ED"/>
    <w:rsid w:val="00D02D14"/>
    <w:rsid w:val="00D0342D"/>
    <w:rsid w:val="00D0365A"/>
    <w:rsid w:val="00D04975"/>
    <w:rsid w:val="00D04B11"/>
    <w:rsid w:val="00D04BB6"/>
    <w:rsid w:val="00D050FE"/>
    <w:rsid w:val="00D053EF"/>
    <w:rsid w:val="00D05815"/>
    <w:rsid w:val="00D05F76"/>
    <w:rsid w:val="00D065EB"/>
    <w:rsid w:val="00D066E1"/>
    <w:rsid w:val="00D06EF9"/>
    <w:rsid w:val="00D07066"/>
    <w:rsid w:val="00D10519"/>
    <w:rsid w:val="00D10C13"/>
    <w:rsid w:val="00D111C6"/>
    <w:rsid w:val="00D11379"/>
    <w:rsid w:val="00D119BE"/>
    <w:rsid w:val="00D11B48"/>
    <w:rsid w:val="00D11D2A"/>
    <w:rsid w:val="00D11DE9"/>
    <w:rsid w:val="00D123DF"/>
    <w:rsid w:val="00D12748"/>
    <w:rsid w:val="00D12A58"/>
    <w:rsid w:val="00D12AA4"/>
    <w:rsid w:val="00D12D73"/>
    <w:rsid w:val="00D13196"/>
    <w:rsid w:val="00D142FF"/>
    <w:rsid w:val="00D143EC"/>
    <w:rsid w:val="00D15180"/>
    <w:rsid w:val="00D1555D"/>
    <w:rsid w:val="00D158D6"/>
    <w:rsid w:val="00D15937"/>
    <w:rsid w:val="00D1684D"/>
    <w:rsid w:val="00D16944"/>
    <w:rsid w:val="00D17173"/>
    <w:rsid w:val="00D175ED"/>
    <w:rsid w:val="00D17B2A"/>
    <w:rsid w:val="00D17C49"/>
    <w:rsid w:val="00D207B7"/>
    <w:rsid w:val="00D20E51"/>
    <w:rsid w:val="00D212D6"/>
    <w:rsid w:val="00D217C3"/>
    <w:rsid w:val="00D2237F"/>
    <w:rsid w:val="00D225CE"/>
    <w:rsid w:val="00D23763"/>
    <w:rsid w:val="00D238DE"/>
    <w:rsid w:val="00D23931"/>
    <w:rsid w:val="00D23FC3"/>
    <w:rsid w:val="00D242E0"/>
    <w:rsid w:val="00D24C55"/>
    <w:rsid w:val="00D26067"/>
    <w:rsid w:val="00D2696F"/>
    <w:rsid w:val="00D27251"/>
    <w:rsid w:val="00D278B4"/>
    <w:rsid w:val="00D27EC3"/>
    <w:rsid w:val="00D30C33"/>
    <w:rsid w:val="00D30DE7"/>
    <w:rsid w:val="00D31286"/>
    <w:rsid w:val="00D315A1"/>
    <w:rsid w:val="00D31AEB"/>
    <w:rsid w:val="00D33303"/>
    <w:rsid w:val="00D33390"/>
    <w:rsid w:val="00D33F47"/>
    <w:rsid w:val="00D33FC8"/>
    <w:rsid w:val="00D3437E"/>
    <w:rsid w:val="00D353C0"/>
    <w:rsid w:val="00D362D9"/>
    <w:rsid w:val="00D36B1A"/>
    <w:rsid w:val="00D37659"/>
    <w:rsid w:val="00D37D53"/>
    <w:rsid w:val="00D37FE1"/>
    <w:rsid w:val="00D40384"/>
    <w:rsid w:val="00D4053E"/>
    <w:rsid w:val="00D4054A"/>
    <w:rsid w:val="00D408AA"/>
    <w:rsid w:val="00D40BDA"/>
    <w:rsid w:val="00D40D0C"/>
    <w:rsid w:val="00D41153"/>
    <w:rsid w:val="00D4132E"/>
    <w:rsid w:val="00D4188F"/>
    <w:rsid w:val="00D41A3E"/>
    <w:rsid w:val="00D43188"/>
    <w:rsid w:val="00D43307"/>
    <w:rsid w:val="00D4362B"/>
    <w:rsid w:val="00D43AA2"/>
    <w:rsid w:val="00D43BC9"/>
    <w:rsid w:val="00D43DCF"/>
    <w:rsid w:val="00D44E47"/>
    <w:rsid w:val="00D456D7"/>
    <w:rsid w:val="00D461BA"/>
    <w:rsid w:val="00D46687"/>
    <w:rsid w:val="00D46800"/>
    <w:rsid w:val="00D46B1D"/>
    <w:rsid w:val="00D50BCC"/>
    <w:rsid w:val="00D51EC2"/>
    <w:rsid w:val="00D51F06"/>
    <w:rsid w:val="00D51F31"/>
    <w:rsid w:val="00D522B5"/>
    <w:rsid w:val="00D52423"/>
    <w:rsid w:val="00D52889"/>
    <w:rsid w:val="00D52BDD"/>
    <w:rsid w:val="00D54089"/>
    <w:rsid w:val="00D547A3"/>
    <w:rsid w:val="00D55118"/>
    <w:rsid w:val="00D55704"/>
    <w:rsid w:val="00D55A80"/>
    <w:rsid w:val="00D55DF8"/>
    <w:rsid w:val="00D56432"/>
    <w:rsid w:val="00D567DD"/>
    <w:rsid w:val="00D56B65"/>
    <w:rsid w:val="00D57435"/>
    <w:rsid w:val="00D5761F"/>
    <w:rsid w:val="00D5771B"/>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AA3"/>
    <w:rsid w:val="00D65546"/>
    <w:rsid w:val="00D65EF5"/>
    <w:rsid w:val="00D65F28"/>
    <w:rsid w:val="00D663EE"/>
    <w:rsid w:val="00D666B7"/>
    <w:rsid w:val="00D66B07"/>
    <w:rsid w:val="00D66D68"/>
    <w:rsid w:val="00D67132"/>
    <w:rsid w:val="00D677B3"/>
    <w:rsid w:val="00D67FF2"/>
    <w:rsid w:val="00D70345"/>
    <w:rsid w:val="00D704BA"/>
    <w:rsid w:val="00D70907"/>
    <w:rsid w:val="00D70A6F"/>
    <w:rsid w:val="00D7176D"/>
    <w:rsid w:val="00D71906"/>
    <w:rsid w:val="00D724DE"/>
    <w:rsid w:val="00D729BD"/>
    <w:rsid w:val="00D729D0"/>
    <w:rsid w:val="00D73202"/>
    <w:rsid w:val="00D742EB"/>
    <w:rsid w:val="00D74B48"/>
    <w:rsid w:val="00D74C75"/>
    <w:rsid w:val="00D76671"/>
    <w:rsid w:val="00D76879"/>
    <w:rsid w:val="00D768AF"/>
    <w:rsid w:val="00D76DA9"/>
    <w:rsid w:val="00D76E65"/>
    <w:rsid w:val="00D76F7F"/>
    <w:rsid w:val="00D77BAA"/>
    <w:rsid w:val="00D802EC"/>
    <w:rsid w:val="00D80507"/>
    <w:rsid w:val="00D80A00"/>
    <w:rsid w:val="00D80D40"/>
    <w:rsid w:val="00D80DD3"/>
    <w:rsid w:val="00D81490"/>
    <w:rsid w:val="00D8190B"/>
    <w:rsid w:val="00D81E37"/>
    <w:rsid w:val="00D820DC"/>
    <w:rsid w:val="00D828F8"/>
    <w:rsid w:val="00D82D3E"/>
    <w:rsid w:val="00D82EC6"/>
    <w:rsid w:val="00D82F1D"/>
    <w:rsid w:val="00D83C9B"/>
    <w:rsid w:val="00D83D75"/>
    <w:rsid w:val="00D84312"/>
    <w:rsid w:val="00D84451"/>
    <w:rsid w:val="00D845F5"/>
    <w:rsid w:val="00D85027"/>
    <w:rsid w:val="00D857A6"/>
    <w:rsid w:val="00D85F66"/>
    <w:rsid w:val="00D867FC"/>
    <w:rsid w:val="00D86B2D"/>
    <w:rsid w:val="00D8729F"/>
    <w:rsid w:val="00D90428"/>
    <w:rsid w:val="00D907B4"/>
    <w:rsid w:val="00D90902"/>
    <w:rsid w:val="00D909F7"/>
    <w:rsid w:val="00D90C48"/>
    <w:rsid w:val="00D90CD3"/>
    <w:rsid w:val="00D91912"/>
    <w:rsid w:val="00D91B77"/>
    <w:rsid w:val="00D92001"/>
    <w:rsid w:val="00D926B1"/>
    <w:rsid w:val="00D93528"/>
    <w:rsid w:val="00D93A74"/>
    <w:rsid w:val="00D93CA5"/>
    <w:rsid w:val="00D943BB"/>
    <w:rsid w:val="00D943D5"/>
    <w:rsid w:val="00D94CD2"/>
    <w:rsid w:val="00D94ED2"/>
    <w:rsid w:val="00D94F50"/>
    <w:rsid w:val="00D94F79"/>
    <w:rsid w:val="00D966EA"/>
    <w:rsid w:val="00D96710"/>
    <w:rsid w:val="00D968C1"/>
    <w:rsid w:val="00D96D8D"/>
    <w:rsid w:val="00D97E9D"/>
    <w:rsid w:val="00DA0141"/>
    <w:rsid w:val="00DA1C75"/>
    <w:rsid w:val="00DA1F7F"/>
    <w:rsid w:val="00DA259E"/>
    <w:rsid w:val="00DA2DE9"/>
    <w:rsid w:val="00DA3295"/>
    <w:rsid w:val="00DA4601"/>
    <w:rsid w:val="00DA485D"/>
    <w:rsid w:val="00DA4972"/>
    <w:rsid w:val="00DA55BC"/>
    <w:rsid w:val="00DA57D7"/>
    <w:rsid w:val="00DA5ABF"/>
    <w:rsid w:val="00DA6064"/>
    <w:rsid w:val="00DA6A33"/>
    <w:rsid w:val="00DA6A49"/>
    <w:rsid w:val="00DA6EC6"/>
    <w:rsid w:val="00DA6F12"/>
    <w:rsid w:val="00DA7490"/>
    <w:rsid w:val="00DA7728"/>
    <w:rsid w:val="00DA784A"/>
    <w:rsid w:val="00DA79E1"/>
    <w:rsid w:val="00DA7CC6"/>
    <w:rsid w:val="00DA7EC7"/>
    <w:rsid w:val="00DB0132"/>
    <w:rsid w:val="00DB131C"/>
    <w:rsid w:val="00DB16DD"/>
    <w:rsid w:val="00DB196B"/>
    <w:rsid w:val="00DB1BAC"/>
    <w:rsid w:val="00DB242E"/>
    <w:rsid w:val="00DB2B99"/>
    <w:rsid w:val="00DB31EF"/>
    <w:rsid w:val="00DB3485"/>
    <w:rsid w:val="00DB468F"/>
    <w:rsid w:val="00DB4C59"/>
    <w:rsid w:val="00DB4D8E"/>
    <w:rsid w:val="00DB560F"/>
    <w:rsid w:val="00DB5EE8"/>
    <w:rsid w:val="00DB6881"/>
    <w:rsid w:val="00DB6FCE"/>
    <w:rsid w:val="00DB6FCF"/>
    <w:rsid w:val="00DB7449"/>
    <w:rsid w:val="00DB768B"/>
    <w:rsid w:val="00DB7ED7"/>
    <w:rsid w:val="00DC013A"/>
    <w:rsid w:val="00DC0327"/>
    <w:rsid w:val="00DC0405"/>
    <w:rsid w:val="00DC05AA"/>
    <w:rsid w:val="00DC0A64"/>
    <w:rsid w:val="00DC0B86"/>
    <w:rsid w:val="00DC0C21"/>
    <w:rsid w:val="00DC10EF"/>
    <w:rsid w:val="00DC110F"/>
    <w:rsid w:val="00DC151F"/>
    <w:rsid w:val="00DC16DA"/>
    <w:rsid w:val="00DC1934"/>
    <w:rsid w:val="00DC1ADC"/>
    <w:rsid w:val="00DC2212"/>
    <w:rsid w:val="00DC24B6"/>
    <w:rsid w:val="00DC2691"/>
    <w:rsid w:val="00DC272D"/>
    <w:rsid w:val="00DC2C08"/>
    <w:rsid w:val="00DC372F"/>
    <w:rsid w:val="00DC3FBB"/>
    <w:rsid w:val="00DC407B"/>
    <w:rsid w:val="00DC46EE"/>
    <w:rsid w:val="00DC514B"/>
    <w:rsid w:val="00DC5311"/>
    <w:rsid w:val="00DC560D"/>
    <w:rsid w:val="00DC5B17"/>
    <w:rsid w:val="00DC6071"/>
    <w:rsid w:val="00DC6286"/>
    <w:rsid w:val="00DC66C4"/>
    <w:rsid w:val="00DC70A0"/>
    <w:rsid w:val="00DC79F3"/>
    <w:rsid w:val="00DC7E4F"/>
    <w:rsid w:val="00DC7FA1"/>
    <w:rsid w:val="00DD0AF7"/>
    <w:rsid w:val="00DD0DF8"/>
    <w:rsid w:val="00DD1B5F"/>
    <w:rsid w:val="00DD1BF8"/>
    <w:rsid w:val="00DD1EBA"/>
    <w:rsid w:val="00DD1FB3"/>
    <w:rsid w:val="00DD21E7"/>
    <w:rsid w:val="00DD255C"/>
    <w:rsid w:val="00DD36F3"/>
    <w:rsid w:val="00DD39BD"/>
    <w:rsid w:val="00DD3B82"/>
    <w:rsid w:val="00DD53D2"/>
    <w:rsid w:val="00DD552E"/>
    <w:rsid w:val="00DD61FE"/>
    <w:rsid w:val="00DD6602"/>
    <w:rsid w:val="00DD67B7"/>
    <w:rsid w:val="00DD68E4"/>
    <w:rsid w:val="00DD725E"/>
    <w:rsid w:val="00DD7B45"/>
    <w:rsid w:val="00DD7ECA"/>
    <w:rsid w:val="00DE0795"/>
    <w:rsid w:val="00DE0998"/>
    <w:rsid w:val="00DE0A45"/>
    <w:rsid w:val="00DE1B04"/>
    <w:rsid w:val="00DE2C86"/>
    <w:rsid w:val="00DE2EC6"/>
    <w:rsid w:val="00DE33E5"/>
    <w:rsid w:val="00DE39D1"/>
    <w:rsid w:val="00DE3A0A"/>
    <w:rsid w:val="00DE443F"/>
    <w:rsid w:val="00DE4668"/>
    <w:rsid w:val="00DE4809"/>
    <w:rsid w:val="00DE4A21"/>
    <w:rsid w:val="00DE4F34"/>
    <w:rsid w:val="00DE57EF"/>
    <w:rsid w:val="00DE5B87"/>
    <w:rsid w:val="00DE5D87"/>
    <w:rsid w:val="00DE66A1"/>
    <w:rsid w:val="00DE68A3"/>
    <w:rsid w:val="00DE6AC4"/>
    <w:rsid w:val="00DE7065"/>
    <w:rsid w:val="00DE70E6"/>
    <w:rsid w:val="00DE710A"/>
    <w:rsid w:val="00DE7507"/>
    <w:rsid w:val="00DE75BA"/>
    <w:rsid w:val="00DE7900"/>
    <w:rsid w:val="00DE7B8B"/>
    <w:rsid w:val="00DE7C7E"/>
    <w:rsid w:val="00DF00F6"/>
    <w:rsid w:val="00DF0901"/>
    <w:rsid w:val="00DF0955"/>
    <w:rsid w:val="00DF1828"/>
    <w:rsid w:val="00DF1D48"/>
    <w:rsid w:val="00DF1E1F"/>
    <w:rsid w:val="00DF2147"/>
    <w:rsid w:val="00DF214D"/>
    <w:rsid w:val="00DF3C65"/>
    <w:rsid w:val="00DF432D"/>
    <w:rsid w:val="00DF43B3"/>
    <w:rsid w:val="00DF4B1C"/>
    <w:rsid w:val="00DF504D"/>
    <w:rsid w:val="00DF586D"/>
    <w:rsid w:val="00DF591F"/>
    <w:rsid w:val="00DF61D9"/>
    <w:rsid w:val="00DF68FD"/>
    <w:rsid w:val="00DF6AFA"/>
    <w:rsid w:val="00DF72B3"/>
    <w:rsid w:val="00DF734B"/>
    <w:rsid w:val="00DF7625"/>
    <w:rsid w:val="00DF78DB"/>
    <w:rsid w:val="00DF7A6F"/>
    <w:rsid w:val="00DF7BE4"/>
    <w:rsid w:val="00E00F19"/>
    <w:rsid w:val="00E00FC7"/>
    <w:rsid w:val="00E0104D"/>
    <w:rsid w:val="00E0217B"/>
    <w:rsid w:val="00E02448"/>
    <w:rsid w:val="00E033BD"/>
    <w:rsid w:val="00E041F3"/>
    <w:rsid w:val="00E0481A"/>
    <w:rsid w:val="00E04868"/>
    <w:rsid w:val="00E0533E"/>
    <w:rsid w:val="00E05454"/>
    <w:rsid w:val="00E063C6"/>
    <w:rsid w:val="00E0678A"/>
    <w:rsid w:val="00E068BB"/>
    <w:rsid w:val="00E0732B"/>
    <w:rsid w:val="00E07399"/>
    <w:rsid w:val="00E07987"/>
    <w:rsid w:val="00E10139"/>
    <w:rsid w:val="00E10228"/>
    <w:rsid w:val="00E102FD"/>
    <w:rsid w:val="00E1055D"/>
    <w:rsid w:val="00E10706"/>
    <w:rsid w:val="00E10E38"/>
    <w:rsid w:val="00E10F15"/>
    <w:rsid w:val="00E11533"/>
    <w:rsid w:val="00E11833"/>
    <w:rsid w:val="00E11B67"/>
    <w:rsid w:val="00E12170"/>
    <w:rsid w:val="00E12DC2"/>
    <w:rsid w:val="00E13127"/>
    <w:rsid w:val="00E13338"/>
    <w:rsid w:val="00E13618"/>
    <w:rsid w:val="00E13B21"/>
    <w:rsid w:val="00E141D4"/>
    <w:rsid w:val="00E141F5"/>
    <w:rsid w:val="00E14926"/>
    <w:rsid w:val="00E14F9E"/>
    <w:rsid w:val="00E14FAE"/>
    <w:rsid w:val="00E15136"/>
    <w:rsid w:val="00E15186"/>
    <w:rsid w:val="00E1632A"/>
    <w:rsid w:val="00E1671C"/>
    <w:rsid w:val="00E16EE1"/>
    <w:rsid w:val="00E17255"/>
    <w:rsid w:val="00E1791D"/>
    <w:rsid w:val="00E17F11"/>
    <w:rsid w:val="00E20144"/>
    <w:rsid w:val="00E2047C"/>
    <w:rsid w:val="00E20952"/>
    <w:rsid w:val="00E21F51"/>
    <w:rsid w:val="00E224C6"/>
    <w:rsid w:val="00E22894"/>
    <w:rsid w:val="00E22BEA"/>
    <w:rsid w:val="00E22DDD"/>
    <w:rsid w:val="00E23780"/>
    <w:rsid w:val="00E2397B"/>
    <w:rsid w:val="00E23D02"/>
    <w:rsid w:val="00E2409E"/>
    <w:rsid w:val="00E241E3"/>
    <w:rsid w:val="00E24FD7"/>
    <w:rsid w:val="00E25300"/>
    <w:rsid w:val="00E25D5E"/>
    <w:rsid w:val="00E264D5"/>
    <w:rsid w:val="00E2651A"/>
    <w:rsid w:val="00E265E1"/>
    <w:rsid w:val="00E2666C"/>
    <w:rsid w:val="00E26D57"/>
    <w:rsid w:val="00E26D82"/>
    <w:rsid w:val="00E275CB"/>
    <w:rsid w:val="00E2764A"/>
    <w:rsid w:val="00E279DB"/>
    <w:rsid w:val="00E27A07"/>
    <w:rsid w:val="00E27DAC"/>
    <w:rsid w:val="00E31861"/>
    <w:rsid w:val="00E3233A"/>
    <w:rsid w:val="00E3235A"/>
    <w:rsid w:val="00E32744"/>
    <w:rsid w:val="00E32BCF"/>
    <w:rsid w:val="00E32C59"/>
    <w:rsid w:val="00E33B89"/>
    <w:rsid w:val="00E33BF0"/>
    <w:rsid w:val="00E3498F"/>
    <w:rsid w:val="00E35171"/>
    <w:rsid w:val="00E35A23"/>
    <w:rsid w:val="00E3607B"/>
    <w:rsid w:val="00E3615D"/>
    <w:rsid w:val="00E3623B"/>
    <w:rsid w:val="00E36338"/>
    <w:rsid w:val="00E371E1"/>
    <w:rsid w:val="00E37A63"/>
    <w:rsid w:val="00E37F41"/>
    <w:rsid w:val="00E40458"/>
    <w:rsid w:val="00E4077F"/>
    <w:rsid w:val="00E40E8E"/>
    <w:rsid w:val="00E41079"/>
    <w:rsid w:val="00E4110D"/>
    <w:rsid w:val="00E41163"/>
    <w:rsid w:val="00E41785"/>
    <w:rsid w:val="00E41BC8"/>
    <w:rsid w:val="00E41D27"/>
    <w:rsid w:val="00E42201"/>
    <w:rsid w:val="00E42C33"/>
    <w:rsid w:val="00E42D61"/>
    <w:rsid w:val="00E42E16"/>
    <w:rsid w:val="00E43144"/>
    <w:rsid w:val="00E4314E"/>
    <w:rsid w:val="00E43665"/>
    <w:rsid w:val="00E4438C"/>
    <w:rsid w:val="00E444DA"/>
    <w:rsid w:val="00E446CC"/>
    <w:rsid w:val="00E44B3F"/>
    <w:rsid w:val="00E44C60"/>
    <w:rsid w:val="00E45020"/>
    <w:rsid w:val="00E45267"/>
    <w:rsid w:val="00E45C09"/>
    <w:rsid w:val="00E45D1C"/>
    <w:rsid w:val="00E46049"/>
    <w:rsid w:val="00E4629E"/>
    <w:rsid w:val="00E46656"/>
    <w:rsid w:val="00E46A01"/>
    <w:rsid w:val="00E47750"/>
    <w:rsid w:val="00E478C1"/>
    <w:rsid w:val="00E516CF"/>
    <w:rsid w:val="00E51A25"/>
    <w:rsid w:val="00E5242C"/>
    <w:rsid w:val="00E525F8"/>
    <w:rsid w:val="00E527F8"/>
    <w:rsid w:val="00E52CC8"/>
    <w:rsid w:val="00E53191"/>
    <w:rsid w:val="00E537C2"/>
    <w:rsid w:val="00E53C00"/>
    <w:rsid w:val="00E5425B"/>
    <w:rsid w:val="00E542CC"/>
    <w:rsid w:val="00E54B74"/>
    <w:rsid w:val="00E54C4C"/>
    <w:rsid w:val="00E54CD4"/>
    <w:rsid w:val="00E54E09"/>
    <w:rsid w:val="00E54FC7"/>
    <w:rsid w:val="00E5509A"/>
    <w:rsid w:val="00E55447"/>
    <w:rsid w:val="00E5625D"/>
    <w:rsid w:val="00E56462"/>
    <w:rsid w:val="00E5661C"/>
    <w:rsid w:val="00E578A9"/>
    <w:rsid w:val="00E579D7"/>
    <w:rsid w:val="00E57D4F"/>
    <w:rsid w:val="00E60574"/>
    <w:rsid w:val="00E60785"/>
    <w:rsid w:val="00E60CF9"/>
    <w:rsid w:val="00E614F6"/>
    <w:rsid w:val="00E61C0E"/>
    <w:rsid w:val="00E61CE4"/>
    <w:rsid w:val="00E62255"/>
    <w:rsid w:val="00E62306"/>
    <w:rsid w:val="00E62E77"/>
    <w:rsid w:val="00E633D3"/>
    <w:rsid w:val="00E63C63"/>
    <w:rsid w:val="00E646CD"/>
    <w:rsid w:val="00E64816"/>
    <w:rsid w:val="00E6520C"/>
    <w:rsid w:val="00E65D0C"/>
    <w:rsid w:val="00E65E70"/>
    <w:rsid w:val="00E66F02"/>
    <w:rsid w:val="00E70040"/>
    <w:rsid w:val="00E70E19"/>
    <w:rsid w:val="00E70FA9"/>
    <w:rsid w:val="00E71003"/>
    <w:rsid w:val="00E712C7"/>
    <w:rsid w:val="00E719C9"/>
    <w:rsid w:val="00E72271"/>
    <w:rsid w:val="00E72FD5"/>
    <w:rsid w:val="00E7320B"/>
    <w:rsid w:val="00E73CF9"/>
    <w:rsid w:val="00E73D72"/>
    <w:rsid w:val="00E75626"/>
    <w:rsid w:val="00E758A1"/>
    <w:rsid w:val="00E75CF0"/>
    <w:rsid w:val="00E7689E"/>
    <w:rsid w:val="00E76966"/>
    <w:rsid w:val="00E769D7"/>
    <w:rsid w:val="00E774D0"/>
    <w:rsid w:val="00E77BEE"/>
    <w:rsid w:val="00E80159"/>
    <w:rsid w:val="00E803EA"/>
    <w:rsid w:val="00E80869"/>
    <w:rsid w:val="00E81453"/>
    <w:rsid w:val="00E8159F"/>
    <w:rsid w:val="00E81BA8"/>
    <w:rsid w:val="00E81C9E"/>
    <w:rsid w:val="00E81FC2"/>
    <w:rsid w:val="00E8278B"/>
    <w:rsid w:val="00E82945"/>
    <w:rsid w:val="00E82E82"/>
    <w:rsid w:val="00E82FE0"/>
    <w:rsid w:val="00E83131"/>
    <w:rsid w:val="00E83200"/>
    <w:rsid w:val="00E83A2E"/>
    <w:rsid w:val="00E83CC8"/>
    <w:rsid w:val="00E83F88"/>
    <w:rsid w:val="00E83F9B"/>
    <w:rsid w:val="00E84FB7"/>
    <w:rsid w:val="00E857DD"/>
    <w:rsid w:val="00E85A44"/>
    <w:rsid w:val="00E85C8C"/>
    <w:rsid w:val="00E86135"/>
    <w:rsid w:val="00E86245"/>
    <w:rsid w:val="00E865A9"/>
    <w:rsid w:val="00E86AC6"/>
    <w:rsid w:val="00E87050"/>
    <w:rsid w:val="00E906EA"/>
    <w:rsid w:val="00E90736"/>
    <w:rsid w:val="00E9119D"/>
    <w:rsid w:val="00E91C95"/>
    <w:rsid w:val="00E9208B"/>
    <w:rsid w:val="00E92563"/>
    <w:rsid w:val="00E92C47"/>
    <w:rsid w:val="00E92CAE"/>
    <w:rsid w:val="00E92F41"/>
    <w:rsid w:val="00E9325C"/>
    <w:rsid w:val="00E93866"/>
    <w:rsid w:val="00E93B16"/>
    <w:rsid w:val="00E93E84"/>
    <w:rsid w:val="00E944EA"/>
    <w:rsid w:val="00E94F8B"/>
    <w:rsid w:val="00E952C6"/>
    <w:rsid w:val="00E9535E"/>
    <w:rsid w:val="00E955B3"/>
    <w:rsid w:val="00E955C2"/>
    <w:rsid w:val="00E956DC"/>
    <w:rsid w:val="00E95CD8"/>
    <w:rsid w:val="00E95F1B"/>
    <w:rsid w:val="00E95FD0"/>
    <w:rsid w:val="00E96AB8"/>
    <w:rsid w:val="00E96C1F"/>
    <w:rsid w:val="00E9727D"/>
    <w:rsid w:val="00E97825"/>
    <w:rsid w:val="00E97AC5"/>
    <w:rsid w:val="00E97BA0"/>
    <w:rsid w:val="00EA0266"/>
    <w:rsid w:val="00EA09F0"/>
    <w:rsid w:val="00EA1442"/>
    <w:rsid w:val="00EA1681"/>
    <w:rsid w:val="00EA176D"/>
    <w:rsid w:val="00EA17EC"/>
    <w:rsid w:val="00EA2225"/>
    <w:rsid w:val="00EA27E5"/>
    <w:rsid w:val="00EA29B9"/>
    <w:rsid w:val="00EA2DBF"/>
    <w:rsid w:val="00EA2E70"/>
    <w:rsid w:val="00EA2E90"/>
    <w:rsid w:val="00EA3147"/>
    <w:rsid w:val="00EA3328"/>
    <w:rsid w:val="00EA3B4A"/>
    <w:rsid w:val="00EA3C17"/>
    <w:rsid w:val="00EA3FB8"/>
    <w:rsid w:val="00EA42BC"/>
    <w:rsid w:val="00EA4591"/>
    <w:rsid w:val="00EA4978"/>
    <w:rsid w:val="00EA4B50"/>
    <w:rsid w:val="00EA4E90"/>
    <w:rsid w:val="00EA5527"/>
    <w:rsid w:val="00EA6010"/>
    <w:rsid w:val="00EA60E2"/>
    <w:rsid w:val="00EA6A37"/>
    <w:rsid w:val="00EA6B5B"/>
    <w:rsid w:val="00EA6F42"/>
    <w:rsid w:val="00EA7281"/>
    <w:rsid w:val="00EA7475"/>
    <w:rsid w:val="00EB0220"/>
    <w:rsid w:val="00EB0C76"/>
    <w:rsid w:val="00EB0D5B"/>
    <w:rsid w:val="00EB0EBD"/>
    <w:rsid w:val="00EB0F1E"/>
    <w:rsid w:val="00EB100C"/>
    <w:rsid w:val="00EB1364"/>
    <w:rsid w:val="00EB1740"/>
    <w:rsid w:val="00EB1FF6"/>
    <w:rsid w:val="00EB206C"/>
    <w:rsid w:val="00EB2728"/>
    <w:rsid w:val="00EB296E"/>
    <w:rsid w:val="00EB2CE7"/>
    <w:rsid w:val="00EB3414"/>
    <w:rsid w:val="00EB35B7"/>
    <w:rsid w:val="00EB3DCF"/>
    <w:rsid w:val="00EB40C4"/>
    <w:rsid w:val="00EB4103"/>
    <w:rsid w:val="00EB439A"/>
    <w:rsid w:val="00EB444C"/>
    <w:rsid w:val="00EB4663"/>
    <w:rsid w:val="00EB4B96"/>
    <w:rsid w:val="00EB4FB9"/>
    <w:rsid w:val="00EB512B"/>
    <w:rsid w:val="00EB51A5"/>
    <w:rsid w:val="00EB5A53"/>
    <w:rsid w:val="00EB5AD9"/>
    <w:rsid w:val="00EB5D2E"/>
    <w:rsid w:val="00EB6227"/>
    <w:rsid w:val="00EB6314"/>
    <w:rsid w:val="00EB64C9"/>
    <w:rsid w:val="00EB6793"/>
    <w:rsid w:val="00EB790E"/>
    <w:rsid w:val="00EB793D"/>
    <w:rsid w:val="00EB7FB0"/>
    <w:rsid w:val="00EC02A8"/>
    <w:rsid w:val="00EC0579"/>
    <w:rsid w:val="00EC09CF"/>
    <w:rsid w:val="00EC1D68"/>
    <w:rsid w:val="00EC2424"/>
    <w:rsid w:val="00EC35A9"/>
    <w:rsid w:val="00EC37E8"/>
    <w:rsid w:val="00EC3AD9"/>
    <w:rsid w:val="00EC3AFE"/>
    <w:rsid w:val="00EC3BFE"/>
    <w:rsid w:val="00EC4942"/>
    <w:rsid w:val="00EC5279"/>
    <w:rsid w:val="00EC5653"/>
    <w:rsid w:val="00EC5714"/>
    <w:rsid w:val="00EC5A0E"/>
    <w:rsid w:val="00EC6B8C"/>
    <w:rsid w:val="00EC799F"/>
    <w:rsid w:val="00ED000C"/>
    <w:rsid w:val="00ED01B2"/>
    <w:rsid w:val="00ED0C8A"/>
    <w:rsid w:val="00ED0E78"/>
    <w:rsid w:val="00ED0F7D"/>
    <w:rsid w:val="00ED1451"/>
    <w:rsid w:val="00ED1D51"/>
    <w:rsid w:val="00ED22FC"/>
    <w:rsid w:val="00ED2388"/>
    <w:rsid w:val="00ED3C52"/>
    <w:rsid w:val="00ED3E22"/>
    <w:rsid w:val="00ED4A0F"/>
    <w:rsid w:val="00ED4DF2"/>
    <w:rsid w:val="00ED5EA4"/>
    <w:rsid w:val="00ED69F3"/>
    <w:rsid w:val="00ED7469"/>
    <w:rsid w:val="00ED7D66"/>
    <w:rsid w:val="00EE021D"/>
    <w:rsid w:val="00EE086C"/>
    <w:rsid w:val="00EE1033"/>
    <w:rsid w:val="00EE16CE"/>
    <w:rsid w:val="00EE202F"/>
    <w:rsid w:val="00EE242E"/>
    <w:rsid w:val="00EE2C87"/>
    <w:rsid w:val="00EE2D5A"/>
    <w:rsid w:val="00EE39DB"/>
    <w:rsid w:val="00EE41AB"/>
    <w:rsid w:val="00EE4272"/>
    <w:rsid w:val="00EE48D2"/>
    <w:rsid w:val="00EE49A2"/>
    <w:rsid w:val="00EE5005"/>
    <w:rsid w:val="00EE5CA6"/>
    <w:rsid w:val="00EE6371"/>
    <w:rsid w:val="00EE67E0"/>
    <w:rsid w:val="00EE67F2"/>
    <w:rsid w:val="00EE71F6"/>
    <w:rsid w:val="00EE7AB9"/>
    <w:rsid w:val="00EE7BB9"/>
    <w:rsid w:val="00EE7D05"/>
    <w:rsid w:val="00EF02E9"/>
    <w:rsid w:val="00EF0368"/>
    <w:rsid w:val="00EF0555"/>
    <w:rsid w:val="00EF0879"/>
    <w:rsid w:val="00EF0903"/>
    <w:rsid w:val="00EF0D65"/>
    <w:rsid w:val="00EF10CC"/>
    <w:rsid w:val="00EF120B"/>
    <w:rsid w:val="00EF15B7"/>
    <w:rsid w:val="00EF3CB1"/>
    <w:rsid w:val="00EF408D"/>
    <w:rsid w:val="00EF45AD"/>
    <w:rsid w:val="00EF461E"/>
    <w:rsid w:val="00EF51B8"/>
    <w:rsid w:val="00EF61E4"/>
    <w:rsid w:val="00EF72A0"/>
    <w:rsid w:val="00EF7406"/>
    <w:rsid w:val="00EF7766"/>
    <w:rsid w:val="00EF7A04"/>
    <w:rsid w:val="00F00738"/>
    <w:rsid w:val="00F0090B"/>
    <w:rsid w:val="00F0098D"/>
    <w:rsid w:val="00F00A01"/>
    <w:rsid w:val="00F00B1E"/>
    <w:rsid w:val="00F01821"/>
    <w:rsid w:val="00F01F18"/>
    <w:rsid w:val="00F02791"/>
    <w:rsid w:val="00F0284A"/>
    <w:rsid w:val="00F02E71"/>
    <w:rsid w:val="00F039ED"/>
    <w:rsid w:val="00F03A03"/>
    <w:rsid w:val="00F03F83"/>
    <w:rsid w:val="00F048D6"/>
    <w:rsid w:val="00F04D0F"/>
    <w:rsid w:val="00F04E64"/>
    <w:rsid w:val="00F05615"/>
    <w:rsid w:val="00F05AE1"/>
    <w:rsid w:val="00F06101"/>
    <w:rsid w:val="00F06187"/>
    <w:rsid w:val="00F0644C"/>
    <w:rsid w:val="00F06764"/>
    <w:rsid w:val="00F06B45"/>
    <w:rsid w:val="00F06FE1"/>
    <w:rsid w:val="00F07159"/>
    <w:rsid w:val="00F075A8"/>
    <w:rsid w:val="00F077E1"/>
    <w:rsid w:val="00F0795F"/>
    <w:rsid w:val="00F07A7F"/>
    <w:rsid w:val="00F10950"/>
    <w:rsid w:val="00F110EC"/>
    <w:rsid w:val="00F11E0B"/>
    <w:rsid w:val="00F12608"/>
    <w:rsid w:val="00F126E4"/>
    <w:rsid w:val="00F1291C"/>
    <w:rsid w:val="00F1376A"/>
    <w:rsid w:val="00F137F7"/>
    <w:rsid w:val="00F13907"/>
    <w:rsid w:val="00F13FC1"/>
    <w:rsid w:val="00F14746"/>
    <w:rsid w:val="00F148AF"/>
    <w:rsid w:val="00F15766"/>
    <w:rsid w:val="00F15898"/>
    <w:rsid w:val="00F172C9"/>
    <w:rsid w:val="00F17A8C"/>
    <w:rsid w:val="00F17B28"/>
    <w:rsid w:val="00F17EC5"/>
    <w:rsid w:val="00F17F94"/>
    <w:rsid w:val="00F2038A"/>
    <w:rsid w:val="00F21445"/>
    <w:rsid w:val="00F21A99"/>
    <w:rsid w:val="00F21DE4"/>
    <w:rsid w:val="00F223E9"/>
    <w:rsid w:val="00F22591"/>
    <w:rsid w:val="00F22622"/>
    <w:rsid w:val="00F227CC"/>
    <w:rsid w:val="00F22C8A"/>
    <w:rsid w:val="00F22DF4"/>
    <w:rsid w:val="00F23305"/>
    <w:rsid w:val="00F233E6"/>
    <w:rsid w:val="00F23542"/>
    <w:rsid w:val="00F23842"/>
    <w:rsid w:val="00F23AE4"/>
    <w:rsid w:val="00F23C56"/>
    <w:rsid w:val="00F23F80"/>
    <w:rsid w:val="00F24181"/>
    <w:rsid w:val="00F24296"/>
    <w:rsid w:val="00F2467A"/>
    <w:rsid w:val="00F254D3"/>
    <w:rsid w:val="00F2594B"/>
    <w:rsid w:val="00F26B9B"/>
    <w:rsid w:val="00F26C8B"/>
    <w:rsid w:val="00F26D6D"/>
    <w:rsid w:val="00F26EF7"/>
    <w:rsid w:val="00F2759C"/>
    <w:rsid w:val="00F27BE5"/>
    <w:rsid w:val="00F27CD5"/>
    <w:rsid w:val="00F3008E"/>
    <w:rsid w:val="00F30143"/>
    <w:rsid w:val="00F30D47"/>
    <w:rsid w:val="00F30D73"/>
    <w:rsid w:val="00F30E47"/>
    <w:rsid w:val="00F311FC"/>
    <w:rsid w:val="00F312A3"/>
    <w:rsid w:val="00F31651"/>
    <w:rsid w:val="00F318FC"/>
    <w:rsid w:val="00F32537"/>
    <w:rsid w:val="00F325C9"/>
    <w:rsid w:val="00F33095"/>
    <w:rsid w:val="00F334D6"/>
    <w:rsid w:val="00F339ED"/>
    <w:rsid w:val="00F33DFC"/>
    <w:rsid w:val="00F33EDA"/>
    <w:rsid w:val="00F33FB7"/>
    <w:rsid w:val="00F33FEC"/>
    <w:rsid w:val="00F34562"/>
    <w:rsid w:val="00F34863"/>
    <w:rsid w:val="00F34A7F"/>
    <w:rsid w:val="00F36168"/>
    <w:rsid w:val="00F36169"/>
    <w:rsid w:val="00F36399"/>
    <w:rsid w:val="00F3639C"/>
    <w:rsid w:val="00F3690F"/>
    <w:rsid w:val="00F36D0F"/>
    <w:rsid w:val="00F36E1F"/>
    <w:rsid w:val="00F375CD"/>
    <w:rsid w:val="00F376C6"/>
    <w:rsid w:val="00F404FD"/>
    <w:rsid w:val="00F40599"/>
    <w:rsid w:val="00F4072A"/>
    <w:rsid w:val="00F407B3"/>
    <w:rsid w:val="00F40C07"/>
    <w:rsid w:val="00F40F86"/>
    <w:rsid w:val="00F40FB3"/>
    <w:rsid w:val="00F4183D"/>
    <w:rsid w:val="00F41E0C"/>
    <w:rsid w:val="00F41E11"/>
    <w:rsid w:val="00F423B4"/>
    <w:rsid w:val="00F425BD"/>
    <w:rsid w:val="00F42D7A"/>
    <w:rsid w:val="00F436C5"/>
    <w:rsid w:val="00F440B8"/>
    <w:rsid w:val="00F46745"/>
    <w:rsid w:val="00F46787"/>
    <w:rsid w:val="00F46C28"/>
    <w:rsid w:val="00F4738E"/>
    <w:rsid w:val="00F47641"/>
    <w:rsid w:val="00F50563"/>
    <w:rsid w:val="00F50CB1"/>
    <w:rsid w:val="00F510F8"/>
    <w:rsid w:val="00F5133B"/>
    <w:rsid w:val="00F513DD"/>
    <w:rsid w:val="00F5158F"/>
    <w:rsid w:val="00F51C15"/>
    <w:rsid w:val="00F51F44"/>
    <w:rsid w:val="00F52337"/>
    <w:rsid w:val="00F52546"/>
    <w:rsid w:val="00F52C2D"/>
    <w:rsid w:val="00F531C2"/>
    <w:rsid w:val="00F53E00"/>
    <w:rsid w:val="00F5402D"/>
    <w:rsid w:val="00F54085"/>
    <w:rsid w:val="00F54CCB"/>
    <w:rsid w:val="00F55D9F"/>
    <w:rsid w:val="00F55E16"/>
    <w:rsid w:val="00F56346"/>
    <w:rsid w:val="00F56986"/>
    <w:rsid w:val="00F56B21"/>
    <w:rsid w:val="00F573C5"/>
    <w:rsid w:val="00F60076"/>
    <w:rsid w:val="00F6062B"/>
    <w:rsid w:val="00F61A29"/>
    <w:rsid w:val="00F61C41"/>
    <w:rsid w:val="00F61CEC"/>
    <w:rsid w:val="00F61E70"/>
    <w:rsid w:val="00F62C8B"/>
    <w:rsid w:val="00F62EBE"/>
    <w:rsid w:val="00F6356E"/>
    <w:rsid w:val="00F63CA8"/>
    <w:rsid w:val="00F64398"/>
    <w:rsid w:val="00F667A9"/>
    <w:rsid w:val="00F66B0E"/>
    <w:rsid w:val="00F67621"/>
    <w:rsid w:val="00F6766F"/>
    <w:rsid w:val="00F67BD2"/>
    <w:rsid w:val="00F67E64"/>
    <w:rsid w:val="00F70207"/>
    <w:rsid w:val="00F70BD6"/>
    <w:rsid w:val="00F70F89"/>
    <w:rsid w:val="00F714D0"/>
    <w:rsid w:val="00F7164A"/>
    <w:rsid w:val="00F719F0"/>
    <w:rsid w:val="00F72337"/>
    <w:rsid w:val="00F7246F"/>
    <w:rsid w:val="00F724F4"/>
    <w:rsid w:val="00F7261A"/>
    <w:rsid w:val="00F727C3"/>
    <w:rsid w:val="00F729CC"/>
    <w:rsid w:val="00F73427"/>
    <w:rsid w:val="00F739B0"/>
    <w:rsid w:val="00F73C18"/>
    <w:rsid w:val="00F7471C"/>
    <w:rsid w:val="00F74B6D"/>
    <w:rsid w:val="00F75072"/>
    <w:rsid w:val="00F7571F"/>
    <w:rsid w:val="00F75C6F"/>
    <w:rsid w:val="00F762A0"/>
    <w:rsid w:val="00F76C30"/>
    <w:rsid w:val="00F77423"/>
    <w:rsid w:val="00F77BAC"/>
    <w:rsid w:val="00F800AB"/>
    <w:rsid w:val="00F8021B"/>
    <w:rsid w:val="00F80760"/>
    <w:rsid w:val="00F80B94"/>
    <w:rsid w:val="00F80F14"/>
    <w:rsid w:val="00F80F68"/>
    <w:rsid w:val="00F811A5"/>
    <w:rsid w:val="00F81273"/>
    <w:rsid w:val="00F8130B"/>
    <w:rsid w:val="00F819FA"/>
    <w:rsid w:val="00F82148"/>
    <w:rsid w:val="00F82E21"/>
    <w:rsid w:val="00F83023"/>
    <w:rsid w:val="00F83029"/>
    <w:rsid w:val="00F83875"/>
    <w:rsid w:val="00F8402D"/>
    <w:rsid w:val="00F84148"/>
    <w:rsid w:val="00F84187"/>
    <w:rsid w:val="00F845D5"/>
    <w:rsid w:val="00F84D59"/>
    <w:rsid w:val="00F84FC4"/>
    <w:rsid w:val="00F8580D"/>
    <w:rsid w:val="00F85B79"/>
    <w:rsid w:val="00F85E1B"/>
    <w:rsid w:val="00F86110"/>
    <w:rsid w:val="00F86561"/>
    <w:rsid w:val="00F8670B"/>
    <w:rsid w:val="00F86D90"/>
    <w:rsid w:val="00F86E64"/>
    <w:rsid w:val="00F871B2"/>
    <w:rsid w:val="00F871E7"/>
    <w:rsid w:val="00F87AF0"/>
    <w:rsid w:val="00F87F2D"/>
    <w:rsid w:val="00F907D6"/>
    <w:rsid w:val="00F91122"/>
    <w:rsid w:val="00F918AA"/>
    <w:rsid w:val="00F9228D"/>
    <w:rsid w:val="00F92727"/>
    <w:rsid w:val="00F92C37"/>
    <w:rsid w:val="00F93094"/>
    <w:rsid w:val="00F93E41"/>
    <w:rsid w:val="00F93F87"/>
    <w:rsid w:val="00F9440E"/>
    <w:rsid w:val="00F9491A"/>
    <w:rsid w:val="00F95623"/>
    <w:rsid w:val="00F95DC7"/>
    <w:rsid w:val="00F9668C"/>
    <w:rsid w:val="00F96C60"/>
    <w:rsid w:val="00F97038"/>
    <w:rsid w:val="00FA0009"/>
    <w:rsid w:val="00FA0310"/>
    <w:rsid w:val="00FA04FE"/>
    <w:rsid w:val="00FA05EA"/>
    <w:rsid w:val="00FA09F5"/>
    <w:rsid w:val="00FA0BD4"/>
    <w:rsid w:val="00FA0F1F"/>
    <w:rsid w:val="00FA10A2"/>
    <w:rsid w:val="00FA1422"/>
    <w:rsid w:val="00FA15C1"/>
    <w:rsid w:val="00FA15F1"/>
    <w:rsid w:val="00FA191B"/>
    <w:rsid w:val="00FA1F3F"/>
    <w:rsid w:val="00FA2282"/>
    <w:rsid w:val="00FA3253"/>
    <w:rsid w:val="00FA3366"/>
    <w:rsid w:val="00FA33A1"/>
    <w:rsid w:val="00FA356B"/>
    <w:rsid w:val="00FA3B99"/>
    <w:rsid w:val="00FA3DED"/>
    <w:rsid w:val="00FA4977"/>
    <w:rsid w:val="00FA4E53"/>
    <w:rsid w:val="00FA512A"/>
    <w:rsid w:val="00FA5238"/>
    <w:rsid w:val="00FA5B86"/>
    <w:rsid w:val="00FA6001"/>
    <w:rsid w:val="00FA66B9"/>
    <w:rsid w:val="00FA6D9A"/>
    <w:rsid w:val="00FA738D"/>
    <w:rsid w:val="00FA73DC"/>
    <w:rsid w:val="00FA7457"/>
    <w:rsid w:val="00FA760C"/>
    <w:rsid w:val="00FA7EC7"/>
    <w:rsid w:val="00FB12A0"/>
    <w:rsid w:val="00FB16DE"/>
    <w:rsid w:val="00FB17FA"/>
    <w:rsid w:val="00FB1998"/>
    <w:rsid w:val="00FB1EE8"/>
    <w:rsid w:val="00FB20E6"/>
    <w:rsid w:val="00FB243E"/>
    <w:rsid w:val="00FB245F"/>
    <w:rsid w:val="00FB2925"/>
    <w:rsid w:val="00FB2BCF"/>
    <w:rsid w:val="00FB2E06"/>
    <w:rsid w:val="00FB31B0"/>
    <w:rsid w:val="00FB40A1"/>
    <w:rsid w:val="00FB4A5D"/>
    <w:rsid w:val="00FB508D"/>
    <w:rsid w:val="00FB53AB"/>
    <w:rsid w:val="00FB59E2"/>
    <w:rsid w:val="00FB5F57"/>
    <w:rsid w:val="00FB5F79"/>
    <w:rsid w:val="00FB6264"/>
    <w:rsid w:val="00FB65BC"/>
    <w:rsid w:val="00FB65BE"/>
    <w:rsid w:val="00FB7169"/>
    <w:rsid w:val="00FB71DE"/>
    <w:rsid w:val="00FB7758"/>
    <w:rsid w:val="00FB7F26"/>
    <w:rsid w:val="00FC014D"/>
    <w:rsid w:val="00FC0917"/>
    <w:rsid w:val="00FC11C6"/>
    <w:rsid w:val="00FC12AC"/>
    <w:rsid w:val="00FC143B"/>
    <w:rsid w:val="00FC1FB5"/>
    <w:rsid w:val="00FC32C5"/>
    <w:rsid w:val="00FC3C79"/>
    <w:rsid w:val="00FC3CAE"/>
    <w:rsid w:val="00FC3D3B"/>
    <w:rsid w:val="00FC3DF3"/>
    <w:rsid w:val="00FC4312"/>
    <w:rsid w:val="00FC4615"/>
    <w:rsid w:val="00FC4819"/>
    <w:rsid w:val="00FC51D0"/>
    <w:rsid w:val="00FC5249"/>
    <w:rsid w:val="00FC605D"/>
    <w:rsid w:val="00FC656C"/>
    <w:rsid w:val="00FC6601"/>
    <w:rsid w:val="00FC6B7E"/>
    <w:rsid w:val="00FC6DE0"/>
    <w:rsid w:val="00FC6FE7"/>
    <w:rsid w:val="00FC7CCD"/>
    <w:rsid w:val="00FC7D78"/>
    <w:rsid w:val="00FD09F2"/>
    <w:rsid w:val="00FD0C38"/>
    <w:rsid w:val="00FD0C42"/>
    <w:rsid w:val="00FD0EB4"/>
    <w:rsid w:val="00FD13ED"/>
    <w:rsid w:val="00FD1B5F"/>
    <w:rsid w:val="00FD29EE"/>
    <w:rsid w:val="00FD2C1B"/>
    <w:rsid w:val="00FD3313"/>
    <w:rsid w:val="00FD3E93"/>
    <w:rsid w:val="00FD43F2"/>
    <w:rsid w:val="00FD47CF"/>
    <w:rsid w:val="00FD4DC2"/>
    <w:rsid w:val="00FD4EB7"/>
    <w:rsid w:val="00FD51FC"/>
    <w:rsid w:val="00FD5248"/>
    <w:rsid w:val="00FD52FC"/>
    <w:rsid w:val="00FD6B78"/>
    <w:rsid w:val="00FD7130"/>
    <w:rsid w:val="00FD7283"/>
    <w:rsid w:val="00FD767A"/>
    <w:rsid w:val="00FD7899"/>
    <w:rsid w:val="00FD7B39"/>
    <w:rsid w:val="00FD7DDF"/>
    <w:rsid w:val="00FE028F"/>
    <w:rsid w:val="00FE05F3"/>
    <w:rsid w:val="00FE13F1"/>
    <w:rsid w:val="00FE1556"/>
    <w:rsid w:val="00FE1D6A"/>
    <w:rsid w:val="00FE2B20"/>
    <w:rsid w:val="00FE2E90"/>
    <w:rsid w:val="00FE30B1"/>
    <w:rsid w:val="00FE3C68"/>
    <w:rsid w:val="00FE4816"/>
    <w:rsid w:val="00FE4888"/>
    <w:rsid w:val="00FE4BB4"/>
    <w:rsid w:val="00FE54B6"/>
    <w:rsid w:val="00FE5990"/>
    <w:rsid w:val="00FE6699"/>
    <w:rsid w:val="00FE700A"/>
    <w:rsid w:val="00FE73F5"/>
    <w:rsid w:val="00FF00E1"/>
    <w:rsid w:val="00FF03FD"/>
    <w:rsid w:val="00FF058A"/>
    <w:rsid w:val="00FF0B8D"/>
    <w:rsid w:val="00FF0CC0"/>
    <w:rsid w:val="00FF0D77"/>
    <w:rsid w:val="00FF1008"/>
    <w:rsid w:val="00FF156C"/>
    <w:rsid w:val="00FF174C"/>
    <w:rsid w:val="00FF18D4"/>
    <w:rsid w:val="00FF1E34"/>
    <w:rsid w:val="00FF21E7"/>
    <w:rsid w:val="00FF22D5"/>
    <w:rsid w:val="00FF2743"/>
    <w:rsid w:val="00FF2A32"/>
    <w:rsid w:val="00FF3287"/>
    <w:rsid w:val="00FF35AB"/>
    <w:rsid w:val="00FF36C5"/>
    <w:rsid w:val="00FF4CC9"/>
    <w:rsid w:val="00FF5093"/>
    <w:rsid w:val="00FF5974"/>
    <w:rsid w:val="00FF616C"/>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2"/>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3986">
      <w:bodyDiv w:val="1"/>
      <w:marLeft w:val="0"/>
      <w:marRight w:val="0"/>
      <w:marTop w:val="0"/>
      <w:marBottom w:val="0"/>
      <w:divBdr>
        <w:top w:val="none" w:sz="0" w:space="0" w:color="auto"/>
        <w:left w:val="none" w:sz="0" w:space="0" w:color="auto"/>
        <w:bottom w:val="none" w:sz="0" w:space="0" w:color="auto"/>
        <w:right w:val="none" w:sz="0" w:space="0" w:color="auto"/>
      </w:divBdr>
    </w:div>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02118806">
      <w:bodyDiv w:val="1"/>
      <w:marLeft w:val="0"/>
      <w:marRight w:val="0"/>
      <w:marTop w:val="0"/>
      <w:marBottom w:val="0"/>
      <w:divBdr>
        <w:top w:val="none" w:sz="0" w:space="0" w:color="auto"/>
        <w:left w:val="none" w:sz="0" w:space="0" w:color="auto"/>
        <w:bottom w:val="none" w:sz="0" w:space="0" w:color="auto"/>
        <w:right w:val="none" w:sz="0" w:space="0" w:color="auto"/>
      </w:divBdr>
    </w:div>
    <w:div w:id="127480607">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195506472">
      <w:bodyDiv w:val="1"/>
      <w:marLeft w:val="0"/>
      <w:marRight w:val="0"/>
      <w:marTop w:val="0"/>
      <w:marBottom w:val="0"/>
      <w:divBdr>
        <w:top w:val="none" w:sz="0" w:space="0" w:color="auto"/>
        <w:left w:val="none" w:sz="0" w:space="0" w:color="auto"/>
        <w:bottom w:val="none" w:sz="0" w:space="0" w:color="auto"/>
        <w:right w:val="none" w:sz="0" w:space="0" w:color="auto"/>
      </w:divBdr>
    </w:div>
    <w:div w:id="218520346">
      <w:bodyDiv w:val="1"/>
      <w:marLeft w:val="0"/>
      <w:marRight w:val="0"/>
      <w:marTop w:val="0"/>
      <w:marBottom w:val="0"/>
      <w:divBdr>
        <w:top w:val="none" w:sz="0" w:space="0" w:color="auto"/>
        <w:left w:val="none" w:sz="0" w:space="0" w:color="auto"/>
        <w:bottom w:val="none" w:sz="0" w:space="0" w:color="auto"/>
        <w:right w:val="none" w:sz="0" w:space="0" w:color="auto"/>
      </w:divBdr>
    </w:div>
    <w:div w:id="225845475">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233275376">
      <w:bodyDiv w:val="1"/>
      <w:marLeft w:val="0"/>
      <w:marRight w:val="0"/>
      <w:marTop w:val="0"/>
      <w:marBottom w:val="0"/>
      <w:divBdr>
        <w:top w:val="none" w:sz="0" w:space="0" w:color="auto"/>
        <w:left w:val="none" w:sz="0" w:space="0" w:color="auto"/>
        <w:bottom w:val="none" w:sz="0" w:space="0" w:color="auto"/>
        <w:right w:val="none" w:sz="0" w:space="0" w:color="auto"/>
      </w:divBdr>
    </w:div>
    <w:div w:id="268515953">
      <w:bodyDiv w:val="1"/>
      <w:marLeft w:val="0"/>
      <w:marRight w:val="0"/>
      <w:marTop w:val="0"/>
      <w:marBottom w:val="0"/>
      <w:divBdr>
        <w:top w:val="none" w:sz="0" w:space="0" w:color="auto"/>
        <w:left w:val="none" w:sz="0" w:space="0" w:color="auto"/>
        <w:bottom w:val="none" w:sz="0" w:space="0" w:color="auto"/>
        <w:right w:val="none" w:sz="0" w:space="0" w:color="auto"/>
      </w:divBdr>
    </w:div>
    <w:div w:id="313949220">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397367328">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3348718">
      <w:bodyDiv w:val="1"/>
      <w:marLeft w:val="0"/>
      <w:marRight w:val="0"/>
      <w:marTop w:val="0"/>
      <w:marBottom w:val="0"/>
      <w:divBdr>
        <w:top w:val="none" w:sz="0" w:space="0" w:color="auto"/>
        <w:left w:val="none" w:sz="0" w:space="0" w:color="auto"/>
        <w:bottom w:val="none" w:sz="0" w:space="0" w:color="auto"/>
        <w:right w:val="none" w:sz="0" w:space="0" w:color="auto"/>
      </w:divBdr>
      <w:divsChild>
        <w:div w:id="1147891937">
          <w:marLeft w:val="0"/>
          <w:marRight w:val="0"/>
          <w:marTop w:val="0"/>
          <w:marBottom w:val="0"/>
          <w:divBdr>
            <w:top w:val="none" w:sz="0" w:space="0" w:color="auto"/>
            <w:left w:val="none" w:sz="0" w:space="0" w:color="auto"/>
            <w:bottom w:val="none" w:sz="0" w:space="0" w:color="auto"/>
            <w:right w:val="none" w:sz="0" w:space="0" w:color="auto"/>
          </w:divBdr>
        </w:div>
        <w:div w:id="66223295">
          <w:marLeft w:val="0"/>
          <w:marRight w:val="0"/>
          <w:marTop w:val="0"/>
          <w:marBottom w:val="0"/>
          <w:divBdr>
            <w:top w:val="none" w:sz="0" w:space="0" w:color="auto"/>
            <w:left w:val="none" w:sz="0" w:space="0" w:color="auto"/>
            <w:bottom w:val="none" w:sz="0" w:space="0" w:color="auto"/>
            <w:right w:val="none" w:sz="0" w:space="0" w:color="auto"/>
          </w:divBdr>
        </w:div>
        <w:div w:id="1206673237">
          <w:marLeft w:val="0"/>
          <w:marRight w:val="0"/>
          <w:marTop w:val="0"/>
          <w:marBottom w:val="0"/>
          <w:divBdr>
            <w:top w:val="none" w:sz="0" w:space="0" w:color="auto"/>
            <w:left w:val="none" w:sz="0" w:space="0" w:color="auto"/>
            <w:bottom w:val="none" w:sz="0" w:space="0" w:color="auto"/>
            <w:right w:val="none" w:sz="0" w:space="0" w:color="auto"/>
          </w:divBdr>
        </w:div>
        <w:div w:id="1924996512">
          <w:marLeft w:val="0"/>
          <w:marRight w:val="0"/>
          <w:marTop w:val="0"/>
          <w:marBottom w:val="0"/>
          <w:divBdr>
            <w:top w:val="none" w:sz="0" w:space="0" w:color="auto"/>
            <w:left w:val="none" w:sz="0" w:space="0" w:color="auto"/>
            <w:bottom w:val="none" w:sz="0" w:space="0" w:color="auto"/>
            <w:right w:val="none" w:sz="0" w:space="0" w:color="auto"/>
          </w:divBdr>
        </w:div>
      </w:divsChild>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48175172">
      <w:bodyDiv w:val="1"/>
      <w:marLeft w:val="0"/>
      <w:marRight w:val="0"/>
      <w:marTop w:val="0"/>
      <w:marBottom w:val="0"/>
      <w:divBdr>
        <w:top w:val="none" w:sz="0" w:space="0" w:color="auto"/>
        <w:left w:val="none" w:sz="0" w:space="0" w:color="auto"/>
        <w:bottom w:val="none" w:sz="0" w:space="0" w:color="auto"/>
        <w:right w:val="none" w:sz="0" w:space="0" w:color="auto"/>
      </w:divBdr>
    </w:div>
    <w:div w:id="670134329">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77392205">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687560401">
      <w:bodyDiv w:val="1"/>
      <w:marLeft w:val="0"/>
      <w:marRight w:val="0"/>
      <w:marTop w:val="0"/>
      <w:marBottom w:val="0"/>
      <w:divBdr>
        <w:top w:val="none" w:sz="0" w:space="0" w:color="auto"/>
        <w:left w:val="none" w:sz="0" w:space="0" w:color="auto"/>
        <w:bottom w:val="none" w:sz="0" w:space="0" w:color="auto"/>
        <w:right w:val="none" w:sz="0" w:space="0" w:color="auto"/>
      </w:divBdr>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46347819">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58404855">
      <w:bodyDiv w:val="1"/>
      <w:marLeft w:val="0"/>
      <w:marRight w:val="0"/>
      <w:marTop w:val="0"/>
      <w:marBottom w:val="0"/>
      <w:divBdr>
        <w:top w:val="none" w:sz="0" w:space="0" w:color="auto"/>
        <w:left w:val="none" w:sz="0" w:space="0" w:color="auto"/>
        <w:bottom w:val="none" w:sz="0" w:space="0" w:color="auto"/>
        <w:right w:val="none" w:sz="0" w:space="0" w:color="auto"/>
      </w:divBdr>
    </w:div>
    <w:div w:id="770008255">
      <w:bodyDiv w:val="1"/>
      <w:marLeft w:val="0"/>
      <w:marRight w:val="0"/>
      <w:marTop w:val="0"/>
      <w:marBottom w:val="0"/>
      <w:divBdr>
        <w:top w:val="none" w:sz="0" w:space="0" w:color="auto"/>
        <w:left w:val="none" w:sz="0" w:space="0" w:color="auto"/>
        <w:bottom w:val="none" w:sz="0" w:space="0" w:color="auto"/>
        <w:right w:val="none" w:sz="0" w:space="0" w:color="auto"/>
      </w:divBdr>
    </w:div>
    <w:div w:id="788857197">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880634913">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15108441">
      <w:bodyDiv w:val="1"/>
      <w:marLeft w:val="0"/>
      <w:marRight w:val="0"/>
      <w:marTop w:val="0"/>
      <w:marBottom w:val="0"/>
      <w:divBdr>
        <w:top w:val="none" w:sz="0" w:space="0" w:color="auto"/>
        <w:left w:val="none" w:sz="0" w:space="0" w:color="auto"/>
        <w:bottom w:val="none" w:sz="0" w:space="0" w:color="auto"/>
        <w:right w:val="none" w:sz="0" w:space="0" w:color="auto"/>
      </w:divBdr>
    </w:div>
    <w:div w:id="1031221298">
      <w:bodyDiv w:val="1"/>
      <w:marLeft w:val="0"/>
      <w:marRight w:val="0"/>
      <w:marTop w:val="0"/>
      <w:marBottom w:val="0"/>
      <w:divBdr>
        <w:top w:val="none" w:sz="0" w:space="0" w:color="auto"/>
        <w:left w:val="none" w:sz="0" w:space="0" w:color="auto"/>
        <w:bottom w:val="none" w:sz="0" w:space="0" w:color="auto"/>
        <w:right w:val="none" w:sz="0" w:space="0" w:color="auto"/>
      </w:divBdr>
    </w:div>
    <w:div w:id="1042829427">
      <w:bodyDiv w:val="1"/>
      <w:marLeft w:val="0"/>
      <w:marRight w:val="0"/>
      <w:marTop w:val="0"/>
      <w:marBottom w:val="0"/>
      <w:divBdr>
        <w:top w:val="none" w:sz="0" w:space="0" w:color="auto"/>
        <w:left w:val="none" w:sz="0" w:space="0" w:color="auto"/>
        <w:bottom w:val="none" w:sz="0" w:space="0" w:color="auto"/>
        <w:right w:val="none" w:sz="0" w:space="0" w:color="auto"/>
      </w:divBdr>
      <w:divsChild>
        <w:div w:id="8919661">
          <w:marLeft w:val="0"/>
          <w:marRight w:val="0"/>
          <w:marTop w:val="0"/>
          <w:marBottom w:val="0"/>
          <w:divBdr>
            <w:top w:val="none" w:sz="0" w:space="0" w:color="auto"/>
            <w:left w:val="none" w:sz="0" w:space="0" w:color="auto"/>
            <w:bottom w:val="none" w:sz="0" w:space="0" w:color="auto"/>
            <w:right w:val="none" w:sz="0" w:space="0" w:color="auto"/>
          </w:divBdr>
        </w:div>
        <w:div w:id="1458451848">
          <w:marLeft w:val="0"/>
          <w:marRight w:val="0"/>
          <w:marTop w:val="0"/>
          <w:marBottom w:val="0"/>
          <w:divBdr>
            <w:top w:val="none" w:sz="0" w:space="0" w:color="auto"/>
            <w:left w:val="none" w:sz="0" w:space="0" w:color="auto"/>
            <w:bottom w:val="none" w:sz="0" w:space="0" w:color="auto"/>
            <w:right w:val="none" w:sz="0" w:space="0" w:color="auto"/>
          </w:divBdr>
        </w:div>
      </w:divsChild>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099184027">
      <w:bodyDiv w:val="1"/>
      <w:marLeft w:val="0"/>
      <w:marRight w:val="0"/>
      <w:marTop w:val="0"/>
      <w:marBottom w:val="0"/>
      <w:divBdr>
        <w:top w:val="none" w:sz="0" w:space="0" w:color="auto"/>
        <w:left w:val="none" w:sz="0" w:space="0" w:color="auto"/>
        <w:bottom w:val="none" w:sz="0" w:space="0" w:color="auto"/>
        <w:right w:val="none" w:sz="0" w:space="0" w:color="auto"/>
      </w:divBdr>
    </w:div>
    <w:div w:id="1114637901">
      <w:bodyDiv w:val="1"/>
      <w:marLeft w:val="0"/>
      <w:marRight w:val="0"/>
      <w:marTop w:val="0"/>
      <w:marBottom w:val="0"/>
      <w:divBdr>
        <w:top w:val="none" w:sz="0" w:space="0" w:color="auto"/>
        <w:left w:val="none" w:sz="0" w:space="0" w:color="auto"/>
        <w:bottom w:val="none" w:sz="0" w:space="0" w:color="auto"/>
        <w:right w:val="none" w:sz="0" w:space="0" w:color="auto"/>
      </w:divBdr>
    </w:div>
    <w:div w:id="1120761230">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67018838">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44298375">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297024287">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361003951">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69662197">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487359566">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588032055">
      <w:bodyDiv w:val="1"/>
      <w:marLeft w:val="0"/>
      <w:marRight w:val="0"/>
      <w:marTop w:val="0"/>
      <w:marBottom w:val="0"/>
      <w:divBdr>
        <w:top w:val="none" w:sz="0" w:space="0" w:color="auto"/>
        <w:left w:val="none" w:sz="0" w:space="0" w:color="auto"/>
        <w:bottom w:val="none" w:sz="0" w:space="0" w:color="auto"/>
        <w:right w:val="none" w:sz="0" w:space="0" w:color="auto"/>
      </w:divBdr>
    </w:div>
    <w:div w:id="1604143187">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3164855">
      <w:bodyDiv w:val="1"/>
      <w:marLeft w:val="0"/>
      <w:marRight w:val="0"/>
      <w:marTop w:val="0"/>
      <w:marBottom w:val="0"/>
      <w:divBdr>
        <w:top w:val="none" w:sz="0" w:space="0" w:color="auto"/>
        <w:left w:val="none" w:sz="0" w:space="0" w:color="auto"/>
        <w:bottom w:val="none" w:sz="0" w:space="0" w:color="auto"/>
        <w:right w:val="none" w:sz="0" w:space="0" w:color="auto"/>
      </w:divBdr>
      <w:divsChild>
        <w:div w:id="231161457">
          <w:marLeft w:val="0"/>
          <w:marRight w:val="0"/>
          <w:marTop w:val="0"/>
          <w:marBottom w:val="0"/>
          <w:divBdr>
            <w:top w:val="none" w:sz="0" w:space="0" w:color="auto"/>
            <w:left w:val="none" w:sz="0" w:space="0" w:color="auto"/>
            <w:bottom w:val="none" w:sz="0" w:space="0" w:color="auto"/>
            <w:right w:val="none" w:sz="0" w:space="0" w:color="auto"/>
          </w:divBdr>
        </w:div>
        <w:div w:id="110977511">
          <w:marLeft w:val="0"/>
          <w:marRight w:val="0"/>
          <w:marTop w:val="0"/>
          <w:marBottom w:val="0"/>
          <w:divBdr>
            <w:top w:val="none" w:sz="0" w:space="0" w:color="auto"/>
            <w:left w:val="none" w:sz="0" w:space="0" w:color="auto"/>
            <w:bottom w:val="none" w:sz="0" w:space="0" w:color="auto"/>
            <w:right w:val="none" w:sz="0" w:space="0" w:color="auto"/>
          </w:divBdr>
        </w:div>
        <w:div w:id="155996474">
          <w:marLeft w:val="0"/>
          <w:marRight w:val="0"/>
          <w:marTop w:val="0"/>
          <w:marBottom w:val="0"/>
          <w:divBdr>
            <w:top w:val="none" w:sz="0" w:space="0" w:color="auto"/>
            <w:left w:val="none" w:sz="0" w:space="0" w:color="auto"/>
            <w:bottom w:val="none" w:sz="0" w:space="0" w:color="auto"/>
            <w:right w:val="none" w:sz="0" w:space="0" w:color="auto"/>
          </w:divBdr>
        </w:div>
        <w:div w:id="815225720">
          <w:marLeft w:val="0"/>
          <w:marRight w:val="0"/>
          <w:marTop w:val="0"/>
          <w:marBottom w:val="0"/>
          <w:divBdr>
            <w:top w:val="none" w:sz="0" w:space="0" w:color="auto"/>
            <w:left w:val="none" w:sz="0" w:space="0" w:color="auto"/>
            <w:bottom w:val="none" w:sz="0" w:space="0" w:color="auto"/>
            <w:right w:val="none" w:sz="0" w:space="0" w:color="auto"/>
          </w:divBdr>
        </w:div>
        <w:div w:id="500777127">
          <w:marLeft w:val="0"/>
          <w:marRight w:val="0"/>
          <w:marTop w:val="0"/>
          <w:marBottom w:val="0"/>
          <w:divBdr>
            <w:top w:val="none" w:sz="0" w:space="0" w:color="auto"/>
            <w:left w:val="none" w:sz="0" w:space="0" w:color="auto"/>
            <w:bottom w:val="none" w:sz="0" w:space="0" w:color="auto"/>
            <w:right w:val="none" w:sz="0" w:space="0" w:color="auto"/>
          </w:divBdr>
        </w:div>
      </w:divsChild>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893534890">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72663823">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1987514662">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2921295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40272452">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117" Type="http://schemas.openxmlformats.org/officeDocument/2006/relationships/image" Target="media/image70.emf"/><Relationship Id="rId21" Type="http://schemas.openxmlformats.org/officeDocument/2006/relationships/image" Target="media/image6.wmf"/><Relationship Id="rId42" Type="http://schemas.openxmlformats.org/officeDocument/2006/relationships/oleObject" Target="embeddings/oleObject16.bin"/><Relationship Id="rId47" Type="http://schemas.openxmlformats.org/officeDocument/2006/relationships/image" Target="media/image19.wmf"/><Relationship Id="rId63" Type="http://schemas.openxmlformats.org/officeDocument/2006/relationships/image" Target="media/image30.wmf"/><Relationship Id="rId68" Type="http://schemas.openxmlformats.org/officeDocument/2006/relationships/image" Target="media/image33.wmf"/><Relationship Id="rId84" Type="http://schemas.openxmlformats.org/officeDocument/2006/relationships/image" Target="media/image39.png"/><Relationship Id="rId89" Type="http://schemas.openxmlformats.org/officeDocument/2006/relationships/image" Target="media/image44.png"/><Relationship Id="rId112" Type="http://schemas.openxmlformats.org/officeDocument/2006/relationships/image" Target="media/image65.emf"/><Relationship Id="rId133" Type="http://schemas.openxmlformats.org/officeDocument/2006/relationships/image" Target="media/image86.emf"/><Relationship Id="rId138" Type="http://schemas.openxmlformats.org/officeDocument/2006/relationships/image" Target="media/image91.emf"/><Relationship Id="rId16" Type="http://schemas.openxmlformats.org/officeDocument/2006/relationships/oleObject" Target="embeddings/oleObject3.bin"/><Relationship Id="rId107" Type="http://schemas.openxmlformats.org/officeDocument/2006/relationships/image" Target="media/image60.emf"/><Relationship Id="rId11" Type="http://schemas.openxmlformats.org/officeDocument/2006/relationships/image" Target="media/image1.wmf"/><Relationship Id="rId32" Type="http://schemas.openxmlformats.org/officeDocument/2006/relationships/oleObject" Target="embeddings/oleObject11.bin"/><Relationship Id="rId37" Type="http://schemas.openxmlformats.org/officeDocument/2006/relationships/image" Target="media/image14.wmf"/><Relationship Id="rId53" Type="http://schemas.openxmlformats.org/officeDocument/2006/relationships/image" Target="media/image22.png"/><Relationship Id="rId58" Type="http://schemas.openxmlformats.org/officeDocument/2006/relationships/image" Target="media/image27.jpeg"/><Relationship Id="rId74" Type="http://schemas.openxmlformats.org/officeDocument/2006/relationships/image" Target="media/image36.wmf"/><Relationship Id="rId79" Type="http://schemas.openxmlformats.org/officeDocument/2006/relationships/image" Target="media/image38.wmf"/><Relationship Id="rId102" Type="http://schemas.openxmlformats.org/officeDocument/2006/relationships/header" Target="header2.xml"/><Relationship Id="rId123" Type="http://schemas.openxmlformats.org/officeDocument/2006/relationships/image" Target="media/image76.emf"/><Relationship Id="rId128" Type="http://schemas.openxmlformats.org/officeDocument/2006/relationships/image" Target="media/image81.emf"/><Relationship Id="rId144" Type="http://schemas.openxmlformats.org/officeDocument/2006/relationships/image" Target="media/image97.emf"/><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image" Target="media/image50.png"/><Relationship Id="rId22" Type="http://schemas.openxmlformats.org/officeDocument/2006/relationships/oleObject" Target="embeddings/oleObject6.bin"/><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9.bin"/><Relationship Id="rId64" Type="http://schemas.openxmlformats.org/officeDocument/2006/relationships/oleObject" Target="embeddings/oleObject24.bin"/><Relationship Id="rId69" Type="http://schemas.openxmlformats.org/officeDocument/2006/relationships/oleObject" Target="embeddings/oleObject26.bin"/><Relationship Id="rId113" Type="http://schemas.openxmlformats.org/officeDocument/2006/relationships/image" Target="media/image66.emf"/><Relationship Id="rId118" Type="http://schemas.openxmlformats.org/officeDocument/2006/relationships/image" Target="media/image71.emf"/><Relationship Id="rId134" Type="http://schemas.openxmlformats.org/officeDocument/2006/relationships/image" Target="media/image87.emf"/><Relationship Id="rId139" Type="http://schemas.openxmlformats.org/officeDocument/2006/relationships/image" Target="media/image92.emf"/><Relationship Id="rId80" Type="http://schemas.openxmlformats.org/officeDocument/2006/relationships/oleObject" Target="embeddings/oleObject32.bin"/><Relationship Id="rId85" Type="http://schemas.openxmlformats.org/officeDocument/2006/relationships/image" Target="media/image40.emf"/><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4.wmf"/><Relationship Id="rId25" Type="http://schemas.openxmlformats.org/officeDocument/2006/relationships/image" Target="media/image8.wmf"/><Relationship Id="rId33" Type="http://schemas.openxmlformats.org/officeDocument/2006/relationships/image" Target="media/image12.wmf"/><Relationship Id="rId38" Type="http://schemas.openxmlformats.org/officeDocument/2006/relationships/oleObject" Target="embeddings/oleObject14.bin"/><Relationship Id="rId46" Type="http://schemas.openxmlformats.org/officeDocument/2006/relationships/oleObject" Target="embeddings/oleObject18.bin"/><Relationship Id="rId59" Type="http://schemas.openxmlformats.org/officeDocument/2006/relationships/image" Target="media/image28.wmf"/><Relationship Id="rId67" Type="http://schemas.openxmlformats.org/officeDocument/2006/relationships/image" Target="media/image32.emf"/><Relationship Id="rId103" Type="http://schemas.openxmlformats.org/officeDocument/2006/relationships/footer" Target="footer3.xml"/><Relationship Id="rId108" Type="http://schemas.openxmlformats.org/officeDocument/2006/relationships/image" Target="media/image61.emf"/><Relationship Id="rId116" Type="http://schemas.openxmlformats.org/officeDocument/2006/relationships/image" Target="media/image69.emf"/><Relationship Id="rId124" Type="http://schemas.openxmlformats.org/officeDocument/2006/relationships/image" Target="media/image77.emf"/><Relationship Id="rId129" Type="http://schemas.openxmlformats.org/officeDocument/2006/relationships/image" Target="media/image82.emf"/><Relationship Id="rId137" Type="http://schemas.openxmlformats.org/officeDocument/2006/relationships/image" Target="media/image90.emf"/><Relationship Id="rId20" Type="http://schemas.openxmlformats.org/officeDocument/2006/relationships/oleObject" Target="embeddings/oleObject5.bin"/><Relationship Id="rId41" Type="http://schemas.openxmlformats.org/officeDocument/2006/relationships/image" Target="media/image16.wmf"/><Relationship Id="rId54" Type="http://schemas.openxmlformats.org/officeDocument/2006/relationships/image" Target="media/image23.png"/><Relationship Id="rId62" Type="http://schemas.openxmlformats.org/officeDocument/2006/relationships/oleObject" Target="embeddings/oleObject23.bin"/><Relationship Id="rId70" Type="http://schemas.openxmlformats.org/officeDocument/2006/relationships/image" Target="media/image34.wmf"/><Relationship Id="rId75" Type="http://schemas.openxmlformats.org/officeDocument/2006/relationships/oleObject" Target="embeddings/oleObject29.bin"/><Relationship Id="rId83" Type="http://schemas.openxmlformats.org/officeDocument/2006/relationships/oleObject" Target="embeddings/oleObject35.bin"/><Relationship Id="rId88"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image" Target="media/image51.emf"/><Relationship Id="rId111" Type="http://schemas.openxmlformats.org/officeDocument/2006/relationships/image" Target="media/image64.emf"/><Relationship Id="rId132" Type="http://schemas.openxmlformats.org/officeDocument/2006/relationships/image" Target="media/image85.emf"/><Relationship Id="rId140" Type="http://schemas.openxmlformats.org/officeDocument/2006/relationships/image" Target="media/image93.emf"/><Relationship Id="rId14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image" Target="media/image7.wmf"/><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image" Target="media/image20.wmf"/><Relationship Id="rId57" Type="http://schemas.openxmlformats.org/officeDocument/2006/relationships/image" Target="media/image26.png"/><Relationship Id="rId106" Type="http://schemas.openxmlformats.org/officeDocument/2006/relationships/image" Target="media/image59.emf"/><Relationship Id="rId114" Type="http://schemas.openxmlformats.org/officeDocument/2006/relationships/image" Target="media/image67.emf"/><Relationship Id="rId119" Type="http://schemas.openxmlformats.org/officeDocument/2006/relationships/image" Target="media/image72.emf"/><Relationship Id="rId127" Type="http://schemas.openxmlformats.org/officeDocument/2006/relationships/image" Target="media/image80.emf"/><Relationship Id="rId10" Type="http://schemas.openxmlformats.org/officeDocument/2006/relationships/footer" Target="footer2.xml"/><Relationship Id="rId31" Type="http://schemas.openxmlformats.org/officeDocument/2006/relationships/image" Target="media/image11.wmf"/><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oleObject" Target="embeddings/oleObject22.bin"/><Relationship Id="rId65" Type="http://schemas.openxmlformats.org/officeDocument/2006/relationships/image" Target="media/image31.wmf"/><Relationship Id="rId73" Type="http://schemas.openxmlformats.org/officeDocument/2006/relationships/oleObject" Target="embeddings/oleObject28.bin"/><Relationship Id="rId78" Type="http://schemas.openxmlformats.org/officeDocument/2006/relationships/oleObject" Target="embeddings/oleObject31.bin"/><Relationship Id="rId81" Type="http://schemas.openxmlformats.org/officeDocument/2006/relationships/oleObject" Target="embeddings/oleObject33.bin"/><Relationship Id="rId86" Type="http://schemas.openxmlformats.org/officeDocument/2006/relationships/image" Target="media/image41.png"/><Relationship Id="rId94" Type="http://schemas.openxmlformats.org/officeDocument/2006/relationships/image" Target="media/image49.png"/><Relationship Id="rId99" Type="http://schemas.openxmlformats.org/officeDocument/2006/relationships/image" Target="media/image54.emf"/><Relationship Id="rId101" Type="http://schemas.openxmlformats.org/officeDocument/2006/relationships/image" Target="media/image56.emf"/><Relationship Id="rId122" Type="http://schemas.openxmlformats.org/officeDocument/2006/relationships/image" Target="media/image75.emf"/><Relationship Id="rId130" Type="http://schemas.openxmlformats.org/officeDocument/2006/relationships/image" Target="media/image83.emf"/><Relationship Id="rId135" Type="http://schemas.openxmlformats.org/officeDocument/2006/relationships/image" Target="media/image88.emf"/><Relationship Id="rId143" Type="http://schemas.openxmlformats.org/officeDocument/2006/relationships/image" Target="media/image96.emf"/><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wmf"/><Relationship Id="rId18" Type="http://schemas.openxmlformats.org/officeDocument/2006/relationships/oleObject" Target="embeddings/oleObject4.bin"/><Relationship Id="rId39" Type="http://schemas.openxmlformats.org/officeDocument/2006/relationships/image" Target="media/image15.wmf"/><Relationship Id="rId109" Type="http://schemas.openxmlformats.org/officeDocument/2006/relationships/image" Target="media/image62.emf"/><Relationship Id="rId34" Type="http://schemas.openxmlformats.org/officeDocument/2006/relationships/oleObject" Target="embeddings/oleObject12.bin"/><Relationship Id="rId50" Type="http://schemas.openxmlformats.org/officeDocument/2006/relationships/oleObject" Target="embeddings/oleObject20.bin"/><Relationship Id="rId55" Type="http://schemas.openxmlformats.org/officeDocument/2006/relationships/image" Target="media/image24.png"/><Relationship Id="rId76" Type="http://schemas.openxmlformats.org/officeDocument/2006/relationships/image" Target="media/image37.wmf"/><Relationship Id="rId97" Type="http://schemas.openxmlformats.org/officeDocument/2006/relationships/image" Target="media/image52.png"/><Relationship Id="rId104" Type="http://schemas.openxmlformats.org/officeDocument/2006/relationships/image" Target="media/image57.emf"/><Relationship Id="rId120" Type="http://schemas.openxmlformats.org/officeDocument/2006/relationships/image" Target="media/image73.emf"/><Relationship Id="rId125" Type="http://schemas.openxmlformats.org/officeDocument/2006/relationships/image" Target="media/image78.emf"/><Relationship Id="rId141" Type="http://schemas.openxmlformats.org/officeDocument/2006/relationships/image" Target="media/image94.emf"/><Relationship Id="rId146"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oleObject" Target="embeddings/oleObject27.bin"/><Relationship Id="rId92" Type="http://schemas.openxmlformats.org/officeDocument/2006/relationships/image" Target="media/image47.emf"/><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7.bin"/><Relationship Id="rId40" Type="http://schemas.openxmlformats.org/officeDocument/2006/relationships/oleObject" Target="embeddings/oleObject15.bin"/><Relationship Id="rId45" Type="http://schemas.openxmlformats.org/officeDocument/2006/relationships/image" Target="media/image18.wmf"/><Relationship Id="rId66" Type="http://schemas.openxmlformats.org/officeDocument/2006/relationships/oleObject" Target="embeddings/oleObject25.bin"/><Relationship Id="rId87" Type="http://schemas.openxmlformats.org/officeDocument/2006/relationships/image" Target="media/image42.png"/><Relationship Id="rId110" Type="http://schemas.openxmlformats.org/officeDocument/2006/relationships/image" Target="media/image63.emf"/><Relationship Id="rId115" Type="http://schemas.openxmlformats.org/officeDocument/2006/relationships/image" Target="media/image68.emf"/><Relationship Id="rId131" Type="http://schemas.openxmlformats.org/officeDocument/2006/relationships/image" Target="media/image84.emf"/><Relationship Id="rId136" Type="http://schemas.openxmlformats.org/officeDocument/2006/relationships/image" Target="media/image89.emf"/><Relationship Id="rId61" Type="http://schemas.openxmlformats.org/officeDocument/2006/relationships/image" Target="media/image29.wmf"/><Relationship Id="rId82" Type="http://schemas.openxmlformats.org/officeDocument/2006/relationships/oleObject" Target="embeddings/oleObject34.bin"/><Relationship Id="rId19" Type="http://schemas.openxmlformats.org/officeDocument/2006/relationships/image" Target="media/image5.wmf"/><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image" Target="media/image13.wmf"/><Relationship Id="rId56" Type="http://schemas.openxmlformats.org/officeDocument/2006/relationships/image" Target="media/image25.png"/><Relationship Id="rId77" Type="http://schemas.openxmlformats.org/officeDocument/2006/relationships/oleObject" Target="embeddings/oleObject30.bin"/><Relationship Id="rId100" Type="http://schemas.openxmlformats.org/officeDocument/2006/relationships/image" Target="media/image55.png"/><Relationship Id="rId105" Type="http://schemas.openxmlformats.org/officeDocument/2006/relationships/image" Target="media/image58.emf"/><Relationship Id="rId126" Type="http://schemas.openxmlformats.org/officeDocument/2006/relationships/image" Target="media/image79.emf"/><Relationship Id="rId147" Type="http://schemas.openxmlformats.org/officeDocument/2006/relationships/footer" Target="footer4.xml"/><Relationship Id="rId8" Type="http://schemas.openxmlformats.org/officeDocument/2006/relationships/header" Target="header1.xml"/><Relationship Id="rId51" Type="http://schemas.openxmlformats.org/officeDocument/2006/relationships/image" Target="media/image21.wmf"/><Relationship Id="rId72" Type="http://schemas.openxmlformats.org/officeDocument/2006/relationships/image" Target="media/image35.wmf"/><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74.emf"/><Relationship Id="rId142" Type="http://schemas.openxmlformats.org/officeDocument/2006/relationships/image" Target="media/image95.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lul\Sync\TOO\Research%20Work\Thesis%20Documentation\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Template>
  <TotalTime>454</TotalTime>
  <Pages>135</Pages>
  <Words>111309</Words>
  <Characters>634464</Characters>
  <Application>Microsoft Office Word</Application>
  <DocSecurity>0</DocSecurity>
  <Lines>5287</Lines>
  <Paragraphs>1488</Paragraphs>
  <ScaleCrop>false</ScaleCrop>
  <HeadingPairs>
    <vt:vector size="2" baseType="variant">
      <vt:variant>
        <vt:lpstr>Title</vt:lpstr>
      </vt:variant>
      <vt:variant>
        <vt:i4>1</vt:i4>
      </vt:variant>
    </vt:vector>
  </HeadingPairs>
  <TitlesOfParts>
    <vt:vector size="1" baseType="lpstr">
      <vt:lpstr>Master's Dissertation - Tolulope Olugbenga</vt:lpstr>
    </vt:vector>
  </TitlesOfParts>
  <Company>hil</Company>
  <LinksUpToDate>false</LinksUpToDate>
  <CharactersWithSpaces>744285</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Dissertation - Tolulope Olugbenga</dc:title>
  <dc:creator>Tolulope Olugbenga</dc:creator>
  <cp:lastModifiedBy>Tolulope Olugbenga</cp:lastModifiedBy>
  <cp:revision>26</cp:revision>
  <cp:lastPrinted>2022-02-03T14:47:00Z</cp:lastPrinted>
  <dcterms:created xsi:type="dcterms:W3CDTF">2022-02-02T15:45:00Z</dcterms:created>
  <dcterms:modified xsi:type="dcterms:W3CDTF">2022-02-16T05:04:00Z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